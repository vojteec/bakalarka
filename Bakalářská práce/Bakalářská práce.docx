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0CE4F74F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syntezátoru, jehož parametry (jako například mezní frekvence filtru typu horní, dolní nebo pásmové propusti, délka granul, a další) jsou ovládány </w:t>
      </w:r>
      <w:r w:rsidR="00BC1FA9">
        <w:rPr>
          <w:color w:val="auto"/>
        </w:rPr>
        <w:t xml:space="preserve">pomocí vlnové délky světla přicházejícího na </w:t>
      </w:r>
      <w:r w:rsidR="00812313">
        <w:rPr>
          <w:color w:val="auto"/>
        </w:rPr>
        <w:t>webkameru.</w:t>
      </w:r>
      <w:r w:rsidR="003B1DA1">
        <w:rPr>
          <w:color w:val="auto"/>
        </w:rPr>
        <w:t xml:space="preserve"> Plug-in je ovladatelný </w:t>
      </w:r>
      <w:r w:rsidR="002D2415">
        <w:rPr>
          <w:color w:val="auto"/>
        </w:rPr>
        <w:t xml:space="preserve">pomocí jednoho či více MIDI kontrolérů, kdy </w:t>
      </w:r>
      <w:r w:rsidR="00EA4EBB">
        <w:rPr>
          <w:color w:val="auto"/>
        </w:rPr>
        <w:t>každý z nich může ovládat další instanci syntezátoru. Je tedy dosaženo naprosté nezávislosti vstupních dat, přijímaných MIDI zpráv i parametrů nastavovaných jednotlivým instancím a tím tedy i zvukové zajímavosti výsledného signálového výstupu VST plug-inu.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6E81C63A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synthesizer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(such as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cutoff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frequencies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high-pass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low-pass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or</w:t>
      </w:r>
      <w:proofErr w:type="spellEnd"/>
      <w:r w:rsidR="00E179CE" w:rsidRPr="000C2DE4">
        <w:rPr>
          <w:color w:val="auto"/>
        </w:rPr>
        <w:t xml:space="preserve"> band-</w:t>
      </w:r>
      <w:proofErr w:type="spellStart"/>
      <w:r w:rsidR="00E179CE" w:rsidRPr="000C2DE4">
        <w:rPr>
          <w:color w:val="auto"/>
        </w:rPr>
        <w:t>pass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filters</w:t>
      </w:r>
      <w:proofErr w:type="spellEnd"/>
      <w:r w:rsidR="00E179CE" w:rsidRPr="000C2DE4">
        <w:rPr>
          <w:color w:val="auto"/>
        </w:rPr>
        <w:t xml:space="preserve">, grain </w:t>
      </w:r>
      <w:proofErr w:type="spellStart"/>
      <w:r w:rsidR="00E179CE" w:rsidRPr="000C2DE4">
        <w:rPr>
          <w:color w:val="auto"/>
        </w:rPr>
        <w:t>length</w:t>
      </w:r>
      <w:proofErr w:type="spellEnd"/>
      <w:r w:rsidR="00E179CE" w:rsidRPr="000C2DE4">
        <w:rPr>
          <w:color w:val="auto"/>
        </w:rPr>
        <w:t xml:space="preserve">, and </w:t>
      </w:r>
      <w:proofErr w:type="spellStart"/>
      <w:r w:rsidR="00E179CE" w:rsidRPr="000C2DE4">
        <w:rPr>
          <w:color w:val="auto"/>
        </w:rPr>
        <w:t>others</w:t>
      </w:r>
      <w:proofErr w:type="spellEnd"/>
      <w:r w:rsidR="00E179CE" w:rsidRPr="000C2DE4">
        <w:rPr>
          <w:color w:val="auto"/>
        </w:rPr>
        <w:t xml:space="preserve">) are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wavelength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light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captured</w:t>
      </w:r>
      <w:proofErr w:type="spellEnd"/>
      <w:r w:rsidR="00E179CE" w:rsidRPr="000C2DE4">
        <w:rPr>
          <w:color w:val="auto"/>
        </w:rPr>
        <w:t xml:space="preserve"> by a</w:t>
      </w:r>
      <w:r w:rsidR="009D6C54">
        <w:rPr>
          <w:color w:val="auto"/>
        </w:rPr>
        <w:t> </w:t>
      </w:r>
      <w:r w:rsidR="00E179CE" w:rsidRPr="000C2DE4">
        <w:rPr>
          <w:color w:val="auto"/>
        </w:rPr>
        <w:t xml:space="preserve">web </w:t>
      </w:r>
      <w:proofErr w:type="spellStart"/>
      <w:r w:rsidR="00E179CE" w:rsidRPr="000C2DE4">
        <w:rPr>
          <w:color w:val="auto"/>
        </w:rPr>
        <w:t>camera</w:t>
      </w:r>
      <w:proofErr w:type="spellEnd"/>
      <w:r w:rsidR="00E179CE" w:rsidRPr="000C2DE4">
        <w:rPr>
          <w:color w:val="auto"/>
        </w:rPr>
        <w:t xml:space="preserve">.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plug-in </w:t>
      </w:r>
      <w:proofErr w:type="spellStart"/>
      <w:r w:rsidR="00E179CE" w:rsidRPr="000C2DE4">
        <w:rPr>
          <w:color w:val="auto"/>
        </w:rPr>
        <w:t>can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be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operated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using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one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or</w:t>
      </w:r>
      <w:proofErr w:type="spellEnd"/>
      <w:r w:rsidR="00E179CE" w:rsidRPr="000C2DE4">
        <w:rPr>
          <w:color w:val="auto"/>
        </w:rPr>
        <w:t xml:space="preserve"> more MIDI </w:t>
      </w:r>
      <w:proofErr w:type="spellStart"/>
      <w:r w:rsidR="00E179CE" w:rsidRPr="000C2DE4">
        <w:rPr>
          <w:color w:val="auto"/>
        </w:rPr>
        <w:t>controllers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with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each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them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capable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controlling </w:t>
      </w:r>
      <w:proofErr w:type="spellStart"/>
      <w:r w:rsidR="00E179CE" w:rsidRPr="000C2DE4">
        <w:rPr>
          <w:color w:val="auto"/>
        </w:rPr>
        <w:t>an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additional</w:t>
      </w:r>
      <w:proofErr w:type="spellEnd"/>
      <w:r w:rsidR="00E179CE" w:rsidRPr="000C2DE4">
        <w:rPr>
          <w:color w:val="auto"/>
        </w:rPr>
        <w:t xml:space="preserve"> instance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synthesizer</w:t>
      </w:r>
      <w:proofErr w:type="spellEnd"/>
      <w:r w:rsidR="00E179CE" w:rsidRPr="000C2DE4">
        <w:rPr>
          <w:color w:val="auto"/>
        </w:rPr>
        <w:t xml:space="preserve">. </w:t>
      </w:r>
      <w:proofErr w:type="spellStart"/>
      <w:r w:rsidR="00E179CE" w:rsidRPr="000C2DE4">
        <w:rPr>
          <w:color w:val="auto"/>
        </w:rPr>
        <w:t>This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achieves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complete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independence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input data, </w:t>
      </w:r>
      <w:proofErr w:type="spellStart"/>
      <w:r w:rsidR="00E179CE" w:rsidRPr="000C2DE4">
        <w:rPr>
          <w:color w:val="auto"/>
        </w:rPr>
        <w:t>received</w:t>
      </w:r>
      <w:proofErr w:type="spellEnd"/>
      <w:r w:rsidR="00E179CE" w:rsidRPr="000C2DE4">
        <w:rPr>
          <w:color w:val="auto"/>
        </w:rPr>
        <w:t xml:space="preserve"> MIDI </w:t>
      </w:r>
      <w:proofErr w:type="spellStart"/>
      <w:r w:rsidR="00E179CE" w:rsidRPr="000C2DE4">
        <w:rPr>
          <w:color w:val="auto"/>
        </w:rPr>
        <w:t>messages</w:t>
      </w:r>
      <w:proofErr w:type="spellEnd"/>
      <w:r w:rsidR="00E179CE" w:rsidRPr="000C2DE4">
        <w:rPr>
          <w:color w:val="auto"/>
        </w:rPr>
        <w:t xml:space="preserve">, and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set </w:t>
      </w:r>
      <w:proofErr w:type="spellStart"/>
      <w:r w:rsidR="00E179CE" w:rsidRPr="000C2DE4">
        <w:rPr>
          <w:color w:val="auto"/>
        </w:rPr>
        <w:t>for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individual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instances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thus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enhancing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sound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richness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resulting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signal</w:t>
      </w:r>
      <w:proofErr w:type="spellEnd"/>
      <w:r w:rsidR="00E179CE" w:rsidRPr="000C2DE4">
        <w:rPr>
          <w:color w:val="auto"/>
        </w:rPr>
        <w:t xml:space="preserve"> output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VST plug-in.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2D25C796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>Experimentální softwarový hudební nástroj nebo zvukový zdroj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>
        <w:rPr>
          <w:color w:val="auto"/>
        </w:rPr>
        <w:t>3</w:t>
      </w:r>
      <w:r w:rsidR="00486E17" w:rsidRPr="00D713CC">
        <w:t xml:space="preserve">. </w:t>
      </w:r>
      <w:r w:rsidR="00932E78">
        <w:rPr>
          <w:color w:val="auto"/>
        </w:rPr>
        <w:t>28</w:t>
      </w:r>
      <w:r w:rsidR="00486E17" w:rsidRPr="00D713CC">
        <w:t xml:space="preserve"> s. </w:t>
      </w:r>
      <w:r w:rsidR="00486E17" w:rsidRPr="00D9708A">
        <w:rPr>
          <w:color w:val="auto"/>
        </w:rPr>
        <w:t>Semestrální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2BD77A63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E21A6A">
        <w:rPr>
          <w:iCs/>
        </w:rPr>
        <w:t>Semestrální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4F38C63D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>Experimentální softwarový hudební nástroj nebo zvukový zdroj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5FED572F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2D7F62" w:rsidRPr="002D7F62">
        <w:rPr>
          <w:rFonts w:ascii="Times New Roman" w:hAnsi="Times New Roman"/>
          <w:bCs/>
          <w:iCs/>
          <w:sz w:val="24"/>
        </w:rPr>
        <w:t>1</w:t>
      </w:r>
      <w:r w:rsidR="00326A3A">
        <w:rPr>
          <w:rFonts w:ascii="Times New Roman" w:hAnsi="Times New Roman"/>
          <w:bCs/>
          <w:iCs/>
          <w:sz w:val="24"/>
        </w:rPr>
        <w:t>3</w:t>
      </w:r>
      <w:r w:rsidR="002D7F62" w:rsidRPr="002D7F62">
        <w:rPr>
          <w:rFonts w:ascii="Times New Roman" w:hAnsi="Times New Roman"/>
          <w:bCs/>
          <w:iCs/>
          <w:sz w:val="24"/>
        </w:rPr>
        <w:t>. prosince 2023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6B6C6973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4D98DE90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mého</w:t>
      </w:r>
      <w:r w:rsidR="00F25A2F">
        <w:rPr>
          <w:color w:val="auto"/>
        </w:rPr>
        <w:t xml:space="preserve"> </w:t>
      </w:r>
      <w:r w:rsidR="00A766E1">
        <w:rPr>
          <w:color w:val="auto"/>
        </w:rPr>
        <w:t xml:space="preserve">postupu </w:t>
      </w:r>
      <w:r w:rsidR="00F122F3">
        <w:rPr>
          <w:color w:val="auto"/>
        </w:rPr>
        <w:t>na semestrální práci</w:t>
      </w:r>
      <w:r w:rsidR="00A766E1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5882A96E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Pr="00D40779">
        <w:rPr>
          <w:rFonts w:ascii="Times New Roman" w:hAnsi="Times New Roman"/>
          <w:bCs/>
          <w:iCs/>
          <w:sz w:val="24"/>
        </w:rPr>
        <w:t>1</w:t>
      </w:r>
      <w:r w:rsidR="00326A3A">
        <w:rPr>
          <w:rFonts w:ascii="Times New Roman" w:hAnsi="Times New Roman"/>
          <w:bCs/>
          <w:iCs/>
          <w:sz w:val="24"/>
        </w:rPr>
        <w:t>3</w:t>
      </w:r>
      <w:r w:rsidRPr="00D40779">
        <w:rPr>
          <w:rFonts w:ascii="Times New Roman" w:hAnsi="Times New Roman"/>
          <w:bCs/>
          <w:iCs/>
          <w:sz w:val="24"/>
        </w:rPr>
        <w:t>. prosince 202</w:t>
      </w:r>
      <w:r w:rsidR="00D40779" w:rsidRPr="00D40779">
        <w:rPr>
          <w:rFonts w:ascii="Times New Roman" w:hAnsi="Times New Roman"/>
          <w:bCs/>
          <w:iCs/>
          <w:sz w:val="24"/>
        </w:rPr>
        <w:t>3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212AA235" w14:textId="17E08952" w:rsidR="00935C8A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53382331" w:history="1">
        <w:r w:rsidR="00935C8A" w:rsidRPr="007E7006">
          <w:rPr>
            <w:rStyle w:val="Hypertextovodkaz"/>
            <w:noProof/>
          </w:rPr>
          <w:t>Seznam obrázků</w:t>
        </w:r>
        <w:r w:rsidR="00935C8A">
          <w:rPr>
            <w:noProof/>
            <w:webHidden/>
          </w:rPr>
          <w:tab/>
        </w:r>
        <w:r w:rsidR="00935C8A">
          <w:rPr>
            <w:noProof/>
            <w:webHidden/>
          </w:rPr>
          <w:fldChar w:fldCharType="begin"/>
        </w:r>
        <w:r w:rsidR="00935C8A">
          <w:rPr>
            <w:noProof/>
            <w:webHidden/>
          </w:rPr>
          <w:instrText xml:space="preserve"> PAGEREF _Toc153382331 \h </w:instrText>
        </w:r>
        <w:r w:rsidR="00935C8A">
          <w:rPr>
            <w:noProof/>
            <w:webHidden/>
          </w:rPr>
        </w:r>
        <w:r w:rsidR="00935C8A"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8</w:t>
        </w:r>
        <w:r w:rsidR="00935C8A">
          <w:rPr>
            <w:noProof/>
            <w:webHidden/>
          </w:rPr>
          <w:fldChar w:fldCharType="end"/>
        </w:r>
      </w:hyperlink>
    </w:p>
    <w:p w14:paraId="7B9D9CEC" w14:textId="721B34FF" w:rsidR="00935C8A" w:rsidRDefault="00935C8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32" w:history="1">
        <w:r w:rsidRPr="007E7006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9A097C" w14:textId="0B8C29E5" w:rsidR="00935C8A" w:rsidRDefault="00935C8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33" w:history="1">
        <w:r w:rsidRPr="007E7006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6ACEB5" w14:textId="1A829B82" w:rsidR="00935C8A" w:rsidRDefault="00935C8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34" w:history="1">
        <w:r w:rsidRPr="007E7006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88EED7" w14:textId="20817EBA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35" w:history="1">
        <w:r w:rsidRPr="007E7006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3F75F7" w14:textId="21D40193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36" w:history="1">
        <w:r w:rsidRPr="007E7006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9D3FA1" w14:textId="7465A435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37" w:history="1">
        <w:r w:rsidRPr="007E7006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9EAE1F" w14:textId="53037DA2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38" w:history="1">
        <w:r w:rsidRPr="007E7006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8AC2A9" w14:textId="7F3913A8" w:rsidR="00935C8A" w:rsidRDefault="00935C8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39" w:history="1">
        <w:r w:rsidRPr="007E7006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5AC0B6" w14:textId="57EEC2BB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0" w:history="1">
        <w:r w:rsidRPr="007E7006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C9FCE7F" w14:textId="18FBA506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1" w:history="1">
        <w:r w:rsidRPr="007E7006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9C1C9CF" w14:textId="794871A0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2" w:history="1">
        <w:r w:rsidRPr="007E7006">
          <w:rPr>
            <w:rStyle w:val="Hypertextovodkaz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A67E4CA" w14:textId="784B3AC3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3" w:history="1">
        <w:r w:rsidRPr="007E7006">
          <w:rPr>
            <w:rStyle w:val="Hypertextovodkaz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C0E402" w14:textId="7D4E1E50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4" w:history="1">
        <w:r w:rsidRPr="007E7006">
          <w:rPr>
            <w:rStyle w:val="Hypertextovodkaz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F81DA1" w14:textId="1973B69B" w:rsidR="00935C8A" w:rsidRDefault="00935C8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45" w:history="1">
        <w:r w:rsidRPr="007E7006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Vývoj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195A1E5" w14:textId="04411A49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6" w:history="1">
        <w:r w:rsidRPr="007E7006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470CA7F" w14:textId="401FE245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47" w:history="1">
        <w:r w:rsidRPr="007E7006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6155117" w14:textId="63036A72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48" w:history="1">
        <w:r w:rsidRPr="007E7006">
          <w:rPr>
            <w:rStyle w:val="Hypertextovodkaz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Model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AD4A8DC" w14:textId="41632523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49" w:history="1">
        <w:r w:rsidRPr="007E7006">
          <w:rPr>
            <w:rStyle w:val="Hypertextovodkaz"/>
            <w:noProof/>
          </w:rPr>
          <w:t>3.2.2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Model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5EE107" w14:textId="430C4E2A" w:rsidR="00935C8A" w:rsidRDefault="00935C8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382350" w:history="1">
        <w:r w:rsidRPr="007E7006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Granny Synth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EBB2F9" w14:textId="35EA526F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1" w:history="1">
        <w:r w:rsidRPr="007E7006">
          <w:rPr>
            <w:rStyle w:val="Hypertextovodkaz"/>
            <w:noProof/>
          </w:rPr>
          <w:t>3.3.1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A3D9D73" w14:textId="56456FF9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2" w:history="1">
        <w:r w:rsidRPr="007E7006">
          <w:rPr>
            <w:rStyle w:val="Hypertextovodkaz"/>
            <w:noProof/>
          </w:rPr>
          <w:t>3.3.2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8CE17F3" w14:textId="400D1262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3" w:history="1">
        <w:r w:rsidRPr="007E7006">
          <w:rPr>
            <w:rStyle w:val="Hypertextovodkaz"/>
            <w:noProof/>
          </w:rPr>
          <w:t>3.3.3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79A795" w14:textId="699CE0BD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4" w:history="1">
        <w:r w:rsidRPr="007E7006">
          <w:rPr>
            <w:rStyle w:val="Hypertextovodkaz"/>
            <w:noProof/>
          </w:rPr>
          <w:t>3.3.4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1EE4F5" w14:textId="743CCFC1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5" w:history="1">
        <w:r w:rsidRPr="007E7006">
          <w:rPr>
            <w:rStyle w:val="Hypertextovodkaz"/>
            <w:noProof/>
          </w:rPr>
          <w:t>3.3.5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425F13" w14:textId="4A100DA4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6" w:history="1">
        <w:r w:rsidRPr="007E7006">
          <w:rPr>
            <w:rStyle w:val="Hypertextovodkaz"/>
            <w:noProof/>
          </w:rPr>
          <w:t>3.3.6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462E1A" w14:textId="3919886A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7" w:history="1">
        <w:r w:rsidRPr="007E7006">
          <w:rPr>
            <w:rStyle w:val="Hypertextovodkaz"/>
            <w:noProof/>
          </w:rPr>
          <w:t>3.3.7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76358E4" w14:textId="5E36E3E4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8" w:history="1">
        <w:r w:rsidRPr="007E7006">
          <w:rPr>
            <w:rStyle w:val="Hypertextovodkaz"/>
            <w:noProof/>
          </w:rPr>
          <w:t>3.3.8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955D436" w14:textId="549E5CF8" w:rsidR="00935C8A" w:rsidRDefault="00935C8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382359" w:history="1">
        <w:r w:rsidRPr="007E7006">
          <w:rPr>
            <w:rStyle w:val="Hypertextovodkaz"/>
            <w:noProof/>
          </w:rPr>
          <w:t>3.3.9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CBAC3A1" w14:textId="6868E5FA" w:rsidR="00935C8A" w:rsidRDefault="00935C8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60" w:history="1">
        <w:r w:rsidRPr="007E7006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7E7006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3EFD12D" w14:textId="3B49BB9A" w:rsidR="00935C8A" w:rsidRDefault="00935C8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61" w:history="1">
        <w:r w:rsidRPr="007E7006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389573" w14:textId="4B25760A" w:rsidR="00935C8A" w:rsidRDefault="00935C8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382362" w:history="1">
        <w:r w:rsidRPr="007E7006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_Toc153382362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14D6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1186D4" w14:textId="4FCA180C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53382331"/>
      <w:r w:rsidRPr="00D713CC">
        <w:rPr>
          <w:lang w:val="cs-CZ"/>
        </w:rPr>
        <w:lastRenderedPageBreak/>
        <w:t>Seznam obrázků</w:t>
      </w:r>
      <w:bookmarkEnd w:id="2"/>
    </w:p>
    <w:p w14:paraId="075E73FB" w14:textId="1AD3C99A" w:rsidR="00935C8A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53382363" w:history="1">
        <w:r w:rsidR="00935C8A" w:rsidRPr="00155D18">
          <w:rPr>
            <w:rStyle w:val="Hypertextovodkaz"/>
          </w:rPr>
          <w:t>1.1</w:t>
        </w:r>
        <w:r w:rsidR="00935C8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35C8A" w:rsidRPr="00155D18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935C8A">
          <w:rPr>
            <w:webHidden/>
          </w:rPr>
          <w:tab/>
        </w:r>
        <w:r w:rsidR="00935C8A">
          <w:rPr>
            <w:webHidden/>
          </w:rPr>
          <w:fldChar w:fldCharType="begin"/>
        </w:r>
        <w:r w:rsidR="00935C8A">
          <w:rPr>
            <w:webHidden/>
          </w:rPr>
          <w:instrText xml:space="preserve"> PAGEREF _Toc153382363 \h </w:instrText>
        </w:r>
        <w:r w:rsidR="00935C8A">
          <w:rPr>
            <w:webHidden/>
          </w:rPr>
        </w:r>
        <w:r w:rsidR="00935C8A">
          <w:rPr>
            <w:webHidden/>
          </w:rPr>
          <w:fldChar w:fldCharType="separate"/>
        </w:r>
        <w:r w:rsidR="00314D66">
          <w:rPr>
            <w:webHidden/>
          </w:rPr>
          <w:t>12</w:t>
        </w:r>
        <w:r w:rsidR="00935C8A">
          <w:rPr>
            <w:webHidden/>
          </w:rPr>
          <w:fldChar w:fldCharType="end"/>
        </w:r>
      </w:hyperlink>
    </w:p>
    <w:p w14:paraId="4D942AD7" w14:textId="2E112655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4" w:history="1">
        <w:r w:rsidRPr="00155D18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83C5EF5" w14:textId="6C42CF46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5" w:history="1">
        <w:r w:rsidRPr="00155D18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4F13C993" w14:textId="32E7CF95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6" w:history="1">
        <w:r w:rsidRPr="00155D18">
          <w:rPr>
            <w:rStyle w:val="Hypertextovodkaz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Grafické rozhraní VST granulárního syntezátoru </w:t>
        </w:r>
        <w:r w:rsidRPr="00155D18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528EDCF" w14:textId="3C50BDB5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7" w:history="1">
        <w:r w:rsidRPr="00155D18">
          <w:rPr>
            <w:rStyle w:val="Hypertextovodkaz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Grafické rozhraní VST granulárního syntezátoru </w:t>
        </w:r>
        <w:r w:rsidRPr="00155D18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E37FD22" w14:textId="5F3F4467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8" w:history="1">
        <w:r w:rsidRPr="00155D18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Grafické rozhraní VST granulárního syntezátoru </w:t>
        </w:r>
        <w:r w:rsidRPr="00155D18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54F6E082" w14:textId="6585F6E6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69" w:history="1">
        <w:r w:rsidRPr="00155D18">
          <w:rPr>
            <w:rStyle w:val="Hypertextovodkaz"/>
          </w:rPr>
          <w:t>2.4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Grafické rozhraní VST granulárního syntezátoru </w:t>
        </w:r>
        <w:r w:rsidRPr="00155D18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E0FCF4B" w14:textId="29801775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0" w:history="1">
        <w:r w:rsidRPr="00155D18">
          <w:rPr>
            <w:rStyle w:val="Hypertextovodkaz"/>
          </w:rPr>
          <w:t>2.5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Grafické rozhraní VST granulárního syntezátoru </w:t>
        </w:r>
        <w:r w:rsidRPr="00155D18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5F903195" w14:textId="45F21983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1" w:history="1">
        <w:r w:rsidRPr="00155D18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>3D vizualizace barevného modelu RGB. Zdroj: [23]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39CB09F4" w14:textId="18ADA701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2" w:history="1">
        <w:r w:rsidRPr="00155D18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>Srovnání 3D vizualizace modelů HSL a HSV. Zdroj: [24]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3D49B3E7" w14:textId="05CAB11B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3" w:history="1">
        <w:r w:rsidRPr="00155D18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Blokové schéma granulárního VST syntezátoru </w:t>
        </w:r>
        <w:r w:rsidRPr="00155D18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F876BB9" w14:textId="2EFF7FAC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4" w:history="1">
        <w:r w:rsidRPr="00155D18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 xml:space="preserve">Návrh GUI granulárního VST plug-inu </w:t>
        </w:r>
        <w:r w:rsidRPr="00155D18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193C8B00" w14:textId="7A2870E0" w:rsidR="00935C8A" w:rsidRDefault="00935C8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382375" w:history="1">
        <w:r w:rsidRPr="00155D18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55D18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_Toc153382375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14D66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B76C350" w14:textId="42AD3CF7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53382332"/>
      <w:r w:rsidRPr="00D713CC">
        <w:rPr>
          <w:lang w:val="cs-CZ"/>
        </w:rPr>
        <w:lastRenderedPageBreak/>
        <w:t>Seznam tabulek</w:t>
      </w:r>
      <w:bookmarkEnd w:id="3"/>
    </w:p>
    <w:p w14:paraId="44B76C7E" w14:textId="38D59E95" w:rsidR="00935C8A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53382376" w:history="1">
        <w:r w:rsidR="00935C8A" w:rsidRPr="00375A38">
          <w:rPr>
            <w:rStyle w:val="Hypertextovodkaz"/>
          </w:rPr>
          <w:t>3.1</w:t>
        </w:r>
        <w:r w:rsidR="00935C8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35C8A" w:rsidRPr="00375A38">
          <w:rPr>
            <w:rStyle w:val="Hypertextovodkaz"/>
          </w:rPr>
          <w:t xml:space="preserve">Shrnutí parametrů navrhovaného VST plug-inu </w:t>
        </w:r>
        <w:r w:rsidR="00935C8A" w:rsidRPr="00375A38">
          <w:rPr>
            <w:rStyle w:val="Hypertextovodkaz"/>
            <w:i/>
          </w:rPr>
          <w:t>Granny Synth</w:t>
        </w:r>
        <w:r w:rsidR="00935C8A">
          <w:rPr>
            <w:webHidden/>
          </w:rPr>
          <w:tab/>
        </w:r>
        <w:r w:rsidR="00935C8A">
          <w:rPr>
            <w:webHidden/>
          </w:rPr>
          <w:fldChar w:fldCharType="begin"/>
        </w:r>
        <w:r w:rsidR="00935C8A">
          <w:rPr>
            <w:webHidden/>
          </w:rPr>
          <w:instrText xml:space="preserve"> PAGEREF _Toc153382376 \h </w:instrText>
        </w:r>
        <w:r w:rsidR="00935C8A">
          <w:rPr>
            <w:webHidden/>
          </w:rPr>
        </w:r>
        <w:r w:rsidR="00935C8A">
          <w:rPr>
            <w:webHidden/>
          </w:rPr>
          <w:fldChar w:fldCharType="separate"/>
        </w:r>
        <w:r w:rsidR="00314D66">
          <w:rPr>
            <w:webHidden/>
          </w:rPr>
          <w:t>34</w:t>
        </w:r>
        <w:r w:rsidR="00935C8A">
          <w:rPr>
            <w:webHidden/>
          </w:rPr>
          <w:fldChar w:fldCharType="end"/>
        </w:r>
      </w:hyperlink>
    </w:p>
    <w:p w14:paraId="2A3A302A" w14:textId="4BC9F0F2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53382333"/>
      <w:bookmarkEnd w:id="0"/>
      <w:bookmarkEnd w:id="1"/>
      <w:proofErr w:type="spellStart"/>
      <w:r w:rsidRPr="00D713CC">
        <w:lastRenderedPageBreak/>
        <w:t>Úvod</w:t>
      </w:r>
      <w:bookmarkEnd w:id="4"/>
      <w:bookmarkEnd w:id="5"/>
      <w:bookmarkEnd w:id="6"/>
      <w:proofErr w:type="spellEnd"/>
    </w:p>
    <w:p w14:paraId="5098FD33" w14:textId="6CB60F3E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314D66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 xml:space="preserve">Audio </w:t>
      </w:r>
      <w:proofErr w:type="spellStart"/>
      <w:r w:rsidR="006876F3" w:rsidRPr="00D002F4">
        <w:rPr>
          <w:i/>
          <w:iCs/>
          <w:color w:val="auto"/>
        </w:rPr>
        <w:t>Engineering</w:t>
      </w:r>
      <w:proofErr w:type="spellEnd"/>
      <w:r w:rsidR="006876F3" w:rsidRPr="00D002F4">
        <w:rPr>
          <w:i/>
          <w:iCs/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5E9FADB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které mohou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64DBC3EE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 výše zmíněné parametry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barev snímaných webkamerou.</w:t>
      </w:r>
    </w:p>
    <w:p w14:paraId="64651DBE" w14:textId="0909E8BC" w:rsidR="00F22FDF" w:rsidRPr="00D713CC" w:rsidRDefault="00F93FC2" w:rsidP="00F22FDF">
      <w:pPr>
        <w:pStyle w:val="Odstavec"/>
      </w:pPr>
      <w:r>
        <w:t>Semestrální práce</w:t>
      </w:r>
      <w:r w:rsidR="00057141">
        <w:t xml:space="preserve"> je členěna do </w:t>
      </w:r>
      <w:r w:rsidR="00BB7E08" w:rsidRPr="00BB7E08">
        <w:rPr>
          <w:color w:val="auto"/>
        </w:rPr>
        <w:t>4</w:t>
      </w:r>
      <w:r w:rsidR="00F12A5B">
        <w:rPr>
          <w:color w:val="FF0000"/>
        </w:rPr>
        <w:t xml:space="preserve"> </w:t>
      </w:r>
      <w:r w:rsidR="00057141">
        <w:t>kapitol</w:t>
      </w:r>
      <w:r w:rsidR="00EB76B3">
        <w:t xml:space="preserve">, z nichž první dvě </w:t>
      </w:r>
      <w:r w:rsidR="00032A6B">
        <w:t>slouží jako teoretick</w:t>
      </w:r>
      <w:r w:rsidR="0071440E">
        <w:t>á část práce</w:t>
      </w:r>
      <w:r w:rsidR="00057141">
        <w:t xml:space="preserve">. V kapitole </w:t>
      </w:r>
      <w:r w:rsidR="009916F0">
        <w:fldChar w:fldCharType="begin"/>
      </w:r>
      <w:r w:rsidR="009916F0">
        <w:instrText xml:space="preserve"> REF _Ref152450236 \r \h </w:instrText>
      </w:r>
      <w:r w:rsidR="009916F0">
        <w:fldChar w:fldCharType="separate"/>
      </w:r>
      <w:r w:rsidR="00314D66">
        <w:t>1</w:t>
      </w:r>
      <w:r w:rsidR="009916F0">
        <w:fldChar w:fldCharType="end"/>
      </w:r>
      <w:r w:rsidR="00057141">
        <w:t xml:space="preserve"> je popsán princip a historie granulární syntézy, srovnání dalších veřejně dostupných řešení</w:t>
      </w:r>
      <w:r w:rsidR="00064D7F">
        <w:t xml:space="preserve"> je obsaženo v kapitole </w:t>
      </w:r>
      <w:r w:rsidR="00B413B0">
        <w:fldChar w:fldCharType="begin"/>
      </w:r>
      <w:r w:rsidR="00B413B0">
        <w:instrText xml:space="preserve"> REF _Ref152590189 \r \h </w:instrText>
      </w:r>
      <w:r w:rsidR="00B413B0">
        <w:fldChar w:fldCharType="separate"/>
      </w:r>
      <w:r w:rsidR="00314D66">
        <w:t>2</w:t>
      </w:r>
      <w:r w:rsidR="00B413B0">
        <w:fldChar w:fldCharType="end"/>
      </w:r>
      <w:r w:rsidR="00064D7F">
        <w:t>.</w:t>
      </w:r>
      <w:r w:rsidR="000C5207">
        <w:t xml:space="preserve"> </w:t>
      </w:r>
      <w:r w:rsidR="009F1B13">
        <w:t>K</w:t>
      </w:r>
      <w:r w:rsidR="000F5211">
        <w:t xml:space="preserve">apitola </w:t>
      </w:r>
      <w:r w:rsidR="00C82DD3">
        <w:fldChar w:fldCharType="begin"/>
      </w:r>
      <w:r w:rsidR="00C82DD3">
        <w:instrText xml:space="preserve"> REF _Ref152919519 \r \h </w:instrText>
      </w:r>
      <w:r w:rsidR="00C82DD3">
        <w:fldChar w:fldCharType="separate"/>
      </w:r>
      <w:r w:rsidR="00314D66">
        <w:t>3</w:t>
      </w:r>
      <w:r w:rsidR="00C82DD3">
        <w:fldChar w:fldCharType="end"/>
      </w:r>
      <w:r w:rsidR="000F5211">
        <w:t xml:space="preserve"> </w:t>
      </w:r>
      <w:r w:rsidR="00C82DD3">
        <w:t>představuje framework JUCE</w:t>
      </w:r>
      <w:r w:rsidR="00372A80">
        <w:t xml:space="preserve">, shrnuje </w:t>
      </w:r>
      <w:r w:rsidR="001677D9">
        <w:t>základní teorii pro</w:t>
      </w:r>
      <w:r w:rsidR="00372A80">
        <w:t xml:space="preserve"> snímání barev</w:t>
      </w:r>
      <w:r w:rsidR="00C82DD3">
        <w:t xml:space="preserve"> a věnuje se</w:t>
      </w:r>
      <w:r w:rsidR="00236E63">
        <w:t xml:space="preserve"> praktické</w:t>
      </w:r>
      <w:r w:rsidR="00644B98">
        <w:t xml:space="preserve"> části práce –</w:t>
      </w:r>
      <w:r w:rsidR="00C82DD3">
        <w:t xml:space="preserve"> </w:t>
      </w:r>
      <w:r w:rsidR="000F5211">
        <w:t>vývoji</w:t>
      </w:r>
      <w:r w:rsidR="00635636">
        <w:t xml:space="preserve"> samotného plug-inu.</w:t>
      </w:r>
      <w:r w:rsidR="00520118">
        <w:t xml:space="preserve"> V kapitole </w:t>
      </w:r>
      <w:r w:rsidR="00C82DD3">
        <w:fldChar w:fldCharType="begin"/>
      </w:r>
      <w:r w:rsidR="00C82DD3">
        <w:instrText xml:space="preserve"> REF _Ref152919531 \r \h </w:instrText>
      </w:r>
      <w:r w:rsidR="00C82DD3">
        <w:fldChar w:fldCharType="separate"/>
      </w:r>
      <w:r w:rsidR="00314D66">
        <w:t>4</w:t>
      </w:r>
      <w:r w:rsidR="00C82DD3">
        <w:fldChar w:fldCharType="end"/>
      </w:r>
      <w:r w:rsidR="00520118"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53382334"/>
      <w:r>
        <w:lastRenderedPageBreak/>
        <w:t>Granulární syntéza</w:t>
      </w:r>
      <w:bookmarkEnd w:id="7"/>
      <w:bookmarkEnd w:id="8"/>
    </w:p>
    <w:p w14:paraId="29C2DC46" w14:textId="0C4EFB8B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314D66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53382335"/>
      <w:r>
        <w:t>Princip</w:t>
      </w:r>
      <w:r w:rsidR="002638D6">
        <w:t xml:space="preserve"> a metody granulární syntézy</w:t>
      </w:r>
      <w:bookmarkEnd w:id="9"/>
    </w:p>
    <w:p w14:paraId="353A4118" w14:textId="2F8856F3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314D66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</w:t>
      </w:r>
      <w:proofErr w:type="gramStart"/>
      <w:r w:rsidR="000A0FD4">
        <w:t>kratší</w:t>
      </w:r>
      <w:proofErr w:type="gramEnd"/>
      <w:r w:rsidR="000A0FD4">
        <w:t xml:space="preserve">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6BEC94DC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314D66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53382336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0"/>
      <w:bookmarkEnd w:id="11"/>
    </w:p>
    <w:p w14:paraId="6579214E" w14:textId="1A82C409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 w:rsidRPr="0073549F">
        <w:rPr>
          <w:i/>
          <w:iCs/>
        </w:rPr>
        <w:t>Formalized</w:t>
      </w:r>
      <w:proofErr w:type="spellEnd"/>
      <w:r w:rsidR="00AE7600" w:rsidRPr="0073549F">
        <w:rPr>
          <w:i/>
          <w:iCs/>
        </w:rPr>
        <w:t xml:space="preserve"> Music: </w:t>
      </w:r>
      <w:proofErr w:type="spellStart"/>
      <w:r w:rsidR="00AE7600" w:rsidRPr="0073549F">
        <w:rPr>
          <w:i/>
          <w:iCs/>
        </w:rPr>
        <w:t>Thought</w:t>
      </w:r>
      <w:proofErr w:type="spellEnd"/>
      <w:r w:rsidR="00AE7600" w:rsidRPr="0073549F">
        <w:rPr>
          <w:i/>
          <w:iCs/>
        </w:rPr>
        <w:t xml:space="preserve"> and </w:t>
      </w:r>
      <w:proofErr w:type="spellStart"/>
      <w:r w:rsidR="00AE7600" w:rsidRPr="0073549F">
        <w:rPr>
          <w:i/>
          <w:iCs/>
        </w:rPr>
        <w:t>Mathematics</w:t>
      </w:r>
      <w:proofErr w:type="spellEnd"/>
      <w:r w:rsidR="00AE7600" w:rsidRPr="0073549F">
        <w:rPr>
          <w:i/>
          <w:iCs/>
        </w:rPr>
        <w:t xml:space="preserve"> in </w:t>
      </w:r>
      <w:proofErr w:type="spellStart"/>
      <w:r w:rsidR="00AE7600" w:rsidRPr="0073549F">
        <w:rPr>
          <w:i/>
          <w:iCs/>
        </w:rPr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314D66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50C34114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53382363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314D66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314D66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2D60CA17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53382364"/>
            <w:r w:rsidR="00314D66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314D66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314D66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53382337"/>
      <w:r>
        <w:t>Metoda událostí (</w:t>
      </w:r>
      <w:proofErr w:type="spellStart"/>
      <w:r>
        <w:t>events</w:t>
      </w:r>
      <w:proofErr w:type="spellEnd"/>
      <w:r>
        <w:t>)</w:t>
      </w:r>
      <w:bookmarkEnd w:id="14"/>
      <w:bookmarkEnd w:id="15"/>
    </w:p>
    <w:p w14:paraId="37199B51" w14:textId="24A84586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314D66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58D224F4" w:rsidR="00F51EE8" w:rsidRDefault="00CD12CE" w:rsidP="003C2968">
      <w:pPr>
        <w:pStyle w:val="Odstavec"/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pocházejících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DB0801">
        <w:t>FM</w:t>
      </w:r>
      <w:r w:rsidR="00F61A4A">
        <w:t xml:space="preserve"> syntéze,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061D0F8B" w:rsidR="009C56C0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16" w:name="_Toc153382365"/>
              <w:r w:rsidR="00314D66">
                <w:rPr>
                  <w:noProof/>
                </w:rPr>
                <w:t>1</w:t>
              </w:r>
            </w:fldSimple>
            <w:r w:rsidR="009C56C0" w:rsidRPr="00555F11">
              <w:t>.</w:t>
            </w:r>
            <w:fldSimple w:instr=" SEQ Obrázek \* ARABIC \s 1 ">
              <w:r w:rsidR="00314D66">
                <w:rPr>
                  <w:noProof/>
                </w:rPr>
                <w:t>3</w:t>
              </w:r>
            </w:fldSimple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314D66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53382338"/>
      <w:r>
        <w:t>Historie</w:t>
      </w:r>
      <w:bookmarkEnd w:id="17"/>
      <w:bookmarkEnd w:id="18"/>
    </w:p>
    <w:p w14:paraId="340824F3" w14:textId="5FDB5052" w:rsidR="00B258F6" w:rsidRDefault="00B258F6" w:rsidP="00EF2071">
      <w:pPr>
        <w:pStyle w:val="Prvnodstavec"/>
        <w:rPr>
          <w:i/>
          <w:iCs/>
        </w:rPr>
      </w:pPr>
      <w:bookmarkStart w:id="19" w:name="_Toc443573189"/>
      <w:bookmarkStart w:id="20" w:name="_Toc215678059"/>
      <w:bookmarkStart w:id="21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314D66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4C373B5F" w14:textId="1876EFAA" w:rsidR="00D44BEC" w:rsidRDefault="000B5EAC" w:rsidP="00EF2071">
      <w:pPr>
        <w:pStyle w:val="Odstavec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 xml:space="preserve">. letech 20. </w:t>
      </w:r>
      <w:proofErr w:type="gramStart"/>
      <w:r w:rsidR="004E5518">
        <w:t>století</w:t>
      </w:r>
      <w:proofErr w:type="gramEnd"/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</w:t>
      </w:r>
      <w:proofErr w:type="spellStart"/>
      <w:r w:rsidR="008A2D34" w:rsidRPr="009742BE">
        <w:rPr>
          <w:i/>
          <w:iCs w:val="0"/>
        </w:rPr>
        <w:t>art</w:t>
      </w:r>
      <w:r w:rsidR="00412F11" w:rsidRPr="009742BE">
        <w:rPr>
          <w:i/>
          <w:iCs w:val="0"/>
        </w:rPr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314D66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 w:rsidRPr="00F50DFA">
        <w:rPr>
          <w:i/>
          <w:iCs w:val="0"/>
        </w:rPr>
        <w:t>Bohor</w:t>
      </w:r>
      <w:proofErr w:type="spellEnd"/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314D66">
        <w:t>1.1.1</w:t>
      </w:r>
      <w:r w:rsidR="002D17DF">
        <w:fldChar w:fldCharType="end"/>
      </w:r>
      <w:r w:rsidR="001E1D1C">
        <w:t>.</w:t>
      </w:r>
    </w:p>
    <w:p w14:paraId="7BF78C14" w14:textId="7953F9FF" w:rsidR="00155C78" w:rsidRDefault="00EE2DDE" w:rsidP="00EF2071">
      <w:pPr>
        <w:pStyle w:val="Odstavec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 w:rsidRPr="00D8257D">
        <w:rPr>
          <w:i/>
          <w:iCs w:val="0"/>
        </w:rPr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314D66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20751E82" w:rsidR="00E37039" w:rsidRDefault="00E37039" w:rsidP="00EF2071">
      <w:pPr>
        <w:pStyle w:val="Odstavec"/>
      </w:pPr>
      <w:proofErr w:type="spellStart"/>
      <w:r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314D66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</w:t>
      </w:r>
      <w:r w:rsidR="00EB714A">
        <w:lastRenderedPageBreak/>
        <w:t xml:space="preserve">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5FF44A74" w14:textId="1C46AEEF" w:rsidR="00C611A2" w:rsidRPr="00B769F9" w:rsidRDefault="00E418D0" w:rsidP="00EF2071">
      <w:pPr>
        <w:pStyle w:val="Odstavec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314D66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314D66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6FC55779" w14:textId="7CB273FE" w:rsidR="00512706" w:rsidRPr="00D713CC" w:rsidRDefault="00787E97" w:rsidP="00512706">
      <w:pPr>
        <w:pStyle w:val="Nadpis1"/>
      </w:pPr>
      <w:bookmarkStart w:id="22" w:name="_Ref152590189"/>
      <w:bookmarkStart w:id="23" w:name="_Toc153382339"/>
      <w:bookmarkEnd w:id="19"/>
      <w:r>
        <w:lastRenderedPageBreak/>
        <w:t>Srovnání existujících řešení</w:t>
      </w:r>
      <w:bookmarkEnd w:id="22"/>
      <w:bookmarkEnd w:id="23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</w:t>
      </w:r>
      <w:proofErr w:type="spellEnd"/>
      <w:r w:rsidR="00E310B7" w:rsidRPr="00CA2487">
        <w:rPr>
          <w:i/>
          <w:iCs/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 w:rsidRPr="00CA2487">
        <w:rPr>
          <w:i/>
          <w:iCs/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 w:rsidRPr="004847CE">
        <w:rPr>
          <w:i/>
          <w:iCs/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 w:rsidRPr="00A74FDB">
        <w:rPr>
          <w:i/>
          <w:iCs/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 xml:space="preserve">Grain </w:t>
      </w:r>
      <w:proofErr w:type="spellStart"/>
      <w:r w:rsidR="00CD190D" w:rsidRPr="00A74FDB">
        <w:rPr>
          <w:i/>
          <w:iCs/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24" w:name="_Toc153382340"/>
      <w:proofErr w:type="spellStart"/>
      <w:r>
        <w:t>Ribs</w:t>
      </w:r>
      <w:bookmarkEnd w:id="24"/>
      <w:proofErr w:type="spellEnd"/>
    </w:p>
    <w:p w14:paraId="103E548A" w14:textId="5805B07C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 w:rsidRPr="004330BE">
        <w:rPr>
          <w:i/>
          <w:iCs/>
        </w:rPr>
        <w:t>Hvoya</w:t>
      </w:r>
      <w:proofErr w:type="spellEnd"/>
      <w:r w:rsidR="000A7E5F" w:rsidRPr="004330BE">
        <w:rPr>
          <w:i/>
          <w:iCs/>
        </w:rPr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314D66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314D66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 w:rsidRPr="004923CC">
        <w:rPr>
          <w:i/>
          <w:iCs/>
        </w:rPr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4317F0D0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 xml:space="preserve">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314D66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5B7FF936" w:rsidR="007E3466" w:rsidRDefault="00000000" w:rsidP="006A21AC">
            <w:pPr>
              <w:pStyle w:val="Titulek"/>
              <w:ind w:left="494" w:hanging="494"/>
            </w:pPr>
            <w:fldSimple w:instr=" STYLEREF 1 \s ">
              <w:bookmarkStart w:id="25" w:name="_Toc153382366"/>
              <w:r w:rsidR="00314D66">
                <w:rPr>
                  <w:noProof/>
                </w:rPr>
                <w:t>2</w:t>
              </w:r>
            </w:fldSimple>
            <w:r w:rsidR="007E3466" w:rsidRPr="00555F11">
              <w:t>.</w:t>
            </w:r>
            <w:fldSimple w:instr=" SEQ Obrázek \* ARABIC \s 1 ">
              <w:r w:rsidR="00314D66">
                <w:rPr>
                  <w:noProof/>
                </w:rPr>
                <w:t>1</w:t>
              </w:r>
            </w:fldSimple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 w:rsidRPr="002E5EC2">
              <w:rPr>
                <w:i/>
                <w:iCs w:val="0"/>
              </w:rPr>
              <w:t>Ribs</w:t>
            </w:r>
            <w:bookmarkEnd w:id="25"/>
            <w:proofErr w:type="spellEnd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26" w:name="_Toc153382341"/>
      <w:r>
        <w:t>Emergence</w:t>
      </w:r>
      <w:bookmarkEnd w:id="26"/>
    </w:p>
    <w:p w14:paraId="693C30E2" w14:textId="2A953CB9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314D66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 w:rsidRPr="00A31CE0">
        <w:rPr>
          <w:i/>
          <w:iCs/>
        </w:rPr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1BD1A63E" w:rsidR="002244C2" w:rsidRDefault="00000000" w:rsidP="006A21AC">
            <w:pPr>
              <w:pStyle w:val="Titulek"/>
              <w:ind w:left="494" w:hanging="494"/>
            </w:pPr>
            <w:fldSimple w:instr=" STYLEREF 1 \s ">
              <w:bookmarkStart w:id="27" w:name="_Toc153382367"/>
              <w:r w:rsidR="00314D66">
                <w:rPr>
                  <w:noProof/>
                </w:rPr>
                <w:t>2</w:t>
              </w:r>
            </w:fldSimple>
            <w:r w:rsidR="002244C2" w:rsidRPr="00555F11">
              <w:t>.</w:t>
            </w:r>
            <w:fldSimple w:instr=" SEQ Obrázek \* ARABIC \s 1 ">
              <w:r w:rsidR="00314D66">
                <w:rPr>
                  <w:noProof/>
                </w:rPr>
                <w:t>2</w:t>
              </w:r>
            </w:fldSimple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27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proofErr w:type="spellStart"/>
      <w:r w:rsidR="00067C6C" w:rsidRPr="00067DE6">
        <w:rPr>
          <w:i/>
          <w:iCs/>
        </w:rPr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 w:rsidRPr="00C22C8A">
        <w:rPr>
          <w:i/>
          <w:iCs/>
        </w:rPr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 w:rsidRPr="00EC614E">
        <w:rPr>
          <w:i/>
          <w:iCs/>
        </w:rPr>
        <w:t>Length</w:t>
      </w:r>
      <w:proofErr w:type="spellEnd"/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 w:rsidRPr="000E4E0D">
        <w:rPr>
          <w:i/>
          <w:iCs/>
        </w:rPr>
        <w:t>Volume</w:t>
      </w:r>
      <w:proofErr w:type="spellEnd"/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proofErr w:type="spellStart"/>
      <w:r w:rsidRPr="00890F6F">
        <w:rPr>
          <w:i/>
          <w:iCs w:val="0"/>
        </w:rPr>
        <w:t>Frequency</w:t>
      </w:r>
      <w:proofErr w:type="spellEnd"/>
      <w:r>
        <w:t xml:space="preserve"> upravuje frekvenci oscilátoru, </w:t>
      </w:r>
      <w:proofErr w:type="spellStart"/>
      <w:r w:rsidRPr="00890F6F">
        <w:rPr>
          <w:i/>
          <w:iCs w:val="0"/>
        </w:rP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 w:rsidRPr="00C75DF1">
        <w:rPr>
          <w:i/>
          <w:iCs w:val="0"/>
        </w:rPr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28" w:name="_Toc153382342"/>
      <w:r>
        <w:t xml:space="preserve">Grain </w:t>
      </w:r>
      <w:proofErr w:type="spellStart"/>
      <w:r>
        <w:t>Strain</w:t>
      </w:r>
      <w:bookmarkEnd w:id="28"/>
      <w:proofErr w:type="spellEnd"/>
    </w:p>
    <w:p w14:paraId="3D4C799D" w14:textId="042E933C" w:rsidR="007C1508" w:rsidRDefault="00180408" w:rsidP="00F311C8">
      <w:pPr>
        <w:pStyle w:val="Prvnodstavec"/>
      </w:pPr>
      <w:r w:rsidRPr="007A573B">
        <w:rPr>
          <w:i/>
          <w:iCs/>
        </w:rPr>
        <w:t xml:space="preserve">Grain </w:t>
      </w:r>
      <w:proofErr w:type="spellStart"/>
      <w:r w:rsidRPr="007A573B">
        <w:rPr>
          <w:i/>
          <w:iCs/>
        </w:rP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314D66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314D66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 xml:space="preserve">Grain </w:t>
      </w:r>
      <w:proofErr w:type="spellStart"/>
      <w:r w:rsidR="007F59B1" w:rsidRPr="008E72D4">
        <w:rPr>
          <w:i/>
          <w:iCs/>
        </w:rPr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197E3DE1" w:rsidR="003E1887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29" w:name="_Toc153382368"/>
              <w:r w:rsidR="00314D66">
                <w:rPr>
                  <w:noProof/>
                </w:rPr>
                <w:t>2</w:t>
              </w:r>
            </w:fldSimple>
            <w:r w:rsidR="003E1887" w:rsidRPr="00555F11">
              <w:t>.</w:t>
            </w:r>
            <w:fldSimple w:instr=" SEQ Obrázek \* ARABIC \s 1 ">
              <w:r w:rsidR="00314D66">
                <w:rPr>
                  <w:noProof/>
                </w:rPr>
                <w:t>3</w:t>
              </w:r>
            </w:fldSimple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 xml:space="preserve">Grain </w:t>
            </w:r>
            <w:proofErr w:type="spellStart"/>
            <w:r w:rsidR="003E1887" w:rsidRPr="005A04DC">
              <w:rPr>
                <w:i/>
                <w:iCs w:val="0"/>
              </w:rPr>
              <w:t>Strain</w:t>
            </w:r>
            <w:bookmarkEnd w:id="29"/>
            <w:proofErr w:type="spellEnd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30" w:name="_Toc153382343"/>
      <w:proofErr w:type="spellStart"/>
      <w:r>
        <w:lastRenderedPageBreak/>
        <w:t>Granu</w:t>
      </w:r>
      <w:r w:rsidR="00673AD1">
        <w:t>L</w:t>
      </w:r>
      <w:r>
        <w:t>ab</w:t>
      </w:r>
      <w:bookmarkEnd w:id="30"/>
      <w:proofErr w:type="spellEnd"/>
    </w:p>
    <w:p w14:paraId="31E339C2" w14:textId="16168D53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314D66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314D66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 w:rsidRPr="00197FCB">
        <w:rPr>
          <w:i/>
          <w:iCs/>
        </w:rPr>
        <w:t>Control</w:t>
      </w:r>
      <w:proofErr w:type="spellEnd"/>
      <w:r w:rsidR="00C03C38" w:rsidRPr="00197FCB">
        <w:rPr>
          <w:i/>
          <w:iCs/>
        </w:rPr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 w:rsidRPr="00197FCB">
        <w:rPr>
          <w:i/>
          <w:iCs/>
        </w:rPr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proofErr w:type="spellStart"/>
      <w:r w:rsidRPr="00AB6155">
        <w:rPr>
          <w:i/>
          <w:iCs w:val="0"/>
        </w:rP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 w:rsidRPr="0047187F">
        <w:rPr>
          <w:i/>
          <w:iCs w:val="0"/>
        </w:rPr>
        <w:t>attack</w:t>
      </w:r>
      <w:proofErr w:type="spellEnd"/>
      <w:r w:rsidR="00B70D61" w:rsidRPr="0047187F">
        <w:rPr>
          <w:i/>
          <w:iCs w:val="0"/>
        </w:rPr>
        <w:t>–</w:t>
      </w:r>
      <w:proofErr w:type="spellStart"/>
      <w:r w:rsidR="00B70D61" w:rsidRPr="0047187F">
        <w:rPr>
          <w:i/>
          <w:iCs w:val="0"/>
        </w:rPr>
        <w:t>decay</w:t>
      </w:r>
      <w:proofErr w:type="spellEnd"/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576AA3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76404150" w:rsidR="00501874" w:rsidRPr="00555F11" w:rsidRDefault="00000000" w:rsidP="00576AA3">
            <w:pPr>
              <w:pStyle w:val="Titulek"/>
              <w:ind w:left="494" w:hanging="494"/>
            </w:pPr>
            <w:fldSimple w:instr=" STYLEREF 1 \s ">
              <w:bookmarkStart w:id="31" w:name="_Toc153382369"/>
              <w:r w:rsidR="00314D66">
                <w:rPr>
                  <w:noProof/>
                </w:rPr>
                <w:t>2</w:t>
              </w:r>
            </w:fldSimple>
            <w:r w:rsidR="00501874" w:rsidRPr="00555F11">
              <w:t>.</w:t>
            </w:r>
            <w:fldSimple w:instr=" SEQ Obrázek \* ARABIC \s 1 ">
              <w:r w:rsidR="00314D66">
                <w:rPr>
                  <w:noProof/>
                </w:rPr>
                <w:t>4</w:t>
              </w:r>
            </w:fldSimple>
            <w:r w:rsidR="00501874">
              <w:tab/>
              <w:t xml:space="preserve">Grafické rozhraní VST granulárního syntezátoru </w:t>
            </w:r>
            <w:proofErr w:type="spellStart"/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31"/>
            <w:proofErr w:type="spellEnd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 w:rsidRPr="00776E79">
        <w:rPr>
          <w:i/>
          <w:iCs/>
        </w:rPr>
        <w:t>Patches</w:t>
      </w:r>
      <w:proofErr w:type="spellEnd"/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</w:t>
      </w:r>
      <w:proofErr w:type="gramStart"/>
      <w:r>
        <w:t>soubor .</w:t>
      </w:r>
      <w:proofErr w:type="spellStart"/>
      <w:r>
        <w:t>json</w:t>
      </w:r>
      <w:proofErr w:type="spellEnd"/>
      <w:proofErr w:type="gram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 w:rsidRPr="000205D8">
        <w:rPr>
          <w:i/>
          <w:iCs w:val="0"/>
        </w:rPr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 w:rsidRPr="00907A97">
        <w:rPr>
          <w:i/>
          <w:iCs w:val="0"/>
        </w:rPr>
        <w:t>Soundfile</w:t>
      </w:r>
      <w:proofErr w:type="spellEnd"/>
      <w:r w:rsidR="006A7A57">
        <w:t xml:space="preserve">, </w:t>
      </w:r>
      <w:proofErr w:type="spellStart"/>
      <w:r w:rsidR="006A7A57" w:rsidRPr="00907A97">
        <w:rPr>
          <w:i/>
          <w:iCs w:val="0"/>
        </w:rPr>
        <w:t>Grains</w:t>
      </w:r>
      <w:proofErr w:type="spellEnd"/>
      <w:r w:rsidR="006A7A57">
        <w:t xml:space="preserve"> a </w:t>
      </w:r>
      <w:proofErr w:type="spellStart"/>
      <w:r w:rsidR="006A7A57" w:rsidRPr="00907A97">
        <w:rPr>
          <w:i/>
          <w:iCs w:val="0"/>
        </w:rPr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32" w:name="_Toc153382344"/>
      <w:proofErr w:type="spellStart"/>
      <w:r>
        <w:t>A</w:t>
      </w:r>
      <w:r w:rsidR="0024551A">
        <w:t>rgotlunar</w:t>
      </w:r>
      <w:bookmarkEnd w:id="32"/>
      <w:proofErr w:type="spellEnd"/>
    </w:p>
    <w:p w14:paraId="4EF644A8" w14:textId="6C57A06B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314D66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576AA3">
        <w:tc>
          <w:tcPr>
            <w:tcW w:w="8719" w:type="dxa"/>
            <w:gridSpan w:val="2"/>
          </w:tcPr>
          <w:p w14:paraId="366A4CF2" w14:textId="304157BB" w:rsidR="00654F85" w:rsidRPr="00555F11" w:rsidRDefault="00654F85" w:rsidP="00576AA3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5836E64C" w:rsidR="00654F85" w:rsidRPr="00555F11" w:rsidRDefault="00000000" w:rsidP="00576AA3">
            <w:pPr>
              <w:pStyle w:val="Titulek"/>
              <w:ind w:left="494" w:hanging="494"/>
            </w:pPr>
            <w:fldSimple w:instr=" STYLEREF 1 \s ">
              <w:bookmarkStart w:id="33" w:name="_Toc153382370"/>
              <w:r w:rsidR="00314D66">
                <w:rPr>
                  <w:noProof/>
                </w:rPr>
                <w:t>2</w:t>
              </w:r>
            </w:fldSimple>
            <w:r w:rsidR="00654F85" w:rsidRPr="00555F11">
              <w:t>.</w:t>
            </w:r>
            <w:fldSimple w:instr=" SEQ Obrázek \* ARABIC \s 1 ">
              <w:r w:rsidR="00314D66">
                <w:rPr>
                  <w:noProof/>
                </w:rPr>
                <w:t>5</w:t>
              </w:r>
            </w:fldSimple>
            <w:r w:rsidR="00654F85">
              <w:tab/>
              <w:t xml:space="preserve">Grafické rozhraní VST granulárního syntezátoru </w:t>
            </w:r>
            <w:proofErr w:type="spellStart"/>
            <w:r w:rsidR="00654F85" w:rsidRPr="00985600">
              <w:rPr>
                <w:i/>
                <w:iCs w:val="0"/>
              </w:rPr>
              <w:t>Argotlunar</w:t>
            </w:r>
            <w:bookmarkEnd w:id="33"/>
            <w:proofErr w:type="spellEnd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24CC7144" w:rsidR="00D4508C" w:rsidRPr="00D713CC" w:rsidRDefault="00477F03" w:rsidP="00406801">
      <w:pPr>
        <w:pStyle w:val="Nadpis1"/>
      </w:pPr>
      <w:bookmarkStart w:id="34" w:name="_Ref152919519"/>
      <w:bookmarkStart w:id="35" w:name="_Toc153382345"/>
      <w:bookmarkEnd w:id="20"/>
      <w:bookmarkEnd w:id="21"/>
      <w:r>
        <w:lastRenderedPageBreak/>
        <w:t>Vývoj vlastního řešení</w:t>
      </w:r>
      <w:bookmarkEnd w:id="34"/>
      <w:bookmarkEnd w:id="35"/>
    </w:p>
    <w:p w14:paraId="1C022206" w14:textId="5E30A36F" w:rsidR="00B42F7D" w:rsidRPr="00B42F7D" w:rsidRDefault="009805B3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vývoje vlastního VST plug-inu pro granulární syntézu byl využit JUCE – framework jazyka C++ pro vývoj zvukového software. Jako vývojové prostředí bylo zvoleno </w:t>
      </w:r>
      <w:proofErr w:type="spellStart"/>
      <w:r w:rsidRPr="00A066F8">
        <w:rPr>
          <w:i/>
          <w:iCs/>
          <w:color w:val="auto"/>
        </w:rPr>
        <w:t>Visual</w:t>
      </w:r>
      <w:proofErr w:type="spellEnd"/>
      <w:r w:rsidRPr="00A066F8">
        <w:rPr>
          <w:i/>
          <w:iCs/>
          <w:color w:val="auto"/>
        </w:rPr>
        <w:t xml:space="preserve"> Studio 2019</w:t>
      </w:r>
      <w:r>
        <w:rPr>
          <w:color w:val="auto"/>
        </w:rPr>
        <w:t>. Následující kapitoly se věnují popisu zvoleného frameworku,</w:t>
      </w:r>
      <w:r w:rsidR="00CE12C5">
        <w:rPr>
          <w:color w:val="auto"/>
        </w:rPr>
        <w:t xml:space="preserve"> </w:t>
      </w:r>
      <w:r w:rsidR="00823929">
        <w:rPr>
          <w:color w:val="auto"/>
        </w:rPr>
        <w:t xml:space="preserve">matematickým modelům </w:t>
      </w:r>
      <w:r w:rsidR="000A2FE5">
        <w:rPr>
          <w:color w:val="auto"/>
        </w:rPr>
        <w:t>určeným pro vyjádření barev,</w:t>
      </w:r>
      <w:r>
        <w:rPr>
          <w:color w:val="auto"/>
        </w:rPr>
        <w:t xml:space="preserve"> segmentaci jednotlivých součástí vyvíjeného plug-inu a popisu navrhovaného řešení jeho experimentální složky – ovládání parametrů granulární syntézy pomocí barev.</w:t>
      </w:r>
    </w:p>
    <w:p w14:paraId="023D9113" w14:textId="7CE70707" w:rsidR="00253EC5" w:rsidRPr="00D713CC" w:rsidRDefault="00066335" w:rsidP="00253EC5">
      <w:pPr>
        <w:pStyle w:val="Nadpis2"/>
      </w:pPr>
      <w:bookmarkStart w:id="36" w:name="_Toc153382346"/>
      <w:r>
        <w:t>Framework JUCE</w:t>
      </w:r>
      <w:bookmarkEnd w:id="36"/>
    </w:p>
    <w:p w14:paraId="0EF333FD" w14:textId="7EEDEFB5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 w:rsidRPr="005B3730">
        <w:rPr>
          <w:i/>
          <w:iCs/>
        </w:rPr>
        <w:t>Jules</w:t>
      </w:r>
      <w:proofErr w:type="spellEnd"/>
      <w:r w:rsidR="00B065E9" w:rsidRPr="005B3730">
        <w:rPr>
          <w:i/>
          <w:iCs/>
        </w:rPr>
        <w:t xml:space="preserve">’ Utility </w:t>
      </w:r>
      <w:proofErr w:type="spellStart"/>
      <w:r w:rsidR="00B065E9" w:rsidRPr="005B3730">
        <w:rPr>
          <w:i/>
          <w:iCs/>
        </w:rPr>
        <w:t>Class</w:t>
      </w:r>
      <w:proofErr w:type="spellEnd"/>
      <w:r w:rsidR="00B065E9" w:rsidRPr="005B3730">
        <w:rPr>
          <w:i/>
          <w:iCs/>
        </w:rPr>
        <w:t xml:space="preserve"> </w:t>
      </w:r>
      <w:proofErr w:type="spellStart"/>
      <w:r w:rsidR="00B065E9" w:rsidRPr="005B3730">
        <w:rPr>
          <w:i/>
          <w:iCs/>
        </w:rPr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 w:rsidRPr="007A763B">
        <w:rPr>
          <w:i/>
          <w:iCs/>
        </w:rPr>
        <w:t>Tracktion</w:t>
      </w:r>
      <w:proofErr w:type="spellEnd"/>
      <w:r w:rsidR="00621550" w:rsidRPr="007A763B">
        <w:rPr>
          <w:i/>
          <w:iCs/>
        </w:rPr>
        <w:t xml:space="preserve"> </w:t>
      </w:r>
      <w:proofErr w:type="spellStart"/>
      <w:r w:rsidR="00621550" w:rsidRPr="007A763B">
        <w:rPr>
          <w:i/>
          <w:iCs/>
        </w:rPr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</w:t>
      </w:r>
      <w:proofErr w:type="spellStart"/>
      <w:r w:rsidR="006E5C91" w:rsidRPr="005364A7">
        <w:rPr>
          <w:i/>
          <w:iCs/>
        </w:rPr>
        <w:t>Piracy</w:t>
      </w:r>
      <w:proofErr w:type="spellEnd"/>
      <w:r w:rsidR="006E5C91" w:rsidRPr="005364A7">
        <w:rPr>
          <w:i/>
          <w:iCs/>
        </w:rPr>
        <w:t xml:space="preserve">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314D66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193D52A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prvků.</w:t>
      </w:r>
    </w:p>
    <w:p w14:paraId="2FC0308E" w14:textId="310681ED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314D66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314D66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37" w:name="_Toc153382347"/>
      <w:r>
        <w:t>Snímání barev</w:t>
      </w:r>
      <w:bookmarkEnd w:id="37"/>
    </w:p>
    <w:p w14:paraId="13698A95" w14:textId="3173572F" w:rsidR="003A1A01" w:rsidRDefault="001B53B9" w:rsidP="003A1A01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314D66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jsou popsány modely RGB a HSV</w:t>
      </w:r>
      <w:r w:rsidR="002E1B0A">
        <w:t>/HSL</w:t>
      </w:r>
      <w:r w:rsidR="00CF0BCB">
        <w:t xml:space="preserve"> využ</w:t>
      </w:r>
      <w:r w:rsidR="00C33728">
        <w:t>ívané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8B7664F" w14:textId="69E68D7D" w:rsidR="001B0369" w:rsidRDefault="001B0369" w:rsidP="001B0369">
      <w:pPr>
        <w:pStyle w:val="Nadpis3"/>
      </w:pPr>
      <w:bookmarkStart w:id="38" w:name="_Toc153382348"/>
      <w:r>
        <w:t>Model RGB</w:t>
      </w:r>
      <w:bookmarkEnd w:id="38"/>
    </w:p>
    <w:p w14:paraId="3796FEB8" w14:textId="7199EBD9" w:rsidR="001B0369" w:rsidRDefault="0089246C" w:rsidP="001B0369">
      <w:pPr>
        <w:pStyle w:val="Prvnodstavec"/>
      </w:pPr>
      <w:r>
        <w:t xml:space="preserve">Jedná se o model </w:t>
      </w:r>
      <w:r w:rsidR="00802CEE">
        <w:t xml:space="preserve">založený </w:t>
      </w:r>
      <w:r w:rsidR="00693F24">
        <w:t xml:space="preserve">na </w:t>
      </w:r>
      <w:r w:rsidR="00B16198">
        <w:t>barevné citlivosti</w:t>
      </w:r>
      <w:r w:rsidR="00693F24">
        <w:t xml:space="preserve"> lidského oka. </w:t>
      </w:r>
      <w:r w:rsidR="00BB65C1">
        <w:t>Výsledná barva vzniká skládáním tří složek (R – červená, G – zelená, B – modrá)</w:t>
      </w:r>
      <w:r w:rsidR="003C0A7F">
        <w:t>, řadíme jej tedy mezi modely aditivní.</w:t>
      </w:r>
      <w:r w:rsidR="00F27720">
        <w:t xml:space="preserve"> </w:t>
      </w:r>
      <w:r w:rsidR="006844AF">
        <w:t xml:space="preserve">Model RGB je </w:t>
      </w:r>
      <w:r w:rsidR="00EB13C9">
        <w:t xml:space="preserve">využíván </w:t>
      </w:r>
      <w:r w:rsidR="00242AD3">
        <w:t xml:space="preserve">pro </w:t>
      </w:r>
      <w:r w:rsidR="00782C1B">
        <w:t>zobrazení barev na displejích</w:t>
      </w:r>
      <w:r w:rsidR="009A67BC">
        <w:t xml:space="preserve">, kde každý pixel je složen </w:t>
      </w:r>
      <w:r w:rsidR="00916CCA">
        <w:t xml:space="preserve">ze tří </w:t>
      </w:r>
      <w:r w:rsidR="00B53394">
        <w:t xml:space="preserve">barevných složek </w:t>
      </w:r>
      <w:r w:rsidR="00BD7D91">
        <w:t xml:space="preserve">o </w:t>
      </w:r>
      <w:r w:rsidR="00063FA7">
        <w:t>různých</w:t>
      </w:r>
      <w:r w:rsidR="00BD7D91">
        <w:t xml:space="preserve"> intenzitách, což při komplexním pohledu</w:t>
      </w:r>
      <w:r w:rsidR="00FB1B36">
        <w:t xml:space="preserve"> vytváří dojem</w:t>
      </w:r>
      <w:r w:rsidR="00063FA7">
        <w:t xml:space="preserve"> barevného</w:t>
      </w:r>
      <w:r w:rsidR="00FC0D3C">
        <w:t xml:space="preserve"> obrazu.</w:t>
      </w:r>
    </w:p>
    <w:p w14:paraId="44D9A1B7" w14:textId="77777777" w:rsidR="00B56FF4" w:rsidRPr="00B56FF4" w:rsidRDefault="00B56FF4" w:rsidP="00B56FF4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265"/>
      </w:tblGrid>
      <w:tr w:rsidR="004F4530" w:rsidRPr="00555F11" w14:paraId="1F394D09" w14:textId="77777777" w:rsidTr="00B85495">
        <w:tc>
          <w:tcPr>
            <w:tcW w:w="8500" w:type="dxa"/>
            <w:gridSpan w:val="2"/>
          </w:tcPr>
          <w:p w14:paraId="6530E11F" w14:textId="5AE6728E" w:rsidR="004F4530" w:rsidRPr="00555F11" w:rsidRDefault="00696801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04922D21" wp14:editId="66E60E97">
                  <wp:extent cx="3780000" cy="3312940"/>
                  <wp:effectExtent l="0" t="0" r="0" b="0"/>
                  <wp:docPr id="16582912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6" t="3095" r="19158" b="8140"/>
                          <a:stretch/>
                        </pic:blipFill>
                        <pic:spPr bwMode="auto">
                          <a:xfrm>
                            <a:off x="0" y="0"/>
                            <a:ext cx="3780000" cy="331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530" w:rsidRPr="00555F11" w14:paraId="540C8602" w14:textId="77777777" w:rsidTr="00E8074C">
        <w:tc>
          <w:tcPr>
            <w:tcW w:w="2235" w:type="dxa"/>
          </w:tcPr>
          <w:p w14:paraId="744D25E3" w14:textId="77777777" w:rsidR="004F4530" w:rsidRDefault="004F4530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265" w:type="dxa"/>
          </w:tcPr>
          <w:p w14:paraId="4EB36A94" w14:textId="29758388" w:rsidR="004F4530" w:rsidRPr="00555F11" w:rsidRDefault="00000000" w:rsidP="00B85495">
            <w:pPr>
              <w:pStyle w:val="Titulek"/>
              <w:ind w:left="494" w:hanging="494"/>
            </w:pPr>
            <w:fldSimple w:instr=" STYLEREF 1 \s ">
              <w:bookmarkStart w:id="39" w:name="_Toc153382371"/>
              <w:r w:rsidR="00314D66">
                <w:rPr>
                  <w:noProof/>
                </w:rPr>
                <w:t>3</w:t>
              </w:r>
            </w:fldSimple>
            <w:r w:rsidR="004F4530" w:rsidRPr="00555F11">
              <w:t>.</w:t>
            </w:r>
            <w:fldSimple w:instr=" SEQ Obrázek \* ARABIC \s 1 ">
              <w:r w:rsidR="00314D66">
                <w:rPr>
                  <w:noProof/>
                </w:rPr>
                <w:t>1</w:t>
              </w:r>
            </w:fldSimple>
            <w:r w:rsidR="004F4530">
              <w:tab/>
            </w:r>
            <w:r w:rsidR="008C23BD">
              <w:t xml:space="preserve">3D vizualizace barevného modelu RGB. Zdroj: </w:t>
            </w:r>
            <w:r w:rsidR="00601E90">
              <w:rPr>
                <w:color w:val="FF0000"/>
              </w:rPr>
              <w:fldChar w:fldCharType="begin"/>
            </w:r>
            <w:r w:rsidR="00601E90">
              <w:instrText xml:space="preserve"> REF _Ref153237350 \r \h </w:instrText>
            </w:r>
            <w:r w:rsidR="00601E90">
              <w:rPr>
                <w:color w:val="FF0000"/>
              </w:rPr>
            </w:r>
            <w:r w:rsidR="00601E90">
              <w:rPr>
                <w:color w:val="FF0000"/>
              </w:rPr>
              <w:fldChar w:fldCharType="separate"/>
            </w:r>
            <w:r w:rsidR="00314D66">
              <w:t>[23]</w:t>
            </w:r>
            <w:bookmarkEnd w:id="39"/>
            <w:r w:rsidR="00601E90">
              <w:rPr>
                <w:color w:val="FF0000"/>
              </w:rPr>
              <w:fldChar w:fldCharType="end"/>
            </w:r>
          </w:p>
        </w:tc>
      </w:tr>
    </w:tbl>
    <w:p w14:paraId="25436CF3" w14:textId="1154A307" w:rsidR="00D8302E" w:rsidRDefault="00D8302E" w:rsidP="00D8302E">
      <w:pPr>
        <w:pStyle w:val="Nadpis3"/>
      </w:pPr>
      <w:bookmarkStart w:id="40" w:name="_Toc153382349"/>
      <w:r>
        <w:t>Model HSV</w:t>
      </w:r>
      <w:bookmarkEnd w:id="40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 w:rsidRPr="00472D04">
        <w:rPr>
          <w:i/>
          <w:iCs/>
        </w:rPr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 w:rsidRPr="00472D04">
        <w:rPr>
          <w:i/>
          <w:iCs/>
        </w:rPr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 w:rsidRPr="00472D04">
        <w:rPr>
          <w:i/>
          <w:iCs/>
        </w:rPr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 w:rsidRPr="007A2D78">
        <w:rPr>
          <w:i/>
          <w:iCs/>
        </w:rPr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B85495">
        <w:tc>
          <w:tcPr>
            <w:tcW w:w="8500" w:type="dxa"/>
            <w:gridSpan w:val="2"/>
          </w:tcPr>
          <w:p w14:paraId="5A0AB2E8" w14:textId="707192CC" w:rsidR="00A33298" w:rsidRPr="00555F11" w:rsidRDefault="00A33298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074070D2" w:rsidR="00A33298" w:rsidRDefault="00000000" w:rsidP="00B85495">
            <w:pPr>
              <w:pStyle w:val="Titulek"/>
              <w:ind w:left="494" w:hanging="494"/>
              <w:rPr>
                <w:color w:val="FF0000"/>
              </w:rPr>
            </w:pPr>
            <w:fldSimple w:instr=" STYLEREF 1 \s ">
              <w:bookmarkStart w:id="41" w:name="_Toc153382372"/>
              <w:r w:rsidR="00314D66">
                <w:rPr>
                  <w:noProof/>
                </w:rPr>
                <w:t>3</w:t>
              </w:r>
            </w:fldSimple>
            <w:r w:rsidR="00A33298" w:rsidRPr="00555F11">
              <w:t>.</w:t>
            </w:r>
            <w:fldSimple w:instr=" SEQ Obrázek \* ARABIC \s 1 ">
              <w:r w:rsidR="00314D66">
                <w:rPr>
                  <w:noProof/>
                </w:rPr>
                <w:t>2</w:t>
              </w:r>
            </w:fldSimple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314D66">
              <w:t>[24]</w:t>
            </w:r>
            <w:bookmarkEnd w:id="41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5C6E7D10" w:rsidR="00A4746D" w:rsidRDefault="005503C4" w:rsidP="00A4746D">
      <w:pPr>
        <w:pStyle w:val="Prvnodstavec"/>
      </w:pPr>
      <w:r>
        <w:t>Při</w:t>
      </w:r>
      <w:r w:rsidR="00D35F5F">
        <w:t xml:space="preserve"> implementace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jsou využívány </w:t>
      </w:r>
      <w:r w:rsidR="00551ED3">
        <w:t>oba zmíněné barevné modely</w:t>
      </w:r>
      <w:r w:rsidR="00B72B15">
        <w:t xml:space="preserve"> podle vhodnosti využití.</w:t>
      </w:r>
    </w:p>
    <w:p w14:paraId="231E193A" w14:textId="0B685E13" w:rsidR="00D4508C" w:rsidRPr="00D713CC" w:rsidRDefault="00AC2E74" w:rsidP="00BC0B12">
      <w:pPr>
        <w:pStyle w:val="Nadpis2"/>
      </w:pPr>
      <w:bookmarkStart w:id="42" w:name="_Toc153382350"/>
      <w:proofErr w:type="spellStart"/>
      <w:r>
        <w:t>Granny</w:t>
      </w:r>
      <w:proofErr w:type="spellEnd"/>
      <w:r>
        <w:t xml:space="preserve"> </w:t>
      </w:r>
      <w:proofErr w:type="spellStart"/>
      <w:r>
        <w:t>Synth</w:t>
      </w:r>
      <w:bookmarkEnd w:id="42"/>
      <w:proofErr w:type="spellEnd"/>
    </w:p>
    <w:p w14:paraId="12B00C32" w14:textId="4552CF48" w:rsidR="00D4508C" w:rsidRDefault="00FF4FCD" w:rsidP="00720D5E">
      <w:pPr>
        <w:pStyle w:val="Prvnodstavec"/>
      </w:pPr>
      <w:proofErr w:type="spellStart"/>
      <w:r w:rsidRPr="0066728C">
        <w:rPr>
          <w:i/>
          <w:iCs/>
        </w:rPr>
        <w:t>Granny</w:t>
      </w:r>
      <w:proofErr w:type="spellEnd"/>
      <w:r w:rsidRPr="0066728C">
        <w:rPr>
          <w:i/>
          <w:iCs/>
        </w:rPr>
        <w:t xml:space="preserve"> </w:t>
      </w:r>
      <w:proofErr w:type="spellStart"/>
      <w:r w:rsidRPr="0066728C">
        <w:rPr>
          <w:i/>
          <w:iCs/>
        </w:rP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proofErr w:type="gramStart"/>
      <w:r w:rsidR="002D7812" w:rsidRPr="007A5FEE">
        <w:rPr>
          <w:i/>
          <w:iCs/>
        </w:rPr>
        <w:t>juce::</w:t>
      </w:r>
      <w:proofErr w:type="spellStart"/>
      <w:proofErr w:type="gramEnd"/>
      <w:r w:rsidR="002D7812" w:rsidRPr="007A5FEE">
        <w:rPr>
          <w:i/>
          <w:iCs/>
        </w:rPr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například </w:t>
      </w:r>
      <w:proofErr w:type="spellStart"/>
      <w:r w:rsidR="000F6ECE" w:rsidRPr="00BE06AE">
        <w:rPr>
          <w:i/>
          <w:iCs/>
        </w:rPr>
        <w:t>SamplerVoice</w:t>
      </w:r>
      <w:proofErr w:type="spellEnd"/>
      <w:r w:rsidR="000F6ECE">
        <w:t xml:space="preserve"> nebo </w:t>
      </w:r>
      <w:proofErr w:type="spellStart"/>
      <w:r w:rsidR="000F6ECE" w:rsidRPr="00BE06AE">
        <w:rPr>
          <w:i/>
          <w:iCs/>
        </w:rPr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314D66">
        <w:rPr>
          <w:noProof/>
        </w:rPr>
        <w:t>3</w:t>
      </w:r>
      <w:r w:rsidR="00314D66" w:rsidRPr="00555F11">
        <w:t>.</w:t>
      </w:r>
      <w:r w:rsidR="00314D66">
        <w:rPr>
          <w:noProof/>
        </w:rPr>
        <w:t>3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B85495">
        <w:tc>
          <w:tcPr>
            <w:tcW w:w="8500" w:type="dxa"/>
            <w:gridSpan w:val="2"/>
          </w:tcPr>
          <w:p w14:paraId="05B2C7E2" w14:textId="3AC5494D" w:rsidR="00644FE5" w:rsidRPr="00555F11" w:rsidRDefault="00927A83" w:rsidP="00B85495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B85495">
            <w:pPr>
              <w:pStyle w:val="Titulek"/>
              <w:jc w:val="right"/>
            </w:pPr>
            <w:r>
              <w:t>Obrázek</w:t>
            </w:r>
          </w:p>
        </w:tc>
        <w:bookmarkStart w:id="43" w:name="_Ref152885676"/>
        <w:bookmarkStart w:id="44" w:name="_Ref152885667"/>
        <w:tc>
          <w:tcPr>
            <w:tcW w:w="6832" w:type="dxa"/>
          </w:tcPr>
          <w:p w14:paraId="6F19B44A" w14:textId="3743366C" w:rsidR="00644FE5" w:rsidRPr="000B6784" w:rsidRDefault="00644FE5" w:rsidP="00B85495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5" w:name="_Toc153382373"/>
            <w:r w:rsidR="00314D6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fldSimple w:instr=" SEQ Obrázek \* ARABIC \s 1 ">
              <w:r w:rsidR="00314D66">
                <w:rPr>
                  <w:noProof/>
                </w:rPr>
                <w:t>3</w:t>
              </w:r>
            </w:fldSimple>
            <w:bookmarkEnd w:id="43"/>
            <w:r>
              <w:tab/>
            </w:r>
            <w:bookmarkStart w:id="46" w:name="_Ref152885684"/>
            <w:r w:rsidR="00C80064">
              <w:t xml:space="preserve">Blokové schéma granulárního VST syntezátoru </w:t>
            </w:r>
            <w:bookmarkEnd w:id="44"/>
            <w:bookmarkEnd w:id="46"/>
            <w:proofErr w:type="spellStart"/>
            <w:r w:rsidR="000B6784">
              <w:rPr>
                <w:i/>
                <w:iCs w:val="0"/>
              </w:rPr>
              <w:t>Granny</w:t>
            </w:r>
            <w:proofErr w:type="spellEnd"/>
            <w:r w:rsidR="000B6784">
              <w:rPr>
                <w:i/>
                <w:iCs w:val="0"/>
              </w:rPr>
              <w:t xml:space="preserve"> </w:t>
            </w:r>
            <w:proofErr w:type="spellStart"/>
            <w:r w:rsidR="000B6784">
              <w:rPr>
                <w:i/>
                <w:iCs w:val="0"/>
              </w:rPr>
              <w:t>Synth</w:t>
            </w:r>
            <w:bookmarkEnd w:id="45"/>
            <w:proofErr w:type="spellEnd"/>
          </w:p>
        </w:tc>
      </w:tr>
    </w:tbl>
    <w:p w14:paraId="6B244298" w14:textId="4D38E157" w:rsidR="00101973" w:rsidRDefault="00101973" w:rsidP="003148B6">
      <w:pPr>
        <w:pStyle w:val="Prvnodstavec"/>
      </w:pPr>
    </w:p>
    <w:p w14:paraId="4998E2E4" w14:textId="432AF982" w:rsidR="000A128C" w:rsidRDefault="004D2B95" w:rsidP="00976F85">
      <w:pPr>
        <w:pStyle w:val="Nadpis3"/>
      </w:pPr>
      <w:bookmarkStart w:id="47" w:name="_Toc153382351"/>
      <w:r>
        <w:t>Grafické uživatelské rozhraní</w:t>
      </w:r>
      <w:bookmarkEnd w:id="47"/>
    </w:p>
    <w:p w14:paraId="5226306F" w14:textId="7C4E02E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 w:rsidRPr="002A0EA4">
        <w:rPr>
          <w:i/>
          <w:iCs/>
        </w:rPr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25C00A1B" w14:textId="0B62609E" w:rsidR="00CC7EA8" w:rsidRPr="005D67A4" w:rsidRDefault="005940B6" w:rsidP="00CC7EA8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proofErr w:type="spellStart"/>
      <w:r w:rsidR="004D09E5">
        <w:rPr>
          <w:i/>
          <w:iCs w:val="0"/>
        </w:rPr>
        <w:t>GranuLab</w:t>
      </w:r>
      <w:proofErr w:type="spellEnd"/>
      <w:r w:rsidR="00D50FFB">
        <w:t xml:space="preserve">, využívá </w:t>
      </w:r>
      <w:r w:rsidR="002A44CA">
        <w:t xml:space="preserve">tohoto názvu k pojmenování ukládaných </w:t>
      </w:r>
      <w:proofErr w:type="spellStart"/>
      <w:r w:rsidR="005D67A4">
        <w:t>presetů</w:t>
      </w:r>
      <w:proofErr w:type="spellEnd"/>
      <w:r w:rsidR="005D67A4">
        <w:t xml:space="preserve"> – </w:t>
      </w:r>
      <w:r w:rsidR="004204BF">
        <w:t xml:space="preserve">scén určených k uložení </w:t>
      </w:r>
      <w:r w:rsidR="00EF706B">
        <w:t>hodnot parametrů a jejich následnému vyvolání.</w:t>
      </w:r>
    </w:p>
    <w:p w14:paraId="63B1F725" w14:textId="77777777" w:rsidR="00000192" w:rsidRPr="00000192" w:rsidRDefault="00000192" w:rsidP="00000192"/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F3755A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F3755A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1893BD86" w:rsidR="004C461D" w:rsidRPr="00466996" w:rsidRDefault="00000000" w:rsidP="00F3755A">
            <w:pPr>
              <w:pStyle w:val="Titulek"/>
              <w:ind w:left="494" w:hanging="494"/>
              <w:rPr>
                <w:i/>
                <w:iCs w:val="0"/>
              </w:rPr>
            </w:pPr>
            <w:fldSimple w:instr=" STYLEREF 1 \s ">
              <w:bookmarkStart w:id="48" w:name="_Toc153382374"/>
              <w:r w:rsidR="00314D66">
                <w:rPr>
                  <w:noProof/>
                </w:rPr>
                <w:t>3</w:t>
              </w:r>
            </w:fldSimple>
            <w:r w:rsidR="004C461D" w:rsidRPr="00555F11">
              <w:t>.</w:t>
            </w:r>
            <w:fldSimple w:instr=" SEQ Obrázek \* ARABIC \s 1 ">
              <w:r w:rsidR="00314D66">
                <w:rPr>
                  <w:noProof/>
                </w:rPr>
                <w:t>4</w:t>
              </w:r>
            </w:fldSimple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466996">
              <w:rPr>
                <w:i/>
                <w:iCs w:val="0"/>
              </w:rPr>
              <w:t>Granny</w:t>
            </w:r>
            <w:proofErr w:type="spellEnd"/>
            <w:r w:rsidR="00466996">
              <w:rPr>
                <w:i/>
                <w:iCs w:val="0"/>
              </w:rPr>
              <w:t xml:space="preserve"> </w:t>
            </w:r>
            <w:proofErr w:type="spellStart"/>
            <w:r w:rsidR="00466996">
              <w:rPr>
                <w:i/>
                <w:iCs w:val="0"/>
              </w:rPr>
              <w:t>Synth</w:t>
            </w:r>
            <w:bookmarkEnd w:id="48"/>
            <w:proofErr w:type="spellEnd"/>
          </w:p>
          <w:p w14:paraId="4CAF00FA" w14:textId="7B833940" w:rsidR="001A010C" w:rsidRPr="001A010C" w:rsidRDefault="001A010C" w:rsidP="001A010C"/>
        </w:tc>
      </w:tr>
    </w:tbl>
    <w:p w14:paraId="1BDE4AA0" w14:textId="6F76FA32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 xml:space="preserve">, jež dohromady působí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17321F">
        <w:t xml:space="preserve">je ale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je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Není </w:t>
      </w:r>
      <w:r w:rsidR="0031786A">
        <w:t xml:space="preserve">v žádném případě vyloučeno, </w:t>
      </w:r>
      <w:r w:rsidR="003567A4">
        <w:t xml:space="preserve">že během další práce </w:t>
      </w:r>
      <w:r w:rsidR="00285DEC">
        <w:t xml:space="preserve">na projektu bude </w:t>
      </w:r>
      <w:r w:rsidR="008A18D6">
        <w:t xml:space="preserve">navržené rozhraní </w:t>
      </w:r>
      <w:r w:rsidR="00B62399">
        <w:t xml:space="preserve">měněno a </w:t>
      </w:r>
      <w:r w:rsidR="001913EC">
        <w:t>zjednodušováno</w:t>
      </w:r>
      <w:r w:rsidR="009D41E3">
        <w:t xml:space="preserve"> při zachování současných parametrů, či dokonce jejich rozšíření.</w:t>
      </w:r>
    </w:p>
    <w:p w14:paraId="7A7EA4E8" w14:textId="6ECBC371" w:rsidR="00FF1D3F" w:rsidRPr="00FF1D3F" w:rsidRDefault="00DF43AA" w:rsidP="003B6530">
      <w:pPr>
        <w:pStyle w:val="Odstavec"/>
      </w:pPr>
      <w:r>
        <w:lastRenderedPageBreak/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49" w:name="_Toc153382352"/>
      <w:r>
        <w:t>Načtení souboru</w:t>
      </w:r>
      <w:bookmarkEnd w:id="49"/>
    </w:p>
    <w:p w14:paraId="2F04C3B2" w14:textId="0E54BF1B" w:rsidR="00793BA6" w:rsidRDefault="003760E2" w:rsidP="00847D6D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5D5CA740" w14:textId="263A9385" w:rsidR="007B1615" w:rsidRPr="00C3791E" w:rsidRDefault="009E2913" w:rsidP="007B1615">
      <w:pPr>
        <w:pStyle w:val="Odstavec"/>
      </w:pPr>
      <w:r>
        <w:t xml:space="preserve">Pro </w:t>
      </w:r>
      <w:r w:rsidR="00AD5B22">
        <w:t>načtení souboru</w:t>
      </w:r>
      <w:r w:rsidR="00AE45D4">
        <w:t xml:space="preserve"> existují v kódu </w:t>
      </w:r>
      <w:r w:rsidR="000352EF">
        <w:t xml:space="preserve">projektu dvě metody: </w:t>
      </w:r>
      <w:proofErr w:type="spellStart"/>
      <w:r w:rsidR="00D45EFA">
        <w:rPr>
          <w:i/>
          <w:iCs w:val="0"/>
        </w:rPr>
        <w:t>loadFileViaButton</w:t>
      </w:r>
      <w:proofErr w:type="spellEnd"/>
      <w:r w:rsidR="00D45EFA">
        <w:t xml:space="preserve"> a</w:t>
      </w:r>
      <w:r w:rsidR="003339C4">
        <w:t> </w:t>
      </w:r>
      <w:proofErr w:type="spellStart"/>
      <w:r w:rsidR="00D45EFA">
        <w:rPr>
          <w:i/>
          <w:iCs w:val="0"/>
        </w:rPr>
        <w:t>loadFileViaDragNDrop</w:t>
      </w:r>
      <w:proofErr w:type="spellEnd"/>
      <w:r w:rsidR="00C3791E">
        <w:t>.</w:t>
      </w:r>
    </w:p>
    <w:p w14:paraId="775DE352" w14:textId="77777777" w:rsidR="00C57ADF" w:rsidRPr="00C57ADF" w:rsidRDefault="00C57ADF" w:rsidP="007B1615">
      <w:pPr>
        <w:pStyle w:val="Odstavec"/>
      </w:pPr>
    </w:p>
    <w:p w14:paraId="6C699616" w14:textId="0EE675F8" w:rsidR="00A42226" w:rsidRDefault="00A42226" w:rsidP="00C57ADF">
      <w:pPr>
        <w:pStyle w:val="Zdrojovkd"/>
      </w:pPr>
      <w:r>
        <w:t>/*********************************************************************</w:t>
      </w:r>
    </w:p>
    <w:p w14:paraId="4610F72F" w14:textId="5773DEF7" w:rsidR="00C57ADF" w:rsidRDefault="001A53B3" w:rsidP="00C57ADF">
      <w:pPr>
        <w:pStyle w:val="Zdrojovkd"/>
      </w:pPr>
      <w:r w:rsidRPr="00763D43">
        <w:rPr>
          <w:b/>
          <w:bCs/>
        </w:rPr>
        <w:t>v</w:t>
      </w:r>
      <w:r w:rsidR="004000E4" w:rsidRPr="00763D43">
        <w:rPr>
          <w:b/>
          <w:bCs/>
        </w:rPr>
        <w:t>oid</w:t>
      </w:r>
      <w:r w:rsidR="004000E4">
        <w:t xml:space="preserve"> </w:t>
      </w:r>
      <w:proofErr w:type="spellStart"/>
      <w:proofErr w:type="gramStart"/>
      <w:r w:rsidR="004000E4">
        <w:t>loadFileViaButton</w:t>
      </w:r>
      <w:proofErr w:type="spellEnd"/>
      <w:r w:rsidR="004000E4">
        <w:t>(</w:t>
      </w:r>
      <w:proofErr w:type="gramEnd"/>
      <w:r w:rsidR="004000E4">
        <w:t>)</w:t>
      </w:r>
    </w:p>
    <w:p w14:paraId="1179FCD0" w14:textId="341F3A7E" w:rsidR="004000E4" w:rsidRDefault="001A53B3" w:rsidP="00C57ADF">
      <w:pPr>
        <w:pStyle w:val="Zdrojovkd"/>
      </w:pPr>
      <w:r>
        <w:t>{</w:t>
      </w:r>
    </w:p>
    <w:p w14:paraId="0D7AFE7B" w14:textId="29F83809" w:rsidR="00C5495D" w:rsidRDefault="00C5495D" w:rsidP="00C57ADF">
      <w:pPr>
        <w:pStyle w:val="Zdrojovkd"/>
      </w:pPr>
      <w:r>
        <w:tab/>
      </w:r>
      <w:proofErr w:type="spellStart"/>
      <w:r w:rsidR="00785BE4">
        <w:t>myGrannySynth.clearSounds</w:t>
      </w:r>
      <w:proofErr w:type="spellEnd"/>
      <w:r w:rsidR="00785BE4">
        <w:t>();</w:t>
      </w:r>
    </w:p>
    <w:p w14:paraId="61735B59" w14:textId="77777777" w:rsidR="005F15B0" w:rsidRDefault="005F15B0" w:rsidP="00C57ADF">
      <w:pPr>
        <w:pStyle w:val="Zdrojovkd"/>
      </w:pPr>
    </w:p>
    <w:p w14:paraId="6D6EFF00" w14:textId="09FE6C43" w:rsidR="005F15B0" w:rsidRDefault="005F15B0" w:rsidP="00C57ADF">
      <w:pPr>
        <w:pStyle w:val="Zdrojovkd"/>
      </w:pPr>
      <w:r>
        <w:tab/>
      </w:r>
      <w:proofErr w:type="spellStart"/>
      <w:r w:rsidR="006503FA">
        <w:t>FileChooser</w:t>
      </w:r>
      <w:proofErr w:type="spellEnd"/>
      <w:r w:rsidR="006503FA">
        <w:t xml:space="preserve"> </w:t>
      </w:r>
      <w:proofErr w:type="gramStart"/>
      <w:r w:rsidR="006503FA">
        <w:t>chooser{ “</w:t>
      </w:r>
      <w:proofErr w:type="spellStart"/>
      <w:proofErr w:type="gramEnd"/>
      <w:r w:rsidR="006503FA">
        <w:t>Vyberte</w:t>
      </w:r>
      <w:proofErr w:type="spellEnd"/>
      <w:r w:rsidR="006503FA">
        <w:t xml:space="preserve"> </w:t>
      </w:r>
      <w:proofErr w:type="spellStart"/>
      <w:r w:rsidR="006503FA">
        <w:t>soubor</w:t>
      </w:r>
      <w:proofErr w:type="spellEnd"/>
      <w:r w:rsidR="006503FA">
        <w:t xml:space="preserve">”, </w:t>
      </w:r>
      <w:r w:rsidR="00E74D2D">
        <w:t>{}, “*.wav;*.</w:t>
      </w:r>
      <w:proofErr w:type="spellStart"/>
      <w:r w:rsidR="00E74D2D">
        <w:t>flac</w:t>
      </w:r>
      <w:proofErr w:type="spellEnd"/>
      <w:r w:rsidR="00E74D2D">
        <w:t>;*.</w:t>
      </w:r>
      <w:proofErr w:type="spellStart"/>
      <w:r w:rsidR="00E74D2D">
        <w:t>aiff</w:t>
      </w:r>
      <w:proofErr w:type="spellEnd"/>
      <w:r w:rsidR="00E74D2D">
        <w:t>;</w:t>
      </w:r>
    </w:p>
    <w:p w14:paraId="14941D42" w14:textId="74A8CF4E" w:rsidR="00E74D2D" w:rsidRDefault="00E74D2D" w:rsidP="00C57ADF">
      <w:pPr>
        <w:pStyle w:val="Zdrojovkd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proofErr w:type="gramStart"/>
      <w:r>
        <w:t>*.</w:t>
      </w:r>
      <w:proofErr w:type="spellStart"/>
      <w:r>
        <w:t>wma</w:t>
      </w:r>
      <w:proofErr w:type="spellEnd"/>
      <w:r>
        <w:t>;*.</w:t>
      </w:r>
      <w:proofErr w:type="spellStart"/>
      <w:r>
        <w:t>ogg</w:t>
      </w:r>
      <w:proofErr w:type="spellEnd"/>
      <w:proofErr w:type="gramEnd"/>
      <w:r>
        <w:t>”};</w:t>
      </w:r>
    </w:p>
    <w:p w14:paraId="4601A930" w14:textId="3B38DB65" w:rsidR="00E74D2D" w:rsidRDefault="00CE69AF" w:rsidP="00C57ADF">
      <w:pPr>
        <w:pStyle w:val="Zdrojovkd"/>
      </w:pPr>
      <w:r>
        <w:tab/>
      </w:r>
      <w:r>
        <w:rPr>
          <w:b/>
          <w:bCs/>
        </w:rPr>
        <w:t xml:space="preserve">if </w:t>
      </w:r>
      <w:r>
        <w:t>(</w:t>
      </w:r>
      <w:proofErr w:type="spellStart"/>
      <w:proofErr w:type="gramStart"/>
      <w:r>
        <w:t>chooser.browseForFileToOpen</w:t>
      </w:r>
      <w:proofErr w:type="spellEnd"/>
      <w:proofErr w:type="gramEnd"/>
      <w:r>
        <w:t>())</w:t>
      </w:r>
    </w:p>
    <w:p w14:paraId="6C9C211E" w14:textId="3033860F" w:rsidR="00644457" w:rsidRDefault="00644457" w:rsidP="00C57ADF">
      <w:pPr>
        <w:pStyle w:val="Zdrojovkd"/>
      </w:pPr>
      <w:r>
        <w:tab/>
        <w:t>{</w:t>
      </w:r>
    </w:p>
    <w:p w14:paraId="05598559" w14:textId="4F395A51" w:rsidR="00644457" w:rsidRDefault="00644457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Pr="001C0BFD">
        <w:rPr>
          <w:b/>
          <w:bCs/>
        </w:rPr>
        <w:t>uto</w:t>
      </w:r>
      <w:r>
        <w:t xml:space="preserve"> file = </w:t>
      </w:r>
      <w:proofErr w:type="spellStart"/>
      <w:proofErr w:type="gramStart"/>
      <w:r>
        <w:t>chooser.getResult</w:t>
      </w:r>
      <w:proofErr w:type="spellEnd"/>
      <w:proofErr w:type="gramEnd"/>
      <w:r>
        <w:t>();</w:t>
      </w:r>
    </w:p>
    <w:p w14:paraId="10760168" w14:textId="77777777" w:rsidR="00D77484" w:rsidRDefault="00D77484" w:rsidP="00C57ADF">
      <w:pPr>
        <w:pStyle w:val="Zdrojovkd"/>
      </w:pPr>
    </w:p>
    <w:p w14:paraId="783C2B06" w14:textId="5B88A5FC" w:rsidR="00F738FE" w:rsidRDefault="00F738FE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="006772DB" w:rsidRPr="001C0BFD">
        <w:rPr>
          <w:b/>
          <w:bCs/>
        </w:rPr>
        <w:t>uto</w:t>
      </w:r>
      <w:r w:rsidR="006772DB">
        <w:t xml:space="preserve"> </w:t>
      </w:r>
      <w:proofErr w:type="spellStart"/>
      <w:r w:rsidR="006772DB">
        <w:t>myFile</w:t>
      </w:r>
      <w:proofErr w:type="spellEnd"/>
      <w:r w:rsidR="006772DB">
        <w:t xml:space="preserve"> = </w:t>
      </w:r>
      <w:proofErr w:type="gramStart"/>
      <w:r w:rsidR="006772DB">
        <w:t>std::</w:t>
      </w:r>
      <w:proofErr w:type="spellStart"/>
      <w:proofErr w:type="gramEnd"/>
      <w:r w:rsidR="006772DB">
        <w:t>make_unique</w:t>
      </w:r>
      <w:proofErr w:type="spellEnd"/>
      <w:r w:rsidR="006772DB">
        <w:t>&lt;File&gt;(file);</w:t>
      </w:r>
    </w:p>
    <w:p w14:paraId="3963AACC" w14:textId="427084D3" w:rsidR="006772DB" w:rsidRDefault="006772DB" w:rsidP="00C57ADF">
      <w:pPr>
        <w:pStyle w:val="Zdrojovkd"/>
      </w:pPr>
      <w:r>
        <w:tab/>
      </w:r>
      <w:r>
        <w:tab/>
      </w:r>
      <w:proofErr w:type="spellStart"/>
      <w:r w:rsidR="00CC1D67">
        <w:t>myWaveThumbnail.myFileName</w:t>
      </w:r>
      <w:proofErr w:type="spellEnd"/>
      <w:r w:rsidR="00CC1D67">
        <w:t xml:space="preserve"> = </w:t>
      </w:r>
      <w:proofErr w:type="spellStart"/>
      <w:r w:rsidR="00CC1D67">
        <w:t>myFile</w:t>
      </w:r>
      <w:proofErr w:type="spellEnd"/>
      <w:r w:rsidR="00CC1D67">
        <w:t>-&gt;</w:t>
      </w:r>
      <w:proofErr w:type="spellStart"/>
      <w:proofErr w:type="gramStart"/>
      <w:r w:rsidR="00CC1D67">
        <w:t>getFileName</w:t>
      </w:r>
      <w:proofErr w:type="spellEnd"/>
      <w:r w:rsidR="00CC1D67">
        <w:t>(</w:t>
      </w:r>
      <w:proofErr w:type="gramEnd"/>
      <w:r w:rsidR="00CC1D67">
        <w:t>);</w:t>
      </w:r>
    </w:p>
    <w:p w14:paraId="1C128529" w14:textId="77777777" w:rsidR="00D77484" w:rsidRDefault="00D77484" w:rsidP="00C57ADF">
      <w:pPr>
        <w:pStyle w:val="Zdrojovkd"/>
      </w:pPr>
    </w:p>
    <w:p w14:paraId="32624948" w14:textId="4AD10BBF" w:rsidR="00D77484" w:rsidRDefault="00D77484" w:rsidP="00C57ADF">
      <w:pPr>
        <w:pStyle w:val="Zdrojovkd"/>
      </w:pPr>
      <w:r>
        <w:tab/>
      </w:r>
      <w:r>
        <w:tab/>
      </w:r>
      <w:proofErr w:type="spellStart"/>
      <w:r w:rsidR="00030BC0">
        <w:t>myFormatReader</w:t>
      </w:r>
      <w:proofErr w:type="spellEnd"/>
      <w:r w:rsidR="00030BC0">
        <w:t xml:space="preserve"> = </w:t>
      </w:r>
      <w:proofErr w:type="spellStart"/>
      <w:r w:rsidR="00030BC0">
        <w:t>myFormatManager.createReaderFor</w:t>
      </w:r>
      <w:proofErr w:type="spellEnd"/>
      <w:r w:rsidR="00030BC0">
        <w:t>(file);</w:t>
      </w:r>
    </w:p>
    <w:p w14:paraId="7D0156BF" w14:textId="1701428E" w:rsidR="00815588" w:rsidRDefault="00815588" w:rsidP="00C57ADF">
      <w:pPr>
        <w:pStyle w:val="Zdrojovkd"/>
      </w:pPr>
      <w:r>
        <w:tab/>
        <w:t>}</w:t>
      </w:r>
    </w:p>
    <w:p w14:paraId="4045D71E" w14:textId="524BAD0C" w:rsidR="00815588" w:rsidRDefault="00815588" w:rsidP="00C57ADF">
      <w:pPr>
        <w:pStyle w:val="Zdrojovkd"/>
      </w:pPr>
      <w:r>
        <w:tab/>
      </w:r>
      <w:r>
        <w:rPr>
          <w:b/>
          <w:bCs/>
        </w:rPr>
        <w:t>else</w:t>
      </w:r>
    </w:p>
    <w:p w14:paraId="0F74F2E1" w14:textId="1AA9640C" w:rsidR="00815588" w:rsidRDefault="00F06F49" w:rsidP="00C57ADF">
      <w:pPr>
        <w:pStyle w:val="Zdrojovkd"/>
      </w:pPr>
      <w:r>
        <w:tab/>
        <w:t>{</w:t>
      </w:r>
    </w:p>
    <w:p w14:paraId="331E07E3" w14:textId="56C8A39A" w:rsidR="00F06F49" w:rsidRDefault="00F06F49" w:rsidP="00C57ADF">
      <w:pPr>
        <w:pStyle w:val="Zdrojovkd"/>
        <w:rPr>
          <w:b/>
          <w:bCs/>
        </w:rPr>
      </w:pPr>
      <w:r>
        <w:tab/>
      </w:r>
      <w:r>
        <w:tab/>
      </w:r>
      <w:r>
        <w:rPr>
          <w:b/>
          <w:bCs/>
        </w:rPr>
        <w:t>return;</w:t>
      </w:r>
    </w:p>
    <w:p w14:paraId="2FF9C586" w14:textId="668A7C64" w:rsidR="00F06F49" w:rsidRDefault="00F06F49" w:rsidP="00C57ADF">
      <w:pPr>
        <w:pStyle w:val="Zdrojovkd"/>
      </w:pPr>
      <w:r>
        <w:rPr>
          <w:b/>
          <w:bCs/>
        </w:rPr>
        <w:tab/>
      </w:r>
      <w:r>
        <w:t>}</w:t>
      </w:r>
    </w:p>
    <w:p w14:paraId="57578528" w14:textId="77777777" w:rsidR="00340F25" w:rsidRDefault="00340F25" w:rsidP="00C57ADF">
      <w:pPr>
        <w:pStyle w:val="Zdrojovkd"/>
      </w:pPr>
    </w:p>
    <w:p w14:paraId="2B811571" w14:textId="3CC22283" w:rsidR="00340F25" w:rsidRDefault="00340F25" w:rsidP="00C57ADF">
      <w:pPr>
        <w:pStyle w:val="Zdrojovkd"/>
      </w:pPr>
      <w:r>
        <w:tab/>
        <w:t>...</w:t>
      </w:r>
    </w:p>
    <w:p w14:paraId="718FB4F9" w14:textId="72F56ED9" w:rsidR="00AA11DF" w:rsidRDefault="00AA11DF" w:rsidP="00C57ADF">
      <w:pPr>
        <w:pStyle w:val="Zdrojovkd"/>
      </w:pPr>
      <w:r>
        <w:tab/>
      </w:r>
    </w:p>
    <w:p w14:paraId="114BFDBE" w14:textId="0A916651" w:rsidR="00D76D44" w:rsidRDefault="00D76D44" w:rsidP="00182AE6">
      <w:pPr>
        <w:pStyle w:val="Zdrojovkd"/>
      </w:pPr>
      <w:r>
        <w:tab/>
      </w:r>
      <w:proofErr w:type="spellStart"/>
      <w:r w:rsidR="004C5948">
        <w:t>myGrannySynth.addSound</w:t>
      </w:r>
      <w:proofErr w:type="spellEnd"/>
      <w:r w:rsidR="004C5948">
        <w:t>(</w:t>
      </w:r>
      <w:r w:rsidR="004C5948" w:rsidRPr="00206B1F">
        <w:rPr>
          <w:b/>
          <w:bCs/>
        </w:rPr>
        <w:t>new</w:t>
      </w:r>
      <w:r w:rsidR="004C5948">
        <w:t xml:space="preserve"> </w:t>
      </w:r>
      <w:proofErr w:type="spellStart"/>
      <w:proofErr w:type="gramStart"/>
      <w:r w:rsidR="004C5948">
        <w:t>SamplerSound</w:t>
      </w:r>
      <w:proofErr w:type="spellEnd"/>
      <w:r w:rsidR="00753625">
        <w:t xml:space="preserve">( </w:t>
      </w:r>
      <w:r w:rsidR="00A63976">
        <w:t>...</w:t>
      </w:r>
      <w:proofErr w:type="gramEnd"/>
      <w:r w:rsidR="00753625">
        <w:t xml:space="preserve"> </w:t>
      </w:r>
      <w:r w:rsidR="00182AE6">
        <w:t>));</w:t>
      </w:r>
    </w:p>
    <w:p w14:paraId="602BC2A6" w14:textId="09D74F0C" w:rsidR="00040FC2" w:rsidRDefault="00040FC2" w:rsidP="00182AE6">
      <w:pPr>
        <w:pStyle w:val="Zdrojovkd"/>
      </w:pPr>
      <w:r>
        <w:tab/>
      </w:r>
    </w:p>
    <w:p w14:paraId="36A54DAC" w14:textId="2FFD3027" w:rsidR="00040FC2" w:rsidRDefault="00040FC2" w:rsidP="00182AE6">
      <w:pPr>
        <w:pStyle w:val="Zdrojovkd"/>
      </w:pPr>
      <w:r>
        <w:tab/>
        <w:t>...</w:t>
      </w:r>
    </w:p>
    <w:p w14:paraId="5ED97F6A" w14:textId="77777777" w:rsidR="00040FC2" w:rsidRDefault="00040FC2" w:rsidP="00182AE6">
      <w:pPr>
        <w:pStyle w:val="Zdrojovkd"/>
      </w:pPr>
    </w:p>
    <w:p w14:paraId="747BF4B8" w14:textId="6250B75A" w:rsidR="00040FC2" w:rsidRDefault="00040FC2" w:rsidP="00182AE6">
      <w:pPr>
        <w:pStyle w:val="Zdrojovkd"/>
      </w:pPr>
      <w:r>
        <w:t>}</w:t>
      </w:r>
    </w:p>
    <w:p w14:paraId="2FEA6075" w14:textId="77777777" w:rsidR="00006713" w:rsidRDefault="00006713" w:rsidP="00006713">
      <w:pPr>
        <w:pStyle w:val="Prvnodstavec"/>
      </w:pPr>
    </w:p>
    <w:p w14:paraId="34DD35E3" w14:textId="00648C79" w:rsidR="00C369B7" w:rsidRDefault="00AE03D2" w:rsidP="00FE308A">
      <w:pPr>
        <w:pStyle w:val="Prvnodstavec"/>
      </w:pPr>
      <w:r>
        <w:t>P</w:t>
      </w:r>
      <w:r w:rsidR="009829C8">
        <w:t xml:space="preserve">o zmáčknutí tlačítka </w:t>
      </w:r>
      <w:r w:rsidR="009829C8" w:rsidRPr="009829C8">
        <w:rPr>
          <w:i/>
          <w:iCs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proofErr w:type="spellStart"/>
      <w:r w:rsidR="00E44803">
        <w:rPr>
          <w:i/>
          <w:iCs/>
        </w:rPr>
        <w:t>SamplerSound</w:t>
      </w:r>
      <w:proofErr w:type="spellEnd"/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může vybrat </w:t>
      </w:r>
      <w:r w:rsidR="00B710A4">
        <w:t>nový zvukový soubor k načtení (</w:t>
      </w:r>
      <w:r w:rsidR="006A5257">
        <w:t xml:space="preserve">momentálně </w:t>
      </w:r>
      <w:r w:rsidR="00EF54EF">
        <w:t>lze nahrávat pouze</w:t>
      </w:r>
      <w:r w:rsidR="00467DF4">
        <w:t xml:space="preserve"> formáty .</w:t>
      </w:r>
      <w:proofErr w:type="spellStart"/>
      <w:r w:rsidR="00467DF4">
        <w:t>wav</w:t>
      </w:r>
      <w:proofErr w:type="spellEnd"/>
      <w:r w:rsidR="00467DF4">
        <w:t>, .</w:t>
      </w:r>
      <w:proofErr w:type="spellStart"/>
      <w:r w:rsidR="00467DF4">
        <w:t>flac</w:t>
      </w:r>
      <w:proofErr w:type="spellEnd"/>
      <w:r w:rsidR="00467DF4">
        <w:t>, .</w:t>
      </w:r>
      <w:proofErr w:type="spellStart"/>
      <w:r w:rsidR="00467DF4">
        <w:t>aiff</w:t>
      </w:r>
      <w:proofErr w:type="spellEnd"/>
      <w:r w:rsidR="00467DF4">
        <w:t>, .</w:t>
      </w:r>
      <w:proofErr w:type="spellStart"/>
      <w:r w:rsidR="00467DF4">
        <w:t>wma</w:t>
      </w:r>
      <w:proofErr w:type="spellEnd"/>
      <w:r w:rsidR="00467DF4">
        <w:t xml:space="preserve"> a .</w:t>
      </w:r>
      <w:proofErr w:type="spellStart"/>
      <w:r w:rsidR="00467DF4">
        <w:t>ogg</w:t>
      </w:r>
      <w:proofErr w:type="spellEnd"/>
      <w:r w:rsidR="00467DF4">
        <w:t xml:space="preserve">, </w:t>
      </w:r>
      <w:r w:rsidR="00153A93">
        <w:t xml:space="preserve">neboť </w:t>
      </w:r>
      <w:r w:rsidR="00DD58B2">
        <w:t xml:space="preserve">pro </w:t>
      </w:r>
      <w:r w:rsidR="00471974">
        <w:t xml:space="preserve">některé </w:t>
      </w:r>
      <w:r w:rsidR="00153A93">
        <w:t>další rozšířené formáty – např. formát .mp3</w:t>
      </w:r>
      <w:r w:rsidR="00943BB9">
        <w:t xml:space="preserve"> –</w:t>
      </w:r>
      <w:r w:rsidR="00153A93">
        <w:t xml:space="preserve"> </w:t>
      </w:r>
      <w:r w:rsidR="00326F0A">
        <w:t xml:space="preserve">se </w:t>
      </w:r>
      <w:r w:rsidR="00326F0A">
        <w:lastRenderedPageBreak/>
        <w:t xml:space="preserve">zatím nepodařilo ošetřit </w:t>
      </w:r>
      <w:r w:rsidR="00B6435A">
        <w:t xml:space="preserve">chyby, které </w:t>
      </w:r>
      <w:r w:rsidR="00B1039A">
        <w:t xml:space="preserve">brání </w:t>
      </w:r>
      <w:r w:rsidR="00474D83">
        <w:t>ve správném fungování</w:t>
      </w:r>
      <w:r w:rsidR="00B1039A">
        <w:t xml:space="preserve"> plug-inu</w:t>
      </w:r>
      <w:r w:rsidR="00894194">
        <w:t>)</w:t>
      </w:r>
      <w:r w:rsidR="00B1039A">
        <w:t>.</w:t>
      </w:r>
      <w:r w:rsidR="001C2DCD">
        <w:t xml:space="preserve"> V případě, že byl </w:t>
      </w:r>
      <w:r w:rsidR="00AF321D">
        <w:t xml:space="preserve">vybrán některý zvukový soubor,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pomocí instance </w:t>
      </w:r>
      <w:r w:rsidR="00B77B5F">
        <w:t xml:space="preserve">třídy </w:t>
      </w:r>
      <w:proofErr w:type="spellStart"/>
      <w:r w:rsidR="00B77B5F">
        <w:rPr>
          <w:i/>
          <w:iCs/>
        </w:rPr>
        <w:t>FormatReader</w:t>
      </w:r>
      <w:proofErr w:type="spellEnd"/>
      <w:r w:rsidR="00E149B7">
        <w:t>.</w:t>
      </w:r>
      <w:r w:rsidR="00985E3A">
        <w:t xml:space="preserve"> Zvuková data</w:t>
      </w:r>
      <w:r w:rsidR="00FF79F3">
        <w:t xml:space="preserve"> jsou poté uložena </w:t>
      </w:r>
      <w:r w:rsidR="00A721C9">
        <w:t xml:space="preserve">do nové instance třídy </w:t>
      </w:r>
      <w:proofErr w:type="spellStart"/>
      <w:r w:rsidR="00A721C9">
        <w:rPr>
          <w:i/>
          <w:iCs/>
        </w:rPr>
        <w:t>SamplerSound</w:t>
      </w:r>
      <w:proofErr w:type="spellEnd"/>
      <w:r w:rsidR="00982535">
        <w:t xml:space="preserve"> s odpovídajícími parametry.</w:t>
      </w:r>
    </w:p>
    <w:p w14:paraId="55B1BCF0" w14:textId="415F489C" w:rsidR="00FB7D36" w:rsidRDefault="0001206F" w:rsidP="00FB7D36">
      <w:pPr>
        <w:pStyle w:val="Odstavec"/>
      </w:pPr>
      <w:r>
        <w:t xml:space="preserve">Metoda </w:t>
      </w:r>
      <w:proofErr w:type="spellStart"/>
      <w:r>
        <w:rPr>
          <w:i/>
          <w:iCs w:val="0"/>
        </w:rPr>
        <w:t>loadFileViaDragNDrop</w:t>
      </w:r>
      <w:proofErr w:type="spellEnd"/>
      <w:r>
        <w:t xml:space="preserve"> </w:t>
      </w:r>
      <w:r w:rsidR="008161FF">
        <w:t xml:space="preserve">je volána po předchozím </w:t>
      </w:r>
      <w:r w:rsidR="00946E17">
        <w:t>ujištění, že</w:t>
      </w:r>
      <w:r w:rsidR="002C70B3">
        <w:t xml:space="preserve"> </w:t>
      </w:r>
      <w:r w:rsidR="00D778E8">
        <w:t xml:space="preserve">přetahovaný soubor </w:t>
      </w:r>
      <w:r w:rsidR="00EE7E1B">
        <w:t>je v</w:t>
      </w:r>
      <w:r w:rsidR="005B0CB3">
        <w:t>e vhodném formátu</w:t>
      </w:r>
      <w:r w:rsidR="00AF7CDE">
        <w:t xml:space="preserve">. Toto zajišťuje dvojice </w:t>
      </w:r>
      <w:r w:rsidR="002617EF">
        <w:t xml:space="preserve">metod </w:t>
      </w:r>
      <w:proofErr w:type="spellStart"/>
      <w:r w:rsidR="002617EF">
        <w:rPr>
          <w:i/>
          <w:iCs w:val="0"/>
        </w:rPr>
        <w:t>isInterestedInFileDrag</w:t>
      </w:r>
      <w:proofErr w:type="spellEnd"/>
      <w:r w:rsidR="002617EF">
        <w:t xml:space="preserve"> a</w:t>
      </w:r>
      <w:r w:rsidR="00183A1E">
        <w:t> </w:t>
      </w:r>
      <w:proofErr w:type="spellStart"/>
      <w:r w:rsidR="008912AE">
        <w:rPr>
          <w:i/>
          <w:iCs w:val="0"/>
        </w:rPr>
        <w:t>filesDropped</w:t>
      </w:r>
      <w:proofErr w:type="spellEnd"/>
      <w:r w:rsidR="002A6AB0">
        <w:t>.</w:t>
      </w:r>
    </w:p>
    <w:p w14:paraId="33E09491" w14:textId="77777777" w:rsidR="002A6AB0" w:rsidRDefault="002A6AB0" w:rsidP="00FB7D36">
      <w:pPr>
        <w:pStyle w:val="Odstavec"/>
      </w:pPr>
    </w:p>
    <w:p w14:paraId="6CC4EA0D" w14:textId="693C44D1" w:rsidR="002A6AB0" w:rsidRDefault="003F0593" w:rsidP="003F0593">
      <w:pPr>
        <w:pStyle w:val="Zdrojovkd"/>
      </w:pPr>
      <w:r>
        <w:t>/*********************************************************************</w:t>
      </w:r>
    </w:p>
    <w:p w14:paraId="65817854" w14:textId="364E25DA" w:rsidR="003F0593" w:rsidRDefault="00391BB3" w:rsidP="006F5E9B">
      <w:pPr>
        <w:pStyle w:val="Zdrojovkd"/>
      </w:pPr>
      <w:r>
        <w:rPr>
          <w:b/>
          <w:bCs/>
        </w:rPr>
        <w:t>bool</w:t>
      </w:r>
      <w:r w:rsidR="0031634F">
        <w:t xml:space="preserve"> </w:t>
      </w:r>
      <w:proofErr w:type="spellStart"/>
      <w:proofErr w:type="gramStart"/>
      <w:r w:rsidR="00B67D66">
        <w:t>isInterestedInFileDrag</w:t>
      </w:r>
      <w:proofErr w:type="spellEnd"/>
      <w:r w:rsidR="007F3051">
        <w:t>(</w:t>
      </w:r>
      <w:proofErr w:type="gramEnd"/>
      <w:r w:rsidR="00B67D66">
        <w:rPr>
          <w:b/>
          <w:bCs/>
        </w:rPr>
        <w:t>const</w:t>
      </w:r>
      <w:r w:rsidR="00513F6E">
        <w:rPr>
          <w:b/>
          <w:bCs/>
        </w:rPr>
        <w:t xml:space="preserve"> </w:t>
      </w:r>
      <w:proofErr w:type="spellStart"/>
      <w:r w:rsidR="0061623E">
        <w:t>StringArray</w:t>
      </w:r>
      <w:proofErr w:type="spellEnd"/>
      <w:r w:rsidR="0061623E">
        <w:t>&amp; files)</w:t>
      </w:r>
    </w:p>
    <w:p w14:paraId="11731785" w14:textId="3B6E3595" w:rsidR="0061623E" w:rsidRDefault="00031252" w:rsidP="003F0593">
      <w:pPr>
        <w:pStyle w:val="Zdrojovkd"/>
      </w:pPr>
      <w:r>
        <w:t>{</w:t>
      </w:r>
    </w:p>
    <w:p w14:paraId="2E5FA12A" w14:textId="5029EAEC" w:rsidR="00031252" w:rsidRDefault="0031634F" w:rsidP="003F0593">
      <w:pPr>
        <w:pStyle w:val="Zdrojovkd"/>
      </w:pPr>
      <w:r>
        <w:tab/>
      </w:r>
      <w:r w:rsidR="003C126E">
        <w:rPr>
          <w:b/>
          <w:bCs/>
        </w:rPr>
        <w:t>for</w:t>
      </w:r>
      <w:r w:rsidR="003C126E">
        <w:t xml:space="preserve"> (</w:t>
      </w:r>
      <w:r w:rsidR="003C126E">
        <w:rPr>
          <w:b/>
          <w:bCs/>
        </w:rPr>
        <w:t>auto</w:t>
      </w:r>
      <w:r w:rsidR="003C126E">
        <w:t xml:space="preserve"> </w:t>
      </w:r>
      <w:proofErr w:type="gramStart"/>
      <w:r w:rsidR="003C126E">
        <w:t>file :</w:t>
      </w:r>
      <w:proofErr w:type="gramEnd"/>
      <w:r w:rsidR="003C126E">
        <w:t xml:space="preserve"> files)</w:t>
      </w:r>
    </w:p>
    <w:p w14:paraId="1BC0B67C" w14:textId="74B2B629" w:rsidR="003C126E" w:rsidRDefault="003C126E" w:rsidP="003F0593">
      <w:pPr>
        <w:pStyle w:val="Zdrojovkd"/>
      </w:pPr>
      <w:r>
        <w:tab/>
        <w:t>{</w:t>
      </w:r>
    </w:p>
    <w:p w14:paraId="20468975" w14:textId="0156EA41" w:rsidR="003C126E" w:rsidRDefault="003C126E" w:rsidP="003F0593">
      <w:pPr>
        <w:pStyle w:val="Zdrojovkd"/>
      </w:pPr>
      <w:r>
        <w:tab/>
      </w:r>
      <w:r>
        <w:tab/>
      </w:r>
      <w:r w:rsidR="00BD302A">
        <w:rPr>
          <w:b/>
          <w:bCs/>
        </w:rPr>
        <w:t>if</w:t>
      </w:r>
      <w:r w:rsidR="00BD302A">
        <w:t xml:space="preserve"> (</w:t>
      </w:r>
      <w:proofErr w:type="spellStart"/>
      <w:proofErr w:type="gramStart"/>
      <w:r w:rsidR="002367F0">
        <w:t>file.contains</w:t>
      </w:r>
      <w:proofErr w:type="spellEnd"/>
      <w:proofErr w:type="gramEnd"/>
      <w:r w:rsidR="002367F0">
        <w:t xml:space="preserve">(“.wav”) || </w:t>
      </w:r>
      <w:proofErr w:type="spellStart"/>
      <w:r w:rsidR="002367F0">
        <w:t>file.contains</w:t>
      </w:r>
      <w:proofErr w:type="spellEnd"/>
      <w:r w:rsidR="002367F0">
        <w:t>(“.</w:t>
      </w:r>
      <w:proofErr w:type="spellStart"/>
      <w:r w:rsidR="002367F0">
        <w:t>aiff</w:t>
      </w:r>
      <w:proofErr w:type="spellEnd"/>
      <w:r w:rsidR="002367F0">
        <w:t>”) ...</w:t>
      </w:r>
      <w:r w:rsidR="009E324F">
        <w:t xml:space="preserve"> )</w:t>
      </w:r>
    </w:p>
    <w:p w14:paraId="5587E283" w14:textId="6DBD45CF" w:rsidR="00964224" w:rsidRDefault="00964224" w:rsidP="003F0593">
      <w:pPr>
        <w:pStyle w:val="Zdrojovkd"/>
      </w:pPr>
      <w:r>
        <w:tab/>
      </w:r>
      <w:r>
        <w:tab/>
      </w:r>
      <w:r w:rsidR="00683816">
        <w:t>{</w:t>
      </w:r>
    </w:p>
    <w:p w14:paraId="60875725" w14:textId="1F8E2168" w:rsidR="00683816" w:rsidRPr="00FC09F7" w:rsidRDefault="00683816" w:rsidP="003F0593">
      <w:pPr>
        <w:pStyle w:val="Zdrojovkd"/>
      </w:pPr>
      <w:r>
        <w:tab/>
      </w:r>
      <w:r>
        <w:tab/>
      </w:r>
      <w:r>
        <w:tab/>
      </w:r>
      <w:r w:rsidR="00FC09F7">
        <w:rPr>
          <w:b/>
          <w:bCs/>
        </w:rPr>
        <w:t>return true</w:t>
      </w:r>
      <w:r w:rsidR="00FC09F7" w:rsidRPr="001841A4">
        <w:t>;</w:t>
      </w:r>
    </w:p>
    <w:p w14:paraId="4C22A63B" w14:textId="477099F1" w:rsidR="00683816" w:rsidRPr="00BD302A" w:rsidRDefault="00683816" w:rsidP="003F0593">
      <w:pPr>
        <w:pStyle w:val="Zdrojovkd"/>
      </w:pPr>
      <w:r>
        <w:tab/>
      </w:r>
      <w:r>
        <w:tab/>
        <w:t>}</w:t>
      </w:r>
    </w:p>
    <w:p w14:paraId="14090843" w14:textId="3B92859B" w:rsidR="003C126E" w:rsidRDefault="003C126E" w:rsidP="003F0593">
      <w:pPr>
        <w:pStyle w:val="Zdrojovkd"/>
      </w:pPr>
      <w:r>
        <w:tab/>
        <w:t>}</w:t>
      </w:r>
    </w:p>
    <w:p w14:paraId="4BDB5856" w14:textId="50169F2E" w:rsidR="00A46E91" w:rsidRPr="002F4101" w:rsidRDefault="00A46E91" w:rsidP="003F0593">
      <w:pPr>
        <w:pStyle w:val="Zdrojovkd"/>
      </w:pPr>
      <w:r>
        <w:tab/>
      </w:r>
      <w:r w:rsidR="002F4101">
        <w:rPr>
          <w:b/>
          <w:bCs/>
        </w:rPr>
        <w:t>return false</w:t>
      </w:r>
      <w:r w:rsidR="002F4101">
        <w:t>;</w:t>
      </w:r>
    </w:p>
    <w:p w14:paraId="3F110BA2" w14:textId="11A03DD2" w:rsidR="00031252" w:rsidRDefault="00031252" w:rsidP="003F0593">
      <w:pPr>
        <w:pStyle w:val="Zdrojovkd"/>
      </w:pPr>
      <w:r>
        <w:t>}</w:t>
      </w:r>
    </w:p>
    <w:p w14:paraId="2EC23E2C" w14:textId="77777777" w:rsidR="00D26934" w:rsidRDefault="00D26934" w:rsidP="003F0593">
      <w:pPr>
        <w:pStyle w:val="Zdrojovkd"/>
      </w:pPr>
    </w:p>
    <w:p w14:paraId="320C4531" w14:textId="6CB442E3" w:rsidR="00D26934" w:rsidRDefault="00D26934" w:rsidP="003F0593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9478C7">
        <w:t>filesDropped</w:t>
      </w:r>
      <w:proofErr w:type="spellEnd"/>
      <w:r w:rsidR="009478C7">
        <w:t>(</w:t>
      </w:r>
      <w:proofErr w:type="gramEnd"/>
      <w:r w:rsidR="00662FD6">
        <w:rPr>
          <w:b/>
          <w:bCs/>
        </w:rPr>
        <w:t>const</w:t>
      </w:r>
      <w:r w:rsidR="00662FD6">
        <w:t xml:space="preserve"> </w:t>
      </w:r>
      <w:proofErr w:type="spellStart"/>
      <w:r w:rsidR="00662FD6">
        <w:t>StringArray&amp;</w:t>
      </w:r>
      <w:r w:rsidR="00913579">
        <w:t>files</w:t>
      </w:r>
      <w:proofErr w:type="spellEnd"/>
      <w:r w:rsidR="00913579">
        <w:t xml:space="preserve">, </w:t>
      </w:r>
      <w:r w:rsidR="00913579">
        <w:rPr>
          <w:b/>
          <w:bCs/>
        </w:rPr>
        <w:t>int</w:t>
      </w:r>
      <w:r w:rsidR="00913579">
        <w:t xml:space="preserve"> x, </w:t>
      </w:r>
      <w:r w:rsidR="00913579">
        <w:rPr>
          <w:b/>
          <w:bCs/>
        </w:rPr>
        <w:t>int</w:t>
      </w:r>
      <w:r w:rsidR="00913579">
        <w:t xml:space="preserve"> y</w:t>
      </w:r>
      <w:r w:rsidR="005230E2">
        <w:t>)</w:t>
      </w:r>
    </w:p>
    <w:p w14:paraId="23C08080" w14:textId="6A911460" w:rsidR="001C35C6" w:rsidRDefault="001C35C6" w:rsidP="003F0593">
      <w:pPr>
        <w:pStyle w:val="Zdrojovkd"/>
      </w:pPr>
      <w:r>
        <w:t>{</w:t>
      </w:r>
    </w:p>
    <w:p w14:paraId="367E91AA" w14:textId="6E50F6F1" w:rsidR="001C35C6" w:rsidRDefault="001C35C6" w:rsidP="003F0593">
      <w:pPr>
        <w:pStyle w:val="Zdrojovkd"/>
      </w:pPr>
      <w:r>
        <w:tab/>
      </w:r>
      <w:r w:rsidR="00DE3CF3">
        <w:rPr>
          <w:b/>
          <w:bCs/>
        </w:rPr>
        <w:t xml:space="preserve">for </w:t>
      </w:r>
      <w:r w:rsidR="00DE3CF3">
        <w:t>(</w:t>
      </w:r>
      <w:r w:rsidR="00DE3CF3">
        <w:rPr>
          <w:b/>
          <w:bCs/>
        </w:rPr>
        <w:t>auto</w:t>
      </w:r>
      <w:r w:rsidR="00DE3CF3">
        <w:t xml:space="preserve"> </w:t>
      </w:r>
      <w:proofErr w:type="gramStart"/>
      <w:r w:rsidR="00DE3CF3">
        <w:t>file :</w:t>
      </w:r>
      <w:proofErr w:type="gramEnd"/>
      <w:r w:rsidR="00DE3CF3">
        <w:t xml:space="preserve"> files)</w:t>
      </w:r>
    </w:p>
    <w:p w14:paraId="2FCCB77C" w14:textId="050D89F8" w:rsidR="00DE3CF3" w:rsidRDefault="00E37B15" w:rsidP="003F0593">
      <w:pPr>
        <w:pStyle w:val="Zdrojovkd"/>
      </w:pPr>
      <w:r>
        <w:tab/>
        <w:t>{</w:t>
      </w:r>
    </w:p>
    <w:p w14:paraId="0FE7ABCF" w14:textId="3A368651" w:rsidR="00E37B15" w:rsidRDefault="00E37B15" w:rsidP="003F0593">
      <w:pPr>
        <w:pStyle w:val="Zdrojovkd"/>
      </w:pPr>
      <w:r>
        <w:tab/>
      </w:r>
      <w:r>
        <w:tab/>
      </w:r>
      <w:r w:rsidR="00EB2BE8">
        <w:rPr>
          <w:b/>
          <w:bCs/>
        </w:rPr>
        <w:t>if</w:t>
      </w:r>
      <w:r w:rsidR="00EB2BE8">
        <w:t xml:space="preserve"> (</w:t>
      </w:r>
      <w:proofErr w:type="spellStart"/>
      <w:r w:rsidR="00EB2BE8">
        <w:t>isInterestedInFileDrag</w:t>
      </w:r>
      <w:proofErr w:type="spellEnd"/>
      <w:r w:rsidR="00EB2BE8">
        <w:t>(file))</w:t>
      </w:r>
    </w:p>
    <w:p w14:paraId="1EA17945" w14:textId="304B069B" w:rsidR="00440FC6" w:rsidRDefault="00440FC6" w:rsidP="003F0593">
      <w:pPr>
        <w:pStyle w:val="Zdrojovkd"/>
      </w:pPr>
      <w:r>
        <w:tab/>
      </w:r>
      <w:r>
        <w:tab/>
        <w:t>{</w:t>
      </w:r>
    </w:p>
    <w:p w14:paraId="180E996A" w14:textId="64478D03" w:rsidR="00440FC6" w:rsidRDefault="00440FC6" w:rsidP="003F0593">
      <w:pPr>
        <w:pStyle w:val="Zdrojovkd"/>
      </w:pPr>
      <w:r>
        <w:tab/>
      </w:r>
      <w:r>
        <w:tab/>
      </w:r>
      <w:r>
        <w:tab/>
      </w:r>
      <w:r w:rsidR="00C75356">
        <w:rPr>
          <w:b/>
          <w:bCs/>
        </w:rPr>
        <w:t>auto</w:t>
      </w:r>
      <w:r w:rsidR="00B35C0A">
        <w:t xml:space="preserve"> </w:t>
      </w:r>
      <w:proofErr w:type="spellStart"/>
      <w:r w:rsidR="00B35C0A">
        <w:t>myFile</w:t>
      </w:r>
      <w:proofErr w:type="spellEnd"/>
      <w:r w:rsidR="00B35C0A">
        <w:t xml:space="preserve"> = </w:t>
      </w:r>
      <w:proofErr w:type="gramStart"/>
      <w:r w:rsidR="00B35C0A">
        <w:t>std::</w:t>
      </w:r>
      <w:proofErr w:type="spellStart"/>
      <w:proofErr w:type="gramEnd"/>
      <w:r w:rsidR="00B35C0A">
        <w:t>make_unique</w:t>
      </w:r>
      <w:proofErr w:type="spellEnd"/>
      <w:r w:rsidR="004F2982">
        <w:t>&lt;File&gt;(file);</w:t>
      </w:r>
    </w:p>
    <w:p w14:paraId="2EACFDEE" w14:textId="030A8CA8" w:rsidR="004F2982" w:rsidRDefault="00274DD8" w:rsidP="003F0593">
      <w:pPr>
        <w:pStyle w:val="Zdrojovkd"/>
      </w:pPr>
      <w:r>
        <w:tab/>
      </w:r>
      <w:r>
        <w:tab/>
      </w:r>
      <w:r>
        <w:tab/>
      </w:r>
      <w:proofErr w:type="spellStart"/>
      <w:r>
        <w:t>myWaveThumbnail.myFileName</w:t>
      </w:r>
      <w:proofErr w:type="spellEnd"/>
      <w:r>
        <w:t xml:space="preserve"> = </w:t>
      </w:r>
      <w:proofErr w:type="spellStart"/>
      <w:r w:rsidR="00CD5531">
        <w:t>myFile</w:t>
      </w:r>
      <w:proofErr w:type="spellEnd"/>
      <w:r w:rsidR="00CD5531">
        <w:t>-&gt;</w:t>
      </w:r>
      <w:proofErr w:type="spellStart"/>
      <w:proofErr w:type="gramStart"/>
      <w:r w:rsidR="00CD5531">
        <w:t>getFileName</w:t>
      </w:r>
      <w:proofErr w:type="spellEnd"/>
      <w:r w:rsidR="00CD5531">
        <w:t>(</w:t>
      </w:r>
      <w:proofErr w:type="gramEnd"/>
      <w:r w:rsidR="00CD5531">
        <w:t>);</w:t>
      </w:r>
    </w:p>
    <w:p w14:paraId="11595293" w14:textId="77777777" w:rsidR="00BB7541" w:rsidRDefault="00BB7541" w:rsidP="003F0593">
      <w:pPr>
        <w:pStyle w:val="Zdrojovkd"/>
      </w:pPr>
    </w:p>
    <w:p w14:paraId="5DCB7522" w14:textId="7052CCFD" w:rsidR="00BB7541" w:rsidRPr="00B35C0A" w:rsidRDefault="00BB7541" w:rsidP="003F0593">
      <w:pPr>
        <w:pStyle w:val="Zdrojovkd"/>
      </w:pPr>
      <w:r>
        <w:tab/>
      </w:r>
      <w:r>
        <w:tab/>
      </w:r>
      <w:r>
        <w:tab/>
      </w:r>
      <w:proofErr w:type="spellStart"/>
      <w:r w:rsidR="005A291D">
        <w:t>audioProcessor.loadFileViaDragNDrop</w:t>
      </w:r>
      <w:proofErr w:type="spellEnd"/>
      <w:r w:rsidR="005A291D">
        <w:t>(file);</w:t>
      </w:r>
    </w:p>
    <w:p w14:paraId="05378A8C" w14:textId="296758E1" w:rsidR="00440FC6" w:rsidRPr="00EB2BE8" w:rsidRDefault="00440FC6" w:rsidP="003F0593">
      <w:pPr>
        <w:pStyle w:val="Zdrojovkd"/>
      </w:pPr>
      <w:r>
        <w:tab/>
      </w:r>
      <w:r>
        <w:tab/>
        <w:t>}</w:t>
      </w:r>
    </w:p>
    <w:p w14:paraId="13DB89BF" w14:textId="33568ED4" w:rsidR="00E37B15" w:rsidRPr="00DE3CF3" w:rsidRDefault="00E37B15" w:rsidP="003F0593">
      <w:pPr>
        <w:pStyle w:val="Zdrojovkd"/>
      </w:pPr>
      <w:r>
        <w:tab/>
        <w:t>}</w:t>
      </w:r>
    </w:p>
    <w:p w14:paraId="25ADC22B" w14:textId="637F24CD" w:rsidR="009A4EB4" w:rsidRDefault="001C35C6" w:rsidP="003F0593">
      <w:pPr>
        <w:pStyle w:val="Zdrojovkd"/>
      </w:pPr>
      <w:r>
        <w:t>}</w:t>
      </w:r>
    </w:p>
    <w:p w14:paraId="4D3637BF" w14:textId="77777777" w:rsidR="009A4EB4" w:rsidRDefault="009A4EB4" w:rsidP="009A4EB4">
      <w:pPr>
        <w:pStyle w:val="Prvnodstavec"/>
      </w:pPr>
    </w:p>
    <w:p w14:paraId="5020E3C0" w14:textId="61CE1F59" w:rsidR="009A4EB4" w:rsidRPr="00703917" w:rsidRDefault="003B0878" w:rsidP="009A4EB4">
      <w:pPr>
        <w:pStyle w:val="Prvnodstavec"/>
      </w:pPr>
      <w:r>
        <w:t xml:space="preserve">Při přetažení souboru nad </w:t>
      </w:r>
      <w:r w:rsidR="00B47F8E">
        <w:t xml:space="preserve">prostor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proofErr w:type="spellStart"/>
      <w:r w:rsidR="00F522FD">
        <w:rPr>
          <w:i/>
          <w:iCs/>
        </w:rPr>
        <w:t>true</w:t>
      </w:r>
      <w:proofErr w:type="spellEnd"/>
      <w:r w:rsidR="00F522FD">
        <w:t xml:space="preserve"> nebo </w:t>
      </w:r>
      <w:proofErr w:type="spellStart"/>
      <w:r w:rsidR="00F522FD">
        <w:rPr>
          <w:i/>
          <w:iCs/>
        </w:rPr>
        <w:t>false</w:t>
      </w:r>
      <w:proofErr w:type="spellEnd"/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pak je zavolána </w:t>
      </w:r>
      <w:r w:rsidR="00C75306">
        <w:t xml:space="preserve">samotná metoda </w:t>
      </w:r>
      <w:proofErr w:type="spellStart"/>
      <w:r w:rsidR="00C75306">
        <w:rPr>
          <w:i/>
          <w:iCs/>
        </w:rPr>
        <w:t>loadFileViaDragNDrop</w:t>
      </w:r>
      <w:proofErr w:type="spellEnd"/>
      <w:r w:rsidR="00C75306">
        <w:t xml:space="preserve">, jejíž </w:t>
      </w:r>
      <w:r w:rsidR="00E81EF4">
        <w:t xml:space="preserve">funkce i podoba je téměř totožná </w:t>
      </w:r>
      <w:r w:rsidR="00E54247">
        <w:t xml:space="preserve">s metodou </w:t>
      </w:r>
      <w:proofErr w:type="spellStart"/>
      <w:r w:rsidR="00703917">
        <w:rPr>
          <w:i/>
          <w:iCs/>
        </w:rPr>
        <w:t>loadFileViaButton</w:t>
      </w:r>
      <w:proofErr w:type="spellEnd"/>
      <w:r w:rsidR="00703917">
        <w:t>.</w:t>
      </w:r>
    </w:p>
    <w:p w14:paraId="5CFA34B2" w14:textId="0A498879" w:rsidR="00E842F4" w:rsidRDefault="00A43204" w:rsidP="00E842F4">
      <w:pPr>
        <w:pStyle w:val="Nadpis3"/>
      </w:pPr>
      <w:bookmarkStart w:id="50" w:name="_Toc153382353"/>
      <w:r>
        <w:t>Zobrazení amplitudy v</w:t>
      </w:r>
      <w:r w:rsidR="00097459">
        <w:t> </w:t>
      </w:r>
      <w:r>
        <w:t>čase</w:t>
      </w:r>
      <w:bookmarkEnd w:id="50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lastRenderedPageBreak/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208CD79" w14:textId="477C9D53" w:rsidR="0036260B" w:rsidRDefault="007B3859" w:rsidP="0036260B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proofErr w:type="spellStart"/>
      <w:r w:rsidR="00947C4E">
        <w:rPr>
          <w:i/>
          <w:iCs w:val="0"/>
        </w:rPr>
        <w:t>readWaveform</w:t>
      </w:r>
      <w:proofErr w:type="spellEnd"/>
      <w:r w:rsidR="00947C4E">
        <w:t>.</w:t>
      </w:r>
    </w:p>
    <w:p w14:paraId="4E3D4D2E" w14:textId="77777777" w:rsidR="001833D9" w:rsidRDefault="001833D9" w:rsidP="0036260B">
      <w:pPr>
        <w:pStyle w:val="Odstavec"/>
      </w:pPr>
    </w:p>
    <w:p w14:paraId="4F5EB430" w14:textId="7A63734E" w:rsidR="001833D9" w:rsidRDefault="001833D9" w:rsidP="001833D9">
      <w:pPr>
        <w:pStyle w:val="Zdrojovkd"/>
      </w:pPr>
      <w:r>
        <w:t>/*********************************************************************</w:t>
      </w:r>
    </w:p>
    <w:p w14:paraId="6CD42AB6" w14:textId="5390ABEC" w:rsidR="001833D9" w:rsidRDefault="00DE527D" w:rsidP="001833D9">
      <w:pPr>
        <w:pStyle w:val="Zdrojovkd"/>
      </w:pPr>
      <w:r>
        <w:rPr>
          <w:b/>
          <w:bCs/>
        </w:rPr>
        <w:t>v</w:t>
      </w:r>
      <w:r w:rsidR="008C7609">
        <w:rPr>
          <w:b/>
          <w:bCs/>
        </w:rPr>
        <w:t>oid</w:t>
      </w:r>
      <w:r w:rsidR="008C7609">
        <w:t xml:space="preserve"> </w:t>
      </w:r>
      <w:proofErr w:type="spellStart"/>
      <w:proofErr w:type="gramStart"/>
      <w:r w:rsidR="00576A14">
        <w:t>readWaveform</w:t>
      </w:r>
      <w:proofErr w:type="spellEnd"/>
      <w:r w:rsidR="00576A14">
        <w:t>(</w:t>
      </w:r>
      <w:proofErr w:type="gramEnd"/>
      <w:r w:rsidR="00576A14">
        <w:t>)</w:t>
      </w:r>
    </w:p>
    <w:p w14:paraId="237AF904" w14:textId="3FAFD902" w:rsidR="00576A14" w:rsidRDefault="00576A14" w:rsidP="001833D9">
      <w:pPr>
        <w:pStyle w:val="Zdrojovkd"/>
      </w:pPr>
      <w:r>
        <w:t>{</w:t>
      </w:r>
    </w:p>
    <w:p w14:paraId="1143482C" w14:textId="77777777" w:rsidR="004218F5" w:rsidRDefault="00576A14" w:rsidP="001833D9">
      <w:pPr>
        <w:pStyle w:val="Zdrojovkd"/>
      </w:pPr>
      <w:r>
        <w:tab/>
      </w:r>
      <w:r w:rsidR="00E10015">
        <w:rPr>
          <w:b/>
          <w:bCs/>
        </w:rPr>
        <w:t>auto</w:t>
      </w:r>
      <w:r w:rsidR="00E10015">
        <w:t xml:space="preserve"> </w:t>
      </w:r>
      <w:proofErr w:type="spellStart"/>
      <w:r w:rsidR="009B237C">
        <w:t>sampleLength</w:t>
      </w:r>
      <w:proofErr w:type="spellEnd"/>
      <w:r w:rsidR="009B237C">
        <w:t xml:space="preserve"> = </w:t>
      </w:r>
      <w:proofErr w:type="spellStart"/>
      <w:r w:rsidR="009B237C">
        <w:rPr>
          <w:b/>
          <w:bCs/>
        </w:rPr>
        <w:t>static_cast</w:t>
      </w:r>
      <w:proofErr w:type="spellEnd"/>
      <w:r w:rsidR="009B237C">
        <w:t>&lt;</w:t>
      </w:r>
      <w:r w:rsidR="009B237C">
        <w:rPr>
          <w:b/>
          <w:bCs/>
        </w:rPr>
        <w:t>int</w:t>
      </w:r>
      <w:r w:rsidR="009B237C">
        <w:t>&gt;</w:t>
      </w:r>
      <w:r w:rsidR="004218F5">
        <w:t>(</w:t>
      </w:r>
      <w:proofErr w:type="spellStart"/>
      <w:r w:rsidR="004218F5">
        <w:t>myFormatReader</w:t>
      </w:r>
      <w:proofErr w:type="spellEnd"/>
      <w:r w:rsidR="004218F5">
        <w:t>-&gt;</w:t>
      </w:r>
    </w:p>
    <w:p w14:paraId="1C49ED11" w14:textId="60412173" w:rsidR="00576A14" w:rsidRDefault="004218F5" w:rsidP="004218F5">
      <w:pPr>
        <w:pStyle w:val="Zdrojovkd"/>
        <w:ind w:firstLine="709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proofErr w:type="spellStart"/>
      <w:r>
        <w:t>lengthInSamples</w:t>
      </w:r>
      <w:proofErr w:type="spellEnd"/>
      <w:r>
        <w:t>);</w:t>
      </w:r>
    </w:p>
    <w:p w14:paraId="270DF98C" w14:textId="56826D07" w:rsidR="00465853" w:rsidRDefault="002C1A29" w:rsidP="004218F5">
      <w:pPr>
        <w:pStyle w:val="Zdrojovkd"/>
        <w:ind w:firstLine="709"/>
      </w:pPr>
      <w:proofErr w:type="spellStart"/>
      <w:r>
        <w:t>myWave.setSize</w:t>
      </w:r>
      <w:proofErr w:type="spellEnd"/>
      <w:r>
        <w:t xml:space="preserve">(1, </w:t>
      </w:r>
      <w:proofErr w:type="spellStart"/>
      <w:r>
        <w:t>sampleLength</w:t>
      </w:r>
      <w:proofErr w:type="spellEnd"/>
      <w:r>
        <w:t>);</w:t>
      </w:r>
    </w:p>
    <w:p w14:paraId="0CD899FD" w14:textId="2D948ADF" w:rsidR="002C1A29" w:rsidRPr="009B237C" w:rsidRDefault="008271FD" w:rsidP="004218F5">
      <w:pPr>
        <w:pStyle w:val="Zdrojovkd"/>
        <w:ind w:firstLine="709"/>
      </w:pPr>
      <w:proofErr w:type="spellStart"/>
      <w:r>
        <w:t>myFormatReader</w:t>
      </w:r>
      <w:proofErr w:type="spellEnd"/>
      <w:r>
        <w:t>-&gt;</w:t>
      </w:r>
      <w:proofErr w:type="gramStart"/>
      <w:r>
        <w:t>read(</w:t>
      </w:r>
      <w:proofErr w:type="gramEnd"/>
      <w:r>
        <w:t>&amp;</w:t>
      </w:r>
      <w:proofErr w:type="spellStart"/>
      <w:r>
        <w:t>myWave</w:t>
      </w:r>
      <w:proofErr w:type="spellEnd"/>
      <w:r>
        <w:t xml:space="preserve">, 0, </w:t>
      </w:r>
      <w:proofErr w:type="spellStart"/>
      <w:r>
        <w:t>sampleLength</w:t>
      </w:r>
      <w:proofErr w:type="spellEnd"/>
      <w:r>
        <w:t>, 0, true, true);</w:t>
      </w:r>
    </w:p>
    <w:p w14:paraId="340F943F" w14:textId="29367A78" w:rsidR="00576A14" w:rsidRDefault="00576A14" w:rsidP="001833D9">
      <w:pPr>
        <w:pStyle w:val="Zdrojovkd"/>
      </w:pPr>
      <w:r>
        <w:t>}</w:t>
      </w:r>
    </w:p>
    <w:p w14:paraId="116DDAF9" w14:textId="77777777" w:rsidR="007917CA" w:rsidRDefault="007917CA" w:rsidP="007917CA">
      <w:pPr>
        <w:pStyle w:val="Prvnodstavec"/>
      </w:pPr>
    </w:p>
    <w:p w14:paraId="5242E85B" w14:textId="703B4A3F" w:rsidR="007917CA" w:rsidRDefault="006F6D43" w:rsidP="007917CA">
      <w:pPr>
        <w:pStyle w:val="Prvnodstavec"/>
      </w:pPr>
      <w:r>
        <w:t xml:space="preserve">Argumenty </w:t>
      </w:r>
      <w:r w:rsidR="003B0668">
        <w:t xml:space="preserve">metody </w:t>
      </w:r>
      <w:proofErr w:type="spellStart"/>
      <w:r w:rsidR="003B0668">
        <w:rPr>
          <w:i/>
          <w:iCs/>
        </w:rPr>
        <w:t>read</w:t>
      </w:r>
      <w:proofErr w:type="spellEnd"/>
      <w:r w:rsidR="003B0668">
        <w:t xml:space="preserve"> </w:t>
      </w:r>
      <w:r w:rsidR="00A766A2">
        <w:t xml:space="preserve">jsou buffer, do kterého budou data uložena, </w:t>
      </w:r>
      <w:r w:rsidR="009C79F2">
        <w:t>p</w:t>
      </w:r>
      <w:r w:rsidR="00F23C69">
        <w:t xml:space="preserve">ozice </w:t>
      </w:r>
      <w:r w:rsidR="006B3807">
        <w:t>prvního vzorku v tomto bufferu</w:t>
      </w:r>
      <w:r w:rsidR="009C79F2">
        <w:t>, počet čtených vzorků</w:t>
      </w:r>
      <w:r w:rsidR="00C00D97">
        <w:t xml:space="preserve"> a první čtený vzorek</w:t>
      </w:r>
      <w:r w:rsidR="00FE47DE">
        <w:t xml:space="preserve">. </w:t>
      </w:r>
      <w:r w:rsidR="002B08E3">
        <w:t>Posledními dvěma argumenty jsou booleovské hodnoty</w:t>
      </w:r>
      <w:r w:rsidR="00E27B5B">
        <w:t xml:space="preserve"> určující </w:t>
      </w:r>
      <w:r w:rsidR="00D14CDF">
        <w:t>čtení pro levý a pravý kanál vstupního signálu.</w:t>
      </w:r>
    </w:p>
    <w:p w14:paraId="2327D5A8" w14:textId="187F99C7" w:rsidR="008A550A" w:rsidRDefault="008F0C17" w:rsidP="000133E2">
      <w:pPr>
        <w:pStyle w:val="Odstavec"/>
      </w:pPr>
      <w:r>
        <w:t xml:space="preserve">Vykreslení </w:t>
      </w:r>
      <w:r w:rsidR="00673DA3">
        <w:t>požadovaného tvaru vlny je provedeno</w:t>
      </w:r>
      <w:r w:rsidR="009C5544">
        <w:t xml:space="preserve"> jako součást metody </w:t>
      </w:r>
      <w:proofErr w:type="spellStart"/>
      <w:r w:rsidR="009C5544">
        <w:rPr>
          <w:i/>
          <w:iCs w:val="0"/>
        </w:rPr>
        <w:t>paint</w:t>
      </w:r>
      <w:proofErr w:type="spellEnd"/>
      <w:r w:rsidR="009C5544">
        <w:t xml:space="preserve"> </w:t>
      </w:r>
      <w:r w:rsidR="00834CD8">
        <w:t xml:space="preserve">ve třídě </w:t>
      </w:r>
      <w:proofErr w:type="spellStart"/>
      <w:r w:rsidR="00223B17">
        <w:rPr>
          <w:i/>
          <w:iCs w:val="0"/>
        </w:rPr>
        <w:t>WaveThumbnail</w:t>
      </w:r>
      <w:proofErr w:type="spellEnd"/>
      <w:r w:rsidR="004900EC">
        <w:t>.</w:t>
      </w:r>
    </w:p>
    <w:p w14:paraId="2668D8CD" w14:textId="77777777" w:rsidR="001350BC" w:rsidRDefault="001350BC" w:rsidP="000133E2">
      <w:pPr>
        <w:pStyle w:val="Odstavec"/>
      </w:pPr>
    </w:p>
    <w:p w14:paraId="744DCF57" w14:textId="64319823" w:rsidR="001350BC" w:rsidRDefault="004A0A41" w:rsidP="001350BC">
      <w:pPr>
        <w:pStyle w:val="Zdrojovkd"/>
      </w:pPr>
      <w:r>
        <w:t>/*********************************************************************</w:t>
      </w:r>
    </w:p>
    <w:p w14:paraId="53C002FA" w14:textId="786245A3" w:rsidR="004A0A41" w:rsidRDefault="00E22CA4" w:rsidP="001350BC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gramStart"/>
      <w:r w:rsidR="0064745B">
        <w:t>paint(</w:t>
      </w:r>
      <w:proofErr w:type="spellStart"/>
      <w:proofErr w:type="gramEnd"/>
      <w:r w:rsidR="0064745B">
        <w:t>juce</w:t>
      </w:r>
      <w:proofErr w:type="spellEnd"/>
      <w:r w:rsidR="0064745B">
        <w:t>::Graphics&amp; g)</w:t>
      </w:r>
    </w:p>
    <w:p w14:paraId="3BE1127A" w14:textId="17A86AE9" w:rsidR="00890F9F" w:rsidRDefault="00890F9F" w:rsidP="001350BC">
      <w:pPr>
        <w:pStyle w:val="Zdrojovkd"/>
      </w:pPr>
      <w:r>
        <w:t>{</w:t>
      </w:r>
    </w:p>
    <w:p w14:paraId="0E65BEE2" w14:textId="3A8954CB" w:rsidR="00890F9F" w:rsidRDefault="00103CF8" w:rsidP="001350BC">
      <w:pPr>
        <w:pStyle w:val="Zdrojovkd"/>
      </w:pPr>
      <w:r>
        <w:tab/>
      </w:r>
      <w:r w:rsidR="00F06238">
        <w:t>...</w:t>
      </w:r>
    </w:p>
    <w:p w14:paraId="3B238464" w14:textId="39D63642" w:rsidR="00F06238" w:rsidRDefault="00F06238" w:rsidP="001350BC">
      <w:pPr>
        <w:pStyle w:val="Zdrojovkd"/>
      </w:pPr>
      <w:r>
        <w:tab/>
      </w:r>
    </w:p>
    <w:p w14:paraId="28831584" w14:textId="306BF4C4" w:rsidR="00F06238" w:rsidRDefault="00F06238" w:rsidP="001350BC">
      <w:pPr>
        <w:pStyle w:val="Zdrojovkd"/>
      </w:pPr>
      <w:r>
        <w:tab/>
      </w:r>
      <w:r w:rsidR="000A5B29">
        <w:rPr>
          <w:b/>
          <w:bCs/>
        </w:rPr>
        <w:t>auto</w:t>
      </w:r>
      <w:r w:rsidR="000A5B29">
        <w:t xml:space="preserve"> waveform</w:t>
      </w:r>
      <w:r w:rsidR="00F94682">
        <w:t xml:space="preserve"> = </w:t>
      </w:r>
      <w:proofErr w:type="spellStart"/>
      <w:r w:rsidR="00F94682">
        <w:t>audioProcessor.getWave</w:t>
      </w:r>
      <w:proofErr w:type="spellEnd"/>
      <w:r w:rsidR="00F94682">
        <w:t>();</w:t>
      </w:r>
    </w:p>
    <w:p w14:paraId="3F9BDA7A" w14:textId="0D90466B" w:rsidR="0007296F" w:rsidRDefault="00E108E7" w:rsidP="001350BC">
      <w:pPr>
        <w:pStyle w:val="Zdrojovkd"/>
      </w:pPr>
      <w:r>
        <w:tab/>
      </w:r>
    </w:p>
    <w:p w14:paraId="1AE07B98" w14:textId="29019A88" w:rsidR="00E108E7" w:rsidRDefault="00E108E7" w:rsidP="001350BC">
      <w:pPr>
        <w:pStyle w:val="Zdrojovkd"/>
      </w:pPr>
      <w:r>
        <w:tab/>
        <w:t>...</w:t>
      </w:r>
    </w:p>
    <w:p w14:paraId="0D4EC5CD" w14:textId="77777777" w:rsidR="00E108E7" w:rsidRDefault="00E108E7" w:rsidP="001350BC">
      <w:pPr>
        <w:pStyle w:val="Zdrojovkd"/>
      </w:pPr>
    </w:p>
    <w:p w14:paraId="3B31A0E7" w14:textId="28F2C2DC" w:rsidR="0007296F" w:rsidRDefault="0007296F" w:rsidP="001350BC">
      <w:pPr>
        <w:pStyle w:val="Zdrojovkd"/>
      </w:pPr>
      <w:r>
        <w:tab/>
      </w:r>
      <w:r w:rsidR="008E2DCE">
        <w:rPr>
          <w:b/>
          <w:bCs/>
        </w:rPr>
        <w:t>if</w:t>
      </w:r>
      <w:r w:rsidR="007C3963">
        <w:t>(</w:t>
      </w:r>
      <w:proofErr w:type="spellStart"/>
      <w:proofErr w:type="gramStart"/>
      <w:r w:rsidR="007C3963">
        <w:t>waveform.getNumSamples</w:t>
      </w:r>
      <w:proofErr w:type="spellEnd"/>
      <w:proofErr w:type="gramEnd"/>
      <w:r w:rsidR="007C3963">
        <w:t>() &gt; 0)</w:t>
      </w:r>
    </w:p>
    <w:p w14:paraId="3BE88494" w14:textId="56B4F475" w:rsidR="00913477" w:rsidRDefault="00913477" w:rsidP="001350BC">
      <w:pPr>
        <w:pStyle w:val="Zdrojovkd"/>
      </w:pPr>
      <w:r>
        <w:tab/>
        <w:t>{</w:t>
      </w:r>
    </w:p>
    <w:p w14:paraId="30C485AF" w14:textId="1DFFDA7D" w:rsidR="00913477" w:rsidRDefault="00913477" w:rsidP="001350BC">
      <w:pPr>
        <w:pStyle w:val="Zdrojovkd"/>
      </w:pPr>
      <w:r>
        <w:tab/>
      </w:r>
      <w:r>
        <w:tab/>
      </w:r>
      <w:r w:rsidR="00E4438C">
        <w:t>Path p;</w:t>
      </w:r>
    </w:p>
    <w:p w14:paraId="01CFFAE8" w14:textId="6B72B6A9" w:rsidR="002B5A17" w:rsidRDefault="00E4438C" w:rsidP="00B87230">
      <w:pPr>
        <w:pStyle w:val="Zdrojovkd"/>
      </w:pPr>
      <w:r>
        <w:tab/>
      </w:r>
      <w:r>
        <w:tab/>
      </w:r>
      <w:proofErr w:type="spellStart"/>
      <w:r w:rsidR="003E110F">
        <w:t>myAudioPoints.clear</w:t>
      </w:r>
      <w:proofErr w:type="spellEnd"/>
      <w:r w:rsidR="003E110F">
        <w:t>()</w:t>
      </w:r>
      <w:r w:rsidR="002B5A17">
        <w:t>;</w:t>
      </w:r>
    </w:p>
    <w:p w14:paraId="7E0D80B4" w14:textId="77777777" w:rsidR="00B87230" w:rsidRDefault="00B87230" w:rsidP="00B87230">
      <w:pPr>
        <w:pStyle w:val="Zdrojovkd"/>
      </w:pPr>
    </w:p>
    <w:p w14:paraId="58F79FAF" w14:textId="09E53F0D" w:rsidR="00B87230" w:rsidRDefault="00B87230" w:rsidP="00B87230">
      <w:pPr>
        <w:pStyle w:val="Zdrojovkd"/>
      </w:pPr>
      <w:r>
        <w:tab/>
      </w:r>
      <w:r>
        <w:tab/>
        <w:t>...</w:t>
      </w:r>
    </w:p>
    <w:p w14:paraId="13717243" w14:textId="4E9222F9" w:rsidR="00BC2B54" w:rsidRDefault="00A26F65" w:rsidP="001350BC">
      <w:pPr>
        <w:pStyle w:val="Zdrojovkd"/>
      </w:pPr>
      <w:r>
        <w:tab/>
      </w:r>
      <w:r>
        <w:tab/>
      </w:r>
    </w:p>
    <w:p w14:paraId="4553E37E" w14:textId="6D7EE386" w:rsidR="00AB2E15" w:rsidRDefault="00AB2E15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wave = </w:t>
      </w:r>
      <w:proofErr w:type="spellStart"/>
      <w:r w:rsidR="00E92E51">
        <w:t>audioProcessor.getWave</w:t>
      </w:r>
      <w:proofErr w:type="spellEnd"/>
      <w:r w:rsidR="00E92E51">
        <w:t>();</w:t>
      </w:r>
    </w:p>
    <w:p w14:paraId="31B9CB54" w14:textId="088A6A59" w:rsidR="009C2AD7" w:rsidRDefault="009C2AD7" w:rsidP="001350BC">
      <w:pPr>
        <w:pStyle w:val="Zdrojovkd"/>
      </w:pPr>
      <w:r>
        <w:tab/>
      </w:r>
      <w:r>
        <w:tab/>
      </w:r>
      <w:r>
        <w:rPr>
          <w:b/>
          <w:bCs/>
        </w:rPr>
        <w:t>auto</w:t>
      </w:r>
      <w:r>
        <w:t xml:space="preserve"> ratio = </w:t>
      </w:r>
      <w:proofErr w:type="spellStart"/>
      <w:proofErr w:type="gramStart"/>
      <w:r w:rsidR="005E2C56">
        <w:t>wave.getNumSamples</w:t>
      </w:r>
      <w:proofErr w:type="spellEnd"/>
      <w:proofErr w:type="gramEnd"/>
      <w:r w:rsidR="005E2C56">
        <w:t xml:space="preserve">() / </w:t>
      </w:r>
      <w:proofErr w:type="spellStart"/>
      <w:r w:rsidR="005E2C56">
        <w:t>getWidth</w:t>
      </w:r>
      <w:proofErr w:type="spellEnd"/>
      <w:r w:rsidR="005E2C56">
        <w:t>();</w:t>
      </w:r>
    </w:p>
    <w:p w14:paraId="0E6052CD" w14:textId="3D6524CC" w:rsidR="00BD1B70" w:rsidRDefault="00BD1B70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buffer = </w:t>
      </w:r>
      <w:proofErr w:type="spellStart"/>
      <w:proofErr w:type="gramStart"/>
      <w:r w:rsidR="009011E4">
        <w:t>wave.getReadPointer</w:t>
      </w:r>
      <w:proofErr w:type="spellEnd"/>
      <w:proofErr w:type="gramEnd"/>
      <w:r w:rsidR="009011E4">
        <w:t>(0);</w:t>
      </w:r>
    </w:p>
    <w:p w14:paraId="10F88058" w14:textId="28605DAD" w:rsidR="000138FB" w:rsidRDefault="000138FB" w:rsidP="001350BC">
      <w:pPr>
        <w:pStyle w:val="Zdrojovkd"/>
      </w:pPr>
      <w:r>
        <w:t>*</w:t>
      </w:r>
    </w:p>
    <w:p w14:paraId="3D4C259F" w14:textId="77777777" w:rsidR="00360C8B" w:rsidRDefault="00360C8B" w:rsidP="000138FB">
      <w:pPr>
        <w:pStyle w:val="Prvnodstavec"/>
      </w:pPr>
    </w:p>
    <w:p w14:paraId="254BF57D" w14:textId="21FF47E1" w:rsidR="00F17128" w:rsidRDefault="007949ED" w:rsidP="00F17128">
      <w:pPr>
        <w:pStyle w:val="Prvnodstavec"/>
      </w:pPr>
      <w:r>
        <w:t xml:space="preserve">V 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4849BF70" w14:textId="77777777" w:rsidR="00F17128" w:rsidRPr="00F17128" w:rsidRDefault="00F17128" w:rsidP="00F17128"/>
    <w:p w14:paraId="3092847B" w14:textId="77777777" w:rsidR="00AD39BE" w:rsidRDefault="00AD39BE">
      <w:pPr>
        <w:spacing w:line="240" w:lineRule="auto"/>
        <w:ind w:left="0"/>
        <w:rPr>
          <w:rFonts w:ascii="Courier New" w:hAnsi="Courier New"/>
          <w:color w:val="000000"/>
          <w:sz w:val="20"/>
          <w:szCs w:val="20"/>
          <w:lang w:val="en-US"/>
        </w:rPr>
      </w:pPr>
      <w:r>
        <w:br w:type="page"/>
      </w:r>
    </w:p>
    <w:p w14:paraId="73CDF1CC" w14:textId="452ED447" w:rsidR="000138FB" w:rsidRDefault="000138FB" w:rsidP="001350BC">
      <w:pPr>
        <w:pStyle w:val="Zdrojovkd"/>
      </w:pPr>
      <w:r>
        <w:lastRenderedPageBreak/>
        <w:t>*</w:t>
      </w:r>
    </w:p>
    <w:p w14:paraId="5DA1FDA5" w14:textId="13F6880C" w:rsidR="0080132C" w:rsidRDefault="00360C8B" w:rsidP="001350BC">
      <w:pPr>
        <w:pStyle w:val="Zdrojovkd"/>
      </w:pPr>
      <w:r>
        <w:tab/>
      </w:r>
      <w:r w:rsidR="0094487C">
        <w:tab/>
      </w:r>
      <w:proofErr w:type="gramStart"/>
      <w:r w:rsidR="00EB224E">
        <w:rPr>
          <w:b/>
          <w:bCs/>
        </w:rPr>
        <w:t>for</w:t>
      </w:r>
      <w:r w:rsidR="0080132C">
        <w:t>(</w:t>
      </w:r>
      <w:proofErr w:type="gramEnd"/>
      <w:r w:rsidR="0080132C">
        <w:rPr>
          <w:b/>
          <w:bCs/>
        </w:rPr>
        <w:t>int</w:t>
      </w:r>
      <w:r w:rsidR="0080132C">
        <w:t xml:space="preserve"> sample</w:t>
      </w:r>
      <w:r w:rsidR="00FF79D8">
        <w:t xml:space="preserve"> </w:t>
      </w:r>
      <w:r w:rsidR="0080132C">
        <w:t>=</w:t>
      </w:r>
      <w:r w:rsidR="00FF79D8">
        <w:t xml:space="preserve"> </w:t>
      </w:r>
      <w:r w:rsidR="0080132C">
        <w:t>0;</w:t>
      </w:r>
    </w:p>
    <w:p w14:paraId="5BC44768" w14:textId="389A451A" w:rsidR="0080132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</w:t>
      </w:r>
      <w:r w:rsidR="00FF79D8">
        <w:t xml:space="preserve"> </w:t>
      </w:r>
      <w:r>
        <w:t>&lt;</w:t>
      </w:r>
      <w:r w:rsidR="00FF79D8">
        <w:t xml:space="preserve"> </w:t>
      </w:r>
      <w:proofErr w:type="spellStart"/>
      <w:proofErr w:type="gramStart"/>
      <w:r>
        <w:t>wave.getNumSamples</w:t>
      </w:r>
      <w:proofErr w:type="spellEnd"/>
      <w:proofErr w:type="gramEnd"/>
      <w:r>
        <w:t>();</w:t>
      </w:r>
    </w:p>
    <w:p w14:paraId="775963D2" w14:textId="3CC1A671" w:rsidR="0094487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 += ratio)</w:t>
      </w:r>
    </w:p>
    <w:p w14:paraId="05997297" w14:textId="7236B29C" w:rsidR="00027541" w:rsidRDefault="00027541" w:rsidP="0080132C">
      <w:pPr>
        <w:pStyle w:val="Zdrojovkd"/>
        <w:ind w:firstLine="709"/>
      </w:pPr>
      <w:r>
        <w:tab/>
        <w:t>{</w:t>
      </w:r>
    </w:p>
    <w:p w14:paraId="366EEE40" w14:textId="38CFA7C0" w:rsidR="00027541" w:rsidRDefault="00027541" w:rsidP="0080132C">
      <w:pPr>
        <w:pStyle w:val="Zdrojovkd"/>
        <w:ind w:firstLine="709"/>
      </w:pPr>
      <w:r>
        <w:tab/>
      </w:r>
      <w:r>
        <w:tab/>
      </w:r>
      <w:proofErr w:type="spellStart"/>
      <w:r w:rsidR="00C17EDE">
        <w:t>myAudioPoints.push_back</w:t>
      </w:r>
      <w:proofErr w:type="spellEnd"/>
      <w:r w:rsidR="00C17EDE">
        <w:t>(buffer[sample]);</w:t>
      </w:r>
    </w:p>
    <w:p w14:paraId="22DD1870" w14:textId="598669A6" w:rsidR="00027541" w:rsidRDefault="00027541" w:rsidP="0080132C">
      <w:pPr>
        <w:pStyle w:val="Zdrojovkd"/>
        <w:ind w:firstLine="709"/>
      </w:pPr>
      <w:r>
        <w:tab/>
        <w:t>}</w:t>
      </w:r>
    </w:p>
    <w:p w14:paraId="56A3171C" w14:textId="49BA79BE" w:rsidR="009D5D6E" w:rsidRDefault="009D5D6E" w:rsidP="0080132C">
      <w:pPr>
        <w:pStyle w:val="Zdrojovkd"/>
        <w:ind w:firstLine="709"/>
      </w:pPr>
      <w:r>
        <w:tab/>
      </w:r>
    </w:p>
    <w:p w14:paraId="723D0DE4" w14:textId="09FC3AAD" w:rsidR="009D5D6E" w:rsidRDefault="009D5D6E" w:rsidP="0080132C">
      <w:pPr>
        <w:pStyle w:val="Zdrojovkd"/>
        <w:ind w:firstLine="709"/>
      </w:pPr>
      <w:r>
        <w:tab/>
      </w:r>
      <w:proofErr w:type="spellStart"/>
      <w:proofErr w:type="gramStart"/>
      <w:r>
        <w:t>p.</w:t>
      </w:r>
      <w:r w:rsidR="00A346DF">
        <w:t>startNewSubPath</w:t>
      </w:r>
      <w:proofErr w:type="spellEnd"/>
      <w:proofErr w:type="gramEnd"/>
      <w:r w:rsidR="002E4A8A">
        <w:t xml:space="preserve">(0, </w:t>
      </w:r>
      <w:proofErr w:type="spellStart"/>
      <w:r w:rsidR="002E4A8A">
        <w:t>getHeight</w:t>
      </w:r>
      <w:proofErr w:type="spellEnd"/>
      <w:r w:rsidR="002E4A8A">
        <w:t>() / 2);</w:t>
      </w:r>
    </w:p>
    <w:p w14:paraId="5196ABD6" w14:textId="77777777" w:rsidR="00ED28F4" w:rsidRDefault="00ED28F4" w:rsidP="0080132C">
      <w:pPr>
        <w:pStyle w:val="Zdrojovkd"/>
        <w:ind w:firstLine="709"/>
      </w:pPr>
    </w:p>
    <w:p w14:paraId="055D8DC1" w14:textId="0859CCD2" w:rsidR="00ED28F4" w:rsidRDefault="00ED28F4" w:rsidP="0080132C">
      <w:pPr>
        <w:pStyle w:val="Zdrojovkd"/>
        <w:ind w:firstLine="709"/>
      </w:pPr>
      <w:r>
        <w:tab/>
      </w:r>
      <w:r>
        <w:rPr>
          <w:b/>
          <w:bCs/>
        </w:rPr>
        <w:t>for</w:t>
      </w:r>
      <w:r>
        <w:t xml:space="preserve"> </w:t>
      </w:r>
      <w:r w:rsidR="00FF79D8">
        <w:t>(</w:t>
      </w:r>
      <w:r w:rsidR="00FF79D8">
        <w:rPr>
          <w:b/>
          <w:bCs/>
        </w:rPr>
        <w:t>int</w:t>
      </w:r>
      <w:r w:rsidR="00FF79D8">
        <w:t xml:space="preserve"> sample=0;</w:t>
      </w:r>
      <w:r w:rsidR="00BA21C5">
        <w:t xml:space="preserve"> sample &lt; </w:t>
      </w:r>
      <w:proofErr w:type="spellStart"/>
      <w:r w:rsidR="00BA21C5">
        <w:t>myAudioPoints.size</w:t>
      </w:r>
      <w:proofErr w:type="spellEnd"/>
      <w:r w:rsidR="00BA21C5">
        <w:t>(); ++sample</w:t>
      </w:r>
      <w:r w:rsidR="00421803">
        <w:t>)</w:t>
      </w:r>
    </w:p>
    <w:p w14:paraId="43DF97FD" w14:textId="0956174A" w:rsidR="009E665C" w:rsidRDefault="009E665C" w:rsidP="0080132C">
      <w:pPr>
        <w:pStyle w:val="Zdrojovkd"/>
        <w:ind w:firstLine="709"/>
      </w:pPr>
      <w:r>
        <w:tab/>
        <w:t>{</w:t>
      </w:r>
    </w:p>
    <w:p w14:paraId="74871CA1" w14:textId="4B3E72BE" w:rsidR="000138FB" w:rsidRDefault="009E665C" w:rsidP="000138FB">
      <w:pPr>
        <w:pStyle w:val="Zdrojovkd"/>
        <w:ind w:firstLine="709"/>
      </w:pPr>
      <w:r>
        <w:tab/>
      </w:r>
      <w:r>
        <w:tab/>
      </w:r>
      <w:r w:rsidR="00932270">
        <w:rPr>
          <w:b/>
          <w:bCs/>
        </w:rPr>
        <w:t>auto</w:t>
      </w:r>
      <w:r w:rsidR="00932270">
        <w:t xml:space="preserve"> point = </w:t>
      </w:r>
      <w:proofErr w:type="spellStart"/>
      <w:r w:rsidR="00036FD5">
        <w:t>jmap</w:t>
      </w:r>
      <w:proofErr w:type="spellEnd"/>
      <w:r w:rsidR="00036FD5">
        <w:t>&lt;</w:t>
      </w:r>
      <w:r w:rsidR="00036FD5">
        <w:rPr>
          <w:b/>
          <w:bCs/>
        </w:rPr>
        <w:t>float</w:t>
      </w:r>
      <w:r w:rsidR="00036FD5">
        <w:t>&gt;(</w:t>
      </w:r>
      <w:proofErr w:type="spellStart"/>
      <w:r w:rsidR="00036FD5">
        <w:t>myAudioPoints</w:t>
      </w:r>
      <w:proofErr w:type="spellEnd"/>
      <w:r w:rsidR="00036FD5">
        <w:t>[sample]</w:t>
      </w:r>
      <w:r w:rsidR="00111997">
        <w:t>,</w:t>
      </w:r>
    </w:p>
    <w:p w14:paraId="5868B221" w14:textId="4D6F10EC" w:rsidR="00111997" w:rsidRDefault="00111997" w:rsidP="000138FB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-1.0f, 1.0f,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). 0);</w:t>
      </w:r>
    </w:p>
    <w:p w14:paraId="0BB615EB" w14:textId="2A7F4168" w:rsidR="008A0819" w:rsidRPr="00036FD5" w:rsidRDefault="008A0819" w:rsidP="000138FB">
      <w:pPr>
        <w:pStyle w:val="Zdrojovkd"/>
        <w:ind w:firstLine="709"/>
      </w:pPr>
      <w:r>
        <w:tab/>
      </w:r>
      <w:r>
        <w:tab/>
      </w:r>
      <w:proofErr w:type="spellStart"/>
      <w:proofErr w:type="gramStart"/>
      <w:r>
        <w:t>p.lineTo</w:t>
      </w:r>
      <w:proofErr w:type="spellEnd"/>
      <w:proofErr w:type="gramEnd"/>
      <w:r>
        <w:t>(sample, point);</w:t>
      </w:r>
    </w:p>
    <w:p w14:paraId="54D647DF" w14:textId="2215E05A" w:rsidR="009E665C" w:rsidRDefault="009E665C" w:rsidP="0080132C">
      <w:pPr>
        <w:pStyle w:val="Zdrojovkd"/>
        <w:ind w:firstLine="709"/>
      </w:pPr>
      <w:r>
        <w:tab/>
        <w:t>}</w:t>
      </w:r>
    </w:p>
    <w:p w14:paraId="6F9AF902" w14:textId="7CBE4E74" w:rsidR="005E33A6" w:rsidRDefault="005E33A6" w:rsidP="005E33A6">
      <w:pPr>
        <w:pStyle w:val="Zdrojovkd"/>
      </w:pPr>
    </w:p>
    <w:p w14:paraId="1C2F2871" w14:textId="20E05D62" w:rsidR="00C32F51" w:rsidRDefault="00C32F51" w:rsidP="005E33A6">
      <w:pPr>
        <w:pStyle w:val="Zdrojovkd"/>
      </w:pPr>
      <w:r>
        <w:tab/>
      </w:r>
      <w:r>
        <w:tab/>
        <w:t>...</w:t>
      </w:r>
    </w:p>
    <w:p w14:paraId="459EBAF7" w14:textId="77777777" w:rsidR="00C32F51" w:rsidRDefault="00C32F51" w:rsidP="005E33A6">
      <w:pPr>
        <w:pStyle w:val="Zdrojovkd"/>
      </w:pPr>
    </w:p>
    <w:p w14:paraId="1333BACC" w14:textId="71FF7087" w:rsidR="00C32F51" w:rsidRDefault="00C32F51" w:rsidP="005E33A6">
      <w:pPr>
        <w:pStyle w:val="Zdrojovkd"/>
      </w:pPr>
      <w:r>
        <w:tab/>
        <w:t>}</w:t>
      </w:r>
    </w:p>
    <w:p w14:paraId="0D407504" w14:textId="7CD5E3CE" w:rsidR="00C32F51" w:rsidRDefault="00C32F51" w:rsidP="005E33A6">
      <w:pPr>
        <w:pStyle w:val="Zdrojovkd"/>
      </w:pPr>
      <w:r>
        <w:t>}</w:t>
      </w:r>
    </w:p>
    <w:p w14:paraId="378EEC8C" w14:textId="77777777" w:rsidR="005E33A6" w:rsidRDefault="005E33A6" w:rsidP="005E33A6">
      <w:pPr>
        <w:pStyle w:val="Prvnodstavec"/>
      </w:pPr>
    </w:p>
    <w:p w14:paraId="1134CBC9" w14:textId="4881084F" w:rsidR="00890F9F" w:rsidRDefault="00FC2361" w:rsidP="00E23CBB">
      <w:pPr>
        <w:pStyle w:val="Prvn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proofErr w:type="spellStart"/>
      <w:r w:rsidR="000E46AB">
        <w:rPr>
          <w:i/>
          <w:iCs w:val="0"/>
        </w:rPr>
        <w:t>processBlock</w:t>
      </w:r>
      <w:proofErr w:type="spellEnd"/>
      <w:r w:rsidR="000E46AB">
        <w:t xml:space="preserve">, </w:t>
      </w:r>
      <w:r w:rsidR="00E263A2">
        <w:t xml:space="preserve">jež je součástí třídy </w:t>
      </w:r>
      <w:proofErr w:type="spellStart"/>
      <w:r w:rsidR="00E263A2">
        <w:rPr>
          <w:i/>
          <w:iCs w:val="0"/>
        </w:rPr>
        <w:t>PluginProcessor</w:t>
      </w:r>
      <w:proofErr w:type="spellEnd"/>
      <w:r w:rsidR="00E263A2">
        <w:t>.</w:t>
      </w:r>
    </w:p>
    <w:p w14:paraId="25D65B57" w14:textId="77777777" w:rsidR="00195893" w:rsidRDefault="00195893" w:rsidP="00EE6AB6">
      <w:pPr>
        <w:pStyle w:val="Odstavec"/>
      </w:pPr>
    </w:p>
    <w:p w14:paraId="74CF99FE" w14:textId="435E2C30" w:rsidR="00FB0352" w:rsidRPr="00FB0352" w:rsidRDefault="00FB0352" w:rsidP="00195893">
      <w:pPr>
        <w:pStyle w:val="Zdrojovkd"/>
      </w:pPr>
      <w:r>
        <w:t>/*********************************************************************</w:t>
      </w:r>
    </w:p>
    <w:p w14:paraId="0F1F1C74" w14:textId="4F1700F1" w:rsidR="00195893" w:rsidRDefault="000D39D1" w:rsidP="00195893">
      <w:pPr>
        <w:pStyle w:val="Zdrojovkd"/>
      </w:pPr>
      <w:r w:rsidRPr="00CC36E7">
        <w:rPr>
          <w:b/>
          <w:bCs/>
        </w:rPr>
        <w:t xml:space="preserve">void </w:t>
      </w:r>
      <w:proofErr w:type="spellStart"/>
      <w:proofErr w:type="gramStart"/>
      <w:r w:rsidRPr="00CC36E7">
        <w:t>processBlock</w:t>
      </w:r>
      <w:proofErr w:type="spellEnd"/>
      <w:r w:rsidR="00F9762B" w:rsidRPr="00CC36E7">
        <w:t>(</w:t>
      </w:r>
      <w:proofErr w:type="spellStart"/>
      <w:proofErr w:type="gramEnd"/>
      <w:r w:rsidR="00F9762B" w:rsidRPr="00CC36E7">
        <w:t>AudioBuffer</w:t>
      </w:r>
      <w:proofErr w:type="spellEnd"/>
      <w:r w:rsidR="00F9762B" w:rsidRPr="00CC36E7">
        <w:t>&lt;</w:t>
      </w:r>
      <w:r w:rsidR="00F9762B" w:rsidRPr="00CC36E7">
        <w:rPr>
          <w:b/>
          <w:bCs/>
        </w:rPr>
        <w:t>float</w:t>
      </w:r>
      <w:r w:rsidR="00F9762B" w:rsidRPr="00CC36E7">
        <w:t xml:space="preserve">&gt;&amp; </w:t>
      </w:r>
      <w:proofErr w:type="spellStart"/>
      <w:r w:rsidR="00F9762B" w:rsidRPr="00CC36E7">
        <w:t>buffer,</w:t>
      </w:r>
      <w:r w:rsidR="00FB0352" w:rsidRPr="00CC36E7">
        <w:t>MidiBuffer</w:t>
      </w:r>
      <w:proofErr w:type="spellEnd"/>
      <w:r w:rsidR="00FB0352" w:rsidRPr="00CC36E7">
        <w:t xml:space="preserve">&amp; </w:t>
      </w:r>
      <w:proofErr w:type="spellStart"/>
      <w:r w:rsidR="00FB0352" w:rsidRPr="00CC36E7">
        <w:t>midiMessages</w:t>
      </w:r>
      <w:proofErr w:type="spellEnd"/>
      <w:r w:rsidR="00BB75E1">
        <w:t>)</w:t>
      </w:r>
    </w:p>
    <w:p w14:paraId="0376A30E" w14:textId="44CBFE85" w:rsidR="00564941" w:rsidRDefault="00947C29" w:rsidP="00195893">
      <w:pPr>
        <w:pStyle w:val="Zdrojovkd"/>
      </w:pPr>
      <w:r>
        <w:t>{</w:t>
      </w:r>
    </w:p>
    <w:p w14:paraId="0C5BC798" w14:textId="187F7401" w:rsidR="00564941" w:rsidRDefault="00EE402D" w:rsidP="00947C29">
      <w:pPr>
        <w:pStyle w:val="Zdrojovkd"/>
        <w:ind w:firstLine="709"/>
      </w:pPr>
      <w:r>
        <w:t>...</w:t>
      </w:r>
    </w:p>
    <w:p w14:paraId="5D1C30A9" w14:textId="77777777" w:rsidR="00EE402D" w:rsidRDefault="00EE402D" w:rsidP="00195893">
      <w:pPr>
        <w:pStyle w:val="Zdrojovkd"/>
      </w:pPr>
    </w:p>
    <w:p w14:paraId="2DEFC4F7" w14:textId="7EFC8751" w:rsidR="00EE402D" w:rsidRDefault="005F6F62" w:rsidP="00947C29">
      <w:pPr>
        <w:pStyle w:val="Zdrojovkd"/>
        <w:ind w:firstLine="709"/>
      </w:pPr>
      <w:proofErr w:type="spellStart"/>
      <w:r>
        <w:t>MidiMessage</w:t>
      </w:r>
      <w:proofErr w:type="spellEnd"/>
      <w:r>
        <w:t xml:space="preserve"> m;</w:t>
      </w:r>
    </w:p>
    <w:p w14:paraId="0B136C1E" w14:textId="4F1C8494" w:rsidR="005F6F62" w:rsidRDefault="00E17AB3" w:rsidP="00947C29">
      <w:pPr>
        <w:pStyle w:val="Zdrojovkd"/>
        <w:ind w:firstLine="709"/>
      </w:pPr>
      <w:proofErr w:type="spellStart"/>
      <w:proofErr w:type="gramStart"/>
      <w:r>
        <w:t>MidiBuffer</w:t>
      </w:r>
      <w:proofErr w:type="spellEnd"/>
      <w:r>
        <w:t>::</w:t>
      </w:r>
      <w:proofErr w:type="gramEnd"/>
      <w:r>
        <w:t>Iterator it(</w:t>
      </w:r>
      <w:proofErr w:type="spellStart"/>
      <w:r>
        <w:t>midiMessages</w:t>
      </w:r>
      <w:proofErr w:type="spellEnd"/>
      <w:r>
        <w:t>);</w:t>
      </w:r>
    </w:p>
    <w:p w14:paraId="51409529" w14:textId="5319E12C" w:rsidR="00E17AB3" w:rsidRDefault="00614F17" w:rsidP="00947C29">
      <w:pPr>
        <w:pStyle w:val="Zdrojovkd"/>
        <w:ind w:firstLine="709"/>
      </w:pPr>
      <w:r>
        <w:rPr>
          <w:b/>
          <w:bCs/>
        </w:rPr>
        <w:t>int</w:t>
      </w:r>
      <w:r>
        <w:t xml:space="preserve"> sample;</w:t>
      </w:r>
    </w:p>
    <w:p w14:paraId="0EBBB774" w14:textId="3F941786" w:rsidR="00614F17" w:rsidRDefault="00614F17" w:rsidP="00947C29">
      <w:pPr>
        <w:pStyle w:val="Zdrojovkd"/>
        <w:ind w:firstLine="709"/>
      </w:pPr>
      <w:r>
        <w:rPr>
          <w:b/>
          <w:bCs/>
        </w:rPr>
        <w:t>static double</w:t>
      </w:r>
      <w:r>
        <w:t xml:space="preserve"> </w:t>
      </w:r>
      <w:proofErr w:type="spellStart"/>
      <w:r w:rsidR="00D74A6D">
        <w:t>midiNoteInHertz</w:t>
      </w:r>
      <w:proofErr w:type="spellEnd"/>
      <w:r w:rsidR="00D74A6D">
        <w:t>;</w:t>
      </w:r>
    </w:p>
    <w:p w14:paraId="42E002A9" w14:textId="77777777" w:rsidR="00D74A6D" w:rsidRDefault="00D74A6D" w:rsidP="00195893">
      <w:pPr>
        <w:pStyle w:val="Zdrojovkd"/>
        <w:rPr>
          <w:b/>
          <w:bCs/>
        </w:rPr>
      </w:pPr>
    </w:p>
    <w:p w14:paraId="4E5A6C25" w14:textId="62E90947" w:rsidR="00694E61" w:rsidRDefault="00694E61" w:rsidP="00947C29">
      <w:pPr>
        <w:pStyle w:val="Zdrojovkd"/>
        <w:ind w:firstLine="709"/>
      </w:pPr>
      <w:r>
        <w:rPr>
          <w:b/>
          <w:bCs/>
        </w:rPr>
        <w:t>while</w:t>
      </w:r>
      <w:r>
        <w:t xml:space="preserve"> (</w:t>
      </w:r>
      <w:proofErr w:type="spellStart"/>
      <w:proofErr w:type="gramStart"/>
      <w:r>
        <w:t>it.getNextEvent</w:t>
      </w:r>
      <w:proofErr w:type="spellEnd"/>
      <w:proofErr w:type="gramEnd"/>
      <w:r>
        <w:t>(m, sample))</w:t>
      </w:r>
    </w:p>
    <w:p w14:paraId="601F95BD" w14:textId="36C060AF" w:rsidR="00694E61" w:rsidRDefault="00694E61" w:rsidP="00947C29">
      <w:pPr>
        <w:pStyle w:val="Zdrojovkd"/>
        <w:ind w:firstLine="709"/>
      </w:pPr>
      <w:r>
        <w:t>{</w:t>
      </w:r>
    </w:p>
    <w:p w14:paraId="64F2CA62" w14:textId="0174CF6E" w:rsidR="00694E61" w:rsidRDefault="00694E61" w:rsidP="00195893">
      <w:pPr>
        <w:pStyle w:val="Zdrojovkd"/>
      </w:pPr>
      <w:r>
        <w:tab/>
      </w:r>
      <w:r w:rsidR="00947C29">
        <w:tab/>
      </w:r>
      <w:r w:rsidR="00C96179">
        <w:rPr>
          <w:b/>
          <w:bCs/>
        </w:rPr>
        <w:t>if</w:t>
      </w:r>
      <w:r w:rsidR="00C96179">
        <w:t xml:space="preserve"> </w:t>
      </w:r>
      <w:r w:rsidR="004737C1">
        <w:t>(</w:t>
      </w:r>
      <w:proofErr w:type="spellStart"/>
      <w:proofErr w:type="gramStart"/>
      <w:r w:rsidR="004737C1">
        <w:t>m.isNoteOn</w:t>
      </w:r>
      <w:proofErr w:type="spellEnd"/>
      <w:proofErr w:type="gramEnd"/>
      <w:r w:rsidR="004737C1">
        <w:t>())</w:t>
      </w:r>
    </w:p>
    <w:p w14:paraId="21905992" w14:textId="79464DE7" w:rsidR="004737C1" w:rsidRDefault="00947C29" w:rsidP="00195893">
      <w:pPr>
        <w:pStyle w:val="Zdrojovkd"/>
      </w:pPr>
      <w:r>
        <w:tab/>
      </w:r>
      <w:r w:rsidR="004737C1">
        <w:tab/>
        <w:t>{</w:t>
      </w:r>
    </w:p>
    <w:p w14:paraId="0F1057D3" w14:textId="77777777" w:rsidR="00BF3E09" w:rsidRDefault="004737C1" w:rsidP="00195893">
      <w:pPr>
        <w:pStyle w:val="Zdrojovkd"/>
      </w:pPr>
      <w:r>
        <w:tab/>
      </w:r>
      <w:r w:rsidR="00947C29">
        <w:tab/>
      </w:r>
      <w:r>
        <w:tab/>
      </w:r>
      <w:proofErr w:type="spellStart"/>
      <w:r w:rsidR="00A73E7F">
        <w:t>midiNoteInHertz</w:t>
      </w:r>
      <w:proofErr w:type="spellEnd"/>
      <w:r w:rsidR="00A73E7F">
        <w:t xml:space="preserve"> =</w:t>
      </w:r>
    </w:p>
    <w:p w14:paraId="48AE4605" w14:textId="23100A60" w:rsidR="004737C1" w:rsidRDefault="00A73E7F" w:rsidP="00195893">
      <w:pPr>
        <w:pStyle w:val="Zdrojovkd"/>
      </w:pPr>
      <w:r>
        <w:t xml:space="preserve"> </w:t>
      </w:r>
      <w:r w:rsidR="00BF3E09">
        <w:tab/>
      </w:r>
      <w:r w:rsidR="00BF3E09">
        <w:tab/>
      </w:r>
      <w:r w:rsidR="00BF3E09">
        <w:tab/>
      </w:r>
      <w:r w:rsidR="00BF3E09">
        <w:tab/>
      </w:r>
      <w:r w:rsidR="00BF3E09">
        <w:tab/>
        <w:t xml:space="preserve"> </w:t>
      </w:r>
      <w:proofErr w:type="spellStart"/>
      <w:r>
        <w:t>m.getMidiNoteInHertz</w:t>
      </w:r>
      <w:proofErr w:type="spellEnd"/>
      <w:r>
        <w:t>(</w:t>
      </w:r>
      <w:proofErr w:type="spellStart"/>
      <w:proofErr w:type="gramStart"/>
      <w:r>
        <w:t>m.getNoteNumber</w:t>
      </w:r>
      <w:proofErr w:type="spellEnd"/>
      <w:proofErr w:type="gramEnd"/>
      <w:r>
        <w:t>());</w:t>
      </w:r>
    </w:p>
    <w:p w14:paraId="58FECFC0" w14:textId="1EF73C50" w:rsidR="0070559A" w:rsidRDefault="0070559A" w:rsidP="00195893">
      <w:pPr>
        <w:pStyle w:val="Zdrojovkd"/>
      </w:pPr>
      <w:r>
        <w:tab/>
      </w:r>
      <w:r>
        <w:tab/>
      </w:r>
      <w:r w:rsidR="00947C29">
        <w:tab/>
      </w:r>
      <w:proofErr w:type="spellStart"/>
      <w:r>
        <w:t>myIsNotePlayed</w:t>
      </w:r>
      <w:proofErr w:type="spellEnd"/>
      <w:r>
        <w:t xml:space="preserve"> = </w:t>
      </w:r>
      <w:r w:rsidRPr="0070559A">
        <w:rPr>
          <w:b/>
          <w:bCs/>
        </w:rPr>
        <w:t>true</w:t>
      </w:r>
      <w:r w:rsidRPr="0070559A">
        <w:t>;</w:t>
      </w:r>
    </w:p>
    <w:p w14:paraId="457107BC" w14:textId="0DD17C51" w:rsidR="00E27891" w:rsidRDefault="00947C29" w:rsidP="00195893">
      <w:pPr>
        <w:pStyle w:val="Zdrojovkd"/>
      </w:pPr>
      <w:r>
        <w:tab/>
      </w:r>
      <w:r w:rsidR="00E27891">
        <w:tab/>
        <w:t>}</w:t>
      </w:r>
    </w:p>
    <w:p w14:paraId="48711B7F" w14:textId="389AEC32" w:rsidR="00E27891" w:rsidRDefault="00E27891" w:rsidP="00195893">
      <w:pPr>
        <w:pStyle w:val="Zdrojovkd"/>
      </w:pPr>
      <w:r>
        <w:tab/>
      </w:r>
      <w:r w:rsidR="00947C29">
        <w:tab/>
      </w:r>
      <w:r w:rsidR="00214EF4">
        <w:rPr>
          <w:b/>
          <w:bCs/>
        </w:rPr>
        <w:t>else if</w:t>
      </w:r>
      <w:r w:rsidR="00214EF4">
        <w:t xml:space="preserve"> (</w:t>
      </w:r>
      <w:proofErr w:type="spellStart"/>
      <w:proofErr w:type="gramStart"/>
      <w:r w:rsidR="00214EF4">
        <w:t>m.isNoteOff</w:t>
      </w:r>
      <w:proofErr w:type="spellEnd"/>
      <w:proofErr w:type="gramEnd"/>
      <w:r w:rsidR="00214EF4">
        <w:t>())</w:t>
      </w:r>
    </w:p>
    <w:p w14:paraId="016FC06B" w14:textId="2A63F98E" w:rsidR="00214EF4" w:rsidRDefault="00947C29" w:rsidP="00195893">
      <w:pPr>
        <w:pStyle w:val="Zdrojovkd"/>
      </w:pPr>
      <w:r>
        <w:tab/>
      </w:r>
      <w:r w:rsidR="00091390">
        <w:tab/>
        <w:t>{</w:t>
      </w:r>
    </w:p>
    <w:p w14:paraId="433F4764" w14:textId="586989B0" w:rsidR="00091390" w:rsidRPr="00AD452D" w:rsidRDefault="00947C29" w:rsidP="00195893">
      <w:pPr>
        <w:pStyle w:val="Zdrojovkd"/>
      </w:pPr>
      <w:r>
        <w:tab/>
      </w:r>
      <w:r w:rsidR="00091390">
        <w:tab/>
      </w:r>
      <w:r w:rsidR="00091390">
        <w:tab/>
      </w:r>
      <w:proofErr w:type="spellStart"/>
      <w:r w:rsidR="00AD452D">
        <w:t>myIsNotePlayed</w:t>
      </w:r>
      <w:proofErr w:type="spellEnd"/>
      <w:r w:rsidR="00AD452D">
        <w:t xml:space="preserve"> = </w:t>
      </w:r>
      <w:r w:rsidR="00AD452D">
        <w:rPr>
          <w:b/>
          <w:bCs/>
        </w:rPr>
        <w:t>false</w:t>
      </w:r>
      <w:r w:rsidR="00AD452D">
        <w:t>;</w:t>
      </w:r>
    </w:p>
    <w:p w14:paraId="150A8968" w14:textId="63D3FB41" w:rsidR="00091390" w:rsidRPr="00214EF4" w:rsidRDefault="00947C29" w:rsidP="00195893">
      <w:pPr>
        <w:pStyle w:val="Zdrojovkd"/>
      </w:pPr>
      <w:r>
        <w:tab/>
      </w:r>
      <w:r w:rsidR="00091390">
        <w:tab/>
        <w:t>}</w:t>
      </w:r>
    </w:p>
    <w:p w14:paraId="7F4DF537" w14:textId="590921D5" w:rsidR="00694E61" w:rsidRDefault="00694E61" w:rsidP="00947C29">
      <w:pPr>
        <w:pStyle w:val="Zdrojovkd"/>
        <w:ind w:firstLine="709"/>
      </w:pPr>
      <w:r>
        <w:t>}</w:t>
      </w:r>
    </w:p>
    <w:p w14:paraId="6F11FEA1" w14:textId="2CC681B9" w:rsidR="002C4BAE" w:rsidRDefault="002C4BAE" w:rsidP="00195893">
      <w:pPr>
        <w:pStyle w:val="Zdrojovkd"/>
      </w:pPr>
    </w:p>
    <w:p w14:paraId="386BB100" w14:textId="22C18AC0" w:rsidR="002C4BAE" w:rsidRDefault="00D64118" w:rsidP="00D0790A">
      <w:pPr>
        <w:pStyle w:val="Zdrojovkd"/>
        <w:ind w:firstLine="709"/>
      </w:pPr>
      <w:r>
        <w:rPr>
          <w:b/>
          <w:bCs/>
        </w:rPr>
        <w:t>float</w:t>
      </w:r>
      <w:r>
        <w:t xml:space="preserve"> </w:t>
      </w:r>
      <w:proofErr w:type="spellStart"/>
      <w:r w:rsidR="00947C29">
        <w:t>pitchedSamples</w:t>
      </w:r>
      <w:proofErr w:type="spellEnd"/>
      <w:r w:rsidR="00947C29">
        <w:t xml:space="preserve"> = </w:t>
      </w:r>
      <w:proofErr w:type="spellStart"/>
      <w:proofErr w:type="gramStart"/>
      <w:r w:rsidR="00947C29">
        <w:t>buffer.getNumSamples</w:t>
      </w:r>
      <w:proofErr w:type="spellEnd"/>
      <w:proofErr w:type="gramEnd"/>
      <w:r w:rsidR="00732884">
        <w:t>() * (</w:t>
      </w:r>
      <w:proofErr w:type="spellStart"/>
      <w:r w:rsidR="00732884">
        <w:t>midiNoteInHertz</w:t>
      </w:r>
      <w:proofErr w:type="spellEnd"/>
    </w:p>
    <w:p w14:paraId="21BFFA61" w14:textId="78D791F0" w:rsidR="004859C7" w:rsidRDefault="004859C7" w:rsidP="00D0790A">
      <w:pPr>
        <w:pStyle w:val="Zdrojovkd"/>
        <w:ind w:firstLine="709"/>
      </w:pPr>
      <w:r>
        <w:tab/>
      </w:r>
      <w:r>
        <w:tab/>
      </w:r>
      <w:r>
        <w:tab/>
        <w:t xml:space="preserve">     / 523.25113);</w:t>
      </w:r>
    </w:p>
    <w:p w14:paraId="3CDE96F4" w14:textId="5107A5FA" w:rsidR="00EE2D6C" w:rsidRDefault="00EE2D6C" w:rsidP="00D0790A">
      <w:pPr>
        <w:pStyle w:val="Zdrojovkd"/>
        <w:ind w:firstLine="709"/>
      </w:pPr>
      <w:proofErr w:type="spellStart"/>
      <w:r>
        <w:t>mySampleCount</w:t>
      </w:r>
      <w:proofErr w:type="spellEnd"/>
      <w:r>
        <w:t xml:space="preserve"> = </w:t>
      </w:r>
      <w:proofErr w:type="spellStart"/>
      <w:proofErr w:type="gramStart"/>
      <w:r w:rsidR="00817513">
        <w:t>myIsNotePlayed</w:t>
      </w:r>
      <w:proofErr w:type="spellEnd"/>
      <w:r w:rsidR="00817513">
        <w:t xml:space="preserve"> ?</w:t>
      </w:r>
      <w:proofErr w:type="gramEnd"/>
      <w:r w:rsidR="00817513">
        <w:t xml:space="preserve"> </w:t>
      </w:r>
      <w:proofErr w:type="spellStart"/>
      <w:r w:rsidR="00817513">
        <w:t>mySampleCount</w:t>
      </w:r>
      <w:proofErr w:type="spellEnd"/>
      <w:r w:rsidR="00817513">
        <w:t xml:space="preserve"> += </w:t>
      </w:r>
      <w:proofErr w:type="spellStart"/>
      <w:r w:rsidR="00817513">
        <w:t>pitchedSamples</w:t>
      </w:r>
      <w:proofErr w:type="spellEnd"/>
    </w:p>
    <w:p w14:paraId="56941A3C" w14:textId="6DBED562" w:rsidR="00817513" w:rsidRDefault="00817513" w:rsidP="00D0790A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  <w:t xml:space="preserve">  : 0;</w:t>
      </w:r>
    </w:p>
    <w:p w14:paraId="63DB1CD5" w14:textId="24327CF2" w:rsidR="00657243" w:rsidRDefault="00657243" w:rsidP="00D0790A">
      <w:pPr>
        <w:pStyle w:val="Zdrojovkd"/>
        <w:ind w:firstLine="709"/>
      </w:pPr>
      <w:r>
        <w:t>...</w:t>
      </w:r>
    </w:p>
    <w:p w14:paraId="26E06151" w14:textId="77777777" w:rsidR="00657243" w:rsidRDefault="00657243" w:rsidP="00657243">
      <w:pPr>
        <w:pStyle w:val="Zdrojovkd"/>
      </w:pPr>
    </w:p>
    <w:p w14:paraId="3834F5EF" w14:textId="7E4831B0" w:rsidR="00657243" w:rsidRDefault="00657243" w:rsidP="00657243">
      <w:pPr>
        <w:pStyle w:val="Zdrojovkd"/>
      </w:pPr>
      <w:r>
        <w:t>}</w:t>
      </w:r>
    </w:p>
    <w:p w14:paraId="3F739F08" w14:textId="77777777" w:rsidR="00FD6A17" w:rsidRDefault="00FD6A17" w:rsidP="00FD6A17">
      <w:pPr>
        <w:pStyle w:val="Prvnodstavec"/>
      </w:pPr>
    </w:p>
    <w:p w14:paraId="68077961" w14:textId="3B10D399" w:rsidR="00FD6A17" w:rsidRPr="00BB1701" w:rsidRDefault="009D1C08" w:rsidP="00FD6A17">
      <w:pPr>
        <w:pStyle w:val="Prvnodstavec"/>
      </w:pPr>
      <w:r>
        <w:t xml:space="preserve">V této části metody </w:t>
      </w:r>
      <w:r w:rsidR="00235C6D">
        <w:t>je nastavena rychlost p</w:t>
      </w:r>
      <w:r w:rsidR="00215A89">
        <w:t xml:space="preserve">ohybu ukazatele pozice </w:t>
      </w:r>
      <w:r w:rsidR="00C75206">
        <w:t xml:space="preserve">podle stisknuté MIDI noty. </w:t>
      </w:r>
      <w:r w:rsidR="00337C3A">
        <w:t xml:space="preserve">Jako referenční </w:t>
      </w:r>
      <w:r w:rsidR="00C83792">
        <w:t xml:space="preserve">hodnota je zvolena frekvence 523,25113 Hz, </w:t>
      </w:r>
      <w:r w:rsidR="006E43FF">
        <w:t xml:space="preserve">jež odpovídá </w:t>
      </w:r>
      <w:r w:rsidR="00D675D1">
        <w:t>tónu c</w:t>
      </w:r>
      <w:r w:rsidR="00D675D1">
        <w:rPr>
          <w:vertAlign w:val="superscript"/>
        </w:rPr>
        <w:t>2</w:t>
      </w:r>
      <w:r w:rsidR="00BB57DC">
        <w:t xml:space="preserve"> (</w:t>
      </w:r>
      <w:r w:rsidR="00C07A56">
        <w:t>MIDI nota 72)</w:t>
      </w:r>
      <w:r w:rsidR="001462D7">
        <w:t xml:space="preserve">, </w:t>
      </w:r>
      <w:r w:rsidR="005379DC">
        <w:t xml:space="preserve">při kterém </w:t>
      </w:r>
      <w:r w:rsidR="001054EA">
        <w:t>je přehráván nahraný signál v původní nezměněné výšce.</w:t>
      </w:r>
    </w:p>
    <w:p w14:paraId="1BACF3FD" w14:textId="41E058C2" w:rsidR="00A43204" w:rsidRDefault="00800427" w:rsidP="00A43204">
      <w:pPr>
        <w:pStyle w:val="Nadpis3"/>
      </w:pPr>
      <w:bookmarkStart w:id="51" w:name="_Toc153382354"/>
      <w:r>
        <w:t>Výběr úseku načteného souboru</w:t>
      </w:r>
      <w:bookmarkEnd w:id="51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52" w:name="_Toc153382355"/>
      <w:proofErr w:type="spellStart"/>
      <w:r>
        <w:t>Granulizace</w:t>
      </w:r>
      <w:proofErr w:type="spellEnd"/>
      <w:r w:rsidR="0072554E">
        <w:t xml:space="preserve"> a práce s grainy</w:t>
      </w:r>
      <w:bookmarkEnd w:id="52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 xml:space="preserve">standard pro zvukovou </w:t>
      </w:r>
      <w:r w:rsidR="00F84D45">
        <w:lastRenderedPageBreak/>
        <w:t>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 w:rsidRPr="00ED106F">
        <w:rPr>
          <w:i/>
          <w:iCs w:val="0"/>
        </w:rPr>
        <w:t>Attack</w:t>
      </w:r>
      <w:proofErr w:type="spellEnd"/>
      <w:r w:rsidR="00F86A92">
        <w:t xml:space="preserve"> a </w:t>
      </w:r>
      <w:proofErr w:type="spellStart"/>
      <w:r w:rsidR="00F86A92" w:rsidRPr="00ED106F">
        <w:rPr>
          <w:i/>
          <w:iCs w:val="0"/>
        </w:rPr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53" w:name="_Toc153382356"/>
      <w:r>
        <w:t>Řazení grainů</w:t>
      </w:r>
      <w:bookmarkEnd w:id="53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>, 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54" w:name="_Toc153382357"/>
      <w:r>
        <w:t xml:space="preserve">Efektová </w:t>
      </w:r>
      <w:r w:rsidR="009D1458">
        <w:t>sekce</w:t>
      </w:r>
      <w:bookmarkEnd w:id="54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 w:rsidRPr="00E86FA7">
        <w:rPr>
          <w:i/>
          <w:iCs/>
        </w:rPr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proofErr w:type="spellStart"/>
      <w:r w:rsidR="00282879" w:rsidRPr="0042689C">
        <w:rPr>
          <w:i/>
          <w:iCs/>
        </w:rPr>
        <w:t>peak</w:t>
      </w:r>
      <w:proofErr w:type="spellEnd"/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55" w:name="_Toc153382358"/>
      <w:r>
        <w:t>LFO</w:t>
      </w:r>
      <w:bookmarkEnd w:id="55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56" w:name="_Toc153382359"/>
      <w:r>
        <w:lastRenderedPageBreak/>
        <w:t>Řešení změny parametrů pomocí barvy</w:t>
      </w:r>
      <w:bookmarkEnd w:id="56"/>
    </w:p>
    <w:p w14:paraId="31C9E158" w14:textId="3B9452BF" w:rsidR="00D21C2B" w:rsidRDefault="00904312" w:rsidP="009B1DFD">
      <w:pPr>
        <w:pStyle w:val="Prvnodstavec"/>
        <w:rPr>
          <w:iCs/>
          <w:szCs w:val="24"/>
        </w:rPr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 w:rsidRPr="008E67E9">
        <w:rPr>
          <w:i/>
          <w:iCs/>
        </w:rPr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 w:rsidRPr="008E67E9">
        <w:rPr>
          <w:i/>
          <w:iCs/>
        </w:rPr>
        <w:t>Hue</w:t>
      </w:r>
      <w:proofErr w:type="spellEnd"/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proofErr w:type="spellStart"/>
      <w:r w:rsidR="00C07CF2">
        <w:rPr>
          <w:i/>
          <w:iCs/>
        </w:rPr>
        <w:t>Hue</w:t>
      </w:r>
      <w:proofErr w:type="spellEnd"/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>je p</w:t>
      </w:r>
      <w:r w:rsidR="00C92274">
        <w:t xml:space="preserve">oužití </w:t>
      </w:r>
      <w:r w:rsidR="00B702A1">
        <w:t xml:space="preserve">této hodnoty </w:t>
      </w:r>
      <w:r w:rsidR="00D13FBE">
        <w:t xml:space="preserve">jako argumentu absolutní hodnoty </w:t>
      </w:r>
      <w:r w:rsidR="00E943C0">
        <w:t>funkce kosinus</w:t>
      </w:r>
      <w:r w:rsidR="00C04313">
        <w:t xml:space="preserve">, což </w:t>
      </w:r>
      <w:r w:rsidR="0066654B">
        <w:t xml:space="preserve">by mělo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proofErr w:type="spellStart"/>
      <w:r w:rsidR="00270C59">
        <w:t>ekvalizačního</w:t>
      </w:r>
      <w:proofErr w:type="spellEnd"/>
      <w:r w:rsidR="00270C59">
        <w:t xml:space="preserve">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proofErr w:type="spellStart"/>
      <w:r w:rsidR="006E7405">
        <w:rPr>
          <w:i/>
          <w:iCs w:val="0"/>
        </w:rPr>
        <w:t>Hue</w:t>
      </w:r>
      <w:proofErr w:type="spellEnd"/>
      <w:r w:rsidR="006E7405">
        <w:t xml:space="preserve"> a </w:t>
      </w:r>
      <w:proofErr w:type="spellStart"/>
      <w:r w:rsidR="006E7405">
        <w:rPr>
          <w:i/>
          <w:iCs w:val="0"/>
        </w:rPr>
        <w:t>Lightness</w:t>
      </w:r>
      <w:proofErr w:type="spellEnd"/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proofErr w:type="spellStart"/>
      <w:r w:rsidR="00674D0A">
        <w:rPr>
          <w:i/>
          <w:iCs w:val="0"/>
        </w:rPr>
        <w:t>Lightness</w:t>
      </w:r>
      <w:proofErr w:type="spellEnd"/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proofErr w:type="spellStart"/>
      <w:r w:rsidR="009539AD">
        <w:rPr>
          <w:i/>
          <w:iCs w:val="0"/>
        </w:rPr>
        <w:t>Hue</w:t>
      </w:r>
      <w:proofErr w:type="spellEnd"/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44A1AFC5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314D66">
        <w:rPr>
          <w:noProof/>
        </w:rPr>
        <w:t>3</w:t>
      </w:r>
      <w:r w:rsidR="00314D66" w:rsidRPr="00555F11">
        <w:t>.</w:t>
      </w:r>
      <w:r w:rsidR="00314D66">
        <w:rPr>
          <w:noProof/>
        </w:rPr>
        <w:t>5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576AA3">
        <w:tc>
          <w:tcPr>
            <w:tcW w:w="8500" w:type="dxa"/>
            <w:gridSpan w:val="2"/>
          </w:tcPr>
          <w:p w14:paraId="5EE06EA7" w14:textId="5628B151" w:rsidR="00686879" w:rsidRPr="00555F11" w:rsidRDefault="00352340" w:rsidP="00576AA3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576AA3">
            <w:pPr>
              <w:pStyle w:val="Titulek"/>
              <w:jc w:val="right"/>
            </w:pPr>
            <w:r>
              <w:t>Obrázek</w:t>
            </w:r>
          </w:p>
        </w:tc>
        <w:bookmarkStart w:id="57" w:name="_Ref153150306"/>
        <w:tc>
          <w:tcPr>
            <w:tcW w:w="6549" w:type="dxa"/>
          </w:tcPr>
          <w:p w14:paraId="78C2274D" w14:textId="7A64B716" w:rsidR="00686879" w:rsidRPr="00555F11" w:rsidRDefault="00686879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8" w:name="_Toc153382375"/>
            <w:r w:rsidR="00314D6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fldSimple w:instr=" SEQ Obrázek \* ARABIC \s 1 ">
              <w:r w:rsidR="00314D66">
                <w:rPr>
                  <w:noProof/>
                </w:rPr>
                <w:t>5</w:t>
              </w:r>
            </w:fldSimple>
            <w:bookmarkEnd w:id="57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58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62DA87A7" w:rsidR="00FD2C37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314D66">
        <w:rPr>
          <w:noProof/>
        </w:rPr>
        <w:t>3</w:t>
      </w:r>
      <w:r w:rsidR="00314D66">
        <w:t>.</w:t>
      </w:r>
      <w:r w:rsidR="00314D66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576AA3">
            <w:pPr>
              <w:pStyle w:val="Titulek"/>
              <w:jc w:val="right"/>
            </w:pPr>
            <w:r>
              <w:t>Tabulka</w:t>
            </w:r>
          </w:p>
        </w:tc>
        <w:bookmarkStart w:id="59" w:name="_Ref153152132"/>
        <w:tc>
          <w:tcPr>
            <w:tcW w:w="6657" w:type="dxa"/>
          </w:tcPr>
          <w:p w14:paraId="5941140E" w14:textId="62A7689F" w:rsidR="00B90CB1" w:rsidRPr="000739CE" w:rsidRDefault="00B90CB1" w:rsidP="00576AA3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0" w:name="_Toc153382376"/>
            <w:r w:rsidR="00314D66">
              <w:rPr>
                <w:noProof/>
              </w:rPr>
              <w:t>3</w:t>
            </w:r>
            <w:r>
              <w:fldChar w:fldCharType="end"/>
            </w:r>
            <w:r>
              <w:t>.</w:t>
            </w:r>
            <w:fldSimple w:instr=" SEQ Tabulka \* ARABIC \s 1 ">
              <w:r w:rsidR="00314D66">
                <w:rPr>
                  <w:noProof/>
                </w:rPr>
                <w:t>1</w:t>
              </w:r>
            </w:fldSimple>
            <w:bookmarkEnd w:id="59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0739CE">
              <w:rPr>
                <w:i/>
                <w:iCs w:val="0"/>
              </w:rPr>
              <w:t>Granny</w:t>
            </w:r>
            <w:proofErr w:type="spellEnd"/>
            <w:r w:rsidR="000739CE">
              <w:rPr>
                <w:i/>
                <w:iCs w:val="0"/>
              </w:rPr>
              <w:t xml:space="preserve"> </w:t>
            </w:r>
            <w:proofErr w:type="spellStart"/>
            <w:r w:rsidR="000739CE">
              <w:rPr>
                <w:i/>
                <w:iCs w:val="0"/>
              </w:rPr>
              <w:t>Synth</w:t>
            </w:r>
            <w:bookmarkEnd w:id="60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06D097C2" w14:textId="77777777" w:rsidR="003813F7" w:rsidRPr="00D713CC" w:rsidRDefault="00C674D3" w:rsidP="00406801">
      <w:pPr>
        <w:pStyle w:val="Nadpis1"/>
      </w:pPr>
      <w:bookmarkStart w:id="61" w:name="_Toc101325795"/>
      <w:bookmarkStart w:id="62" w:name="_Toc215678063"/>
      <w:bookmarkStart w:id="63" w:name="_Toc56549768"/>
      <w:bookmarkStart w:id="64" w:name="_Ref152919531"/>
      <w:bookmarkStart w:id="65" w:name="_Toc153382360"/>
      <w:r w:rsidRPr="00D713CC">
        <w:lastRenderedPageBreak/>
        <w:t>Závěr</w:t>
      </w:r>
      <w:bookmarkEnd w:id="61"/>
      <w:bookmarkEnd w:id="62"/>
      <w:bookmarkEnd w:id="63"/>
      <w:bookmarkEnd w:id="64"/>
      <w:bookmarkEnd w:id="65"/>
    </w:p>
    <w:p w14:paraId="0B5AACCB" w14:textId="2217869A" w:rsidR="006A1D10" w:rsidRDefault="00086B58" w:rsidP="00543B2D">
      <w:pPr>
        <w:pStyle w:val="Prvnodstavec"/>
        <w:rPr>
          <w:color w:val="auto"/>
        </w:rPr>
      </w:pPr>
      <w:r>
        <w:rPr>
          <w:color w:val="auto"/>
        </w:rPr>
        <w:t>V rámci této práce byl</w:t>
      </w:r>
      <w:r w:rsidR="00E46D81">
        <w:rPr>
          <w:color w:val="auto"/>
        </w:rPr>
        <w:t xml:space="preserve"> </w:t>
      </w:r>
      <w:r w:rsidR="0026701C">
        <w:rPr>
          <w:color w:val="auto"/>
        </w:rPr>
        <w:t xml:space="preserve">shrnut princip i vývoj granulární syntézy </w:t>
      </w:r>
      <w:r w:rsidR="007C0682">
        <w:rPr>
          <w:color w:val="auto"/>
        </w:rPr>
        <w:t xml:space="preserve">jakožto </w:t>
      </w:r>
      <w:r w:rsidR="00520727">
        <w:rPr>
          <w:color w:val="auto"/>
        </w:rPr>
        <w:t xml:space="preserve">experimentální metody </w:t>
      </w:r>
      <w:r w:rsidR="00580898">
        <w:rPr>
          <w:color w:val="auto"/>
        </w:rPr>
        <w:t>zvukové</w:t>
      </w:r>
      <w:r w:rsidR="00D91CFE">
        <w:rPr>
          <w:color w:val="auto"/>
        </w:rPr>
        <w:t xml:space="preserve"> syntézy</w:t>
      </w:r>
      <w:r w:rsidR="00F507A7">
        <w:rPr>
          <w:color w:val="auto"/>
        </w:rPr>
        <w:t xml:space="preserve">, došlo </w:t>
      </w:r>
      <w:r w:rsidR="00120A8A">
        <w:rPr>
          <w:color w:val="auto"/>
        </w:rPr>
        <w:t xml:space="preserve">k otestování a srovnání </w:t>
      </w:r>
      <w:r w:rsidR="00B965C6">
        <w:rPr>
          <w:color w:val="auto"/>
        </w:rPr>
        <w:t xml:space="preserve">momentálně </w:t>
      </w:r>
      <w:r w:rsidR="00120A8A">
        <w:rPr>
          <w:color w:val="auto"/>
        </w:rPr>
        <w:t>existujících řešení</w:t>
      </w:r>
      <w:r w:rsidR="0019133E">
        <w:rPr>
          <w:color w:val="auto"/>
        </w:rPr>
        <w:t xml:space="preserve"> a</w:t>
      </w:r>
      <w:r w:rsidR="00120A8A">
        <w:rPr>
          <w:color w:val="auto"/>
        </w:rPr>
        <w:t xml:space="preserve"> </w:t>
      </w:r>
      <w:r w:rsidR="00E06C2F">
        <w:rPr>
          <w:color w:val="auto"/>
        </w:rPr>
        <w:t>jejich parametrů</w:t>
      </w:r>
      <w:r w:rsidR="002E2780">
        <w:rPr>
          <w:color w:val="auto"/>
        </w:rPr>
        <w:t>, a v neposlední řadě</w:t>
      </w:r>
      <w:r w:rsidR="00D91CFE">
        <w:rPr>
          <w:color w:val="auto"/>
        </w:rPr>
        <w:t xml:space="preserve"> bylo</w:t>
      </w:r>
      <w:r>
        <w:rPr>
          <w:color w:val="auto"/>
        </w:rPr>
        <w:t xml:space="preserve"> dosaženo návrhu </w:t>
      </w:r>
      <w:r w:rsidR="00EE7ECB">
        <w:rPr>
          <w:color w:val="auto"/>
        </w:rPr>
        <w:t xml:space="preserve">experimentálního </w:t>
      </w:r>
      <w:r w:rsidR="00D06159">
        <w:rPr>
          <w:color w:val="auto"/>
        </w:rPr>
        <w:t xml:space="preserve">VST granulárního syntezátoru </w:t>
      </w:r>
      <w:proofErr w:type="spellStart"/>
      <w:r w:rsidR="009B2DD9">
        <w:rPr>
          <w:i/>
          <w:iCs/>
          <w:color w:val="auto"/>
        </w:rPr>
        <w:t>Granny</w:t>
      </w:r>
      <w:proofErr w:type="spellEnd"/>
      <w:r w:rsidR="009B2DD9">
        <w:rPr>
          <w:i/>
          <w:iCs/>
          <w:color w:val="auto"/>
        </w:rPr>
        <w:t xml:space="preserve"> </w:t>
      </w:r>
      <w:proofErr w:type="spellStart"/>
      <w:r w:rsidR="009B2DD9">
        <w:rPr>
          <w:i/>
          <w:iCs/>
          <w:color w:val="auto"/>
        </w:rPr>
        <w:t>Synth</w:t>
      </w:r>
      <w:proofErr w:type="spellEnd"/>
      <w:r w:rsidR="00491B44">
        <w:rPr>
          <w:color w:val="auto"/>
        </w:rPr>
        <w:t xml:space="preserve">, </w:t>
      </w:r>
      <w:r w:rsidR="009E4F25">
        <w:rPr>
          <w:color w:val="auto"/>
        </w:rPr>
        <w:t xml:space="preserve">jenž </w:t>
      </w:r>
      <w:r w:rsidR="008F4556">
        <w:rPr>
          <w:color w:val="auto"/>
        </w:rPr>
        <w:t xml:space="preserve">může sloužit jako předloha pro </w:t>
      </w:r>
      <w:r w:rsidR="00733636">
        <w:rPr>
          <w:color w:val="auto"/>
        </w:rPr>
        <w:t>práci na navazujícím bakalářském projektu</w:t>
      </w:r>
      <w:r w:rsidR="00E85C47">
        <w:rPr>
          <w:color w:val="auto"/>
        </w:rPr>
        <w:t xml:space="preserve"> </w:t>
      </w:r>
      <w:r w:rsidR="007B60F1">
        <w:rPr>
          <w:color w:val="auto"/>
        </w:rPr>
        <w:t xml:space="preserve">s cílem </w:t>
      </w:r>
      <w:r w:rsidR="00E85C47">
        <w:rPr>
          <w:color w:val="auto"/>
        </w:rPr>
        <w:t>jeho kompletní realizace.</w:t>
      </w:r>
      <w:r w:rsidR="00DC31E8">
        <w:rPr>
          <w:color w:val="auto"/>
        </w:rPr>
        <w:t xml:space="preserve"> Během </w:t>
      </w:r>
      <w:r w:rsidR="00973EE5">
        <w:rPr>
          <w:color w:val="auto"/>
        </w:rPr>
        <w:t xml:space="preserve">jeho vytváření </w:t>
      </w:r>
      <w:r w:rsidR="002A5268">
        <w:rPr>
          <w:color w:val="auto"/>
        </w:rPr>
        <w:t>byl</w:t>
      </w:r>
      <w:r w:rsidR="00D2687C">
        <w:rPr>
          <w:color w:val="auto"/>
        </w:rPr>
        <w:t xml:space="preserve">a </w:t>
      </w:r>
      <w:r w:rsidR="00323724">
        <w:rPr>
          <w:color w:val="auto"/>
        </w:rPr>
        <w:t xml:space="preserve">promyšlena </w:t>
      </w:r>
      <w:r w:rsidR="00020E65">
        <w:rPr>
          <w:color w:val="auto"/>
        </w:rPr>
        <w:t xml:space="preserve">některá </w:t>
      </w:r>
      <w:r w:rsidR="00323724">
        <w:rPr>
          <w:color w:val="auto"/>
        </w:rPr>
        <w:t xml:space="preserve">úskalí </w:t>
      </w:r>
      <w:r w:rsidR="00E71659">
        <w:rPr>
          <w:color w:val="auto"/>
        </w:rPr>
        <w:t>současného</w:t>
      </w:r>
      <w:r w:rsidR="00323724">
        <w:rPr>
          <w:color w:val="auto"/>
        </w:rPr>
        <w:t xml:space="preserve"> konceptu, </w:t>
      </w:r>
      <w:r w:rsidR="002C47F6">
        <w:rPr>
          <w:color w:val="auto"/>
        </w:rPr>
        <w:t xml:space="preserve">bylo poukázáno na některé zjevné problémy </w:t>
      </w:r>
      <w:r w:rsidR="005B39FA">
        <w:rPr>
          <w:color w:val="auto"/>
        </w:rPr>
        <w:t xml:space="preserve">řešení </w:t>
      </w:r>
      <w:r w:rsidR="00974F8B">
        <w:rPr>
          <w:color w:val="auto"/>
        </w:rPr>
        <w:t xml:space="preserve">experimentální složky </w:t>
      </w:r>
      <w:r w:rsidR="008B0C96">
        <w:rPr>
          <w:color w:val="auto"/>
        </w:rPr>
        <w:t>projektu</w:t>
      </w:r>
      <w:r w:rsidR="00370A53">
        <w:rPr>
          <w:color w:val="auto"/>
        </w:rPr>
        <w:t xml:space="preserve"> a popsán</w:t>
      </w:r>
      <w:r w:rsidR="008457AA">
        <w:rPr>
          <w:color w:val="auto"/>
        </w:rPr>
        <w:t xml:space="preserve">o několik </w:t>
      </w:r>
      <w:r w:rsidR="00BC6DCC">
        <w:rPr>
          <w:color w:val="auto"/>
        </w:rPr>
        <w:t>bodů návrhu, které</w:t>
      </w:r>
      <w:r w:rsidR="00A3178A">
        <w:rPr>
          <w:color w:val="auto"/>
        </w:rPr>
        <w:t xml:space="preserve"> budou vyžadovat </w:t>
      </w:r>
      <w:r w:rsidR="00170C22">
        <w:rPr>
          <w:color w:val="auto"/>
        </w:rPr>
        <w:t>důsledné a promyšlené řešení</w:t>
      </w:r>
      <w:r w:rsidR="00493F7A">
        <w:rPr>
          <w:color w:val="auto"/>
        </w:rPr>
        <w:t xml:space="preserve"> pro </w:t>
      </w:r>
      <w:r w:rsidR="00DA1D62">
        <w:rPr>
          <w:color w:val="auto"/>
        </w:rPr>
        <w:t xml:space="preserve">použitelnost </w:t>
      </w:r>
      <w:r w:rsidR="003A5E16">
        <w:rPr>
          <w:color w:val="auto"/>
        </w:rPr>
        <w:t>tohoto plug-inu.</w:t>
      </w:r>
      <w:r w:rsidR="001A4454">
        <w:rPr>
          <w:color w:val="auto"/>
        </w:rPr>
        <w:t xml:space="preserve"> Konkrétně se jedná o </w:t>
      </w:r>
      <w:r w:rsidR="00A83E72">
        <w:rPr>
          <w:color w:val="auto"/>
        </w:rPr>
        <w:t xml:space="preserve">přepočet </w:t>
      </w:r>
      <w:r w:rsidR="001C6EA0">
        <w:rPr>
          <w:color w:val="auto"/>
        </w:rPr>
        <w:t>vzorků na časové úseky</w:t>
      </w:r>
      <w:r w:rsidR="00955CC8">
        <w:rPr>
          <w:color w:val="auto"/>
        </w:rPr>
        <w:t xml:space="preserve"> v rámci </w:t>
      </w:r>
      <w:proofErr w:type="spellStart"/>
      <w:r w:rsidR="00955CC8">
        <w:rPr>
          <w:color w:val="auto"/>
        </w:rPr>
        <w:t>granulizace</w:t>
      </w:r>
      <w:proofErr w:type="spellEnd"/>
      <w:r w:rsidR="00955CC8">
        <w:rPr>
          <w:color w:val="auto"/>
        </w:rPr>
        <w:t xml:space="preserve"> vstupního signálu, </w:t>
      </w:r>
      <w:r w:rsidR="00491136">
        <w:rPr>
          <w:color w:val="auto"/>
        </w:rPr>
        <w:t xml:space="preserve">využití </w:t>
      </w:r>
      <w:r w:rsidR="00814267">
        <w:rPr>
          <w:color w:val="auto"/>
        </w:rPr>
        <w:t>složek</w:t>
      </w:r>
      <w:r w:rsidR="00920159">
        <w:rPr>
          <w:color w:val="auto"/>
        </w:rPr>
        <w:t xml:space="preserve"> </w:t>
      </w:r>
      <w:r w:rsidR="00F5396A">
        <w:rPr>
          <w:color w:val="auto"/>
        </w:rPr>
        <w:t xml:space="preserve">barevného modelu </w:t>
      </w:r>
      <w:r w:rsidR="00D56E9F">
        <w:rPr>
          <w:color w:val="auto"/>
        </w:rPr>
        <w:t>HSL</w:t>
      </w:r>
      <w:r w:rsidR="0073003F">
        <w:rPr>
          <w:color w:val="auto"/>
        </w:rPr>
        <w:t xml:space="preserve"> pro ovládání </w:t>
      </w:r>
      <w:r w:rsidR="00AB3487">
        <w:rPr>
          <w:color w:val="auto"/>
        </w:rPr>
        <w:t>parametrů</w:t>
      </w:r>
      <w:r w:rsidR="004814DF">
        <w:rPr>
          <w:color w:val="auto"/>
        </w:rPr>
        <w:t xml:space="preserve"> granulární</w:t>
      </w:r>
      <w:r w:rsidR="00AB3487">
        <w:rPr>
          <w:color w:val="auto"/>
        </w:rPr>
        <w:t xml:space="preserve"> syntézy</w:t>
      </w:r>
      <w:r w:rsidR="00C316BD">
        <w:rPr>
          <w:color w:val="auto"/>
        </w:rPr>
        <w:t xml:space="preserve"> i o </w:t>
      </w:r>
      <w:r w:rsidR="00F20C9C">
        <w:rPr>
          <w:color w:val="auto"/>
        </w:rPr>
        <w:t xml:space="preserve">grafické uživatelské rozhraní </w:t>
      </w:r>
      <w:r w:rsidR="006E5274">
        <w:rPr>
          <w:color w:val="auto"/>
        </w:rPr>
        <w:t xml:space="preserve">a jeho </w:t>
      </w:r>
      <w:r w:rsidR="00FC2C9A">
        <w:rPr>
          <w:color w:val="auto"/>
        </w:rPr>
        <w:t xml:space="preserve">přístupu ke koncepci </w:t>
      </w:r>
      <w:r w:rsidR="00210E66">
        <w:rPr>
          <w:color w:val="auto"/>
        </w:rPr>
        <w:t xml:space="preserve">připomínat </w:t>
      </w:r>
      <w:r w:rsidR="00207FFE">
        <w:rPr>
          <w:color w:val="auto"/>
        </w:rPr>
        <w:t xml:space="preserve">vzhledem i způsobem ovládání </w:t>
      </w:r>
      <w:r w:rsidR="00DD68C0">
        <w:rPr>
          <w:color w:val="auto"/>
        </w:rPr>
        <w:t>reálný přístroj</w:t>
      </w:r>
      <w:r w:rsidR="00884E6C">
        <w:rPr>
          <w:color w:val="auto"/>
        </w:rPr>
        <w:t>.</w:t>
      </w:r>
    </w:p>
    <w:p w14:paraId="449EA097" w14:textId="0FE9687E" w:rsidR="00BC0737" w:rsidRPr="00BC0737" w:rsidRDefault="00BC0737" w:rsidP="00BC0737">
      <w:pPr>
        <w:pStyle w:val="Odstavec"/>
      </w:pPr>
      <w:r>
        <w:t>V</w:t>
      </w:r>
      <w:r w:rsidR="00B2020D">
        <w:t> </w:t>
      </w:r>
      <w:r>
        <w:t>navazující</w:t>
      </w:r>
      <w:r w:rsidR="00B2020D">
        <w:t xml:space="preserve"> bakalářské práci </w:t>
      </w:r>
      <w:r w:rsidR="00A4303C">
        <w:t>je plánován</w:t>
      </w:r>
      <w:r w:rsidR="00387B4B">
        <w:t>a</w:t>
      </w:r>
      <w:r w:rsidR="001456B4">
        <w:t xml:space="preserve"> postupná realizace </w:t>
      </w:r>
      <w:r w:rsidR="00D04E9A">
        <w:t>návrhu</w:t>
      </w:r>
      <w:r w:rsidR="00BA2350">
        <w:t>, řešení aktuálně z</w:t>
      </w:r>
      <w:r w:rsidR="00DE09CA">
        <w:t>nám</w:t>
      </w:r>
      <w:r w:rsidR="00BA2350">
        <w:t xml:space="preserve">ých i </w:t>
      </w:r>
      <w:r w:rsidR="003A2A75">
        <w:t>zatím skrytých</w:t>
      </w:r>
      <w:r w:rsidR="00BA2350">
        <w:t xml:space="preserve"> </w:t>
      </w:r>
      <w:r w:rsidR="008B32AB">
        <w:t>problémů</w:t>
      </w:r>
      <w:r w:rsidR="00302AB6">
        <w:t xml:space="preserve"> týkajících se </w:t>
      </w:r>
      <w:r w:rsidR="007D2CDC">
        <w:t>provedení</w:t>
      </w:r>
      <w:r w:rsidR="00947E92">
        <w:t xml:space="preserve"> </w:t>
      </w:r>
      <w:r w:rsidR="00E323AE">
        <w:t>granulárního syntezátoru</w:t>
      </w:r>
      <w:r w:rsidR="00AB0347">
        <w:t xml:space="preserve"> a jejím předpokládaným cílem je </w:t>
      </w:r>
      <w:r w:rsidR="00D71D8B">
        <w:t xml:space="preserve">vytvoření </w:t>
      </w:r>
      <w:r w:rsidR="003748A0">
        <w:t xml:space="preserve">kompletního prototypu experimentálního </w:t>
      </w:r>
      <w:r w:rsidR="009D488D">
        <w:t>VST plug-inu</w:t>
      </w:r>
      <w:r w:rsidR="00AA3A8C">
        <w:t xml:space="preserve"> s</w:t>
      </w:r>
      <w:r w:rsidR="00B45800">
        <w:t xml:space="preserve"> poměrně ojedinělou </w:t>
      </w:r>
      <w:r w:rsidR="00AA3A8C">
        <w:t xml:space="preserve">možností </w:t>
      </w:r>
      <w:r w:rsidR="00706909">
        <w:t xml:space="preserve">ovládání parametrů </w:t>
      </w:r>
      <w:r w:rsidR="00567367">
        <w:t>pomocí vlnové délky (barvy) světla</w:t>
      </w:r>
      <w:r w:rsidR="005F2947">
        <w:t xml:space="preserve"> </w:t>
      </w:r>
      <w:r w:rsidR="00D13B54"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66" w:name="_Toc101325796"/>
      <w:bookmarkStart w:id="67" w:name="_Toc153382361"/>
      <w:r w:rsidR="00C23E80" w:rsidRPr="00D713CC">
        <w:rPr>
          <w:lang w:val="cs-CZ"/>
        </w:rPr>
        <w:lastRenderedPageBreak/>
        <w:t>Literatura</w:t>
      </w:r>
      <w:bookmarkEnd w:id="66"/>
      <w:bookmarkEnd w:id="67"/>
    </w:p>
    <w:p w14:paraId="2D8071A3" w14:textId="604C40CC" w:rsidR="0013542D" w:rsidRPr="0013542D" w:rsidRDefault="00224E3B" w:rsidP="003D65D7">
      <w:pPr>
        <w:pStyle w:val="LiteraturaBPDP"/>
      </w:pPr>
      <w:bookmarkStart w:id="68" w:name="_Ref152286042"/>
      <w:bookmarkStart w:id="69" w:name="_Ref150504044"/>
      <w:bookmarkStart w:id="70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2001-. Dostupné z: </w:t>
      </w:r>
      <w:hyperlink r:id="rId26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68"/>
    </w:p>
    <w:p w14:paraId="7EE68066" w14:textId="1A5E44C1" w:rsidR="003D65D7" w:rsidRPr="00AE7600" w:rsidRDefault="00AF5A2C" w:rsidP="003D65D7">
      <w:pPr>
        <w:pStyle w:val="LiteraturaBPDP"/>
      </w:pPr>
      <w:bookmarkStart w:id="71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69"/>
      <w:bookmarkEnd w:id="71"/>
    </w:p>
    <w:p w14:paraId="5AB5BB64" w14:textId="5CB5A9B2" w:rsidR="00AE7600" w:rsidRDefault="00AF0B75" w:rsidP="003D65D7">
      <w:pPr>
        <w:pStyle w:val="LiteraturaBPDP"/>
      </w:pPr>
      <w:bookmarkStart w:id="72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72"/>
    </w:p>
    <w:p w14:paraId="5344B88D" w14:textId="3D54408C" w:rsidR="004243EE" w:rsidRDefault="006C051C" w:rsidP="003D65D7">
      <w:pPr>
        <w:pStyle w:val="LiteraturaBPDP"/>
      </w:pPr>
      <w:bookmarkStart w:id="73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73"/>
    </w:p>
    <w:p w14:paraId="302CF601" w14:textId="382BA3C1" w:rsidR="00EB4F50" w:rsidRDefault="00705BBE" w:rsidP="003D65D7">
      <w:pPr>
        <w:pStyle w:val="LiteraturaBPDP"/>
      </w:pPr>
      <w:bookmarkStart w:id="74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27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74"/>
    </w:p>
    <w:p w14:paraId="230A782E" w14:textId="519C77AA" w:rsidR="005856ED" w:rsidRDefault="00523A33" w:rsidP="003D65D7">
      <w:pPr>
        <w:pStyle w:val="LiteraturaBPDP"/>
      </w:pPr>
      <w:bookmarkStart w:id="75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75"/>
    </w:p>
    <w:p w14:paraId="55F79689" w14:textId="6DEFBB4F" w:rsidR="00A877D9" w:rsidRDefault="001C0D94" w:rsidP="003D65D7">
      <w:pPr>
        <w:pStyle w:val="LiteraturaBPDP"/>
      </w:pPr>
      <w:bookmarkStart w:id="76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76"/>
    </w:p>
    <w:p w14:paraId="399C10DC" w14:textId="4BB91129" w:rsidR="00420069" w:rsidRDefault="00E15C15" w:rsidP="003D65D7">
      <w:pPr>
        <w:pStyle w:val="LiteraturaBPDP"/>
      </w:pPr>
      <w:bookmarkStart w:id="77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77"/>
    </w:p>
    <w:p w14:paraId="21E380E0" w14:textId="310C0E68" w:rsidR="003D2C57" w:rsidRDefault="008E75D2" w:rsidP="003D65D7">
      <w:pPr>
        <w:pStyle w:val="LiteraturaBPDP"/>
      </w:pPr>
      <w:bookmarkStart w:id="78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78"/>
    </w:p>
    <w:p w14:paraId="01E90EDE" w14:textId="4A7A7F30" w:rsidR="00D23403" w:rsidRDefault="00D23403" w:rsidP="003D65D7">
      <w:pPr>
        <w:pStyle w:val="LiteraturaBPDP"/>
      </w:pPr>
      <w:bookmarkStart w:id="79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2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79"/>
    </w:p>
    <w:p w14:paraId="0C1AFA62" w14:textId="07F649F5" w:rsidR="00E20CF6" w:rsidRDefault="00546A8A" w:rsidP="003D65D7">
      <w:pPr>
        <w:pStyle w:val="LiteraturaBPDP"/>
      </w:pPr>
      <w:bookmarkStart w:id="80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Producers</w:t>
      </w:r>
      <w:proofErr w:type="spellEnd"/>
      <w:r>
        <w:t xml:space="preserve"> Blog: Freeware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Musicians</w:t>
      </w:r>
      <w:proofErr w:type="spellEnd"/>
      <w:r>
        <w:t xml:space="preserve">. 2022. Dostupné z: </w:t>
      </w:r>
      <w:hyperlink r:id="rId2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80"/>
    </w:p>
    <w:p w14:paraId="71D7BA45" w14:textId="7C9D24B0" w:rsidR="00FB004B" w:rsidRDefault="00B25FCE" w:rsidP="003D65D7">
      <w:pPr>
        <w:pStyle w:val="LiteraturaBPDP"/>
      </w:pPr>
      <w:bookmarkStart w:id="81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3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81"/>
    </w:p>
    <w:p w14:paraId="05974BFA" w14:textId="45DC40A4" w:rsidR="00E00DFC" w:rsidRDefault="00D640D3" w:rsidP="00E0387D">
      <w:pPr>
        <w:pStyle w:val="LiteraturaBPDP"/>
      </w:pPr>
      <w:bookmarkStart w:id="82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Itch.io. Dostupné z: </w:t>
      </w:r>
      <w:hyperlink r:id="rId3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70"/>
      <w:bookmarkEnd w:id="82"/>
    </w:p>
    <w:p w14:paraId="7346CD60" w14:textId="325DC049" w:rsidR="00020172" w:rsidRDefault="00802235" w:rsidP="0052791B">
      <w:pPr>
        <w:pStyle w:val="LiteraturaBPDP"/>
      </w:pPr>
      <w:bookmarkStart w:id="83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Full </w:t>
      </w:r>
      <w:proofErr w:type="spellStart"/>
      <w:r w:rsidR="002133DE">
        <w:t>bucket</w:t>
      </w:r>
      <w:proofErr w:type="spellEnd"/>
      <w:r w:rsidR="002133DE">
        <w:t xml:space="preserve"> music. Dostupné z: </w:t>
      </w:r>
      <w:hyperlink r:id="rId3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83"/>
    </w:p>
    <w:p w14:paraId="1BF7580A" w14:textId="23FA6C90" w:rsidR="00553999" w:rsidRDefault="00560A4B" w:rsidP="0052791B">
      <w:pPr>
        <w:pStyle w:val="LiteraturaBPDP"/>
      </w:pPr>
      <w:bookmarkStart w:id="84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3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84"/>
    </w:p>
    <w:p w14:paraId="6D9D4A57" w14:textId="6CFED2BC" w:rsidR="00A40B42" w:rsidRDefault="000B3F66" w:rsidP="0052791B">
      <w:pPr>
        <w:pStyle w:val="LiteraturaBPDP"/>
      </w:pPr>
      <w:bookmarkStart w:id="85" w:name="_Ref153233689"/>
      <w:proofErr w:type="spellStart"/>
      <w:r>
        <w:rPr>
          <w:i/>
          <w:iCs/>
        </w:rPr>
        <w:lastRenderedPageBreak/>
        <w:t>Granulab</w:t>
      </w:r>
      <w:proofErr w:type="spellEnd"/>
      <w:r>
        <w:rPr>
          <w:i/>
          <w:iCs/>
        </w:rPr>
        <w:t xml:space="preserve"> VST</w:t>
      </w:r>
      <w:r>
        <w:t xml:space="preserve">. Online. Free VST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. Dostupné z: </w:t>
      </w:r>
      <w:hyperlink r:id="rId3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85"/>
    </w:p>
    <w:p w14:paraId="6C1BCC5B" w14:textId="2E5B6ACA" w:rsidR="000B3F66" w:rsidRDefault="00EB48ED" w:rsidP="0052791B">
      <w:pPr>
        <w:pStyle w:val="LiteraturaBPDP"/>
      </w:pPr>
      <w:bookmarkStart w:id="86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3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86"/>
    </w:p>
    <w:p w14:paraId="6E3E819E" w14:textId="14F4101F" w:rsidR="00C804B7" w:rsidRDefault="00250A45" w:rsidP="0052791B">
      <w:pPr>
        <w:pStyle w:val="LiteraturaBPDP"/>
      </w:pPr>
      <w:bookmarkStart w:id="87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Github.io. Dostupné z: </w:t>
      </w:r>
      <w:hyperlink r:id="rId3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87"/>
    </w:p>
    <w:p w14:paraId="270B1DA3" w14:textId="225CBDBA" w:rsidR="006768A2" w:rsidRDefault="002F4CF3" w:rsidP="00A52709">
      <w:pPr>
        <w:pStyle w:val="LiteraturaBPDP"/>
      </w:pPr>
      <w:bookmarkStart w:id="88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>
        <w:t>Academic</w:t>
      </w:r>
      <w:proofErr w:type="spellEnd"/>
      <w:r w:rsidR="005D294F">
        <w:t xml:space="preserve"> </w:t>
      </w:r>
      <w:proofErr w:type="spellStart"/>
      <w:r w:rsidR="005D294F">
        <w:t>Accelerator</w:t>
      </w:r>
      <w:proofErr w:type="spellEnd"/>
      <w:r w:rsidR="005D294F">
        <w:t xml:space="preserve">. Dostupné z: </w:t>
      </w:r>
      <w:hyperlink r:id="rId3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88"/>
    </w:p>
    <w:p w14:paraId="6443E2A2" w14:textId="02A1098E" w:rsidR="00B73F8E" w:rsidRDefault="00C03F2B" w:rsidP="0052791B">
      <w:pPr>
        <w:pStyle w:val="LiteraturaBPDP"/>
      </w:pPr>
      <w:bookmarkStart w:id="89" w:name="_Ref153236005"/>
      <w:proofErr w:type="spellStart"/>
      <w:r>
        <w:rPr>
          <w:i/>
          <w:iCs/>
        </w:rPr>
        <w:t>Documentation</w:t>
      </w:r>
      <w:proofErr w:type="spellEnd"/>
      <w:r>
        <w:t xml:space="preserve">. Online. JUCE. Dostupné z: </w:t>
      </w:r>
      <w:hyperlink r:id="rId3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89"/>
    </w:p>
    <w:p w14:paraId="6DDE098F" w14:textId="498F7EB3" w:rsidR="00325794" w:rsidRDefault="004B1B55" w:rsidP="0052791B">
      <w:pPr>
        <w:pStyle w:val="LiteraturaBPDP"/>
      </w:pPr>
      <w:bookmarkStart w:id="90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JUCE. Dostupné z: </w:t>
      </w:r>
      <w:hyperlink r:id="rId3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90"/>
    </w:p>
    <w:p w14:paraId="4C07ABEE" w14:textId="75472AAC" w:rsidR="007951B5" w:rsidRDefault="001D333B" w:rsidP="0052791B">
      <w:pPr>
        <w:pStyle w:val="LiteraturaBPDP"/>
      </w:pPr>
      <w:bookmarkStart w:id="91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91"/>
    </w:p>
    <w:p w14:paraId="591E82D2" w14:textId="7E2FE1F4" w:rsidR="009B0FC2" w:rsidRDefault="00C03984" w:rsidP="0052791B">
      <w:pPr>
        <w:pStyle w:val="LiteraturaBPDP"/>
      </w:pPr>
      <w:bookmarkStart w:id="92" w:name="_Ref153237350"/>
      <w:r>
        <w:rPr>
          <w:i/>
          <w:iCs/>
        </w:rPr>
        <w:t xml:space="preserve">File:RGB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2001-. Dostupné z: </w:t>
      </w:r>
      <w:hyperlink r:id="rId4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92"/>
    </w:p>
    <w:p w14:paraId="51903806" w14:textId="028D4BB1" w:rsidR="00733964" w:rsidRPr="0052791B" w:rsidRDefault="00CB78E8" w:rsidP="0052791B">
      <w:pPr>
        <w:pStyle w:val="LiteraturaBPDP"/>
      </w:pPr>
      <w:bookmarkStart w:id="93" w:name="_Ref153237626"/>
      <w:r>
        <w:rPr>
          <w:i/>
          <w:iCs/>
        </w:rPr>
        <w:t xml:space="preserve">File:Hsl-hsv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2001-.</w:t>
      </w:r>
      <w:r w:rsidR="00683514">
        <w:t xml:space="preserve"> Dostupné z: </w:t>
      </w:r>
      <w:hyperlink r:id="rId4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93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94" w:name="_Toc153382362"/>
      <w:r w:rsidR="005F6275" w:rsidRPr="00D713CC">
        <w:rPr>
          <w:lang w:val="cs-CZ"/>
        </w:rPr>
        <w:lastRenderedPageBreak/>
        <w:t>Seznam symbolů a zkratek</w:t>
      </w:r>
      <w:bookmarkEnd w:id="94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2"/>
      <w:footerReference w:type="first" r:id="rId43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43B11" w14:textId="77777777" w:rsidR="00FE0DA6" w:rsidRDefault="00FE0DA6">
      <w:pPr>
        <w:spacing w:line="240" w:lineRule="auto"/>
      </w:pPr>
      <w:r>
        <w:separator/>
      </w:r>
    </w:p>
  </w:endnote>
  <w:endnote w:type="continuationSeparator" w:id="0">
    <w:p w14:paraId="5DF64134" w14:textId="77777777" w:rsidR="00FE0DA6" w:rsidRDefault="00FE0DA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9B0FA" w14:textId="77777777" w:rsidR="00FE0DA6" w:rsidRDefault="00FE0DA6">
      <w:pPr>
        <w:spacing w:line="240" w:lineRule="auto"/>
      </w:pPr>
      <w:r>
        <w:separator/>
      </w:r>
    </w:p>
  </w:footnote>
  <w:footnote w:type="continuationSeparator" w:id="0">
    <w:p w14:paraId="33D026E1" w14:textId="77777777" w:rsidR="00FE0DA6" w:rsidRDefault="00FE0DA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626"/>
    <w:rsid w:val="00001D31"/>
    <w:rsid w:val="00001F71"/>
    <w:rsid w:val="00002B8F"/>
    <w:rsid w:val="00003570"/>
    <w:rsid w:val="00004865"/>
    <w:rsid w:val="000048B3"/>
    <w:rsid w:val="000055F3"/>
    <w:rsid w:val="00006713"/>
    <w:rsid w:val="00006911"/>
    <w:rsid w:val="00006C1D"/>
    <w:rsid w:val="00006E9C"/>
    <w:rsid w:val="0000706F"/>
    <w:rsid w:val="00007C7D"/>
    <w:rsid w:val="00010B08"/>
    <w:rsid w:val="00010BCC"/>
    <w:rsid w:val="00010C9D"/>
    <w:rsid w:val="00010E16"/>
    <w:rsid w:val="0001206F"/>
    <w:rsid w:val="0001247D"/>
    <w:rsid w:val="00012952"/>
    <w:rsid w:val="00012DA4"/>
    <w:rsid w:val="000133E2"/>
    <w:rsid w:val="000138FB"/>
    <w:rsid w:val="00013FC7"/>
    <w:rsid w:val="000160D0"/>
    <w:rsid w:val="00017544"/>
    <w:rsid w:val="00017712"/>
    <w:rsid w:val="0001785A"/>
    <w:rsid w:val="00017C08"/>
    <w:rsid w:val="00020172"/>
    <w:rsid w:val="000205D8"/>
    <w:rsid w:val="00020E65"/>
    <w:rsid w:val="0002182E"/>
    <w:rsid w:val="00021C75"/>
    <w:rsid w:val="000229D2"/>
    <w:rsid w:val="00022B71"/>
    <w:rsid w:val="00022F81"/>
    <w:rsid w:val="000236FF"/>
    <w:rsid w:val="000252D7"/>
    <w:rsid w:val="0002541D"/>
    <w:rsid w:val="00026931"/>
    <w:rsid w:val="00027541"/>
    <w:rsid w:val="000276FE"/>
    <w:rsid w:val="000277A4"/>
    <w:rsid w:val="00027900"/>
    <w:rsid w:val="00027987"/>
    <w:rsid w:val="00027E55"/>
    <w:rsid w:val="00030753"/>
    <w:rsid w:val="00030916"/>
    <w:rsid w:val="00030BC0"/>
    <w:rsid w:val="00031030"/>
    <w:rsid w:val="00031252"/>
    <w:rsid w:val="00031BFF"/>
    <w:rsid w:val="00032785"/>
    <w:rsid w:val="00032A6B"/>
    <w:rsid w:val="00032B33"/>
    <w:rsid w:val="00032BC8"/>
    <w:rsid w:val="00033FB2"/>
    <w:rsid w:val="000345D0"/>
    <w:rsid w:val="000352EF"/>
    <w:rsid w:val="0003567C"/>
    <w:rsid w:val="00036FD5"/>
    <w:rsid w:val="000370B1"/>
    <w:rsid w:val="00037155"/>
    <w:rsid w:val="000373DC"/>
    <w:rsid w:val="00037D61"/>
    <w:rsid w:val="00037F0E"/>
    <w:rsid w:val="0004036B"/>
    <w:rsid w:val="00040448"/>
    <w:rsid w:val="00040FC2"/>
    <w:rsid w:val="00042C61"/>
    <w:rsid w:val="00042DB9"/>
    <w:rsid w:val="00043963"/>
    <w:rsid w:val="00045126"/>
    <w:rsid w:val="0004650B"/>
    <w:rsid w:val="00046D7F"/>
    <w:rsid w:val="000475AD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6E2B"/>
    <w:rsid w:val="00056E93"/>
    <w:rsid w:val="00057141"/>
    <w:rsid w:val="00057167"/>
    <w:rsid w:val="00057BF8"/>
    <w:rsid w:val="00060396"/>
    <w:rsid w:val="00061028"/>
    <w:rsid w:val="000612AE"/>
    <w:rsid w:val="000617FB"/>
    <w:rsid w:val="00061CAA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C6C"/>
    <w:rsid w:val="00067DE6"/>
    <w:rsid w:val="00067FBB"/>
    <w:rsid w:val="0007141C"/>
    <w:rsid w:val="00072936"/>
    <w:rsid w:val="0007296F"/>
    <w:rsid w:val="00073170"/>
    <w:rsid w:val="000739CE"/>
    <w:rsid w:val="00074F75"/>
    <w:rsid w:val="00074F99"/>
    <w:rsid w:val="00075C52"/>
    <w:rsid w:val="00076591"/>
    <w:rsid w:val="00076E1D"/>
    <w:rsid w:val="00076FD1"/>
    <w:rsid w:val="00077581"/>
    <w:rsid w:val="0007770A"/>
    <w:rsid w:val="000779DB"/>
    <w:rsid w:val="000813EA"/>
    <w:rsid w:val="00081A78"/>
    <w:rsid w:val="00081B74"/>
    <w:rsid w:val="00081C0D"/>
    <w:rsid w:val="000822F4"/>
    <w:rsid w:val="0008252D"/>
    <w:rsid w:val="000836D6"/>
    <w:rsid w:val="000839B0"/>
    <w:rsid w:val="00083B69"/>
    <w:rsid w:val="00084207"/>
    <w:rsid w:val="0008484A"/>
    <w:rsid w:val="00085A97"/>
    <w:rsid w:val="00085BCE"/>
    <w:rsid w:val="00086613"/>
    <w:rsid w:val="00086A4C"/>
    <w:rsid w:val="00086B58"/>
    <w:rsid w:val="00087304"/>
    <w:rsid w:val="00087314"/>
    <w:rsid w:val="00087FD8"/>
    <w:rsid w:val="000904C2"/>
    <w:rsid w:val="00090E7A"/>
    <w:rsid w:val="00091001"/>
    <w:rsid w:val="00091390"/>
    <w:rsid w:val="00091B0C"/>
    <w:rsid w:val="00092067"/>
    <w:rsid w:val="00092463"/>
    <w:rsid w:val="0009260D"/>
    <w:rsid w:val="0009269F"/>
    <w:rsid w:val="00092B30"/>
    <w:rsid w:val="000933EC"/>
    <w:rsid w:val="000940A9"/>
    <w:rsid w:val="0009424B"/>
    <w:rsid w:val="0009503E"/>
    <w:rsid w:val="00096DD4"/>
    <w:rsid w:val="00097070"/>
    <w:rsid w:val="00097459"/>
    <w:rsid w:val="0009774C"/>
    <w:rsid w:val="000977AE"/>
    <w:rsid w:val="00097A7A"/>
    <w:rsid w:val="00097B5E"/>
    <w:rsid w:val="000A0152"/>
    <w:rsid w:val="000A0C5D"/>
    <w:rsid w:val="000A0FD4"/>
    <w:rsid w:val="000A128C"/>
    <w:rsid w:val="000A1319"/>
    <w:rsid w:val="000A2D86"/>
    <w:rsid w:val="000A2FE5"/>
    <w:rsid w:val="000A57E3"/>
    <w:rsid w:val="000A59F8"/>
    <w:rsid w:val="000A5B29"/>
    <w:rsid w:val="000A5CA8"/>
    <w:rsid w:val="000A60BE"/>
    <w:rsid w:val="000A6728"/>
    <w:rsid w:val="000A6C20"/>
    <w:rsid w:val="000A6F08"/>
    <w:rsid w:val="000A77C3"/>
    <w:rsid w:val="000A788A"/>
    <w:rsid w:val="000A7D53"/>
    <w:rsid w:val="000A7E5F"/>
    <w:rsid w:val="000B3839"/>
    <w:rsid w:val="000B3C82"/>
    <w:rsid w:val="000B3F66"/>
    <w:rsid w:val="000B42DF"/>
    <w:rsid w:val="000B5521"/>
    <w:rsid w:val="000B5635"/>
    <w:rsid w:val="000B56F7"/>
    <w:rsid w:val="000B585C"/>
    <w:rsid w:val="000B5CAA"/>
    <w:rsid w:val="000B5EAC"/>
    <w:rsid w:val="000B6752"/>
    <w:rsid w:val="000B6784"/>
    <w:rsid w:val="000B6C0E"/>
    <w:rsid w:val="000B747F"/>
    <w:rsid w:val="000B74EA"/>
    <w:rsid w:val="000B75FE"/>
    <w:rsid w:val="000C0CB7"/>
    <w:rsid w:val="000C1C95"/>
    <w:rsid w:val="000C22EC"/>
    <w:rsid w:val="000C2DE4"/>
    <w:rsid w:val="000C2E1F"/>
    <w:rsid w:val="000C32AE"/>
    <w:rsid w:val="000C3416"/>
    <w:rsid w:val="000C3793"/>
    <w:rsid w:val="000C39B9"/>
    <w:rsid w:val="000C42AE"/>
    <w:rsid w:val="000C488A"/>
    <w:rsid w:val="000C5207"/>
    <w:rsid w:val="000C5D3C"/>
    <w:rsid w:val="000C61CD"/>
    <w:rsid w:val="000C6295"/>
    <w:rsid w:val="000C6707"/>
    <w:rsid w:val="000C755D"/>
    <w:rsid w:val="000C7F2E"/>
    <w:rsid w:val="000D0453"/>
    <w:rsid w:val="000D0525"/>
    <w:rsid w:val="000D0AE7"/>
    <w:rsid w:val="000D0B49"/>
    <w:rsid w:val="000D0BAC"/>
    <w:rsid w:val="000D1902"/>
    <w:rsid w:val="000D20F6"/>
    <w:rsid w:val="000D2FFF"/>
    <w:rsid w:val="000D39D1"/>
    <w:rsid w:val="000D40C8"/>
    <w:rsid w:val="000D4993"/>
    <w:rsid w:val="000D4B35"/>
    <w:rsid w:val="000D4E62"/>
    <w:rsid w:val="000D5FCD"/>
    <w:rsid w:val="000D6F80"/>
    <w:rsid w:val="000D7DD9"/>
    <w:rsid w:val="000D7EAE"/>
    <w:rsid w:val="000E012E"/>
    <w:rsid w:val="000E164B"/>
    <w:rsid w:val="000E2784"/>
    <w:rsid w:val="000E33F7"/>
    <w:rsid w:val="000E3B88"/>
    <w:rsid w:val="000E46AB"/>
    <w:rsid w:val="000E471D"/>
    <w:rsid w:val="000E4D5F"/>
    <w:rsid w:val="000E4DED"/>
    <w:rsid w:val="000E4E0D"/>
    <w:rsid w:val="000E57D3"/>
    <w:rsid w:val="000E5A90"/>
    <w:rsid w:val="000E5C5B"/>
    <w:rsid w:val="000E71F2"/>
    <w:rsid w:val="000F01AD"/>
    <w:rsid w:val="000F0655"/>
    <w:rsid w:val="000F07EC"/>
    <w:rsid w:val="000F14E1"/>
    <w:rsid w:val="000F2CE7"/>
    <w:rsid w:val="000F3426"/>
    <w:rsid w:val="000F3550"/>
    <w:rsid w:val="000F3AA3"/>
    <w:rsid w:val="000F3E1A"/>
    <w:rsid w:val="000F4712"/>
    <w:rsid w:val="000F4AD0"/>
    <w:rsid w:val="000F5211"/>
    <w:rsid w:val="000F5D99"/>
    <w:rsid w:val="000F6648"/>
    <w:rsid w:val="000F6ACD"/>
    <w:rsid w:val="000F6D98"/>
    <w:rsid w:val="000F6ECE"/>
    <w:rsid w:val="000F7021"/>
    <w:rsid w:val="0010129C"/>
    <w:rsid w:val="0010132F"/>
    <w:rsid w:val="00101973"/>
    <w:rsid w:val="0010206E"/>
    <w:rsid w:val="0010232F"/>
    <w:rsid w:val="00102861"/>
    <w:rsid w:val="0010289D"/>
    <w:rsid w:val="00102CA7"/>
    <w:rsid w:val="00103440"/>
    <w:rsid w:val="00103C8E"/>
    <w:rsid w:val="00103CF8"/>
    <w:rsid w:val="00103DDD"/>
    <w:rsid w:val="00103E1F"/>
    <w:rsid w:val="00104409"/>
    <w:rsid w:val="0010535C"/>
    <w:rsid w:val="001054EA"/>
    <w:rsid w:val="00105DCE"/>
    <w:rsid w:val="001069BA"/>
    <w:rsid w:val="00107D8A"/>
    <w:rsid w:val="00111682"/>
    <w:rsid w:val="00111997"/>
    <w:rsid w:val="001124FC"/>
    <w:rsid w:val="001125B1"/>
    <w:rsid w:val="00112779"/>
    <w:rsid w:val="00112842"/>
    <w:rsid w:val="001143C7"/>
    <w:rsid w:val="00115492"/>
    <w:rsid w:val="00115734"/>
    <w:rsid w:val="00115F63"/>
    <w:rsid w:val="00117781"/>
    <w:rsid w:val="00120106"/>
    <w:rsid w:val="00120A41"/>
    <w:rsid w:val="00120A8A"/>
    <w:rsid w:val="00120F7F"/>
    <w:rsid w:val="001215CA"/>
    <w:rsid w:val="0012168E"/>
    <w:rsid w:val="00121A03"/>
    <w:rsid w:val="00121F49"/>
    <w:rsid w:val="00122FBC"/>
    <w:rsid w:val="001230F0"/>
    <w:rsid w:val="00123322"/>
    <w:rsid w:val="00124A72"/>
    <w:rsid w:val="00124DBD"/>
    <w:rsid w:val="00125DB2"/>
    <w:rsid w:val="0012646A"/>
    <w:rsid w:val="00126630"/>
    <w:rsid w:val="00126E77"/>
    <w:rsid w:val="00127D8C"/>
    <w:rsid w:val="00127DAB"/>
    <w:rsid w:val="0013006F"/>
    <w:rsid w:val="00130761"/>
    <w:rsid w:val="00131AE3"/>
    <w:rsid w:val="00131B28"/>
    <w:rsid w:val="00132205"/>
    <w:rsid w:val="00132C31"/>
    <w:rsid w:val="00133199"/>
    <w:rsid w:val="00133AE1"/>
    <w:rsid w:val="001347B4"/>
    <w:rsid w:val="00134DAF"/>
    <w:rsid w:val="001350BC"/>
    <w:rsid w:val="0013542D"/>
    <w:rsid w:val="00136F3A"/>
    <w:rsid w:val="001370E3"/>
    <w:rsid w:val="00140ACE"/>
    <w:rsid w:val="00140DD0"/>
    <w:rsid w:val="00140EE8"/>
    <w:rsid w:val="001410E7"/>
    <w:rsid w:val="001415DA"/>
    <w:rsid w:val="0014196D"/>
    <w:rsid w:val="00141F4E"/>
    <w:rsid w:val="00142D9E"/>
    <w:rsid w:val="00142E94"/>
    <w:rsid w:val="00144BD0"/>
    <w:rsid w:val="001451AF"/>
    <w:rsid w:val="001456B4"/>
    <w:rsid w:val="00145A53"/>
    <w:rsid w:val="00145CB1"/>
    <w:rsid w:val="00145E2C"/>
    <w:rsid w:val="001462D7"/>
    <w:rsid w:val="00146F8E"/>
    <w:rsid w:val="001471B2"/>
    <w:rsid w:val="001472B3"/>
    <w:rsid w:val="00147732"/>
    <w:rsid w:val="00150B52"/>
    <w:rsid w:val="001515AC"/>
    <w:rsid w:val="00153A93"/>
    <w:rsid w:val="0015467E"/>
    <w:rsid w:val="00154F2C"/>
    <w:rsid w:val="0015508C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9D6"/>
    <w:rsid w:val="00163FE8"/>
    <w:rsid w:val="00164896"/>
    <w:rsid w:val="00164E4B"/>
    <w:rsid w:val="00165A31"/>
    <w:rsid w:val="00165B91"/>
    <w:rsid w:val="00165D12"/>
    <w:rsid w:val="001661E7"/>
    <w:rsid w:val="0016691B"/>
    <w:rsid w:val="00166A29"/>
    <w:rsid w:val="00166DF5"/>
    <w:rsid w:val="00166EF4"/>
    <w:rsid w:val="001677D9"/>
    <w:rsid w:val="00170C22"/>
    <w:rsid w:val="00170F8C"/>
    <w:rsid w:val="0017186B"/>
    <w:rsid w:val="0017321F"/>
    <w:rsid w:val="00173B8F"/>
    <w:rsid w:val="00174B10"/>
    <w:rsid w:val="00174EC1"/>
    <w:rsid w:val="001759EE"/>
    <w:rsid w:val="00175CCE"/>
    <w:rsid w:val="001766D7"/>
    <w:rsid w:val="0017678C"/>
    <w:rsid w:val="00176B3A"/>
    <w:rsid w:val="00177E2F"/>
    <w:rsid w:val="00180408"/>
    <w:rsid w:val="00180BFF"/>
    <w:rsid w:val="00181D7A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F2F"/>
    <w:rsid w:val="00185BC1"/>
    <w:rsid w:val="00186590"/>
    <w:rsid w:val="001866DC"/>
    <w:rsid w:val="00186C34"/>
    <w:rsid w:val="00186E6B"/>
    <w:rsid w:val="0018764F"/>
    <w:rsid w:val="001904DC"/>
    <w:rsid w:val="001908A3"/>
    <w:rsid w:val="00190A66"/>
    <w:rsid w:val="00190AB5"/>
    <w:rsid w:val="0019118E"/>
    <w:rsid w:val="0019129A"/>
    <w:rsid w:val="0019133E"/>
    <w:rsid w:val="001913DF"/>
    <w:rsid w:val="001913E6"/>
    <w:rsid w:val="001913EC"/>
    <w:rsid w:val="0019241F"/>
    <w:rsid w:val="001928F0"/>
    <w:rsid w:val="00192BBA"/>
    <w:rsid w:val="001937F7"/>
    <w:rsid w:val="00195082"/>
    <w:rsid w:val="00195093"/>
    <w:rsid w:val="0019549B"/>
    <w:rsid w:val="001956EB"/>
    <w:rsid w:val="00195893"/>
    <w:rsid w:val="0019590F"/>
    <w:rsid w:val="00195FE9"/>
    <w:rsid w:val="00196642"/>
    <w:rsid w:val="001966F0"/>
    <w:rsid w:val="00197FCB"/>
    <w:rsid w:val="001A010C"/>
    <w:rsid w:val="001A0193"/>
    <w:rsid w:val="001A0257"/>
    <w:rsid w:val="001A0723"/>
    <w:rsid w:val="001A2324"/>
    <w:rsid w:val="001A27C2"/>
    <w:rsid w:val="001A324D"/>
    <w:rsid w:val="001A411F"/>
    <w:rsid w:val="001A4454"/>
    <w:rsid w:val="001A4876"/>
    <w:rsid w:val="001A53B3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B0369"/>
    <w:rsid w:val="001B13BC"/>
    <w:rsid w:val="001B211F"/>
    <w:rsid w:val="001B2529"/>
    <w:rsid w:val="001B29A7"/>
    <w:rsid w:val="001B2A73"/>
    <w:rsid w:val="001B35C0"/>
    <w:rsid w:val="001B42B5"/>
    <w:rsid w:val="001B469A"/>
    <w:rsid w:val="001B51FA"/>
    <w:rsid w:val="001B53B9"/>
    <w:rsid w:val="001B5E73"/>
    <w:rsid w:val="001B6665"/>
    <w:rsid w:val="001B7A0E"/>
    <w:rsid w:val="001C0BFD"/>
    <w:rsid w:val="001C0D94"/>
    <w:rsid w:val="001C10CF"/>
    <w:rsid w:val="001C28F7"/>
    <w:rsid w:val="001C2DCD"/>
    <w:rsid w:val="001C33AE"/>
    <w:rsid w:val="001C35C6"/>
    <w:rsid w:val="001C3781"/>
    <w:rsid w:val="001C428F"/>
    <w:rsid w:val="001C4827"/>
    <w:rsid w:val="001C5B40"/>
    <w:rsid w:val="001C5DFB"/>
    <w:rsid w:val="001C6C90"/>
    <w:rsid w:val="001C6EA0"/>
    <w:rsid w:val="001C791C"/>
    <w:rsid w:val="001C7BD5"/>
    <w:rsid w:val="001D0B9D"/>
    <w:rsid w:val="001D0C42"/>
    <w:rsid w:val="001D153C"/>
    <w:rsid w:val="001D19ED"/>
    <w:rsid w:val="001D333B"/>
    <w:rsid w:val="001D33C0"/>
    <w:rsid w:val="001D41B3"/>
    <w:rsid w:val="001D4B2E"/>
    <w:rsid w:val="001D4D94"/>
    <w:rsid w:val="001D4F7A"/>
    <w:rsid w:val="001D5421"/>
    <w:rsid w:val="001D5FF0"/>
    <w:rsid w:val="001D77B4"/>
    <w:rsid w:val="001E1326"/>
    <w:rsid w:val="001E1C14"/>
    <w:rsid w:val="001E1D1C"/>
    <w:rsid w:val="001E1F78"/>
    <w:rsid w:val="001E2532"/>
    <w:rsid w:val="001E28DE"/>
    <w:rsid w:val="001E3181"/>
    <w:rsid w:val="001E318F"/>
    <w:rsid w:val="001E3381"/>
    <w:rsid w:val="001E3630"/>
    <w:rsid w:val="001E3D94"/>
    <w:rsid w:val="001E408A"/>
    <w:rsid w:val="001E4175"/>
    <w:rsid w:val="001E4465"/>
    <w:rsid w:val="001E4BB3"/>
    <w:rsid w:val="001E519D"/>
    <w:rsid w:val="001E5E8F"/>
    <w:rsid w:val="001E656A"/>
    <w:rsid w:val="001E67D2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1E68"/>
    <w:rsid w:val="001F2110"/>
    <w:rsid w:val="001F2468"/>
    <w:rsid w:val="001F3117"/>
    <w:rsid w:val="001F3631"/>
    <w:rsid w:val="001F386E"/>
    <w:rsid w:val="001F38D3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B1F"/>
    <w:rsid w:val="00207546"/>
    <w:rsid w:val="00207D05"/>
    <w:rsid w:val="00207FFE"/>
    <w:rsid w:val="002102F2"/>
    <w:rsid w:val="002109C7"/>
    <w:rsid w:val="00210E66"/>
    <w:rsid w:val="002110AD"/>
    <w:rsid w:val="0021115E"/>
    <w:rsid w:val="0021133F"/>
    <w:rsid w:val="00211952"/>
    <w:rsid w:val="00211E69"/>
    <w:rsid w:val="0021215A"/>
    <w:rsid w:val="00212B3D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93"/>
    <w:rsid w:val="00215EBA"/>
    <w:rsid w:val="00216593"/>
    <w:rsid w:val="00216FA3"/>
    <w:rsid w:val="00217B81"/>
    <w:rsid w:val="002206A5"/>
    <w:rsid w:val="002207D0"/>
    <w:rsid w:val="00220C89"/>
    <w:rsid w:val="00220F5C"/>
    <w:rsid w:val="00221FB8"/>
    <w:rsid w:val="00222054"/>
    <w:rsid w:val="002226BD"/>
    <w:rsid w:val="00222B7A"/>
    <w:rsid w:val="00223325"/>
    <w:rsid w:val="00223B17"/>
    <w:rsid w:val="00223B58"/>
    <w:rsid w:val="002244C2"/>
    <w:rsid w:val="00224E3B"/>
    <w:rsid w:val="00225139"/>
    <w:rsid w:val="0022562E"/>
    <w:rsid w:val="002266AF"/>
    <w:rsid w:val="002269DD"/>
    <w:rsid w:val="002301F2"/>
    <w:rsid w:val="00230B82"/>
    <w:rsid w:val="00231074"/>
    <w:rsid w:val="0023167A"/>
    <w:rsid w:val="0023180A"/>
    <w:rsid w:val="002320F4"/>
    <w:rsid w:val="00232562"/>
    <w:rsid w:val="00232A89"/>
    <w:rsid w:val="00232E47"/>
    <w:rsid w:val="00232EA7"/>
    <w:rsid w:val="00233445"/>
    <w:rsid w:val="00233C08"/>
    <w:rsid w:val="002342B1"/>
    <w:rsid w:val="002343AD"/>
    <w:rsid w:val="00234647"/>
    <w:rsid w:val="0023465D"/>
    <w:rsid w:val="00235C6D"/>
    <w:rsid w:val="002365AF"/>
    <w:rsid w:val="002367F0"/>
    <w:rsid w:val="00236E63"/>
    <w:rsid w:val="00237790"/>
    <w:rsid w:val="002378D6"/>
    <w:rsid w:val="002400A7"/>
    <w:rsid w:val="00240B1A"/>
    <w:rsid w:val="00240EC7"/>
    <w:rsid w:val="00241414"/>
    <w:rsid w:val="00242AD3"/>
    <w:rsid w:val="00243E94"/>
    <w:rsid w:val="00243EFA"/>
    <w:rsid w:val="002445B5"/>
    <w:rsid w:val="002445B6"/>
    <w:rsid w:val="00244CEC"/>
    <w:rsid w:val="00244F54"/>
    <w:rsid w:val="0024551A"/>
    <w:rsid w:val="00245E6B"/>
    <w:rsid w:val="00247CE7"/>
    <w:rsid w:val="00250A45"/>
    <w:rsid w:val="002520CB"/>
    <w:rsid w:val="002523DB"/>
    <w:rsid w:val="00253EC5"/>
    <w:rsid w:val="002540D2"/>
    <w:rsid w:val="0025420E"/>
    <w:rsid w:val="00254727"/>
    <w:rsid w:val="002547B1"/>
    <w:rsid w:val="00254B0B"/>
    <w:rsid w:val="00254C94"/>
    <w:rsid w:val="002558A6"/>
    <w:rsid w:val="00256E2D"/>
    <w:rsid w:val="0026078D"/>
    <w:rsid w:val="00261469"/>
    <w:rsid w:val="002617EF"/>
    <w:rsid w:val="00262377"/>
    <w:rsid w:val="00262818"/>
    <w:rsid w:val="002638D6"/>
    <w:rsid w:val="00263D17"/>
    <w:rsid w:val="00264199"/>
    <w:rsid w:val="00264FE3"/>
    <w:rsid w:val="002652D6"/>
    <w:rsid w:val="002660F8"/>
    <w:rsid w:val="002663A3"/>
    <w:rsid w:val="00266F5F"/>
    <w:rsid w:val="0026701C"/>
    <w:rsid w:val="002672B4"/>
    <w:rsid w:val="002678EF"/>
    <w:rsid w:val="00267A23"/>
    <w:rsid w:val="00270297"/>
    <w:rsid w:val="00270C59"/>
    <w:rsid w:val="00270DBE"/>
    <w:rsid w:val="00271023"/>
    <w:rsid w:val="002718A6"/>
    <w:rsid w:val="002724A2"/>
    <w:rsid w:val="00273D62"/>
    <w:rsid w:val="002740BD"/>
    <w:rsid w:val="00274338"/>
    <w:rsid w:val="00274DD8"/>
    <w:rsid w:val="002767E9"/>
    <w:rsid w:val="002778FE"/>
    <w:rsid w:val="00277994"/>
    <w:rsid w:val="002779C2"/>
    <w:rsid w:val="0028015D"/>
    <w:rsid w:val="002808E1"/>
    <w:rsid w:val="00280C54"/>
    <w:rsid w:val="00280F93"/>
    <w:rsid w:val="002813A6"/>
    <w:rsid w:val="00281E0C"/>
    <w:rsid w:val="00282879"/>
    <w:rsid w:val="00282A8C"/>
    <w:rsid w:val="002834F3"/>
    <w:rsid w:val="00283E35"/>
    <w:rsid w:val="00284A86"/>
    <w:rsid w:val="00284C47"/>
    <w:rsid w:val="00284D44"/>
    <w:rsid w:val="00284FFF"/>
    <w:rsid w:val="00285DEC"/>
    <w:rsid w:val="00286AFF"/>
    <w:rsid w:val="00287208"/>
    <w:rsid w:val="00287726"/>
    <w:rsid w:val="00291182"/>
    <w:rsid w:val="00291599"/>
    <w:rsid w:val="00292E61"/>
    <w:rsid w:val="00293118"/>
    <w:rsid w:val="00293FEF"/>
    <w:rsid w:val="0029436A"/>
    <w:rsid w:val="00294AAC"/>
    <w:rsid w:val="002959C6"/>
    <w:rsid w:val="00295AAF"/>
    <w:rsid w:val="00296DB4"/>
    <w:rsid w:val="002975FF"/>
    <w:rsid w:val="00297AC7"/>
    <w:rsid w:val="00297BB0"/>
    <w:rsid w:val="00297E26"/>
    <w:rsid w:val="002A017B"/>
    <w:rsid w:val="002A0707"/>
    <w:rsid w:val="002A0EA4"/>
    <w:rsid w:val="002A136A"/>
    <w:rsid w:val="002A2628"/>
    <w:rsid w:val="002A272D"/>
    <w:rsid w:val="002A44CA"/>
    <w:rsid w:val="002A4894"/>
    <w:rsid w:val="002A4A5F"/>
    <w:rsid w:val="002A4EC7"/>
    <w:rsid w:val="002A5268"/>
    <w:rsid w:val="002A624C"/>
    <w:rsid w:val="002A685B"/>
    <w:rsid w:val="002A6A29"/>
    <w:rsid w:val="002A6AB0"/>
    <w:rsid w:val="002A7160"/>
    <w:rsid w:val="002B08E3"/>
    <w:rsid w:val="002B12CE"/>
    <w:rsid w:val="002B1364"/>
    <w:rsid w:val="002B2A73"/>
    <w:rsid w:val="002B3397"/>
    <w:rsid w:val="002B340E"/>
    <w:rsid w:val="002B3C00"/>
    <w:rsid w:val="002B4245"/>
    <w:rsid w:val="002B5A17"/>
    <w:rsid w:val="002B5F05"/>
    <w:rsid w:val="002B77DA"/>
    <w:rsid w:val="002C0A91"/>
    <w:rsid w:val="002C0C3B"/>
    <w:rsid w:val="002C167C"/>
    <w:rsid w:val="002C1A29"/>
    <w:rsid w:val="002C2879"/>
    <w:rsid w:val="002C2BBD"/>
    <w:rsid w:val="002C3212"/>
    <w:rsid w:val="002C3568"/>
    <w:rsid w:val="002C3581"/>
    <w:rsid w:val="002C47F6"/>
    <w:rsid w:val="002C48A5"/>
    <w:rsid w:val="002C4BAE"/>
    <w:rsid w:val="002C5457"/>
    <w:rsid w:val="002C55B9"/>
    <w:rsid w:val="002C5FEE"/>
    <w:rsid w:val="002C617A"/>
    <w:rsid w:val="002C6E84"/>
    <w:rsid w:val="002C70B3"/>
    <w:rsid w:val="002C74BD"/>
    <w:rsid w:val="002C7575"/>
    <w:rsid w:val="002C7D90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40B8"/>
    <w:rsid w:val="002D4102"/>
    <w:rsid w:val="002D448A"/>
    <w:rsid w:val="002D4CA1"/>
    <w:rsid w:val="002D4F71"/>
    <w:rsid w:val="002D5877"/>
    <w:rsid w:val="002D6345"/>
    <w:rsid w:val="002D7812"/>
    <w:rsid w:val="002D7F62"/>
    <w:rsid w:val="002E0649"/>
    <w:rsid w:val="002E0DFC"/>
    <w:rsid w:val="002E1B0A"/>
    <w:rsid w:val="002E1B1A"/>
    <w:rsid w:val="002E210D"/>
    <w:rsid w:val="002E21B7"/>
    <w:rsid w:val="002E2780"/>
    <w:rsid w:val="002E2B5F"/>
    <w:rsid w:val="002E3775"/>
    <w:rsid w:val="002E3B6B"/>
    <w:rsid w:val="002E403D"/>
    <w:rsid w:val="002E47F8"/>
    <w:rsid w:val="002E4A8A"/>
    <w:rsid w:val="002E5899"/>
    <w:rsid w:val="002E5B9F"/>
    <w:rsid w:val="002E5EC2"/>
    <w:rsid w:val="002E5FF3"/>
    <w:rsid w:val="002E69DC"/>
    <w:rsid w:val="002F0052"/>
    <w:rsid w:val="002F015F"/>
    <w:rsid w:val="002F08D5"/>
    <w:rsid w:val="002F0AB3"/>
    <w:rsid w:val="002F1349"/>
    <w:rsid w:val="002F13DB"/>
    <w:rsid w:val="002F1615"/>
    <w:rsid w:val="002F1FD0"/>
    <w:rsid w:val="002F202B"/>
    <w:rsid w:val="002F2C4C"/>
    <w:rsid w:val="002F3406"/>
    <w:rsid w:val="002F3EBB"/>
    <w:rsid w:val="002F4101"/>
    <w:rsid w:val="002F4AEE"/>
    <w:rsid w:val="002F4B53"/>
    <w:rsid w:val="002F4CF3"/>
    <w:rsid w:val="002F5F18"/>
    <w:rsid w:val="002F6250"/>
    <w:rsid w:val="002F63FE"/>
    <w:rsid w:val="002F65F6"/>
    <w:rsid w:val="002F6C34"/>
    <w:rsid w:val="002F6D78"/>
    <w:rsid w:val="002F796B"/>
    <w:rsid w:val="002F7A11"/>
    <w:rsid w:val="00300C42"/>
    <w:rsid w:val="0030137E"/>
    <w:rsid w:val="003016F4"/>
    <w:rsid w:val="00301720"/>
    <w:rsid w:val="003020F7"/>
    <w:rsid w:val="00302AB6"/>
    <w:rsid w:val="00302F15"/>
    <w:rsid w:val="003031E5"/>
    <w:rsid w:val="00304637"/>
    <w:rsid w:val="0030493F"/>
    <w:rsid w:val="00304CE2"/>
    <w:rsid w:val="003058EA"/>
    <w:rsid w:val="00305D9D"/>
    <w:rsid w:val="0030708A"/>
    <w:rsid w:val="003071B0"/>
    <w:rsid w:val="00307555"/>
    <w:rsid w:val="00307A4D"/>
    <w:rsid w:val="00307B2F"/>
    <w:rsid w:val="00307C07"/>
    <w:rsid w:val="00307EFA"/>
    <w:rsid w:val="00310987"/>
    <w:rsid w:val="003112A1"/>
    <w:rsid w:val="00312221"/>
    <w:rsid w:val="003148B6"/>
    <w:rsid w:val="00314D66"/>
    <w:rsid w:val="00315B65"/>
    <w:rsid w:val="0031634F"/>
    <w:rsid w:val="00316738"/>
    <w:rsid w:val="00316ADD"/>
    <w:rsid w:val="0031786A"/>
    <w:rsid w:val="00317E23"/>
    <w:rsid w:val="003205E6"/>
    <w:rsid w:val="00320D48"/>
    <w:rsid w:val="00321510"/>
    <w:rsid w:val="00323724"/>
    <w:rsid w:val="00323EDC"/>
    <w:rsid w:val="00324201"/>
    <w:rsid w:val="003256F5"/>
    <w:rsid w:val="00325794"/>
    <w:rsid w:val="00326A3A"/>
    <w:rsid w:val="00326F0A"/>
    <w:rsid w:val="00327A12"/>
    <w:rsid w:val="00330926"/>
    <w:rsid w:val="00330B4C"/>
    <w:rsid w:val="00330F41"/>
    <w:rsid w:val="00331A7D"/>
    <w:rsid w:val="00332BC6"/>
    <w:rsid w:val="003339C4"/>
    <w:rsid w:val="00333D5F"/>
    <w:rsid w:val="00334073"/>
    <w:rsid w:val="003345DB"/>
    <w:rsid w:val="003346EE"/>
    <w:rsid w:val="00334A25"/>
    <w:rsid w:val="00334DF5"/>
    <w:rsid w:val="00334E64"/>
    <w:rsid w:val="00335383"/>
    <w:rsid w:val="00335724"/>
    <w:rsid w:val="00336A2D"/>
    <w:rsid w:val="00336FCB"/>
    <w:rsid w:val="00337082"/>
    <w:rsid w:val="00337C3A"/>
    <w:rsid w:val="0034061E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70"/>
    <w:rsid w:val="003438CB"/>
    <w:rsid w:val="00343D04"/>
    <w:rsid w:val="00343E86"/>
    <w:rsid w:val="003443FD"/>
    <w:rsid w:val="00345134"/>
    <w:rsid w:val="00345969"/>
    <w:rsid w:val="00346A81"/>
    <w:rsid w:val="003470A5"/>
    <w:rsid w:val="00347BE6"/>
    <w:rsid w:val="003513BB"/>
    <w:rsid w:val="00351595"/>
    <w:rsid w:val="0035195E"/>
    <w:rsid w:val="00351A75"/>
    <w:rsid w:val="00352340"/>
    <w:rsid w:val="00352AB2"/>
    <w:rsid w:val="00352E2C"/>
    <w:rsid w:val="003531FC"/>
    <w:rsid w:val="003537EC"/>
    <w:rsid w:val="00353C33"/>
    <w:rsid w:val="00353C8B"/>
    <w:rsid w:val="00353EC5"/>
    <w:rsid w:val="0035495F"/>
    <w:rsid w:val="00355619"/>
    <w:rsid w:val="003567A4"/>
    <w:rsid w:val="0035747D"/>
    <w:rsid w:val="00357F0C"/>
    <w:rsid w:val="00360863"/>
    <w:rsid w:val="00360C8B"/>
    <w:rsid w:val="0036260B"/>
    <w:rsid w:val="00362722"/>
    <w:rsid w:val="00362F4F"/>
    <w:rsid w:val="0036375C"/>
    <w:rsid w:val="00363C65"/>
    <w:rsid w:val="00363E8F"/>
    <w:rsid w:val="0036451F"/>
    <w:rsid w:val="00364C00"/>
    <w:rsid w:val="00365E97"/>
    <w:rsid w:val="003667C3"/>
    <w:rsid w:val="00370205"/>
    <w:rsid w:val="00370874"/>
    <w:rsid w:val="003709F8"/>
    <w:rsid w:val="00370A53"/>
    <w:rsid w:val="00370BE4"/>
    <w:rsid w:val="00370EA5"/>
    <w:rsid w:val="00371111"/>
    <w:rsid w:val="003719B7"/>
    <w:rsid w:val="00371BE2"/>
    <w:rsid w:val="00372A80"/>
    <w:rsid w:val="00372F13"/>
    <w:rsid w:val="00373867"/>
    <w:rsid w:val="00373B2B"/>
    <w:rsid w:val="003748A0"/>
    <w:rsid w:val="0037490D"/>
    <w:rsid w:val="00375301"/>
    <w:rsid w:val="003760E2"/>
    <w:rsid w:val="00376ABE"/>
    <w:rsid w:val="00376FDC"/>
    <w:rsid w:val="0037701D"/>
    <w:rsid w:val="003802AE"/>
    <w:rsid w:val="00380328"/>
    <w:rsid w:val="00380F5B"/>
    <w:rsid w:val="003813F7"/>
    <w:rsid w:val="003815AE"/>
    <w:rsid w:val="003822D9"/>
    <w:rsid w:val="00382417"/>
    <w:rsid w:val="00382B67"/>
    <w:rsid w:val="003831BD"/>
    <w:rsid w:val="003833AE"/>
    <w:rsid w:val="00383A1C"/>
    <w:rsid w:val="003851C8"/>
    <w:rsid w:val="0038566D"/>
    <w:rsid w:val="003877EB"/>
    <w:rsid w:val="0038784D"/>
    <w:rsid w:val="00387B4B"/>
    <w:rsid w:val="00387F15"/>
    <w:rsid w:val="003901EA"/>
    <w:rsid w:val="00390C18"/>
    <w:rsid w:val="00391BB3"/>
    <w:rsid w:val="003926B2"/>
    <w:rsid w:val="003927C1"/>
    <w:rsid w:val="00393BA2"/>
    <w:rsid w:val="00393CD6"/>
    <w:rsid w:val="00394F32"/>
    <w:rsid w:val="003964FA"/>
    <w:rsid w:val="0039652F"/>
    <w:rsid w:val="00397C64"/>
    <w:rsid w:val="003A1A01"/>
    <w:rsid w:val="003A23D1"/>
    <w:rsid w:val="003A2A75"/>
    <w:rsid w:val="003A3417"/>
    <w:rsid w:val="003A36FE"/>
    <w:rsid w:val="003A4466"/>
    <w:rsid w:val="003A4B3A"/>
    <w:rsid w:val="003A5E16"/>
    <w:rsid w:val="003A7AE0"/>
    <w:rsid w:val="003A7DA1"/>
    <w:rsid w:val="003B05BD"/>
    <w:rsid w:val="003B0668"/>
    <w:rsid w:val="003B0878"/>
    <w:rsid w:val="003B1066"/>
    <w:rsid w:val="003B1DA1"/>
    <w:rsid w:val="003B2038"/>
    <w:rsid w:val="003B20FB"/>
    <w:rsid w:val="003B2123"/>
    <w:rsid w:val="003B216C"/>
    <w:rsid w:val="003B2E81"/>
    <w:rsid w:val="003B312E"/>
    <w:rsid w:val="003B3D90"/>
    <w:rsid w:val="003B45B6"/>
    <w:rsid w:val="003B4C03"/>
    <w:rsid w:val="003B5299"/>
    <w:rsid w:val="003B5C2B"/>
    <w:rsid w:val="003B5D57"/>
    <w:rsid w:val="003B64B1"/>
    <w:rsid w:val="003B652D"/>
    <w:rsid w:val="003B6530"/>
    <w:rsid w:val="003B765A"/>
    <w:rsid w:val="003B7DF4"/>
    <w:rsid w:val="003C0079"/>
    <w:rsid w:val="003C0171"/>
    <w:rsid w:val="003C06F4"/>
    <w:rsid w:val="003C0A7F"/>
    <w:rsid w:val="003C126E"/>
    <w:rsid w:val="003C1CBB"/>
    <w:rsid w:val="003C2330"/>
    <w:rsid w:val="003C2968"/>
    <w:rsid w:val="003C2F7D"/>
    <w:rsid w:val="003C3167"/>
    <w:rsid w:val="003C3926"/>
    <w:rsid w:val="003C4269"/>
    <w:rsid w:val="003C4764"/>
    <w:rsid w:val="003C4902"/>
    <w:rsid w:val="003C4CDE"/>
    <w:rsid w:val="003C5F83"/>
    <w:rsid w:val="003C6196"/>
    <w:rsid w:val="003C68DC"/>
    <w:rsid w:val="003C7075"/>
    <w:rsid w:val="003C71E7"/>
    <w:rsid w:val="003C750E"/>
    <w:rsid w:val="003D00AB"/>
    <w:rsid w:val="003D0390"/>
    <w:rsid w:val="003D0A68"/>
    <w:rsid w:val="003D0F00"/>
    <w:rsid w:val="003D1024"/>
    <w:rsid w:val="003D1BB2"/>
    <w:rsid w:val="003D236F"/>
    <w:rsid w:val="003D2C57"/>
    <w:rsid w:val="003D2F60"/>
    <w:rsid w:val="003D35E6"/>
    <w:rsid w:val="003D3770"/>
    <w:rsid w:val="003D38CC"/>
    <w:rsid w:val="003D3A3E"/>
    <w:rsid w:val="003D4535"/>
    <w:rsid w:val="003D4875"/>
    <w:rsid w:val="003D48C7"/>
    <w:rsid w:val="003D5AAD"/>
    <w:rsid w:val="003D5CB5"/>
    <w:rsid w:val="003D61CC"/>
    <w:rsid w:val="003D65D7"/>
    <w:rsid w:val="003D7542"/>
    <w:rsid w:val="003D7707"/>
    <w:rsid w:val="003E0B4C"/>
    <w:rsid w:val="003E0E28"/>
    <w:rsid w:val="003E110F"/>
    <w:rsid w:val="003E1887"/>
    <w:rsid w:val="003E221C"/>
    <w:rsid w:val="003E24E9"/>
    <w:rsid w:val="003E2BFB"/>
    <w:rsid w:val="003E2F01"/>
    <w:rsid w:val="003E3182"/>
    <w:rsid w:val="003E3944"/>
    <w:rsid w:val="003E3A44"/>
    <w:rsid w:val="003E4695"/>
    <w:rsid w:val="003E5CF4"/>
    <w:rsid w:val="003E65D3"/>
    <w:rsid w:val="003E73E3"/>
    <w:rsid w:val="003F0593"/>
    <w:rsid w:val="003F1DB3"/>
    <w:rsid w:val="003F283E"/>
    <w:rsid w:val="003F3FD4"/>
    <w:rsid w:val="003F4491"/>
    <w:rsid w:val="003F4FFE"/>
    <w:rsid w:val="003F5FF8"/>
    <w:rsid w:val="003F67C9"/>
    <w:rsid w:val="003F6E42"/>
    <w:rsid w:val="003F6E50"/>
    <w:rsid w:val="003F78D7"/>
    <w:rsid w:val="004000E4"/>
    <w:rsid w:val="00400245"/>
    <w:rsid w:val="004004C2"/>
    <w:rsid w:val="00401056"/>
    <w:rsid w:val="00401828"/>
    <w:rsid w:val="004024A3"/>
    <w:rsid w:val="00402BF7"/>
    <w:rsid w:val="00402C67"/>
    <w:rsid w:val="00402F32"/>
    <w:rsid w:val="00403099"/>
    <w:rsid w:val="00403BC8"/>
    <w:rsid w:val="00403E4E"/>
    <w:rsid w:val="0040495C"/>
    <w:rsid w:val="0040599D"/>
    <w:rsid w:val="004060D1"/>
    <w:rsid w:val="00406801"/>
    <w:rsid w:val="0040724A"/>
    <w:rsid w:val="00407514"/>
    <w:rsid w:val="00407EA2"/>
    <w:rsid w:val="00410477"/>
    <w:rsid w:val="00411563"/>
    <w:rsid w:val="00412123"/>
    <w:rsid w:val="004122A6"/>
    <w:rsid w:val="004123D9"/>
    <w:rsid w:val="00412CFD"/>
    <w:rsid w:val="00412F11"/>
    <w:rsid w:val="004131D5"/>
    <w:rsid w:val="004141A6"/>
    <w:rsid w:val="00414716"/>
    <w:rsid w:val="00414D6F"/>
    <w:rsid w:val="00414F6E"/>
    <w:rsid w:val="004156A8"/>
    <w:rsid w:val="00415B08"/>
    <w:rsid w:val="004160E8"/>
    <w:rsid w:val="004161C3"/>
    <w:rsid w:val="0041674D"/>
    <w:rsid w:val="00416823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43EE"/>
    <w:rsid w:val="00424A86"/>
    <w:rsid w:val="004260D9"/>
    <w:rsid w:val="004261C6"/>
    <w:rsid w:val="004266C2"/>
    <w:rsid w:val="0042689C"/>
    <w:rsid w:val="00426AF5"/>
    <w:rsid w:val="00427126"/>
    <w:rsid w:val="00427D1F"/>
    <w:rsid w:val="00430F70"/>
    <w:rsid w:val="0043201E"/>
    <w:rsid w:val="00432E9E"/>
    <w:rsid w:val="004330BE"/>
    <w:rsid w:val="00433C0A"/>
    <w:rsid w:val="00433DAE"/>
    <w:rsid w:val="00433F00"/>
    <w:rsid w:val="00434969"/>
    <w:rsid w:val="00434B2B"/>
    <w:rsid w:val="004369C5"/>
    <w:rsid w:val="00436C31"/>
    <w:rsid w:val="00436FCB"/>
    <w:rsid w:val="004371BA"/>
    <w:rsid w:val="00437C28"/>
    <w:rsid w:val="00440FC6"/>
    <w:rsid w:val="0044115E"/>
    <w:rsid w:val="00442BCE"/>
    <w:rsid w:val="004448F6"/>
    <w:rsid w:val="00444D05"/>
    <w:rsid w:val="00447572"/>
    <w:rsid w:val="00447854"/>
    <w:rsid w:val="00447C62"/>
    <w:rsid w:val="004538DD"/>
    <w:rsid w:val="00453E78"/>
    <w:rsid w:val="00454FBB"/>
    <w:rsid w:val="004551AD"/>
    <w:rsid w:val="004563F1"/>
    <w:rsid w:val="0045675C"/>
    <w:rsid w:val="00456B4D"/>
    <w:rsid w:val="00456C3F"/>
    <w:rsid w:val="00456DB0"/>
    <w:rsid w:val="00456F18"/>
    <w:rsid w:val="00457CD8"/>
    <w:rsid w:val="004604E4"/>
    <w:rsid w:val="0046054E"/>
    <w:rsid w:val="00460A35"/>
    <w:rsid w:val="00461D23"/>
    <w:rsid w:val="00462952"/>
    <w:rsid w:val="00462A75"/>
    <w:rsid w:val="00464884"/>
    <w:rsid w:val="004648F9"/>
    <w:rsid w:val="00464A4D"/>
    <w:rsid w:val="00464CD9"/>
    <w:rsid w:val="00465314"/>
    <w:rsid w:val="00465853"/>
    <w:rsid w:val="0046670A"/>
    <w:rsid w:val="00466843"/>
    <w:rsid w:val="00466996"/>
    <w:rsid w:val="00466F60"/>
    <w:rsid w:val="00467254"/>
    <w:rsid w:val="00467478"/>
    <w:rsid w:val="0046752B"/>
    <w:rsid w:val="004677C5"/>
    <w:rsid w:val="00467DF4"/>
    <w:rsid w:val="00470EA2"/>
    <w:rsid w:val="00471769"/>
    <w:rsid w:val="0047187F"/>
    <w:rsid w:val="00471974"/>
    <w:rsid w:val="00471DB8"/>
    <w:rsid w:val="0047218F"/>
    <w:rsid w:val="00472611"/>
    <w:rsid w:val="00472D04"/>
    <w:rsid w:val="004737C1"/>
    <w:rsid w:val="0047385F"/>
    <w:rsid w:val="00473CE7"/>
    <w:rsid w:val="00474140"/>
    <w:rsid w:val="004745D8"/>
    <w:rsid w:val="004747C4"/>
    <w:rsid w:val="00474B7F"/>
    <w:rsid w:val="00474D83"/>
    <w:rsid w:val="00475C6D"/>
    <w:rsid w:val="004762CA"/>
    <w:rsid w:val="00476C76"/>
    <w:rsid w:val="004776A6"/>
    <w:rsid w:val="00477904"/>
    <w:rsid w:val="00477F03"/>
    <w:rsid w:val="00480C2D"/>
    <w:rsid w:val="004814DF"/>
    <w:rsid w:val="00481A30"/>
    <w:rsid w:val="0048301E"/>
    <w:rsid w:val="00483669"/>
    <w:rsid w:val="00484143"/>
    <w:rsid w:val="004847CE"/>
    <w:rsid w:val="00485071"/>
    <w:rsid w:val="00485286"/>
    <w:rsid w:val="004859C7"/>
    <w:rsid w:val="00486D39"/>
    <w:rsid w:val="00486E17"/>
    <w:rsid w:val="004900EC"/>
    <w:rsid w:val="00490DD5"/>
    <w:rsid w:val="00490F52"/>
    <w:rsid w:val="00491136"/>
    <w:rsid w:val="00491B44"/>
    <w:rsid w:val="00492113"/>
    <w:rsid w:val="004923CC"/>
    <w:rsid w:val="00493547"/>
    <w:rsid w:val="00493F19"/>
    <w:rsid w:val="00493F7A"/>
    <w:rsid w:val="00494A57"/>
    <w:rsid w:val="00494A7D"/>
    <w:rsid w:val="00494DAB"/>
    <w:rsid w:val="00494E24"/>
    <w:rsid w:val="0049544D"/>
    <w:rsid w:val="004954D0"/>
    <w:rsid w:val="00495849"/>
    <w:rsid w:val="00496468"/>
    <w:rsid w:val="0049674F"/>
    <w:rsid w:val="00496C49"/>
    <w:rsid w:val="00496CBA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35C6"/>
    <w:rsid w:val="004A369D"/>
    <w:rsid w:val="004A3715"/>
    <w:rsid w:val="004A3E26"/>
    <w:rsid w:val="004A4195"/>
    <w:rsid w:val="004A6AA0"/>
    <w:rsid w:val="004A6EAD"/>
    <w:rsid w:val="004A71E9"/>
    <w:rsid w:val="004A734F"/>
    <w:rsid w:val="004A7E27"/>
    <w:rsid w:val="004B0164"/>
    <w:rsid w:val="004B1008"/>
    <w:rsid w:val="004B15D6"/>
    <w:rsid w:val="004B1AFD"/>
    <w:rsid w:val="004B1B55"/>
    <w:rsid w:val="004B1BC6"/>
    <w:rsid w:val="004B304C"/>
    <w:rsid w:val="004B39E5"/>
    <w:rsid w:val="004B4248"/>
    <w:rsid w:val="004B4A3C"/>
    <w:rsid w:val="004B5887"/>
    <w:rsid w:val="004B6741"/>
    <w:rsid w:val="004B6770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3D6B"/>
    <w:rsid w:val="004C3DB9"/>
    <w:rsid w:val="004C461D"/>
    <w:rsid w:val="004C4ABA"/>
    <w:rsid w:val="004C4AF7"/>
    <w:rsid w:val="004C4CE5"/>
    <w:rsid w:val="004C5110"/>
    <w:rsid w:val="004C51AB"/>
    <w:rsid w:val="004C5948"/>
    <w:rsid w:val="004C5E58"/>
    <w:rsid w:val="004C709E"/>
    <w:rsid w:val="004C77C4"/>
    <w:rsid w:val="004C7B24"/>
    <w:rsid w:val="004C7BC3"/>
    <w:rsid w:val="004D05A4"/>
    <w:rsid w:val="004D065A"/>
    <w:rsid w:val="004D06B1"/>
    <w:rsid w:val="004D09E5"/>
    <w:rsid w:val="004D13B6"/>
    <w:rsid w:val="004D18B0"/>
    <w:rsid w:val="004D234F"/>
    <w:rsid w:val="004D2881"/>
    <w:rsid w:val="004D2B95"/>
    <w:rsid w:val="004D32B5"/>
    <w:rsid w:val="004D373B"/>
    <w:rsid w:val="004D4910"/>
    <w:rsid w:val="004D4B4F"/>
    <w:rsid w:val="004D53D4"/>
    <w:rsid w:val="004D5599"/>
    <w:rsid w:val="004D6047"/>
    <w:rsid w:val="004D75E2"/>
    <w:rsid w:val="004D7CEF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61B7"/>
    <w:rsid w:val="004E6950"/>
    <w:rsid w:val="004E7532"/>
    <w:rsid w:val="004E7A66"/>
    <w:rsid w:val="004F11FC"/>
    <w:rsid w:val="004F15C4"/>
    <w:rsid w:val="004F1A82"/>
    <w:rsid w:val="004F2982"/>
    <w:rsid w:val="004F3384"/>
    <w:rsid w:val="004F3BE6"/>
    <w:rsid w:val="004F43E2"/>
    <w:rsid w:val="004F4530"/>
    <w:rsid w:val="004F4DED"/>
    <w:rsid w:val="004F51A7"/>
    <w:rsid w:val="004F5466"/>
    <w:rsid w:val="004F5CCB"/>
    <w:rsid w:val="004F6170"/>
    <w:rsid w:val="004F6188"/>
    <w:rsid w:val="004F6A9E"/>
    <w:rsid w:val="004F77E7"/>
    <w:rsid w:val="004F79A4"/>
    <w:rsid w:val="00500502"/>
    <w:rsid w:val="005009B0"/>
    <w:rsid w:val="00500B58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45ED"/>
    <w:rsid w:val="0050491D"/>
    <w:rsid w:val="00505754"/>
    <w:rsid w:val="005059A7"/>
    <w:rsid w:val="0050652F"/>
    <w:rsid w:val="00506D7C"/>
    <w:rsid w:val="00506DDF"/>
    <w:rsid w:val="00506E24"/>
    <w:rsid w:val="0050780C"/>
    <w:rsid w:val="00511950"/>
    <w:rsid w:val="00512706"/>
    <w:rsid w:val="00513604"/>
    <w:rsid w:val="00513AAE"/>
    <w:rsid w:val="00513F6E"/>
    <w:rsid w:val="00515980"/>
    <w:rsid w:val="00515C63"/>
    <w:rsid w:val="00515E26"/>
    <w:rsid w:val="0051636F"/>
    <w:rsid w:val="005165CA"/>
    <w:rsid w:val="00520118"/>
    <w:rsid w:val="00520727"/>
    <w:rsid w:val="00520A44"/>
    <w:rsid w:val="00520A55"/>
    <w:rsid w:val="00520FE9"/>
    <w:rsid w:val="00520FF9"/>
    <w:rsid w:val="005223A1"/>
    <w:rsid w:val="005230E2"/>
    <w:rsid w:val="005233E5"/>
    <w:rsid w:val="0052348F"/>
    <w:rsid w:val="005238C5"/>
    <w:rsid w:val="00523A33"/>
    <w:rsid w:val="0052416A"/>
    <w:rsid w:val="005248E6"/>
    <w:rsid w:val="00524C71"/>
    <w:rsid w:val="00525D39"/>
    <w:rsid w:val="00526165"/>
    <w:rsid w:val="0052791B"/>
    <w:rsid w:val="0053129A"/>
    <w:rsid w:val="00531449"/>
    <w:rsid w:val="00532A79"/>
    <w:rsid w:val="00532B7E"/>
    <w:rsid w:val="0053310E"/>
    <w:rsid w:val="005334D3"/>
    <w:rsid w:val="00533ACA"/>
    <w:rsid w:val="00533FE1"/>
    <w:rsid w:val="005349BA"/>
    <w:rsid w:val="00534ACF"/>
    <w:rsid w:val="00535630"/>
    <w:rsid w:val="00535F58"/>
    <w:rsid w:val="005364A7"/>
    <w:rsid w:val="005367FE"/>
    <w:rsid w:val="005377E1"/>
    <w:rsid w:val="005379DC"/>
    <w:rsid w:val="00537C19"/>
    <w:rsid w:val="00540420"/>
    <w:rsid w:val="00540959"/>
    <w:rsid w:val="00541DE7"/>
    <w:rsid w:val="00541F58"/>
    <w:rsid w:val="00542183"/>
    <w:rsid w:val="00542418"/>
    <w:rsid w:val="0054346B"/>
    <w:rsid w:val="00543B2D"/>
    <w:rsid w:val="0054466D"/>
    <w:rsid w:val="005455C5"/>
    <w:rsid w:val="00545FAC"/>
    <w:rsid w:val="00546A8A"/>
    <w:rsid w:val="005478A0"/>
    <w:rsid w:val="00547D7D"/>
    <w:rsid w:val="00547E09"/>
    <w:rsid w:val="005503C4"/>
    <w:rsid w:val="005504B9"/>
    <w:rsid w:val="00550A98"/>
    <w:rsid w:val="00551001"/>
    <w:rsid w:val="0055141E"/>
    <w:rsid w:val="005514D7"/>
    <w:rsid w:val="005519FD"/>
    <w:rsid w:val="00551ACF"/>
    <w:rsid w:val="00551ED3"/>
    <w:rsid w:val="005522B0"/>
    <w:rsid w:val="0055255F"/>
    <w:rsid w:val="00552D32"/>
    <w:rsid w:val="0055322B"/>
    <w:rsid w:val="0055326C"/>
    <w:rsid w:val="00553292"/>
    <w:rsid w:val="0055353D"/>
    <w:rsid w:val="005536EB"/>
    <w:rsid w:val="00553820"/>
    <w:rsid w:val="00553999"/>
    <w:rsid w:val="00553BA3"/>
    <w:rsid w:val="00554566"/>
    <w:rsid w:val="005545D8"/>
    <w:rsid w:val="00554EC7"/>
    <w:rsid w:val="00555EFE"/>
    <w:rsid w:val="00555F11"/>
    <w:rsid w:val="00556421"/>
    <w:rsid w:val="00556AF6"/>
    <w:rsid w:val="00556C90"/>
    <w:rsid w:val="005575BF"/>
    <w:rsid w:val="00557A32"/>
    <w:rsid w:val="00557AFD"/>
    <w:rsid w:val="00560117"/>
    <w:rsid w:val="00560A4B"/>
    <w:rsid w:val="0056122B"/>
    <w:rsid w:val="00561678"/>
    <w:rsid w:val="005623A9"/>
    <w:rsid w:val="00562404"/>
    <w:rsid w:val="00562E23"/>
    <w:rsid w:val="005633B6"/>
    <w:rsid w:val="00563A6B"/>
    <w:rsid w:val="005644AA"/>
    <w:rsid w:val="00564686"/>
    <w:rsid w:val="00564941"/>
    <w:rsid w:val="005649FE"/>
    <w:rsid w:val="0056596D"/>
    <w:rsid w:val="0056598C"/>
    <w:rsid w:val="00565B40"/>
    <w:rsid w:val="00566504"/>
    <w:rsid w:val="00567167"/>
    <w:rsid w:val="00567367"/>
    <w:rsid w:val="00567D0C"/>
    <w:rsid w:val="00570180"/>
    <w:rsid w:val="0057095E"/>
    <w:rsid w:val="005710B0"/>
    <w:rsid w:val="005714E0"/>
    <w:rsid w:val="0057189F"/>
    <w:rsid w:val="00571BE4"/>
    <w:rsid w:val="005723EF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2C"/>
    <w:rsid w:val="0057689B"/>
    <w:rsid w:val="00576A14"/>
    <w:rsid w:val="0057745C"/>
    <w:rsid w:val="00577A9A"/>
    <w:rsid w:val="00577CD1"/>
    <w:rsid w:val="00580898"/>
    <w:rsid w:val="00584195"/>
    <w:rsid w:val="005844A8"/>
    <w:rsid w:val="00584959"/>
    <w:rsid w:val="00584CE6"/>
    <w:rsid w:val="0058547C"/>
    <w:rsid w:val="005856ED"/>
    <w:rsid w:val="005858D0"/>
    <w:rsid w:val="00585A33"/>
    <w:rsid w:val="00586085"/>
    <w:rsid w:val="00590126"/>
    <w:rsid w:val="00591B17"/>
    <w:rsid w:val="00591EA3"/>
    <w:rsid w:val="005926B7"/>
    <w:rsid w:val="005940B6"/>
    <w:rsid w:val="00594291"/>
    <w:rsid w:val="005949E6"/>
    <w:rsid w:val="005950B1"/>
    <w:rsid w:val="005967F5"/>
    <w:rsid w:val="00597203"/>
    <w:rsid w:val="00597EB2"/>
    <w:rsid w:val="005A048B"/>
    <w:rsid w:val="005A04DC"/>
    <w:rsid w:val="005A0517"/>
    <w:rsid w:val="005A06F1"/>
    <w:rsid w:val="005A0A0E"/>
    <w:rsid w:val="005A2868"/>
    <w:rsid w:val="005A291D"/>
    <w:rsid w:val="005A3925"/>
    <w:rsid w:val="005A392A"/>
    <w:rsid w:val="005A3A27"/>
    <w:rsid w:val="005A3D18"/>
    <w:rsid w:val="005A4370"/>
    <w:rsid w:val="005A4756"/>
    <w:rsid w:val="005A4A80"/>
    <w:rsid w:val="005A5033"/>
    <w:rsid w:val="005A544B"/>
    <w:rsid w:val="005A54CB"/>
    <w:rsid w:val="005A6A39"/>
    <w:rsid w:val="005A6BF4"/>
    <w:rsid w:val="005A6D3E"/>
    <w:rsid w:val="005B0253"/>
    <w:rsid w:val="005B0AA4"/>
    <w:rsid w:val="005B0CB3"/>
    <w:rsid w:val="005B14A7"/>
    <w:rsid w:val="005B1A56"/>
    <w:rsid w:val="005B24EC"/>
    <w:rsid w:val="005B3584"/>
    <w:rsid w:val="005B3730"/>
    <w:rsid w:val="005B39FA"/>
    <w:rsid w:val="005B3A38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C0CBC"/>
    <w:rsid w:val="005C1C3E"/>
    <w:rsid w:val="005C20A3"/>
    <w:rsid w:val="005C2795"/>
    <w:rsid w:val="005C2A85"/>
    <w:rsid w:val="005C3D83"/>
    <w:rsid w:val="005C4377"/>
    <w:rsid w:val="005C4579"/>
    <w:rsid w:val="005C5043"/>
    <w:rsid w:val="005C7EDE"/>
    <w:rsid w:val="005D058A"/>
    <w:rsid w:val="005D16B5"/>
    <w:rsid w:val="005D294F"/>
    <w:rsid w:val="005D2C26"/>
    <w:rsid w:val="005D2E84"/>
    <w:rsid w:val="005D2EFA"/>
    <w:rsid w:val="005D3058"/>
    <w:rsid w:val="005D3BED"/>
    <w:rsid w:val="005D413E"/>
    <w:rsid w:val="005D4E23"/>
    <w:rsid w:val="005D52AE"/>
    <w:rsid w:val="005D55CC"/>
    <w:rsid w:val="005D5BB7"/>
    <w:rsid w:val="005D67A4"/>
    <w:rsid w:val="005D74E7"/>
    <w:rsid w:val="005D7719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6BF1"/>
    <w:rsid w:val="005E6F18"/>
    <w:rsid w:val="005E7548"/>
    <w:rsid w:val="005E7594"/>
    <w:rsid w:val="005E7A29"/>
    <w:rsid w:val="005F07B1"/>
    <w:rsid w:val="005F0944"/>
    <w:rsid w:val="005F0BFC"/>
    <w:rsid w:val="005F0EF0"/>
    <w:rsid w:val="005F14CB"/>
    <w:rsid w:val="005F15B0"/>
    <w:rsid w:val="005F211E"/>
    <w:rsid w:val="005F2719"/>
    <w:rsid w:val="005F284A"/>
    <w:rsid w:val="005F28BD"/>
    <w:rsid w:val="005F2947"/>
    <w:rsid w:val="005F37FB"/>
    <w:rsid w:val="005F3BD7"/>
    <w:rsid w:val="005F4435"/>
    <w:rsid w:val="005F5F62"/>
    <w:rsid w:val="005F6275"/>
    <w:rsid w:val="005F6F62"/>
    <w:rsid w:val="005F76C6"/>
    <w:rsid w:val="005F7716"/>
    <w:rsid w:val="0060002B"/>
    <w:rsid w:val="00600940"/>
    <w:rsid w:val="00601E90"/>
    <w:rsid w:val="0060243A"/>
    <w:rsid w:val="00602471"/>
    <w:rsid w:val="00602864"/>
    <w:rsid w:val="00602EBC"/>
    <w:rsid w:val="00603428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7B0"/>
    <w:rsid w:val="00610D55"/>
    <w:rsid w:val="0061100C"/>
    <w:rsid w:val="00612CFC"/>
    <w:rsid w:val="0061384E"/>
    <w:rsid w:val="006142D2"/>
    <w:rsid w:val="006147D4"/>
    <w:rsid w:val="00614F17"/>
    <w:rsid w:val="0061623E"/>
    <w:rsid w:val="00616C5A"/>
    <w:rsid w:val="0061772F"/>
    <w:rsid w:val="00617FEF"/>
    <w:rsid w:val="0062074D"/>
    <w:rsid w:val="00620DDC"/>
    <w:rsid w:val="00621550"/>
    <w:rsid w:val="00621AE4"/>
    <w:rsid w:val="00622D2F"/>
    <w:rsid w:val="0062300B"/>
    <w:rsid w:val="00623020"/>
    <w:rsid w:val="0062344F"/>
    <w:rsid w:val="00623A74"/>
    <w:rsid w:val="00624B30"/>
    <w:rsid w:val="0062565D"/>
    <w:rsid w:val="0062578E"/>
    <w:rsid w:val="0062632A"/>
    <w:rsid w:val="00626674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31B2"/>
    <w:rsid w:val="00633887"/>
    <w:rsid w:val="0063519E"/>
    <w:rsid w:val="00635274"/>
    <w:rsid w:val="00635636"/>
    <w:rsid w:val="00635F9A"/>
    <w:rsid w:val="006365FE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C54"/>
    <w:rsid w:val="00642F96"/>
    <w:rsid w:val="00644457"/>
    <w:rsid w:val="00644933"/>
    <w:rsid w:val="00644B98"/>
    <w:rsid w:val="00644C2F"/>
    <w:rsid w:val="00644FE5"/>
    <w:rsid w:val="00645089"/>
    <w:rsid w:val="00645470"/>
    <w:rsid w:val="00646120"/>
    <w:rsid w:val="0064745B"/>
    <w:rsid w:val="006477B7"/>
    <w:rsid w:val="00647B92"/>
    <w:rsid w:val="006503FA"/>
    <w:rsid w:val="00651C32"/>
    <w:rsid w:val="00652567"/>
    <w:rsid w:val="00652AE3"/>
    <w:rsid w:val="00654164"/>
    <w:rsid w:val="00654EB2"/>
    <w:rsid w:val="00654F85"/>
    <w:rsid w:val="00655DD6"/>
    <w:rsid w:val="006565AF"/>
    <w:rsid w:val="00656E6F"/>
    <w:rsid w:val="00657243"/>
    <w:rsid w:val="006622D3"/>
    <w:rsid w:val="0066287B"/>
    <w:rsid w:val="00662FD6"/>
    <w:rsid w:val="00663201"/>
    <w:rsid w:val="0066420A"/>
    <w:rsid w:val="006649A0"/>
    <w:rsid w:val="00664DF3"/>
    <w:rsid w:val="0066512C"/>
    <w:rsid w:val="00665237"/>
    <w:rsid w:val="00665C3C"/>
    <w:rsid w:val="006661E0"/>
    <w:rsid w:val="0066654B"/>
    <w:rsid w:val="00667108"/>
    <w:rsid w:val="0066728C"/>
    <w:rsid w:val="00667694"/>
    <w:rsid w:val="0067048D"/>
    <w:rsid w:val="00670D7B"/>
    <w:rsid w:val="00671D23"/>
    <w:rsid w:val="0067268C"/>
    <w:rsid w:val="006728BA"/>
    <w:rsid w:val="00672EB6"/>
    <w:rsid w:val="00672F13"/>
    <w:rsid w:val="0067322F"/>
    <w:rsid w:val="0067365C"/>
    <w:rsid w:val="00673AD1"/>
    <w:rsid w:val="00673DA3"/>
    <w:rsid w:val="00674305"/>
    <w:rsid w:val="00674D0A"/>
    <w:rsid w:val="00675F81"/>
    <w:rsid w:val="006762EE"/>
    <w:rsid w:val="006763B9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640"/>
    <w:rsid w:val="006819E2"/>
    <w:rsid w:val="00681ABD"/>
    <w:rsid w:val="00681B6F"/>
    <w:rsid w:val="00683514"/>
    <w:rsid w:val="00683816"/>
    <w:rsid w:val="00683D7B"/>
    <w:rsid w:val="006840B2"/>
    <w:rsid w:val="006844AF"/>
    <w:rsid w:val="006847EF"/>
    <w:rsid w:val="006848DA"/>
    <w:rsid w:val="0068522C"/>
    <w:rsid w:val="006857CC"/>
    <w:rsid w:val="006858DF"/>
    <w:rsid w:val="006859C2"/>
    <w:rsid w:val="00686879"/>
    <w:rsid w:val="00686BA6"/>
    <w:rsid w:val="006876F3"/>
    <w:rsid w:val="006902F9"/>
    <w:rsid w:val="006917BC"/>
    <w:rsid w:val="00691932"/>
    <w:rsid w:val="006924F2"/>
    <w:rsid w:val="00693130"/>
    <w:rsid w:val="00693171"/>
    <w:rsid w:val="00693F24"/>
    <w:rsid w:val="00693FED"/>
    <w:rsid w:val="0069432C"/>
    <w:rsid w:val="00694B1E"/>
    <w:rsid w:val="00694E61"/>
    <w:rsid w:val="0069517F"/>
    <w:rsid w:val="00695239"/>
    <w:rsid w:val="00695837"/>
    <w:rsid w:val="00695EE8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31A"/>
    <w:rsid w:val="006A43D2"/>
    <w:rsid w:val="006A4EF5"/>
    <w:rsid w:val="006A4FE2"/>
    <w:rsid w:val="006A5257"/>
    <w:rsid w:val="006A5359"/>
    <w:rsid w:val="006A5A20"/>
    <w:rsid w:val="006A5A61"/>
    <w:rsid w:val="006A6D16"/>
    <w:rsid w:val="006A7A57"/>
    <w:rsid w:val="006A7CD0"/>
    <w:rsid w:val="006B0441"/>
    <w:rsid w:val="006B16F4"/>
    <w:rsid w:val="006B1D00"/>
    <w:rsid w:val="006B2E7A"/>
    <w:rsid w:val="006B35A0"/>
    <w:rsid w:val="006B3807"/>
    <w:rsid w:val="006B3D9A"/>
    <w:rsid w:val="006B566A"/>
    <w:rsid w:val="006B5B75"/>
    <w:rsid w:val="006B5E2B"/>
    <w:rsid w:val="006B6AC7"/>
    <w:rsid w:val="006B75AC"/>
    <w:rsid w:val="006C01DE"/>
    <w:rsid w:val="006C0445"/>
    <w:rsid w:val="006C051C"/>
    <w:rsid w:val="006C1E76"/>
    <w:rsid w:val="006C23C0"/>
    <w:rsid w:val="006C289D"/>
    <w:rsid w:val="006C2E24"/>
    <w:rsid w:val="006C30BD"/>
    <w:rsid w:val="006C3B45"/>
    <w:rsid w:val="006C43EC"/>
    <w:rsid w:val="006C45F0"/>
    <w:rsid w:val="006C4736"/>
    <w:rsid w:val="006C4951"/>
    <w:rsid w:val="006C5D8E"/>
    <w:rsid w:val="006D0106"/>
    <w:rsid w:val="006D01EB"/>
    <w:rsid w:val="006D03E3"/>
    <w:rsid w:val="006D05EE"/>
    <w:rsid w:val="006D0C28"/>
    <w:rsid w:val="006D0E63"/>
    <w:rsid w:val="006D18F0"/>
    <w:rsid w:val="006D19C3"/>
    <w:rsid w:val="006D1BFC"/>
    <w:rsid w:val="006D1CD2"/>
    <w:rsid w:val="006D29F9"/>
    <w:rsid w:val="006D3CF6"/>
    <w:rsid w:val="006D3D3B"/>
    <w:rsid w:val="006D5FD5"/>
    <w:rsid w:val="006D6F1C"/>
    <w:rsid w:val="006D799A"/>
    <w:rsid w:val="006D7BD4"/>
    <w:rsid w:val="006E0685"/>
    <w:rsid w:val="006E0F94"/>
    <w:rsid w:val="006E1708"/>
    <w:rsid w:val="006E1EA5"/>
    <w:rsid w:val="006E3009"/>
    <w:rsid w:val="006E3250"/>
    <w:rsid w:val="006E34CC"/>
    <w:rsid w:val="006E34FD"/>
    <w:rsid w:val="006E364E"/>
    <w:rsid w:val="006E41C8"/>
    <w:rsid w:val="006E43FF"/>
    <w:rsid w:val="006E4964"/>
    <w:rsid w:val="006E4997"/>
    <w:rsid w:val="006E5274"/>
    <w:rsid w:val="006E5A51"/>
    <w:rsid w:val="006E5C91"/>
    <w:rsid w:val="006E5CAB"/>
    <w:rsid w:val="006E6B39"/>
    <w:rsid w:val="006E6CE3"/>
    <w:rsid w:val="006E7048"/>
    <w:rsid w:val="006E738D"/>
    <w:rsid w:val="006E7405"/>
    <w:rsid w:val="006F0BB0"/>
    <w:rsid w:val="006F0CC9"/>
    <w:rsid w:val="006F0F63"/>
    <w:rsid w:val="006F14FE"/>
    <w:rsid w:val="006F1EBF"/>
    <w:rsid w:val="006F2A5C"/>
    <w:rsid w:val="006F3417"/>
    <w:rsid w:val="006F52DC"/>
    <w:rsid w:val="006F5605"/>
    <w:rsid w:val="006F5B40"/>
    <w:rsid w:val="006F5E9B"/>
    <w:rsid w:val="006F641A"/>
    <w:rsid w:val="006F6A94"/>
    <w:rsid w:val="006F6D43"/>
    <w:rsid w:val="006F6EF2"/>
    <w:rsid w:val="006F722D"/>
    <w:rsid w:val="006F727F"/>
    <w:rsid w:val="00701A94"/>
    <w:rsid w:val="00702CE9"/>
    <w:rsid w:val="00703157"/>
    <w:rsid w:val="00703917"/>
    <w:rsid w:val="00705277"/>
    <w:rsid w:val="0070559A"/>
    <w:rsid w:val="00705BBE"/>
    <w:rsid w:val="00706909"/>
    <w:rsid w:val="00706BC8"/>
    <w:rsid w:val="0070701E"/>
    <w:rsid w:val="00707630"/>
    <w:rsid w:val="00707966"/>
    <w:rsid w:val="00710DA3"/>
    <w:rsid w:val="00711327"/>
    <w:rsid w:val="0071134D"/>
    <w:rsid w:val="0071138D"/>
    <w:rsid w:val="007123EF"/>
    <w:rsid w:val="00712A5C"/>
    <w:rsid w:val="0071345A"/>
    <w:rsid w:val="00713532"/>
    <w:rsid w:val="007135E0"/>
    <w:rsid w:val="0071440E"/>
    <w:rsid w:val="00714799"/>
    <w:rsid w:val="00714F25"/>
    <w:rsid w:val="007154B5"/>
    <w:rsid w:val="0071598B"/>
    <w:rsid w:val="00716552"/>
    <w:rsid w:val="00716735"/>
    <w:rsid w:val="00716C67"/>
    <w:rsid w:val="00716DB7"/>
    <w:rsid w:val="00717A0D"/>
    <w:rsid w:val="00717F26"/>
    <w:rsid w:val="0072044F"/>
    <w:rsid w:val="00720AB1"/>
    <w:rsid w:val="00720D5E"/>
    <w:rsid w:val="00722005"/>
    <w:rsid w:val="007226D4"/>
    <w:rsid w:val="00723B78"/>
    <w:rsid w:val="0072400A"/>
    <w:rsid w:val="007248DF"/>
    <w:rsid w:val="00724AC6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1657"/>
    <w:rsid w:val="007317DF"/>
    <w:rsid w:val="00732884"/>
    <w:rsid w:val="00732CA5"/>
    <w:rsid w:val="00732CAB"/>
    <w:rsid w:val="00733636"/>
    <w:rsid w:val="007336DE"/>
    <w:rsid w:val="00733964"/>
    <w:rsid w:val="00733D59"/>
    <w:rsid w:val="0073549F"/>
    <w:rsid w:val="00737222"/>
    <w:rsid w:val="007412B4"/>
    <w:rsid w:val="00741A27"/>
    <w:rsid w:val="00741B58"/>
    <w:rsid w:val="007430BB"/>
    <w:rsid w:val="00743DF1"/>
    <w:rsid w:val="00744125"/>
    <w:rsid w:val="007446E9"/>
    <w:rsid w:val="007449DE"/>
    <w:rsid w:val="00744EB1"/>
    <w:rsid w:val="00745482"/>
    <w:rsid w:val="007504B5"/>
    <w:rsid w:val="00750C64"/>
    <w:rsid w:val="0075173B"/>
    <w:rsid w:val="00751A24"/>
    <w:rsid w:val="00752765"/>
    <w:rsid w:val="00752B19"/>
    <w:rsid w:val="00753625"/>
    <w:rsid w:val="00753D63"/>
    <w:rsid w:val="0075485A"/>
    <w:rsid w:val="00754971"/>
    <w:rsid w:val="00754AA3"/>
    <w:rsid w:val="007550FC"/>
    <w:rsid w:val="007558AA"/>
    <w:rsid w:val="00756151"/>
    <w:rsid w:val="00757C6A"/>
    <w:rsid w:val="00760209"/>
    <w:rsid w:val="00760CFA"/>
    <w:rsid w:val="00760E93"/>
    <w:rsid w:val="00761143"/>
    <w:rsid w:val="007612E6"/>
    <w:rsid w:val="007614A7"/>
    <w:rsid w:val="007620E2"/>
    <w:rsid w:val="007627AF"/>
    <w:rsid w:val="00763D43"/>
    <w:rsid w:val="007655AA"/>
    <w:rsid w:val="00765C9E"/>
    <w:rsid w:val="00765CC1"/>
    <w:rsid w:val="00766F94"/>
    <w:rsid w:val="00767396"/>
    <w:rsid w:val="007678F2"/>
    <w:rsid w:val="007706DD"/>
    <w:rsid w:val="00770BCA"/>
    <w:rsid w:val="00772942"/>
    <w:rsid w:val="00773751"/>
    <w:rsid w:val="00774261"/>
    <w:rsid w:val="00774A21"/>
    <w:rsid w:val="0077534C"/>
    <w:rsid w:val="007756F3"/>
    <w:rsid w:val="007757A9"/>
    <w:rsid w:val="00776079"/>
    <w:rsid w:val="00776133"/>
    <w:rsid w:val="007766D9"/>
    <w:rsid w:val="00776A0C"/>
    <w:rsid w:val="00776E79"/>
    <w:rsid w:val="007771AF"/>
    <w:rsid w:val="00781B8C"/>
    <w:rsid w:val="00782C1B"/>
    <w:rsid w:val="00783008"/>
    <w:rsid w:val="007830EA"/>
    <w:rsid w:val="00783857"/>
    <w:rsid w:val="00783CB6"/>
    <w:rsid w:val="007850A0"/>
    <w:rsid w:val="00785410"/>
    <w:rsid w:val="007854B7"/>
    <w:rsid w:val="00785BE4"/>
    <w:rsid w:val="00785C2C"/>
    <w:rsid w:val="0078602C"/>
    <w:rsid w:val="00786ABF"/>
    <w:rsid w:val="00787DC1"/>
    <w:rsid w:val="00787E97"/>
    <w:rsid w:val="00790F05"/>
    <w:rsid w:val="00790F20"/>
    <w:rsid w:val="00790FD6"/>
    <w:rsid w:val="00791494"/>
    <w:rsid w:val="007917CA"/>
    <w:rsid w:val="00791BCD"/>
    <w:rsid w:val="00792239"/>
    <w:rsid w:val="00793088"/>
    <w:rsid w:val="007931AD"/>
    <w:rsid w:val="00793AF5"/>
    <w:rsid w:val="00793B77"/>
    <w:rsid w:val="00793BA6"/>
    <w:rsid w:val="00793D57"/>
    <w:rsid w:val="00794966"/>
    <w:rsid w:val="007949C1"/>
    <w:rsid w:val="007949ED"/>
    <w:rsid w:val="00794CF7"/>
    <w:rsid w:val="007951B5"/>
    <w:rsid w:val="00795354"/>
    <w:rsid w:val="00796CE2"/>
    <w:rsid w:val="00797281"/>
    <w:rsid w:val="007A028D"/>
    <w:rsid w:val="007A0440"/>
    <w:rsid w:val="007A07DC"/>
    <w:rsid w:val="007A082F"/>
    <w:rsid w:val="007A0F2A"/>
    <w:rsid w:val="007A2064"/>
    <w:rsid w:val="007A2135"/>
    <w:rsid w:val="007A2178"/>
    <w:rsid w:val="007A2C57"/>
    <w:rsid w:val="007A2D78"/>
    <w:rsid w:val="007A30F7"/>
    <w:rsid w:val="007A37E4"/>
    <w:rsid w:val="007A428B"/>
    <w:rsid w:val="007A4673"/>
    <w:rsid w:val="007A4B2B"/>
    <w:rsid w:val="007A4D6D"/>
    <w:rsid w:val="007A573B"/>
    <w:rsid w:val="007A57B5"/>
    <w:rsid w:val="007A5A59"/>
    <w:rsid w:val="007A5C00"/>
    <w:rsid w:val="007A5FEE"/>
    <w:rsid w:val="007A6351"/>
    <w:rsid w:val="007A6B29"/>
    <w:rsid w:val="007A6DC0"/>
    <w:rsid w:val="007A763B"/>
    <w:rsid w:val="007B0621"/>
    <w:rsid w:val="007B07D3"/>
    <w:rsid w:val="007B0D8D"/>
    <w:rsid w:val="007B101B"/>
    <w:rsid w:val="007B115E"/>
    <w:rsid w:val="007B1615"/>
    <w:rsid w:val="007B2393"/>
    <w:rsid w:val="007B261B"/>
    <w:rsid w:val="007B3859"/>
    <w:rsid w:val="007B3A59"/>
    <w:rsid w:val="007B3A9D"/>
    <w:rsid w:val="007B5041"/>
    <w:rsid w:val="007B589A"/>
    <w:rsid w:val="007B60F1"/>
    <w:rsid w:val="007B6184"/>
    <w:rsid w:val="007B62F5"/>
    <w:rsid w:val="007B6384"/>
    <w:rsid w:val="007B63B0"/>
    <w:rsid w:val="007B63C2"/>
    <w:rsid w:val="007B64AE"/>
    <w:rsid w:val="007B6A56"/>
    <w:rsid w:val="007B6F13"/>
    <w:rsid w:val="007C021F"/>
    <w:rsid w:val="007C0682"/>
    <w:rsid w:val="007C0EA8"/>
    <w:rsid w:val="007C12EF"/>
    <w:rsid w:val="007C1508"/>
    <w:rsid w:val="007C15CD"/>
    <w:rsid w:val="007C18E2"/>
    <w:rsid w:val="007C1908"/>
    <w:rsid w:val="007C3963"/>
    <w:rsid w:val="007C3E7A"/>
    <w:rsid w:val="007C49F2"/>
    <w:rsid w:val="007C4ACB"/>
    <w:rsid w:val="007C5665"/>
    <w:rsid w:val="007C7832"/>
    <w:rsid w:val="007D0129"/>
    <w:rsid w:val="007D1197"/>
    <w:rsid w:val="007D130A"/>
    <w:rsid w:val="007D1411"/>
    <w:rsid w:val="007D1C8E"/>
    <w:rsid w:val="007D2793"/>
    <w:rsid w:val="007D2CDC"/>
    <w:rsid w:val="007D3993"/>
    <w:rsid w:val="007D3DAC"/>
    <w:rsid w:val="007D460B"/>
    <w:rsid w:val="007D566F"/>
    <w:rsid w:val="007D5C36"/>
    <w:rsid w:val="007D61BB"/>
    <w:rsid w:val="007D62B5"/>
    <w:rsid w:val="007D640E"/>
    <w:rsid w:val="007D6EF5"/>
    <w:rsid w:val="007D6F8C"/>
    <w:rsid w:val="007D7F06"/>
    <w:rsid w:val="007E1322"/>
    <w:rsid w:val="007E2496"/>
    <w:rsid w:val="007E3092"/>
    <w:rsid w:val="007E3466"/>
    <w:rsid w:val="007E42E3"/>
    <w:rsid w:val="007E45CE"/>
    <w:rsid w:val="007E4899"/>
    <w:rsid w:val="007E4B4A"/>
    <w:rsid w:val="007E4EA5"/>
    <w:rsid w:val="007E5127"/>
    <w:rsid w:val="007E6A52"/>
    <w:rsid w:val="007E6D18"/>
    <w:rsid w:val="007E7CEF"/>
    <w:rsid w:val="007F0792"/>
    <w:rsid w:val="007F10ED"/>
    <w:rsid w:val="007F1675"/>
    <w:rsid w:val="007F2FB8"/>
    <w:rsid w:val="007F3051"/>
    <w:rsid w:val="007F3375"/>
    <w:rsid w:val="007F3EB6"/>
    <w:rsid w:val="007F59B1"/>
    <w:rsid w:val="007F660C"/>
    <w:rsid w:val="007F678D"/>
    <w:rsid w:val="007F696B"/>
    <w:rsid w:val="007F790B"/>
    <w:rsid w:val="007F7938"/>
    <w:rsid w:val="00800427"/>
    <w:rsid w:val="0080132C"/>
    <w:rsid w:val="00802235"/>
    <w:rsid w:val="0080263D"/>
    <w:rsid w:val="00802880"/>
    <w:rsid w:val="00802CEE"/>
    <w:rsid w:val="0080369E"/>
    <w:rsid w:val="0080411C"/>
    <w:rsid w:val="008045CF"/>
    <w:rsid w:val="00805773"/>
    <w:rsid w:val="00806669"/>
    <w:rsid w:val="00807C98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D9B"/>
    <w:rsid w:val="00815588"/>
    <w:rsid w:val="00815C5C"/>
    <w:rsid w:val="008161FF"/>
    <w:rsid w:val="00816C67"/>
    <w:rsid w:val="00817513"/>
    <w:rsid w:val="00820D62"/>
    <w:rsid w:val="00822223"/>
    <w:rsid w:val="00822EDF"/>
    <w:rsid w:val="00823929"/>
    <w:rsid w:val="008243E4"/>
    <w:rsid w:val="008248DC"/>
    <w:rsid w:val="00824CE7"/>
    <w:rsid w:val="0082537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B75"/>
    <w:rsid w:val="00834CD8"/>
    <w:rsid w:val="0083536A"/>
    <w:rsid w:val="00835FFC"/>
    <w:rsid w:val="00836603"/>
    <w:rsid w:val="008372CD"/>
    <w:rsid w:val="00837D07"/>
    <w:rsid w:val="00837FA8"/>
    <w:rsid w:val="008404EE"/>
    <w:rsid w:val="0084056A"/>
    <w:rsid w:val="008405A4"/>
    <w:rsid w:val="00841F90"/>
    <w:rsid w:val="00842877"/>
    <w:rsid w:val="00843C31"/>
    <w:rsid w:val="008443EF"/>
    <w:rsid w:val="008457AA"/>
    <w:rsid w:val="00845F07"/>
    <w:rsid w:val="00847685"/>
    <w:rsid w:val="00847A1B"/>
    <w:rsid w:val="00847C1D"/>
    <w:rsid w:val="00847D6D"/>
    <w:rsid w:val="008505DF"/>
    <w:rsid w:val="00851DC0"/>
    <w:rsid w:val="00852185"/>
    <w:rsid w:val="008529B1"/>
    <w:rsid w:val="008536C5"/>
    <w:rsid w:val="008538B3"/>
    <w:rsid w:val="008539E1"/>
    <w:rsid w:val="00853D20"/>
    <w:rsid w:val="00854688"/>
    <w:rsid w:val="00854E87"/>
    <w:rsid w:val="008559F1"/>
    <w:rsid w:val="00855F17"/>
    <w:rsid w:val="00856CB0"/>
    <w:rsid w:val="008572F2"/>
    <w:rsid w:val="00857309"/>
    <w:rsid w:val="0085751D"/>
    <w:rsid w:val="00857806"/>
    <w:rsid w:val="0085786D"/>
    <w:rsid w:val="008578CE"/>
    <w:rsid w:val="00857B91"/>
    <w:rsid w:val="00861093"/>
    <w:rsid w:val="008612F0"/>
    <w:rsid w:val="00861608"/>
    <w:rsid w:val="008628BC"/>
    <w:rsid w:val="00863B2F"/>
    <w:rsid w:val="00864179"/>
    <w:rsid w:val="008641A9"/>
    <w:rsid w:val="00864E54"/>
    <w:rsid w:val="00865C00"/>
    <w:rsid w:val="0086647E"/>
    <w:rsid w:val="008665E4"/>
    <w:rsid w:val="00866D51"/>
    <w:rsid w:val="008670D2"/>
    <w:rsid w:val="008677DB"/>
    <w:rsid w:val="00867B0E"/>
    <w:rsid w:val="00871101"/>
    <w:rsid w:val="00871C31"/>
    <w:rsid w:val="00871C5A"/>
    <w:rsid w:val="00871FA6"/>
    <w:rsid w:val="00872BD3"/>
    <w:rsid w:val="00873AA7"/>
    <w:rsid w:val="00873B88"/>
    <w:rsid w:val="0087434A"/>
    <w:rsid w:val="00874636"/>
    <w:rsid w:val="00874785"/>
    <w:rsid w:val="00874AEB"/>
    <w:rsid w:val="00875038"/>
    <w:rsid w:val="00875D73"/>
    <w:rsid w:val="008766C5"/>
    <w:rsid w:val="0087777F"/>
    <w:rsid w:val="00877C96"/>
    <w:rsid w:val="00882080"/>
    <w:rsid w:val="00882C99"/>
    <w:rsid w:val="00883AC3"/>
    <w:rsid w:val="00884060"/>
    <w:rsid w:val="00884C01"/>
    <w:rsid w:val="00884D3E"/>
    <w:rsid w:val="00884D46"/>
    <w:rsid w:val="00884E6C"/>
    <w:rsid w:val="0088581B"/>
    <w:rsid w:val="00885D95"/>
    <w:rsid w:val="00886952"/>
    <w:rsid w:val="00887833"/>
    <w:rsid w:val="008879E5"/>
    <w:rsid w:val="00887EAD"/>
    <w:rsid w:val="008901BA"/>
    <w:rsid w:val="00890634"/>
    <w:rsid w:val="00890F6F"/>
    <w:rsid w:val="00890F9F"/>
    <w:rsid w:val="008912AE"/>
    <w:rsid w:val="0089246C"/>
    <w:rsid w:val="008930F9"/>
    <w:rsid w:val="00893C81"/>
    <w:rsid w:val="00894194"/>
    <w:rsid w:val="008941CE"/>
    <w:rsid w:val="008947E7"/>
    <w:rsid w:val="00894AF1"/>
    <w:rsid w:val="00895742"/>
    <w:rsid w:val="00895E8A"/>
    <w:rsid w:val="00896A5A"/>
    <w:rsid w:val="00896CF4"/>
    <w:rsid w:val="008A0819"/>
    <w:rsid w:val="008A0BAE"/>
    <w:rsid w:val="008A0E3D"/>
    <w:rsid w:val="008A18C2"/>
    <w:rsid w:val="008A18D6"/>
    <w:rsid w:val="008A2A02"/>
    <w:rsid w:val="008A2C0F"/>
    <w:rsid w:val="008A2CAF"/>
    <w:rsid w:val="008A2D34"/>
    <w:rsid w:val="008A2D49"/>
    <w:rsid w:val="008A2E33"/>
    <w:rsid w:val="008A3552"/>
    <w:rsid w:val="008A365E"/>
    <w:rsid w:val="008A3C47"/>
    <w:rsid w:val="008A3FB4"/>
    <w:rsid w:val="008A52C6"/>
    <w:rsid w:val="008A550A"/>
    <w:rsid w:val="008A652C"/>
    <w:rsid w:val="008A667A"/>
    <w:rsid w:val="008A66F8"/>
    <w:rsid w:val="008A6CB4"/>
    <w:rsid w:val="008A7429"/>
    <w:rsid w:val="008A7B36"/>
    <w:rsid w:val="008B0268"/>
    <w:rsid w:val="008B0C96"/>
    <w:rsid w:val="008B170D"/>
    <w:rsid w:val="008B303B"/>
    <w:rsid w:val="008B309E"/>
    <w:rsid w:val="008B32AB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1BBC"/>
    <w:rsid w:val="008C1FBC"/>
    <w:rsid w:val="008C239D"/>
    <w:rsid w:val="008C23BD"/>
    <w:rsid w:val="008C2418"/>
    <w:rsid w:val="008C2C77"/>
    <w:rsid w:val="008C3526"/>
    <w:rsid w:val="008C420D"/>
    <w:rsid w:val="008C4865"/>
    <w:rsid w:val="008C5439"/>
    <w:rsid w:val="008C582F"/>
    <w:rsid w:val="008C64EC"/>
    <w:rsid w:val="008C68A4"/>
    <w:rsid w:val="008C740E"/>
    <w:rsid w:val="008C7609"/>
    <w:rsid w:val="008D1743"/>
    <w:rsid w:val="008D1AB0"/>
    <w:rsid w:val="008D1C55"/>
    <w:rsid w:val="008D213B"/>
    <w:rsid w:val="008D2679"/>
    <w:rsid w:val="008D47E0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7BE"/>
    <w:rsid w:val="008E2DCE"/>
    <w:rsid w:val="008E3450"/>
    <w:rsid w:val="008E3622"/>
    <w:rsid w:val="008E4229"/>
    <w:rsid w:val="008E4979"/>
    <w:rsid w:val="008E4A06"/>
    <w:rsid w:val="008E5E72"/>
    <w:rsid w:val="008E5F4E"/>
    <w:rsid w:val="008E6053"/>
    <w:rsid w:val="008E60B5"/>
    <w:rsid w:val="008E67E9"/>
    <w:rsid w:val="008E72D4"/>
    <w:rsid w:val="008E757A"/>
    <w:rsid w:val="008E75D2"/>
    <w:rsid w:val="008E75D5"/>
    <w:rsid w:val="008F0C17"/>
    <w:rsid w:val="008F15BF"/>
    <w:rsid w:val="008F175F"/>
    <w:rsid w:val="008F2386"/>
    <w:rsid w:val="008F244F"/>
    <w:rsid w:val="008F280B"/>
    <w:rsid w:val="008F2902"/>
    <w:rsid w:val="008F2EA5"/>
    <w:rsid w:val="008F336E"/>
    <w:rsid w:val="008F3BC7"/>
    <w:rsid w:val="008F4556"/>
    <w:rsid w:val="008F5AF1"/>
    <w:rsid w:val="008F5F9B"/>
    <w:rsid w:val="008F6737"/>
    <w:rsid w:val="008F6AEE"/>
    <w:rsid w:val="008F6D49"/>
    <w:rsid w:val="008F71A3"/>
    <w:rsid w:val="008F7D1B"/>
    <w:rsid w:val="008F7E50"/>
    <w:rsid w:val="008F7E7E"/>
    <w:rsid w:val="00900164"/>
    <w:rsid w:val="00900667"/>
    <w:rsid w:val="00900BE6"/>
    <w:rsid w:val="00900E01"/>
    <w:rsid w:val="0090100B"/>
    <w:rsid w:val="0090106F"/>
    <w:rsid w:val="009011E4"/>
    <w:rsid w:val="00901CFB"/>
    <w:rsid w:val="00901E47"/>
    <w:rsid w:val="0090281E"/>
    <w:rsid w:val="00902C6A"/>
    <w:rsid w:val="0090411E"/>
    <w:rsid w:val="00904312"/>
    <w:rsid w:val="0090444B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5FE"/>
    <w:rsid w:val="00916CCA"/>
    <w:rsid w:val="00917F39"/>
    <w:rsid w:val="00920159"/>
    <w:rsid w:val="00921072"/>
    <w:rsid w:val="0092188F"/>
    <w:rsid w:val="009233D5"/>
    <w:rsid w:val="009239F4"/>
    <w:rsid w:val="00923A74"/>
    <w:rsid w:val="00923C3C"/>
    <w:rsid w:val="00923CD9"/>
    <w:rsid w:val="009255EE"/>
    <w:rsid w:val="00925BA4"/>
    <w:rsid w:val="00925FFD"/>
    <w:rsid w:val="00926173"/>
    <w:rsid w:val="00926519"/>
    <w:rsid w:val="009265F8"/>
    <w:rsid w:val="00926F74"/>
    <w:rsid w:val="00927A83"/>
    <w:rsid w:val="00927C3D"/>
    <w:rsid w:val="00930A2B"/>
    <w:rsid w:val="00931640"/>
    <w:rsid w:val="00932270"/>
    <w:rsid w:val="00932374"/>
    <w:rsid w:val="00932E78"/>
    <w:rsid w:val="00933175"/>
    <w:rsid w:val="00933EBE"/>
    <w:rsid w:val="00933FF0"/>
    <w:rsid w:val="00934B5C"/>
    <w:rsid w:val="00934BA8"/>
    <w:rsid w:val="0093557C"/>
    <w:rsid w:val="00935C8A"/>
    <w:rsid w:val="00940D11"/>
    <w:rsid w:val="009411DF"/>
    <w:rsid w:val="00941379"/>
    <w:rsid w:val="00941426"/>
    <w:rsid w:val="009419E3"/>
    <w:rsid w:val="00942E3A"/>
    <w:rsid w:val="00943BB9"/>
    <w:rsid w:val="00943C64"/>
    <w:rsid w:val="00944034"/>
    <w:rsid w:val="0094487C"/>
    <w:rsid w:val="00945C7A"/>
    <w:rsid w:val="0094610A"/>
    <w:rsid w:val="0094652E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F6D"/>
    <w:rsid w:val="009555A5"/>
    <w:rsid w:val="00955CC8"/>
    <w:rsid w:val="009569AA"/>
    <w:rsid w:val="00956ADE"/>
    <w:rsid w:val="00957314"/>
    <w:rsid w:val="00960CB5"/>
    <w:rsid w:val="009621D8"/>
    <w:rsid w:val="0096273F"/>
    <w:rsid w:val="00962995"/>
    <w:rsid w:val="0096341A"/>
    <w:rsid w:val="00964224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35F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4EB"/>
    <w:rsid w:val="00974C0B"/>
    <w:rsid w:val="00974CE0"/>
    <w:rsid w:val="00974F8B"/>
    <w:rsid w:val="00974FF8"/>
    <w:rsid w:val="00976D43"/>
    <w:rsid w:val="00976F85"/>
    <w:rsid w:val="009805B3"/>
    <w:rsid w:val="00980626"/>
    <w:rsid w:val="0098083A"/>
    <w:rsid w:val="00982535"/>
    <w:rsid w:val="009829C8"/>
    <w:rsid w:val="00982D08"/>
    <w:rsid w:val="00982D3F"/>
    <w:rsid w:val="009832B5"/>
    <w:rsid w:val="0098362B"/>
    <w:rsid w:val="0098487D"/>
    <w:rsid w:val="00984D97"/>
    <w:rsid w:val="0098548D"/>
    <w:rsid w:val="00985600"/>
    <w:rsid w:val="00985775"/>
    <w:rsid w:val="00985E3A"/>
    <w:rsid w:val="00986309"/>
    <w:rsid w:val="009878CA"/>
    <w:rsid w:val="00987D82"/>
    <w:rsid w:val="00987DE9"/>
    <w:rsid w:val="0099005F"/>
    <w:rsid w:val="00990BB5"/>
    <w:rsid w:val="00990E1C"/>
    <w:rsid w:val="00990F8C"/>
    <w:rsid w:val="00990FFF"/>
    <w:rsid w:val="009916F0"/>
    <w:rsid w:val="009916FC"/>
    <w:rsid w:val="00992204"/>
    <w:rsid w:val="00992BA0"/>
    <w:rsid w:val="00992CAA"/>
    <w:rsid w:val="00994020"/>
    <w:rsid w:val="009948C0"/>
    <w:rsid w:val="00994C88"/>
    <w:rsid w:val="00994D6C"/>
    <w:rsid w:val="00995773"/>
    <w:rsid w:val="0099685A"/>
    <w:rsid w:val="00997884"/>
    <w:rsid w:val="00997BD8"/>
    <w:rsid w:val="009A0D83"/>
    <w:rsid w:val="009A101E"/>
    <w:rsid w:val="009A2815"/>
    <w:rsid w:val="009A3E3D"/>
    <w:rsid w:val="009A424A"/>
    <w:rsid w:val="009A4EB4"/>
    <w:rsid w:val="009A651F"/>
    <w:rsid w:val="009A67BC"/>
    <w:rsid w:val="009A7912"/>
    <w:rsid w:val="009A7D25"/>
    <w:rsid w:val="009B0384"/>
    <w:rsid w:val="009B0FC2"/>
    <w:rsid w:val="009B1DFD"/>
    <w:rsid w:val="009B1FC9"/>
    <w:rsid w:val="009B231C"/>
    <w:rsid w:val="009B237C"/>
    <w:rsid w:val="009B2DD9"/>
    <w:rsid w:val="009B4CBB"/>
    <w:rsid w:val="009B5559"/>
    <w:rsid w:val="009B5C35"/>
    <w:rsid w:val="009B7166"/>
    <w:rsid w:val="009C0EDF"/>
    <w:rsid w:val="009C10CD"/>
    <w:rsid w:val="009C15D7"/>
    <w:rsid w:val="009C16FD"/>
    <w:rsid w:val="009C1BFB"/>
    <w:rsid w:val="009C2337"/>
    <w:rsid w:val="009C2AD7"/>
    <w:rsid w:val="009C2B6D"/>
    <w:rsid w:val="009C341C"/>
    <w:rsid w:val="009C39F1"/>
    <w:rsid w:val="009C3BCE"/>
    <w:rsid w:val="009C3FE2"/>
    <w:rsid w:val="009C404B"/>
    <w:rsid w:val="009C4FDB"/>
    <w:rsid w:val="009C5544"/>
    <w:rsid w:val="009C56C0"/>
    <w:rsid w:val="009C6C6D"/>
    <w:rsid w:val="009C75E3"/>
    <w:rsid w:val="009C7662"/>
    <w:rsid w:val="009C79F2"/>
    <w:rsid w:val="009D0DED"/>
    <w:rsid w:val="009D0F02"/>
    <w:rsid w:val="009D134E"/>
    <w:rsid w:val="009D1458"/>
    <w:rsid w:val="009D1475"/>
    <w:rsid w:val="009D16DC"/>
    <w:rsid w:val="009D1C08"/>
    <w:rsid w:val="009D2912"/>
    <w:rsid w:val="009D2C5D"/>
    <w:rsid w:val="009D3ADD"/>
    <w:rsid w:val="009D3F00"/>
    <w:rsid w:val="009D41E3"/>
    <w:rsid w:val="009D488D"/>
    <w:rsid w:val="009D4B62"/>
    <w:rsid w:val="009D5541"/>
    <w:rsid w:val="009D5D6E"/>
    <w:rsid w:val="009D669C"/>
    <w:rsid w:val="009D6C54"/>
    <w:rsid w:val="009D7478"/>
    <w:rsid w:val="009D7665"/>
    <w:rsid w:val="009D7FDB"/>
    <w:rsid w:val="009E21AC"/>
    <w:rsid w:val="009E23F3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F25"/>
    <w:rsid w:val="009E505F"/>
    <w:rsid w:val="009E5722"/>
    <w:rsid w:val="009E65FB"/>
    <w:rsid w:val="009E665C"/>
    <w:rsid w:val="009E6C73"/>
    <w:rsid w:val="009E71CE"/>
    <w:rsid w:val="009E7A4C"/>
    <w:rsid w:val="009F1AEC"/>
    <w:rsid w:val="009F1B13"/>
    <w:rsid w:val="009F1DA4"/>
    <w:rsid w:val="009F3772"/>
    <w:rsid w:val="009F3858"/>
    <w:rsid w:val="009F3C24"/>
    <w:rsid w:val="009F4356"/>
    <w:rsid w:val="009F44BC"/>
    <w:rsid w:val="009F46BB"/>
    <w:rsid w:val="009F4CF5"/>
    <w:rsid w:val="009F5320"/>
    <w:rsid w:val="009F5874"/>
    <w:rsid w:val="009F5DAF"/>
    <w:rsid w:val="009F66C0"/>
    <w:rsid w:val="009F79A8"/>
    <w:rsid w:val="00A00478"/>
    <w:rsid w:val="00A00819"/>
    <w:rsid w:val="00A02224"/>
    <w:rsid w:val="00A02280"/>
    <w:rsid w:val="00A03008"/>
    <w:rsid w:val="00A038FB"/>
    <w:rsid w:val="00A03E09"/>
    <w:rsid w:val="00A041F3"/>
    <w:rsid w:val="00A050B7"/>
    <w:rsid w:val="00A052BC"/>
    <w:rsid w:val="00A056A4"/>
    <w:rsid w:val="00A064FF"/>
    <w:rsid w:val="00A066F8"/>
    <w:rsid w:val="00A07A94"/>
    <w:rsid w:val="00A103C0"/>
    <w:rsid w:val="00A10608"/>
    <w:rsid w:val="00A107F0"/>
    <w:rsid w:val="00A110A4"/>
    <w:rsid w:val="00A11173"/>
    <w:rsid w:val="00A11A39"/>
    <w:rsid w:val="00A131E2"/>
    <w:rsid w:val="00A13294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87E"/>
    <w:rsid w:val="00A17A7D"/>
    <w:rsid w:val="00A21168"/>
    <w:rsid w:val="00A21C46"/>
    <w:rsid w:val="00A23BDC"/>
    <w:rsid w:val="00A23EC0"/>
    <w:rsid w:val="00A24515"/>
    <w:rsid w:val="00A24E01"/>
    <w:rsid w:val="00A25425"/>
    <w:rsid w:val="00A262EB"/>
    <w:rsid w:val="00A26383"/>
    <w:rsid w:val="00A265F5"/>
    <w:rsid w:val="00A26F65"/>
    <w:rsid w:val="00A272B2"/>
    <w:rsid w:val="00A27922"/>
    <w:rsid w:val="00A30163"/>
    <w:rsid w:val="00A30C0D"/>
    <w:rsid w:val="00A316E3"/>
    <w:rsid w:val="00A3178A"/>
    <w:rsid w:val="00A31CE0"/>
    <w:rsid w:val="00A31E08"/>
    <w:rsid w:val="00A32A7E"/>
    <w:rsid w:val="00A33298"/>
    <w:rsid w:val="00A33528"/>
    <w:rsid w:val="00A33FA3"/>
    <w:rsid w:val="00A346DF"/>
    <w:rsid w:val="00A34AA7"/>
    <w:rsid w:val="00A36394"/>
    <w:rsid w:val="00A363EC"/>
    <w:rsid w:val="00A37020"/>
    <w:rsid w:val="00A370C3"/>
    <w:rsid w:val="00A40658"/>
    <w:rsid w:val="00A4075B"/>
    <w:rsid w:val="00A40B42"/>
    <w:rsid w:val="00A4147A"/>
    <w:rsid w:val="00A42226"/>
    <w:rsid w:val="00A42705"/>
    <w:rsid w:val="00A42B60"/>
    <w:rsid w:val="00A42C60"/>
    <w:rsid w:val="00A4303C"/>
    <w:rsid w:val="00A43204"/>
    <w:rsid w:val="00A432BF"/>
    <w:rsid w:val="00A433BE"/>
    <w:rsid w:val="00A43C51"/>
    <w:rsid w:val="00A441F3"/>
    <w:rsid w:val="00A4451C"/>
    <w:rsid w:val="00A44B34"/>
    <w:rsid w:val="00A4519B"/>
    <w:rsid w:val="00A45319"/>
    <w:rsid w:val="00A45C81"/>
    <w:rsid w:val="00A4632F"/>
    <w:rsid w:val="00A466D0"/>
    <w:rsid w:val="00A46E91"/>
    <w:rsid w:val="00A4746D"/>
    <w:rsid w:val="00A475A3"/>
    <w:rsid w:val="00A47660"/>
    <w:rsid w:val="00A50A31"/>
    <w:rsid w:val="00A50B5E"/>
    <w:rsid w:val="00A516AA"/>
    <w:rsid w:val="00A52377"/>
    <w:rsid w:val="00A52556"/>
    <w:rsid w:val="00A52959"/>
    <w:rsid w:val="00A52B4C"/>
    <w:rsid w:val="00A530BB"/>
    <w:rsid w:val="00A53290"/>
    <w:rsid w:val="00A53543"/>
    <w:rsid w:val="00A53AAF"/>
    <w:rsid w:val="00A544FF"/>
    <w:rsid w:val="00A549C8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2489"/>
    <w:rsid w:val="00A6308E"/>
    <w:rsid w:val="00A63108"/>
    <w:rsid w:val="00A63976"/>
    <w:rsid w:val="00A63986"/>
    <w:rsid w:val="00A64361"/>
    <w:rsid w:val="00A64BA9"/>
    <w:rsid w:val="00A651C0"/>
    <w:rsid w:val="00A66084"/>
    <w:rsid w:val="00A66C80"/>
    <w:rsid w:val="00A675CD"/>
    <w:rsid w:val="00A67FCB"/>
    <w:rsid w:val="00A70540"/>
    <w:rsid w:val="00A7065B"/>
    <w:rsid w:val="00A70D53"/>
    <w:rsid w:val="00A70EE8"/>
    <w:rsid w:val="00A710E9"/>
    <w:rsid w:val="00A71EE8"/>
    <w:rsid w:val="00A720C7"/>
    <w:rsid w:val="00A721C9"/>
    <w:rsid w:val="00A725C0"/>
    <w:rsid w:val="00A73E7F"/>
    <w:rsid w:val="00A747C4"/>
    <w:rsid w:val="00A74FDB"/>
    <w:rsid w:val="00A74FE4"/>
    <w:rsid w:val="00A750AB"/>
    <w:rsid w:val="00A751F9"/>
    <w:rsid w:val="00A766A2"/>
    <w:rsid w:val="00A766E1"/>
    <w:rsid w:val="00A76DBE"/>
    <w:rsid w:val="00A77B69"/>
    <w:rsid w:val="00A80113"/>
    <w:rsid w:val="00A8229D"/>
    <w:rsid w:val="00A83093"/>
    <w:rsid w:val="00A83E72"/>
    <w:rsid w:val="00A84DB2"/>
    <w:rsid w:val="00A86523"/>
    <w:rsid w:val="00A86A9E"/>
    <w:rsid w:val="00A86C4A"/>
    <w:rsid w:val="00A86C5E"/>
    <w:rsid w:val="00A86FDD"/>
    <w:rsid w:val="00A877D9"/>
    <w:rsid w:val="00A879B6"/>
    <w:rsid w:val="00A87B13"/>
    <w:rsid w:val="00A905AF"/>
    <w:rsid w:val="00A919C9"/>
    <w:rsid w:val="00A91B21"/>
    <w:rsid w:val="00A91DB7"/>
    <w:rsid w:val="00A92409"/>
    <w:rsid w:val="00A9246D"/>
    <w:rsid w:val="00A92CEF"/>
    <w:rsid w:val="00A9416D"/>
    <w:rsid w:val="00A9497A"/>
    <w:rsid w:val="00A9536C"/>
    <w:rsid w:val="00A9540B"/>
    <w:rsid w:val="00A95B5D"/>
    <w:rsid w:val="00A96804"/>
    <w:rsid w:val="00A96CC3"/>
    <w:rsid w:val="00AA01E3"/>
    <w:rsid w:val="00AA0277"/>
    <w:rsid w:val="00AA0327"/>
    <w:rsid w:val="00AA04A1"/>
    <w:rsid w:val="00AA05C7"/>
    <w:rsid w:val="00AA1186"/>
    <w:rsid w:val="00AA11DF"/>
    <w:rsid w:val="00AA267B"/>
    <w:rsid w:val="00AA337F"/>
    <w:rsid w:val="00AA38F0"/>
    <w:rsid w:val="00AA3A8C"/>
    <w:rsid w:val="00AA3ED9"/>
    <w:rsid w:val="00AA4E04"/>
    <w:rsid w:val="00AA5835"/>
    <w:rsid w:val="00AA5A2D"/>
    <w:rsid w:val="00AA5C96"/>
    <w:rsid w:val="00AA61D8"/>
    <w:rsid w:val="00AA7167"/>
    <w:rsid w:val="00AA7717"/>
    <w:rsid w:val="00AB0052"/>
    <w:rsid w:val="00AB0347"/>
    <w:rsid w:val="00AB0559"/>
    <w:rsid w:val="00AB0A70"/>
    <w:rsid w:val="00AB2223"/>
    <w:rsid w:val="00AB2AD1"/>
    <w:rsid w:val="00AB2DD7"/>
    <w:rsid w:val="00AB2E15"/>
    <w:rsid w:val="00AB3487"/>
    <w:rsid w:val="00AB3C57"/>
    <w:rsid w:val="00AB3ED9"/>
    <w:rsid w:val="00AB41C7"/>
    <w:rsid w:val="00AB5B0E"/>
    <w:rsid w:val="00AB6155"/>
    <w:rsid w:val="00AB6626"/>
    <w:rsid w:val="00AB6851"/>
    <w:rsid w:val="00AB6868"/>
    <w:rsid w:val="00AB6A69"/>
    <w:rsid w:val="00AB6E64"/>
    <w:rsid w:val="00AB71E2"/>
    <w:rsid w:val="00AB7C0B"/>
    <w:rsid w:val="00AB7E37"/>
    <w:rsid w:val="00AC01EC"/>
    <w:rsid w:val="00AC0332"/>
    <w:rsid w:val="00AC1032"/>
    <w:rsid w:val="00AC12F1"/>
    <w:rsid w:val="00AC1748"/>
    <w:rsid w:val="00AC1A14"/>
    <w:rsid w:val="00AC202B"/>
    <w:rsid w:val="00AC2C07"/>
    <w:rsid w:val="00AC2E74"/>
    <w:rsid w:val="00AC3779"/>
    <w:rsid w:val="00AC3E31"/>
    <w:rsid w:val="00AC3E6E"/>
    <w:rsid w:val="00AC43F7"/>
    <w:rsid w:val="00AC45FA"/>
    <w:rsid w:val="00AC4EA9"/>
    <w:rsid w:val="00AC4FBE"/>
    <w:rsid w:val="00AC5656"/>
    <w:rsid w:val="00AC5888"/>
    <w:rsid w:val="00AC5AD8"/>
    <w:rsid w:val="00AC77A1"/>
    <w:rsid w:val="00AC7C98"/>
    <w:rsid w:val="00AD0479"/>
    <w:rsid w:val="00AD2280"/>
    <w:rsid w:val="00AD2A61"/>
    <w:rsid w:val="00AD33C8"/>
    <w:rsid w:val="00AD39BE"/>
    <w:rsid w:val="00AD3A44"/>
    <w:rsid w:val="00AD4342"/>
    <w:rsid w:val="00AD452D"/>
    <w:rsid w:val="00AD5B22"/>
    <w:rsid w:val="00AD5C53"/>
    <w:rsid w:val="00AD7327"/>
    <w:rsid w:val="00AD7B77"/>
    <w:rsid w:val="00AE03D2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30"/>
    <w:rsid w:val="00AE3C2F"/>
    <w:rsid w:val="00AE41F2"/>
    <w:rsid w:val="00AE45D4"/>
    <w:rsid w:val="00AE4AC7"/>
    <w:rsid w:val="00AE4CB7"/>
    <w:rsid w:val="00AE5FCD"/>
    <w:rsid w:val="00AE6175"/>
    <w:rsid w:val="00AE7600"/>
    <w:rsid w:val="00AE7CEE"/>
    <w:rsid w:val="00AF0190"/>
    <w:rsid w:val="00AF01AF"/>
    <w:rsid w:val="00AF03EA"/>
    <w:rsid w:val="00AF0B75"/>
    <w:rsid w:val="00AF120B"/>
    <w:rsid w:val="00AF1459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3BB"/>
    <w:rsid w:val="00AF536C"/>
    <w:rsid w:val="00AF5758"/>
    <w:rsid w:val="00AF5884"/>
    <w:rsid w:val="00AF5A2C"/>
    <w:rsid w:val="00AF5EAA"/>
    <w:rsid w:val="00AF5F2D"/>
    <w:rsid w:val="00AF6DFA"/>
    <w:rsid w:val="00AF72F9"/>
    <w:rsid w:val="00AF79F0"/>
    <w:rsid w:val="00AF7CDE"/>
    <w:rsid w:val="00AF7FB6"/>
    <w:rsid w:val="00B00032"/>
    <w:rsid w:val="00B00202"/>
    <w:rsid w:val="00B01274"/>
    <w:rsid w:val="00B01531"/>
    <w:rsid w:val="00B01799"/>
    <w:rsid w:val="00B01D5B"/>
    <w:rsid w:val="00B04B6F"/>
    <w:rsid w:val="00B04F07"/>
    <w:rsid w:val="00B05349"/>
    <w:rsid w:val="00B05428"/>
    <w:rsid w:val="00B05C11"/>
    <w:rsid w:val="00B06084"/>
    <w:rsid w:val="00B06447"/>
    <w:rsid w:val="00B065E9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CFC"/>
    <w:rsid w:val="00B12E59"/>
    <w:rsid w:val="00B12EBD"/>
    <w:rsid w:val="00B1330F"/>
    <w:rsid w:val="00B1428B"/>
    <w:rsid w:val="00B143C3"/>
    <w:rsid w:val="00B1492A"/>
    <w:rsid w:val="00B14F0C"/>
    <w:rsid w:val="00B14F79"/>
    <w:rsid w:val="00B16198"/>
    <w:rsid w:val="00B16DF0"/>
    <w:rsid w:val="00B2020D"/>
    <w:rsid w:val="00B20F20"/>
    <w:rsid w:val="00B21F63"/>
    <w:rsid w:val="00B21FE8"/>
    <w:rsid w:val="00B22B6A"/>
    <w:rsid w:val="00B22CAF"/>
    <w:rsid w:val="00B23BC0"/>
    <w:rsid w:val="00B24C1B"/>
    <w:rsid w:val="00B258F6"/>
    <w:rsid w:val="00B25921"/>
    <w:rsid w:val="00B25FCE"/>
    <w:rsid w:val="00B265A9"/>
    <w:rsid w:val="00B2727B"/>
    <w:rsid w:val="00B2755B"/>
    <w:rsid w:val="00B27BDA"/>
    <w:rsid w:val="00B3140F"/>
    <w:rsid w:val="00B31A80"/>
    <w:rsid w:val="00B31B47"/>
    <w:rsid w:val="00B31EFF"/>
    <w:rsid w:val="00B321B4"/>
    <w:rsid w:val="00B3476A"/>
    <w:rsid w:val="00B34926"/>
    <w:rsid w:val="00B349F0"/>
    <w:rsid w:val="00B34CB5"/>
    <w:rsid w:val="00B34F44"/>
    <w:rsid w:val="00B35C0A"/>
    <w:rsid w:val="00B366AC"/>
    <w:rsid w:val="00B369FC"/>
    <w:rsid w:val="00B36A92"/>
    <w:rsid w:val="00B36B12"/>
    <w:rsid w:val="00B3726E"/>
    <w:rsid w:val="00B37428"/>
    <w:rsid w:val="00B37EF5"/>
    <w:rsid w:val="00B37FC0"/>
    <w:rsid w:val="00B40451"/>
    <w:rsid w:val="00B406B4"/>
    <w:rsid w:val="00B41302"/>
    <w:rsid w:val="00B413B0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E2E"/>
    <w:rsid w:val="00B46254"/>
    <w:rsid w:val="00B46DBA"/>
    <w:rsid w:val="00B47791"/>
    <w:rsid w:val="00B4791C"/>
    <w:rsid w:val="00B479B8"/>
    <w:rsid w:val="00B47F8E"/>
    <w:rsid w:val="00B5048F"/>
    <w:rsid w:val="00B504C7"/>
    <w:rsid w:val="00B52050"/>
    <w:rsid w:val="00B527DD"/>
    <w:rsid w:val="00B531F9"/>
    <w:rsid w:val="00B53394"/>
    <w:rsid w:val="00B53606"/>
    <w:rsid w:val="00B5404B"/>
    <w:rsid w:val="00B54487"/>
    <w:rsid w:val="00B55389"/>
    <w:rsid w:val="00B55ED2"/>
    <w:rsid w:val="00B56FF4"/>
    <w:rsid w:val="00B60073"/>
    <w:rsid w:val="00B601BB"/>
    <w:rsid w:val="00B608A8"/>
    <w:rsid w:val="00B62234"/>
    <w:rsid w:val="00B62399"/>
    <w:rsid w:val="00B627D3"/>
    <w:rsid w:val="00B638A9"/>
    <w:rsid w:val="00B63C3D"/>
    <w:rsid w:val="00B6435A"/>
    <w:rsid w:val="00B6457C"/>
    <w:rsid w:val="00B64BFB"/>
    <w:rsid w:val="00B6547F"/>
    <w:rsid w:val="00B658A4"/>
    <w:rsid w:val="00B65AAF"/>
    <w:rsid w:val="00B66BD8"/>
    <w:rsid w:val="00B672A4"/>
    <w:rsid w:val="00B6770E"/>
    <w:rsid w:val="00B67D66"/>
    <w:rsid w:val="00B67EF3"/>
    <w:rsid w:val="00B70073"/>
    <w:rsid w:val="00B70275"/>
    <w:rsid w:val="00B702A1"/>
    <w:rsid w:val="00B705BF"/>
    <w:rsid w:val="00B70D61"/>
    <w:rsid w:val="00B70F68"/>
    <w:rsid w:val="00B71027"/>
    <w:rsid w:val="00B710A4"/>
    <w:rsid w:val="00B71307"/>
    <w:rsid w:val="00B713D7"/>
    <w:rsid w:val="00B71654"/>
    <w:rsid w:val="00B716F5"/>
    <w:rsid w:val="00B71940"/>
    <w:rsid w:val="00B72113"/>
    <w:rsid w:val="00B72B15"/>
    <w:rsid w:val="00B73A33"/>
    <w:rsid w:val="00B73C0B"/>
    <w:rsid w:val="00B73CB7"/>
    <w:rsid w:val="00B73F8E"/>
    <w:rsid w:val="00B74AEF"/>
    <w:rsid w:val="00B74D88"/>
    <w:rsid w:val="00B757AB"/>
    <w:rsid w:val="00B758E8"/>
    <w:rsid w:val="00B75B8F"/>
    <w:rsid w:val="00B760FD"/>
    <w:rsid w:val="00B768F9"/>
    <w:rsid w:val="00B769F9"/>
    <w:rsid w:val="00B76BEA"/>
    <w:rsid w:val="00B770EF"/>
    <w:rsid w:val="00B77B5F"/>
    <w:rsid w:val="00B80024"/>
    <w:rsid w:val="00B804EB"/>
    <w:rsid w:val="00B80E67"/>
    <w:rsid w:val="00B812E5"/>
    <w:rsid w:val="00B829A2"/>
    <w:rsid w:val="00B82DDB"/>
    <w:rsid w:val="00B83293"/>
    <w:rsid w:val="00B83365"/>
    <w:rsid w:val="00B833DC"/>
    <w:rsid w:val="00B84196"/>
    <w:rsid w:val="00B8437F"/>
    <w:rsid w:val="00B843A8"/>
    <w:rsid w:val="00B84443"/>
    <w:rsid w:val="00B84516"/>
    <w:rsid w:val="00B84834"/>
    <w:rsid w:val="00B85268"/>
    <w:rsid w:val="00B85B01"/>
    <w:rsid w:val="00B85B6D"/>
    <w:rsid w:val="00B86893"/>
    <w:rsid w:val="00B870FD"/>
    <w:rsid w:val="00B87230"/>
    <w:rsid w:val="00B90CB1"/>
    <w:rsid w:val="00B91F35"/>
    <w:rsid w:val="00B92840"/>
    <w:rsid w:val="00B9364E"/>
    <w:rsid w:val="00B93C3C"/>
    <w:rsid w:val="00B946F4"/>
    <w:rsid w:val="00B94789"/>
    <w:rsid w:val="00B965C6"/>
    <w:rsid w:val="00B97638"/>
    <w:rsid w:val="00B978A4"/>
    <w:rsid w:val="00BA14A7"/>
    <w:rsid w:val="00BA21C5"/>
    <w:rsid w:val="00BA2350"/>
    <w:rsid w:val="00BA261A"/>
    <w:rsid w:val="00BA36F3"/>
    <w:rsid w:val="00BA4044"/>
    <w:rsid w:val="00BA47A7"/>
    <w:rsid w:val="00BA5019"/>
    <w:rsid w:val="00BB1132"/>
    <w:rsid w:val="00BB1701"/>
    <w:rsid w:val="00BB1989"/>
    <w:rsid w:val="00BB27F5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E08"/>
    <w:rsid w:val="00BC047E"/>
    <w:rsid w:val="00BC0737"/>
    <w:rsid w:val="00BC0B12"/>
    <w:rsid w:val="00BC174D"/>
    <w:rsid w:val="00BC1D8E"/>
    <w:rsid w:val="00BC1FA9"/>
    <w:rsid w:val="00BC2A9F"/>
    <w:rsid w:val="00BC2B54"/>
    <w:rsid w:val="00BC36EC"/>
    <w:rsid w:val="00BC3FC3"/>
    <w:rsid w:val="00BC5846"/>
    <w:rsid w:val="00BC5DA3"/>
    <w:rsid w:val="00BC5F1D"/>
    <w:rsid w:val="00BC6118"/>
    <w:rsid w:val="00BC656F"/>
    <w:rsid w:val="00BC6DCC"/>
    <w:rsid w:val="00BC6F23"/>
    <w:rsid w:val="00BC7B71"/>
    <w:rsid w:val="00BC7C0A"/>
    <w:rsid w:val="00BD068D"/>
    <w:rsid w:val="00BD0729"/>
    <w:rsid w:val="00BD1195"/>
    <w:rsid w:val="00BD12E8"/>
    <w:rsid w:val="00BD16C4"/>
    <w:rsid w:val="00BD1B70"/>
    <w:rsid w:val="00BD2B38"/>
    <w:rsid w:val="00BD2CCA"/>
    <w:rsid w:val="00BD302A"/>
    <w:rsid w:val="00BD368F"/>
    <w:rsid w:val="00BD3711"/>
    <w:rsid w:val="00BD40DD"/>
    <w:rsid w:val="00BD4367"/>
    <w:rsid w:val="00BD45E3"/>
    <w:rsid w:val="00BD48F1"/>
    <w:rsid w:val="00BD4B83"/>
    <w:rsid w:val="00BD4C1C"/>
    <w:rsid w:val="00BD4CB3"/>
    <w:rsid w:val="00BD4CBB"/>
    <w:rsid w:val="00BD5E62"/>
    <w:rsid w:val="00BD64E8"/>
    <w:rsid w:val="00BD65E6"/>
    <w:rsid w:val="00BD6935"/>
    <w:rsid w:val="00BD70E4"/>
    <w:rsid w:val="00BD7AB2"/>
    <w:rsid w:val="00BD7D91"/>
    <w:rsid w:val="00BE06AE"/>
    <w:rsid w:val="00BE1917"/>
    <w:rsid w:val="00BE1B3F"/>
    <w:rsid w:val="00BE1BC0"/>
    <w:rsid w:val="00BE2D15"/>
    <w:rsid w:val="00BE3344"/>
    <w:rsid w:val="00BE667C"/>
    <w:rsid w:val="00BE7B33"/>
    <w:rsid w:val="00BF00BF"/>
    <w:rsid w:val="00BF0AFA"/>
    <w:rsid w:val="00BF166E"/>
    <w:rsid w:val="00BF1C6F"/>
    <w:rsid w:val="00BF20CC"/>
    <w:rsid w:val="00BF381E"/>
    <w:rsid w:val="00BF39A4"/>
    <w:rsid w:val="00BF3C1C"/>
    <w:rsid w:val="00BF3E09"/>
    <w:rsid w:val="00BF4337"/>
    <w:rsid w:val="00BF7AF7"/>
    <w:rsid w:val="00C00351"/>
    <w:rsid w:val="00C00D97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4313"/>
    <w:rsid w:val="00C060B2"/>
    <w:rsid w:val="00C06546"/>
    <w:rsid w:val="00C0690B"/>
    <w:rsid w:val="00C06A74"/>
    <w:rsid w:val="00C0757A"/>
    <w:rsid w:val="00C078C3"/>
    <w:rsid w:val="00C07A56"/>
    <w:rsid w:val="00C07CF2"/>
    <w:rsid w:val="00C107D0"/>
    <w:rsid w:val="00C11488"/>
    <w:rsid w:val="00C11B53"/>
    <w:rsid w:val="00C11C5B"/>
    <w:rsid w:val="00C123EE"/>
    <w:rsid w:val="00C12998"/>
    <w:rsid w:val="00C14513"/>
    <w:rsid w:val="00C14CCB"/>
    <w:rsid w:val="00C15A8B"/>
    <w:rsid w:val="00C15B46"/>
    <w:rsid w:val="00C16742"/>
    <w:rsid w:val="00C16F63"/>
    <w:rsid w:val="00C172C6"/>
    <w:rsid w:val="00C17EDE"/>
    <w:rsid w:val="00C20142"/>
    <w:rsid w:val="00C2149C"/>
    <w:rsid w:val="00C21C80"/>
    <w:rsid w:val="00C22309"/>
    <w:rsid w:val="00C2236E"/>
    <w:rsid w:val="00C2237D"/>
    <w:rsid w:val="00C22A76"/>
    <w:rsid w:val="00C22B51"/>
    <w:rsid w:val="00C22C8A"/>
    <w:rsid w:val="00C22D3F"/>
    <w:rsid w:val="00C23AB8"/>
    <w:rsid w:val="00C23B36"/>
    <w:rsid w:val="00C23E80"/>
    <w:rsid w:val="00C23F8D"/>
    <w:rsid w:val="00C2429C"/>
    <w:rsid w:val="00C24412"/>
    <w:rsid w:val="00C24F8C"/>
    <w:rsid w:val="00C26666"/>
    <w:rsid w:val="00C27122"/>
    <w:rsid w:val="00C279D4"/>
    <w:rsid w:val="00C27E2E"/>
    <w:rsid w:val="00C31275"/>
    <w:rsid w:val="00C316BD"/>
    <w:rsid w:val="00C32067"/>
    <w:rsid w:val="00C32396"/>
    <w:rsid w:val="00C32F51"/>
    <w:rsid w:val="00C33728"/>
    <w:rsid w:val="00C34554"/>
    <w:rsid w:val="00C34664"/>
    <w:rsid w:val="00C35274"/>
    <w:rsid w:val="00C3645F"/>
    <w:rsid w:val="00C369B7"/>
    <w:rsid w:val="00C377A6"/>
    <w:rsid w:val="00C3791E"/>
    <w:rsid w:val="00C37A3C"/>
    <w:rsid w:val="00C40986"/>
    <w:rsid w:val="00C40D81"/>
    <w:rsid w:val="00C415F8"/>
    <w:rsid w:val="00C42281"/>
    <w:rsid w:val="00C430E4"/>
    <w:rsid w:val="00C435C7"/>
    <w:rsid w:val="00C43968"/>
    <w:rsid w:val="00C44D6A"/>
    <w:rsid w:val="00C45644"/>
    <w:rsid w:val="00C45719"/>
    <w:rsid w:val="00C45F2B"/>
    <w:rsid w:val="00C462FC"/>
    <w:rsid w:val="00C464FD"/>
    <w:rsid w:val="00C50CC0"/>
    <w:rsid w:val="00C50FCF"/>
    <w:rsid w:val="00C51647"/>
    <w:rsid w:val="00C51AA6"/>
    <w:rsid w:val="00C53BAC"/>
    <w:rsid w:val="00C542DB"/>
    <w:rsid w:val="00C54585"/>
    <w:rsid w:val="00C5495D"/>
    <w:rsid w:val="00C55C28"/>
    <w:rsid w:val="00C55C9A"/>
    <w:rsid w:val="00C56157"/>
    <w:rsid w:val="00C562DC"/>
    <w:rsid w:val="00C5632B"/>
    <w:rsid w:val="00C56C1A"/>
    <w:rsid w:val="00C57037"/>
    <w:rsid w:val="00C57ADF"/>
    <w:rsid w:val="00C611A2"/>
    <w:rsid w:val="00C611BB"/>
    <w:rsid w:val="00C620E1"/>
    <w:rsid w:val="00C6365B"/>
    <w:rsid w:val="00C64103"/>
    <w:rsid w:val="00C64187"/>
    <w:rsid w:val="00C64262"/>
    <w:rsid w:val="00C64860"/>
    <w:rsid w:val="00C655E8"/>
    <w:rsid w:val="00C65725"/>
    <w:rsid w:val="00C66D05"/>
    <w:rsid w:val="00C674D3"/>
    <w:rsid w:val="00C675FD"/>
    <w:rsid w:val="00C67E06"/>
    <w:rsid w:val="00C70128"/>
    <w:rsid w:val="00C7052A"/>
    <w:rsid w:val="00C717F5"/>
    <w:rsid w:val="00C71908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798"/>
    <w:rsid w:val="00C73E57"/>
    <w:rsid w:val="00C74B08"/>
    <w:rsid w:val="00C75206"/>
    <w:rsid w:val="00C7521D"/>
    <w:rsid w:val="00C75306"/>
    <w:rsid w:val="00C75356"/>
    <w:rsid w:val="00C75519"/>
    <w:rsid w:val="00C75DF1"/>
    <w:rsid w:val="00C77784"/>
    <w:rsid w:val="00C77B94"/>
    <w:rsid w:val="00C80064"/>
    <w:rsid w:val="00C804B7"/>
    <w:rsid w:val="00C81935"/>
    <w:rsid w:val="00C81C72"/>
    <w:rsid w:val="00C828D3"/>
    <w:rsid w:val="00C82DD3"/>
    <w:rsid w:val="00C82DD7"/>
    <w:rsid w:val="00C83792"/>
    <w:rsid w:val="00C85E73"/>
    <w:rsid w:val="00C86CB8"/>
    <w:rsid w:val="00C87732"/>
    <w:rsid w:val="00C87910"/>
    <w:rsid w:val="00C902DB"/>
    <w:rsid w:val="00C90DFD"/>
    <w:rsid w:val="00C912F4"/>
    <w:rsid w:val="00C91ADE"/>
    <w:rsid w:val="00C92274"/>
    <w:rsid w:val="00C937B2"/>
    <w:rsid w:val="00C93D2F"/>
    <w:rsid w:val="00C94060"/>
    <w:rsid w:val="00C94577"/>
    <w:rsid w:val="00C9464A"/>
    <w:rsid w:val="00C95894"/>
    <w:rsid w:val="00C96179"/>
    <w:rsid w:val="00C961E0"/>
    <w:rsid w:val="00C96398"/>
    <w:rsid w:val="00C96689"/>
    <w:rsid w:val="00C967E0"/>
    <w:rsid w:val="00C96FE6"/>
    <w:rsid w:val="00C97E31"/>
    <w:rsid w:val="00CA00BB"/>
    <w:rsid w:val="00CA09A5"/>
    <w:rsid w:val="00CA1059"/>
    <w:rsid w:val="00CA132C"/>
    <w:rsid w:val="00CA146F"/>
    <w:rsid w:val="00CA185F"/>
    <w:rsid w:val="00CA2487"/>
    <w:rsid w:val="00CA2504"/>
    <w:rsid w:val="00CA2589"/>
    <w:rsid w:val="00CA2EC9"/>
    <w:rsid w:val="00CA328E"/>
    <w:rsid w:val="00CA3682"/>
    <w:rsid w:val="00CA38FA"/>
    <w:rsid w:val="00CA40FA"/>
    <w:rsid w:val="00CA4346"/>
    <w:rsid w:val="00CA4425"/>
    <w:rsid w:val="00CA4BBF"/>
    <w:rsid w:val="00CA685F"/>
    <w:rsid w:val="00CA7041"/>
    <w:rsid w:val="00CA70A4"/>
    <w:rsid w:val="00CA7A5C"/>
    <w:rsid w:val="00CB09B6"/>
    <w:rsid w:val="00CB0B86"/>
    <w:rsid w:val="00CB159B"/>
    <w:rsid w:val="00CB2004"/>
    <w:rsid w:val="00CB3F94"/>
    <w:rsid w:val="00CB4079"/>
    <w:rsid w:val="00CB44B2"/>
    <w:rsid w:val="00CB4734"/>
    <w:rsid w:val="00CB4A36"/>
    <w:rsid w:val="00CB4D2A"/>
    <w:rsid w:val="00CB5225"/>
    <w:rsid w:val="00CB55CC"/>
    <w:rsid w:val="00CB600D"/>
    <w:rsid w:val="00CB6282"/>
    <w:rsid w:val="00CB67FA"/>
    <w:rsid w:val="00CB6A2B"/>
    <w:rsid w:val="00CB6D09"/>
    <w:rsid w:val="00CB6FAC"/>
    <w:rsid w:val="00CB716E"/>
    <w:rsid w:val="00CB78E8"/>
    <w:rsid w:val="00CB7B1B"/>
    <w:rsid w:val="00CC00B1"/>
    <w:rsid w:val="00CC02BD"/>
    <w:rsid w:val="00CC0E91"/>
    <w:rsid w:val="00CC11A0"/>
    <w:rsid w:val="00CC14CB"/>
    <w:rsid w:val="00CC1D67"/>
    <w:rsid w:val="00CC332C"/>
    <w:rsid w:val="00CC3578"/>
    <w:rsid w:val="00CC36E7"/>
    <w:rsid w:val="00CC38EE"/>
    <w:rsid w:val="00CC418A"/>
    <w:rsid w:val="00CC4384"/>
    <w:rsid w:val="00CC4732"/>
    <w:rsid w:val="00CC4E01"/>
    <w:rsid w:val="00CC4F2A"/>
    <w:rsid w:val="00CC6FD6"/>
    <w:rsid w:val="00CC744E"/>
    <w:rsid w:val="00CC7AFC"/>
    <w:rsid w:val="00CC7EA8"/>
    <w:rsid w:val="00CD0FCC"/>
    <w:rsid w:val="00CD12CE"/>
    <w:rsid w:val="00CD190D"/>
    <w:rsid w:val="00CD2B5D"/>
    <w:rsid w:val="00CD2CEC"/>
    <w:rsid w:val="00CD3C17"/>
    <w:rsid w:val="00CD3F5F"/>
    <w:rsid w:val="00CD3F90"/>
    <w:rsid w:val="00CD5531"/>
    <w:rsid w:val="00CD5A81"/>
    <w:rsid w:val="00CD6A9A"/>
    <w:rsid w:val="00CE0D22"/>
    <w:rsid w:val="00CE0E25"/>
    <w:rsid w:val="00CE1095"/>
    <w:rsid w:val="00CE1160"/>
    <w:rsid w:val="00CE12C5"/>
    <w:rsid w:val="00CE23A2"/>
    <w:rsid w:val="00CE3699"/>
    <w:rsid w:val="00CE57E0"/>
    <w:rsid w:val="00CE59DE"/>
    <w:rsid w:val="00CE65EB"/>
    <w:rsid w:val="00CE69AF"/>
    <w:rsid w:val="00CE6A0B"/>
    <w:rsid w:val="00CE6CF1"/>
    <w:rsid w:val="00CE79C7"/>
    <w:rsid w:val="00CF0BCB"/>
    <w:rsid w:val="00CF0F9D"/>
    <w:rsid w:val="00CF17F1"/>
    <w:rsid w:val="00CF1F28"/>
    <w:rsid w:val="00CF1FBB"/>
    <w:rsid w:val="00CF28DF"/>
    <w:rsid w:val="00CF4C2B"/>
    <w:rsid w:val="00CF5DE9"/>
    <w:rsid w:val="00CF6C34"/>
    <w:rsid w:val="00CF6DDD"/>
    <w:rsid w:val="00CF6ED9"/>
    <w:rsid w:val="00CF7869"/>
    <w:rsid w:val="00D002F4"/>
    <w:rsid w:val="00D00335"/>
    <w:rsid w:val="00D010D7"/>
    <w:rsid w:val="00D0195E"/>
    <w:rsid w:val="00D021FA"/>
    <w:rsid w:val="00D034BC"/>
    <w:rsid w:val="00D03EBA"/>
    <w:rsid w:val="00D0468F"/>
    <w:rsid w:val="00D048AA"/>
    <w:rsid w:val="00D04E9A"/>
    <w:rsid w:val="00D06159"/>
    <w:rsid w:val="00D06A2F"/>
    <w:rsid w:val="00D07549"/>
    <w:rsid w:val="00D0790A"/>
    <w:rsid w:val="00D07B30"/>
    <w:rsid w:val="00D07B92"/>
    <w:rsid w:val="00D10635"/>
    <w:rsid w:val="00D10B33"/>
    <w:rsid w:val="00D10E52"/>
    <w:rsid w:val="00D11788"/>
    <w:rsid w:val="00D11E94"/>
    <w:rsid w:val="00D130AC"/>
    <w:rsid w:val="00D13B54"/>
    <w:rsid w:val="00D13DCE"/>
    <w:rsid w:val="00D13FBE"/>
    <w:rsid w:val="00D14CDF"/>
    <w:rsid w:val="00D204B7"/>
    <w:rsid w:val="00D21069"/>
    <w:rsid w:val="00D21AD5"/>
    <w:rsid w:val="00D21BBE"/>
    <w:rsid w:val="00D21C2B"/>
    <w:rsid w:val="00D21E80"/>
    <w:rsid w:val="00D21FD5"/>
    <w:rsid w:val="00D2283A"/>
    <w:rsid w:val="00D23403"/>
    <w:rsid w:val="00D23657"/>
    <w:rsid w:val="00D237CC"/>
    <w:rsid w:val="00D23807"/>
    <w:rsid w:val="00D2474A"/>
    <w:rsid w:val="00D2512D"/>
    <w:rsid w:val="00D25B7A"/>
    <w:rsid w:val="00D260AA"/>
    <w:rsid w:val="00D267EE"/>
    <w:rsid w:val="00D2687C"/>
    <w:rsid w:val="00D26934"/>
    <w:rsid w:val="00D27077"/>
    <w:rsid w:val="00D30408"/>
    <w:rsid w:val="00D308F1"/>
    <w:rsid w:val="00D32BFA"/>
    <w:rsid w:val="00D33066"/>
    <w:rsid w:val="00D33186"/>
    <w:rsid w:val="00D33BBB"/>
    <w:rsid w:val="00D33BD7"/>
    <w:rsid w:val="00D341FE"/>
    <w:rsid w:val="00D34345"/>
    <w:rsid w:val="00D34783"/>
    <w:rsid w:val="00D35966"/>
    <w:rsid w:val="00D35F5F"/>
    <w:rsid w:val="00D36014"/>
    <w:rsid w:val="00D40779"/>
    <w:rsid w:val="00D41601"/>
    <w:rsid w:val="00D41753"/>
    <w:rsid w:val="00D4235A"/>
    <w:rsid w:val="00D4326F"/>
    <w:rsid w:val="00D44292"/>
    <w:rsid w:val="00D443C2"/>
    <w:rsid w:val="00D44BEC"/>
    <w:rsid w:val="00D4508C"/>
    <w:rsid w:val="00D45EFA"/>
    <w:rsid w:val="00D461F1"/>
    <w:rsid w:val="00D4758F"/>
    <w:rsid w:val="00D47B9B"/>
    <w:rsid w:val="00D47CF5"/>
    <w:rsid w:val="00D509E1"/>
    <w:rsid w:val="00D50FFB"/>
    <w:rsid w:val="00D511F2"/>
    <w:rsid w:val="00D51291"/>
    <w:rsid w:val="00D51F62"/>
    <w:rsid w:val="00D52C36"/>
    <w:rsid w:val="00D52EFE"/>
    <w:rsid w:val="00D531CD"/>
    <w:rsid w:val="00D5354F"/>
    <w:rsid w:val="00D535EE"/>
    <w:rsid w:val="00D53968"/>
    <w:rsid w:val="00D53FCA"/>
    <w:rsid w:val="00D542FD"/>
    <w:rsid w:val="00D553D2"/>
    <w:rsid w:val="00D566C9"/>
    <w:rsid w:val="00D56A62"/>
    <w:rsid w:val="00D56E9F"/>
    <w:rsid w:val="00D57540"/>
    <w:rsid w:val="00D5760E"/>
    <w:rsid w:val="00D576B1"/>
    <w:rsid w:val="00D601E3"/>
    <w:rsid w:val="00D6079B"/>
    <w:rsid w:val="00D61FE5"/>
    <w:rsid w:val="00D62BD5"/>
    <w:rsid w:val="00D633C5"/>
    <w:rsid w:val="00D635C5"/>
    <w:rsid w:val="00D63743"/>
    <w:rsid w:val="00D640D3"/>
    <w:rsid w:val="00D64118"/>
    <w:rsid w:val="00D65137"/>
    <w:rsid w:val="00D66F12"/>
    <w:rsid w:val="00D675D1"/>
    <w:rsid w:val="00D701D1"/>
    <w:rsid w:val="00D70D79"/>
    <w:rsid w:val="00D71295"/>
    <w:rsid w:val="00D713CC"/>
    <w:rsid w:val="00D71D8B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63C9"/>
    <w:rsid w:val="00D763D5"/>
    <w:rsid w:val="00D7646B"/>
    <w:rsid w:val="00D76685"/>
    <w:rsid w:val="00D76D44"/>
    <w:rsid w:val="00D771EE"/>
    <w:rsid w:val="00D77484"/>
    <w:rsid w:val="00D778E8"/>
    <w:rsid w:val="00D77D68"/>
    <w:rsid w:val="00D81031"/>
    <w:rsid w:val="00D81790"/>
    <w:rsid w:val="00D8232B"/>
    <w:rsid w:val="00D8257D"/>
    <w:rsid w:val="00D82B8E"/>
    <w:rsid w:val="00D8302E"/>
    <w:rsid w:val="00D8466D"/>
    <w:rsid w:val="00D84AF7"/>
    <w:rsid w:val="00D84E79"/>
    <w:rsid w:val="00D857ED"/>
    <w:rsid w:val="00D85E22"/>
    <w:rsid w:val="00D86CA3"/>
    <w:rsid w:val="00D900AC"/>
    <w:rsid w:val="00D9020E"/>
    <w:rsid w:val="00D903F6"/>
    <w:rsid w:val="00D90B87"/>
    <w:rsid w:val="00D90D4F"/>
    <w:rsid w:val="00D912C4"/>
    <w:rsid w:val="00D914C4"/>
    <w:rsid w:val="00D91CFE"/>
    <w:rsid w:val="00D9230B"/>
    <w:rsid w:val="00D9234D"/>
    <w:rsid w:val="00D93490"/>
    <w:rsid w:val="00D9359C"/>
    <w:rsid w:val="00D942FC"/>
    <w:rsid w:val="00D9440E"/>
    <w:rsid w:val="00D94D55"/>
    <w:rsid w:val="00D9561C"/>
    <w:rsid w:val="00D96BB6"/>
    <w:rsid w:val="00D9708A"/>
    <w:rsid w:val="00D97CA4"/>
    <w:rsid w:val="00DA0C32"/>
    <w:rsid w:val="00DA0C7A"/>
    <w:rsid w:val="00DA0F27"/>
    <w:rsid w:val="00DA14A0"/>
    <w:rsid w:val="00DA166F"/>
    <w:rsid w:val="00DA1840"/>
    <w:rsid w:val="00DA1C90"/>
    <w:rsid w:val="00DA1D62"/>
    <w:rsid w:val="00DA1DD8"/>
    <w:rsid w:val="00DA20FF"/>
    <w:rsid w:val="00DA312E"/>
    <w:rsid w:val="00DA33E6"/>
    <w:rsid w:val="00DA3F14"/>
    <w:rsid w:val="00DA3F23"/>
    <w:rsid w:val="00DA455B"/>
    <w:rsid w:val="00DA5214"/>
    <w:rsid w:val="00DA52C5"/>
    <w:rsid w:val="00DA5DF8"/>
    <w:rsid w:val="00DA63A2"/>
    <w:rsid w:val="00DA66B2"/>
    <w:rsid w:val="00DA73E8"/>
    <w:rsid w:val="00DA790A"/>
    <w:rsid w:val="00DB05D6"/>
    <w:rsid w:val="00DB0801"/>
    <w:rsid w:val="00DB09F1"/>
    <w:rsid w:val="00DB0BC1"/>
    <w:rsid w:val="00DB1203"/>
    <w:rsid w:val="00DB213A"/>
    <w:rsid w:val="00DB39EE"/>
    <w:rsid w:val="00DB3BEC"/>
    <w:rsid w:val="00DB3D9A"/>
    <w:rsid w:val="00DB4400"/>
    <w:rsid w:val="00DB4D12"/>
    <w:rsid w:val="00DB4E88"/>
    <w:rsid w:val="00DB6B03"/>
    <w:rsid w:val="00DB6EC6"/>
    <w:rsid w:val="00DB73B1"/>
    <w:rsid w:val="00DB7C9D"/>
    <w:rsid w:val="00DC0DAA"/>
    <w:rsid w:val="00DC2FCB"/>
    <w:rsid w:val="00DC31E8"/>
    <w:rsid w:val="00DC4098"/>
    <w:rsid w:val="00DC47E2"/>
    <w:rsid w:val="00DC4CCD"/>
    <w:rsid w:val="00DC5876"/>
    <w:rsid w:val="00DC64A3"/>
    <w:rsid w:val="00DC6921"/>
    <w:rsid w:val="00DC6F5D"/>
    <w:rsid w:val="00DC7CE3"/>
    <w:rsid w:val="00DD08A1"/>
    <w:rsid w:val="00DD0E7D"/>
    <w:rsid w:val="00DD11B3"/>
    <w:rsid w:val="00DD1ECB"/>
    <w:rsid w:val="00DD1EFD"/>
    <w:rsid w:val="00DD2EA0"/>
    <w:rsid w:val="00DD3E1A"/>
    <w:rsid w:val="00DD3FC2"/>
    <w:rsid w:val="00DD487D"/>
    <w:rsid w:val="00DD58B2"/>
    <w:rsid w:val="00DD5E3D"/>
    <w:rsid w:val="00DD5EFC"/>
    <w:rsid w:val="00DD6437"/>
    <w:rsid w:val="00DD68C0"/>
    <w:rsid w:val="00DD711B"/>
    <w:rsid w:val="00DD7EB8"/>
    <w:rsid w:val="00DE0415"/>
    <w:rsid w:val="00DE09CA"/>
    <w:rsid w:val="00DE0D6E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FF4"/>
    <w:rsid w:val="00DE6094"/>
    <w:rsid w:val="00DE6875"/>
    <w:rsid w:val="00DE6E22"/>
    <w:rsid w:val="00DE7DB0"/>
    <w:rsid w:val="00DE7FBE"/>
    <w:rsid w:val="00DF01AC"/>
    <w:rsid w:val="00DF05B1"/>
    <w:rsid w:val="00DF0C54"/>
    <w:rsid w:val="00DF1429"/>
    <w:rsid w:val="00DF147A"/>
    <w:rsid w:val="00DF2458"/>
    <w:rsid w:val="00DF26B2"/>
    <w:rsid w:val="00DF2D05"/>
    <w:rsid w:val="00DF33CA"/>
    <w:rsid w:val="00DF35C4"/>
    <w:rsid w:val="00DF39B9"/>
    <w:rsid w:val="00DF3D9E"/>
    <w:rsid w:val="00DF3DD6"/>
    <w:rsid w:val="00DF40B9"/>
    <w:rsid w:val="00DF43AA"/>
    <w:rsid w:val="00DF48AC"/>
    <w:rsid w:val="00DF50A5"/>
    <w:rsid w:val="00DF5EA0"/>
    <w:rsid w:val="00DF6FD5"/>
    <w:rsid w:val="00DF7141"/>
    <w:rsid w:val="00DF747F"/>
    <w:rsid w:val="00DF7F2B"/>
    <w:rsid w:val="00DF7F73"/>
    <w:rsid w:val="00E004C9"/>
    <w:rsid w:val="00E00DFC"/>
    <w:rsid w:val="00E00E95"/>
    <w:rsid w:val="00E01AB8"/>
    <w:rsid w:val="00E02202"/>
    <w:rsid w:val="00E022F4"/>
    <w:rsid w:val="00E02BEB"/>
    <w:rsid w:val="00E0387D"/>
    <w:rsid w:val="00E03E72"/>
    <w:rsid w:val="00E040D4"/>
    <w:rsid w:val="00E0525F"/>
    <w:rsid w:val="00E05600"/>
    <w:rsid w:val="00E06C2F"/>
    <w:rsid w:val="00E10015"/>
    <w:rsid w:val="00E100B3"/>
    <w:rsid w:val="00E104E3"/>
    <w:rsid w:val="00E108E7"/>
    <w:rsid w:val="00E10F39"/>
    <w:rsid w:val="00E11AFB"/>
    <w:rsid w:val="00E11C98"/>
    <w:rsid w:val="00E13194"/>
    <w:rsid w:val="00E1340A"/>
    <w:rsid w:val="00E1375C"/>
    <w:rsid w:val="00E13FA5"/>
    <w:rsid w:val="00E149B7"/>
    <w:rsid w:val="00E14A8D"/>
    <w:rsid w:val="00E15C15"/>
    <w:rsid w:val="00E16080"/>
    <w:rsid w:val="00E161F9"/>
    <w:rsid w:val="00E179CE"/>
    <w:rsid w:val="00E17AB3"/>
    <w:rsid w:val="00E20288"/>
    <w:rsid w:val="00E20A29"/>
    <w:rsid w:val="00E20CF6"/>
    <w:rsid w:val="00E20D55"/>
    <w:rsid w:val="00E20FE0"/>
    <w:rsid w:val="00E219D0"/>
    <w:rsid w:val="00E21A6A"/>
    <w:rsid w:val="00E21B83"/>
    <w:rsid w:val="00E22542"/>
    <w:rsid w:val="00E22B79"/>
    <w:rsid w:val="00E22CA4"/>
    <w:rsid w:val="00E22F4E"/>
    <w:rsid w:val="00E23728"/>
    <w:rsid w:val="00E23CBB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55A"/>
    <w:rsid w:val="00E27891"/>
    <w:rsid w:val="00E27B5B"/>
    <w:rsid w:val="00E27E15"/>
    <w:rsid w:val="00E302E4"/>
    <w:rsid w:val="00E31098"/>
    <w:rsid w:val="00E310B7"/>
    <w:rsid w:val="00E313E2"/>
    <w:rsid w:val="00E323AE"/>
    <w:rsid w:val="00E332D2"/>
    <w:rsid w:val="00E34BA5"/>
    <w:rsid w:val="00E34FAE"/>
    <w:rsid w:val="00E369F4"/>
    <w:rsid w:val="00E36FDF"/>
    <w:rsid w:val="00E37021"/>
    <w:rsid w:val="00E37039"/>
    <w:rsid w:val="00E37B15"/>
    <w:rsid w:val="00E403F4"/>
    <w:rsid w:val="00E40496"/>
    <w:rsid w:val="00E408EE"/>
    <w:rsid w:val="00E41231"/>
    <w:rsid w:val="00E41338"/>
    <w:rsid w:val="00E418D0"/>
    <w:rsid w:val="00E41B57"/>
    <w:rsid w:val="00E41C3B"/>
    <w:rsid w:val="00E41CFE"/>
    <w:rsid w:val="00E4213B"/>
    <w:rsid w:val="00E42306"/>
    <w:rsid w:val="00E4299A"/>
    <w:rsid w:val="00E42CFA"/>
    <w:rsid w:val="00E42DE0"/>
    <w:rsid w:val="00E4438C"/>
    <w:rsid w:val="00E44803"/>
    <w:rsid w:val="00E45481"/>
    <w:rsid w:val="00E464CC"/>
    <w:rsid w:val="00E46960"/>
    <w:rsid w:val="00E46D81"/>
    <w:rsid w:val="00E47AD9"/>
    <w:rsid w:val="00E47C0F"/>
    <w:rsid w:val="00E50B98"/>
    <w:rsid w:val="00E52975"/>
    <w:rsid w:val="00E52A5F"/>
    <w:rsid w:val="00E53A02"/>
    <w:rsid w:val="00E53CCD"/>
    <w:rsid w:val="00E54247"/>
    <w:rsid w:val="00E543B9"/>
    <w:rsid w:val="00E546C6"/>
    <w:rsid w:val="00E5515D"/>
    <w:rsid w:val="00E554DF"/>
    <w:rsid w:val="00E56C70"/>
    <w:rsid w:val="00E573E5"/>
    <w:rsid w:val="00E60B53"/>
    <w:rsid w:val="00E60C36"/>
    <w:rsid w:val="00E61158"/>
    <w:rsid w:val="00E615C5"/>
    <w:rsid w:val="00E61AC0"/>
    <w:rsid w:val="00E6331D"/>
    <w:rsid w:val="00E648B9"/>
    <w:rsid w:val="00E649AA"/>
    <w:rsid w:val="00E64BB8"/>
    <w:rsid w:val="00E65070"/>
    <w:rsid w:val="00E658F3"/>
    <w:rsid w:val="00E67908"/>
    <w:rsid w:val="00E7018C"/>
    <w:rsid w:val="00E71659"/>
    <w:rsid w:val="00E7186B"/>
    <w:rsid w:val="00E72E81"/>
    <w:rsid w:val="00E72F95"/>
    <w:rsid w:val="00E7390A"/>
    <w:rsid w:val="00E73F72"/>
    <w:rsid w:val="00E74C0D"/>
    <w:rsid w:val="00E74D2D"/>
    <w:rsid w:val="00E756E2"/>
    <w:rsid w:val="00E7724A"/>
    <w:rsid w:val="00E772A3"/>
    <w:rsid w:val="00E773D4"/>
    <w:rsid w:val="00E77C7C"/>
    <w:rsid w:val="00E77F26"/>
    <w:rsid w:val="00E8074C"/>
    <w:rsid w:val="00E813FB"/>
    <w:rsid w:val="00E8178C"/>
    <w:rsid w:val="00E81E70"/>
    <w:rsid w:val="00E81EF4"/>
    <w:rsid w:val="00E833AE"/>
    <w:rsid w:val="00E83598"/>
    <w:rsid w:val="00E83B89"/>
    <w:rsid w:val="00E842F4"/>
    <w:rsid w:val="00E845F1"/>
    <w:rsid w:val="00E8489F"/>
    <w:rsid w:val="00E850ED"/>
    <w:rsid w:val="00E852D7"/>
    <w:rsid w:val="00E85722"/>
    <w:rsid w:val="00E85C47"/>
    <w:rsid w:val="00E85E34"/>
    <w:rsid w:val="00E8653B"/>
    <w:rsid w:val="00E868A8"/>
    <w:rsid w:val="00E86AA1"/>
    <w:rsid w:val="00E86D56"/>
    <w:rsid w:val="00E86FA7"/>
    <w:rsid w:val="00E878DD"/>
    <w:rsid w:val="00E90870"/>
    <w:rsid w:val="00E90B52"/>
    <w:rsid w:val="00E90DDF"/>
    <w:rsid w:val="00E913E3"/>
    <w:rsid w:val="00E915F7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F8E"/>
    <w:rsid w:val="00E962B7"/>
    <w:rsid w:val="00E97456"/>
    <w:rsid w:val="00E97640"/>
    <w:rsid w:val="00E977A4"/>
    <w:rsid w:val="00EA0334"/>
    <w:rsid w:val="00EA0513"/>
    <w:rsid w:val="00EA0779"/>
    <w:rsid w:val="00EA0EF9"/>
    <w:rsid w:val="00EA1634"/>
    <w:rsid w:val="00EA1EC4"/>
    <w:rsid w:val="00EA204E"/>
    <w:rsid w:val="00EA4D9C"/>
    <w:rsid w:val="00EA4EBB"/>
    <w:rsid w:val="00EA6884"/>
    <w:rsid w:val="00EA7D55"/>
    <w:rsid w:val="00EB0F01"/>
    <w:rsid w:val="00EB13C9"/>
    <w:rsid w:val="00EB1450"/>
    <w:rsid w:val="00EB169C"/>
    <w:rsid w:val="00EB1A35"/>
    <w:rsid w:val="00EB224E"/>
    <w:rsid w:val="00EB273A"/>
    <w:rsid w:val="00EB2BE8"/>
    <w:rsid w:val="00EB3A16"/>
    <w:rsid w:val="00EB3C2B"/>
    <w:rsid w:val="00EB48ED"/>
    <w:rsid w:val="00EB4BF7"/>
    <w:rsid w:val="00EB4F50"/>
    <w:rsid w:val="00EB5507"/>
    <w:rsid w:val="00EB6136"/>
    <w:rsid w:val="00EB714A"/>
    <w:rsid w:val="00EB76B3"/>
    <w:rsid w:val="00EC075E"/>
    <w:rsid w:val="00EC0942"/>
    <w:rsid w:val="00EC1837"/>
    <w:rsid w:val="00EC1871"/>
    <w:rsid w:val="00EC18B1"/>
    <w:rsid w:val="00EC1B84"/>
    <w:rsid w:val="00EC258D"/>
    <w:rsid w:val="00EC2C5F"/>
    <w:rsid w:val="00EC614E"/>
    <w:rsid w:val="00EC624D"/>
    <w:rsid w:val="00EC65D4"/>
    <w:rsid w:val="00EC6CA2"/>
    <w:rsid w:val="00EC6F2F"/>
    <w:rsid w:val="00EC6F5F"/>
    <w:rsid w:val="00EC7148"/>
    <w:rsid w:val="00EC7D6C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60C3"/>
    <w:rsid w:val="00ED6525"/>
    <w:rsid w:val="00ED6E84"/>
    <w:rsid w:val="00ED7739"/>
    <w:rsid w:val="00ED7800"/>
    <w:rsid w:val="00ED7975"/>
    <w:rsid w:val="00ED7E37"/>
    <w:rsid w:val="00EE006A"/>
    <w:rsid w:val="00EE0574"/>
    <w:rsid w:val="00EE11BB"/>
    <w:rsid w:val="00EE14D3"/>
    <w:rsid w:val="00EE1534"/>
    <w:rsid w:val="00EE287F"/>
    <w:rsid w:val="00EE2BFB"/>
    <w:rsid w:val="00EE2D6C"/>
    <w:rsid w:val="00EE2DDE"/>
    <w:rsid w:val="00EE3369"/>
    <w:rsid w:val="00EE3556"/>
    <w:rsid w:val="00EE36C0"/>
    <w:rsid w:val="00EE3A27"/>
    <w:rsid w:val="00EE402D"/>
    <w:rsid w:val="00EE4D09"/>
    <w:rsid w:val="00EE4EA7"/>
    <w:rsid w:val="00EE5A71"/>
    <w:rsid w:val="00EE6825"/>
    <w:rsid w:val="00EE6AB6"/>
    <w:rsid w:val="00EE7103"/>
    <w:rsid w:val="00EE75FE"/>
    <w:rsid w:val="00EE7E1B"/>
    <w:rsid w:val="00EE7ECB"/>
    <w:rsid w:val="00EF0AF7"/>
    <w:rsid w:val="00EF0C79"/>
    <w:rsid w:val="00EF0DD3"/>
    <w:rsid w:val="00EF0EC9"/>
    <w:rsid w:val="00EF1076"/>
    <w:rsid w:val="00EF2071"/>
    <w:rsid w:val="00EF24DA"/>
    <w:rsid w:val="00EF26C4"/>
    <w:rsid w:val="00EF275F"/>
    <w:rsid w:val="00EF40B6"/>
    <w:rsid w:val="00EF46F1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F00144"/>
    <w:rsid w:val="00F0048B"/>
    <w:rsid w:val="00F00B7D"/>
    <w:rsid w:val="00F011A7"/>
    <w:rsid w:val="00F01881"/>
    <w:rsid w:val="00F01CDE"/>
    <w:rsid w:val="00F01E06"/>
    <w:rsid w:val="00F03EC1"/>
    <w:rsid w:val="00F06238"/>
    <w:rsid w:val="00F06B13"/>
    <w:rsid w:val="00F06C3B"/>
    <w:rsid w:val="00F06F49"/>
    <w:rsid w:val="00F07636"/>
    <w:rsid w:val="00F10824"/>
    <w:rsid w:val="00F10888"/>
    <w:rsid w:val="00F109DF"/>
    <w:rsid w:val="00F10ED5"/>
    <w:rsid w:val="00F11185"/>
    <w:rsid w:val="00F1156C"/>
    <w:rsid w:val="00F120F1"/>
    <w:rsid w:val="00F120F3"/>
    <w:rsid w:val="00F122F3"/>
    <w:rsid w:val="00F12A5B"/>
    <w:rsid w:val="00F12FF1"/>
    <w:rsid w:val="00F1325F"/>
    <w:rsid w:val="00F13509"/>
    <w:rsid w:val="00F13DB0"/>
    <w:rsid w:val="00F15415"/>
    <w:rsid w:val="00F15B1C"/>
    <w:rsid w:val="00F16352"/>
    <w:rsid w:val="00F16E70"/>
    <w:rsid w:val="00F16EAA"/>
    <w:rsid w:val="00F17128"/>
    <w:rsid w:val="00F171CC"/>
    <w:rsid w:val="00F2047A"/>
    <w:rsid w:val="00F20AA0"/>
    <w:rsid w:val="00F20C5E"/>
    <w:rsid w:val="00F20C9C"/>
    <w:rsid w:val="00F20CDB"/>
    <w:rsid w:val="00F2157C"/>
    <w:rsid w:val="00F22421"/>
    <w:rsid w:val="00F224BE"/>
    <w:rsid w:val="00F228C1"/>
    <w:rsid w:val="00F22FDF"/>
    <w:rsid w:val="00F23C69"/>
    <w:rsid w:val="00F24205"/>
    <w:rsid w:val="00F25575"/>
    <w:rsid w:val="00F25A2F"/>
    <w:rsid w:val="00F25D3B"/>
    <w:rsid w:val="00F25D6A"/>
    <w:rsid w:val="00F2677F"/>
    <w:rsid w:val="00F27720"/>
    <w:rsid w:val="00F27984"/>
    <w:rsid w:val="00F27F70"/>
    <w:rsid w:val="00F27F85"/>
    <w:rsid w:val="00F302E4"/>
    <w:rsid w:val="00F30CBE"/>
    <w:rsid w:val="00F311C8"/>
    <w:rsid w:val="00F31B7D"/>
    <w:rsid w:val="00F325A8"/>
    <w:rsid w:val="00F32823"/>
    <w:rsid w:val="00F3378A"/>
    <w:rsid w:val="00F3402B"/>
    <w:rsid w:val="00F34323"/>
    <w:rsid w:val="00F35082"/>
    <w:rsid w:val="00F35B85"/>
    <w:rsid w:val="00F35C5A"/>
    <w:rsid w:val="00F36B83"/>
    <w:rsid w:val="00F40284"/>
    <w:rsid w:val="00F4046D"/>
    <w:rsid w:val="00F43496"/>
    <w:rsid w:val="00F44C4B"/>
    <w:rsid w:val="00F45B0D"/>
    <w:rsid w:val="00F461AB"/>
    <w:rsid w:val="00F4644D"/>
    <w:rsid w:val="00F47776"/>
    <w:rsid w:val="00F47C45"/>
    <w:rsid w:val="00F47E48"/>
    <w:rsid w:val="00F47EC1"/>
    <w:rsid w:val="00F50489"/>
    <w:rsid w:val="00F50723"/>
    <w:rsid w:val="00F507A7"/>
    <w:rsid w:val="00F50C0E"/>
    <w:rsid w:val="00F50DFA"/>
    <w:rsid w:val="00F510BD"/>
    <w:rsid w:val="00F519BC"/>
    <w:rsid w:val="00F51EE8"/>
    <w:rsid w:val="00F51F89"/>
    <w:rsid w:val="00F522FD"/>
    <w:rsid w:val="00F52539"/>
    <w:rsid w:val="00F5333A"/>
    <w:rsid w:val="00F534DA"/>
    <w:rsid w:val="00F537BC"/>
    <w:rsid w:val="00F5396A"/>
    <w:rsid w:val="00F53AB4"/>
    <w:rsid w:val="00F53C1D"/>
    <w:rsid w:val="00F540CB"/>
    <w:rsid w:val="00F546FA"/>
    <w:rsid w:val="00F549AB"/>
    <w:rsid w:val="00F54B29"/>
    <w:rsid w:val="00F5518B"/>
    <w:rsid w:val="00F5524F"/>
    <w:rsid w:val="00F55276"/>
    <w:rsid w:val="00F56238"/>
    <w:rsid w:val="00F567FA"/>
    <w:rsid w:val="00F5714F"/>
    <w:rsid w:val="00F57AC4"/>
    <w:rsid w:val="00F57F10"/>
    <w:rsid w:val="00F600AA"/>
    <w:rsid w:val="00F601F3"/>
    <w:rsid w:val="00F604CA"/>
    <w:rsid w:val="00F61813"/>
    <w:rsid w:val="00F61A4A"/>
    <w:rsid w:val="00F61BE6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4E75"/>
    <w:rsid w:val="00F65975"/>
    <w:rsid w:val="00F65C92"/>
    <w:rsid w:val="00F65FC1"/>
    <w:rsid w:val="00F66E5A"/>
    <w:rsid w:val="00F67257"/>
    <w:rsid w:val="00F67412"/>
    <w:rsid w:val="00F675CF"/>
    <w:rsid w:val="00F67636"/>
    <w:rsid w:val="00F700B0"/>
    <w:rsid w:val="00F70CA2"/>
    <w:rsid w:val="00F713DA"/>
    <w:rsid w:val="00F721E5"/>
    <w:rsid w:val="00F72892"/>
    <w:rsid w:val="00F73570"/>
    <w:rsid w:val="00F738FE"/>
    <w:rsid w:val="00F741CD"/>
    <w:rsid w:val="00F744AE"/>
    <w:rsid w:val="00F75138"/>
    <w:rsid w:val="00F756D0"/>
    <w:rsid w:val="00F759A1"/>
    <w:rsid w:val="00F765B8"/>
    <w:rsid w:val="00F769B1"/>
    <w:rsid w:val="00F76C5D"/>
    <w:rsid w:val="00F77B17"/>
    <w:rsid w:val="00F804C0"/>
    <w:rsid w:val="00F82E99"/>
    <w:rsid w:val="00F84D45"/>
    <w:rsid w:val="00F852AA"/>
    <w:rsid w:val="00F858EF"/>
    <w:rsid w:val="00F85B6D"/>
    <w:rsid w:val="00F86963"/>
    <w:rsid w:val="00F86A92"/>
    <w:rsid w:val="00F87394"/>
    <w:rsid w:val="00F875EA"/>
    <w:rsid w:val="00F904F4"/>
    <w:rsid w:val="00F90EA3"/>
    <w:rsid w:val="00F918FB"/>
    <w:rsid w:val="00F92419"/>
    <w:rsid w:val="00F92522"/>
    <w:rsid w:val="00F92C41"/>
    <w:rsid w:val="00F93FC2"/>
    <w:rsid w:val="00F94529"/>
    <w:rsid w:val="00F9459D"/>
    <w:rsid w:val="00F94641"/>
    <w:rsid w:val="00F94682"/>
    <w:rsid w:val="00F96216"/>
    <w:rsid w:val="00F96291"/>
    <w:rsid w:val="00F963B0"/>
    <w:rsid w:val="00F96936"/>
    <w:rsid w:val="00F96974"/>
    <w:rsid w:val="00F96BBE"/>
    <w:rsid w:val="00F96CE8"/>
    <w:rsid w:val="00F975B7"/>
    <w:rsid w:val="00F9762B"/>
    <w:rsid w:val="00F97955"/>
    <w:rsid w:val="00F97AB7"/>
    <w:rsid w:val="00FA01E0"/>
    <w:rsid w:val="00FA0B71"/>
    <w:rsid w:val="00FA0C67"/>
    <w:rsid w:val="00FA147C"/>
    <w:rsid w:val="00FA21E7"/>
    <w:rsid w:val="00FA46B8"/>
    <w:rsid w:val="00FA4C91"/>
    <w:rsid w:val="00FA534F"/>
    <w:rsid w:val="00FA5718"/>
    <w:rsid w:val="00FA5D05"/>
    <w:rsid w:val="00FA5F07"/>
    <w:rsid w:val="00FA7026"/>
    <w:rsid w:val="00FB004B"/>
    <w:rsid w:val="00FB0226"/>
    <w:rsid w:val="00FB0352"/>
    <w:rsid w:val="00FB1B36"/>
    <w:rsid w:val="00FB2FBC"/>
    <w:rsid w:val="00FB3056"/>
    <w:rsid w:val="00FB32E1"/>
    <w:rsid w:val="00FB3BEB"/>
    <w:rsid w:val="00FB3CC3"/>
    <w:rsid w:val="00FB3FAB"/>
    <w:rsid w:val="00FB417F"/>
    <w:rsid w:val="00FB4D2E"/>
    <w:rsid w:val="00FB570B"/>
    <w:rsid w:val="00FB587F"/>
    <w:rsid w:val="00FB6302"/>
    <w:rsid w:val="00FB6F6E"/>
    <w:rsid w:val="00FB7087"/>
    <w:rsid w:val="00FB738D"/>
    <w:rsid w:val="00FB7B81"/>
    <w:rsid w:val="00FB7D36"/>
    <w:rsid w:val="00FB7E4C"/>
    <w:rsid w:val="00FC062E"/>
    <w:rsid w:val="00FC09F7"/>
    <w:rsid w:val="00FC0D3C"/>
    <w:rsid w:val="00FC0F08"/>
    <w:rsid w:val="00FC1935"/>
    <w:rsid w:val="00FC19F4"/>
    <w:rsid w:val="00FC1C05"/>
    <w:rsid w:val="00FC1F12"/>
    <w:rsid w:val="00FC208C"/>
    <w:rsid w:val="00FC2361"/>
    <w:rsid w:val="00FC2A12"/>
    <w:rsid w:val="00FC2C9A"/>
    <w:rsid w:val="00FC2CE7"/>
    <w:rsid w:val="00FC35D4"/>
    <w:rsid w:val="00FC420E"/>
    <w:rsid w:val="00FC483D"/>
    <w:rsid w:val="00FC5B2B"/>
    <w:rsid w:val="00FC64BF"/>
    <w:rsid w:val="00FC6AFF"/>
    <w:rsid w:val="00FC7157"/>
    <w:rsid w:val="00FC7267"/>
    <w:rsid w:val="00FC75BD"/>
    <w:rsid w:val="00FD065D"/>
    <w:rsid w:val="00FD2841"/>
    <w:rsid w:val="00FD2B31"/>
    <w:rsid w:val="00FD2C37"/>
    <w:rsid w:val="00FD3990"/>
    <w:rsid w:val="00FD3A42"/>
    <w:rsid w:val="00FD48EE"/>
    <w:rsid w:val="00FD5624"/>
    <w:rsid w:val="00FD5C83"/>
    <w:rsid w:val="00FD62B4"/>
    <w:rsid w:val="00FD6318"/>
    <w:rsid w:val="00FD6A17"/>
    <w:rsid w:val="00FD6A4E"/>
    <w:rsid w:val="00FD74C9"/>
    <w:rsid w:val="00FD7DBD"/>
    <w:rsid w:val="00FE01AF"/>
    <w:rsid w:val="00FE0DA6"/>
    <w:rsid w:val="00FE12B9"/>
    <w:rsid w:val="00FE1339"/>
    <w:rsid w:val="00FE2214"/>
    <w:rsid w:val="00FE2BEB"/>
    <w:rsid w:val="00FE3030"/>
    <w:rsid w:val="00FE308A"/>
    <w:rsid w:val="00FE3281"/>
    <w:rsid w:val="00FE397C"/>
    <w:rsid w:val="00FE39C5"/>
    <w:rsid w:val="00FE3ACF"/>
    <w:rsid w:val="00FE3BA3"/>
    <w:rsid w:val="00FE3C9D"/>
    <w:rsid w:val="00FE3D4F"/>
    <w:rsid w:val="00FE47DE"/>
    <w:rsid w:val="00FE56AA"/>
    <w:rsid w:val="00FE6A23"/>
    <w:rsid w:val="00FE71F2"/>
    <w:rsid w:val="00FE7E92"/>
    <w:rsid w:val="00FE7F7C"/>
    <w:rsid w:val="00FF1D1D"/>
    <w:rsid w:val="00FF1D3F"/>
    <w:rsid w:val="00FF1FCF"/>
    <w:rsid w:val="00FF2CED"/>
    <w:rsid w:val="00FF31DE"/>
    <w:rsid w:val="00FF3562"/>
    <w:rsid w:val="00FF4B8D"/>
    <w:rsid w:val="00FF4FCD"/>
    <w:rsid w:val="00FF50FE"/>
    <w:rsid w:val="00FF559F"/>
    <w:rsid w:val="00FF6B69"/>
    <w:rsid w:val="00FF6B7D"/>
    <w:rsid w:val="00FF6D9C"/>
    <w:rsid w:val="00FF6F4D"/>
    <w:rsid w:val="00FF7699"/>
    <w:rsid w:val="00FF79D8"/>
    <w:rsid w:val="00FF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B842AEB2-C20F-48D0-9427-9CDB4C6D0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cs.wikipedia.org/wiki/Syntez%C3%A1tor" TargetMode="External"/><Relationship Id="rId39" Type="http://schemas.openxmlformats.org/officeDocument/2006/relationships/hyperlink" Target="https://forum.juce.com/" TargetMode="External"/><Relationship Id="rId21" Type="http://schemas.openxmlformats.org/officeDocument/2006/relationships/image" Target="media/image12.svg"/><Relationship Id="rId34" Type="http://schemas.openxmlformats.org/officeDocument/2006/relationships/hyperlink" Target="https://filebay.altervista.org/granulab-vst/?doing_wp_cron=1702285621.3285369873046875000000" TargetMode="External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hyperlink" Target="https://bedroomproducersblog.com/2012/03/30/bpb-freeware-studio-best-free-granular-vstau-plugins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png"/><Relationship Id="rId32" Type="http://schemas.openxmlformats.org/officeDocument/2006/relationships/hyperlink" Target="https://www.fullbucket.de/music/grainstrain.html" TargetMode="External"/><Relationship Id="rId37" Type="http://schemas.openxmlformats.org/officeDocument/2006/relationships/hyperlink" Target="https://academic-accelerator.com/encyclopedia/juce" TargetMode="External"/><Relationship Id="rId40" Type="http://schemas.openxmlformats.org/officeDocument/2006/relationships/hyperlink" Target="https://en.m.wikipedia.org/wiki/File:RGB_Cube_Show_lowgamma_cutout_a.png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svg"/><Relationship Id="rId28" Type="http://schemas.openxmlformats.org/officeDocument/2006/relationships/hyperlink" Target="https://kvraudio.com/forum/viewtopic.php?f=1&amp;t=486995" TargetMode="External"/><Relationship Id="rId36" Type="http://schemas.openxmlformats.org/officeDocument/2006/relationships/hyperlink" Target="https://mourednik.github.io/argotlunar/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daniel-gergely.itch.io/emergence" TargetMode="External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musicandcomputersbook.com/chapter4/04_08.php" TargetMode="External"/><Relationship Id="rId30" Type="http://schemas.openxmlformats.org/officeDocument/2006/relationships/hyperlink" Target="https://www.scribd.com/document/399694113/Ribs-manual-v1-2-3-pdf" TargetMode="External"/><Relationship Id="rId35" Type="http://schemas.openxmlformats.org/officeDocument/2006/relationships/hyperlink" Target="https://www.abc.se/~re/GranuLab/files/GranuLab.VST_2018-11-25.pdf" TargetMode="External"/><Relationship Id="rId43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svg"/><Relationship Id="rId33" Type="http://schemas.openxmlformats.org/officeDocument/2006/relationships/hyperlink" Target="https://www.fullbucket.de/music/dl/grainstrain_manual_1_1.pdf" TargetMode="External"/><Relationship Id="rId38" Type="http://schemas.openxmlformats.org/officeDocument/2006/relationships/hyperlink" Target="https://juce.com/learn/documentation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it.m.wikipedia.org/wiki/File:Hsl-hsv_models_b.svg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17574</TotalTime>
  <Pages>1</Pages>
  <Words>8931</Words>
  <Characters>52698</Characters>
  <Application>Microsoft Office Word</Application>
  <DocSecurity>0</DocSecurity>
  <Lines>439</Lines>
  <Paragraphs>123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61506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2748</cp:revision>
  <cp:lastPrinted>2023-12-13T16:51:00Z</cp:lastPrinted>
  <dcterms:created xsi:type="dcterms:W3CDTF">2023-11-06T23:41:00Z</dcterms:created>
  <dcterms:modified xsi:type="dcterms:W3CDTF">2023-12-13T16:52:00Z</dcterms:modified>
</cp:coreProperties>
</file>