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36AC72B2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 plug-inu na bázi granulárního </w:t>
      </w:r>
      <w:proofErr w:type="spellStart"/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proofErr w:type="spellEnd"/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jsou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</w:t>
      </w:r>
      <w:proofErr w:type="spellStart"/>
      <w:r w:rsidR="00513669">
        <w:rPr>
          <w:color w:val="auto"/>
        </w:rPr>
        <w:t>sampler</w:t>
      </w:r>
      <w:proofErr w:type="spellEnd"/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proofErr w:type="spellStart"/>
      <w:r w:rsidRPr="00D713CC">
        <w:t>Abstract</w:t>
      </w:r>
      <w:proofErr w:type="spellEnd"/>
    </w:p>
    <w:p w14:paraId="72FA0414" w14:textId="3944B254" w:rsidR="00486E17" w:rsidRPr="000C2DE4" w:rsidRDefault="003E0B4C" w:rsidP="00486E17">
      <w:pPr>
        <w:pStyle w:val="Prvnodstavec"/>
        <w:rPr>
          <w:color w:val="auto"/>
        </w:rPr>
      </w:pPr>
      <w:proofErr w:type="spellStart"/>
      <w:r w:rsidRPr="000C2DE4">
        <w:rPr>
          <w:color w:val="auto"/>
        </w:rPr>
        <w:t>Th</w:t>
      </w:r>
      <w:r w:rsidR="00E546C6" w:rsidRPr="000C2DE4">
        <w:rPr>
          <w:color w:val="auto"/>
        </w:rPr>
        <w:t>is</w:t>
      </w:r>
      <w:proofErr w:type="spellEnd"/>
      <w:r w:rsidR="00E546C6" w:rsidRPr="000C2DE4">
        <w:rPr>
          <w:color w:val="auto"/>
        </w:rPr>
        <w:t xml:space="preserve"> thesis </w:t>
      </w:r>
      <w:proofErr w:type="spellStart"/>
      <w:r w:rsidR="00E546C6" w:rsidRPr="000C2DE4">
        <w:rPr>
          <w:color w:val="auto"/>
        </w:rPr>
        <w:t>addresses</w:t>
      </w:r>
      <w:proofErr w:type="spellEnd"/>
      <w:r w:rsidR="00E546C6" w:rsidRPr="000C2DE4">
        <w:rPr>
          <w:color w:val="auto"/>
        </w:rPr>
        <w:t xml:space="preserve"> </w:t>
      </w:r>
      <w:proofErr w:type="spellStart"/>
      <w:r w:rsidR="00E546C6" w:rsidRPr="000C2DE4">
        <w:rPr>
          <w:color w:val="auto"/>
        </w:rPr>
        <w:t>the</w:t>
      </w:r>
      <w:proofErr w:type="spellEnd"/>
      <w:r w:rsidR="00E546C6" w:rsidRPr="000C2DE4">
        <w:rPr>
          <w:color w:val="auto"/>
        </w:rPr>
        <w:t xml:space="preserve"> development</w:t>
      </w:r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a VST plug-in </w:t>
      </w:r>
      <w:proofErr w:type="spellStart"/>
      <w:r w:rsidR="00E179CE" w:rsidRPr="000C2DE4">
        <w:rPr>
          <w:color w:val="auto"/>
        </w:rPr>
        <w:t>based</w:t>
      </w:r>
      <w:proofErr w:type="spellEnd"/>
      <w:r w:rsidR="00E179CE" w:rsidRPr="000C2DE4">
        <w:rPr>
          <w:color w:val="auto"/>
        </w:rPr>
        <w:t xml:space="preserve"> on a </w:t>
      </w:r>
      <w:proofErr w:type="spellStart"/>
      <w:r w:rsidR="00E179CE" w:rsidRPr="000C2DE4">
        <w:rPr>
          <w:color w:val="auto"/>
        </w:rPr>
        <w:t>granular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whose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parameters</w:t>
      </w:r>
      <w:proofErr w:type="spellEnd"/>
      <w:r w:rsidR="00E179CE" w:rsidRPr="000C2DE4">
        <w:rPr>
          <w:color w:val="auto"/>
        </w:rPr>
        <w:t xml:space="preserve"> (</w:t>
      </w:r>
      <w:r w:rsidR="00327A01">
        <w:rPr>
          <w:color w:val="auto"/>
        </w:rPr>
        <w:t xml:space="preserve">grain </w:t>
      </w:r>
      <w:proofErr w:type="spellStart"/>
      <w:r w:rsidR="00327A01">
        <w:rPr>
          <w:color w:val="auto"/>
        </w:rPr>
        <w:t>length</w:t>
      </w:r>
      <w:proofErr w:type="spellEnd"/>
      <w:r w:rsidR="00327A01">
        <w:rPr>
          <w:color w:val="auto"/>
        </w:rPr>
        <w:t xml:space="preserve">, </w:t>
      </w:r>
      <w:r w:rsidR="00085194">
        <w:rPr>
          <w:color w:val="auto"/>
        </w:rPr>
        <w:t xml:space="preserve">AD </w:t>
      </w:r>
      <w:proofErr w:type="spellStart"/>
      <w:r w:rsidR="00085194">
        <w:rPr>
          <w:color w:val="auto"/>
        </w:rPr>
        <w:t>envelope</w:t>
      </w:r>
      <w:proofErr w:type="spellEnd"/>
      <w:r w:rsidR="0068239D">
        <w:rPr>
          <w:color w:val="auto"/>
        </w:rPr>
        <w:t xml:space="preserve"> and </w:t>
      </w:r>
      <w:proofErr w:type="spellStart"/>
      <w:r w:rsidR="0068239D">
        <w:rPr>
          <w:color w:val="auto"/>
        </w:rPr>
        <w:t>overlap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amount</w:t>
      </w:r>
      <w:proofErr w:type="spellEnd"/>
      <w:r w:rsidR="00E179CE" w:rsidRPr="000C2DE4">
        <w:rPr>
          <w:color w:val="auto"/>
        </w:rPr>
        <w:t xml:space="preserve">) are </w:t>
      </w:r>
      <w:proofErr w:type="spellStart"/>
      <w:r w:rsidR="00E179CE" w:rsidRPr="000C2DE4">
        <w:rPr>
          <w:color w:val="auto"/>
        </w:rPr>
        <w:t>controlled</w:t>
      </w:r>
      <w:proofErr w:type="spellEnd"/>
      <w:r w:rsidR="00E179CE" w:rsidRPr="000C2DE4">
        <w:rPr>
          <w:color w:val="auto"/>
        </w:rPr>
        <w:t xml:space="preserve"> by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68239D">
        <w:rPr>
          <w:color w:val="auto"/>
        </w:rPr>
        <w:t>average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hue</w:t>
      </w:r>
      <w:proofErr w:type="spellEnd"/>
      <w:r w:rsidR="0068239D">
        <w:rPr>
          <w:color w:val="auto"/>
        </w:rPr>
        <w:t xml:space="preserve">, </w:t>
      </w:r>
      <w:proofErr w:type="spellStart"/>
      <w:r w:rsidR="0068239D">
        <w:rPr>
          <w:color w:val="auto"/>
        </w:rPr>
        <w:t>saturation</w:t>
      </w:r>
      <w:proofErr w:type="spellEnd"/>
      <w:r w:rsidR="0068239D">
        <w:rPr>
          <w:color w:val="auto"/>
        </w:rPr>
        <w:t xml:space="preserve"> and </w:t>
      </w:r>
      <w:proofErr w:type="spellStart"/>
      <w:r w:rsidR="0068239D">
        <w:rPr>
          <w:color w:val="auto"/>
        </w:rPr>
        <w:t>lightness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values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of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pixels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captured</w:t>
      </w:r>
      <w:proofErr w:type="spellEnd"/>
      <w:r w:rsidR="0068239D">
        <w:rPr>
          <w:color w:val="auto"/>
        </w:rPr>
        <w:t xml:space="preserve"> by a web </w:t>
      </w:r>
      <w:proofErr w:type="spellStart"/>
      <w:r w:rsidR="0068239D">
        <w:rPr>
          <w:color w:val="auto"/>
        </w:rPr>
        <w:t>camera</w:t>
      </w:r>
      <w:proofErr w:type="spellEnd"/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individual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parameters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can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also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be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adjusted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using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controls</w:t>
      </w:r>
      <w:proofErr w:type="spellEnd"/>
      <w:r w:rsidR="0068239D">
        <w:rPr>
          <w:color w:val="auto"/>
        </w:rPr>
        <w:t xml:space="preserve"> on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tool’s</w:t>
      </w:r>
      <w:proofErr w:type="spellEnd"/>
      <w:r w:rsidR="0068239D">
        <w:rPr>
          <w:color w:val="auto"/>
        </w:rPr>
        <w:t xml:space="preserve"> panel. </w:t>
      </w:r>
      <w:proofErr w:type="spellStart"/>
      <w:r w:rsidR="0068239D">
        <w:rPr>
          <w:color w:val="auto"/>
        </w:rPr>
        <w:t>Additionally</w:t>
      </w:r>
      <w:proofErr w:type="spellEnd"/>
      <w:r w:rsidR="0068239D">
        <w:rPr>
          <w:color w:val="auto"/>
        </w:rPr>
        <w:t xml:space="preserve">,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plug-in </w:t>
      </w:r>
      <w:proofErr w:type="spellStart"/>
      <w:r w:rsidR="0068239D">
        <w:rPr>
          <w:color w:val="auto"/>
        </w:rPr>
        <w:t>is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capable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of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functioning</w:t>
      </w:r>
      <w:proofErr w:type="spellEnd"/>
      <w:r w:rsidR="0068239D">
        <w:rPr>
          <w:color w:val="auto"/>
        </w:rPr>
        <w:t xml:space="preserve"> as a </w:t>
      </w:r>
      <w:proofErr w:type="spellStart"/>
      <w:r w:rsidR="0068239D">
        <w:rPr>
          <w:color w:val="auto"/>
        </w:rPr>
        <w:t>simple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sampler</w:t>
      </w:r>
      <w:proofErr w:type="spellEnd"/>
      <w:r w:rsidR="0068239D">
        <w:rPr>
          <w:color w:val="auto"/>
        </w:rPr>
        <w:t>.</w:t>
      </w:r>
    </w:p>
    <w:p w14:paraId="7C7B5EC9" w14:textId="77777777" w:rsidR="00486E17" w:rsidRPr="00D713CC" w:rsidRDefault="00486E17" w:rsidP="00B24C1B">
      <w:pPr>
        <w:pStyle w:val="Nadpismimoobsah"/>
      </w:pPr>
      <w:proofErr w:type="spellStart"/>
      <w:r w:rsidRPr="00D713CC">
        <w:t>Keywords</w:t>
      </w:r>
      <w:proofErr w:type="spellEnd"/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proofErr w:type="spellStart"/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</w:t>
      </w:r>
      <w:proofErr w:type="spellEnd"/>
      <w:r>
        <w:rPr>
          <w:color w:val="auto"/>
        </w:rPr>
        <w:t xml:space="preserve">, </w:t>
      </w:r>
      <w:proofErr w:type="spellStart"/>
      <w:r>
        <w:rPr>
          <w:color w:val="auto"/>
        </w:rPr>
        <w:t>granular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synthesis</w:t>
      </w:r>
      <w:proofErr w:type="spellEnd"/>
      <w:r>
        <w:rPr>
          <w:color w:val="auto"/>
        </w:rPr>
        <w:t>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 xml:space="preserve">Dále bych rád poděkoval Bc. Mojmíru </w:t>
      </w:r>
      <w:proofErr w:type="spellStart"/>
      <w:r w:rsidR="00062B7B">
        <w:rPr>
          <w:color w:val="auto"/>
        </w:rPr>
        <w:t>Kyjonkovi</w:t>
      </w:r>
      <w:proofErr w:type="spellEnd"/>
      <w:r w:rsidR="00062B7B">
        <w:rPr>
          <w:color w:val="auto"/>
        </w:rPr>
        <w:t xml:space="preserve">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6A99C8BD" w14:textId="36DFD6E7" w:rsidR="00F67FCA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574918" w:history="1">
        <w:r w:rsidR="00F67FCA" w:rsidRPr="00450268">
          <w:rPr>
            <w:rStyle w:val="Hypertextovodkaz"/>
            <w:noProof/>
          </w:rPr>
          <w:t>Seznam obrázků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_Toc167574918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F67FCA">
          <w:rPr>
            <w:noProof/>
            <w:webHidden/>
          </w:rPr>
          <w:t>9</w:t>
        </w:r>
        <w:r w:rsidR="00F67FCA">
          <w:rPr>
            <w:noProof/>
            <w:webHidden/>
          </w:rPr>
          <w:fldChar w:fldCharType="end"/>
        </w:r>
      </w:hyperlink>
    </w:p>
    <w:p w14:paraId="28B6D9E5" w14:textId="622FF665" w:rsidR="00F67FCA" w:rsidRDefault="00F67FC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19" w:history="1">
        <w:r w:rsidRPr="00450268">
          <w:rPr>
            <w:rStyle w:val="Hypertextovodkaz"/>
            <w:noProof/>
          </w:rPr>
          <w:t>Seznam tabulek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D1FADD" w14:textId="3DE297A0" w:rsidR="00F67FCA" w:rsidRDefault="00F67FC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20" w:history="1">
        <w:r w:rsidRPr="00450268">
          <w:rPr>
            <w:rStyle w:val="Hypertextovodkaz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91AD80" w14:textId="7586F098" w:rsidR="00F67FCA" w:rsidRDefault="00F67FC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21" w:history="1">
        <w:r w:rsidRPr="00450268">
          <w:rPr>
            <w:rStyle w:val="Hypertextovodkaz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Granulární syntéza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B9F0B4" w14:textId="21F52B78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22" w:history="1">
        <w:r w:rsidRPr="00450268">
          <w:rPr>
            <w:rStyle w:val="Hypertextovodkaz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Princip a metody granulární syntézy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53DDC5" w14:textId="60F020AA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3" w:history="1">
        <w:r w:rsidRPr="00450268">
          <w:rPr>
            <w:rStyle w:val="Hypertextovodkaz"/>
            <w:noProof/>
          </w:rPr>
          <w:t>1.1.1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Metoda mřížek (screens)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E6F80C5" w14:textId="539D9C51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4" w:history="1">
        <w:r w:rsidRPr="00450268">
          <w:rPr>
            <w:rStyle w:val="Hypertextovodkaz"/>
            <w:noProof/>
          </w:rPr>
          <w:t>1.1.2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Metoda událostí (events)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ABD3DE" w14:textId="212CD81D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25" w:history="1">
        <w:r w:rsidRPr="00450268">
          <w:rPr>
            <w:rStyle w:val="Hypertextovodkaz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EBBE5E" w14:textId="5397416A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6" w:history="1">
        <w:r w:rsidRPr="00450268">
          <w:rPr>
            <w:rStyle w:val="Hypertextovodkaz"/>
            <w:noProof/>
          </w:rPr>
          <w:t>1.2.1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Iannis Xenakis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6F30A5F" w14:textId="28B027B8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7" w:history="1">
        <w:r w:rsidRPr="00450268">
          <w:rPr>
            <w:rStyle w:val="Hypertextovodkaz"/>
            <w:noProof/>
          </w:rPr>
          <w:t>1.2.2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Curtis Roads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4E1997B" w14:textId="4A819CF2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8" w:history="1">
        <w:r w:rsidRPr="00450268">
          <w:rPr>
            <w:rStyle w:val="Hypertextovodkaz"/>
            <w:noProof/>
          </w:rPr>
          <w:t>1.2.3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Barry Truax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DC9DBA6" w14:textId="1B10F4BA" w:rsidR="00F67FCA" w:rsidRDefault="00F67FC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29" w:history="1">
        <w:r w:rsidRPr="00450268">
          <w:rPr>
            <w:rStyle w:val="Hypertextovodkaz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3FC5295" w14:textId="2C0A0FE4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30" w:history="1">
        <w:r w:rsidRPr="00450268">
          <w:rPr>
            <w:rStyle w:val="Hypertextovodkaz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F911D2" w14:textId="30367C7F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1" w:history="1">
        <w:r w:rsidRPr="00450268">
          <w:rPr>
            <w:rStyle w:val="Hypertextovodkaz"/>
            <w:noProof/>
          </w:rPr>
          <w:t>2.1.1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Mellotron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2D6A27" w14:textId="0F2383E7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2" w:history="1">
        <w:r w:rsidRPr="00450268">
          <w:rPr>
            <w:rStyle w:val="Hypertextovodkaz"/>
            <w:noProof/>
          </w:rPr>
          <w:t>2.1.2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Digitální samplery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4E0ADF" w14:textId="3C0952E0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33" w:history="1">
        <w:r w:rsidRPr="00450268">
          <w:rPr>
            <w:rStyle w:val="Hypertextovodkaz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Metody změny výšky tónu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503E966" w14:textId="60C04F85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4" w:history="1">
        <w:r w:rsidRPr="00450268">
          <w:rPr>
            <w:rStyle w:val="Hypertextovodkaz"/>
            <w:noProof/>
          </w:rPr>
          <w:t>2.2.1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Analogové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21DC679" w14:textId="26E21794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5" w:history="1">
        <w:r w:rsidRPr="00450268">
          <w:rPr>
            <w:rStyle w:val="Hypertextovodkaz"/>
            <w:noProof/>
          </w:rPr>
          <w:t>2.2.2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Digitální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53D051" w14:textId="0E76DC01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6" w:history="1">
        <w:r w:rsidRPr="00450268">
          <w:rPr>
            <w:rStyle w:val="Hypertextovodkaz"/>
            <w:noProof/>
          </w:rPr>
          <w:t>2.2.3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Multisampling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96BB4C1" w14:textId="26A21ED4" w:rsidR="00F67FCA" w:rsidRDefault="00F67FC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37" w:history="1">
        <w:r w:rsidRPr="00450268">
          <w:rPr>
            <w:rStyle w:val="Hypertextovodkaz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Srovnání existujících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4021760" w14:textId="4F4CAAAF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38" w:history="1">
        <w:r w:rsidRPr="00450268">
          <w:rPr>
            <w:rStyle w:val="Hypertextovodkaz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Ribs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F476762" w14:textId="451804CD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39" w:history="1">
        <w:r w:rsidRPr="00450268">
          <w:rPr>
            <w:rStyle w:val="Hypertextovodkaz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Emergence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1560C91" w14:textId="39893DEF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0" w:history="1">
        <w:r w:rsidRPr="00450268">
          <w:rPr>
            <w:rStyle w:val="Hypertextovodkaz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Grain Strain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D2CFB14" w14:textId="7060478B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1" w:history="1">
        <w:r w:rsidRPr="00450268">
          <w:rPr>
            <w:rStyle w:val="Hypertextovodkaz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GranuLab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A91763" w14:textId="582D9340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2" w:history="1">
        <w:r w:rsidRPr="00450268">
          <w:rPr>
            <w:rStyle w:val="Hypertextovodkaz"/>
            <w:noProof/>
          </w:rPr>
          <w:t>3.5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Argotlunar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EF32B2B" w14:textId="2AF0F0C0" w:rsidR="00F67FCA" w:rsidRDefault="00F67FC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43" w:history="1">
        <w:r w:rsidRPr="00450268">
          <w:rPr>
            <w:rStyle w:val="Hypertextovodkaz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Návrh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1CC1AB7" w14:textId="6542DA83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4" w:history="1">
        <w:r w:rsidRPr="00450268">
          <w:rPr>
            <w:rStyle w:val="Hypertextovodkaz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Framework JUCE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E29AF55" w14:textId="30E2CA1C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5" w:history="1">
        <w:r w:rsidRPr="00450268">
          <w:rPr>
            <w:rStyle w:val="Hypertextovodkaz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Snímání barev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03802FB" w14:textId="35F6C27B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46" w:history="1">
        <w:r w:rsidRPr="00450268">
          <w:rPr>
            <w:rStyle w:val="Hypertextovodkaz"/>
            <w:noProof/>
          </w:rPr>
          <w:t>4.2.1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Model HSV/HSL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FD72C61" w14:textId="4EF09A2D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7" w:history="1">
        <w:r w:rsidRPr="00450268">
          <w:rPr>
            <w:rStyle w:val="Hypertextovodkaz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Prvotní návrh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CCE4CDF" w14:textId="62D21C0E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48" w:history="1">
        <w:r w:rsidRPr="00450268">
          <w:rPr>
            <w:rStyle w:val="Hypertextovodkaz"/>
            <w:noProof/>
          </w:rPr>
          <w:t>4.3.1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167D35D" w14:textId="7D9D0DDC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49" w:history="1">
        <w:r w:rsidRPr="00450268">
          <w:rPr>
            <w:rStyle w:val="Hypertextovodkaz"/>
            <w:noProof/>
          </w:rPr>
          <w:t>4.3.2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Načtení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7247426" w14:textId="79C12143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0" w:history="1">
        <w:r w:rsidRPr="00450268">
          <w:rPr>
            <w:rStyle w:val="Hypertextovodkaz"/>
            <w:noProof/>
          </w:rPr>
          <w:t>4.3.3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Zobrazení amplitudy v čase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C8895B7" w14:textId="165F7EE2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1" w:history="1">
        <w:r w:rsidRPr="00450268">
          <w:rPr>
            <w:rStyle w:val="Hypertextovodkaz"/>
            <w:noProof/>
          </w:rPr>
          <w:t>4.3.4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Výběr úseku načteného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EE48B5C" w14:textId="52DDA039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2" w:history="1">
        <w:r w:rsidRPr="00450268">
          <w:rPr>
            <w:rStyle w:val="Hypertextovodkaz"/>
            <w:noProof/>
          </w:rPr>
          <w:t>4.3.5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Granulizace a práce s grainy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0C32842" w14:textId="0D26FABF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3" w:history="1">
        <w:r w:rsidRPr="00450268">
          <w:rPr>
            <w:rStyle w:val="Hypertextovodkaz"/>
            <w:noProof/>
          </w:rPr>
          <w:t>4.3.6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Řazení grainů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9EC2BAA" w14:textId="0AAEFA09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4" w:history="1">
        <w:r w:rsidRPr="00450268">
          <w:rPr>
            <w:rStyle w:val="Hypertextovodkaz"/>
            <w:noProof/>
          </w:rPr>
          <w:t>4.3.7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Efektová sekce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45401BC" w14:textId="490DBBFE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5" w:history="1">
        <w:r w:rsidRPr="00450268">
          <w:rPr>
            <w:rStyle w:val="Hypertextovodkaz"/>
            <w:noProof/>
          </w:rPr>
          <w:t>4.3.8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LFO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5D34F22" w14:textId="3C948162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6" w:history="1">
        <w:r w:rsidRPr="00450268">
          <w:rPr>
            <w:rStyle w:val="Hypertextovodkaz"/>
            <w:noProof/>
          </w:rPr>
          <w:t>4.3.9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Řešení změny parametrů pomocí barvy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68F89EB" w14:textId="181EE63B" w:rsidR="00F67FCA" w:rsidRDefault="00F67FC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57" w:history="1">
        <w:r w:rsidRPr="00450268">
          <w:rPr>
            <w:rStyle w:val="Hypertextovodkaz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Realizace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BAAC98C" w14:textId="544A19CA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58" w:history="1">
        <w:r w:rsidRPr="00450268">
          <w:rPr>
            <w:rStyle w:val="Hypertextovodkaz"/>
            <w:noProof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202DD26" w14:textId="00CC66A6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59" w:history="1">
        <w:r w:rsidRPr="00450268">
          <w:rPr>
            <w:rStyle w:val="Hypertextovodkaz"/>
            <w:noProof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Struktura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2EAB3C0" w14:textId="1AFE6498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0" w:history="1">
        <w:r w:rsidRPr="00450268">
          <w:rPr>
            <w:rStyle w:val="Hypertextovodkaz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Režim jednoduchého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0FEA863" w14:textId="11637866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1" w:history="1">
        <w:r w:rsidRPr="00450268">
          <w:rPr>
            <w:rStyle w:val="Hypertextovodkaz"/>
            <w:noProof/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Režim granulárního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48EBD6D" w14:textId="7D63355C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2" w:history="1">
        <w:r w:rsidRPr="00450268">
          <w:rPr>
            <w:rStyle w:val="Hypertextovodkaz"/>
            <w:noProof/>
          </w:rPr>
          <w:t>5.5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Nastavitelné parametry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305C1D0" w14:textId="2FE727D8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3" w:history="1">
        <w:r w:rsidRPr="00450268">
          <w:rPr>
            <w:rStyle w:val="Hypertextovodkaz"/>
            <w:noProof/>
          </w:rPr>
          <w:t>5.6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Nastavení parametrů pomocí webkamery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EE8F96A" w14:textId="44838533" w:rsidR="00F67FCA" w:rsidRDefault="00F67FC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64" w:history="1">
        <w:r w:rsidRPr="00450268">
          <w:rPr>
            <w:rStyle w:val="Hypertextovodkaz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Testování nástroje a návrh budoucích úprav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AB541D5" w14:textId="6BE92433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5" w:history="1">
        <w:r w:rsidRPr="00450268">
          <w:rPr>
            <w:rStyle w:val="Hypertextovodkaz"/>
            <w:noProof/>
          </w:rPr>
          <w:t>6.1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Testování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6AB588E" w14:textId="4903BC19" w:rsidR="00F67FCA" w:rsidRDefault="00F67FCA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6" w:history="1">
        <w:r w:rsidRPr="00450268">
          <w:rPr>
            <w:rStyle w:val="Hypertextovodkaz"/>
            <w:noProof/>
          </w:rPr>
          <w:t>6.2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Návrh na budoucí úpravy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67100B2" w14:textId="46997CCE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67" w:history="1">
        <w:r w:rsidRPr="00450268">
          <w:rPr>
            <w:rStyle w:val="Hypertextovodkaz"/>
            <w:noProof/>
          </w:rPr>
          <w:t>6.2.1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Multisampling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834A6F2" w14:textId="6B38D5C8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68" w:history="1">
        <w:r w:rsidRPr="00450268">
          <w:rPr>
            <w:rStyle w:val="Hypertextovodkaz"/>
            <w:noProof/>
          </w:rPr>
          <w:t>6.2.2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Rozptyl a modulace parametrů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6F57C89" w14:textId="3933FDE4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69" w:history="1">
        <w:r w:rsidRPr="00450268">
          <w:rPr>
            <w:rStyle w:val="Hypertextovodkaz"/>
            <w:noProof/>
          </w:rPr>
          <w:t>6.2.3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Aplikace časového roztažení a převzorkování v režimu granulárního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2B77FD1" w14:textId="391A86A4" w:rsidR="00F67FCA" w:rsidRDefault="00F67FCA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70" w:history="1">
        <w:r w:rsidRPr="00450268">
          <w:rPr>
            <w:rStyle w:val="Hypertextovodkaz"/>
            <w:noProof/>
          </w:rPr>
          <w:t>6.2.4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Kontinuální snímání barev a další formy získávání obrazu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4AF4BEA" w14:textId="6BE2B79D" w:rsidR="00F67FCA" w:rsidRDefault="00F67FCA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71" w:history="1">
        <w:r w:rsidRPr="00450268">
          <w:rPr>
            <w:rStyle w:val="Hypertextovodkaz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450268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4004BCA" w14:textId="444637B7" w:rsidR="00F67FCA" w:rsidRDefault="00F67FC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72" w:history="1">
        <w:r w:rsidRPr="00450268">
          <w:rPr>
            <w:rStyle w:val="Hypertextovodkaz"/>
            <w:noProof/>
          </w:rPr>
          <w:t>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A6860EC" w14:textId="18277359" w:rsidR="00F67FCA" w:rsidRDefault="00F67FCA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73" w:history="1">
        <w:r w:rsidRPr="00450268">
          <w:rPr>
            <w:rStyle w:val="Hypertextovodkaz"/>
            <w:noProof/>
          </w:rPr>
          <w:t>Seznam symbolů a zkratek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_Toc167574973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61186D4" w14:textId="615AFDB9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574918"/>
      <w:r w:rsidRPr="00D713CC">
        <w:rPr>
          <w:lang w:val="cs-CZ"/>
        </w:rPr>
        <w:lastRenderedPageBreak/>
        <w:t>Seznam obrázků</w:t>
      </w:r>
      <w:bookmarkEnd w:id="2"/>
    </w:p>
    <w:p w14:paraId="552971D4" w14:textId="0FFF0F1B" w:rsidR="00F67FCA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574974" w:history="1">
        <w:r w:rsidR="00F67FCA" w:rsidRPr="00AC6CDA">
          <w:rPr>
            <w:rStyle w:val="Hypertextovodkaz"/>
          </w:rPr>
          <w:t>1.1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_Toc167574974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F67FCA">
          <w:rPr>
            <w:webHidden/>
          </w:rPr>
          <w:t>13</w:t>
        </w:r>
        <w:r w:rsidR="00F67FCA">
          <w:rPr>
            <w:webHidden/>
          </w:rPr>
          <w:fldChar w:fldCharType="end"/>
        </w:r>
      </w:hyperlink>
    </w:p>
    <w:p w14:paraId="3200C568" w14:textId="0C69EF89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5" w:history="1">
        <w:r w:rsidRPr="00AC6CDA">
          <w:rPr>
            <w:rStyle w:val="Hypertextovodkaz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>Tabulka pravděpodobnosti přehrání jednotlivých buněk. Výsledná pravděpodobnost pro danou frekvenci je vždy rovna 100 %. Zdroj: [3]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62A1F621" w14:textId="63285FE7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6" w:history="1">
        <w:r w:rsidRPr="00AC6CDA">
          <w:rPr>
            <w:rStyle w:val="Hypertextovodkaz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>Vizualizace několika oblaků (clouds) v čase. Jednotlivé body reprezentují zrna rozložená ve frekvenční a časové ose. Zdroj: [5]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7A6C3789" w14:textId="55262EF7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7" w:history="1">
        <w:r w:rsidRPr="00AC6CDA">
          <w:rPr>
            <w:rStyle w:val="Hypertextovodkaz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 xml:space="preserve">Grafické rozhraní VST granulárního syntezátoru </w:t>
        </w:r>
        <w:r w:rsidRPr="00AC6CDA">
          <w:rPr>
            <w:rStyle w:val="Hypertextovodkaz"/>
            <w:i/>
          </w:rPr>
          <w:t>Ribs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49B8406" w14:textId="3523EC4C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8" w:history="1">
        <w:r w:rsidRPr="00AC6CDA">
          <w:rPr>
            <w:rStyle w:val="Hypertextovodkaz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 xml:space="preserve">Grafické rozhraní VST granulárního syntezátoru </w:t>
        </w:r>
        <w:r w:rsidRPr="00AC6CDA">
          <w:rPr>
            <w:rStyle w:val="Hypertextovodkaz"/>
            <w:i/>
          </w:rPr>
          <w:t>Emergence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7D249A64" w14:textId="07A33909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9" w:history="1">
        <w:r w:rsidRPr="00AC6CDA">
          <w:rPr>
            <w:rStyle w:val="Hypertextovodkaz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 xml:space="preserve">Grafické rozhraní VST granulárního syntezátoru </w:t>
        </w:r>
        <w:r w:rsidRPr="00AC6CDA">
          <w:rPr>
            <w:rStyle w:val="Hypertextovodkaz"/>
            <w:i/>
          </w:rPr>
          <w:t>Grain Strain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0043E1B9" w14:textId="17B05B16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0" w:history="1">
        <w:r w:rsidRPr="00AC6CDA">
          <w:rPr>
            <w:rStyle w:val="Hypertextovodkaz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 xml:space="preserve">Grafické rozhraní VST granulárního syntezátoru </w:t>
        </w:r>
        <w:r w:rsidRPr="00AC6CDA">
          <w:rPr>
            <w:rStyle w:val="Hypertextovodkaz"/>
            <w:i/>
          </w:rPr>
          <w:t>GranuLab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47371F31" w14:textId="310F514F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1" w:history="1">
        <w:r w:rsidRPr="00AC6CDA">
          <w:rPr>
            <w:rStyle w:val="Hypertextovodkaz"/>
          </w:rPr>
          <w:t>3.5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 xml:space="preserve">Grafické rozhraní VST granulárního syntezátoru </w:t>
        </w:r>
        <w:r w:rsidRPr="00AC6CDA">
          <w:rPr>
            <w:rStyle w:val="Hypertextovodkaz"/>
            <w:i/>
          </w:rPr>
          <w:t>Argotlunar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28B4825B" w14:textId="0AEF3C31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2" w:history="1">
        <w:r w:rsidRPr="00AC6CDA">
          <w:rPr>
            <w:rStyle w:val="Hypertextovodkaz"/>
          </w:rPr>
          <w:t>4.1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>Srovnání 3D vizualizace modelů HSL a HSV. Zdroj: [37]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FF99FF9" w14:textId="23A57D6D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3" w:history="1">
        <w:r w:rsidRPr="00AC6CDA">
          <w:rPr>
            <w:rStyle w:val="Hypertextovodkaz"/>
          </w:rPr>
          <w:t>4.2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 xml:space="preserve">Blokové schéma granulárního VST syntezátoru </w:t>
        </w:r>
        <w:r w:rsidRPr="00AC6CDA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67ACECE" w14:textId="4617B9BB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4" w:history="1">
        <w:r w:rsidRPr="00AC6CDA">
          <w:rPr>
            <w:rStyle w:val="Hypertextovodkaz"/>
          </w:rPr>
          <w:t>4.3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 xml:space="preserve">Návrh GUI granulárního VST plug-inu </w:t>
        </w:r>
        <w:r w:rsidRPr="00AC6CDA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005C62EC" w14:textId="14B9D5FA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5" w:history="1">
        <w:r w:rsidRPr="00AC6CDA">
          <w:rPr>
            <w:rStyle w:val="Hypertextovodkaz"/>
          </w:rPr>
          <w:t>4.4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>Blokové schéma zpracování dat získaných webkamerou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734BA00B" w14:textId="62BFACB6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6" w:history="1">
        <w:r w:rsidRPr="00AC6CDA">
          <w:rPr>
            <w:rStyle w:val="Hypertextovodkaz"/>
          </w:rPr>
          <w:t>5.1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 xml:space="preserve">Grafické uživatelské rozhraní granulárního sampleru </w:t>
        </w:r>
        <w:r w:rsidRPr="00AC6CDA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3747BB90" w14:textId="5A606E0E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7" w:history="1">
        <w:r w:rsidRPr="00AC6CDA">
          <w:rPr>
            <w:rStyle w:val="Hypertextovodkaz"/>
          </w:rPr>
          <w:t>5.2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>Detail displeje při zobrazení nahraného samplu v režimu jednoduchý sampler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5F34506" w14:textId="7A89F269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8" w:history="1">
        <w:r w:rsidRPr="00AC6CDA">
          <w:rPr>
            <w:rStyle w:val="Hypertextovodkaz"/>
          </w:rPr>
          <w:t>5.3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>Detail displeje při zobrazení nahraného samplu v režimu granulární sampler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70ABDC7B" w14:textId="050C8CD5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9" w:history="1">
        <w:r w:rsidRPr="00AC6CDA">
          <w:rPr>
            <w:rStyle w:val="Hypertextovodkaz"/>
          </w:rPr>
          <w:t>5.4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C6CDA">
          <w:rPr>
            <w:rStyle w:val="Hypertextovodkaz"/>
          </w:rPr>
          <w:t xml:space="preserve">Diagram znázorňující strukturu granulárního sampleru </w:t>
        </w:r>
        <w:r w:rsidRPr="00AC6CDA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1B76C350" w14:textId="0C364AB4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574919"/>
      <w:r w:rsidRPr="00D713CC">
        <w:rPr>
          <w:lang w:val="cs-CZ"/>
        </w:rPr>
        <w:lastRenderedPageBreak/>
        <w:t>Seznam tabulek</w:t>
      </w:r>
      <w:bookmarkEnd w:id="3"/>
    </w:p>
    <w:p w14:paraId="1B6EFE10" w14:textId="072D378D" w:rsidR="00F67FCA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574990" w:history="1">
        <w:r w:rsidR="00F67FCA" w:rsidRPr="00320739">
          <w:rPr>
            <w:rStyle w:val="Hypertextovodkaz"/>
          </w:rPr>
          <w:t>4.1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320739">
          <w:rPr>
            <w:rStyle w:val="Hypertextovodkaz"/>
          </w:rPr>
          <w:t xml:space="preserve">Shrnutí parametrů navrhovaného VST plug-inu </w:t>
        </w:r>
        <w:r w:rsidR="00F67FCA" w:rsidRPr="00320739">
          <w:rPr>
            <w:rStyle w:val="Hypertextovodkaz"/>
            <w:i/>
          </w:rPr>
          <w:t>Granny Synth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_Toc167574990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F67FCA">
          <w:rPr>
            <w:webHidden/>
          </w:rPr>
          <w:t>35</w:t>
        </w:r>
        <w:r w:rsidR="00F67FCA">
          <w:rPr>
            <w:webHidden/>
          </w:rPr>
          <w:fldChar w:fldCharType="end"/>
        </w:r>
      </w:hyperlink>
    </w:p>
    <w:p w14:paraId="0C156942" w14:textId="76417E2A" w:rsidR="00F67FCA" w:rsidRDefault="00F67FCA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91" w:history="1">
        <w:r w:rsidRPr="00320739">
          <w:rPr>
            <w:rStyle w:val="Hypertextovodkaz"/>
          </w:rPr>
          <w:t>5.1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320739">
          <w:rPr>
            <w:rStyle w:val="Hypertextovodkaz"/>
          </w:rPr>
          <w:t xml:space="preserve">Tabulka parametrů granulárního sampleru </w:t>
        </w:r>
        <w:r w:rsidRPr="00320739">
          <w:rPr>
            <w:rStyle w:val="Hypertextovodkaz"/>
            <w:i/>
          </w:rPr>
          <w:t>Synth Granny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_Toc167574991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2A3A302A" w14:textId="2C73BA5B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574920"/>
      <w:bookmarkEnd w:id="0"/>
      <w:bookmarkEnd w:id="1"/>
      <w:proofErr w:type="spellStart"/>
      <w:r w:rsidRPr="00D713CC">
        <w:lastRenderedPageBreak/>
        <w:t>Úvod</w:t>
      </w:r>
      <w:bookmarkEnd w:id="4"/>
      <w:bookmarkEnd w:id="5"/>
      <w:bookmarkEnd w:id="6"/>
      <w:proofErr w:type="spellEnd"/>
    </w:p>
    <w:p w14:paraId="5098FD33" w14:textId="0105AC74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F67FCA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 xml:space="preserve">Za základ dnešních syntezátorů je považován prototyp Roberta </w:t>
      </w:r>
      <w:proofErr w:type="spellStart"/>
      <w:r w:rsidR="009916FC">
        <w:rPr>
          <w:color w:val="auto"/>
        </w:rPr>
        <w:t>Mooga</w:t>
      </w:r>
      <w:proofErr w:type="spellEnd"/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 xml:space="preserve">Audio </w:t>
      </w:r>
      <w:proofErr w:type="spellStart"/>
      <w:r w:rsidR="006876F3" w:rsidRPr="00D002F4">
        <w:rPr>
          <w:i/>
          <w:iCs/>
          <w:color w:val="auto"/>
        </w:rPr>
        <w:t>Engineering</w:t>
      </w:r>
      <w:proofErr w:type="spellEnd"/>
      <w:r w:rsidR="006876F3" w:rsidRPr="00D002F4">
        <w:rPr>
          <w:i/>
          <w:iCs/>
          <w:color w:val="auto"/>
        </w:rPr>
        <w:t xml:space="preserve">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 xml:space="preserve">, </w:t>
      </w:r>
      <w:proofErr w:type="spellStart"/>
      <w:r w:rsidR="00AD7327">
        <w:rPr>
          <w:color w:val="auto"/>
        </w:rPr>
        <w:t>sampling</w:t>
      </w:r>
      <w:proofErr w:type="spellEnd"/>
      <w:r w:rsidR="00AD7327">
        <w:rPr>
          <w:color w:val="auto"/>
        </w:rPr>
        <w:t xml:space="preserve">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 xml:space="preserve">100 </w:t>
      </w:r>
      <w:proofErr w:type="spellStart"/>
      <w:r w:rsidR="006F727F">
        <w:t>ms</w:t>
      </w:r>
      <w:proofErr w:type="spellEnd"/>
      <w:r w:rsidR="006F727F">
        <w:t>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05F3177A" w:rsidR="00F22FDF" w:rsidRPr="00B12C81" w:rsidRDefault="00E45122" w:rsidP="00F22FDF">
      <w:pPr>
        <w:pStyle w:val="Odstavec"/>
        <w:rPr>
          <w:color w:val="auto"/>
        </w:rPr>
      </w:pPr>
      <w:r w:rsidRPr="00B12C81">
        <w:rPr>
          <w:color w:val="auto"/>
        </w:rPr>
        <w:t>Bakalářská</w:t>
      </w:r>
      <w:r w:rsidR="00F93FC2" w:rsidRPr="00B12C81">
        <w:rPr>
          <w:color w:val="auto"/>
        </w:rPr>
        <w:t xml:space="preserve"> práce</w:t>
      </w:r>
      <w:r w:rsidR="00057141" w:rsidRPr="00B12C81">
        <w:rPr>
          <w:color w:val="auto"/>
        </w:rPr>
        <w:t xml:space="preserve"> je členěna do </w:t>
      </w:r>
      <w:r w:rsidR="003167B1" w:rsidRPr="00B12C81">
        <w:rPr>
          <w:color w:val="auto"/>
        </w:rPr>
        <w:t>sedmi</w:t>
      </w:r>
      <w:r w:rsidR="00F12A5B" w:rsidRPr="00B12C81">
        <w:rPr>
          <w:color w:val="auto"/>
        </w:rPr>
        <w:t xml:space="preserve"> </w:t>
      </w:r>
      <w:r w:rsidR="00057141" w:rsidRPr="00B12C81">
        <w:rPr>
          <w:color w:val="auto"/>
        </w:rPr>
        <w:t>kapitol</w:t>
      </w:r>
      <w:r w:rsidR="00EB76B3" w:rsidRPr="00B12C81">
        <w:rPr>
          <w:color w:val="auto"/>
        </w:rPr>
        <w:t xml:space="preserve">, z nichž první </w:t>
      </w:r>
      <w:r w:rsidR="00060C22" w:rsidRPr="00B12C81">
        <w:rPr>
          <w:color w:val="auto"/>
        </w:rPr>
        <w:t>tři</w:t>
      </w:r>
      <w:r w:rsidR="00EB76B3" w:rsidRPr="00B12C81">
        <w:rPr>
          <w:color w:val="auto"/>
        </w:rPr>
        <w:t xml:space="preserve"> </w:t>
      </w:r>
      <w:r w:rsidR="00032A6B" w:rsidRPr="00B12C81">
        <w:rPr>
          <w:color w:val="auto"/>
        </w:rPr>
        <w:t>slouží jako teoretick</w:t>
      </w:r>
      <w:r w:rsidR="0071440E" w:rsidRPr="00B12C81">
        <w:rPr>
          <w:color w:val="auto"/>
        </w:rPr>
        <w:t>á část práce</w:t>
      </w:r>
      <w:r w:rsidR="00057141" w:rsidRPr="00B12C81">
        <w:rPr>
          <w:color w:val="auto"/>
        </w:rPr>
        <w:t xml:space="preserve">. V kapitole </w:t>
      </w:r>
      <w:r w:rsidR="009916F0" w:rsidRPr="00B12C81">
        <w:rPr>
          <w:color w:val="auto"/>
        </w:rPr>
        <w:fldChar w:fldCharType="begin"/>
      </w:r>
      <w:r w:rsidR="009916F0" w:rsidRPr="00B12C81">
        <w:rPr>
          <w:color w:val="auto"/>
        </w:rPr>
        <w:instrText xml:space="preserve"> REF _Ref152450236 \r \h </w:instrText>
      </w:r>
      <w:r w:rsidR="005E5204" w:rsidRPr="00B12C81">
        <w:rPr>
          <w:color w:val="auto"/>
        </w:rPr>
        <w:instrText xml:space="preserve"> \* MERGEFORMAT </w:instrText>
      </w:r>
      <w:r w:rsidR="009916F0" w:rsidRPr="00B12C81">
        <w:rPr>
          <w:color w:val="auto"/>
        </w:rPr>
      </w:r>
      <w:r w:rsidR="009916F0" w:rsidRPr="00B12C81">
        <w:rPr>
          <w:color w:val="auto"/>
        </w:rPr>
        <w:fldChar w:fldCharType="separate"/>
      </w:r>
      <w:r w:rsidR="00F67FCA">
        <w:rPr>
          <w:color w:val="auto"/>
        </w:rPr>
        <w:t>1</w:t>
      </w:r>
      <w:r w:rsidR="009916F0" w:rsidRPr="00B12C81">
        <w:rPr>
          <w:color w:val="auto"/>
        </w:rPr>
        <w:fldChar w:fldCharType="end"/>
      </w:r>
      <w:r w:rsidR="00057141" w:rsidRPr="00B12C81">
        <w:rPr>
          <w:color w:val="auto"/>
        </w:rPr>
        <w:t xml:space="preserve"> je popsán princip a historie granulární syntézy, </w:t>
      </w:r>
      <w:r w:rsidR="00D72E28" w:rsidRPr="00B12C81">
        <w:rPr>
          <w:color w:val="auto"/>
        </w:rPr>
        <w:t xml:space="preserve">stručná historie a princip </w:t>
      </w:r>
      <w:proofErr w:type="spellStart"/>
      <w:r w:rsidR="00F870A9" w:rsidRPr="00B12C81">
        <w:rPr>
          <w:color w:val="auto"/>
        </w:rPr>
        <w:t>samplerů</w:t>
      </w:r>
      <w:proofErr w:type="spellEnd"/>
      <w:r w:rsidR="00F870A9" w:rsidRPr="00B12C81">
        <w:rPr>
          <w:color w:val="auto"/>
        </w:rPr>
        <w:t xml:space="preserve"> se nachází v kapitole </w:t>
      </w:r>
      <w:r w:rsidR="00CB0792" w:rsidRPr="00B12C81">
        <w:rPr>
          <w:color w:val="auto"/>
        </w:rPr>
        <w:fldChar w:fldCharType="begin"/>
      </w:r>
      <w:r w:rsidR="00CB0792" w:rsidRPr="00B12C81">
        <w:rPr>
          <w:color w:val="auto"/>
        </w:rPr>
        <w:instrText xml:space="preserve"> REF _Ref167541721 \r \h </w:instrText>
      </w:r>
      <w:r w:rsidR="00B12C81">
        <w:rPr>
          <w:color w:val="auto"/>
        </w:rPr>
        <w:instrText xml:space="preserve"> \* MERGEFORMAT </w:instrText>
      </w:r>
      <w:r w:rsidR="00CB0792" w:rsidRPr="00B12C81">
        <w:rPr>
          <w:color w:val="auto"/>
        </w:rPr>
      </w:r>
      <w:r w:rsidR="00CB0792" w:rsidRPr="00B12C81">
        <w:rPr>
          <w:color w:val="auto"/>
        </w:rPr>
        <w:fldChar w:fldCharType="separate"/>
      </w:r>
      <w:r w:rsidR="00F67FCA">
        <w:rPr>
          <w:color w:val="auto"/>
        </w:rPr>
        <w:t>2</w:t>
      </w:r>
      <w:r w:rsidR="00CB0792" w:rsidRPr="00B12C81">
        <w:rPr>
          <w:color w:val="auto"/>
        </w:rPr>
        <w:fldChar w:fldCharType="end"/>
      </w:r>
      <w:r w:rsidR="00064D7F" w:rsidRPr="00B12C81">
        <w:rPr>
          <w:color w:val="auto"/>
        </w:rPr>
        <w:t>.</w:t>
      </w:r>
      <w:r w:rsidR="000C5207" w:rsidRPr="00B12C81">
        <w:rPr>
          <w:color w:val="auto"/>
        </w:rPr>
        <w:t xml:space="preserve"> </w:t>
      </w:r>
      <w:r w:rsidR="00621CDD" w:rsidRPr="00B12C81">
        <w:rPr>
          <w:color w:val="auto"/>
        </w:rPr>
        <w:t xml:space="preserve">Srovnání </w:t>
      </w:r>
      <w:r w:rsidR="00F943DB" w:rsidRPr="00B12C81">
        <w:rPr>
          <w:color w:val="auto"/>
        </w:rPr>
        <w:t xml:space="preserve">současných volně dostupných softwarových granulárních syntezátorů se věnuje </w:t>
      </w:r>
      <w:r w:rsidR="006B4680" w:rsidRPr="00B12C81">
        <w:rPr>
          <w:color w:val="auto"/>
        </w:rPr>
        <w:fldChar w:fldCharType="begin"/>
      </w:r>
      <w:r w:rsidR="006B4680" w:rsidRPr="00B12C81">
        <w:rPr>
          <w:color w:val="auto"/>
        </w:rPr>
        <w:instrText xml:space="preserve"> REF _Ref167541833 \r \h </w:instrText>
      </w:r>
      <w:r w:rsidR="00B12C81">
        <w:rPr>
          <w:color w:val="auto"/>
        </w:rPr>
        <w:instrText xml:space="preserve"> \* MERGEFORMAT </w:instrText>
      </w:r>
      <w:r w:rsidR="006B4680" w:rsidRPr="00B12C81">
        <w:rPr>
          <w:color w:val="auto"/>
        </w:rPr>
      </w:r>
      <w:r w:rsidR="006B4680" w:rsidRPr="00B12C81">
        <w:rPr>
          <w:color w:val="auto"/>
        </w:rPr>
        <w:fldChar w:fldCharType="separate"/>
      </w:r>
      <w:r w:rsidR="00F67FCA">
        <w:rPr>
          <w:color w:val="auto"/>
        </w:rPr>
        <w:t>3</w:t>
      </w:r>
      <w:r w:rsidR="006B4680" w:rsidRPr="00B12C81">
        <w:rPr>
          <w:color w:val="auto"/>
        </w:rPr>
        <w:fldChar w:fldCharType="end"/>
      </w:r>
      <w:r w:rsidR="00AC2CDA" w:rsidRPr="00B12C81">
        <w:rPr>
          <w:color w:val="auto"/>
        </w:rPr>
        <w:t xml:space="preserve">. kapitola. </w:t>
      </w:r>
      <w:r w:rsidR="009F1B13" w:rsidRPr="00B12C81">
        <w:rPr>
          <w:color w:val="auto"/>
        </w:rPr>
        <w:t>K</w:t>
      </w:r>
      <w:r w:rsidR="000F5211" w:rsidRPr="00B12C81">
        <w:rPr>
          <w:color w:val="auto"/>
        </w:rPr>
        <w:t xml:space="preserve">apitola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_Ref152919519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F67FCA">
        <w:rPr>
          <w:color w:val="auto"/>
        </w:rPr>
        <w:t>4</w:t>
      </w:r>
      <w:r w:rsidR="00C82DD3" w:rsidRPr="00B12C81">
        <w:rPr>
          <w:color w:val="auto"/>
        </w:rPr>
        <w:fldChar w:fldCharType="end"/>
      </w:r>
      <w:r w:rsidR="000F5211" w:rsidRPr="00B12C81">
        <w:rPr>
          <w:color w:val="auto"/>
        </w:rPr>
        <w:t xml:space="preserve"> </w:t>
      </w:r>
      <w:r w:rsidR="00C82DD3" w:rsidRPr="00B12C81">
        <w:rPr>
          <w:color w:val="auto"/>
        </w:rPr>
        <w:t>představuje framework JUCE</w:t>
      </w:r>
      <w:r w:rsidR="00372A80" w:rsidRPr="00B12C81">
        <w:rPr>
          <w:color w:val="auto"/>
        </w:rPr>
        <w:t xml:space="preserve">, shrnuje </w:t>
      </w:r>
      <w:r w:rsidR="001677D9" w:rsidRPr="00B12C81">
        <w:rPr>
          <w:color w:val="auto"/>
        </w:rPr>
        <w:t>základní teorii pro</w:t>
      </w:r>
      <w:r w:rsidR="00372A80" w:rsidRPr="00B12C81">
        <w:rPr>
          <w:color w:val="auto"/>
        </w:rPr>
        <w:t xml:space="preserve"> snímání barev</w:t>
      </w:r>
      <w:r w:rsidR="00C82DD3" w:rsidRPr="00B12C81">
        <w:rPr>
          <w:color w:val="auto"/>
        </w:rPr>
        <w:t xml:space="preserve"> a věnuje se</w:t>
      </w:r>
      <w:r w:rsidR="00236E63" w:rsidRPr="00B12C81">
        <w:rPr>
          <w:color w:val="auto"/>
        </w:rPr>
        <w:t xml:space="preserve"> </w:t>
      </w:r>
      <w:r w:rsidR="00217A89" w:rsidRPr="00B12C81">
        <w:rPr>
          <w:color w:val="auto"/>
        </w:rPr>
        <w:t xml:space="preserve">návrhu </w:t>
      </w:r>
      <w:r w:rsidR="00236E63" w:rsidRPr="00B12C81">
        <w:rPr>
          <w:color w:val="auto"/>
        </w:rPr>
        <w:t>praktické</w:t>
      </w:r>
      <w:r w:rsidR="00644B98" w:rsidRPr="00B12C81">
        <w:rPr>
          <w:color w:val="auto"/>
        </w:rPr>
        <w:t xml:space="preserve"> části práce –</w:t>
      </w:r>
      <w:r w:rsidR="00C82DD3" w:rsidRPr="00B12C81">
        <w:rPr>
          <w:color w:val="auto"/>
        </w:rPr>
        <w:t xml:space="preserve"> </w:t>
      </w:r>
      <w:r w:rsidR="000A2518" w:rsidRPr="00B12C81">
        <w:rPr>
          <w:color w:val="auto"/>
        </w:rPr>
        <w:t xml:space="preserve">granulárního </w:t>
      </w:r>
      <w:proofErr w:type="spellStart"/>
      <w:r w:rsidR="000A2518" w:rsidRPr="00B12C81">
        <w:rPr>
          <w:color w:val="auto"/>
        </w:rPr>
        <w:t>sampleru</w:t>
      </w:r>
      <w:proofErr w:type="spellEnd"/>
      <w:r w:rsidR="000A2518" w:rsidRPr="00B12C81">
        <w:rPr>
          <w:color w:val="auto"/>
        </w:rPr>
        <w:t xml:space="preserve"> </w:t>
      </w:r>
      <w:proofErr w:type="spellStart"/>
      <w:r w:rsidR="000A2518" w:rsidRPr="00B12C81">
        <w:rPr>
          <w:i/>
          <w:iCs w:val="0"/>
          <w:color w:val="auto"/>
        </w:rPr>
        <w:t>Synth</w:t>
      </w:r>
      <w:proofErr w:type="spellEnd"/>
      <w:r w:rsidR="000A2518" w:rsidRPr="00B12C81">
        <w:rPr>
          <w:i/>
          <w:iCs w:val="0"/>
          <w:color w:val="auto"/>
        </w:rPr>
        <w:t xml:space="preserve"> </w:t>
      </w:r>
      <w:proofErr w:type="spellStart"/>
      <w:r w:rsidR="000A2518" w:rsidRPr="00B12C81">
        <w:rPr>
          <w:i/>
          <w:iCs w:val="0"/>
          <w:color w:val="auto"/>
        </w:rPr>
        <w:t>Granny</w:t>
      </w:r>
      <w:proofErr w:type="spellEnd"/>
      <w:r w:rsidR="00635636" w:rsidRPr="00B12C81">
        <w:rPr>
          <w:color w:val="auto"/>
        </w:rPr>
        <w:t>.</w:t>
      </w:r>
      <w:r w:rsidR="00520118" w:rsidRPr="00B12C81">
        <w:rPr>
          <w:color w:val="auto"/>
        </w:rPr>
        <w:t xml:space="preserve"> </w:t>
      </w:r>
      <w:r w:rsidR="00BB3B12" w:rsidRPr="00B12C81">
        <w:rPr>
          <w:color w:val="auto"/>
        </w:rPr>
        <w:t>K</w:t>
      </w:r>
      <w:r w:rsidR="00520118" w:rsidRPr="00B12C81">
        <w:rPr>
          <w:color w:val="auto"/>
        </w:rPr>
        <w:t>apitol</w:t>
      </w:r>
      <w:r w:rsidR="00BB3B12" w:rsidRPr="00B12C81">
        <w:rPr>
          <w:color w:val="auto"/>
        </w:rPr>
        <w:t>a</w:t>
      </w:r>
      <w:r w:rsidR="00520118" w:rsidRPr="00B12C81">
        <w:rPr>
          <w:color w:val="auto"/>
        </w:rPr>
        <w:t xml:space="preserve">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_Ref152919531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F67FCA">
        <w:rPr>
          <w:color w:val="auto"/>
        </w:rPr>
        <w:t>5</w:t>
      </w:r>
      <w:r w:rsidR="00C82DD3" w:rsidRPr="00B12C81">
        <w:rPr>
          <w:color w:val="auto"/>
        </w:rPr>
        <w:fldChar w:fldCharType="end"/>
      </w:r>
      <w:r w:rsidR="00520118" w:rsidRPr="00B12C81">
        <w:rPr>
          <w:color w:val="auto"/>
        </w:rPr>
        <w:t xml:space="preserve"> se </w:t>
      </w:r>
      <w:r w:rsidR="001D7A73" w:rsidRPr="00B12C81">
        <w:rPr>
          <w:color w:val="auto"/>
        </w:rPr>
        <w:t>věnuje vlastní realizaci</w:t>
      </w:r>
      <w:r w:rsidR="003E3B5A" w:rsidRPr="00B12C81">
        <w:rPr>
          <w:color w:val="auto"/>
        </w:rPr>
        <w:t xml:space="preserve"> a finální struktuře prototypu</w:t>
      </w:r>
      <w:r w:rsidR="00543AA0" w:rsidRPr="00B12C81">
        <w:rPr>
          <w:color w:val="auto"/>
        </w:rPr>
        <w:t xml:space="preserve">, kapitola </w:t>
      </w:r>
      <w:r w:rsidR="004C6A0A" w:rsidRPr="00B12C81">
        <w:rPr>
          <w:color w:val="auto"/>
        </w:rPr>
        <w:fldChar w:fldCharType="begin"/>
      </w:r>
      <w:r w:rsidR="004C6A0A" w:rsidRPr="00B12C81">
        <w:rPr>
          <w:color w:val="auto"/>
        </w:rPr>
        <w:instrText xml:space="preserve"> REF _Ref167541977 \r \h </w:instrText>
      </w:r>
      <w:r w:rsidR="00B12C81">
        <w:rPr>
          <w:color w:val="auto"/>
        </w:rPr>
        <w:instrText xml:space="preserve"> \* MERGEFORMAT </w:instrText>
      </w:r>
      <w:r w:rsidR="004C6A0A" w:rsidRPr="00B12C81">
        <w:rPr>
          <w:color w:val="auto"/>
        </w:rPr>
      </w:r>
      <w:r w:rsidR="004C6A0A" w:rsidRPr="00B12C81">
        <w:rPr>
          <w:color w:val="auto"/>
        </w:rPr>
        <w:fldChar w:fldCharType="separate"/>
      </w:r>
      <w:r w:rsidR="00F67FCA">
        <w:rPr>
          <w:color w:val="auto"/>
        </w:rPr>
        <w:t>6</w:t>
      </w:r>
      <w:r w:rsidR="004C6A0A" w:rsidRPr="00B12C81">
        <w:rPr>
          <w:color w:val="auto"/>
        </w:rPr>
        <w:fldChar w:fldCharType="end"/>
      </w:r>
      <w:r w:rsidR="0097748A" w:rsidRPr="00B12C81">
        <w:rPr>
          <w:color w:val="auto"/>
        </w:rPr>
        <w:t xml:space="preserve"> popisuje testování a </w:t>
      </w:r>
      <w:r w:rsidR="0022326A" w:rsidRPr="00B12C81">
        <w:rPr>
          <w:color w:val="auto"/>
        </w:rPr>
        <w:t xml:space="preserve">návrhy na vylepšení </w:t>
      </w:r>
      <w:r w:rsidR="00401793" w:rsidRPr="00B12C81">
        <w:rPr>
          <w:color w:val="auto"/>
        </w:rPr>
        <w:t>a rozšíření funkcionalit</w:t>
      </w:r>
      <w:r w:rsidR="00520118" w:rsidRPr="00B12C81">
        <w:rPr>
          <w:color w:val="auto"/>
        </w:rPr>
        <w:t>.</w:t>
      </w:r>
      <w:r w:rsidR="009D02A3" w:rsidRPr="00B12C81">
        <w:rPr>
          <w:color w:val="auto"/>
        </w:rPr>
        <w:t xml:space="preserve"> </w:t>
      </w:r>
      <w:r w:rsidR="0036266E" w:rsidRPr="00B12C81">
        <w:rPr>
          <w:color w:val="auto"/>
        </w:rPr>
        <w:t xml:space="preserve">Závěrečná kapitola </w:t>
      </w:r>
      <w:r w:rsidR="00FD73BF" w:rsidRPr="00B12C81">
        <w:rPr>
          <w:color w:val="auto"/>
        </w:rPr>
        <w:fldChar w:fldCharType="begin"/>
      </w:r>
      <w:r w:rsidR="00FD73BF" w:rsidRPr="00B12C81">
        <w:rPr>
          <w:color w:val="auto"/>
        </w:rPr>
        <w:instrText xml:space="preserve"> REF _Ref167542014 \r \h </w:instrText>
      </w:r>
      <w:r w:rsidR="00B12C81">
        <w:rPr>
          <w:color w:val="auto"/>
        </w:rPr>
        <w:instrText xml:space="preserve"> \* MERGEFORMAT </w:instrText>
      </w:r>
      <w:r w:rsidR="00FD73BF" w:rsidRPr="00B12C81">
        <w:rPr>
          <w:color w:val="auto"/>
        </w:rPr>
      </w:r>
      <w:r w:rsidR="00FD73BF" w:rsidRPr="00B12C81">
        <w:rPr>
          <w:color w:val="auto"/>
        </w:rPr>
        <w:fldChar w:fldCharType="separate"/>
      </w:r>
      <w:r w:rsidR="00F67FCA">
        <w:rPr>
          <w:color w:val="auto"/>
        </w:rPr>
        <w:t>7</w:t>
      </w:r>
      <w:r w:rsidR="00FD73BF" w:rsidRPr="00B12C81">
        <w:rPr>
          <w:color w:val="auto"/>
        </w:rPr>
        <w:fldChar w:fldCharType="end"/>
      </w:r>
      <w:r w:rsidR="0036266E" w:rsidRPr="00B12C81">
        <w:rPr>
          <w:color w:val="auto"/>
        </w:rPr>
        <w:t xml:space="preserve"> </w:t>
      </w:r>
      <w:r w:rsidR="00F82607" w:rsidRPr="00B12C81">
        <w:rPr>
          <w:color w:val="auto"/>
        </w:rPr>
        <w:t xml:space="preserve">shrnuje dosažené výsledky </w:t>
      </w:r>
      <w:r w:rsidR="008E400F" w:rsidRPr="00B12C81">
        <w:rPr>
          <w:color w:val="auto"/>
        </w:rPr>
        <w:t xml:space="preserve">a hodnotí </w:t>
      </w:r>
      <w:r w:rsidR="00FA255F" w:rsidRPr="00B12C81">
        <w:rPr>
          <w:color w:val="auto"/>
        </w:rPr>
        <w:t>projekt jako celek.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574921"/>
      <w:r>
        <w:lastRenderedPageBreak/>
        <w:t>Granulární syntéza</w:t>
      </w:r>
      <w:bookmarkEnd w:id="7"/>
      <w:bookmarkEnd w:id="8"/>
    </w:p>
    <w:p w14:paraId="29C2DC46" w14:textId="5BB77F95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F67FCA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574922"/>
      <w:r>
        <w:t>Princip</w:t>
      </w:r>
      <w:r w:rsidR="002638D6">
        <w:t xml:space="preserve"> a metody granulární syntézy</w:t>
      </w:r>
      <w:bookmarkEnd w:id="9"/>
    </w:p>
    <w:p w14:paraId="353A4118" w14:textId="6D6BA107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 xml:space="preserve">Maďarsko-britský fyzik Dennis </w:t>
      </w:r>
      <w:proofErr w:type="spellStart"/>
      <w:r w:rsidR="00925FFD">
        <w:t>Gabor</w:t>
      </w:r>
      <w:proofErr w:type="spellEnd"/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</w:t>
      </w:r>
      <w:proofErr w:type="spellStart"/>
      <w:r w:rsidR="008A3FB4">
        <w:t>ms</w:t>
      </w:r>
      <w:proofErr w:type="spellEnd"/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F67FCA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</w:t>
      </w:r>
      <w:proofErr w:type="gramStart"/>
      <w:r w:rsidR="000A0FD4">
        <w:t>kratší</w:t>
      </w:r>
      <w:proofErr w:type="gramEnd"/>
      <w:r w:rsidR="000A0FD4">
        <w:t xml:space="preserve"> než </w:t>
      </w:r>
      <w:r w:rsidR="000904C2">
        <w:t>tato hodnota</w:t>
      </w:r>
      <w:r w:rsidR="00132205">
        <w:t xml:space="preserve"> vytvoří dojem </w:t>
      </w:r>
      <w:proofErr w:type="spellStart"/>
      <w:r w:rsidR="00132205">
        <w:t>perkusivního</w:t>
      </w:r>
      <w:proofErr w:type="spellEnd"/>
      <w:r w:rsidR="00132205">
        <w:t xml:space="preserve">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03D49147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F67FCA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574923"/>
      <w:r>
        <w:t>Metoda mřížek</w:t>
      </w:r>
      <w:r w:rsidR="00B67EF3">
        <w:t xml:space="preserve"> (</w:t>
      </w:r>
      <w:proofErr w:type="spellStart"/>
      <w:r w:rsidR="00B67EF3">
        <w:t>screens</w:t>
      </w:r>
      <w:proofErr w:type="spellEnd"/>
      <w:r w:rsidR="00B67EF3">
        <w:t>)</w:t>
      </w:r>
      <w:bookmarkEnd w:id="10"/>
      <w:bookmarkEnd w:id="11"/>
    </w:p>
    <w:p w14:paraId="6579214E" w14:textId="0982BBD6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</w:t>
      </w:r>
      <w:proofErr w:type="spellStart"/>
      <w:r w:rsidR="00AE7600">
        <w:t>Iannisem</w:t>
      </w:r>
      <w:proofErr w:type="spellEnd"/>
      <w:r w:rsidR="00AE7600">
        <w:t xml:space="preserve"> </w:t>
      </w:r>
      <w:proofErr w:type="spellStart"/>
      <w:r w:rsidR="00AE7600">
        <w:t>Xenakisem</w:t>
      </w:r>
      <w:proofErr w:type="spellEnd"/>
      <w:r w:rsidR="00AE7600">
        <w:t xml:space="preserve">. Podrobně ji </w:t>
      </w:r>
      <w:r w:rsidR="00496468">
        <w:t>popisuje</w:t>
      </w:r>
      <w:r w:rsidR="00AE7600">
        <w:t xml:space="preserve"> ve své knize </w:t>
      </w:r>
      <w:proofErr w:type="spellStart"/>
      <w:r w:rsidR="00AE7600" w:rsidRPr="0073549F">
        <w:rPr>
          <w:i/>
          <w:iCs/>
        </w:rPr>
        <w:t>Formalized</w:t>
      </w:r>
      <w:proofErr w:type="spellEnd"/>
      <w:r w:rsidR="00AE7600" w:rsidRPr="0073549F">
        <w:rPr>
          <w:i/>
          <w:iCs/>
        </w:rPr>
        <w:t xml:space="preserve"> Music: </w:t>
      </w:r>
      <w:proofErr w:type="spellStart"/>
      <w:r w:rsidR="00AE7600" w:rsidRPr="0073549F">
        <w:rPr>
          <w:i/>
          <w:iCs/>
        </w:rPr>
        <w:t>Thought</w:t>
      </w:r>
      <w:proofErr w:type="spellEnd"/>
      <w:r w:rsidR="00AE7600" w:rsidRPr="0073549F">
        <w:rPr>
          <w:i/>
          <w:iCs/>
        </w:rPr>
        <w:t xml:space="preserve"> and </w:t>
      </w:r>
      <w:proofErr w:type="spellStart"/>
      <w:r w:rsidR="00AE7600" w:rsidRPr="0073549F">
        <w:rPr>
          <w:i/>
          <w:iCs/>
        </w:rPr>
        <w:t>Mathematics</w:t>
      </w:r>
      <w:proofErr w:type="spellEnd"/>
      <w:r w:rsidR="00AE7600" w:rsidRPr="0073549F">
        <w:rPr>
          <w:i/>
          <w:iCs/>
        </w:rPr>
        <w:t xml:space="preserve"> in </w:t>
      </w:r>
      <w:proofErr w:type="spellStart"/>
      <w:r w:rsidR="00AE7600" w:rsidRPr="0073549F">
        <w:rPr>
          <w:i/>
          <w:iCs/>
        </w:rPr>
        <w:t>Composition</w:t>
      </w:r>
      <w:proofErr w:type="spellEnd"/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F67FCA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 xml:space="preserve">Takto získaná data jsou pro </w:t>
      </w:r>
      <w:proofErr w:type="spellStart"/>
      <w:r w:rsidR="00904780" w:rsidRPr="00997BD8">
        <w:t>Xenakise</w:t>
      </w:r>
      <w:proofErr w:type="spellEnd"/>
      <w:r w:rsidR="00904780" w:rsidRPr="00997BD8">
        <w:t xml:space="preserve">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3309DCBB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574974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F67FCA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F67FCA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312BFEA6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574975"/>
            <w:r w:rsidR="00F67FCA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F67FCA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F67FCA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 xml:space="preserve">vycházející užití </w:t>
      </w:r>
      <w:proofErr w:type="spellStart"/>
      <w:r w:rsidR="00464884">
        <w:t>Markovových</w:t>
      </w:r>
      <w:proofErr w:type="spellEnd"/>
      <w:r w:rsidR="00464884">
        <w:t xml:space="preserve">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574924"/>
      <w:r>
        <w:t>Metoda událostí (</w:t>
      </w:r>
      <w:proofErr w:type="spellStart"/>
      <w:r>
        <w:t>events</w:t>
      </w:r>
      <w:proofErr w:type="spellEnd"/>
      <w:r>
        <w:t>)</w:t>
      </w:r>
      <w:bookmarkEnd w:id="14"/>
      <w:bookmarkEnd w:id="15"/>
    </w:p>
    <w:p w14:paraId="37199B51" w14:textId="28D2645B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 xml:space="preserve">americký hudební skladatel </w:t>
      </w:r>
      <w:proofErr w:type="spellStart"/>
      <w:r w:rsidR="009C39F1">
        <w:t>Curtis</w:t>
      </w:r>
      <w:proofErr w:type="spellEnd"/>
      <w:r w:rsidR="009C39F1">
        <w:t xml:space="preserve"> </w:t>
      </w:r>
      <w:proofErr w:type="spellStart"/>
      <w:r w:rsidR="009C39F1">
        <w:t>Roads</w:t>
      </w:r>
      <w:proofErr w:type="spellEnd"/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F67FCA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</w:t>
      </w:r>
      <w:proofErr w:type="spellStart"/>
      <w:r w:rsidR="00496C49">
        <w:t>events</w:t>
      </w:r>
      <w:proofErr w:type="spellEnd"/>
      <w:r w:rsidR="00496C49">
        <w:t>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>mraky (</w:t>
      </w:r>
      <w:proofErr w:type="spellStart"/>
      <w:r w:rsidR="008B309E">
        <w:t>clouds</w:t>
      </w:r>
      <w:proofErr w:type="spellEnd"/>
      <w:r w:rsidR="008B309E">
        <w:t xml:space="preserve">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proofErr w:type="spellStart"/>
      <w:r>
        <w:t>Roads</w:t>
      </w:r>
      <w:proofErr w:type="spellEnd"/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proofErr w:type="spellStart"/>
      <w:r w:rsidR="00CA4115">
        <w:t>wavetable</w:t>
      </w:r>
      <w:proofErr w:type="spellEnd"/>
      <w:r w:rsidR="00F61A4A">
        <w:t xml:space="preserve"> syntéze</w:t>
      </w:r>
      <w:r w:rsidR="00CA4115">
        <w:t xml:space="preserve"> či </w:t>
      </w:r>
      <w:proofErr w:type="spellStart"/>
      <w:r w:rsidR="00CA4115">
        <w:t>ROMplerům</w:t>
      </w:r>
      <w:proofErr w:type="spellEnd"/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2996FDF8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7574976"/>
            <w:r w:rsidR="00F67FCA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</w:t>
            </w:r>
            <w:proofErr w:type="spellStart"/>
            <w:r w:rsidR="00F64E75">
              <w:t>clouds</w:t>
            </w:r>
            <w:proofErr w:type="spellEnd"/>
            <w:r w:rsidR="00F64E75">
              <w:t>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F67FCA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</w:t>
      </w:r>
      <w:proofErr w:type="spellStart"/>
      <w:r w:rsidR="005045ED">
        <w:t>granulizér</w:t>
      </w:r>
      <w:proofErr w:type="spellEnd"/>
      <w:r w:rsidR="005045ED">
        <w:t xml:space="preserve">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</w:t>
      </w:r>
      <w:proofErr w:type="spellStart"/>
      <w:r w:rsidR="0043201E">
        <w:t>granulizérem</w:t>
      </w:r>
      <w:proofErr w:type="spellEnd"/>
      <w:r w:rsidR="0043201E">
        <w:t xml:space="preserve">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574925"/>
      <w:r>
        <w:t>Historie</w:t>
      </w:r>
      <w:bookmarkEnd w:id="17"/>
      <w:bookmarkEnd w:id="18"/>
    </w:p>
    <w:p w14:paraId="340824F3" w14:textId="473E16E2" w:rsidR="00B258F6" w:rsidRDefault="00B258F6" w:rsidP="00EF2071">
      <w:pPr>
        <w:pStyle w:val="Prvnodstavec"/>
      </w:pPr>
      <w:bookmarkStart w:id="19" w:name="_Toc443573189"/>
      <w:bookmarkStart w:id="20" w:name="_Toc215678059"/>
      <w:bookmarkStart w:id="21" w:name="_Toc56549756"/>
      <w:r>
        <w:t xml:space="preserve">Počátky myšlenky tvorby zvuku způsobem podobným granulární syntéze sahají do 17. století. Tehdy byla novověkým nizozemským atomistou Isaacem </w:t>
      </w:r>
      <w:proofErr w:type="spellStart"/>
      <w:r>
        <w:t>Beeckmanem</w:t>
      </w:r>
      <w:proofErr w:type="spellEnd"/>
      <w:r>
        <w:t xml:space="preserve">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 xml:space="preserve">, tzv. </w:t>
      </w:r>
      <w:proofErr w:type="spellStart"/>
      <w:r w:rsidR="00EB1A35" w:rsidRPr="00EF2071">
        <w:t>globuly</w:t>
      </w:r>
      <w:proofErr w:type="spellEnd"/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F67FCA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3DAB8406" w14:textId="7E4B537F" w:rsidR="00FF7B06" w:rsidRPr="00FF7B06" w:rsidRDefault="00FF7B06" w:rsidP="00FF7B06">
      <w:pPr>
        <w:pStyle w:val="Nadpis3"/>
      </w:pPr>
      <w:bookmarkStart w:id="22" w:name="_Toc167574926"/>
      <w:proofErr w:type="spellStart"/>
      <w:r>
        <w:t>Iannis</w:t>
      </w:r>
      <w:proofErr w:type="spellEnd"/>
      <w:r>
        <w:t xml:space="preserve"> </w:t>
      </w:r>
      <w:proofErr w:type="spellStart"/>
      <w:r>
        <w:t>Xenakis</w:t>
      </w:r>
      <w:bookmarkEnd w:id="22"/>
      <w:proofErr w:type="spellEnd"/>
    </w:p>
    <w:p w14:paraId="4C373B5F" w14:textId="0123DF10" w:rsidR="00D44BEC" w:rsidRDefault="000B5EAC" w:rsidP="00132796">
      <w:pPr>
        <w:pStyle w:val="Odstavec"/>
        <w:ind w:firstLine="0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 xml:space="preserve">. letech 20. </w:t>
      </w:r>
      <w:proofErr w:type="gramStart"/>
      <w:r w:rsidR="004E5518">
        <w:t>století</w:t>
      </w:r>
      <w:proofErr w:type="gramEnd"/>
      <w:r w:rsidR="001F740A">
        <w:t xml:space="preserve"> u již zmiňovaného řeckého skladatele a architekta, jenž většinu tvůrčího života prožil ve Francii, </w:t>
      </w:r>
      <w:proofErr w:type="spellStart"/>
      <w:r w:rsidR="001F740A" w:rsidRPr="00ED4922">
        <w:t>Iannise</w:t>
      </w:r>
      <w:proofErr w:type="spellEnd"/>
      <w:r w:rsidR="001F740A" w:rsidRPr="00ED4922">
        <w:t xml:space="preserve"> </w:t>
      </w:r>
      <w:proofErr w:type="spellStart"/>
      <w:r w:rsidR="001F740A" w:rsidRPr="00ED4922">
        <w:t>Xenakise</w:t>
      </w:r>
      <w:proofErr w:type="spellEnd"/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</w:t>
      </w:r>
      <w:proofErr w:type="spellStart"/>
      <w:r w:rsidR="008A2D34" w:rsidRPr="009742BE">
        <w:rPr>
          <w:i/>
          <w:iCs w:val="0"/>
        </w:rPr>
        <w:t>art</w:t>
      </w:r>
      <w:r w:rsidR="00412F11" w:rsidRPr="009742BE">
        <w:rPr>
          <w:i/>
          <w:iCs w:val="0"/>
        </w:rPr>
        <w:t>u</w:t>
      </w:r>
      <w:proofErr w:type="spellEnd"/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F67FCA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proofErr w:type="spellStart"/>
      <w:r w:rsidR="00E615C5" w:rsidRPr="00F50DFA">
        <w:rPr>
          <w:i/>
          <w:iCs w:val="0"/>
        </w:rPr>
        <w:t>Bohor</w:t>
      </w:r>
      <w:proofErr w:type="spellEnd"/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F67FCA">
        <w:t>1.1.1</w:t>
      </w:r>
      <w:r w:rsidR="002D17DF">
        <w:fldChar w:fldCharType="end"/>
      </w:r>
      <w:r w:rsidR="001E1D1C">
        <w:t>.</w:t>
      </w:r>
    </w:p>
    <w:p w14:paraId="664DC807" w14:textId="05AF3174" w:rsidR="00DD0DD8" w:rsidRDefault="00DD0DD8" w:rsidP="00DD0DD8">
      <w:pPr>
        <w:pStyle w:val="Nadpis3"/>
      </w:pPr>
      <w:bookmarkStart w:id="23" w:name="_Toc167574927"/>
      <w:proofErr w:type="spellStart"/>
      <w:r>
        <w:t>Curtis</w:t>
      </w:r>
      <w:proofErr w:type="spellEnd"/>
      <w:r>
        <w:t xml:space="preserve"> </w:t>
      </w:r>
      <w:proofErr w:type="spellStart"/>
      <w:r>
        <w:t>Roads</w:t>
      </w:r>
      <w:bookmarkEnd w:id="23"/>
      <w:proofErr w:type="spellEnd"/>
    </w:p>
    <w:p w14:paraId="7BF78C14" w14:textId="6E7BDB89" w:rsidR="00155C78" w:rsidRDefault="00EE2DDE" w:rsidP="00DD0DD8">
      <w:pPr>
        <w:pStyle w:val="Odstavec"/>
        <w:ind w:firstLine="0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proofErr w:type="spellStart"/>
      <w:r w:rsidR="00127D8C">
        <w:t>Curtis</w:t>
      </w:r>
      <w:proofErr w:type="spellEnd"/>
      <w:r w:rsidR="00127D8C">
        <w:t xml:space="preserve"> </w:t>
      </w:r>
      <w:proofErr w:type="spellStart"/>
      <w:r w:rsidR="00127D8C">
        <w:t>Roads</w:t>
      </w:r>
      <w:proofErr w:type="spellEnd"/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 xml:space="preserve">granulární a </w:t>
      </w:r>
      <w:proofErr w:type="spellStart"/>
      <w:r w:rsidR="006622D3">
        <w:t>pulsarovou</w:t>
      </w:r>
      <w:proofErr w:type="spellEnd"/>
      <w:r w:rsidR="006622D3">
        <w:t xml:space="preserve"> syntézu.</w:t>
      </w:r>
      <w:r w:rsidR="008628BC">
        <w:t xml:space="preserve"> </w:t>
      </w:r>
      <w:r w:rsidR="00C65725">
        <w:t xml:space="preserve">Ve své knize </w:t>
      </w:r>
      <w:proofErr w:type="spellStart"/>
      <w:r w:rsidR="00C65725" w:rsidRPr="00D8257D">
        <w:rPr>
          <w:i/>
          <w:iCs w:val="0"/>
        </w:rPr>
        <w:t>Microsound</w:t>
      </w:r>
      <w:proofErr w:type="spellEnd"/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F67FCA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 xml:space="preserve">Z tohoto pohledu rozlišuje Gaussovu, kvazi–Gaussovu, lichoběžníkovou, trojúhelníkovou, sinus </w:t>
      </w:r>
      <w:proofErr w:type="spellStart"/>
      <w:r w:rsidR="00AB2AD1">
        <w:t>cardinalis</w:t>
      </w:r>
      <w:proofErr w:type="spellEnd"/>
      <w:r w:rsidR="00AB2AD1">
        <w:t xml:space="preserve">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</w:t>
      </w:r>
      <w:proofErr w:type="spellStart"/>
      <w:r w:rsidR="006F14FE">
        <w:t>clouds</w:t>
      </w:r>
      <w:proofErr w:type="spellEnd"/>
      <w:r w:rsidR="006F14FE">
        <w:t>).</w:t>
      </w:r>
    </w:p>
    <w:p w14:paraId="2828AD56" w14:textId="05D97A50" w:rsidR="00E37039" w:rsidRDefault="00E37039" w:rsidP="00F5696F">
      <w:pPr>
        <w:pStyle w:val="Odstavec"/>
      </w:pPr>
      <w:proofErr w:type="spellStart"/>
      <w:r>
        <w:lastRenderedPageBreak/>
        <w:t>Roadsovi</w:t>
      </w:r>
      <w:proofErr w:type="spellEnd"/>
      <w:r>
        <w:t xml:space="preserve"> patří i významné prvenství</w:t>
      </w:r>
      <w:r w:rsidR="008372CD">
        <w:t>, po setkání s </w:t>
      </w:r>
      <w:proofErr w:type="spellStart"/>
      <w:r w:rsidR="008372CD">
        <w:t>Iannisem</w:t>
      </w:r>
      <w:proofErr w:type="spellEnd"/>
      <w:r w:rsidR="008372CD">
        <w:t xml:space="preserve"> </w:t>
      </w:r>
      <w:proofErr w:type="spellStart"/>
      <w:r w:rsidR="008372CD">
        <w:t>Xenakisem</w:t>
      </w:r>
      <w:proofErr w:type="spellEnd"/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F67FCA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proofErr w:type="spellStart"/>
      <w:r w:rsidR="00EE4EA7">
        <w:t>microsoundu</w:t>
      </w:r>
      <w:proofErr w:type="spellEnd"/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4D4FF25F" w14:textId="710E8760" w:rsidR="00A91C81" w:rsidRDefault="00A91C81" w:rsidP="00A91C81">
      <w:pPr>
        <w:pStyle w:val="Nadpis3"/>
      </w:pPr>
      <w:bookmarkStart w:id="24" w:name="_Toc167574928"/>
      <w:proofErr w:type="spellStart"/>
      <w:r>
        <w:t>Barry</w:t>
      </w:r>
      <w:proofErr w:type="spellEnd"/>
      <w:r>
        <w:t xml:space="preserve"> </w:t>
      </w:r>
      <w:proofErr w:type="spellStart"/>
      <w:r>
        <w:t>Truax</w:t>
      </w:r>
      <w:bookmarkEnd w:id="24"/>
      <w:proofErr w:type="spellEnd"/>
    </w:p>
    <w:p w14:paraId="5FF44A74" w14:textId="2C81EF52" w:rsidR="00C611A2" w:rsidRPr="00B769F9" w:rsidRDefault="00E418D0" w:rsidP="003202A4">
      <w:pPr>
        <w:pStyle w:val="Odstavec"/>
        <w:ind w:firstLine="0"/>
        <w:rPr>
          <w:color w:val="auto"/>
        </w:rPr>
      </w:pPr>
      <w:r>
        <w:t xml:space="preserve">Významný posun v oboru granulární syntézy provedl také kanadský skladatel </w:t>
      </w:r>
      <w:proofErr w:type="spellStart"/>
      <w:r>
        <w:t>Barry</w:t>
      </w:r>
      <w:proofErr w:type="spellEnd"/>
      <w:r>
        <w:t xml:space="preserve"> </w:t>
      </w:r>
      <w:proofErr w:type="spellStart"/>
      <w:r>
        <w:t>Truax</w:t>
      </w:r>
      <w:proofErr w:type="spellEnd"/>
      <w:r>
        <w:t xml:space="preserve">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F67FCA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</w:t>
      </w:r>
      <w:proofErr w:type="spellStart"/>
      <w:r w:rsidR="000C7F2E">
        <w:t>Truaxova</w:t>
      </w:r>
      <w:proofErr w:type="spellEnd"/>
      <w:r w:rsidR="000C7F2E">
        <w:t xml:space="preserve">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</w:t>
      </w:r>
      <w:proofErr w:type="spellStart"/>
      <w:r w:rsidR="002D6345">
        <w:t>Poissonovo</w:t>
      </w:r>
      <w:proofErr w:type="spellEnd"/>
      <w:r w:rsidR="002D6345">
        <w:t xml:space="preserve">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F67FCA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4D003264" w14:textId="77777777" w:rsidR="00BA16C9" w:rsidRDefault="00BA16C9">
      <w:pPr>
        <w:spacing w:line="240" w:lineRule="auto"/>
        <w:ind w:left="0"/>
        <w:rPr>
          <w:b/>
          <w:bCs/>
          <w:smallCaps/>
          <w:kern w:val="32"/>
          <w:sz w:val="40"/>
          <w:szCs w:val="48"/>
        </w:rPr>
      </w:pPr>
      <w:bookmarkStart w:id="25" w:name="_Ref152590189"/>
      <w:bookmarkEnd w:id="19"/>
      <w:r>
        <w:br w:type="page"/>
      </w:r>
    </w:p>
    <w:p w14:paraId="7F69B341" w14:textId="75CEBFA0" w:rsidR="00BA16C9" w:rsidRDefault="006E5614" w:rsidP="00512706">
      <w:pPr>
        <w:pStyle w:val="Nadpis1"/>
      </w:pPr>
      <w:bookmarkStart w:id="26" w:name="_Ref167541721"/>
      <w:bookmarkStart w:id="27" w:name="_Toc167574929"/>
      <w:proofErr w:type="spellStart"/>
      <w:r>
        <w:lastRenderedPageBreak/>
        <w:t>Sampl</w:t>
      </w:r>
      <w:r w:rsidR="00A05849">
        <w:t>ing</w:t>
      </w:r>
      <w:bookmarkEnd w:id="26"/>
      <w:bookmarkEnd w:id="27"/>
      <w:proofErr w:type="spellEnd"/>
    </w:p>
    <w:p w14:paraId="311F2280" w14:textId="2566AFAF" w:rsidR="00D57369" w:rsidRDefault="00A05849" w:rsidP="00D57369">
      <w:pPr>
        <w:pStyle w:val="Odstavec"/>
        <w:ind w:firstLine="0"/>
      </w:pPr>
      <w:proofErr w:type="spellStart"/>
      <w:r>
        <w:t>Sampl</w:t>
      </w:r>
      <w:r w:rsidR="00C37271">
        <w:t>ing</w:t>
      </w:r>
      <w:proofErr w:type="spellEnd"/>
      <w:r w:rsidR="00C37271">
        <w:t xml:space="preserve"> je form</w:t>
      </w:r>
      <w:r w:rsidR="004B44AA">
        <w:t>a</w:t>
      </w:r>
      <w:r w:rsidR="00C37271">
        <w:t xml:space="preserve"> </w:t>
      </w:r>
      <w:r w:rsidR="007547F0">
        <w:t>tvorby umělé</w:t>
      </w:r>
      <w:r w:rsidR="008908D1">
        <w:t>ho zvuku pomocí změny výšky</w:t>
      </w:r>
      <w:r w:rsidR="00DA2490">
        <w:t xml:space="preserve"> </w:t>
      </w:r>
      <w:r w:rsidR="00F21FA5">
        <w:t>samplu</w:t>
      </w:r>
      <w:r w:rsidR="008A497D">
        <w:t xml:space="preserve"> uloženého v paměti nástroje</w:t>
      </w:r>
      <w:r w:rsidR="00F21FA5">
        <w:t xml:space="preserve">. </w:t>
      </w:r>
      <w:r w:rsidR="00C660DD">
        <w:t xml:space="preserve">Jelikož </w:t>
      </w:r>
      <w:r w:rsidR="00F3496C">
        <w:t xml:space="preserve">se </w:t>
      </w:r>
      <w:r w:rsidR="00656ECD">
        <w:t xml:space="preserve">tato práce zabývá </w:t>
      </w:r>
      <w:r w:rsidR="00470308">
        <w:t xml:space="preserve">také </w:t>
      </w:r>
      <w:proofErr w:type="spellStart"/>
      <w:r w:rsidR="00470308">
        <w:t>samplingem</w:t>
      </w:r>
      <w:proofErr w:type="spellEnd"/>
      <w:r w:rsidR="00AE7A96">
        <w:t xml:space="preserve">, </w:t>
      </w:r>
      <w:r w:rsidR="00D974DE">
        <w:t xml:space="preserve">slouží </w:t>
      </w:r>
      <w:r w:rsidR="007C29B2">
        <w:t xml:space="preserve">tato kapitola </w:t>
      </w:r>
      <w:r w:rsidR="0007615B">
        <w:t xml:space="preserve">jako stručné představení </w:t>
      </w:r>
      <w:r w:rsidR="00376E3A">
        <w:t xml:space="preserve">jeho historie a některým </w:t>
      </w:r>
      <w:r w:rsidR="003C770B">
        <w:t xml:space="preserve">používaným </w:t>
      </w:r>
      <w:r w:rsidR="00376E3A">
        <w:t>metodám</w:t>
      </w:r>
      <w:r w:rsidR="0007615B">
        <w:t>.</w:t>
      </w:r>
    </w:p>
    <w:p w14:paraId="360CECAD" w14:textId="0A7526FC" w:rsidR="0007615B" w:rsidRDefault="0095657B" w:rsidP="004D7693">
      <w:pPr>
        <w:pStyle w:val="Nadpis2"/>
      </w:pPr>
      <w:bookmarkStart w:id="28" w:name="_Toc167574930"/>
      <w:r>
        <w:t>Historie</w:t>
      </w:r>
      <w:bookmarkEnd w:id="28"/>
    </w:p>
    <w:p w14:paraId="5EBEB9CF" w14:textId="78CA5339" w:rsidR="004C4811" w:rsidRPr="004C4811" w:rsidRDefault="00F90D41" w:rsidP="00212EAE">
      <w:pPr>
        <w:pStyle w:val="Odstavec"/>
        <w:ind w:firstLine="0"/>
      </w:pPr>
      <w:r>
        <w:t xml:space="preserve">Myšlenka </w:t>
      </w:r>
      <w:r w:rsidR="00AB33F0">
        <w:t xml:space="preserve">použití </w:t>
      </w:r>
      <w:r w:rsidR="00981DCA">
        <w:t xml:space="preserve">zvukové nahrávky </w:t>
      </w:r>
      <w:r w:rsidR="00823B6F">
        <w:t>s</w:t>
      </w:r>
      <w:r w:rsidR="00AE4B31">
        <w:t> </w:t>
      </w:r>
      <w:r w:rsidR="00823B6F">
        <w:t>mě</w:t>
      </w:r>
      <w:r w:rsidR="00AE4B31">
        <w:t xml:space="preserve">nitelnou výškou </w:t>
      </w:r>
      <w:r w:rsidR="002340BB">
        <w:t xml:space="preserve">přehrávání </w:t>
      </w:r>
      <w:r w:rsidR="00A132B7">
        <w:t xml:space="preserve">byla </w:t>
      </w:r>
      <w:r w:rsidR="00B0097C">
        <w:t>poprvé realizována ve druhé polovině 20. století</w:t>
      </w:r>
      <w:r w:rsidR="00791F32">
        <w:t xml:space="preserve"> a </w:t>
      </w:r>
      <w:r w:rsidR="00B9763F">
        <w:t xml:space="preserve">velké oblibě a </w:t>
      </w:r>
      <w:r w:rsidR="00864547">
        <w:t xml:space="preserve">rozsáhlému </w:t>
      </w:r>
      <w:r w:rsidR="0098594C">
        <w:t>využití se těší dodnes.</w:t>
      </w:r>
    </w:p>
    <w:p w14:paraId="77907CE3" w14:textId="0CC6F201" w:rsidR="00FB5434" w:rsidRPr="00FB5434" w:rsidRDefault="00FB5434" w:rsidP="00FB5434">
      <w:pPr>
        <w:pStyle w:val="Nadpis3"/>
      </w:pPr>
      <w:bookmarkStart w:id="29" w:name="_Toc167574931"/>
      <w:proofErr w:type="spellStart"/>
      <w:r>
        <w:t>Mellotron</w:t>
      </w:r>
      <w:bookmarkEnd w:id="29"/>
      <w:proofErr w:type="spellEnd"/>
    </w:p>
    <w:p w14:paraId="0909FDDB" w14:textId="380C3B4B" w:rsidR="0095657B" w:rsidRPr="006432F4" w:rsidRDefault="00F3429B" w:rsidP="00210706">
      <w:pPr>
        <w:pStyle w:val="Odstavec"/>
        <w:ind w:firstLine="0"/>
        <w:rPr>
          <w:bCs/>
          <w:color w:val="auto"/>
        </w:rPr>
      </w:pPr>
      <w:r>
        <w:t xml:space="preserve">Za </w:t>
      </w:r>
      <w:r w:rsidR="00614F08">
        <w:t xml:space="preserve">jeden z </w:t>
      </w:r>
      <w:r>
        <w:t>první</w:t>
      </w:r>
      <w:r w:rsidR="00614F08">
        <w:t>ch</w:t>
      </w:r>
      <w:r>
        <w:t xml:space="preserve"> </w:t>
      </w:r>
      <w:proofErr w:type="spellStart"/>
      <w:r>
        <w:t>sampler</w:t>
      </w:r>
      <w:r w:rsidR="00614F08">
        <w:t>ů</w:t>
      </w:r>
      <w:proofErr w:type="spellEnd"/>
      <w:r>
        <w:t xml:space="preserve"> můžeme označovat</w:t>
      </w:r>
      <w:r w:rsidR="00355C70">
        <w:t xml:space="preserve"> již</w:t>
      </w:r>
      <w:r>
        <w:t xml:space="preserve"> analogov</w:t>
      </w:r>
      <w:r w:rsidR="00614F08">
        <w:t>ý</w:t>
      </w:r>
      <w:r>
        <w:t xml:space="preserve"> nástroj</w:t>
      </w:r>
      <w:r w:rsidR="007C1357">
        <w:t>, kter</w:t>
      </w:r>
      <w:r w:rsidR="00614F08">
        <w:t>ý</w:t>
      </w:r>
      <w:r w:rsidR="007C1357">
        <w:t xml:space="preserve"> se objevil </w:t>
      </w:r>
      <w:r w:rsidR="003A7CFB">
        <w:t>v 60. letech minulého století</w:t>
      </w:r>
      <w:r w:rsidR="00614F08">
        <w:t xml:space="preserve"> – </w:t>
      </w:r>
      <w:proofErr w:type="spellStart"/>
      <w:r w:rsidR="00614F08">
        <w:t>mellotron</w:t>
      </w:r>
      <w:proofErr w:type="spellEnd"/>
      <w:r w:rsidR="006D5E48">
        <w:t xml:space="preserve">. </w:t>
      </w:r>
      <w:r w:rsidR="00C117BC">
        <w:t>Tento elektromechanický klávesový nástroj</w:t>
      </w:r>
      <w:r w:rsidR="00E17396">
        <w:t>,</w:t>
      </w:r>
      <w:r w:rsidR="00C117BC">
        <w:t xml:space="preserve"> </w:t>
      </w:r>
      <w:r w:rsidR="00B21898">
        <w:t xml:space="preserve">poprvé </w:t>
      </w:r>
      <w:r w:rsidR="00E17396">
        <w:t xml:space="preserve">sestrojený </w:t>
      </w:r>
      <w:r w:rsidR="00B03321">
        <w:t>v anglickém Birminghamu</w:t>
      </w:r>
      <w:r w:rsidR="00380E4A">
        <w:t xml:space="preserve">, </w:t>
      </w:r>
      <w:r w:rsidR="00533AC1">
        <w:t>použív</w:t>
      </w:r>
      <w:r w:rsidR="001703E1">
        <w:t>al</w:t>
      </w:r>
      <w:r w:rsidR="00533AC1">
        <w:t xml:space="preserve"> jako </w:t>
      </w:r>
      <w:r w:rsidR="002333F0">
        <w:t xml:space="preserve">paměťový nosič </w:t>
      </w:r>
      <w:r w:rsidR="0056419C">
        <w:t>magnetické pásky</w:t>
      </w:r>
      <w:r w:rsidR="00D24FAB">
        <w:t xml:space="preserve"> s</w:t>
      </w:r>
      <w:r w:rsidR="00364EB6">
        <w:t> </w:t>
      </w:r>
      <w:r w:rsidR="00D24FAB">
        <w:t>nahran</w:t>
      </w:r>
      <w:r w:rsidR="00364EB6">
        <w:t xml:space="preserve">ými </w:t>
      </w:r>
      <w:r w:rsidR="00B202A0">
        <w:t xml:space="preserve">zvuky v různých výškách. </w:t>
      </w:r>
      <w:r w:rsidR="00516AEC">
        <w:rPr>
          <w:color w:val="FF0000"/>
        </w:rPr>
        <w:fldChar w:fldCharType="begin"/>
      </w:r>
      <w:r w:rsidR="00516AEC">
        <w:instrText xml:space="preserve"> REF _Ref167566806 \r \h </w:instrText>
      </w:r>
      <w:r w:rsidR="00516AEC">
        <w:rPr>
          <w:color w:val="FF0000"/>
        </w:rPr>
      </w:r>
      <w:r w:rsidR="00516AEC">
        <w:rPr>
          <w:color w:val="FF0000"/>
        </w:rPr>
        <w:fldChar w:fldCharType="separate"/>
      </w:r>
      <w:r w:rsidR="00F67FCA">
        <w:t>[10]</w:t>
      </w:r>
      <w:r w:rsidR="00516AEC">
        <w:rPr>
          <w:color w:val="FF0000"/>
        </w:rPr>
        <w:fldChar w:fldCharType="end"/>
      </w:r>
      <w:r w:rsidR="00EC3C99">
        <w:rPr>
          <w:color w:val="auto"/>
        </w:rPr>
        <w:t xml:space="preserve"> </w:t>
      </w:r>
      <w:r w:rsidR="00EF4E53">
        <w:rPr>
          <w:color w:val="auto"/>
        </w:rPr>
        <w:t xml:space="preserve">Standardní nástroj </w:t>
      </w:r>
      <w:r w:rsidR="00E843C9">
        <w:rPr>
          <w:color w:val="auto"/>
        </w:rPr>
        <w:t>m</w:t>
      </w:r>
      <w:r w:rsidR="00BF636E">
        <w:rPr>
          <w:color w:val="auto"/>
        </w:rPr>
        <w:t>ěl</w:t>
      </w:r>
      <w:r w:rsidR="00E843C9">
        <w:rPr>
          <w:color w:val="auto"/>
        </w:rPr>
        <w:t xml:space="preserve"> 35 kláves</w:t>
      </w:r>
      <w:r w:rsidR="007149EA">
        <w:rPr>
          <w:color w:val="auto"/>
        </w:rPr>
        <w:t xml:space="preserve">, pro každý použitý zvuk </w:t>
      </w:r>
      <w:r w:rsidR="00085AD6">
        <w:rPr>
          <w:color w:val="auto"/>
        </w:rPr>
        <w:t>v</w:t>
      </w:r>
      <w:r w:rsidR="008C2A4E">
        <w:rPr>
          <w:color w:val="auto"/>
        </w:rPr>
        <w:t> </w:t>
      </w:r>
      <w:r w:rsidR="00085AD6">
        <w:rPr>
          <w:color w:val="auto"/>
        </w:rPr>
        <w:t>nástroji</w:t>
      </w:r>
      <w:r w:rsidR="008C2A4E">
        <w:rPr>
          <w:color w:val="auto"/>
        </w:rPr>
        <w:t xml:space="preserve"> tedy</w:t>
      </w:r>
      <w:r w:rsidR="00085AD6">
        <w:rPr>
          <w:color w:val="auto"/>
        </w:rPr>
        <w:t xml:space="preserve"> exist</w:t>
      </w:r>
      <w:r w:rsidR="003D2350">
        <w:rPr>
          <w:color w:val="auto"/>
        </w:rPr>
        <w:t>oval</w:t>
      </w:r>
      <w:r w:rsidR="00085AD6">
        <w:rPr>
          <w:color w:val="auto"/>
        </w:rPr>
        <w:t xml:space="preserve"> </w:t>
      </w:r>
      <w:r w:rsidR="00271128">
        <w:rPr>
          <w:color w:val="auto"/>
        </w:rPr>
        <w:t xml:space="preserve">stejný počet </w:t>
      </w:r>
      <w:r w:rsidR="003A553D">
        <w:rPr>
          <w:color w:val="auto"/>
        </w:rPr>
        <w:t xml:space="preserve">magnetických pásků </w:t>
      </w:r>
      <w:r w:rsidR="00BF6E18">
        <w:rPr>
          <w:color w:val="auto"/>
        </w:rPr>
        <w:t xml:space="preserve">nesoucích informaci </w:t>
      </w:r>
      <w:r w:rsidR="005E7895">
        <w:rPr>
          <w:color w:val="auto"/>
        </w:rPr>
        <w:t>o výšce tónu.</w:t>
      </w:r>
      <w:r w:rsidR="00D97A66">
        <w:rPr>
          <w:color w:val="auto"/>
        </w:rPr>
        <w:t xml:space="preserve"> </w:t>
      </w:r>
      <w:proofErr w:type="spellStart"/>
      <w:r w:rsidR="00D97A66">
        <w:rPr>
          <w:color w:val="auto"/>
        </w:rPr>
        <w:t>Mellotron</w:t>
      </w:r>
      <w:proofErr w:type="spellEnd"/>
      <w:r w:rsidR="00D97A66">
        <w:rPr>
          <w:color w:val="auto"/>
        </w:rPr>
        <w:t xml:space="preserve"> se stal oblíbeným </w:t>
      </w:r>
      <w:r w:rsidR="0022157C">
        <w:rPr>
          <w:color w:val="auto"/>
        </w:rPr>
        <w:t xml:space="preserve">nástrojem </w:t>
      </w:r>
      <w:r w:rsidR="005B1DF4">
        <w:rPr>
          <w:color w:val="auto"/>
        </w:rPr>
        <w:t xml:space="preserve">hudebníků </w:t>
      </w:r>
      <w:r w:rsidR="0084136C">
        <w:rPr>
          <w:color w:val="auto"/>
        </w:rPr>
        <w:t>hledajících v 60. a 70. letech nový zvuk</w:t>
      </w:r>
      <w:r w:rsidR="00335DD0">
        <w:rPr>
          <w:color w:val="auto"/>
        </w:rPr>
        <w:t xml:space="preserve"> – j</w:t>
      </w:r>
      <w:r w:rsidR="0065654A">
        <w:rPr>
          <w:color w:val="auto"/>
        </w:rPr>
        <w:t xml:space="preserve">eho </w:t>
      </w:r>
      <w:r w:rsidR="0034407A">
        <w:rPr>
          <w:color w:val="auto"/>
        </w:rPr>
        <w:t xml:space="preserve">specifická a </w:t>
      </w:r>
      <w:r w:rsidR="00844B59">
        <w:rPr>
          <w:color w:val="auto"/>
        </w:rPr>
        <w:t xml:space="preserve">těžko zaměnitelná </w:t>
      </w:r>
      <w:r w:rsidR="005A4EE5">
        <w:rPr>
          <w:color w:val="auto"/>
        </w:rPr>
        <w:t xml:space="preserve">barva </w:t>
      </w:r>
      <w:r w:rsidR="008568AC">
        <w:rPr>
          <w:color w:val="auto"/>
        </w:rPr>
        <w:t xml:space="preserve">se objevuje </w:t>
      </w:r>
      <w:r w:rsidR="002E2A32">
        <w:rPr>
          <w:color w:val="auto"/>
        </w:rPr>
        <w:t xml:space="preserve">v mnoha </w:t>
      </w:r>
      <w:r w:rsidR="007839F0">
        <w:rPr>
          <w:color w:val="auto"/>
        </w:rPr>
        <w:t>slavných nahrávkách té doby</w:t>
      </w:r>
      <w:r w:rsidR="00CA144C">
        <w:rPr>
          <w:color w:val="auto"/>
        </w:rPr>
        <w:t xml:space="preserve">: </w:t>
      </w:r>
      <w:r w:rsidR="009C055D">
        <w:rPr>
          <w:color w:val="auto"/>
        </w:rPr>
        <w:t xml:space="preserve">uveďme </w:t>
      </w:r>
      <w:r w:rsidR="00C83567">
        <w:rPr>
          <w:color w:val="auto"/>
        </w:rPr>
        <w:t xml:space="preserve">například </w:t>
      </w:r>
      <w:proofErr w:type="spellStart"/>
      <w:r w:rsidR="004A7609">
        <w:rPr>
          <w:i/>
          <w:iCs w:val="0"/>
          <w:color w:val="auto"/>
        </w:rPr>
        <w:t>Strawberry</w:t>
      </w:r>
      <w:proofErr w:type="spellEnd"/>
      <w:r w:rsidR="004A7609">
        <w:rPr>
          <w:i/>
          <w:iCs w:val="0"/>
          <w:color w:val="auto"/>
        </w:rPr>
        <w:t xml:space="preserve"> </w:t>
      </w:r>
      <w:proofErr w:type="spellStart"/>
      <w:r w:rsidR="004A7609">
        <w:rPr>
          <w:i/>
          <w:iCs w:val="0"/>
          <w:color w:val="auto"/>
        </w:rPr>
        <w:t>Fields</w:t>
      </w:r>
      <w:proofErr w:type="spellEnd"/>
      <w:r w:rsidR="004A7609">
        <w:rPr>
          <w:i/>
          <w:iCs w:val="0"/>
          <w:color w:val="auto"/>
        </w:rPr>
        <w:t xml:space="preserve"> </w:t>
      </w:r>
      <w:proofErr w:type="spellStart"/>
      <w:r w:rsidR="004A7609">
        <w:rPr>
          <w:i/>
          <w:iCs w:val="0"/>
          <w:color w:val="auto"/>
        </w:rPr>
        <w:t>Forever</w:t>
      </w:r>
      <w:proofErr w:type="spellEnd"/>
      <w:r w:rsidR="004A7609">
        <w:rPr>
          <w:color w:val="auto"/>
        </w:rPr>
        <w:t xml:space="preserve"> </w:t>
      </w:r>
      <w:r w:rsidR="00294120">
        <w:rPr>
          <w:color w:val="auto"/>
        </w:rPr>
        <w:t xml:space="preserve">britské skupiny </w:t>
      </w:r>
      <w:proofErr w:type="spellStart"/>
      <w:r w:rsidR="00294120" w:rsidRPr="00624536">
        <w:rPr>
          <w:color w:val="auto"/>
        </w:rPr>
        <w:t>The</w:t>
      </w:r>
      <w:proofErr w:type="spellEnd"/>
      <w:r w:rsidR="00294120" w:rsidRPr="00624536">
        <w:rPr>
          <w:color w:val="auto"/>
        </w:rPr>
        <w:t xml:space="preserve"> Beatles</w:t>
      </w:r>
      <w:r w:rsidR="0094518F">
        <w:rPr>
          <w:color w:val="auto"/>
        </w:rPr>
        <w:t>,</w:t>
      </w:r>
      <w:r w:rsidR="00E057BD">
        <w:rPr>
          <w:color w:val="auto"/>
        </w:rPr>
        <w:t xml:space="preserve"> </w:t>
      </w:r>
      <w:r w:rsidR="002E679A">
        <w:rPr>
          <w:color w:val="FF0000"/>
        </w:rPr>
        <w:fldChar w:fldCharType="begin"/>
      </w:r>
      <w:r w:rsidR="002E679A">
        <w:rPr>
          <w:color w:val="auto"/>
        </w:rPr>
        <w:instrText xml:space="preserve"> REF _Ref167567556 \r \h </w:instrText>
      </w:r>
      <w:r w:rsidR="002E679A">
        <w:rPr>
          <w:color w:val="FF0000"/>
        </w:rPr>
      </w:r>
      <w:r w:rsidR="002E679A">
        <w:rPr>
          <w:color w:val="FF0000"/>
        </w:rPr>
        <w:fldChar w:fldCharType="separate"/>
      </w:r>
      <w:r w:rsidR="00F67FCA">
        <w:rPr>
          <w:color w:val="auto"/>
        </w:rPr>
        <w:t>[11]</w:t>
      </w:r>
      <w:r w:rsidR="002E679A">
        <w:rPr>
          <w:color w:val="FF0000"/>
        </w:rPr>
        <w:fldChar w:fldCharType="end"/>
      </w:r>
      <w:r w:rsidR="0094518F">
        <w:rPr>
          <w:color w:val="auto"/>
        </w:rPr>
        <w:t xml:space="preserve"> </w:t>
      </w:r>
      <w:proofErr w:type="spellStart"/>
      <w:r w:rsidR="007743C3">
        <w:rPr>
          <w:i/>
          <w:iCs w:val="0"/>
          <w:color w:val="auto"/>
        </w:rPr>
        <w:t>Space</w:t>
      </w:r>
      <w:proofErr w:type="spellEnd"/>
      <w:r w:rsidR="007743C3">
        <w:rPr>
          <w:i/>
          <w:iCs w:val="0"/>
          <w:color w:val="auto"/>
        </w:rPr>
        <w:t xml:space="preserve"> </w:t>
      </w:r>
      <w:proofErr w:type="spellStart"/>
      <w:r w:rsidR="007743C3">
        <w:rPr>
          <w:i/>
          <w:iCs w:val="0"/>
          <w:color w:val="auto"/>
        </w:rPr>
        <w:t>Oddity</w:t>
      </w:r>
      <w:proofErr w:type="spellEnd"/>
      <w:r w:rsidR="007743C3">
        <w:rPr>
          <w:color w:val="auto"/>
        </w:rPr>
        <w:t xml:space="preserve"> </w:t>
      </w:r>
      <w:r w:rsidR="00BF3F20">
        <w:rPr>
          <w:color w:val="auto"/>
        </w:rPr>
        <w:t xml:space="preserve">Davida </w:t>
      </w:r>
      <w:proofErr w:type="spellStart"/>
      <w:r w:rsidR="00BF3F20">
        <w:rPr>
          <w:color w:val="auto"/>
        </w:rPr>
        <w:t>Bowieho</w:t>
      </w:r>
      <w:proofErr w:type="spellEnd"/>
      <w:r w:rsidR="00C63EFC">
        <w:rPr>
          <w:color w:val="auto"/>
        </w:rPr>
        <w:t>,</w:t>
      </w:r>
      <w:r w:rsidR="008056E2">
        <w:rPr>
          <w:color w:val="auto"/>
        </w:rPr>
        <w:t xml:space="preserve"> </w:t>
      </w:r>
      <w:r w:rsidR="00B613C8">
        <w:rPr>
          <w:color w:val="FF0000"/>
        </w:rPr>
        <w:fldChar w:fldCharType="begin"/>
      </w:r>
      <w:r w:rsidR="00B613C8">
        <w:rPr>
          <w:color w:val="auto"/>
        </w:rPr>
        <w:instrText xml:space="preserve"> REF _Ref167568375 \r \h </w:instrText>
      </w:r>
      <w:r w:rsidR="00B613C8">
        <w:rPr>
          <w:color w:val="FF0000"/>
        </w:rPr>
      </w:r>
      <w:r w:rsidR="00B613C8">
        <w:rPr>
          <w:color w:val="FF0000"/>
        </w:rPr>
        <w:fldChar w:fldCharType="separate"/>
      </w:r>
      <w:r w:rsidR="00F67FCA">
        <w:rPr>
          <w:color w:val="auto"/>
        </w:rPr>
        <w:t>[12]</w:t>
      </w:r>
      <w:r w:rsidR="00B613C8">
        <w:rPr>
          <w:color w:val="FF0000"/>
        </w:rPr>
        <w:fldChar w:fldCharType="end"/>
      </w:r>
      <w:r w:rsidR="00BF3F20">
        <w:rPr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Heart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of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the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Sunrise</w:t>
      </w:r>
      <w:proofErr w:type="spellEnd"/>
      <w:r w:rsidR="00825507">
        <w:rPr>
          <w:color w:val="auto"/>
        </w:rPr>
        <w:t xml:space="preserve"> </w:t>
      </w:r>
      <w:r w:rsidR="001117EB">
        <w:rPr>
          <w:color w:val="auto"/>
        </w:rPr>
        <w:t xml:space="preserve">britské skupiny </w:t>
      </w:r>
      <w:proofErr w:type="spellStart"/>
      <w:r w:rsidR="001117EB">
        <w:rPr>
          <w:color w:val="auto"/>
        </w:rPr>
        <w:t>Yes</w:t>
      </w:r>
      <w:proofErr w:type="spellEnd"/>
      <w:r w:rsidR="008B1309">
        <w:rPr>
          <w:color w:val="auto"/>
        </w:rPr>
        <w:t xml:space="preserve"> </w:t>
      </w:r>
      <w:r w:rsidR="00C0133C">
        <w:rPr>
          <w:color w:val="FF0000"/>
        </w:rPr>
        <w:fldChar w:fldCharType="begin"/>
      </w:r>
      <w:r w:rsidR="00C0133C">
        <w:rPr>
          <w:color w:val="auto"/>
        </w:rPr>
        <w:instrText xml:space="preserve"> REF _Ref167568765 \r \h </w:instrText>
      </w:r>
      <w:r w:rsidR="00C0133C">
        <w:rPr>
          <w:color w:val="FF0000"/>
        </w:rPr>
      </w:r>
      <w:r w:rsidR="00C0133C">
        <w:rPr>
          <w:color w:val="FF0000"/>
        </w:rPr>
        <w:fldChar w:fldCharType="separate"/>
      </w:r>
      <w:r w:rsidR="00F67FCA">
        <w:rPr>
          <w:color w:val="auto"/>
        </w:rPr>
        <w:t>[13]</w:t>
      </w:r>
      <w:r w:rsidR="00C0133C">
        <w:rPr>
          <w:color w:val="FF0000"/>
        </w:rPr>
        <w:fldChar w:fldCharType="end"/>
      </w:r>
      <w:r w:rsidR="00C0133C">
        <w:rPr>
          <w:color w:val="FF0000"/>
        </w:rPr>
        <w:t xml:space="preserve"> </w:t>
      </w:r>
      <w:r w:rsidR="008B1309">
        <w:rPr>
          <w:color w:val="auto"/>
        </w:rPr>
        <w:t>a spoustu dalších</w:t>
      </w:r>
      <w:r w:rsidR="00416DAD">
        <w:rPr>
          <w:color w:val="auto"/>
        </w:rPr>
        <w:t>.</w:t>
      </w:r>
    </w:p>
    <w:p w14:paraId="4ACAD484" w14:textId="09B1330D" w:rsidR="00D56D89" w:rsidRDefault="00EF15FA" w:rsidP="00F369AB">
      <w:pPr>
        <w:pStyle w:val="Odstavec"/>
      </w:pPr>
      <w:r>
        <w:t xml:space="preserve">Původní </w:t>
      </w:r>
      <w:proofErr w:type="spellStart"/>
      <w:r>
        <w:t>m</w:t>
      </w:r>
      <w:r w:rsidR="001966D7">
        <w:t>ellotrony</w:t>
      </w:r>
      <w:proofErr w:type="spellEnd"/>
      <w:r w:rsidR="00E96B3E">
        <w:t xml:space="preserve"> (verze </w:t>
      </w:r>
      <w:proofErr w:type="spellStart"/>
      <w:r w:rsidR="00E96B3E">
        <w:t>Mk</w:t>
      </w:r>
      <w:proofErr w:type="spellEnd"/>
      <w:r w:rsidR="00E96B3E">
        <w:t xml:space="preserve">. I a </w:t>
      </w:r>
      <w:proofErr w:type="spellStart"/>
      <w:r w:rsidR="00E96B3E">
        <w:t>Mk</w:t>
      </w:r>
      <w:proofErr w:type="spellEnd"/>
      <w:r w:rsidR="00E96B3E">
        <w:t>. II)</w:t>
      </w:r>
      <w:r w:rsidR="001966D7">
        <w:t xml:space="preserve"> </w:t>
      </w:r>
      <w:r w:rsidR="00CC6916">
        <w:t xml:space="preserve">byly vybaveny </w:t>
      </w:r>
      <w:r w:rsidR="00D66AB9">
        <w:t>sadou osmnácti melodických zvuků</w:t>
      </w:r>
      <w:r w:rsidR="00747302">
        <w:t xml:space="preserve"> (</w:t>
      </w:r>
      <w:r w:rsidR="005A0A87">
        <w:t xml:space="preserve">např. </w:t>
      </w:r>
      <w:r w:rsidR="00747302">
        <w:t xml:space="preserve">smyčcové nástroje, </w:t>
      </w:r>
      <w:r w:rsidR="00230D40">
        <w:t xml:space="preserve">žesťové nástroje, flétny, </w:t>
      </w:r>
      <w:r w:rsidR="005D1122">
        <w:t>sborové vokály a další)</w:t>
      </w:r>
      <w:r w:rsidR="00D422CA">
        <w:t xml:space="preserve"> </w:t>
      </w:r>
      <w:r w:rsidR="00B55C5A">
        <w:t xml:space="preserve">spolu </w:t>
      </w:r>
      <w:r w:rsidR="009A00D1">
        <w:t>s</w:t>
      </w:r>
      <w:r w:rsidR="005907EE">
        <w:t xml:space="preserve">e sadou </w:t>
      </w:r>
      <w:r w:rsidR="00AB4B92">
        <w:t xml:space="preserve">rytmických doprovodů </w:t>
      </w:r>
      <w:r w:rsidR="00361E58">
        <w:t xml:space="preserve">ovládaných </w:t>
      </w:r>
      <w:r w:rsidR="00CD6DB7">
        <w:t>levou</w:t>
      </w:r>
      <w:r w:rsidR="00361E58">
        <w:t xml:space="preserve"> část</w:t>
      </w:r>
      <w:r w:rsidR="00236085">
        <w:t>í</w:t>
      </w:r>
      <w:r w:rsidR="00361E58">
        <w:t xml:space="preserve"> klaviatury.</w:t>
      </w:r>
      <w:r w:rsidR="00FB30AE">
        <w:t xml:space="preserve"> </w:t>
      </w:r>
      <w:r w:rsidR="001C305A">
        <w:t xml:space="preserve">Takto robustní </w:t>
      </w:r>
      <w:r w:rsidR="00EB2479">
        <w:t xml:space="preserve">vybavení vyžadovalo </w:t>
      </w:r>
      <w:r w:rsidR="00DB6098">
        <w:t>velké množství prostoru i</w:t>
      </w:r>
      <w:r w:rsidR="00EB2479">
        <w:t xml:space="preserve"> mechaniky </w:t>
      </w:r>
      <w:r w:rsidR="0030755E">
        <w:t>pro zajištění</w:t>
      </w:r>
      <w:r w:rsidR="002F29C7">
        <w:t xml:space="preserve"> uložení a</w:t>
      </w:r>
      <w:r w:rsidR="0030755E">
        <w:t xml:space="preserve"> </w:t>
      </w:r>
      <w:r w:rsidR="00DF58F2">
        <w:t xml:space="preserve">přepínání </w:t>
      </w:r>
      <w:r w:rsidR="004E00A5">
        <w:t xml:space="preserve">použitých pásků, proto </w:t>
      </w:r>
      <w:r w:rsidR="005B7AC1">
        <w:t xml:space="preserve">hmotnost nástroje dosahovala </w:t>
      </w:r>
      <w:r w:rsidR="00723615">
        <w:t>přibližně 150 kg</w:t>
      </w:r>
      <w:r w:rsidR="00BD241E">
        <w:t>.</w:t>
      </w:r>
      <w:r w:rsidR="000E21E3">
        <w:t xml:space="preserve"> </w:t>
      </w:r>
    </w:p>
    <w:p w14:paraId="0B6A558D" w14:textId="154F8110" w:rsidR="00210706" w:rsidRDefault="00DC503F" w:rsidP="00F369AB">
      <w:pPr>
        <w:pStyle w:val="Odstavec"/>
        <w:rPr>
          <w:color w:val="FF0000"/>
        </w:rPr>
      </w:pPr>
      <w:r>
        <w:t xml:space="preserve">Pozdější </w:t>
      </w:r>
      <w:r w:rsidR="0065282B">
        <w:t>verze</w:t>
      </w:r>
      <w:r w:rsidR="003E4C6B">
        <w:t xml:space="preserve"> (M300, M400)</w:t>
      </w:r>
      <w:r w:rsidR="0065282B">
        <w:t xml:space="preserve"> </w:t>
      </w:r>
      <w:r w:rsidR="00127093">
        <w:t xml:space="preserve">měly za cíl </w:t>
      </w:r>
      <w:r w:rsidR="00BA4A5C">
        <w:t>snížit hmotnost i velikost nástroje</w:t>
      </w:r>
      <w:r w:rsidR="00896DB2">
        <w:t xml:space="preserve">, </w:t>
      </w:r>
      <w:r w:rsidR="001A14BB">
        <w:t xml:space="preserve">což vyústilo </w:t>
      </w:r>
      <w:r w:rsidR="00D432EF">
        <w:t>ve snížení počtu</w:t>
      </w:r>
      <w:r w:rsidR="00C6205B">
        <w:t xml:space="preserve"> okamžitě</w:t>
      </w:r>
      <w:r w:rsidR="00D432EF">
        <w:t xml:space="preserve"> </w:t>
      </w:r>
      <w:r w:rsidR="00EB1BC8">
        <w:t>volitelných pásků</w:t>
      </w:r>
      <w:r w:rsidR="00100C83">
        <w:t xml:space="preserve"> a</w:t>
      </w:r>
      <w:r w:rsidR="0086449C">
        <w:t xml:space="preserve"> </w:t>
      </w:r>
      <w:r w:rsidR="00E228A4">
        <w:t>změny v konstrukci rámů</w:t>
      </w:r>
      <w:r w:rsidR="00216BBF">
        <w:t xml:space="preserve"> </w:t>
      </w:r>
      <w:r w:rsidR="009E5025">
        <w:t xml:space="preserve">– </w:t>
      </w:r>
      <w:r w:rsidR="00FE3C5F">
        <w:t xml:space="preserve">sady pásků bylo nyní možno </w:t>
      </w:r>
      <w:r w:rsidR="00D065F9">
        <w:t xml:space="preserve">poměrně rychle </w:t>
      </w:r>
      <w:r w:rsidR="00FE3C5F">
        <w:t>vyměnit</w:t>
      </w:r>
      <w:r w:rsidR="00EF7C40">
        <w:t xml:space="preserve"> a </w:t>
      </w:r>
      <w:r w:rsidR="00180655">
        <w:t xml:space="preserve">dosáhnout tak </w:t>
      </w:r>
      <w:r w:rsidR="007E6106">
        <w:t xml:space="preserve">podobného množství </w:t>
      </w:r>
      <w:proofErr w:type="spellStart"/>
      <w:r w:rsidR="00D82261">
        <w:t>přehrávatelných</w:t>
      </w:r>
      <w:proofErr w:type="spellEnd"/>
      <w:r w:rsidR="006838F5">
        <w:t xml:space="preserve"> zvuků</w:t>
      </w:r>
      <w:r w:rsidR="004872A9">
        <w:t xml:space="preserve"> nástroje</w:t>
      </w:r>
      <w:r w:rsidR="00086363">
        <w:t xml:space="preserve"> </w:t>
      </w:r>
      <w:r w:rsidR="006E46AC">
        <w:t>jako u prvních verzí.</w:t>
      </w:r>
      <w:r w:rsidR="00E51D29">
        <w:t xml:space="preserve"> </w:t>
      </w:r>
      <w:r w:rsidR="0099197C">
        <w:rPr>
          <w:color w:val="FF0000"/>
        </w:rPr>
        <w:fldChar w:fldCharType="begin"/>
      </w:r>
      <w:r w:rsidR="0099197C">
        <w:instrText xml:space="preserve"> REF _Ref167569869 \r \h </w:instrText>
      </w:r>
      <w:r w:rsidR="0099197C">
        <w:rPr>
          <w:color w:val="FF0000"/>
        </w:rPr>
      </w:r>
      <w:r w:rsidR="0099197C">
        <w:rPr>
          <w:color w:val="FF0000"/>
        </w:rPr>
        <w:fldChar w:fldCharType="separate"/>
      </w:r>
      <w:r w:rsidR="00F67FCA">
        <w:t>[14]</w:t>
      </w:r>
      <w:r w:rsidR="0099197C">
        <w:rPr>
          <w:color w:val="FF0000"/>
        </w:rPr>
        <w:fldChar w:fldCharType="end"/>
      </w:r>
    </w:p>
    <w:p w14:paraId="366CD43D" w14:textId="18752DEF" w:rsidR="00A944A6" w:rsidRDefault="00DB7F71" w:rsidP="00A944A6">
      <w:pPr>
        <w:pStyle w:val="Nadpis3"/>
      </w:pPr>
      <w:bookmarkStart w:id="30" w:name="_Toc167574932"/>
      <w:r>
        <w:t xml:space="preserve">Digitální </w:t>
      </w:r>
      <w:proofErr w:type="spellStart"/>
      <w:r>
        <w:t>samplery</w:t>
      </w:r>
      <w:bookmarkEnd w:id="30"/>
      <w:proofErr w:type="spellEnd"/>
    </w:p>
    <w:p w14:paraId="7C9FF591" w14:textId="008573E6" w:rsidR="00DB7F71" w:rsidRDefault="001C0C89" w:rsidP="00AB5B2D">
      <w:pPr>
        <w:pStyle w:val="Odstavec"/>
        <w:ind w:firstLine="0"/>
      </w:pPr>
      <w:r>
        <w:t xml:space="preserve">S příchodem </w:t>
      </w:r>
      <w:r w:rsidR="00FA076B">
        <w:t xml:space="preserve">digitálního zpracování </w:t>
      </w:r>
      <w:r w:rsidR="00760009">
        <w:t xml:space="preserve">signálu </w:t>
      </w:r>
      <w:r w:rsidR="005C49B8">
        <w:t>se objevila</w:t>
      </w:r>
      <w:r w:rsidR="005A08C2">
        <w:t xml:space="preserve"> možnost </w:t>
      </w:r>
      <w:r w:rsidR="0060312B">
        <w:t xml:space="preserve">provádět </w:t>
      </w:r>
      <w:proofErr w:type="spellStart"/>
      <w:r w:rsidR="00F40E2C">
        <w:t>sampling</w:t>
      </w:r>
      <w:proofErr w:type="spellEnd"/>
      <w:r w:rsidR="00F40E2C">
        <w:t xml:space="preserve"> jednodušeji</w:t>
      </w:r>
      <w:r w:rsidR="00387CAD">
        <w:t xml:space="preserve"> </w:t>
      </w:r>
      <w:r w:rsidR="00495738">
        <w:t xml:space="preserve">na </w:t>
      </w:r>
      <w:r w:rsidR="00E76CB7">
        <w:t xml:space="preserve">zvukových nahrávkách </w:t>
      </w:r>
      <w:r w:rsidR="00B65A73">
        <w:t>zaznamenaných v číslicové podobě.</w:t>
      </w:r>
      <w:r w:rsidR="00C27EC1">
        <w:t xml:space="preserve"> </w:t>
      </w:r>
      <w:r w:rsidR="00C04CF1">
        <w:t xml:space="preserve">Toto provedení </w:t>
      </w:r>
      <w:r w:rsidR="00B47174">
        <w:t>prol</w:t>
      </w:r>
      <w:r w:rsidR="009F40BB">
        <w:t>omilo</w:t>
      </w:r>
      <w:r w:rsidR="00B47174">
        <w:t xml:space="preserve"> </w:t>
      </w:r>
      <w:r w:rsidR="00BC5B69">
        <w:t xml:space="preserve">limit </w:t>
      </w:r>
      <w:r w:rsidR="000D4593">
        <w:t xml:space="preserve">v počtu </w:t>
      </w:r>
      <w:r w:rsidR="00E23E20">
        <w:t>použitelných zvuků</w:t>
      </w:r>
      <w:r w:rsidR="00661005">
        <w:t xml:space="preserve">, neboť do </w:t>
      </w:r>
      <w:r w:rsidR="00A510BE">
        <w:t xml:space="preserve">paměti </w:t>
      </w:r>
      <w:r w:rsidR="00430B64">
        <w:t>bylo možno</w:t>
      </w:r>
      <w:r w:rsidR="00A510BE">
        <w:t xml:space="preserve"> nahrát </w:t>
      </w:r>
      <w:r w:rsidR="005F766C">
        <w:t xml:space="preserve">libovolný sample </w:t>
      </w:r>
      <w:r w:rsidR="003D24D9">
        <w:t>v digitální podobě</w:t>
      </w:r>
      <w:r w:rsidR="004D2DEA">
        <w:t xml:space="preserve">; </w:t>
      </w:r>
      <w:r w:rsidR="00D96B42">
        <w:t xml:space="preserve">jedinou </w:t>
      </w:r>
      <w:r w:rsidR="00915718">
        <w:t xml:space="preserve">limitaci </w:t>
      </w:r>
      <w:r w:rsidR="00444293">
        <w:t>zde představ</w:t>
      </w:r>
      <w:r w:rsidR="005F1EFD">
        <w:t>ovala</w:t>
      </w:r>
      <w:r w:rsidR="00444293">
        <w:t xml:space="preserve"> velikost paměti </w:t>
      </w:r>
      <w:r w:rsidR="002C1F54">
        <w:t>nástroje</w:t>
      </w:r>
      <w:r w:rsidR="009311E9">
        <w:t xml:space="preserve"> ovlivňující </w:t>
      </w:r>
      <w:r w:rsidR="001872EE">
        <w:t xml:space="preserve">délku a počet </w:t>
      </w:r>
      <w:r w:rsidR="008D25B2">
        <w:t>okamžitě použitelných samplů</w:t>
      </w:r>
      <w:r w:rsidR="00981377">
        <w:t>.</w:t>
      </w:r>
    </w:p>
    <w:p w14:paraId="0D4AB402" w14:textId="60C3833C" w:rsidR="00CC4707" w:rsidRDefault="00A86AE5" w:rsidP="00CB589E">
      <w:pPr>
        <w:pStyle w:val="Odstavec"/>
        <w:ind w:firstLine="0"/>
      </w:pPr>
      <w:r>
        <w:lastRenderedPageBreak/>
        <w:t xml:space="preserve">Nejvýznamnějšími </w:t>
      </w:r>
      <w:r w:rsidR="00F07F3E">
        <w:t xml:space="preserve">z prvních </w:t>
      </w:r>
      <w:proofErr w:type="spellStart"/>
      <w:r w:rsidR="00F07F3E">
        <w:t>samplerů</w:t>
      </w:r>
      <w:proofErr w:type="spellEnd"/>
      <w:r w:rsidR="00F07F3E">
        <w:t xml:space="preserve"> </w:t>
      </w:r>
      <w:r w:rsidR="00DA10E6">
        <w:t xml:space="preserve">byly </w:t>
      </w:r>
      <w:r w:rsidR="003E1AB4">
        <w:t xml:space="preserve">nástroje </w:t>
      </w:r>
      <w:proofErr w:type="spellStart"/>
      <w:r w:rsidR="001920E8">
        <w:t>Melodian</w:t>
      </w:r>
      <w:proofErr w:type="spellEnd"/>
      <w:r w:rsidR="001920E8">
        <w:t xml:space="preserve"> (</w:t>
      </w:r>
      <w:proofErr w:type="spellStart"/>
      <w:r w:rsidR="001920E8">
        <w:t>Computer</w:t>
      </w:r>
      <w:proofErr w:type="spellEnd"/>
      <w:r w:rsidR="001920E8">
        <w:t xml:space="preserve"> Music Inc.)</w:t>
      </w:r>
      <w:r w:rsidR="00693662">
        <w:t>,</w:t>
      </w:r>
      <w:r w:rsidR="003243B3">
        <w:t xml:space="preserve"> </w:t>
      </w:r>
      <w:r w:rsidR="00A5629E">
        <w:rPr>
          <w:color w:val="FF0000"/>
        </w:rPr>
        <w:fldChar w:fldCharType="begin"/>
      </w:r>
      <w:r w:rsidR="00A5629E">
        <w:instrText xml:space="preserve"> REF _Ref167571735 \r \h </w:instrText>
      </w:r>
      <w:r w:rsidR="00A5629E">
        <w:rPr>
          <w:color w:val="FF0000"/>
        </w:rPr>
      </w:r>
      <w:r w:rsidR="00A5629E">
        <w:rPr>
          <w:color w:val="FF0000"/>
        </w:rPr>
        <w:fldChar w:fldCharType="separate"/>
      </w:r>
      <w:r w:rsidR="00F67FCA">
        <w:t>[15]</w:t>
      </w:r>
      <w:r w:rsidR="00A5629E">
        <w:rPr>
          <w:color w:val="FF0000"/>
        </w:rPr>
        <w:fldChar w:fldCharType="end"/>
      </w:r>
      <w:r w:rsidR="00693662">
        <w:t xml:space="preserve"> </w:t>
      </w:r>
      <w:proofErr w:type="spellStart"/>
      <w:r w:rsidR="00693662">
        <w:t>Synclavier</w:t>
      </w:r>
      <w:proofErr w:type="spellEnd"/>
      <w:r w:rsidR="00693662">
        <w:t xml:space="preserve"> (New </w:t>
      </w:r>
      <w:proofErr w:type="spellStart"/>
      <w:r w:rsidR="00693662">
        <w:t>England</w:t>
      </w:r>
      <w:proofErr w:type="spellEnd"/>
      <w:r w:rsidR="00693662">
        <w:t xml:space="preserve"> Digital), </w:t>
      </w:r>
      <w:r w:rsidR="000A0D9E">
        <w:rPr>
          <w:color w:val="FF0000"/>
        </w:rPr>
        <w:fldChar w:fldCharType="begin"/>
      </w:r>
      <w:r w:rsidR="000A0D9E">
        <w:instrText xml:space="preserve"> REF _Ref167572117 \r \h </w:instrText>
      </w:r>
      <w:r w:rsidR="000A0D9E">
        <w:rPr>
          <w:color w:val="FF0000"/>
        </w:rPr>
      </w:r>
      <w:r w:rsidR="000A0D9E">
        <w:rPr>
          <w:color w:val="FF0000"/>
        </w:rPr>
        <w:fldChar w:fldCharType="separate"/>
      </w:r>
      <w:r w:rsidR="00F67FCA">
        <w:t>[16]</w:t>
      </w:r>
      <w:r w:rsidR="000A0D9E">
        <w:rPr>
          <w:color w:val="FF0000"/>
        </w:rPr>
        <w:fldChar w:fldCharType="end"/>
      </w:r>
      <w:r w:rsidR="0088370A">
        <w:rPr>
          <w:color w:val="FF0000"/>
        </w:rPr>
        <w:t xml:space="preserve"> </w:t>
      </w:r>
      <w:r w:rsidR="00E27341">
        <w:t>CMI (</w:t>
      </w:r>
      <w:proofErr w:type="spellStart"/>
      <w:r w:rsidR="00E27341">
        <w:t>Fairlight</w:t>
      </w:r>
      <w:proofErr w:type="spellEnd"/>
      <w:r w:rsidR="00E27341">
        <w:t xml:space="preserve"> Instruments),</w:t>
      </w:r>
      <w:r w:rsidR="008468D6">
        <w:t xml:space="preserve"> </w:t>
      </w:r>
      <w:r w:rsidR="00C50478">
        <w:rPr>
          <w:color w:val="FF0000"/>
        </w:rPr>
        <w:fldChar w:fldCharType="begin"/>
      </w:r>
      <w:r w:rsidR="00C50478">
        <w:instrText xml:space="preserve"> REF _Ref167573500 \r \h </w:instrText>
      </w:r>
      <w:r w:rsidR="00C50478">
        <w:rPr>
          <w:color w:val="FF0000"/>
        </w:rPr>
      </w:r>
      <w:r w:rsidR="00C50478">
        <w:rPr>
          <w:color w:val="FF0000"/>
        </w:rPr>
        <w:fldChar w:fldCharType="separate"/>
      </w:r>
      <w:r w:rsidR="00F67FCA">
        <w:t>[17]</w:t>
      </w:r>
      <w:r w:rsidR="00C50478">
        <w:rPr>
          <w:color w:val="FF0000"/>
        </w:rPr>
        <w:fldChar w:fldCharType="end"/>
      </w:r>
      <w:r w:rsidR="00E27341">
        <w:t xml:space="preserve"> </w:t>
      </w:r>
      <w:proofErr w:type="spellStart"/>
      <w:r w:rsidR="00762DBE">
        <w:t>Emulator</w:t>
      </w:r>
      <w:proofErr w:type="spellEnd"/>
      <w:r w:rsidR="00762DBE">
        <w:t xml:space="preserve"> (E-mu Systems)</w:t>
      </w:r>
      <w:r w:rsidR="00157F4D">
        <w:t xml:space="preserve">, </w:t>
      </w:r>
      <w:r w:rsidR="00174BA3">
        <w:rPr>
          <w:color w:val="FF0000"/>
        </w:rPr>
        <w:fldChar w:fldCharType="begin"/>
      </w:r>
      <w:r w:rsidR="00174BA3">
        <w:instrText xml:space="preserve"> REF _Ref167572585 \r \h </w:instrText>
      </w:r>
      <w:r w:rsidR="00174BA3">
        <w:rPr>
          <w:color w:val="FF0000"/>
        </w:rPr>
      </w:r>
      <w:r w:rsidR="00174BA3">
        <w:rPr>
          <w:color w:val="FF0000"/>
        </w:rPr>
        <w:fldChar w:fldCharType="separate"/>
      </w:r>
      <w:r w:rsidR="00F67FCA">
        <w:t>[18]</w:t>
      </w:r>
      <w:r w:rsidR="00174BA3">
        <w:rPr>
          <w:color w:val="FF0000"/>
        </w:rPr>
        <w:fldChar w:fldCharType="end"/>
      </w:r>
      <w:r w:rsidR="00762DBE">
        <w:t xml:space="preserve"> </w:t>
      </w:r>
      <w:r w:rsidR="00472165">
        <w:t>S900 (Akai)</w:t>
      </w:r>
      <w:r w:rsidR="00157F4D">
        <w:t xml:space="preserve"> </w:t>
      </w:r>
      <w:r w:rsidR="00244360">
        <w:rPr>
          <w:color w:val="FF0000"/>
        </w:rPr>
        <w:fldChar w:fldCharType="begin"/>
      </w:r>
      <w:r w:rsidR="00244360">
        <w:instrText xml:space="preserve"> REF _Ref167573068 \r \h </w:instrText>
      </w:r>
      <w:r w:rsidR="00244360">
        <w:rPr>
          <w:color w:val="FF0000"/>
        </w:rPr>
      </w:r>
      <w:r w:rsidR="00244360">
        <w:rPr>
          <w:color w:val="FF0000"/>
        </w:rPr>
        <w:fldChar w:fldCharType="separate"/>
      </w:r>
      <w:r w:rsidR="00F67FCA">
        <w:t>[19]</w:t>
      </w:r>
      <w:r w:rsidR="00244360">
        <w:rPr>
          <w:color w:val="FF0000"/>
        </w:rPr>
        <w:fldChar w:fldCharType="end"/>
      </w:r>
      <w:r w:rsidR="00AE0685">
        <w:t xml:space="preserve"> nebo S-10 (Roland)</w:t>
      </w:r>
      <w:r w:rsidR="00A2504F">
        <w:t>.</w:t>
      </w:r>
      <w:r w:rsidR="004E6534">
        <w:t xml:space="preserve"> </w:t>
      </w:r>
      <w:r w:rsidR="00B7421D">
        <w:rPr>
          <w:color w:val="FF0000"/>
        </w:rPr>
        <w:fldChar w:fldCharType="begin"/>
      </w:r>
      <w:r w:rsidR="00B7421D">
        <w:instrText xml:space="preserve"> REF _Ref167573970 \r \h </w:instrText>
      </w:r>
      <w:r w:rsidR="00B7421D">
        <w:rPr>
          <w:color w:val="FF0000"/>
        </w:rPr>
      </w:r>
      <w:r w:rsidR="00B7421D">
        <w:rPr>
          <w:color w:val="FF0000"/>
        </w:rPr>
        <w:fldChar w:fldCharType="separate"/>
      </w:r>
      <w:r w:rsidR="00F67FCA">
        <w:t>[20]</w:t>
      </w:r>
      <w:r w:rsidR="00B7421D">
        <w:rPr>
          <w:color w:val="FF0000"/>
        </w:rPr>
        <w:fldChar w:fldCharType="end"/>
      </w:r>
      <w:r w:rsidR="00A2504F">
        <w:t xml:space="preserve"> </w:t>
      </w:r>
      <w:r w:rsidR="00BA4676">
        <w:t xml:space="preserve">Uvedené nástroje </w:t>
      </w:r>
      <w:r w:rsidR="007902DE">
        <w:t xml:space="preserve">byly představeny </w:t>
      </w:r>
      <w:r w:rsidR="00152A2A">
        <w:t xml:space="preserve">veřejnosti </w:t>
      </w:r>
      <w:r w:rsidR="008D05C6">
        <w:t xml:space="preserve">v rozmezí let 1976–1986 </w:t>
      </w:r>
      <w:r w:rsidR="007D3E8B">
        <w:t xml:space="preserve">a lišily </w:t>
      </w:r>
      <w:r w:rsidR="003017FA">
        <w:t xml:space="preserve">se </w:t>
      </w:r>
      <w:r w:rsidR="00B04E26">
        <w:t>způsob</w:t>
      </w:r>
      <w:r w:rsidR="00EE5BBC">
        <w:t>em</w:t>
      </w:r>
      <w:r w:rsidR="00B04E26">
        <w:t xml:space="preserve"> provedení, </w:t>
      </w:r>
      <w:r w:rsidR="00712607">
        <w:t>použití</w:t>
      </w:r>
      <w:r w:rsidR="006D3401">
        <w:t xml:space="preserve">m </w:t>
      </w:r>
      <w:r w:rsidR="007C6327">
        <w:t xml:space="preserve">různých </w:t>
      </w:r>
      <w:r w:rsidR="00F6721B">
        <w:t xml:space="preserve">podpůrných </w:t>
      </w:r>
      <w:r w:rsidR="0058033F">
        <w:t>počítačů</w:t>
      </w:r>
      <w:r w:rsidR="002447DE">
        <w:t xml:space="preserve">, </w:t>
      </w:r>
      <w:r w:rsidR="00AD080D">
        <w:t xml:space="preserve">metodami </w:t>
      </w:r>
      <w:r w:rsidR="003B2A98">
        <w:t xml:space="preserve">výběru </w:t>
      </w:r>
      <w:r w:rsidR="00AD080D">
        <w:t>a možnostmi</w:t>
      </w:r>
      <w:r w:rsidR="00D577EE">
        <w:t xml:space="preserve"> následných</w:t>
      </w:r>
      <w:r w:rsidR="00AD080D">
        <w:t xml:space="preserve"> </w:t>
      </w:r>
      <w:r w:rsidR="009F1989">
        <w:t xml:space="preserve">úprav </w:t>
      </w:r>
      <w:r w:rsidR="003B2A98">
        <w:t xml:space="preserve">nahraných </w:t>
      </w:r>
      <w:r w:rsidR="00177DD6">
        <w:t>samplů</w:t>
      </w:r>
      <w:r w:rsidR="00067F41">
        <w:t>.</w:t>
      </w:r>
    </w:p>
    <w:p w14:paraId="6F52C217" w14:textId="7A493C3C" w:rsidR="00CB589E" w:rsidRDefault="00F008AB" w:rsidP="00067F41">
      <w:pPr>
        <w:pStyle w:val="Nadpis2"/>
      </w:pPr>
      <w:bookmarkStart w:id="31" w:name="_Toc167574933"/>
      <w:r>
        <w:t xml:space="preserve">Metody </w:t>
      </w:r>
      <w:r w:rsidR="009A1F71">
        <w:t>změny výšky tónu</w:t>
      </w:r>
      <w:bookmarkEnd w:id="31"/>
    </w:p>
    <w:p w14:paraId="50B52B27" w14:textId="30EC2D92" w:rsidR="00164DE9" w:rsidRDefault="004B47F5" w:rsidP="00D303C0">
      <w:pPr>
        <w:pStyle w:val="Odstavec"/>
        <w:ind w:firstLine="0"/>
      </w:pPr>
      <w:r>
        <w:t xml:space="preserve">Základní </w:t>
      </w:r>
      <w:r w:rsidR="00114A50">
        <w:t xml:space="preserve">princip </w:t>
      </w:r>
      <w:proofErr w:type="spellStart"/>
      <w:r w:rsidR="00114A50">
        <w:t>samplingu</w:t>
      </w:r>
      <w:proofErr w:type="spellEnd"/>
      <w:r w:rsidR="00114A50">
        <w:t xml:space="preserve"> spočívá </w:t>
      </w:r>
      <w:r w:rsidR="00BA767F">
        <w:t xml:space="preserve">ve změně výšky </w:t>
      </w:r>
      <w:r w:rsidR="005777BD">
        <w:t>nahraného zvuku</w:t>
      </w:r>
      <w:r w:rsidR="00CC533C">
        <w:t xml:space="preserve">. </w:t>
      </w:r>
      <w:r w:rsidR="0007215E">
        <w:t>T</w:t>
      </w:r>
      <w:r w:rsidR="0004012D">
        <w:t xml:space="preserve">ento oddíl </w:t>
      </w:r>
      <w:r w:rsidR="00EB4E4E">
        <w:t xml:space="preserve">pojednává </w:t>
      </w:r>
      <w:r w:rsidR="002C4849">
        <w:t xml:space="preserve">o různých principech </w:t>
      </w:r>
      <w:r w:rsidR="00D60737">
        <w:t xml:space="preserve">používaných </w:t>
      </w:r>
      <w:r w:rsidR="00BE2DFE">
        <w:t xml:space="preserve">u analogových i digitálních nástrojů </w:t>
      </w:r>
      <w:r w:rsidR="00D722D6">
        <w:t xml:space="preserve">vedoucích k dosažení </w:t>
      </w:r>
      <w:r w:rsidR="008C3307">
        <w:t>posunu signálu v kmitočtové oblasti</w:t>
      </w:r>
      <w:r w:rsidR="00BB788D">
        <w:t xml:space="preserve">, metodách </w:t>
      </w:r>
      <w:r w:rsidR="00C363A1">
        <w:t xml:space="preserve">využívajících </w:t>
      </w:r>
      <w:r w:rsidR="0000719A">
        <w:t xml:space="preserve">pevný i </w:t>
      </w:r>
      <w:r w:rsidR="00B8659D">
        <w:t>proměnlivý vzorkovací kmitočet</w:t>
      </w:r>
      <w:r w:rsidR="00EA4A02">
        <w:t xml:space="preserve"> i </w:t>
      </w:r>
      <w:proofErr w:type="spellStart"/>
      <w:r w:rsidR="00EA4A02">
        <w:t>multisampling</w:t>
      </w:r>
      <w:proofErr w:type="spellEnd"/>
      <w:r w:rsidR="005D32A4">
        <w:t xml:space="preserve"> – </w:t>
      </w:r>
      <w:r w:rsidR="002833B5">
        <w:t xml:space="preserve">použití </w:t>
      </w:r>
      <w:r w:rsidR="00BA0191">
        <w:t xml:space="preserve">několika </w:t>
      </w:r>
      <w:r w:rsidR="00A940F0">
        <w:t xml:space="preserve">samplů pro rozložení </w:t>
      </w:r>
      <w:r w:rsidR="00556B3B">
        <w:t>v jednotlivých zónách klaviatury</w:t>
      </w:r>
      <w:r w:rsidR="00DD1429">
        <w:t>.</w:t>
      </w:r>
    </w:p>
    <w:p w14:paraId="5940159B" w14:textId="73591C7C" w:rsidR="00D303C0" w:rsidRDefault="003C52D0" w:rsidP="00777D29">
      <w:pPr>
        <w:pStyle w:val="Nadpis3"/>
      </w:pPr>
      <w:bookmarkStart w:id="32" w:name="_Toc167574934"/>
      <w:r>
        <w:t>Analogové nástroje</w:t>
      </w:r>
      <w:bookmarkEnd w:id="32"/>
    </w:p>
    <w:p w14:paraId="62849AB0" w14:textId="6136D491" w:rsidR="003C52D0" w:rsidRDefault="004700AB" w:rsidP="00B71850">
      <w:pPr>
        <w:pStyle w:val="Odstavec"/>
        <w:ind w:firstLine="0"/>
      </w:pPr>
      <w:proofErr w:type="spellStart"/>
      <w:r>
        <w:t>Mellotron</w:t>
      </w:r>
      <w:proofErr w:type="spellEnd"/>
      <w:r>
        <w:t xml:space="preserve"> </w:t>
      </w:r>
      <w:r w:rsidR="00435626">
        <w:t xml:space="preserve">využíval </w:t>
      </w:r>
      <w:r w:rsidR="00AF7DDB">
        <w:t xml:space="preserve">sady magnetických pásků nesoucích </w:t>
      </w:r>
      <w:r w:rsidR="00050A04">
        <w:t xml:space="preserve">záznam </w:t>
      </w:r>
      <w:r w:rsidR="00A653BA">
        <w:t xml:space="preserve">tónu </w:t>
      </w:r>
      <w:r w:rsidR="00302F6D">
        <w:t xml:space="preserve">hraného </w:t>
      </w:r>
      <w:r w:rsidR="00391BD1">
        <w:t xml:space="preserve">daným nástrojem </w:t>
      </w:r>
      <w:r w:rsidR="00EE7990">
        <w:t xml:space="preserve">v dané výšce. </w:t>
      </w:r>
      <w:r w:rsidR="00230C97">
        <w:t xml:space="preserve">Můžeme tak hovořit </w:t>
      </w:r>
      <w:r w:rsidR="00626E92">
        <w:t xml:space="preserve">o </w:t>
      </w:r>
      <w:proofErr w:type="spellStart"/>
      <w:r w:rsidR="00626E92">
        <w:t>multisamplingu</w:t>
      </w:r>
      <w:proofErr w:type="spellEnd"/>
      <w:r w:rsidR="00626E92">
        <w:t xml:space="preserve">, </w:t>
      </w:r>
      <w:r w:rsidR="00C45274">
        <w:t xml:space="preserve">neboť </w:t>
      </w:r>
      <w:r w:rsidR="005F1AA0">
        <w:t xml:space="preserve">každá klávesa přehrávala </w:t>
      </w:r>
      <w:r w:rsidR="00E4414F">
        <w:t xml:space="preserve">pouze svůj </w:t>
      </w:r>
      <w:r w:rsidR="0011733E">
        <w:t>přiřazený pásek</w:t>
      </w:r>
      <w:r w:rsidR="007144C2">
        <w:t xml:space="preserve"> – </w:t>
      </w:r>
      <w:r w:rsidR="00D96AC5">
        <w:t xml:space="preserve">počet zón byl tedy roven </w:t>
      </w:r>
      <w:r w:rsidR="0097005A">
        <w:t>počtu kláves nástroje.</w:t>
      </w:r>
      <w:r w:rsidR="00B56F56">
        <w:t xml:space="preserve"> </w:t>
      </w:r>
      <w:r w:rsidR="00DC1793">
        <w:t xml:space="preserve">Délka </w:t>
      </w:r>
      <w:r w:rsidR="00B50DCC">
        <w:t xml:space="preserve">samplu </w:t>
      </w:r>
      <w:r w:rsidR="00285D2A">
        <w:t xml:space="preserve">byla rovna přibližně osmi sekundám, </w:t>
      </w:r>
      <w:r w:rsidR="00D973C1">
        <w:t xml:space="preserve">poté </w:t>
      </w:r>
      <w:r w:rsidR="00332ACE">
        <w:t xml:space="preserve">došlo </w:t>
      </w:r>
      <w:r w:rsidR="0003056F">
        <w:t xml:space="preserve">k ukončení </w:t>
      </w:r>
      <w:r w:rsidR="002C068A">
        <w:t>převíjení pásku</w:t>
      </w:r>
      <w:r w:rsidR="00BB78EE">
        <w:t xml:space="preserve"> – </w:t>
      </w:r>
      <w:r w:rsidR="003022ED">
        <w:t xml:space="preserve">nebylo tedy možné </w:t>
      </w:r>
      <w:r w:rsidR="00923257">
        <w:t>přehrávat nekonečné smyčky</w:t>
      </w:r>
      <w:r w:rsidR="00655D8F">
        <w:t>,</w:t>
      </w:r>
      <w:r w:rsidR="00C6274D">
        <w:t xml:space="preserve"> ani hrát </w:t>
      </w:r>
      <w:r w:rsidR="006A6969">
        <w:t>příliš dlouhé</w:t>
      </w:r>
      <w:r w:rsidR="00D01E4E">
        <w:t xml:space="preserve"> držené tóny.</w:t>
      </w:r>
    </w:p>
    <w:p w14:paraId="4682BA1C" w14:textId="029224A7" w:rsidR="0051477B" w:rsidRDefault="00B50295" w:rsidP="00BB0859">
      <w:pPr>
        <w:pStyle w:val="Odstavec"/>
      </w:pPr>
      <w:r>
        <w:t xml:space="preserve">Změna výšky tónu </w:t>
      </w:r>
      <w:r w:rsidR="000A1C21">
        <w:t xml:space="preserve">u </w:t>
      </w:r>
      <w:proofErr w:type="spellStart"/>
      <w:r w:rsidR="000A1C21">
        <w:t>mellotronu</w:t>
      </w:r>
      <w:proofErr w:type="spellEnd"/>
      <w:r w:rsidR="000A1C21">
        <w:t xml:space="preserve"> byla prováděna </w:t>
      </w:r>
      <w:r w:rsidR="001A7EC7">
        <w:t>pro všechny pásky současně</w:t>
      </w:r>
      <w:r w:rsidR="001A147E">
        <w:t xml:space="preserve"> </w:t>
      </w:r>
      <w:r w:rsidR="00514E9F">
        <w:t xml:space="preserve">potenciometrem </w:t>
      </w:r>
      <w:r w:rsidR="00E74566">
        <w:t xml:space="preserve">ovládajícím </w:t>
      </w:r>
      <w:r w:rsidR="009F620E">
        <w:t>rychlost převíjení.</w:t>
      </w:r>
      <w:r w:rsidR="00DA77D4">
        <w:t xml:space="preserve"> </w:t>
      </w:r>
      <w:r w:rsidR="008560C3">
        <w:t>Dal</w:t>
      </w:r>
      <w:r w:rsidR="00216AD2">
        <w:t xml:space="preserve">šími ovládacími prvky v závislosti na </w:t>
      </w:r>
      <w:r w:rsidR="00547CB3">
        <w:t xml:space="preserve">modelu </w:t>
      </w:r>
      <w:r w:rsidR="007B5D62">
        <w:t xml:space="preserve">nástroje </w:t>
      </w:r>
      <w:r w:rsidR="00740146">
        <w:t>byl</w:t>
      </w:r>
      <w:r w:rsidR="00313D4A">
        <w:t xml:space="preserve">a volba </w:t>
      </w:r>
      <w:r w:rsidR="007A5BDB">
        <w:t xml:space="preserve">stopy </w:t>
      </w:r>
      <w:r w:rsidR="009B2401">
        <w:t xml:space="preserve">na třístopém magnetickém pásku, </w:t>
      </w:r>
      <w:r w:rsidR="00B50E78">
        <w:t>ovládání hlasitosti,</w:t>
      </w:r>
      <w:r w:rsidR="008F22BB">
        <w:t xml:space="preserve"> tónové clony</w:t>
      </w:r>
      <w:r w:rsidR="004E0BB7">
        <w:t xml:space="preserve">, </w:t>
      </w:r>
      <w:r w:rsidR="007E2DE8">
        <w:t>u starších modelů</w:t>
      </w:r>
      <w:r w:rsidR="00CC2803">
        <w:t xml:space="preserve"> </w:t>
      </w:r>
      <w:r w:rsidR="00007C31">
        <w:t>také</w:t>
      </w:r>
      <w:r w:rsidR="00D47FDB">
        <w:t xml:space="preserve"> volba</w:t>
      </w:r>
      <w:r w:rsidR="00007C31">
        <w:t xml:space="preserve"> </w:t>
      </w:r>
      <w:r w:rsidR="00DC2AB3">
        <w:t xml:space="preserve">doprovodu </w:t>
      </w:r>
      <w:r w:rsidR="00834868">
        <w:t xml:space="preserve">na </w:t>
      </w:r>
      <w:r w:rsidR="008079F6">
        <w:t>levém manuálu</w:t>
      </w:r>
      <w:r w:rsidR="00007C31">
        <w:t>.</w:t>
      </w:r>
    </w:p>
    <w:p w14:paraId="710C674E" w14:textId="1A3BE843" w:rsidR="00DC4065" w:rsidRDefault="00943E21" w:rsidP="00943E21">
      <w:pPr>
        <w:pStyle w:val="Nadpis3"/>
      </w:pPr>
      <w:bookmarkStart w:id="33" w:name="_Toc167574935"/>
      <w:r>
        <w:t>Digitální nástroje</w:t>
      </w:r>
      <w:bookmarkEnd w:id="33"/>
    </w:p>
    <w:p w14:paraId="32A5814B" w14:textId="10E67EC5" w:rsidR="00547F97" w:rsidRDefault="00067C46" w:rsidP="006D3FAE">
      <w:pPr>
        <w:pStyle w:val="Odstavec"/>
        <w:ind w:firstLine="0"/>
      </w:pPr>
      <w:r>
        <w:t xml:space="preserve">U digitálních nástrojů </w:t>
      </w:r>
      <w:r w:rsidR="00595886">
        <w:t xml:space="preserve">jsou v praxi využívány </w:t>
      </w:r>
      <w:r w:rsidR="00EC26F0">
        <w:t xml:space="preserve">dvě metody </w:t>
      </w:r>
      <w:r w:rsidR="00D93D39">
        <w:t>změny výšky tónů</w:t>
      </w:r>
      <w:r w:rsidR="005F203C">
        <w:t xml:space="preserve"> (</w:t>
      </w:r>
      <w:proofErr w:type="spellStart"/>
      <w:r w:rsidR="005F203C">
        <w:t>pitch</w:t>
      </w:r>
      <w:proofErr w:type="spellEnd"/>
      <w:r w:rsidR="005F203C">
        <w:t xml:space="preserve"> </w:t>
      </w:r>
      <w:proofErr w:type="spellStart"/>
      <w:r w:rsidR="005F203C">
        <w:t>scaling</w:t>
      </w:r>
      <w:proofErr w:type="spellEnd"/>
      <w:r w:rsidR="005F203C">
        <w:t>)</w:t>
      </w:r>
      <w:r w:rsidR="00F028E9">
        <w:t xml:space="preserve"> nezachovávající </w:t>
      </w:r>
      <w:r w:rsidR="00CD2689">
        <w:t xml:space="preserve">původní délku </w:t>
      </w:r>
      <w:r w:rsidR="001D7404">
        <w:t>vstupního samplu</w:t>
      </w:r>
      <w:r w:rsidR="00292A7A">
        <w:t xml:space="preserve"> – </w:t>
      </w:r>
      <w:r w:rsidR="00494183">
        <w:t>změna vzorkovacího kmitočtu</w:t>
      </w:r>
      <w:r w:rsidR="00CB72E3">
        <w:t xml:space="preserve"> a změna počtu </w:t>
      </w:r>
      <w:r w:rsidR="008A74C3">
        <w:t xml:space="preserve">přehrávaných </w:t>
      </w:r>
      <w:r w:rsidR="00CB72E3">
        <w:t>vzorků</w:t>
      </w:r>
      <w:r w:rsidR="00C97D4A">
        <w:t>.</w:t>
      </w:r>
      <w:r w:rsidR="00D76AEC">
        <w:t xml:space="preserve"> </w:t>
      </w:r>
      <w:r w:rsidR="00730FBF">
        <w:t xml:space="preserve">V obou případech </w:t>
      </w:r>
      <w:r w:rsidR="009762D5">
        <w:t xml:space="preserve">je </w:t>
      </w:r>
      <w:r w:rsidR="007E646D">
        <w:t xml:space="preserve">do </w:t>
      </w:r>
      <w:proofErr w:type="spellStart"/>
      <w:r w:rsidR="007E646D">
        <w:t>sampleru</w:t>
      </w:r>
      <w:proofErr w:type="spellEnd"/>
      <w:r w:rsidR="007E646D">
        <w:t xml:space="preserve"> </w:t>
      </w:r>
      <w:r w:rsidR="0093717E">
        <w:t xml:space="preserve">spolu </w:t>
      </w:r>
      <w:r w:rsidR="0066670E">
        <w:t xml:space="preserve">se samplem zanesena i informace </w:t>
      </w:r>
      <w:r w:rsidR="006B0E23">
        <w:t>o původní výšce tónu</w:t>
      </w:r>
      <w:r w:rsidR="003267B2">
        <w:t xml:space="preserve">, důležitá pro </w:t>
      </w:r>
      <w:proofErr w:type="spellStart"/>
      <w:r w:rsidR="003D2552">
        <w:t>multisampling</w:t>
      </w:r>
      <w:proofErr w:type="spellEnd"/>
      <w:r w:rsidR="003D2552">
        <w:t xml:space="preserve"> a </w:t>
      </w:r>
      <w:r w:rsidR="00C30699">
        <w:t xml:space="preserve">dodržení </w:t>
      </w:r>
      <w:r w:rsidR="00147D86">
        <w:t xml:space="preserve">hrané i znějící výšky </w:t>
      </w:r>
      <w:r w:rsidR="00E61FCC">
        <w:t>výstupního signálu.</w:t>
      </w:r>
    </w:p>
    <w:p w14:paraId="5B9E75E0" w14:textId="3EAA3E1A" w:rsidR="00DE0AF9" w:rsidRDefault="00A33DB4" w:rsidP="00811087">
      <w:pPr>
        <w:pStyle w:val="Odstavec"/>
        <w:rPr>
          <w:color w:val="auto"/>
        </w:rPr>
      </w:pPr>
      <w:r>
        <w:t xml:space="preserve">Při </w:t>
      </w:r>
      <w:r w:rsidR="00236D5E">
        <w:t xml:space="preserve">změně výšky tónu pomocí </w:t>
      </w:r>
      <w:r w:rsidR="00115B51">
        <w:t>změny vzorkovacího kmitočtu</w:t>
      </w:r>
      <w:r w:rsidR="00CB5E79">
        <w:t xml:space="preserve"> </w:t>
      </w:r>
      <w:r w:rsidR="00990512">
        <w:t xml:space="preserve">dochází zároveň ke dvěma jevům: </w:t>
      </w:r>
      <w:r w:rsidR="00ED74A2">
        <w:t>k </w:t>
      </w:r>
      <w:r w:rsidR="00A62684">
        <w:t>samotn</w:t>
      </w:r>
      <w:r w:rsidR="00ED74A2">
        <w:t xml:space="preserve">é </w:t>
      </w:r>
      <w:r w:rsidR="00A62684">
        <w:t>změn</w:t>
      </w:r>
      <w:r w:rsidR="00ED74A2">
        <w:t xml:space="preserve">ě </w:t>
      </w:r>
      <w:r w:rsidR="00F94D2E">
        <w:t xml:space="preserve">výšky tónu </w:t>
      </w:r>
      <w:r w:rsidR="00F23F4F">
        <w:t>samplu</w:t>
      </w:r>
      <w:r w:rsidR="00F860E6">
        <w:t xml:space="preserve"> a </w:t>
      </w:r>
      <w:r w:rsidR="00ED74A2">
        <w:t xml:space="preserve">ke </w:t>
      </w:r>
      <w:r w:rsidR="00F860E6">
        <w:t>změn</w:t>
      </w:r>
      <w:r w:rsidR="00ED74A2">
        <w:t>ě</w:t>
      </w:r>
      <w:r w:rsidR="00F860E6">
        <w:t xml:space="preserve"> doby trvání. </w:t>
      </w:r>
      <w:r w:rsidR="0037753A">
        <w:t xml:space="preserve">Vzorkovací kmitočet </w:t>
      </w:r>
      <w:r w:rsidR="00244D7C">
        <w:t xml:space="preserve">je roven </w:t>
      </w:r>
      <w:r w:rsidR="007A05CE">
        <w:t>násobku počtu v</w:t>
      </w:r>
      <w:r w:rsidR="001144D4">
        <w:t xml:space="preserve">zorků samplu a </w:t>
      </w:r>
      <w:r w:rsidR="00A230D7">
        <w:t>požadovan</w:t>
      </w:r>
      <w:r w:rsidR="00DC18A5">
        <w:t>ého kmitočtu</w:t>
      </w:r>
      <w:r w:rsidR="00720AD5">
        <w:t>.</w:t>
      </w:r>
      <w:r w:rsidR="00F96213">
        <w:t xml:space="preserve"> Problematickým</w:t>
      </w:r>
      <w:r w:rsidR="0081649B">
        <w:t xml:space="preserve">i </w:t>
      </w:r>
      <w:r w:rsidR="003A1785">
        <w:t xml:space="preserve">faktory </w:t>
      </w:r>
      <w:r w:rsidR="004D1BD5">
        <w:t xml:space="preserve">při tomto použití </w:t>
      </w:r>
      <w:r w:rsidR="00A30594">
        <w:t xml:space="preserve">jsou velký rozsah </w:t>
      </w:r>
      <w:r w:rsidR="00FB5FF3">
        <w:t>vzorkovacích kmitočtů</w:t>
      </w:r>
      <w:r w:rsidR="00106025">
        <w:t xml:space="preserve"> – </w:t>
      </w:r>
      <w:r w:rsidR="00861A35">
        <w:t xml:space="preserve">pro </w:t>
      </w:r>
      <w:r w:rsidR="00332BC8">
        <w:t xml:space="preserve">požadovaný rozsah </w:t>
      </w:r>
      <w:r w:rsidR="00332BC8">
        <w:rPr>
          <w:i/>
          <w:iCs w:val="0"/>
        </w:rPr>
        <w:t>n</w:t>
      </w:r>
      <w:r w:rsidR="00332BC8">
        <w:t xml:space="preserve"> oktáv</w:t>
      </w:r>
      <w:r w:rsidR="00CD7530">
        <w:t xml:space="preserve"> je podíl nejvyššího a nejnižšího kmitočtu roven 2</w:t>
      </w:r>
      <w:r w:rsidR="00F07C1B">
        <w:rPr>
          <w:i/>
          <w:iCs w:val="0"/>
          <w:vertAlign w:val="superscript"/>
        </w:rPr>
        <w:t>n</w:t>
      </w:r>
      <w:r w:rsidR="00375878">
        <w:t xml:space="preserve">, </w:t>
      </w:r>
      <w:r w:rsidR="00934585">
        <w:t xml:space="preserve">dále </w:t>
      </w:r>
      <w:r w:rsidR="009A2EFB">
        <w:t>se vyskytuje nutnost přela</w:t>
      </w:r>
      <w:r w:rsidR="006804D9">
        <w:t>ďování</w:t>
      </w:r>
      <w:r w:rsidR="009A2EFB">
        <w:t xml:space="preserve"> rekonstrukčního filtru</w:t>
      </w:r>
      <w:r w:rsidR="00D705F3">
        <w:t xml:space="preserve"> D/A převodníku</w:t>
      </w:r>
      <w:r w:rsidR="006761B1">
        <w:t xml:space="preserve"> pro zachování barvy zvuku</w:t>
      </w:r>
      <w:r w:rsidR="005C3B7F">
        <w:t xml:space="preserve">, zároveň </w:t>
      </w:r>
      <w:r w:rsidR="009A03DE">
        <w:t>také existuje problém s</w:t>
      </w:r>
      <w:r w:rsidR="00BA3EF0">
        <w:t> </w:t>
      </w:r>
      <w:r w:rsidR="009A03DE">
        <w:t>polyfonií</w:t>
      </w:r>
      <w:r w:rsidR="00BA3EF0">
        <w:t xml:space="preserve"> – pro každý hlas je třeba </w:t>
      </w:r>
      <w:r w:rsidR="004F68D2">
        <w:t xml:space="preserve">mít </w:t>
      </w:r>
      <w:r w:rsidR="004F68D2">
        <w:lastRenderedPageBreak/>
        <w:t>vlastní D/A převodník</w:t>
      </w:r>
      <w:r w:rsidR="001679D0">
        <w:t xml:space="preserve">. </w:t>
      </w:r>
      <w:r w:rsidR="002A4981">
        <w:rPr>
          <w:color w:val="FF0000"/>
        </w:rPr>
        <w:fldChar w:fldCharType="begin"/>
      </w:r>
      <w:r w:rsidR="002A4981">
        <w:instrText xml:space="preserve"> REF _Ref167574700 \r \h </w:instrText>
      </w:r>
      <w:r w:rsidR="002A4981">
        <w:rPr>
          <w:color w:val="FF0000"/>
        </w:rPr>
      </w:r>
      <w:r w:rsidR="002A4981">
        <w:rPr>
          <w:color w:val="FF0000"/>
        </w:rPr>
        <w:fldChar w:fldCharType="separate"/>
      </w:r>
      <w:r w:rsidR="00F67FCA">
        <w:t>[21]</w:t>
      </w:r>
      <w:r w:rsidR="002A4981">
        <w:rPr>
          <w:color w:val="FF0000"/>
        </w:rPr>
        <w:fldChar w:fldCharType="end"/>
      </w:r>
      <w:r w:rsidR="001679D0">
        <w:rPr>
          <w:color w:val="auto"/>
        </w:rPr>
        <w:t xml:space="preserve"> </w:t>
      </w:r>
      <w:r w:rsidR="00AF7956">
        <w:rPr>
          <w:color w:val="auto"/>
        </w:rPr>
        <w:t xml:space="preserve">Rozsah změny </w:t>
      </w:r>
      <w:r w:rsidR="00506E3E">
        <w:rPr>
          <w:color w:val="auto"/>
        </w:rPr>
        <w:t xml:space="preserve">vzorkovacího kmitočtu je možno řešit právě </w:t>
      </w:r>
      <w:proofErr w:type="spellStart"/>
      <w:r w:rsidR="00506E3E">
        <w:rPr>
          <w:color w:val="auto"/>
        </w:rPr>
        <w:t>multisamplingem</w:t>
      </w:r>
      <w:proofErr w:type="spellEnd"/>
      <w:r w:rsidR="00DA280F">
        <w:rPr>
          <w:color w:val="auto"/>
        </w:rPr>
        <w:t xml:space="preserve">, případně použitím </w:t>
      </w:r>
      <w:r w:rsidR="00DE0AF9">
        <w:rPr>
          <w:color w:val="auto"/>
        </w:rPr>
        <w:t>jiné metody pro změnu výšky tónu.</w:t>
      </w:r>
    </w:p>
    <w:p w14:paraId="6CC2E63E" w14:textId="0F79AFE8" w:rsidR="00811087" w:rsidRDefault="00C51CA8" w:rsidP="00811087">
      <w:pPr>
        <w:pStyle w:val="Odstavec"/>
        <w:rPr>
          <w:color w:val="FF0000"/>
        </w:rPr>
      </w:pPr>
      <w:r>
        <w:rPr>
          <w:color w:val="auto"/>
        </w:rPr>
        <w:t xml:space="preserve">Změna výšky tónu </w:t>
      </w:r>
      <w:r w:rsidR="00AE7CCA">
        <w:rPr>
          <w:color w:val="auto"/>
        </w:rPr>
        <w:t>v systému s pevným vzorkovacím kmitočtem</w:t>
      </w:r>
      <w:r w:rsidR="00414D99">
        <w:rPr>
          <w:color w:val="auto"/>
        </w:rPr>
        <w:t xml:space="preserve"> je prováděna </w:t>
      </w:r>
      <w:r w:rsidR="00EC7D06">
        <w:rPr>
          <w:color w:val="auto"/>
        </w:rPr>
        <w:t xml:space="preserve">změnou počtu </w:t>
      </w:r>
      <w:r w:rsidR="00763450">
        <w:rPr>
          <w:color w:val="auto"/>
        </w:rPr>
        <w:t>vzorků</w:t>
      </w:r>
      <w:r w:rsidR="00B87BFC">
        <w:rPr>
          <w:color w:val="auto"/>
        </w:rPr>
        <w:t xml:space="preserve"> a </w:t>
      </w:r>
      <w:r w:rsidR="00BB4122">
        <w:rPr>
          <w:color w:val="auto"/>
        </w:rPr>
        <w:t>následným převzo</w:t>
      </w:r>
      <w:r w:rsidR="003F6243">
        <w:rPr>
          <w:color w:val="auto"/>
        </w:rPr>
        <w:t>rkováním</w:t>
      </w:r>
      <w:r w:rsidR="00C47948">
        <w:rPr>
          <w:color w:val="auto"/>
        </w:rPr>
        <w:t xml:space="preserve">. </w:t>
      </w:r>
      <w:r w:rsidR="00615C83">
        <w:rPr>
          <w:color w:val="auto"/>
        </w:rPr>
        <w:t xml:space="preserve">Počet vzorků </w:t>
      </w:r>
      <w:r w:rsidR="00A74E52">
        <w:rPr>
          <w:color w:val="auto"/>
        </w:rPr>
        <w:t xml:space="preserve">se zde rovná </w:t>
      </w:r>
      <w:r w:rsidR="00F92445">
        <w:rPr>
          <w:color w:val="auto"/>
        </w:rPr>
        <w:t xml:space="preserve">podílu vzorkovacího kmitočtu </w:t>
      </w:r>
      <w:r w:rsidR="00530575">
        <w:rPr>
          <w:color w:val="auto"/>
        </w:rPr>
        <w:t>a požadovaného kmitočtu</w:t>
      </w:r>
      <w:r w:rsidR="00EB0439">
        <w:rPr>
          <w:color w:val="auto"/>
        </w:rPr>
        <w:t xml:space="preserve">. </w:t>
      </w:r>
      <w:r w:rsidR="00487FBB">
        <w:rPr>
          <w:color w:val="auto"/>
        </w:rPr>
        <w:t xml:space="preserve">Zejména při </w:t>
      </w:r>
      <w:r w:rsidR="00B27BD9">
        <w:rPr>
          <w:color w:val="auto"/>
        </w:rPr>
        <w:t xml:space="preserve">požadované </w:t>
      </w:r>
      <w:r w:rsidR="000572B9">
        <w:rPr>
          <w:color w:val="auto"/>
        </w:rPr>
        <w:t xml:space="preserve">výšce tónu nižší, než </w:t>
      </w:r>
      <w:r w:rsidR="00B41A15">
        <w:rPr>
          <w:color w:val="auto"/>
        </w:rPr>
        <w:t>je původní výška tónu samplu</w:t>
      </w:r>
      <w:r w:rsidR="00D46D6D">
        <w:rPr>
          <w:color w:val="auto"/>
        </w:rPr>
        <w:t xml:space="preserve">, je třeba </w:t>
      </w:r>
      <w:r w:rsidR="003C491B">
        <w:rPr>
          <w:color w:val="auto"/>
        </w:rPr>
        <w:t xml:space="preserve">do signálu vzorky </w:t>
      </w:r>
      <w:r w:rsidR="0097587D">
        <w:rPr>
          <w:color w:val="auto"/>
        </w:rPr>
        <w:t>doplnit a interpolovat</w:t>
      </w:r>
      <w:r w:rsidR="00A35D91">
        <w:rPr>
          <w:color w:val="auto"/>
        </w:rPr>
        <w:t>,</w:t>
      </w:r>
      <w:r w:rsidR="00126528">
        <w:rPr>
          <w:color w:val="auto"/>
        </w:rPr>
        <w:t xml:space="preserve"> </w:t>
      </w:r>
      <w:r w:rsidR="002B324B">
        <w:rPr>
          <w:color w:val="auto"/>
        </w:rPr>
        <w:t xml:space="preserve">což v závislosti na použití </w:t>
      </w:r>
      <w:r w:rsidR="00BF1C7A">
        <w:rPr>
          <w:color w:val="auto"/>
        </w:rPr>
        <w:t xml:space="preserve">metody interpolace </w:t>
      </w:r>
      <w:r w:rsidR="0025455B">
        <w:rPr>
          <w:color w:val="auto"/>
        </w:rPr>
        <w:t>může z</w:t>
      </w:r>
      <w:r w:rsidR="00C102DE">
        <w:rPr>
          <w:color w:val="auto"/>
        </w:rPr>
        <w:t xml:space="preserve">horšovat buď </w:t>
      </w:r>
      <w:r w:rsidR="00D83A91">
        <w:rPr>
          <w:color w:val="auto"/>
        </w:rPr>
        <w:t>odstup signálu od šumu (lineární interpolace)</w:t>
      </w:r>
      <w:r w:rsidR="00724B37">
        <w:rPr>
          <w:color w:val="auto"/>
        </w:rPr>
        <w:t xml:space="preserve"> nebo výpočetní náročnost (</w:t>
      </w:r>
      <w:r w:rsidR="00507343">
        <w:rPr>
          <w:color w:val="auto"/>
        </w:rPr>
        <w:t>polynomiální</w:t>
      </w:r>
      <w:r w:rsidR="00C1004B">
        <w:rPr>
          <w:color w:val="auto"/>
        </w:rPr>
        <w:t xml:space="preserve"> </w:t>
      </w:r>
      <w:r w:rsidR="0093325B">
        <w:rPr>
          <w:color w:val="auto"/>
        </w:rPr>
        <w:t xml:space="preserve">a </w:t>
      </w:r>
      <w:proofErr w:type="spellStart"/>
      <w:r w:rsidR="0093325B">
        <w:rPr>
          <w:color w:val="auto"/>
        </w:rPr>
        <w:t>daůší</w:t>
      </w:r>
      <w:proofErr w:type="spellEnd"/>
      <w:r w:rsidR="0093325B">
        <w:rPr>
          <w:color w:val="auto"/>
        </w:rPr>
        <w:t xml:space="preserve"> typy </w:t>
      </w:r>
      <w:r w:rsidR="00C1004B">
        <w:rPr>
          <w:color w:val="auto"/>
        </w:rPr>
        <w:t>interpolace).</w:t>
      </w:r>
      <w:r w:rsidR="008F67E4">
        <w:rPr>
          <w:color w:val="auto"/>
        </w:rPr>
        <w:t xml:space="preserve"> </w:t>
      </w:r>
      <w:r w:rsidR="00686E33">
        <w:rPr>
          <w:color w:val="FF0000"/>
        </w:rPr>
        <w:fldChar w:fldCharType="begin"/>
      </w:r>
      <w:r w:rsidR="00686E33">
        <w:rPr>
          <w:color w:val="auto"/>
        </w:rPr>
        <w:instrText xml:space="preserve"> REF _Ref167574700 \r \h </w:instrText>
      </w:r>
      <w:r w:rsidR="00686E33">
        <w:rPr>
          <w:color w:val="FF0000"/>
        </w:rPr>
      </w:r>
      <w:r w:rsidR="00686E33">
        <w:rPr>
          <w:color w:val="FF0000"/>
        </w:rPr>
        <w:fldChar w:fldCharType="separate"/>
      </w:r>
      <w:r w:rsidR="00F67FCA">
        <w:rPr>
          <w:color w:val="auto"/>
        </w:rPr>
        <w:t>[21]</w:t>
      </w:r>
      <w:r w:rsidR="00686E33">
        <w:rPr>
          <w:color w:val="FF0000"/>
        </w:rPr>
        <w:fldChar w:fldCharType="end"/>
      </w:r>
    </w:p>
    <w:p w14:paraId="6E4A65C8" w14:textId="4DB776A0" w:rsidR="003C7D3F" w:rsidRDefault="002C6B40" w:rsidP="003C7D3F">
      <w:pPr>
        <w:pStyle w:val="Nadpis3"/>
      </w:pPr>
      <w:bookmarkStart w:id="34" w:name="_Toc167574936"/>
      <w:proofErr w:type="spellStart"/>
      <w:r>
        <w:t>Multisampling</w:t>
      </w:r>
      <w:bookmarkEnd w:id="34"/>
      <w:proofErr w:type="spellEnd"/>
    </w:p>
    <w:p w14:paraId="69E5A7AA" w14:textId="2485B659" w:rsidR="004F617B" w:rsidRDefault="00EA52E9" w:rsidP="009E4D9E">
      <w:pPr>
        <w:pStyle w:val="Odstavec"/>
        <w:ind w:firstLine="0"/>
      </w:pPr>
      <w:r>
        <w:t xml:space="preserve">U některých </w:t>
      </w:r>
      <w:r w:rsidR="005521FA">
        <w:t xml:space="preserve">nástrojů dochází ke změnám ve zvukové barvě </w:t>
      </w:r>
      <w:r w:rsidR="001538CD">
        <w:t xml:space="preserve">při hře </w:t>
      </w:r>
      <w:r w:rsidR="00146CF9">
        <w:t xml:space="preserve">v různých polohách </w:t>
      </w:r>
      <w:r w:rsidR="00910524">
        <w:t xml:space="preserve">a také </w:t>
      </w:r>
      <w:r w:rsidR="002D3199">
        <w:t xml:space="preserve">v </w:t>
      </w:r>
      <w:r w:rsidR="00910524">
        <w:t xml:space="preserve">různých dynamikách. </w:t>
      </w:r>
      <w:r w:rsidR="002F6ADD">
        <w:t>Použití horizontálních a vertikálních zón</w:t>
      </w:r>
      <w:r w:rsidR="00685802">
        <w:t xml:space="preserve"> (</w:t>
      </w:r>
      <w:r w:rsidR="00695A89">
        <w:t xml:space="preserve">pro </w:t>
      </w:r>
      <w:r w:rsidR="00EA3B4A">
        <w:t xml:space="preserve">výšku a dynamiku tónu) </w:t>
      </w:r>
      <w:r w:rsidR="0043092A">
        <w:t xml:space="preserve">tak napomáhá věrnějšímu zvuku </w:t>
      </w:r>
      <w:r w:rsidR="00930B5E">
        <w:t>nástrojů</w:t>
      </w:r>
      <w:r w:rsidR="0051371D">
        <w:t xml:space="preserve"> při jejich snaze o replikaci </w:t>
      </w:r>
      <w:r w:rsidR="00B273E1">
        <w:t xml:space="preserve">v různých </w:t>
      </w:r>
      <w:proofErr w:type="spellStart"/>
      <w:r w:rsidR="00B273E1">
        <w:t>samplerech</w:t>
      </w:r>
      <w:proofErr w:type="spellEnd"/>
      <w:r w:rsidR="00515CA0">
        <w:t xml:space="preserve"> </w:t>
      </w:r>
      <w:r w:rsidR="008A6EEA">
        <w:t>nebo</w:t>
      </w:r>
      <w:r w:rsidR="00321AD9">
        <w:t xml:space="preserve"> elektronických</w:t>
      </w:r>
      <w:r w:rsidR="008A6EEA">
        <w:t xml:space="preserve"> </w:t>
      </w:r>
      <w:r w:rsidR="0008477B">
        <w:t>klávesových nástrojích (lidově označovaných jako „</w:t>
      </w:r>
      <w:proofErr w:type="spellStart"/>
      <w:r w:rsidR="0008477B">
        <w:t>keyboardy</w:t>
      </w:r>
      <w:proofErr w:type="spellEnd"/>
      <w:r w:rsidR="0008477B">
        <w:t>“)</w:t>
      </w:r>
      <w:r w:rsidR="00A73912">
        <w:t xml:space="preserve">. </w:t>
      </w:r>
      <w:r w:rsidR="000B5973">
        <w:t xml:space="preserve">Zároveň lze </w:t>
      </w:r>
      <w:proofErr w:type="spellStart"/>
      <w:r w:rsidR="000B5973">
        <w:t>multisamplingem</w:t>
      </w:r>
      <w:proofErr w:type="spellEnd"/>
      <w:r w:rsidR="000B5973">
        <w:t xml:space="preserve"> </w:t>
      </w:r>
      <w:r w:rsidR="002703C9">
        <w:t xml:space="preserve">snížit nároky </w:t>
      </w:r>
      <w:r w:rsidR="00496D37">
        <w:t xml:space="preserve">na rozsah </w:t>
      </w:r>
      <w:r w:rsidR="00390D8A">
        <w:t>vzorkovacích kmitočtů</w:t>
      </w:r>
      <w:r w:rsidR="00AB6D43">
        <w:t xml:space="preserve"> </w:t>
      </w:r>
      <w:r w:rsidR="00892F74">
        <w:t xml:space="preserve">či </w:t>
      </w:r>
      <w:r w:rsidR="002214BC">
        <w:t xml:space="preserve">nutnost </w:t>
      </w:r>
      <w:r w:rsidR="00497583">
        <w:t>interpolovat velké množství vzorků</w:t>
      </w:r>
      <w:r w:rsidR="00962B38">
        <w:t xml:space="preserve"> a tím zhoršovat odstup </w:t>
      </w:r>
      <w:r w:rsidR="00704F80">
        <w:t>signálu od šumu nebo zvyšovat výpočetní náročnost.</w:t>
      </w:r>
    </w:p>
    <w:p w14:paraId="056B2BB0" w14:textId="13DE1104" w:rsidR="004F617B" w:rsidRPr="004F617B" w:rsidRDefault="00027B57" w:rsidP="004F617B">
      <w:pPr>
        <w:pStyle w:val="Odstavec"/>
      </w:pPr>
      <w:r>
        <w:t xml:space="preserve">Některé </w:t>
      </w:r>
      <w:proofErr w:type="spellStart"/>
      <w:r>
        <w:t>samplery</w:t>
      </w:r>
      <w:proofErr w:type="spellEnd"/>
      <w:r>
        <w:t xml:space="preserve"> </w:t>
      </w:r>
      <w:r w:rsidR="003D5019">
        <w:t xml:space="preserve">(zejména </w:t>
      </w:r>
      <w:r w:rsidR="001F50D4">
        <w:t xml:space="preserve">ty, které se zabývají </w:t>
      </w:r>
      <w:r w:rsidR="008F4D13">
        <w:t>replikací reálných nástrojů)</w:t>
      </w:r>
      <w:r w:rsidR="00E41CDA">
        <w:t xml:space="preserve"> také řeší </w:t>
      </w:r>
      <w:r w:rsidR="00F0726A">
        <w:t>případy</w:t>
      </w:r>
      <w:r w:rsidR="007502BF">
        <w:t xml:space="preserve">, ve kterých </w:t>
      </w:r>
      <w:r w:rsidR="001C5B8B">
        <w:t xml:space="preserve">je požadovaná délka tónu </w:t>
      </w:r>
      <w:r w:rsidR="00E140E2">
        <w:t>větší</w:t>
      </w:r>
      <w:r w:rsidR="00CE58B3">
        <w:t xml:space="preserve"> než délka nahraného samplu. </w:t>
      </w:r>
      <w:r w:rsidR="00676537">
        <w:t xml:space="preserve">V takovém případě </w:t>
      </w:r>
      <w:r w:rsidR="003F5174">
        <w:t xml:space="preserve">dochází k použití </w:t>
      </w:r>
      <w:r w:rsidR="000A20E3">
        <w:t>smyčky</w:t>
      </w:r>
      <w:r w:rsidR="002E3B96">
        <w:t xml:space="preserve"> ve fázi „</w:t>
      </w:r>
      <w:proofErr w:type="spellStart"/>
      <w:r w:rsidR="002E3B96">
        <w:t>sustain</w:t>
      </w:r>
      <w:proofErr w:type="spellEnd"/>
      <w:r w:rsidR="002E3B96">
        <w:t xml:space="preserve">“, </w:t>
      </w:r>
      <w:r w:rsidR="008C08C5">
        <w:t xml:space="preserve">nachází-li se </w:t>
      </w:r>
      <w:r w:rsidR="00C0086B">
        <w:t>u nástroje</w:t>
      </w:r>
      <w:r w:rsidR="00B57440">
        <w:t>,</w:t>
      </w:r>
      <w:r w:rsidR="00C0086B">
        <w:t xml:space="preserve"> </w:t>
      </w:r>
      <w:r w:rsidR="00060A3F">
        <w:t xml:space="preserve">a po </w:t>
      </w:r>
      <w:r w:rsidR="0056136E">
        <w:t xml:space="preserve">uvolnění </w:t>
      </w:r>
      <w:r w:rsidR="0067514A">
        <w:t xml:space="preserve">klávesy </w:t>
      </w:r>
      <w:r w:rsidR="00B3419C">
        <w:t xml:space="preserve">dochází </w:t>
      </w:r>
      <w:r w:rsidR="003911EB">
        <w:t xml:space="preserve">k napojení </w:t>
      </w:r>
      <w:r w:rsidR="003E626A">
        <w:t xml:space="preserve">části </w:t>
      </w:r>
      <w:r w:rsidR="00F60AA0">
        <w:t>„</w:t>
      </w:r>
      <w:proofErr w:type="spellStart"/>
      <w:r w:rsidR="00F60AA0">
        <w:t>release</w:t>
      </w:r>
      <w:proofErr w:type="spellEnd"/>
      <w:r w:rsidR="00F60AA0">
        <w:t>“.</w:t>
      </w:r>
      <w:r w:rsidR="00FF573E">
        <w:t xml:space="preserve"> </w:t>
      </w:r>
      <w:r w:rsidR="009E757B">
        <w:rPr>
          <w:color w:val="FF0000"/>
        </w:rPr>
        <w:fldChar w:fldCharType="begin"/>
      </w:r>
      <w:r w:rsidR="009E757B">
        <w:instrText xml:space="preserve"> REF _Ref167574837 \r \h </w:instrText>
      </w:r>
      <w:r w:rsidR="009E757B">
        <w:rPr>
          <w:color w:val="FF0000"/>
        </w:rPr>
      </w:r>
      <w:r w:rsidR="009E757B">
        <w:rPr>
          <w:color w:val="FF0000"/>
        </w:rPr>
        <w:fldChar w:fldCharType="separate"/>
      </w:r>
      <w:r w:rsidR="00F67FCA">
        <w:t>[22]</w:t>
      </w:r>
      <w:r w:rsidR="009E757B">
        <w:rPr>
          <w:color w:val="FF0000"/>
        </w:rPr>
        <w:fldChar w:fldCharType="end"/>
      </w:r>
    </w:p>
    <w:p w14:paraId="6FC55779" w14:textId="1B9A0976" w:rsidR="00512706" w:rsidRPr="00D713CC" w:rsidRDefault="00787E97" w:rsidP="00512706">
      <w:pPr>
        <w:pStyle w:val="Nadpis1"/>
      </w:pPr>
      <w:bookmarkStart w:id="35" w:name="_Ref167541833"/>
      <w:bookmarkStart w:id="36" w:name="_Toc167574937"/>
      <w:r>
        <w:lastRenderedPageBreak/>
        <w:t>Srovnání existujících řešení</w:t>
      </w:r>
      <w:bookmarkEnd w:id="25"/>
      <w:bookmarkEnd w:id="35"/>
      <w:bookmarkEnd w:id="36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proofErr w:type="spellStart"/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</w:t>
      </w:r>
      <w:proofErr w:type="spellEnd"/>
      <w:r w:rsidR="00E310B7" w:rsidRPr="00CA2487">
        <w:rPr>
          <w:i/>
          <w:iCs/>
          <w:color w:val="auto"/>
        </w:rPr>
        <w:t xml:space="preserve"> Cloud</w:t>
      </w:r>
      <w:r w:rsidR="006322B4">
        <w:rPr>
          <w:color w:val="auto"/>
        </w:rPr>
        <w:t xml:space="preserve">, </w:t>
      </w:r>
      <w:proofErr w:type="spellStart"/>
      <w:r w:rsidR="006322B4" w:rsidRPr="00CA2487">
        <w:rPr>
          <w:i/>
          <w:iCs/>
          <w:color w:val="auto"/>
        </w:rPr>
        <w:t>GGrain</w:t>
      </w:r>
      <w:proofErr w:type="spellEnd"/>
      <w:r w:rsidR="006322B4">
        <w:rPr>
          <w:color w:val="auto"/>
        </w:rPr>
        <w:t xml:space="preserve">, </w:t>
      </w:r>
      <w:proofErr w:type="spellStart"/>
      <w:r w:rsidR="004776A6" w:rsidRPr="004847CE">
        <w:rPr>
          <w:i/>
          <w:iCs/>
          <w:color w:val="auto"/>
        </w:rPr>
        <w:t>Granulator</w:t>
      </w:r>
      <w:proofErr w:type="spellEnd"/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Lagrange</w:t>
      </w:r>
      <w:proofErr w:type="spellEnd"/>
      <w:r w:rsidR="0018764F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PolyGAS</w:t>
      </w:r>
      <w:proofErr w:type="spellEnd"/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proofErr w:type="spellStart"/>
      <w:r w:rsidR="00A00819" w:rsidRPr="00A74FDB">
        <w:rPr>
          <w:i/>
          <w:iCs/>
          <w:color w:val="auto"/>
        </w:rPr>
        <w:t>Ribs</w:t>
      </w:r>
      <w:proofErr w:type="spellEnd"/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 xml:space="preserve">Grain </w:t>
      </w:r>
      <w:proofErr w:type="spellStart"/>
      <w:r w:rsidR="00CD190D" w:rsidRPr="00A74FDB">
        <w:rPr>
          <w:i/>
          <w:iCs/>
          <w:color w:val="auto"/>
        </w:rPr>
        <w:t>Strain</w:t>
      </w:r>
      <w:proofErr w:type="spellEnd"/>
      <w:r w:rsidR="00CD190D">
        <w:rPr>
          <w:color w:val="auto"/>
        </w:rPr>
        <w:t xml:space="preserve">, </w:t>
      </w:r>
      <w:proofErr w:type="spellStart"/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proofErr w:type="spellEnd"/>
      <w:r w:rsidR="00292E61">
        <w:rPr>
          <w:color w:val="auto"/>
        </w:rPr>
        <w:t xml:space="preserve"> a </w:t>
      </w:r>
      <w:proofErr w:type="spellStart"/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proofErr w:type="spellEnd"/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37" w:name="_Toc167574938"/>
      <w:proofErr w:type="spellStart"/>
      <w:r>
        <w:t>Ribs</w:t>
      </w:r>
      <w:bookmarkEnd w:id="37"/>
      <w:proofErr w:type="spellEnd"/>
    </w:p>
    <w:p w14:paraId="103E548A" w14:textId="16A06E78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proofErr w:type="spellStart"/>
      <w:r w:rsidR="000A7E5F" w:rsidRPr="004330BE">
        <w:rPr>
          <w:i/>
          <w:iCs/>
        </w:rPr>
        <w:t>Hvoya</w:t>
      </w:r>
      <w:proofErr w:type="spellEnd"/>
      <w:r w:rsidR="000A7E5F" w:rsidRPr="004330BE">
        <w:rPr>
          <w:i/>
          <w:iCs/>
        </w:rPr>
        <w:t xml:space="preserve">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F67FCA">
        <w:t>[23]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F67FCA">
        <w:rPr>
          <w:color w:val="auto"/>
        </w:rPr>
        <w:t>[24]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proofErr w:type="spellStart"/>
      <w:r w:rsidR="001E2532" w:rsidRPr="004923CC">
        <w:rPr>
          <w:i/>
          <w:iCs/>
        </w:rPr>
        <w:t>Ribs</w:t>
      </w:r>
      <w:proofErr w:type="spellEnd"/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 xml:space="preserve">, nedochází ke </w:t>
      </w:r>
      <w:proofErr w:type="spellStart"/>
      <w:r w:rsidR="00F27F70">
        <w:t>granulizaci</w:t>
      </w:r>
      <w:proofErr w:type="spellEnd"/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4AD42FC7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>nastavit AGC (</w:t>
      </w:r>
      <w:proofErr w:type="spellStart"/>
      <w:r w:rsidR="0019590F">
        <w:t>automatic</w:t>
      </w:r>
      <w:proofErr w:type="spellEnd"/>
      <w:r w:rsidR="0019590F">
        <w:t xml:space="preserve"> </w:t>
      </w:r>
      <w:proofErr w:type="spellStart"/>
      <w:r w:rsidR="0019590F">
        <w:t>gain</w:t>
      </w:r>
      <w:proofErr w:type="spellEnd"/>
      <w:r w:rsidR="0019590F">
        <w:t xml:space="preserve"> </w:t>
      </w:r>
      <w:proofErr w:type="spellStart"/>
      <w:r w:rsidR="0019590F">
        <w:t>control</w:t>
      </w:r>
      <w:proofErr w:type="spellEnd"/>
      <w:r w:rsidR="0019590F">
        <w:t xml:space="preserve">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proofErr w:type="spellStart"/>
      <w:r w:rsidR="004F3BE6">
        <w:t>peak</w:t>
      </w:r>
      <w:proofErr w:type="spellEnd"/>
      <w:r w:rsidR="004F3BE6">
        <w:t xml:space="preserve">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</w:t>
      </w:r>
      <w:proofErr w:type="spellStart"/>
      <w:r w:rsidR="00C27E2E">
        <w:t>glide</w:t>
      </w:r>
      <w:proofErr w:type="spellEnd"/>
      <w:r w:rsidR="00C27E2E">
        <w:t xml:space="preserve">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F67FCA">
        <w:t>[25]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1CC2A4A8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8" w:name="_Toc167574977"/>
            <w:r w:rsidR="00F67FCA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proofErr w:type="spellStart"/>
            <w:r w:rsidR="005C2A85" w:rsidRPr="002E5EC2">
              <w:rPr>
                <w:i/>
                <w:iCs w:val="0"/>
              </w:rPr>
              <w:t>Ribs</w:t>
            </w:r>
            <w:bookmarkEnd w:id="38"/>
            <w:proofErr w:type="spellEnd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proofErr w:type="spellStart"/>
      <w:r>
        <w:t>Ribs</w:t>
      </w:r>
      <w:proofErr w:type="spellEnd"/>
      <w:r>
        <w:t xml:space="preserve">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39" w:name="_Toc167574939"/>
      <w:r>
        <w:t>Emergence</w:t>
      </w:r>
      <w:bookmarkEnd w:id="39"/>
    </w:p>
    <w:p w14:paraId="693C30E2" w14:textId="3B992A6F" w:rsidR="00512706" w:rsidRDefault="00C34554" w:rsidP="002523DB">
      <w:pPr>
        <w:pStyle w:val="Prvnodstavec"/>
      </w:pPr>
      <w:r>
        <w:t xml:space="preserve">Tento VST plug-in vytvořený vývojářem Danielem </w:t>
      </w:r>
      <w:proofErr w:type="spellStart"/>
      <w:r>
        <w:t>Gergelym</w:t>
      </w:r>
      <w:proofErr w:type="spellEnd"/>
      <w:r>
        <w:t xml:space="preserve"> </w:t>
      </w:r>
      <w:r w:rsidR="00500502">
        <w:t xml:space="preserve">funguje jako prostý </w:t>
      </w:r>
      <w:proofErr w:type="spellStart"/>
      <w:r w:rsidR="00500502">
        <w:t>granulizér</w:t>
      </w:r>
      <w:proofErr w:type="spellEnd"/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F67FCA">
        <w:t>[26]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proofErr w:type="spellStart"/>
      <w:r w:rsidR="006F722D" w:rsidRPr="00A31CE0">
        <w:rPr>
          <w:i/>
          <w:iCs/>
        </w:rPr>
        <w:t>Ribs</w:t>
      </w:r>
      <w:proofErr w:type="spellEnd"/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</w:t>
      </w:r>
      <w:proofErr w:type="spellStart"/>
      <w:r w:rsidR="00EE7103">
        <w:t>streams</w:t>
      </w:r>
      <w:proofErr w:type="spellEnd"/>
      <w:r w:rsidR="00EE7103">
        <w:t>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>parametry jednotlivých proudů (</w:t>
      </w:r>
      <w:proofErr w:type="spellStart"/>
      <w:r w:rsidR="001554D0">
        <w:t>streams</w:t>
      </w:r>
      <w:proofErr w:type="spellEnd"/>
      <w:r w:rsidR="001554D0">
        <w:t xml:space="preserve">), parametry LFO, </w:t>
      </w:r>
      <w:r w:rsidR="00A52377">
        <w:t xml:space="preserve">úroveň makra a parametry dvou nezávislých </w:t>
      </w:r>
      <w:proofErr w:type="spellStart"/>
      <w:r w:rsidR="00A52377">
        <w:t>randomizérů</w:t>
      </w:r>
      <w:proofErr w:type="spellEnd"/>
      <w:r w:rsidR="00A52377">
        <w:t>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5BC540A1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0" w:name="_Toc167574978"/>
            <w:r w:rsidR="00F67FCA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40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proofErr w:type="spellStart"/>
      <w:r w:rsidR="00067C6C" w:rsidRPr="00067DE6">
        <w:rPr>
          <w:i/>
          <w:iCs/>
        </w:rPr>
        <w:t>Increment</w:t>
      </w:r>
      <w:proofErr w:type="spellEnd"/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proofErr w:type="spellStart"/>
      <w:r w:rsidR="00FD7DBD" w:rsidRPr="00C22C8A">
        <w:rPr>
          <w:i/>
          <w:iCs/>
        </w:rPr>
        <w:t>Pitch</w:t>
      </w:r>
      <w:proofErr w:type="spellEnd"/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proofErr w:type="spellStart"/>
      <w:r w:rsidR="00C14CCB" w:rsidRPr="00EC614E">
        <w:rPr>
          <w:i/>
          <w:iCs/>
        </w:rPr>
        <w:t>Length</w:t>
      </w:r>
      <w:proofErr w:type="spellEnd"/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proofErr w:type="spellStart"/>
      <w:r w:rsidR="00FE3D4F" w:rsidRPr="000E4E0D">
        <w:rPr>
          <w:i/>
          <w:iCs/>
        </w:rPr>
        <w:t>Volume</w:t>
      </w:r>
      <w:proofErr w:type="spellEnd"/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proofErr w:type="spellStart"/>
      <w:r w:rsidRPr="00890F6F">
        <w:rPr>
          <w:i/>
          <w:iCs w:val="0"/>
        </w:rPr>
        <w:t>Frequency</w:t>
      </w:r>
      <w:proofErr w:type="spellEnd"/>
      <w:r>
        <w:t xml:space="preserve"> upravuje frekvenci oscilátoru, </w:t>
      </w:r>
      <w:proofErr w:type="spellStart"/>
      <w:r w:rsidRPr="00890F6F">
        <w:rPr>
          <w:i/>
          <w:iCs w:val="0"/>
        </w:rPr>
        <w:t>Shape</w:t>
      </w:r>
      <w:proofErr w:type="spellEnd"/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proofErr w:type="spellStart"/>
      <w:r w:rsidR="00B06084" w:rsidRPr="00C75DF1">
        <w:rPr>
          <w:i/>
          <w:iCs w:val="0"/>
        </w:rPr>
        <w:t>Macro</w:t>
      </w:r>
      <w:proofErr w:type="spellEnd"/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</w:t>
      </w:r>
      <w:proofErr w:type="spellStart"/>
      <w:r w:rsidR="00A02224">
        <w:t>randomizéru</w:t>
      </w:r>
      <w:proofErr w:type="spellEnd"/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41" w:name="_Toc167574940"/>
      <w:r>
        <w:t xml:space="preserve">Grain </w:t>
      </w:r>
      <w:proofErr w:type="spellStart"/>
      <w:r>
        <w:t>Strain</w:t>
      </w:r>
      <w:bookmarkEnd w:id="41"/>
      <w:proofErr w:type="spellEnd"/>
    </w:p>
    <w:p w14:paraId="3D4C799D" w14:textId="2311EBDA" w:rsidR="007C1508" w:rsidRDefault="00180408" w:rsidP="00F311C8">
      <w:pPr>
        <w:pStyle w:val="Prvnodstavec"/>
      </w:pPr>
      <w:r w:rsidRPr="007A573B">
        <w:rPr>
          <w:i/>
          <w:iCs/>
        </w:rPr>
        <w:t xml:space="preserve">Grain </w:t>
      </w:r>
      <w:proofErr w:type="spellStart"/>
      <w:r w:rsidRPr="007A573B">
        <w:rPr>
          <w:i/>
          <w:iCs/>
        </w:rPr>
        <w:t>Strain</w:t>
      </w:r>
      <w:proofErr w:type="spellEnd"/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</w:t>
      </w:r>
      <w:proofErr w:type="spellStart"/>
      <w:r w:rsidR="00D535EE">
        <w:t>Björnem</w:t>
      </w:r>
      <w:proofErr w:type="spellEnd"/>
      <w:r w:rsidR="00D535EE">
        <w:t xml:space="preserve"> </w:t>
      </w:r>
      <w:proofErr w:type="spellStart"/>
      <w:r w:rsidR="00D535EE">
        <w:t>Arltem</w:t>
      </w:r>
      <w:proofErr w:type="spellEnd"/>
      <w:r w:rsidR="00D535EE">
        <w:t xml:space="preserve">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F67FCA">
        <w:rPr>
          <w:color w:val="auto"/>
        </w:rPr>
        <w:t>[27]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 xml:space="preserve">Umožňuje fungování ve dvou módech: </w:t>
      </w:r>
      <w:proofErr w:type="spellStart"/>
      <w:r w:rsidR="00CB0B86">
        <w:t>granulizér</w:t>
      </w:r>
      <w:proofErr w:type="spellEnd"/>
      <w:r w:rsidR="00CB0B86">
        <w:t xml:space="preserve">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F67FCA">
        <w:t>[28]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 xml:space="preserve">Grain </w:t>
      </w:r>
      <w:proofErr w:type="spellStart"/>
      <w:r w:rsidR="007F59B1" w:rsidRPr="008E72D4">
        <w:rPr>
          <w:i/>
          <w:iCs/>
        </w:rPr>
        <w:t>Strain</w:t>
      </w:r>
      <w:proofErr w:type="spellEnd"/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310AB18F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2" w:name="_Toc167574979"/>
            <w:r w:rsidR="00F67FCA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 xml:space="preserve">Grain </w:t>
            </w:r>
            <w:proofErr w:type="spellStart"/>
            <w:r w:rsidR="003E1887" w:rsidRPr="005A04DC">
              <w:rPr>
                <w:i/>
                <w:iCs w:val="0"/>
              </w:rPr>
              <w:t>Strain</w:t>
            </w:r>
            <w:bookmarkEnd w:id="42"/>
            <w:proofErr w:type="spellEnd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43" w:name="_Toc167574941"/>
      <w:proofErr w:type="spellStart"/>
      <w:r>
        <w:lastRenderedPageBreak/>
        <w:t>Granu</w:t>
      </w:r>
      <w:r w:rsidR="00673AD1">
        <w:t>L</w:t>
      </w:r>
      <w:r>
        <w:t>ab</w:t>
      </w:r>
      <w:bookmarkEnd w:id="43"/>
      <w:proofErr w:type="spellEnd"/>
    </w:p>
    <w:p w14:paraId="31E339C2" w14:textId="4FE75C5C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F67FCA">
        <w:t>[29]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F67FCA">
        <w:rPr>
          <w:color w:val="auto"/>
        </w:rPr>
        <w:t>[30]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</w:t>
      </w:r>
      <w:proofErr w:type="spellStart"/>
      <w:r w:rsidR="003831BD">
        <w:t>wav</w:t>
      </w:r>
      <w:proofErr w:type="spellEnd"/>
      <w:r w:rsidR="003831BD">
        <w:t xml:space="preserve"> nebo .</w:t>
      </w:r>
      <w:proofErr w:type="spellStart"/>
      <w:r w:rsidR="003831BD">
        <w:t>aiff</w:t>
      </w:r>
      <w:proofErr w:type="spellEnd"/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proofErr w:type="spellStart"/>
      <w:r w:rsidR="00C03C38" w:rsidRPr="00197FCB">
        <w:rPr>
          <w:i/>
          <w:iCs/>
        </w:rPr>
        <w:t>Control</w:t>
      </w:r>
      <w:proofErr w:type="spellEnd"/>
      <w:r w:rsidR="00C03C38" w:rsidRPr="00197FCB">
        <w:rPr>
          <w:i/>
          <w:iCs/>
        </w:rPr>
        <w:t>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proofErr w:type="spellStart"/>
      <w:r w:rsidR="00D633C5" w:rsidRPr="00197FCB">
        <w:rPr>
          <w:i/>
          <w:iCs/>
        </w:rPr>
        <w:t>Soundfile</w:t>
      </w:r>
      <w:proofErr w:type="spellEnd"/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proofErr w:type="spellStart"/>
      <w:r w:rsidRPr="00AB6155">
        <w:rPr>
          <w:i/>
          <w:iCs w:val="0"/>
        </w:rPr>
        <w:t>Grains</w:t>
      </w:r>
      <w:proofErr w:type="spellEnd"/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</w:t>
      </w:r>
      <w:proofErr w:type="spellStart"/>
      <w:r w:rsidR="00A70EE8">
        <w:t>ms</w:t>
      </w:r>
      <w:proofErr w:type="spellEnd"/>
      <w:r w:rsidR="00A70EE8">
        <w:t xml:space="preserve">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proofErr w:type="spellStart"/>
      <w:r w:rsidR="00B70D61" w:rsidRPr="0047187F">
        <w:rPr>
          <w:i/>
          <w:iCs w:val="0"/>
        </w:rPr>
        <w:t>attack</w:t>
      </w:r>
      <w:proofErr w:type="spellEnd"/>
      <w:r w:rsidR="00B70D61" w:rsidRPr="0047187F">
        <w:rPr>
          <w:i/>
          <w:iCs w:val="0"/>
        </w:rPr>
        <w:t>–</w:t>
      </w:r>
      <w:proofErr w:type="spellStart"/>
      <w:r w:rsidR="00B70D61" w:rsidRPr="0047187F">
        <w:rPr>
          <w:i/>
          <w:iCs w:val="0"/>
        </w:rPr>
        <w:t>decay</w:t>
      </w:r>
      <w:proofErr w:type="spellEnd"/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737238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0BFE2A11" w:rsidR="00501874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4" w:name="_Toc167574980"/>
            <w:r w:rsidR="00F67FCA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proofErr w:type="spellStart"/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44"/>
            <w:proofErr w:type="spellEnd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</w:t>
      </w:r>
      <w:proofErr w:type="spellStart"/>
      <w:r>
        <w:t>presetová</w:t>
      </w:r>
      <w:proofErr w:type="spellEnd"/>
      <w:r>
        <w:t xml:space="preserve"> sekce </w:t>
      </w:r>
      <w:proofErr w:type="spellStart"/>
      <w:r w:rsidRPr="00776E79">
        <w:rPr>
          <w:i/>
          <w:iCs/>
        </w:rPr>
        <w:t>Patches</w:t>
      </w:r>
      <w:proofErr w:type="spellEnd"/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</w:t>
      </w:r>
      <w:proofErr w:type="gramStart"/>
      <w:r>
        <w:t>soubor .</w:t>
      </w:r>
      <w:proofErr w:type="spellStart"/>
      <w:r>
        <w:t>json</w:t>
      </w:r>
      <w:proofErr w:type="spellEnd"/>
      <w:proofErr w:type="gramEnd"/>
      <w:r>
        <w:t>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proofErr w:type="spellStart"/>
      <w:r w:rsidR="00882080" w:rsidRPr="000205D8">
        <w:rPr>
          <w:i/>
          <w:iCs w:val="0"/>
        </w:rPr>
        <w:t>Processing</w:t>
      </w:r>
      <w:proofErr w:type="spellEnd"/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</w:t>
      </w:r>
      <w:proofErr w:type="spellStart"/>
      <w:r w:rsidR="00FC5B2B">
        <w:t>delay</w:t>
      </w:r>
      <w:proofErr w:type="spellEnd"/>
      <w:r w:rsidR="00FC5B2B">
        <w:t xml:space="preserve">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proofErr w:type="spellStart"/>
      <w:r w:rsidR="006A7A57" w:rsidRPr="00907A97">
        <w:rPr>
          <w:i/>
          <w:iCs w:val="0"/>
        </w:rPr>
        <w:t>Soundfile</w:t>
      </w:r>
      <w:proofErr w:type="spellEnd"/>
      <w:r w:rsidR="006A7A57">
        <w:t xml:space="preserve">, </w:t>
      </w:r>
      <w:proofErr w:type="spellStart"/>
      <w:r w:rsidR="006A7A57" w:rsidRPr="00907A97">
        <w:rPr>
          <w:i/>
          <w:iCs w:val="0"/>
        </w:rPr>
        <w:t>Grains</w:t>
      </w:r>
      <w:proofErr w:type="spellEnd"/>
      <w:r w:rsidR="006A7A57">
        <w:t xml:space="preserve"> a </w:t>
      </w:r>
      <w:proofErr w:type="spellStart"/>
      <w:r w:rsidR="006A7A57" w:rsidRPr="00907A97">
        <w:rPr>
          <w:i/>
          <w:iCs w:val="0"/>
        </w:rPr>
        <w:t>Processing</w:t>
      </w:r>
      <w:proofErr w:type="spellEnd"/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proofErr w:type="spellStart"/>
      <w:r w:rsidR="0047218F">
        <w:t>randomizér</w:t>
      </w:r>
      <w:r w:rsidR="00CA2EC9">
        <w:t>em</w:t>
      </w:r>
      <w:proofErr w:type="spellEnd"/>
      <w:r w:rsidR="00CA2EC9">
        <w:t xml:space="preserve">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 xml:space="preserve">parametry </w:t>
      </w:r>
      <w:proofErr w:type="spellStart"/>
      <w:r w:rsidR="00911034">
        <w:t>ekvalizačních</w:t>
      </w:r>
      <w:proofErr w:type="spellEnd"/>
      <w:r w:rsidR="00911034">
        <w:t xml:space="preserve">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45" w:name="_Toc167574942"/>
      <w:proofErr w:type="spellStart"/>
      <w:r>
        <w:t>A</w:t>
      </w:r>
      <w:r w:rsidR="0024551A">
        <w:t>rgotlunar</w:t>
      </w:r>
      <w:bookmarkEnd w:id="45"/>
      <w:proofErr w:type="spellEnd"/>
    </w:p>
    <w:p w14:paraId="4EF644A8" w14:textId="1838F9BD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 xml:space="preserve">vytvořený Michaelem </w:t>
      </w:r>
      <w:proofErr w:type="spellStart"/>
      <w:r w:rsidR="00CC00B1">
        <w:t>Ourednikem</w:t>
      </w:r>
      <w:proofErr w:type="spellEnd"/>
      <w:r w:rsidR="00417D98">
        <w:t xml:space="preserve"> slouží jako </w:t>
      </w:r>
      <w:r w:rsidR="007E4EA5">
        <w:t xml:space="preserve">prostý </w:t>
      </w:r>
      <w:proofErr w:type="spellStart"/>
      <w:r w:rsidR="007E4EA5">
        <w:t>granulizér</w:t>
      </w:r>
      <w:proofErr w:type="spellEnd"/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F67FCA">
        <w:t>[31]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</w:t>
      </w:r>
      <w:proofErr w:type="spellStart"/>
      <w:r w:rsidR="00412123">
        <w:t>randomizovatelné</w:t>
      </w:r>
      <w:proofErr w:type="spellEnd"/>
      <w:r w:rsidR="00412123">
        <w:t>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737238">
        <w:tc>
          <w:tcPr>
            <w:tcW w:w="8719" w:type="dxa"/>
            <w:gridSpan w:val="2"/>
          </w:tcPr>
          <w:p w14:paraId="366A4CF2" w14:textId="304157BB" w:rsidR="00654F85" w:rsidRPr="00555F11" w:rsidRDefault="00654F85" w:rsidP="00737238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67CECB9C" w:rsidR="00654F85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6" w:name="_Toc167574981"/>
            <w:r w:rsidR="00F67FCA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proofErr w:type="spellStart"/>
            <w:r w:rsidR="00654F85" w:rsidRPr="00985600">
              <w:rPr>
                <w:i/>
                <w:iCs w:val="0"/>
              </w:rPr>
              <w:t>Argotlunar</w:t>
            </w:r>
            <w:bookmarkEnd w:id="46"/>
            <w:proofErr w:type="spellEnd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 xml:space="preserve">V pátém oddíle existuje možnost aplikovat </w:t>
      </w:r>
      <w:proofErr w:type="spellStart"/>
      <w:r>
        <w:t>ekvalizační</w:t>
      </w:r>
      <w:proofErr w:type="spellEnd"/>
      <w:r>
        <w:t xml:space="preserve">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47" w:name="_Ref152919519"/>
      <w:bookmarkStart w:id="48" w:name="_Toc167574943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47"/>
      <w:bookmarkEnd w:id="48"/>
    </w:p>
    <w:p w14:paraId="3ECB1586" w14:textId="56366E95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</w:t>
      </w:r>
      <w:r w:rsidR="00EA4F76">
        <w:rPr>
          <w:color w:val="auto"/>
        </w:rPr>
        <w:t xml:space="preserve">ý </w:t>
      </w:r>
      <w:r w:rsidR="005D154E">
        <w:rPr>
          <w:color w:val="auto"/>
        </w:rPr>
        <w:t>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30360E">
        <w:rPr>
          <w:color w:val="auto"/>
        </w:rPr>
        <w:t>Tento návrh</w:t>
      </w:r>
      <w:r w:rsidR="00856BD2">
        <w:rPr>
          <w:color w:val="auto"/>
        </w:rPr>
        <w:t xml:space="preserve"> v</w:t>
      </w:r>
      <w:r w:rsidR="003D265C">
        <w:rPr>
          <w:color w:val="auto"/>
        </w:rPr>
        <w:t>e</w:t>
      </w:r>
      <w:r w:rsidR="00856BD2">
        <w:rPr>
          <w:color w:val="auto"/>
        </w:rPr>
        <w:t> z</w:t>
      </w:r>
      <w:r w:rsidR="003D265C">
        <w:rPr>
          <w:color w:val="auto"/>
        </w:rPr>
        <w:t>krácené</w:t>
      </w:r>
      <w:r w:rsidR="00856BD2">
        <w:rPr>
          <w:color w:val="auto"/>
        </w:rPr>
        <w:t xml:space="preserve"> podobě</w:t>
      </w:r>
      <w:r w:rsidR="0030360E">
        <w:rPr>
          <w:color w:val="auto"/>
        </w:rPr>
        <w:t xml:space="preserve"> je</w:t>
      </w:r>
      <w:r w:rsidR="00836541">
        <w:rPr>
          <w:color w:val="auto"/>
        </w:rPr>
        <w:t xml:space="preserve"> spolu s popisem </w:t>
      </w:r>
      <w:r w:rsidR="00EE511B">
        <w:rPr>
          <w:color w:val="auto"/>
        </w:rPr>
        <w:t>použitého frameworku a stručn</w:t>
      </w:r>
      <w:r w:rsidR="00B70BCF">
        <w:rPr>
          <w:color w:val="auto"/>
        </w:rPr>
        <w:t xml:space="preserve">ou teorií </w:t>
      </w:r>
      <w:r w:rsidR="00856BD2">
        <w:rPr>
          <w:color w:val="auto"/>
        </w:rPr>
        <w:t xml:space="preserve">snímání a </w:t>
      </w:r>
      <w:r w:rsidR="00A709E7">
        <w:rPr>
          <w:color w:val="auto"/>
        </w:rPr>
        <w:t>reprezentace barev pomocí matematických modelů</w:t>
      </w:r>
      <w:r w:rsidR="0030360E">
        <w:rPr>
          <w:color w:val="auto"/>
        </w:rPr>
        <w:t xml:space="preserve"> </w:t>
      </w:r>
      <w:r w:rsidR="00AF1388">
        <w:rPr>
          <w:color w:val="auto"/>
        </w:rPr>
        <w:t>obsaž</w:t>
      </w:r>
      <w:r w:rsidR="00990C50">
        <w:rPr>
          <w:color w:val="auto"/>
        </w:rPr>
        <w:t xml:space="preserve">en </w:t>
      </w:r>
      <w:r w:rsidR="00EA4F76">
        <w:rPr>
          <w:color w:val="auto"/>
        </w:rPr>
        <w:t>v</w:t>
      </w:r>
      <w:r w:rsidR="00582D22">
        <w:rPr>
          <w:color w:val="auto"/>
        </w:rPr>
        <w:t> této kapitole</w:t>
      </w:r>
      <w:r w:rsidR="00A714AB">
        <w:rPr>
          <w:color w:val="auto"/>
        </w:rPr>
        <w:t>.</w:t>
      </w:r>
      <w:r w:rsidR="0011401F">
        <w:rPr>
          <w:color w:val="auto"/>
        </w:rPr>
        <w:t xml:space="preserve"> </w:t>
      </w:r>
      <w:r w:rsidR="00A714AB">
        <w:rPr>
          <w:color w:val="auto"/>
        </w:rPr>
        <w:t>P</w:t>
      </w:r>
      <w:r w:rsidR="00A062A4">
        <w:rPr>
          <w:color w:val="auto"/>
        </w:rPr>
        <w:t>odrobn</w:t>
      </w:r>
      <w:r w:rsidR="00790B70">
        <w:rPr>
          <w:color w:val="auto"/>
        </w:rPr>
        <w:t xml:space="preserve">ější popis funkce jednotlivých bloků je </w:t>
      </w:r>
      <w:r w:rsidR="009A1B60">
        <w:rPr>
          <w:color w:val="auto"/>
        </w:rPr>
        <w:t>umístěn v kapitole pojednávající o realizaci nástroje.</w:t>
      </w:r>
    </w:p>
    <w:p w14:paraId="023D9113" w14:textId="7CE70707" w:rsidR="00253EC5" w:rsidRPr="00D713CC" w:rsidRDefault="00066335" w:rsidP="00253EC5">
      <w:pPr>
        <w:pStyle w:val="Nadpis2"/>
      </w:pPr>
      <w:bookmarkStart w:id="49" w:name="_Toc167574944"/>
      <w:r>
        <w:t>Framework JUCE</w:t>
      </w:r>
      <w:bookmarkEnd w:id="49"/>
    </w:p>
    <w:p w14:paraId="0EF333FD" w14:textId="7B585A4B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proofErr w:type="spellStart"/>
      <w:r w:rsidR="00B065E9" w:rsidRPr="005B3730">
        <w:rPr>
          <w:i/>
          <w:iCs/>
        </w:rPr>
        <w:t>Jules</w:t>
      </w:r>
      <w:proofErr w:type="spellEnd"/>
      <w:r w:rsidR="00B065E9" w:rsidRPr="005B3730">
        <w:rPr>
          <w:i/>
          <w:iCs/>
        </w:rPr>
        <w:t xml:space="preserve">’ Utility </w:t>
      </w:r>
      <w:proofErr w:type="spellStart"/>
      <w:r w:rsidR="00B065E9" w:rsidRPr="005B3730">
        <w:rPr>
          <w:i/>
          <w:iCs/>
        </w:rPr>
        <w:t>Class</w:t>
      </w:r>
      <w:proofErr w:type="spellEnd"/>
      <w:r w:rsidR="00B065E9" w:rsidRPr="005B3730">
        <w:rPr>
          <w:i/>
          <w:iCs/>
        </w:rPr>
        <w:t xml:space="preserve"> </w:t>
      </w:r>
      <w:proofErr w:type="spellStart"/>
      <w:r w:rsidR="00B065E9" w:rsidRPr="005B3730">
        <w:rPr>
          <w:i/>
          <w:iCs/>
        </w:rPr>
        <w:t>Extensions</w:t>
      </w:r>
      <w:proofErr w:type="spellEnd"/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 xml:space="preserve">m </w:t>
      </w:r>
      <w:proofErr w:type="spellStart"/>
      <w:r w:rsidR="00CB5225">
        <w:t>Julesem</w:t>
      </w:r>
      <w:proofErr w:type="spellEnd"/>
      <w:r w:rsidR="00CB5225">
        <w:t xml:space="preserve"> je Julian </w:t>
      </w:r>
      <w:proofErr w:type="spellStart"/>
      <w:r w:rsidR="00CB5225">
        <w:t>Storer</w:t>
      </w:r>
      <w:proofErr w:type="spellEnd"/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proofErr w:type="spellStart"/>
      <w:r w:rsidR="00621550" w:rsidRPr="007A763B">
        <w:rPr>
          <w:i/>
          <w:iCs/>
        </w:rPr>
        <w:t>Tracktion</w:t>
      </w:r>
      <w:proofErr w:type="spellEnd"/>
      <w:r w:rsidR="00621550" w:rsidRPr="007A763B">
        <w:rPr>
          <w:i/>
          <w:iCs/>
        </w:rPr>
        <w:t xml:space="preserve"> </w:t>
      </w:r>
      <w:proofErr w:type="spellStart"/>
      <w:r w:rsidR="00621550" w:rsidRPr="007A763B">
        <w:rPr>
          <w:i/>
          <w:iCs/>
        </w:rPr>
        <w:t>Waveform</w:t>
      </w:r>
      <w:proofErr w:type="spellEnd"/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</w:t>
      </w:r>
      <w:proofErr w:type="spellStart"/>
      <w:r w:rsidR="006E5C91" w:rsidRPr="005364A7">
        <w:rPr>
          <w:i/>
          <w:iCs/>
        </w:rPr>
        <w:t>Piracy</w:t>
      </w:r>
      <w:proofErr w:type="spellEnd"/>
      <w:r w:rsidR="006E5C91" w:rsidRPr="005364A7">
        <w:rPr>
          <w:i/>
          <w:iCs/>
        </w:rPr>
        <w:t xml:space="preserve">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F67FCA">
        <w:t>[32]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3974CB12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F67FCA">
        <w:t>[33]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</w:t>
      </w:r>
      <w:proofErr w:type="spellStart"/>
      <w:r w:rsidR="001472B3">
        <w:t>Forum</w:t>
      </w:r>
      <w:proofErr w:type="spellEnd"/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F67FCA">
        <w:t>[34]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50" w:name="_Toc167574945"/>
      <w:r>
        <w:t>Snímání barev</w:t>
      </w:r>
      <w:bookmarkEnd w:id="50"/>
    </w:p>
    <w:p w14:paraId="44D9A1B7" w14:textId="070DBD17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F67FCA">
        <w:t>[35]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51" w:name="_Toc167574946"/>
      <w:r>
        <w:t>Model HSV</w:t>
      </w:r>
      <w:r w:rsidR="0097608E">
        <w:t>/HSL</w:t>
      </w:r>
      <w:bookmarkEnd w:id="51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proofErr w:type="spellStart"/>
      <w:r w:rsidR="00CA7A5C" w:rsidRPr="00472D04">
        <w:rPr>
          <w:i/>
          <w:iCs/>
        </w:rPr>
        <w:t>Hue</w:t>
      </w:r>
      <w:proofErr w:type="spellEnd"/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proofErr w:type="spellStart"/>
      <w:r w:rsidR="00CA7A5C" w:rsidRPr="00472D04">
        <w:rPr>
          <w:i/>
          <w:iCs/>
        </w:rPr>
        <w:t>Saturation</w:t>
      </w:r>
      <w:proofErr w:type="spellEnd"/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proofErr w:type="spellStart"/>
      <w:r w:rsidR="00CA7A5C" w:rsidRPr="00472D04">
        <w:rPr>
          <w:i/>
          <w:iCs/>
        </w:rPr>
        <w:t>Value</w:t>
      </w:r>
      <w:proofErr w:type="spellEnd"/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</w:t>
      </w:r>
      <w:proofErr w:type="spellStart"/>
      <w:r w:rsidR="00186C34">
        <w:t>Tektronix</w:t>
      </w:r>
      <w:proofErr w:type="spellEnd"/>
      <w:r w:rsidR="00186C34">
        <w:t>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proofErr w:type="spellStart"/>
      <w:r w:rsidR="00794CF7" w:rsidRPr="007A2D78">
        <w:rPr>
          <w:i/>
          <w:iCs/>
        </w:rPr>
        <w:t>Lightness</w:t>
      </w:r>
      <w:proofErr w:type="spellEnd"/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737238">
        <w:tc>
          <w:tcPr>
            <w:tcW w:w="8500" w:type="dxa"/>
            <w:gridSpan w:val="2"/>
          </w:tcPr>
          <w:p w14:paraId="5A0AB2E8" w14:textId="707192CC" w:rsidR="00A33298" w:rsidRPr="00555F11" w:rsidRDefault="00A33298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544FE39E" w:rsidR="00A33298" w:rsidRDefault="00000000" w:rsidP="00737238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2" w:name="_Toc167574982"/>
            <w:r w:rsidR="00F67FCA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F67FCA">
              <w:t>[37]</w:t>
            </w:r>
            <w:bookmarkEnd w:id="52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1657A2B" w:rsidR="00D4508C" w:rsidRPr="00D713CC" w:rsidRDefault="00432D5E" w:rsidP="00BC0B12">
      <w:pPr>
        <w:pStyle w:val="Nadpis2"/>
      </w:pPr>
      <w:bookmarkStart w:id="53" w:name="_Toc167574947"/>
      <w:r>
        <w:t>Prvotní návrh</w:t>
      </w:r>
      <w:bookmarkEnd w:id="53"/>
    </w:p>
    <w:p w14:paraId="12B00C32" w14:textId="30E25D5B" w:rsidR="00D4508C" w:rsidRDefault="00FF4FCD" w:rsidP="00720D5E">
      <w:pPr>
        <w:pStyle w:val="Prvnodstavec"/>
      </w:pPr>
      <w:proofErr w:type="spellStart"/>
      <w:r w:rsidRPr="0066728C">
        <w:rPr>
          <w:i/>
          <w:iCs/>
        </w:rPr>
        <w:t>Granny</w:t>
      </w:r>
      <w:proofErr w:type="spellEnd"/>
      <w:r w:rsidRPr="0066728C">
        <w:rPr>
          <w:i/>
          <w:iCs/>
        </w:rPr>
        <w:t xml:space="preserve"> </w:t>
      </w:r>
      <w:proofErr w:type="spellStart"/>
      <w:r w:rsidRPr="0066728C">
        <w:rPr>
          <w:i/>
          <w:iCs/>
        </w:rPr>
        <w:t>Synth</w:t>
      </w:r>
      <w:proofErr w:type="spellEnd"/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proofErr w:type="gramStart"/>
      <w:r w:rsidR="002D7812" w:rsidRPr="007A5FEE">
        <w:rPr>
          <w:i/>
          <w:iCs/>
        </w:rPr>
        <w:t>juce::</w:t>
      </w:r>
      <w:proofErr w:type="spellStart"/>
      <w:proofErr w:type="gramEnd"/>
      <w:r w:rsidR="002D7812" w:rsidRPr="007A5FEE">
        <w:rPr>
          <w:i/>
          <w:iCs/>
        </w:rPr>
        <w:t>Synthesiser</w:t>
      </w:r>
      <w:proofErr w:type="spellEnd"/>
      <w:r w:rsidR="002D7812">
        <w:t xml:space="preserve"> s využitím podtříd určených pro </w:t>
      </w:r>
      <w:proofErr w:type="spellStart"/>
      <w:r w:rsidR="002D7812">
        <w:t>samplery</w:t>
      </w:r>
      <w:proofErr w:type="spellEnd"/>
      <w:r w:rsidR="00C45719">
        <w:t xml:space="preserve"> jako například </w:t>
      </w:r>
      <w:proofErr w:type="spellStart"/>
      <w:r w:rsidR="000F6ECE" w:rsidRPr="00BE06AE">
        <w:rPr>
          <w:i/>
          <w:iCs/>
        </w:rPr>
        <w:t>SamplerVoice</w:t>
      </w:r>
      <w:proofErr w:type="spellEnd"/>
      <w:r w:rsidR="000F6ECE">
        <w:t xml:space="preserve"> nebo </w:t>
      </w:r>
      <w:proofErr w:type="spellStart"/>
      <w:r w:rsidR="000F6ECE" w:rsidRPr="00BE06AE">
        <w:rPr>
          <w:i/>
          <w:iCs/>
        </w:rPr>
        <w:t>SamplerSound</w:t>
      </w:r>
      <w:proofErr w:type="spellEnd"/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F67FCA">
        <w:rPr>
          <w:noProof/>
        </w:rPr>
        <w:t>4</w:t>
      </w:r>
      <w:r w:rsidR="00F67FCA" w:rsidRPr="00555F11">
        <w:t>.</w:t>
      </w:r>
      <w:r w:rsidR="00F67FCA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737238">
        <w:tc>
          <w:tcPr>
            <w:tcW w:w="8500" w:type="dxa"/>
            <w:gridSpan w:val="2"/>
          </w:tcPr>
          <w:p w14:paraId="05B2C7E2" w14:textId="3AC5494D" w:rsidR="00644FE5" w:rsidRPr="00555F11" w:rsidRDefault="00927A83" w:rsidP="00737238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lastRenderedPageBreak/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737238">
            <w:pPr>
              <w:pStyle w:val="Titulek"/>
              <w:jc w:val="right"/>
            </w:pPr>
            <w:r>
              <w:t>Obrázek</w:t>
            </w:r>
          </w:p>
        </w:tc>
        <w:bookmarkStart w:id="54" w:name="_Ref152885676"/>
        <w:bookmarkStart w:id="55" w:name="_Ref152885667"/>
        <w:tc>
          <w:tcPr>
            <w:tcW w:w="6832" w:type="dxa"/>
          </w:tcPr>
          <w:p w14:paraId="6F19B44A" w14:textId="74BA3957" w:rsidR="00644FE5" w:rsidRPr="000B6784" w:rsidRDefault="00644FE5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6" w:name="_Toc167574983"/>
            <w:r w:rsidR="00F67FCA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54"/>
            <w:r>
              <w:tab/>
            </w:r>
            <w:bookmarkStart w:id="57" w:name="_Ref152885684"/>
            <w:r w:rsidR="00C80064">
              <w:t xml:space="preserve">Blokové schéma granulárního VST syntezátoru </w:t>
            </w:r>
            <w:bookmarkEnd w:id="55"/>
            <w:bookmarkEnd w:id="57"/>
            <w:proofErr w:type="spellStart"/>
            <w:r w:rsidR="000B6784">
              <w:rPr>
                <w:i/>
                <w:iCs w:val="0"/>
              </w:rPr>
              <w:t>Granny</w:t>
            </w:r>
            <w:proofErr w:type="spellEnd"/>
            <w:r w:rsidR="000B6784">
              <w:rPr>
                <w:i/>
                <w:iCs w:val="0"/>
              </w:rPr>
              <w:t xml:space="preserve"> </w:t>
            </w:r>
            <w:proofErr w:type="spellStart"/>
            <w:r w:rsidR="000B6784">
              <w:rPr>
                <w:i/>
                <w:iCs w:val="0"/>
              </w:rPr>
              <w:t>Synth</w:t>
            </w:r>
            <w:bookmarkEnd w:id="56"/>
            <w:proofErr w:type="spellEnd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58" w:name="_Toc167574948"/>
      <w:r>
        <w:t>Grafické uživatelské rozhraní</w:t>
      </w:r>
      <w:bookmarkEnd w:id="58"/>
    </w:p>
    <w:p w14:paraId="5226306F" w14:textId="0474A2C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proofErr w:type="spellStart"/>
      <w:r w:rsidR="004A3715" w:rsidRPr="002A0EA4">
        <w:rPr>
          <w:i/>
          <w:iCs/>
        </w:rPr>
        <w:t>granny</w:t>
      </w:r>
      <w:proofErr w:type="spellEnd"/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9105A9">
        <w:t xml:space="preserve">návrh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63B1F725" w14:textId="426D4334" w:rsidR="00000192" w:rsidRPr="00000192" w:rsidRDefault="005940B6" w:rsidP="007F6346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proofErr w:type="spellStart"/>
      <w:r w:rsidR="004D09E5">
        <w:rPr>
          <w:i/>
          <w:iCs w:val="0"/>
        </w:rPr>
        <w:t>GranuLab</w:t>
      </w:r>
      <w:proofErr w:type="spellEnd"/>
      <w:r w:rsidR="00D50FFB">
        <w:t xml:space="preserve">, využívá </w:t>
      </w:r>
      <w:r w:rsidR="002A44CA">
        <w:t xml:space="preserve">tohoto názvu k pojmenování ukládaných </w:t>
      </w:r>
      <w:proofErr w:type="spellStart"/>
      <w:r w:rsidR="005D67A4">
        <w:t>presetů</w:t>
      </w:r>
      <w:proofErr w:type="spellEnd"/>
      <w:r w:rsidR="005D67A4">
        <w:t xml:space="preserve"> – </w:t>
      </w:r>
      <w:r w:rsidR="004204BF">
        <w:t xml:space="preserve">scén určených k uložení </w:t>
      </w:r>
      <w:r w:rsidR="00EF706B">
        <w:t>hodnot parametrů a jejich následnému vyvolání.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56EEE638" w:rsidR="004C461D" w:rsidRPr="00466996" w:rsidRDefault="00000000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9" w:name="_Toc167574984"/>
            <w:r w:rsidR="00F67FCA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proofErr w:type="spellStart"/>
            <w:r w:rsidR="00466996">
              <w:rPr>
                <w:i/>
                <w:iCs w:val="0"/>
              </w:rPr>
              <w:t>Granny</w:t>
            </w:r>
            <w:proofErr w:type="spellEnd"/>
            <w:r w:rsidR="00466996">
              <w:rPr>
                <w:i/>
                <w:iCs w:val="0"/>
              </w:rPr>
              <w:t xml:space="preserve"> </w:t>
            </w:r>
            <w:proofErr w:type="spellStart"/>
            <w:r w:rsidR="00466996">
              <w:rPr>
                <w:i/>
                <w:iCs w:val="0"/>
              </w:rPr>
              <w:t>Synth</w:t>
            </w:r>
            <w:bookmarkEnd w:id="59"/>
            <w:proofErr w:type="spellEnd"/>
          </w:p>
          <w:p w14:paraId="4CAF00FA" w14:textId="7B833940" w:rsidR="001A010C" w:rsidRPr="001A010C" w:rsidRDefault="001A010C" w:rsidP="001A010C"/>
        </w:tc>
      </w:tr>
    </w:tbl>
    <w:p w14:paraId="1BDE4AA0" w14:textId="45C987A0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9105A9">
        <w:t>í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60" w:name="_Toc167574949"/>
      <w:r>
        <w:t>Načtení souboru</w:t>
      </w:r>
      <w:bookmarkEnd w:id="60"/>
    </w:p>
    <w:p w14:paraId="2FEA6075" w14:textId="31C0C66A" w:rsidR="00006713" w:rsidRDefault="003760E2" w:rsidP="00006713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34DD35E3" w14:textId="7413CE45" w:rsidR="00C369B7" w:rsidRDefault="00AE03D2" w:rsidP="007D349D">
      <w:pPr>
        <w:pStyle w:val="Odstavec"/>
      </w:pPr>
      <w:r>
        <w:t>P</w:t>
      </w:r>
      <w:r w:rsidR="009829C8">
        <w:t xml:space="preserve">o zmáčknutí tlačítka </w:t>
      </w:r>
      <w:r w:rsidR="009829C8" w:rsidRPr="009829C8">
        <w:rPr>
          <w:i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proofErr w:type="spellStart"/>
      <w:r w:rsidR="00E44803">
        <w:rPr>
          <w:i/>
        </w:rPr>
        <w:t>SamplerSound</w:t>
      </w:r>
      <w:proofErr w:type="spellEnd"/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</w:t>
      </w:r>
      <w:r w:rsidR="00AA5A2D">
        <w:lastRenderedPageBreak/>
        <w:t xml:space="preserve">může vybrat </w:t>
      </w:r>
      <w:r w:rsidR="00B710A4">
        <w:t>nový zvukový soubor k</w:t>
      </w:r>
      <w:r w:rsidR="008E7DFB">
        <w:t> </w:t>
      </w:r>
      <w:r w:rsidR="00B710A4">
        <w:t>načtení</w:t>
      </w:r>
      <w:r w:rsidR="008E7DFB">
        <w:t>.</w:t>
      </w:r>
      <w:r w:rsidR="001C2DCD">
        <w:t xml:space="preserve"> V případě </w:t>
      </w:r>
      <w:r w:rsidR="00836A2B">
        <w:t>zvolení</w:t>
      </w:r>
      <w:r w:rsidR="00AF321D">
        <w:t xml:space="preserve"> někter</w:t>
      </w:r>
      <w:r w:rsidR="00836A2B">
        <w:t>ého</w:t>
      </w:r>
      <w:r w:rsidR="00AF321D">
        <w:t xml:space="preserve"> zvukov</w:t>
      </w:r>
      <w:r w:rsidR="00836A2B">
        <w:t>ého</w:t>
      </w:r>
      <w:r w:rsidR="00AF321D">
        <w:t xml:space="preserve"> soubor</w:t>
      </w:r>
      <w:r w:rsidR="00836A2B">
        <w:t>u</w:t>
      </w:r>
      <w:r w:rsidR="00AF321D">
        <w:t xml:space="preserve">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</w:t>
      </w:r>
      <w:r w:rsidR="002722E4">
        <w:t>a případně dále zpracován.</w:t>
      </w:r>
    </w:p>
    <w:p w14:paraId="5020E3C0" w14:textId="49C4DBDE" w:rsidR="009A4EB4" w:rsidRPr="00703917" w:rsidRDefault="00E760F3" w:rsidP="003D3927">
      <w:pPr>
        <w:pStyle w:val="Odstavec"/>
      </w:pPr>
      <w:r>
        <w:t xml:space="preserve">V případě </w:t>
      </w:r>
      <w:r w:rsidR="00E23CA3">
        <w:t xml:space="preserve">načtení souboru přetažením myší je </w:t>
      </w:r>
      <w:r w:rsidR="005D5CE7">
        <w:t>vhod</w:t>
      </w:r>
      <w:r w:rsidR="00E23CA3">
        <w:t>né se ujistit, že se jedná o zvukový soubor.</w:t>
      </w:r>
      <w:r w:rsidR="003D3927">
        <w:t xml:space="preserve"> </w:t>
      </w:r>
      <w:r w:rsidR="003B0878">
        <w:t xml:space="preserve">Při přetažení souboru </w:t>
      </w:r>
      <w:r w:rsidR="003D3927">
        <w:t>do</w:t>
      </w:r>
      <w:r w:rsidR="003B0878">
        <w:t xml:space="preserve"> </w:t>
      </w:r>
      <w:r w:rsidR="00B47F8E">
        <w:t>prostor</w:t>
      </w:r>
      <w:r w:rsidR="003D3927">
        <w:t>u</w:t>
      </w:r>
      <w:r w:rsidR="00B47F8E">
        <w:t xml:space="preserve">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proofErr w:type="spellStart"/>
      <w:r w:rsidR="00F522FD">
        <w:rPr>
          <w:i/>
          <w:iCs w:val="0"/>
        </w:rPr>
        <w:t>true</w:t>
      </w:r>
      <w:proofErr w:type="spellEnd"/>
      <w:r w:rsidR="00F522FD">
        <w:t xml:space="preserve"> nebo </w:t>
      </w:r>
      <w:proofErr w:type="spellStart"/>
      <w:r w:rsidR="00F522FD">
        <w:rPr>
          <w:i/>
          <w:iCs w:val="0"/>
        </w:rPr>
        <w:t>false</w:t>
      </w:r>
      <w:proofErr w:type="spellEnd"/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</w:t>
      </w:r>
      <w:r w:rsidR="00470ECD">
        <w:t xml:space="preserve">je pak signál </w:t>
      </w:r>
      <w:r w:rsidR="00886FBA">
        <w:t>odeslán k dalšímu zpracování.</w:t>
      </w:r>
    </w:p>
    <w:p w14:paraId="5CFA34B2" w14:textId="0A498879" w:rsidR="00E842F4" w:rsidRDefault="00A43204" w:rsidP="00E842F4">
      <w:pPr>
        <w:pStyle w:val="Nadpis3"/>
      </w:pPr>
      <w:bookmarkStart w:id="61" w:name="_Toc167574950"/>
      <w:r>
        <w:t>Zobrazení amplitudy v</w:t>
      </w:r>
      <w:r w:rsidR="00097459">
        <w:t> </w:t>
      </w:r>
      <w:r>
        <w:t>čase</w:t>
      </w:r>
      <w:bookmarkEnd w:id="61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78EEC8C" w14:textId="0CA63AF4" w:rsidR="005E33A6" w:rsidRPr="00B315D9" w:rsidRDefault="007B3859" w:rsidP="00B315D9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proofErr w:type="spellStart"/>
      <w:r w:rsidR="00947C4E">
        <w:rPr>
          <w:i/>
          <w:iCs w:val="0"/>
        </w:rPr>
        <w:t>readWaveform</w:t>
      </w:r>
      <w:proofErr w:type="spellEnd"/>
      <w:r w:rsidR="00947C4E">
        <w:t>.</w:t>
      </w:r>
      <w:r w:rsidR="00F93C1C">
        <w:t xml:space="preserve"> </w:t>
      </w:r>
      <w:r w:rsidR="00DD7E70">
        <w:t xml:space="preserve">V </w:t>
      </w:r>
      <w:r w:rsidR="007949ED">
        <w:t xml:space="preserve">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1134CBC9" w14:textId="4881084F" w:rsidR="00890F9F" w:rsidRDefault="00FC2361" w:rsidP="00B315D9">
      <w:pPr>
        <w:pStyle w:val="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proofErr w:type="spellStart"/>
      <w:r w:rsidR="000E46AB">
        <w:rPr>
          <w:i/>
          <w:iCs w:val="0"/>
        </w:rPr>
        <w:t>processBlock</w:t>
      </w:r>
      <w:proofErr w:type="spellEnd"/>
      <w:r w:rsidR="000E46AB">
        <w:t xml:space="preserve">, </w:t>
      </w:r>
      <w:r w:rsidR="00E263A2">
        <w:t xml:space="preserve">jež je součástí třídy </w:t>
      </w:r>
      <w:proofErr w:type="spellStart"/>
      <w:r w:rsidR="00E263A2">
        <w:rPr>
          <w:i/>
          <w:iCs w:val="0"/>
        </w:rPr>
        <w:t>PluginProcessor</w:t>
      </w:r>
      <w:proofErr w:type="spellEnd"/>
      <w:r w:rsidR="00E263A2">
        <w:t>.</w:t>
      </w:r>
    </w:p>
    <w:p w14:paraId="1BACF3FD" w14:textId="41E058C2" w:rsidR="00A43204" w:rsidRDefault="00800427" w:rsidP="00A43204">
      <w:pPr>
        <w:pStyle w:val="Nadpis3"/>
      </w:pPr>
      <w:bookmarkStart w:id="62" w:name="_Toc167574951"/>
      <w:r>
        <w:t>Výběr úseku načteného souboru</w:t>
      </w:r>
      <w:bookmarkEnd w:id="62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63" w:name="_Toc167574952"/>
      <w:proofErr w:type="spellStart"/>
      <w:r>
        <w:lastRenderedPageBreak/>
        <w:t>Granulizace</w:t>
      </w:r>
      <w:proofErr w:type="spellEnd"/>
      <w:r w:rsidR="0072554E">
        <w:t xml:space="preserve"> a práce s grainy</w:t>
      </w:r>
      <w:bookmarkEnd w:id="63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proofErr w:type="spellStart"/>
      <w:r w:rsidR="00CA2589">
        <w:t>granulizace</w:t>
      </w:r>
      <w:proofErr w:type="spellEnd"/>
      <w:r w:rsidR="00CA2589">
        <w:t xml:space="preserve">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 xml:space="preserve">přibližně 10–100 </w:t>
      </w:r>
      <w:proofErr w:type="spellStart"/>
      <w:r w:rsidR="00541DE7">
        <w:t>ms</w:t>
      </w:r>
      <w:proofErr w:type="spellEnd"/>
      <w:r w:rsidR="00541DE7">
        <w:t>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</w:t>
      </w:r>
      <w:proofErr w:type="spellStart"/>
      <w:r w:rsidR="00724AC6">
        <w:t>ms</w:t>
      </w:r>
      <w:proofErr w:type="spellEnd"/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</w:t>
      </w:r>
      <w:proofErr w:type="spellStart"/>
      <w:r w:rsidR="008A3C47">
        <w:t>podvzorkování</w:t>
      </w:r>
      <w:proofErr w:type="spellEnd"/>
      <w:r w:rsidR="008A3C47">
        <w:t xml:space="preserve">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 xml:space="preserve">ani </w:t>
      </w:r>
      <w:proofErr w:type="spellStart"/>
      <w:r w:rsidR="00006C1D">
        <w:t>nadvzorkováním</w:t>
      </w:r>
      <w:proofErr w:type="spellEnd"/>
      <w:r w:rsidR="00006C1D">
        <w:t xml:space="preserve">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>standard pro zvukovou 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proofErr w:type="spellStart"/>
      <w:r w:rsidR="00F86A92" w:rsidRPr="00ED106F">
        <w:rPr>
          <w:i/>
          <w:iCs w:val="0"/>
        </w:rPr>
        <w:t>Attack</w:t>
      </w:r>
      <w:proofErr w:type="spellEnd"/>
      <w:r w:rsidR="00F86A92">
        <w:t xml:space="preserve"> a </w:t>
      </w:r>
      <w:proofErr w:type="spellStart"/>
      <w:r w:rsidR="00F86A92" w:rsidRPr="00ED106F">
        <w:rPr>
          <w:i/>
          <w:iCs w:val="0"/>
        </w:rPr>
        <w:t>Release</w:t>
      </w:r>
      <w:proofErr w:type="spellEnd"/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proofErr w:type="spellStart"/>
      <w:r w:rsidR="007612E6">
        <w:t>granulizovaného</w:t>
      </w:r>
      <w:proofErr w:type="spellEnd"/>
      <w:r w:rsidR="007612E6">
        <w:t xml:space="preserve">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64" w:name="_Toc167574953"/>
      <w:r>
        <w:t>Řazení grainů</w:t>
      </w:r>
      <w:bookmarkEnd w:id="64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proofErr w:type="spellStart"/>
      <w:r w:rsidR="00E61AC0">
        <w:t>a</w:t>
      </w:r>
      <w:proofErr w:type="spellEnd"/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 xml:space="preserve">, </w:t>
      </w:r>
      <w:r w:rsidR="00CB716E">
        <w:lastRenderedPageBreak/>
        <w:t>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65" w:name="_Toc167574954"/>
      <w:r>
        <w:t xml:space="preserve">Efektová </w:t>
      </w:r>
      <w:r w:rsidR="009D1458">
        <w:t>sekce</w:t>
      </w:r>
      <w:bookmarkEnd w:id="65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proofErr w:type="spellStart"/>
      <w:r w:rsidR="009E6C73">
        <w:t>ekvalizační</w:t>
      </w:r>
      <w:proofErr w:type="spellEnd"/>
      <w:r w:rsidR="009E6C73">
        <w:t xml:space="preserve"> </w:t>
      </w:r>
      <w:r w:rsidR="00D771EE">
        <w:t xml:space="preserve">filtry </w:t>
      </w:r>
      <w:r w:rsidR="00992BA0">
        <w:t xml:space="preserve">(horní a dolní propust, </w:t>
      </w:r>
      <w:proofErr w:type="spellStart"/>
      <w:r w:rsidR="00992BA0" w:rsidRPr="00E86FA7">
        <w:rPr>
          <w:i/>
          <w:iCs/>
        </w:rPr>
        <w:t>peak</w:t>
      </w:r>
      <w:proofErr w:type="spellEnd"/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proofErr w:type="spellStart"/>
      <w:r w:rsidR="00282879" w:rsidRPr="0042689C">
        <w:rPr>
          <w:i/>
          <w:iCs/>
        </w:rPr>
        <w:t>peak</w:t>
      </w:r>
      <w:proofErr w:type="spellEnd"/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66" w:name="_Toc167574955"/>
      <w:r>
        <w:t>LFO</w:t>
      </w:r>
      <w:bookmarkEnd w:id="66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67" w:name="_Toc167574956"/>
      <w:r>
        <w:t>Řešení změny parametrů pomocí barvy</w:t>
      </w:r>
      <w:bookmarkEnd w:id="67"/>
    </w:p>
    <w:p w14:paraId="6FB33972" w14:textId="393A6957" w:rsidR="00C468B6" w:rsidRDefault="00904312" w:rsidP="009B1DFD">
      <w:pPr>
        <w:pStyle w:val="Prvnodstavec"/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proofErr w:type="spellStart"/>
      <w:r w:rsidR="009F3C24" w:rsidRPr="008E67E9">
        <w:rPr>
          <w:i/>
          <w:iCs/>
        </w:rPr>
        <w:t>Lightness</w:t>
      </w:r>
      <w:proofErr w:type="spellEnd"/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proofErr w:type="spellStart"/>
      <w:r w:rsidR="002B12CE">
        <w:t>ekvalizačního</w:t>
      </w:r>
      <w:proofErr w:type="spellEnd"/>
      <w:r w:rsidR="002B12CE">
        <w:t xml:space="preserve">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proofErr w:type="spellStart"/>
      <w:r w:rsidR="00D2474A" w:rsidRPr="008E67E9">
        <w:rPr>
          <w:i/>
          <w:iCs/>
        </w:rPr>
        <w:t>Hue</w:t>
      </w:r>
      <w:proofErr w:type="spellEnd"/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proofErr w:type="spellStart"/>
      <w:r w:rsidR="00C07CF2">
        <w:rPr>
          <w:i/>
          <w:iCs/>
        </w:rPr>
        <w:t>Hue</w:t>
      </w:r>
      <w:proofErr w:type="spellEnd"/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 xml:space="preserve">je </w:t>
      </w:r>
      <w:r w:rsidR="00092BE2">
        <w:t xml:space="preserve">výpočet </w:t>
      </w:r>
      <w:r w:rsidR="006E0C9F">
        <w:t xml:space="preserve">hodnoty pro nastavení </w:t>
      </w:r>
      <w:r w:rsidR="00C468B6">
        <w:t>parametrů dle vztahu</w:t>
      </w:r>
      <w:r w:rsidR="00A82409">
        <w:t xml:space="preserve"> </w:t>
      </w:r>
      <w:r w:rsidR="007F70CC">
        <w:fldChar w:fldCharType="begin"/>
      </w:r>
      <w:r w:rsidR="007F70CC">
        <w:instrText xml:space="preserve"> REF _Ref167536740 \h </w:instrText>
      </w:r>
      <w:r w:rsidR="007F70CC">
        <w:fldChar w:fldCharType="separate"/>
      </w:r>
      <w:r w:rsidR="00F67FCA">
        <w:rPr>
          <w:rFonts w:eastAsia="Adobe Heiti Std R"/>
        </w:rPr>
        <w:t>(</w:t>
      </w:r>
      <w:r w:rsidR="00F67FCA">
        <w:rPr>
          <w:rFonts w:eastAsia="Adobe Heiti Std R"/>
          <w:noProof/>
        </w:rPr>
        <w:t>4</w:t>
      </w:r>
      <w:r w:rsidR="00F67FCA">
        <w:rPr>
          <w:rFonts w:eastAsia="Adobe Heiti Std R"/>
        </w:rPr>
        <w:t>.</w:t>
      </w:r>
      <w:r w:rsidR="00F67FCA">
        <w:rPr>
          <w:rFonts w:eastAsia="Adobe Heiti Std R"/>
          <w:noProof/>
        </w:rPr>
        <w:t>1</w:t>
      </w:r>
      <w:r w:rsidR="00F67FCA">
        <w:rPr>
          <w:rFonts w:eastAsia="Adobe Heiti Std R"/>
        </w:rPr>
        <w:t>)</w:t>
      </w:r>
      <w:r w:rsidR="007F70CC">
        <w:fldChar w:fldCharType="end"/>
      </w:r>
      <w:r w:rsidR="00C468B6">
        <w:t>:</w:t>
      </w:r>
    </w:p>
    <w:p w14:paraId="777B8709" w14:textId="77777777" w:rsidR="00C468B6" w:rsidRDefault="00C468B6" w:rsidP="009B1DFD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A82409" w:rsidRPr="00555F11" w14:paraId="39C2A27C" w14:textId="77777777" w:rsidTr="00F1181D">
        <w:tc>
          <w:tcPr>
            <w:tcW w:w="6801" w:type="dxa"/>
          </w:tcPr>
          <w:p w14:paraId="232ECDBE" w14:textId="3E259471" w:rsidR="00A82409" w:rsidRPr="00BE1BC0" w:rsidRDefault="00C11EE5" w:rsidP="00F1181D">
            <w:pPr>
              <w:pStyle w:val="Rovnice"/>
            </w:pPr>
            <m:oMath>
              <m:r>
                <w:rPr>
                  <w:rFonts w:ascii="Cambria Math" w:hAnsi="Cambria Math"/>
                </w:rPr>
                <m:t>H=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(Hue)</m:t>
                      </m:r>
                    </m:e>
                  </m:func>
                </m:e>
              </m:d>
            </m:oMath>
            <w:r w:rsidR="00A82409">
              <w:t xml:space="preserve"> ,</w:t>
            </w:r>
          </w:p>
        </w:tc>
        <w:tc>
          <w:tcPr>
            <w:tcW w:w="1699" w:type="dxa"/>
            <w:vAlign w:val="center"/>
          </w:tcPr>
          <w:p w14:paraId="5597C08C" w14:textId="73B9C279" w:rsidR="00A82409" w:rsidRPr="00555F11" w:rsidRDefault="00A82409" w:rsidP="00F1181D">
            <w:pPr>
              <w:pStyle w:val="Rovnice"/>
              <w:jc w:val="right"/>
            </w:pPr>
            <w:bookmarkStart w:id="68" w:name="_Ref167536740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F67FCA">
              <w:rPr>
                <w:rFonts w:eastAsia="Adobe Heiti Std R"/>
                <w:noProof/>
              </w:rPr>
              <w:t>4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F67FCA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68"/>
          </w:p>
        </w:tc>
      </w:tr>
    </w:tbl>
    <w:p w14:paraId="3C017E37" w14:textId="77777777" w:rsidR="00A82409" w:rsidRPr="00A82409" w:rsidRDefault="00A82409" w:rsidP="00A82409"/>
    <w:p w14:paraId="108F1DF3" w14:textId="77777777" w:rsidR="004E02CD" w:rsidRPr="004E02CD" w:rsidRDefault="004E02CD" w:rsidP="004E02CD"/>
    <w:p w14:paraId="31C9E158" w14:textId="367C1CE5" w:rsidR="00D21C2B" w:rsidRDefault="00CF27C5" w:rsidP="009B1DFD">
      <w:pPr>
        <w:pStyle w:val="Prvnodstavec"/>
        <w:rPr>
          <w:iCs/>
          <w:szCs w:val="24"/>
        </w:rPr>
      </w:pPr>
      <w:r>
        <w:lastRenderedPageBreak/>
        <w:t xml:space="preserve">kde </w:t>
      </w:r>
      <w:r w:rsidRPr="00CF27C5">
        <w:rPr>
          <w:i/>
          <w:iCs/>
        </w:rPr>
        <w:t>H</w:t>
      </w:r>
      <w:r>
        <w:t xml:space="preserve"> </w:t>
      </w:r>
      <w:r w:rsidR="00A52B2B">
        <w:t xml:space="preserve">je </w:t>
      </w:r>
      <w:r w:rsidR="003970D2">
        <w:t xml:space="preserve">novou vypočtenou hodnotou </w:t>
      </w:r>
      <w:r w:rsidR="00765AD5">
        <w:t>využitou k ovlivnění parametrů</w:t>
      </w:r>
      <w:r w:rsidR="00F618F3">
        <w:t xml:space="preserve"> granulární syntézy</w:t>
      </w:r>
      <w:r w:rsidR="00270360">
        <w:t xml:space="preserve"> a </w:t>
      </w:r>
      <w:proofErr w:type="spellStart"/>
      <w:r w:rsidR="00270360">
        <w:rPr>
          <w:i/>
          <w:iCs/>
        </w:rPr>
        <w:t>Hue</w:t>
      </w:r>
      <w:proofErr w:type="spellEnd"/>
      <w:r w:rsidR="00270360">
        <w:t xml:space="preserve"> </w:t>
      </w:r>
      <w:r w:rsidR="00867F69">
        <w:t xml:space="preserve">je </w:t>
      </w:r>
      <w:r w:rsidR="00E63A07">
        <w:t>hodnota</w:t>
      </w:r>
      <w:r w:rsidR="00D81F83">
        <w:t xml:space="preserve"> odstínu barevného modelu HSL</w:t>
      </w:r>
      <w:r w:rsidR="0037479E">
        <w:t>.</w:t>
      </w:r>
      <w:r>
        <w:rPr>
          <w:i/>
          <w:iCs/>
        </w:rPr>
        <w:t xml:space="preserve"> </w:t>
      </w:r>
      <w:r w:rsidR="006513AE">
        <w:t xml:space="preserve">Tento přepočet </w:t>
      </w:r>
      <w:r w:rsidR="0066654B">
        <w:t xml:space="preserve">by měl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proofErr w:type="spellStart"/>
      <w:r w:rsidR="00270C59">
        <w:t>ekvalizačního</w:t>
      </w:r>
      <w:proofErr w:type="spellEnd"/>
      <w:r w:rsidR="00270C59">
        <w:t xml:space="preserve">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proofErr w:type="spellStart"/>
      <w:r w:rsidR="006E7405">
        <w:rPr>
          <w:i/>
          <w:iCs w:val="0"/>
        </w:rPr>
        <w:t>Hue</w:t>
      </w:r>
      <w:proofErr w:type="spellEnd"/>
      <w:r w:rsidR="006E7405">
        <w:t xml:space="preserve"> a </w:t>
      </w:r>
      <w:proofErr w:type="spellStart"/>
      <w:r w:rsidR="006E7405">
        <w:rPr>
          <w:i/>
          <w:iCs w:val="0"/>
        </w:rPr>
        <w:t>Lightness</w:t>
      </w:r>
      <w:proofErr w:type="spellEnd"/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proofErr w:type="spellStart"/>
      <w:r w:rsidR="00674D0A">
        <w:rPr>
          <w:i/>
          <w:iCs w:val="0"/>
        </w:rPr>
        <w:t>Lightness</w:t>
      </w:r>
      <w:proofErr w:type="spellEnd"/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proofErr w:type="spellStart"/>
      <w:r w:rsidR="009539AD">
        <w:rPr>
          <w:i/>
          <w:iCs w:val="0"/>
        </w:rPr>
        <w:t>Hue</w:t>
      </w:r>
      <w:proofErr w:type="spellEnd"/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45592550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</w:t>
      </w:r>
      <w:proofErr w:type="spellStart"/>
      <w:r w:rsidR="000C6295">
        <w:t>získáváných</w:t>
      </w:r>
      <w:proofErr w:type="spellEnd"/>
      <w:r w:rsidR="000C6295">
        <w:t xml:space="preserve">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847BC4">
        <w:fldChar w:fldCharType="begin"/>
      </w:r>
      <w:r w:rsidR="00847BC4">
        <w:instrText xml:space="preserve"> REF _Ref153150306 \h </w:instrText>
      </w:r>
      <w:r w:rsidR="00847BC4">
        <w:fldChar w:fldCharType="separate"/>
      </w:r>
      <w:r w:rsidR="00F67FCA">
        <w:rPr>
          <w:noProof/>
        </w:rPr>
        <w:t>4</w:t>
      </w:r>
      <w:r w:rsidR="00F67FCA" w:rsidRPr="00555F11">
        <w:t>.</w:t>
      </w:r>
      <w:r w:rsidR="00F67FCA">
        <w:rPr>
          <w:noProof/>
        </w:rPr>
        <w:t>4</w:t>
      </w:r>
      <w:r w:rsidR="00847BC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737238">
        <w:tc>
          <w:tcPr>
            <w:tcW w:w="8500" w:type="dxa"/>
            <w:gridSpan w:val="2"/>
          </w:tcPr>
          <w:p w14:paraId="5EE06EA7" w14:textId="5628B151" w:rsidR="00686879" w:rsidRPr="00555F11" w:rsidRDefault="00352340" w:rsidP="00737238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737238">
            <w:pPr>
              <w:pStyle w:val="Titulek"/>
              <w:jc w:val="right"/>
            </w:pPr>
            <w:r>
              <w:t>Obrázek</w:t>
            </w:r>
          </w:p>
        </w:tc>
        <w:bookmarkStart w:id="69" w:name="_Ref153150306"/>
        <w:tc>
          <w:tcPr>
            <w:tcW w:w="6549" w:type="dxa"/>
          </w:tcPr>
          <w:p w14:paraId="78C2274D" w14:textId="2847FEA9" w:rsidR="00686879" w:rsidRPr="00555F11" w:rsidRDefault="00686879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0" w:name="_Toc167574985"/>
            <w:r w:rsidR="00F67FCA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69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70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649AD28A" w:rsidR="00AF4276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86336">
        <w:fldChar w:fldCharType="begin"/>
      </w:r>
      <w:r w:rsidR="00586336">
        <w:instrText xml:space="preserve"> REF _Ref153152132 \h </w:instrText>
      </w:r>
      <w:r w:rsidR="00586336">
        <w:fldChar w:fldCharType="separate"/>
      </w:r>
      <w:r w:rsidR="00F67FCA">
        <w:rPr>
          <w:noProof/>
        </w:rPr>
        <w:t>4</w:t>
      </w:r>
      <w:r w:rsidR="00F67FCA">
        <w:t>.</w:t>
      </w:r>
      <w:r w:rsidR="00F67FCA">
        <w:rPr>
          <w:noProof/>
        </w:rPr>
        <w:t>1</w:t>
      </w:r>
      <w:r w:rsidR="00586336">
        <w:fldChar w:fldCharType="end"/>
      </w:r>
      <w:r w:rsidR="00551ACF">
        <w:t>)</w:t>
      </w:r>
      <w:r w:rsidR="002343AD">
        <w:t>.</w:t>
      </w:r>
    </w:p>
    <w:p w14:paraId="74C9BA89" w14:textId="3DFD5BD4" w:rsidR="00FD2C37" w:rsidRPr="00AF4276" w:rsidRDefault="00AF4276" w:rsidP="00AF4276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737238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71" w:name="_Ref153152132"/>
        <w:tc>
          <w:tcPr>
            <w:tcW w:w="6657" w:type="dxa"/>
          </w:tcPr>
          <w:p w14:paraId="5941140E" w14:textId="5276CA7E" w:rsidR="00B90CB1" w:rsidRPr="000739CE" w:rsidRDefault="00B90CB1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2" w:name="_Toc167574990"/>
            <w:r w:rsidR="00F67FCA">
              <w:rPr>
                <w:noProof/>
              </w:rPr>
              <w:t>4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F67FCA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71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proofErr w:type="spellStart"/>
            <w:r w:rsidR="000739CE">
              <w:rPr>
                <w:i/>
                <w:iCs w:val="0"/>
              </w:rPr>
              <w:t>Granny</w:t>
            </w:r>
            <w:proofErr w:type="spellEnd"/>
            <w:r w:rsidR="000739CE">
              <w:rPr>
                <w:i/>
                <w:iCs w:val="0"/>
              </w:rPr>
              <w:t xml:space="preserve"> </w:t>
            </w:r>
            <w:proofErr w:type="spellStart"/>
            <w:r w:rsidR="000739CE">
              <w:rPr>
                <w:i/>
                <w:iCs w:val="0"/>
              </w:rPr>
              <w:t>Synth</w:t>
            </w:r>
            <w:bookmarkEnd w:id="72"/>
            <w:proofErr w:type="spellEnd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436DCFC2" w14:textId="02FA6E7C" w:rsidR="006A4C45" w:rsidRDefault="00CE0801" w:rsidP="00406801">
      <w:pPr>
        <w:pStyle w:val="Nadpis1"/>
      </w:pPr>
      <w:bookmarkStart w:id="73" w:name="_Toc101325795"/>
      <w:bookmarkStart w:id="74" w:name="_Toc215678063"/>
      <w:bookmarkStart w:id="75" w:name="_Toc56549768"/>
      <w:bookmarkStart w:id="76" w:name="_Ref152919531"/>
      <w:bookmarkStart w:id="77" w:name="_Toc167574957"/>
      <w:r>
        <w:lastRenderedPageBreak/>
        <w:t>Realizace</w:t>
      </w:r>
      <w:r w:rsidR="00BF05C5">
        <w:t xml:space="preserve"> </w:t>
      </w:r>
      <w:r w:rsidR="00CD76EF">
        <w:t>vlastního řešení</w:t>
      </w:r>
      <w:bookmarkEnd w:id="77"/>
    </w:p>
    <w:p w14:paraId="1E6C8726" w14:textId="6CD889FB" w:rsidR="00286949" w:rsidRPr="00712F2A" w:rsidRDefault="00AA32FE" w:rsidP="00286949">
      <w:pPr>
        <w:pStyle w:val="Prvnodstavec"/>
      </w:pPr>
      <w:r>
        <w:t xml:space="preserve">Jedním z výsledků této bakalářské práce </w:t>
      </w:r>
      <w:r w:rsidR="00742236">
        <w:t xml:space="preserve">je funkční prototyp </w:t>
      </w:r>
      <w:r w:rsidR="00712F2A">
        <w:t xml:space="preserve">nástroje </w:t>
      </w:r>
      <w:proofErr w:type="spellStart"/>
      <w:r w:rsidR="00712F2A">
        <w:rPr>
          <w:i/>
          <w:iCs/>
        </w:rPr>
        <w:t>Synth</w:t>
      </w:r>
      <w:proofErr w:type="spellEnd"/>
      <w:r w:rsidR="00712F2A">
        <w:rPr>
          <w:i/>
          <w:iCs/>
        </w:rPr>
        <w:t xml:space="preserve"> </w:t>
      </w:r>
      <w:proofErr w:type="spellStart"/>
      <w:r w:rsidR="00712F2A">
        <w:rPr>
          <w:i/>
          <w:iCs/>
        </w:rPr>
        <w:t>Granny</w:t>
      </w:r>
      <w:proofErr w:type="spellEnd"/>
      <w:r w:rsidR="00712F2A">
        <w:t>.</w:t>
      </w:r>
      <w:r w:rsidR="009C1531">
        <w:t xml:space="preserve"> Jedná se o experimentální VST a </w:t>
      </w:r>
      <w:proofErr w:type="spellStart"/>
      <w:r w:rsidR="009C1531">
        <w:t>standalone</w:t>
      </w:r>
      <w:proofErr w:type="spellEnd"/>
      <w:r w:rsidR="009C1531">
        <w:t xml:space="preserve"> </w:t>
      </w:r>
      <w:r w:rsidR="007D7148">
        <w:t xml:space="preserve">plug-in </w:t>
      </w:r>
      <w:r w:rsidR="002E797C">
        <w:t xml:space="preserve">fungující v režimech </w:t>
      </w:r>
      <w:r w:rsidR="00E97203">
        <w:t xml:space="preserve">jednoduchého a </w:t>
      </w:r>
      <w:r w:rsidR="00427B2F">
        <w:t>synchronně-</w:t>
      </w:r>
      <w:r w:rsidR="00E97203">
        <w:t xml:space="preserve">granulárního </w:t>
      </w:r>
      <w:proofErr w:type="spellStart"/>
      <w:r w:rsidR="00E97203">
        <w:t>sampleru</w:t>
      </w:r>
      <w:proofErr w:type="spellEnd"/>
      <w:r w:rsidR="00E97203">
        <w:t>.</w:t>
      </w:r>
      <w:r w:rsidR="00643B04">
        <w:t xml:space="preserve"> V této kapitole je popsána realizace nástroje, popis jeho funkčních bloků</w:t>
      </w:r>
      <w:r w:rsidR="00A650AC">
        <w:t xml:space="preserve"> a </w:t>
      </w:r>
      <w:r w:rsidR="003E0553">
        <w:t xml:space="preserve">experimentální </w:t>
      </w:r>
      <w:r w:rsidR="00E71318">
        <w:t xml:space="preserve">části </w:t>
      </w:r>
      <w:r w:rsidR="008C610B">
        <w:t xml:space="preserve">nástroje – nastavení parametrů </w:t>
      </w:r>
      <w:r w:rsidR="00FE3A77">
        <w:t xml:space="preserve">granulární syntézy </w:t>
      </w:r>
      <w:r w:rsidR="00EC6D9C">
        <w:t>pomocí barev</w:t>
      </w:r>
      <w:r w:rsidR="00F26C37">
        <w:t xml:space="preserve">né složky </w:t>
      </w:r>
      <w:r w:rsidR="00963C74">
        <w:t>světla</w:t>
      </w:r>
      <w:r w:rsidR="008A495C">
        <w:t>.</w:t>
      </w:r>
    </w:p>
    <w:p w14:paraId="5B34C055" w14:textId="7BF47119" w:rsidR="00B93A6B" w:rsidRDefault="003E4605" w:rsidP="00B93A6B">
      <w:pPr>
        <w:pStyle w:val="Odstavec"/>
      </w:pPr>
      <w:r>
        <w:t xml:space="preserve">Stručný popis </w:t>
      </w:r>
      <w:r w:rsidR="00FA0293">
        <w:t xml:space="preserve">jednotlivých bloků </w:t>
      </w:r>
      <w:r w:rsidR="008C1521">
        <w:t xml:space="preserve">je </w:t>
      </w:r>
      <w:r w:rsidR="00CB7DF3">
        <w:t xml:space="preserve">obsažen v přiloženém </w:t>
      </w:r>
      <w:r w:rsidR="00DA50C4">
        <w:t>uživatelském manuálu</w:t>
      </w:r>
      <w:r w:rsidR="006E7CB5">
        <w:t xml:space="preserve">, </w:t>
      </w:r>
      <w:r w:rsidR="0024749B">
        <w:t xml:space="preserve">tato kapitola se věnuje </w:t>
      </w:r>
      <w:r w:rsidR="00DC478D">
        <w:t xml:space="preserve">techničtějšímu popisu </w:t>
      </w:r>
      <w:r w:rsidR="00C337D0">
        <w:t>jednotlivých bloků</w:t>
      </w:r>
      <w:r w:rsidR="002C34CE">
        <w:t xml:space="preserve"> a parametrů.</w:t>
      </w:r>
      <w:r w:rsidR="00002B64">
        <w:t xml:space="preserve"> </w:t>
      </w:r>
      <w:r w:rsidR="00764E24">
        <w:t xml:space="preserve">Nástroj je složen </w:t>
      </w:r>
      <w:r w:rsidR="001E2286">
        <w:t xml:space="preserve">ze dvou hlavních částí – </w:t>
      </w:r>
      <w:r w:rsidR="00D5278C">
        <w:t>zobrazovací</w:t>
      </w:r>
      <w:r w:rsidR="001D74DD">
        <w:t xml:space="preserve">ho displeje a </w:t>
      </w:r>
      <w:r w:rsidR="005C7BF0">
        <w:t xml:space="preserve">sady tlačítek a otočných ovládacích prvků sloužících </w:t>
      </w:r>
      <w:r w:rsidR="00BB7813">
        <w:t xml:space="preserve">k řízení </w:t>
      </w:r>
      <w:r w:rsidR="000E6B9A">
        <w:t>parametrů granulární syntézy.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2"/>
        <w:gridCol w:w="7007"/>
      </w:tblGrid>
      <w:tr w:rsidR="00C0616E" w:rsidRPr="00555F11" w14:paraId="79E5B060" w14:textId="77777777" w:rsidTr="002609A3">
        <w:tc>
          <w:tcPr>
            <w:tcW w:w="8719" w:type="dxa"/>
            <w:gridSpan w:val="2"/>
          </w:tcPr>
          <w:p w14:paraId="04A6465A" w14:textId="4E7A0318" w:rsidR="00C0616E" w:rsidRPr="00555F11" w:rsidRDefault="00125905" w:rsidP="00E34A86">
            <w:pPr>
              <w:pStyle w:val="Titulek"/>
              <w:ind w:left="494" w:hanging="494"/>
              <w:jc w:val="center"/>
            </w:pPr>
            <w:r w:rsidRPr="00E70E0B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39D58EA7" wp14:editId="70EC0496">
                  <wp:simplePos x="0" y="0"/>
                  <wp:positionH relativeFrom="margin">
                    <wp:align>center</wp:align>
                  </wp:positionH>
                  <wp:positionV relativeFrom="paragraph">
                    <wp:posOffset>431165</wp:posOffset>
                  </wp:positionV>
                  <wp:extent cx="5503545" cy="3673475"/>
                  <wp:effectExtent l="0" t="0" r="0" b="0"/>
                  <wp:wrapTopAndBottom/>
                  <wp:docPr id="86863939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639392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" t="2825" r="1098" b="1695"/>
                          <a:stretch/>
                        </pic:blipFill>
                        <pic:spPr bwMode="auto">
                          <a:xfrm>
                            <a:off x="0" y="0"/>
                            <a:ext cx="5503545" cy="367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616E" w:rsidRPr="00555F11" w14:paraId="2AF2B3AE" w14:textId="77777777" w:rsidTr="002609A3">
        <w:tc>
          <w:tcPr>
            <w:tcW w:w="1242" w:type="dxa"/>
          </w:tcPr>
          <w:p w14:paraId="7BAC503A" w14:textId="77777777" w:rsidR="00C0616E" w:rsidRDefault="00C0616E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77" w:type="dxa"/>
          </w:tcPr>
          <w:p w14:paraId="1C8EBCEE" w14:textId="2A6AF2EB" w:rsidR="00C0616E" w:rsidRPr="008645FA" w:rsidRDefault="00C0616E" w:rsidP="00187EDF">
            <w:pPr>
              <w:pStyle w:val="Titulek"/>
              <w:tabs>
                <w:tab w:val="left" w:pos="5375"/>
              </w:tabs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8" w:name="_Toc167574986"/>
            <w:r w:rsidR="00F67FCA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246F36">
              <w:t xml:space="preserve">Grafické uživatelské rozhraní </w:t>
            </w:r>
            <w:r w:rsidR="008645FA">
              <w:t xml:space="preserve">granulárního </w:t>
            </w:r>
            <w:proofErr w:type="spellStart"/>
            <w:r w:rsidR="008645FA">
              <w:t>sampleru</w:t>
            </w:r>
            <w:proofErr w:type="spellEnd"/>
            <w:r w:rsidR="008645FA">
              <w:t xml:space="preserve"> </w:t>
            </w:r>
            <w:proofErr w:type="spellStart"/>
            <w:r w:rsidR="008645FA">
              <w:rPr>
                <w:i/>
                <w:iCs w:val="0"/>
              </w:rPr>
              <w:t>Granny</w:t>
            </w:r>
            <w:proofErr w:type="spellEnd"/>
            <w:r w:rsidR="008645FA">
              <w:rPr>
                <w:i/>
                <w:iCs w:val="0"/>
              </w:rPr>
              <w:t xml:space="preserve"> </w:t>
            </w:r>
            <w:proofErr w:type="spellStart"/>
            <w:r w:rsidR="008645FA">
              <w:rPr>
                <w:i/>
                <w:iCs w:val="0"/>
              </w:rPr>
              <w:t>Synth</w:t>
            </w:r>
            <w:bookmarkEnd w:id="78"/>
            <w:proofErr w:type="spellEnd"/>
          </w:p>
        </w:tc>
      </w:tr>
    </w:tbl>
    <w:p w14:paraId="432E5B05" w14:textId="62CC4ACF" w:rsidR="00302D83" w:rsidRDefault="00FE77FB" w:rsidP="00FE77FB">
      <w:pPr>
        <w:pStyle w:val="Nadpis2"/>
      </w:pPr>
      <w:bookmarkStart w:id="79" w:name="_Toc167574958"/>
      <w:r>
        <w:t>Gra</w:t>
      </w:r>
      <w:r w:rsidR="00DB2D71">
        <w:t>fické uživatelské rozhraní</w:t>
      </w:r>
      <w:bookmarkEnd w:id="79"/>
    </w:p>
    <w:p w14:paraId="73A74DEC" w14:textId="297D5BF3" w:rsidR="00DE052B" w:rsidRDefault="00782FA3" w:rsidP="00DE052B">
      <w:pPr>
        <w:pStyle w:val="Prvnodstavec"/>
      </w:pPr>
      <w:r>
        <w:t xml:space="preserve">GUI nástroje </w:t>
      </w:r>
      <w:r w:rsidR="00D33AD2">
        <w:t xml:space="preserve">dává uživateli k dispozici </w:t>
      </w:r>
      <w:r w:rsidR="00512A21">
        <w:t>sadu prvků ovladatelných myší</w:t>
      </w:r>
      <w:r w:rsidR="00337DB1">
        <w:t xml:space="preserve">, rozdělených </w:t>
      </w:r>
      <w:r w:rsidR="00FD753B">
        <w:t xml:space="preserve">do dvou </w:t>
      </w:r>
      <w:r w:rsidR="00733983">
        <w:t>skupin</w:t>
      </w:r>
      <w:r w:rsidR="00C45808">
        <w:t xml:space="preserve"> </w:t>
      </w:r>
      <w:r w:rsidR="004B4213">
        <w:t>rotační</w:t>
      </w:r>
      <w:r w:rsidR="00865D7A">
        <w:t>ch posuvníků</w:t>
      </w:r>
      <w:r w:rsidR="00A06C2F">
        <w:t xml:space="preserve"> a čtyř tlačítek </w:t>
      </w:r>
      <w:r w:rsidR="006C39F6">
        <w:t>pro kontrolu nad nástrojem.</w:t>
      </w:r>
      <w:r w:rsidR="004F1432">
        <w:t xml:space="preserve"> Pomocí </w:t>
      </w:r>
      <w:r w:rsidR="00C24A11">
        <w:t xml:space="preserve">posuvníků je možné nastavit </w:t>
      </w:r>
      <w:r w:rsidR="000F6C7E">
        <w:t xml:space="preserve">parametry </w:t>
      </w:r>
      <w:proofErr w:type="spellStart"/>
      <w:r w:rsidR="000F6C7E">
        <w:t>granulizace</w:t>
      </w:r>
      <w:proofErr w:type="spellEnd"/>
      <w:r w:rsidR="000F6C7E">
        <w:t xml:space="preserve"> samplu</w:t>
      </w:r>
      <w:r w:rsidR="00890EB5">
        <w:t xml:space="preserve"> (</w:t>
      </w:r>
      <w:r w:rsidR="00F1540F">
        <w:t xml:space="preserve">délku grainu v milisekundách, </w:t>
      </w:r>
      <w:r w:rsidR="00B47FC5">
        <w:t>lineární AD obálku</w:t>
      </w:r>
      <w:r w:rsidR="000D0A9F">
        <w:t xml:space="preserve"> jednotlivých grainů</w:t>
      </w:r>
      <w:r w:rsidR="00841C00">
        <w:t xml:space="preserve">, </w:t>
      </w:r>
      <w:r w:rsidR="00C04118">
        <w:t xml:space="preserve">překrytí určující hustotu </w:t>
      </w:r>
      <w:r w:rsidR="00981E5D">
        <w:t xml:space="preserve">generování grainů </w:t>
      </w:r>
      <w:r w:rsidR="00094603">
        <w:t>v</w:t>
      </w:r>
      <w:r w:rsidR="00194855">
        <w:t> </w:t>
      </w:r>
      <w:r w:rsidR="00094603">
        <w:t>procentech</w:t>
      </w:r>
      <w:r w:rsidR="00194855">
        <w:t xml:space="preserve"> délky grainu</w:t>
      </w:r>
      <w:r w:rsidR="0023063C">
        <w:t xml:space="preserve"> a </w:t>
      </w:r>
      <w:r w:rsidR="00A72A0A">
        <w:t>panoramu</w:t>
      </w:r>
      <w:r w:rsidR="00FC6E7D">
        <w:t xml:space="preserve"> </w:t>
      </w:r>
      <w:r w:rsidR="00692211">
        <w:t xml:space="preserve">nastavující </w:t>
      </w:r>
      <w:r w:rsidR="00807CCF">
        <w:t xml:space="preserve">rozložení </w:t>
      </w:r>
      <w:r w:rsidR="00C81AA8">
        <w:lastRenderedPageBreak/>
        <w:t>výstupního signálu do sterea</w:t>
      </w:r>
      <w:r w:rsidR="00A251A6">
        <w:t>)</w:t>
      </w:r>
      <w:r w:rsidR="00FF2BCA">
        <w:t xml:space="preserve">, parametry ADSR obálky </w:t>
      </w:r>
      <w:proofErr w:type="spellStart"/>
      <w:r w:rsidR="00FF2BCA">
        <w:t>sampleru</w:t>
      </w:r>
      <w:proofErr w:type="spellEnd"/>
      <w:r w:rsidR="0080155C">
        <w:t xml:space="preserve"> a </w:t>
      </w:r>
      <w:r w:rsidR="00187CD3">
        <w:t xml:space="preserve">MIDI </w:t>
      </w:r>
      <w:proofErr w:type="spellStart"/>
      <w:r w:rsidR="00187CD3">
        <w:t>Root</w:t>
      </w:r>
      <w:proofErr w:type="spellEnd"/>
      <w:r w:rsidR="00187CD3">
        <w:t xml:space="preserve"> </w:t>
      </w:r>
      <w:proofErr w:type="spellStart"/>
      <w:r w:rsidR="00187CD3">
        <w:t>Note</w:t>
      </w:r>
      <w:proofErr w:type="spellEnd"/>
      <w:r w:rsidR="00187CD3">
        <w:t xml:space="preserve"> </w:t>
      </w:r>
      <w:r w:rsidR="00C73CD5">
        <w:t>určující, na které notě se bude přehrávat sample v původní výšce</w:t>
      </w:r>
      <w:r w:rsidR="00A9601B">
        <w:t xml:space="preserve">. </w:t>
      </w:r>
      <w:r w:rsidR="007F1485">
        <w:t xml:space="preserve">Tlačítka </w:t>
      </w:r>
      <w:r w:rsidR="001F198B">
        <w:t xml:space="preserve">slouží </w:t>
      </w:r>
      <w:r w:rsidR="00E76826">
        <w:t xml:space="preserve">k aplikaci parametrů </w:t>
      </w:r>
      <w:r w:rsidR="00453698">
        <w:t xml:space="preserve">syntézy </w:t>
      </w:r>
      <w:r w:rsidR="00A93A65">
        <w:t xml:space="preserve">čtených </w:t>
      </w:r>
      <w:r w:rsidR="00C756F9">
        <w:t xml:space="preserve">z ovládacích </w:t>
      </w:r>
      <w:r w:rsidR="00EC1D29">
        <w:t>prvků nebo z</w:t>
      </w:r>
      <w:r w:rsidR="00D70A5C">
        <w:t> </w:t>
      </w:r>
      <w:r w:rsidR="00EC1D29">
        <w:t>webkamery</w:t>
      </w:r>
      <w:r w:rsidR="00D70A5C">
        <w:t xml:space="preserve">, případně </w:t>
      </w:r>
      <w:r w:rsidR="002A75B1">
        <w:t xml:space="preserve">spuštění režimu jednoduchého </w:t>
      </w:r>
      <w:proofErr w:type="spellStart"/>
      <w:r w:rsidR="002A75B1">
        <w:t>sampleru</w:t>
      </w:r>
      <w:proofErr w:type="spellEnd"/>
      <w:r w:rsidR="002A75B1">
        <w:t>.</w:t>
      </w:r>
    </w:p>
    <w:p w14:paraId="7F679614" w14:textId="3241000E" w:rsidR="00414B25" w:rsidRDefault="00741C23" w:rsidP="005A1707">
      <w:pPr>
        <w:pStyle w:val="Odstavec"/>
      </w:pPr>
      <w:r>
        <w:t xml:space="preserve">Po načtení signálu dojde </w:t>
      </w:r>
      <w:r w:rsidR="00CC0848">
        <w:t xml:space="preserve">na displeji </w:t>
      </w:r>
      <w:r>
        <w:t xml:space="preserve">ke zobrazení </w:t>
      </w:r>
      <w:r w:rsidR="00B3764F">
        <w:t>přehrávaného samplu</w:t>
      </w:r>
      <w:r w:rsidR="00CD41C3">
        <w:t xml:space="preserve">, případně </w:t>
      </w:r>
      <w:r w:rsidR="005A1707">
        <w:t xml:space="preserve">již </w:t>
      </w:r>
      <w:proofErr w:type="spellStart"/>
      <w:r w:rsidR="005A1707">
        <w:t>granulizovaného</w:t>
      </w:r>
      <w:proofErr w:type="spellEnd"/>
      <w:r w:rsidR="005A1707">
        <w:t xml:space="preserve"> výstupu.</w:t>
      </w:r>
      <w:r w:rsidR="003256FC">
        <w:t xml:space="preserve"> </w:t>
      </w:r>
      <w:r w:rsidR="004D0005">
        <w:t xml:space="preserve">V pravém horním rohu </w:t>
      </w:r>
      <w:r w:rsidR="00596990">
        <w:t xml:space="preserve">je vypsán název </w:t>
      </w:r>
      <w:r w:rsidR="008324CD">
        <w:t xml:space="preserve">zvukového souboru, </w:t>
      </w:r>
      <w:r w:rsidR="00F42BF1">
        <w:t xml:space="preserve">na dolní liště </w:t>
      </w:r>
      <w:r w:rsidR="002917FF">
        <w:t xml:space="preserve">jsou zobrazeny </w:t>
      </w:r>
      <w:r w:rsidR="004D2E58">
        <w:t xml:space="preserve">poslední zaznamenané parametry </w:t>
      </w:r>
      <w:r w:rsidR="00480B67">
        <w:t>určené</w:t>
      </w:r>
      <w:r w:rsidR="004366E0">
        <w:t xml:space="preserve"> analýzou</w:t>
      </w:r>
      <w:r w:rsidR="00480B67">
        <w:t xml:space="preserve"> </w:t>
      </w:r>
      <w:r w:rsidR="00974355">
        <w:t>bar</w:t>
      </w:r>
      <w:r w:rsidR="004366E0">
        <w:t>vy</w:t>
      </w:r>
      <w:r w:rsidR="00DA7BD7">
        <w:t>.</w:t>
      </w:r>
      <w:r w:rsidR="0044756D">
        <w:t xml:space="preserve"> Orientaci pozice v samplu napomáhá čárový ukazatel</w:t>
      </w:r>
      <w:r w:rsidR="00CE34BB">
        <w:t xml:space="preserve"> pohybující se rychlostí </w:t>
      </w:r>
      <w:r w:rsidR="001A3248">
        <w:t>poslední stlačené klávesy.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7335"/>
      </w:tblGrid>
      <w:tr w:rsidR="003256FC" w:rsidRPr="00555F11" w14:paraId="5497E243" w14:textId="77777777" w:rsidTr="00E34A86">
        <w:tc>
          <w:tcPr>
            <w:tcW w:w="8719" w:type="dxa"/>
            <w:gridSpan w:val="2"/>
          </w:tcPr>
          <w:p w14:paraId="71E40B71" w14:textId="489A50B5" w:rsidR="003256FC" w:rsidRPr="00555F11" w:rsidRDefault="002572D7" w:rsidP="00E34A86">
            <w:pPr>
              <w:pStyle w:val="Titulek"/>
              <w:ind w:left="494" w:hanging="494"/>
              <w:jc w:val="center"/>
            </w:pPr>
            <w:r w:rsidRPr="00F41C6B"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63170C97" wp14:editId="4590B0FB">
                  <wp:simplePos x="0" y="0"/>
                  <wp:positionH relativeFrom="margin">
                    <wp:posOffset>86995</wp:posOffset>
                  </wp:positionH>
                  <wp:positionV relativeFrom="paragraph">
                    <wp:posOffset>400685</wp:posOffset>
                  </wp:positionV>
                  <wp:extent cx="5281295" cy="1771650"/>
                  <wp:effectExtent l="0" t="0" r="0" b="0"/>
                  <wp:wrapTopAndBottom/>
                  <wp:docPr id="3358867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88678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3127" r="1260" b="3011"/>
                          <a:stretch/>
                        </pic:blipFill>
                        <pic:spPr bwMode="auto">
                          <a:xfrm>
                            <a:off x="0" y="0"/>
                            <a:ext cx="5281295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5D58" w:rsidRPr="00555F11" w14:paraId="796EF451" w14:textId="77777777" w:rsidTr="00E355F1">
        <w:tc>
          <w:tcPr>
            <w:tcW w:w="1384" w:type="dxa"/>
          </w:tcPr>
          <w:p w14:paraId="61D01A0D" w14:textId="77777777" w:rsidR="003256FC" w:rsidRDefault="003256F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7844C47" w14:textId="317717AE" w:rsidR="003256FC" w:rsidRPr="008645FA" w:rsidRDefault="003256FC" w:rsidP="00E34A86">
            <w:pPr>
              <w:pStyle w:val="Titulek"/>
              <w:ind w:left="403" w:hanging="435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0" w:name="_Toc167574987"/>
            <w:r w:rsidR="00F67FCA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ab/>
            </w:r>
            <w:r w:rsidR="000B5D58">
              <w:t xml:space="preserve">Detail displeje </w:t>
            </w:r>
            <w:r w:rsidR="00B4122E">
              <w:t xml:space="preserve">při zobrazení </w:t>
            </w:r>
            <w:r w:rsidR="002628AE">
              <w:t xml:space="preserve">nahraného samplu v režimu </w:t>
            </w:r>
            <w:r w:rsidR="0064282B">
              <w:t xml:space="preserve">jednoduchý </w:t>
            </w:r>
            <w:proofErr w:type="spellStart"/>
            <w:r w:rsidR="002628AE">
              <w:t>sampler</w:t>
            </w:r>
            <w:bookmarkEnd w:id="80"/>
            <w:proofErr w:type="spellEnd"/>
          </w:p>
        </w:tc>
      </w:tr>
      <w:tr w:rsidR="00CB1A72" w:rsidRPr="00555F11" w14:paraId="55F6D022" w14:textId="77777777" w:rsidTr="00E355F1">
        <w:trPr>
          <w:trHeight w:val="3018"/>
        </w:trPr>
        <w:tc>
          <w:tcPr>
            <w:tcW w:w="8719" w:type="dxa"/>
            <w:gridSpan w:val="2"/>
          </w:tcPr>
          <w:p w14:paraId="5891094C" w14:textId="77777777" w:rsidR="003406B4" w:rsidRDefault="003406B4" w:rsidP="00E34A86">
            <w:pPr>
              <w:pStyle w:val="Titulek"/>
              <w:ind w:left="494" w:hanging="494"/>
              <w:jc w:val="center"/>
            </w:pPr>
          </w:p>
          <w:p w14:paraId="055982AD" w14:textId="61F03E40" w:rsidR="00CB1A72" w:rsidRPr="00555F11" w:rsidRDefault="003406B4" w:rsidP="00E34A86">
            <w:pPr>
              <w:pStyle w:val="Titulek"/>
              <w:ind w:left="494" w:hanging="494"/>
              <w:jc w:val="center"/>
            </w:pPr>
            <w:r w:rsidRPr="003406B4">
              <w:rPr>
                <w:noProof/>
              </w:rPr>
              <w:drawing>
                <wp:inline distT="0" distB="0" distL="0" distR="0" wp14:anchorId="5CF01023" wp14:editId="5B203379">
                  <wp:extent cx="5263896" cy="1764665"/>
                  <wp:effectExtent l="0" t="0" r="0" b="0"/>
                  <wp:docPr id="5297155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71550" name=""/>
                          <pic:cNvPicPr/>
                        </pic:nvPicPr>
                        <pic:blipFill rotWithShape="1">
                          <a:blip r:embed="rId27"/>
                          <a:srcRect l="1382" t="3140" r="1103" b="3614"/>
                          <a:stretch/>
                        </pic:blipFill>
                        <pic:spPr bwMode="auto">
                          <a:xfrm>
                            <a:off x="0" y="0"/>
                            <a:ext cx="5263896" cy="176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4" w:rsidRPr="00555F11" w14:paraId="746EBBB8" w14:textId="77777777" w:rsidTr="00E355F1">
        <w:trPr>
          <w:trHeight w:val="64"/>
        </w:trPr>
        <w:tc>
          <w:tcPr>
            <w:tcW w:w="1384" w:type="dxa"/>
          </w:tcPr>
          <w:p w14:paraId="789B8569" w14:textId="77777777" w:rsidR="00CB1A72" w:rsidRDefault="00CB1A72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159FDEA" w14:textId="7CBDEFC0" w:rsidR="00CB1A72" w:rsidRPr="008645FA" w:rsidRDefault="00CB1A72" w:rsidP="003406B4">
            <w:pPr>
              <w:pStyle w:val="Titulek"/>
              <w:ind w:left="403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1" w:name="_Toc167574988"/>
            <w:r w:rsidR="00F67FCA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ab/>
              <w:t xml:space="preserve">Detail displeje při zobrazení nahraného samplu v režimu granulární </w:t>
            </w:r>
            <w:proofErr w:type="spellStart"/>
            <w:r>
              <w:t>sampler</w:t>
            </w:r>
            <w:bookmarkEnd w:id="81"/>
            <w:proofErr w:type="spellEnd"/>
          </w:p>
        </w:tc>
      </w:tr>
    </w:tbl>
    <w:p w14:paraId="291C3F38" w14:textId="356022F4" w:rsidR="007E2DF8" w:rsidRDefault="007E2DF8" w:rsidP="007E2DF8">
      <w:pPr>
        <w:pStyle w:val="Prvnodstavec"/>
      </w:pPr>
    </w:p>
    <w:p w14:paraId="0FF384EA" w14:textId="7EAC866E" w:rsidR="008F0E90" w:rsidRDefault="00AC34BB" w:rsidP="008F0E90">
      <w:pPr>
        <w:pStyle w:val="Prvnodstavec"/>
      </w:pPr>
      <w:r>
        <w:t>Vzhled grafického uživatelského rozhraní</w:t>
      </w:r>
      <w:r w:rsidR="00835B69">
        <w:t xml:space="preserve"> nepůsobí výrazně přeplácaně, </w:t>
      </w:r>
      <w:r w:rsidR="00342E61">
        <w:t xml:space="preserve">sestává z prvků </w:t>
      </w:r>
      <w:r w:rsidR="007941D7">
        <w:t>v odstínech černé, šedé a zelené barvy</w:t>
      </w:r>
      <w:r w:rsidR="00C52E8C">
        <w:t xml:space="preserve">. </w:t>
      </w:r>
      <w:r w:rsidR="008372C7">
        <w:t>Displej zařízení</w:t>
      </w:r>
      <w:r w:rsidR="001D02DC">
        <w:t xml:space="preserve"> svým </w:t>
      </w:r>
      <w:r w:rsidR="00572A25">
        <w:t xml:space="preserve">striktním použitím </w:t>
      </w:r>
      <w:r w:rsidR="00BE313C">
        <w:t>kombinace černé a výrazn</w:t>
      </w:r>
      <w:r w:rsidR="00DA160D">
        <w:t>é</w:t>
      </w:r>
      <w:r w:rsidR="00BE313C">
        <w:t xml:space="preserve"> zelené barvy</w:t>
      </w:r>
      <w:r w:rsidR="008372C7">
        <w:t xml:space="preserve"> </w:t>
      </w:r>
      <w:r w:rsidR="0051408B">
        <w:t xml:space="preserve">připomíná </w:t>
      </w:r>
      <w:r w:rsidR="00135491">
        <w:t xml:space="preserve">starší </w:t>
      </w:r>
      <w:r w:rsidR="00274650">
        <w:t>CRT monochromatické obrazovky</w:t>
      </w:r>
      <w:r w:rsidR="00AB7FFA">
        <w:t xml:space="preserve"> s</w:t>
      </w:r>
      <w:r w:rsidR="003C03C2">
        <w:t> využitím zeleného fosforu.</w:t>
      </w:r>
    </w:p>
    <w:p w14:paraId="2EACFA68" w14:textId="29687CE8" w:rsidR="00542633" w:rsidRDefault="002E4227" w:rsidP="004379FF">
      <w:pPr>
        <w:pStyle w:val="Nadpis2"/>
      </w:pPr>
      <w:bookmarkStart w:id="82" w:name="_Toc167574959"/>
      <w:r>
        <w:lastRenderedPageBreak/>
        <w:t>Struktura nástroje</w:t>
      </w:r>
      <w:bookmarkEnd w:id="82"/>
    </w:p>
    <w:p w14:paraId="23852AB8" w14:textId="3F1EAFB0" w:rsidR="009E254C" w:rsidRDefault="000047D8" w:rsidP="009E254C">
      <w:pPr>
        <w:pStyle w:val="Prvnodstavec"/>
      </w:pPr>
      <w:r>
        <w:t xml:space="preserve">Finální struktura prototypu </w:t>
      </w:r>
      <w:r w:rsidR="00A234E7">
        <w:t xml:space="preserve">granulárního </w:t>
      </w:r>
      <w:proofErr w:type="spellStart"/>
      <w:r w:rsidR="00A234E7">
        <w:t>sampleru</w:t>
      </w:r>
      <w:proofErr w:type="spellEnd"/>
      <w:r w:rsidR="00A234E7">
        <w:t xml:space="preserve"> </w:t>
      </w:r>
      <w:proofErr w:type="spellStart"/>
      <w:r w:rsidR="002001CA">
        <w:rPr>
          <w:i/>
          <w:iCs/>
        </w:rPr>
        <w:t>Granny</w:t>
      </w:r>
      <w:proofErr w:type="spellEnd"/>
      <w:r w:rsidR="002001CA">
        <w:rPr>
          <w:i/>
          <w:iCs/>
        </w:rPr>
        <w:t xml:space="preserve"> </w:t>
      </w:r>
      <w:proofErr w:type="spellStart"/>
      <w:r w:rsidR="002001CA">
        <w:rPr>
          <w:i/>
          <w:iCs/>
        </w:rPr>
        <w:t>Synth</w:t>
      </w:r>
      <w:proofErr w:type="spellEnd"/>
      <w:r w:rsidR="002001CA">
        <w:t xml:space="preserve"> </w:t>
      </w:r>
      <w:r w:rsidR="001264D4">
        <w:t xml:space="preserve">je </w:t>
      </w:r>
      <w:r w:rsidR="00BA11CE">
        <w:t xml:space="preserve">odlišná od </w:t>
      </w:r>
      <w:r w:rsidR="00C31E89">
        <w:t xml:space="preserve">původně navrhované struktury </w:t>
      </w:r>
      <w:r w:rsidR="008524A9">
        <w:t>v rámci semestrální práce.</w:t>
      </w:r>
      <w:r w:rsidR="00671A9F">
        <w:t xml:space="preserve"> </w:t>
      </w:r>
      <w:r w:rsidR="00613F2E">
        <w:t>Došlo k</w:t>
      </w:r>
      <w:r w:rsidR="002D42B8">
        <w:t> </w:t>
      </w:r>
      <w:r w:rsidR="00613F2E">
        <w:t>někt</w:t>
      </w:r>
      <w:r w:rsidR="002D42B8">
        <w:t xml:space="preserve">erým změnám, které </w:t>
      </w:r>
      <w:r w:rsidR="00383260">
        <w:t xml:space="preserve">přirozeně vyplynuly z práce </w:t>
      </w:r>
      <w:r w:rsidR="005F7DE8">
        <w:t>na projektu</w:t>
      </w:r>
      <w:r w:rsidR="00C0413D">
        <w:t xml:space="preserve"> v podobě nápadů </w:t>
      </w:r>
      <w:r w:rsidR="002B781E">
        <w:t>na rozlišení</w:t>
      </w:r>
      <w:r w:rsidR="008D4199">
        <w:t xml:space="preserve"> </w:t>
      </w:r>
      <w:r w:rsidR="00F45028">
        <w:t>režimů</w:t>
      </w:r>
      <w:r w:rsidR="00D4768D">
        <w:t>, ve kterých bude nástroj pracovat</w:t>
      </w:r>
      <w:r w:rsidR="00252F39">
        <w:t xml:space="preserve">, k omezení </w:t>
      </w:r>
      <w:r w:rsidR="00180F3B">
        <w:t xml:space="preserve">funkcionality v podobě </w:t>
      </w:r>
      <w:r w:rsidR="00954670">
        <w:t xml:space="preserve">nerealizace </w:t>
      </w:r>
      <w:r w:rsidR="00E8165A">
        <w:t xml:space="preserve">nízkofrekvenčních oscilátorů, </w:t>
      </w:r>
      <w:r w:rsidR="009B61E5">
        <w:t>filtrů</w:t>
      </w:r>
      <w:r w:rsidR="00B30F15">
        <w:t xml:space="preserve"> a </w:t>
      </w:r>
      <w:r w:rsidR="00547EDE">
        <w:t>náhodného rozptylu kolem nastavených hodnot parametrů.</w:t>
      </w:r>
    </w:p>
    <w:p w14:paraId="4E744569" w14:textId="5F779840" w:rsidR="000C0064" w:rsidRDefault="00EE36E7" w:rsidP="000C0064">
      <w:r>
        <w:t xml:space="preserve">Současná struktura </w:t>
      </w:r>
      <w:r w:rsidR="00130647">
        <w:t xml:space="preserve">odpovídá </w:t>
      </w:r>
      <w:r w:rsidR="00B0300C">
        <w:t>blokovému diagramu</w:t>
      </w:r>
      <w:r w:rsidR="00C530EF">
        <w:t xml:space="preserve"> uvedenému na obrázku </w:t>
      </w:r>
      <w:r w:rsidR="008F569D">
        <w:fldChar w:fldCharType="begin"/>
      </w:r>
      <w:r w:rsidR="008F569D">
        <w:instrText xml:space="preserve"> REF _Ref167536920 \h </w:instrText>
      </w:r>
      <w:r w:rsidR="008F569D">
        <w:fldChar w:fldCharType="separate"/>
      </w:r>
      <w:r w:rsidR="00F67FCA">
        <w:rPr>
          <w:noProof/>
        </w:rPr>
        <w:t>5</w:t>
      </w:r>
      <w:r w:rsidR="00F67FCA" w:rsidRPr="00555F11">
        <w:t>.</w:t>
      </w:r>
      <w:r w:rsidR="00F67FCA">
        <w:rPr>
          <w:noProof/>
        </w:rPr>
        <w:t>4</w:t>
      </w:r>
      <w:r w:rsidR="008F569D">
        <w:fldChar w:fldCharType="end"/>
      </w:r>
      <w:r w:rsidR="00F90E03">
        <w:t>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DC665C" w:rsidRPr="00555F11" w14:paraId="11CC3BB5" w14:textId="77777777" w:rsidTr="00E34A86">
        <w:tc>
          <w:tcPr>
            <w:tcW w:w="8719" w:type="dxa"/>
            <w:gridSpan w:val="2"/>
          </w:tcPr>
          <w:p w14:paraId="0DBFCA9A" w14:textId="020F7F09" w:rsidR="00DC665C" w:rsidRPr="00555F11" w:rsidRDefault="003D6205" w:rsidP="00E34A86">
            <w:pPr>
              <w:pStyle w:val="Titulek"/>
              <w:ind w:left="494" w:hanging="494"/>
              <w:jc w:val="center"/>
            </w:pPr>
            <w:r w:rsidRPr="003D6205">
              <w:rPr>
                <w:noProof/>
              </w:rPr>
              <w:drawing>
                <wp:inline distT="0" distB="0" distL="0" distR="0" wp14:anchorId="27893B96" wp14:editId="56BFAFA0">
                  <wp:extent cx="5399405" cy="2403475"/>
                  <wp:effectExtent l="0" t="0" r="0" b="0"/>
                  <wp:docPr id="668430193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430193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65C" w:rsidRPr="00555F11" w14:paraId="0846DC30" w14:textId="77777777" w:rsidTr="002C6D7C">
        <w:tc>
          <w:tcPr>
            <w:tcW w:w="1668" w:type="dxa"/>
          </w:tcPr>
          <w:p w14:paraId="631B4659" w14:textId="77777777" w:rsidR="00DC665C" w:rsidRDefault="00DC665C" w:rsidP="00E34A86">
            <w:pPr>
              <w:pStyle w:val="Titulek"/>
              <w:jc w:val="right"/>
            </w:pPr>
            <w:r>
              <w:t>Obrázek</w:t>
            </w:r>
          </w:p>
        </w:tc>
        <w:bookmarkStart w:id="83" w:name="_Ref167536920"/>
        <w:tc>
          <w:tcPr>
            <w:tcW w:w="7051" w:type="dxa"/>
          </w:tcPr>
          <w:p w14:paraId="2866BBFF" w14:textId="1B92B426" w:rsidR="00DC665C" w:rsidRPr="00FF49B5" w:rsidRDefault="00DC665C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4" w:name="_Toc167574989"/>
            <w:r w:rsidR="00F67FCA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67FCA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83"/>
            <w:r>
              <w:tab/>
            </w:r>
            <w:r w:rsidR="00FF49B5">
              <w:t xml:space="preserve">Diagram znázorňující strukturu granulárního </w:t>
            </w:r>
            <w:proofErr w:type="spellStart"/>
            <w:r w:rsidR="00FF49B5">
              <w:t>sampleru</w:t>
            </w:r>
            <w:proofErr w:type="spellEnd"/>
            <w:r w:rsidR="00FF49B5">
              <w:t xml:space="preserve"> </w:t>
            </w:r>
            <w:proofErr w:type="spellStart"/>
            <w:r w:rsidR="00FF49B5">
              <w:rPr>
                <w:i/>
                <w:iCs w:val="0"/>
              </w:rPr>
              <w:t>Granny</w:t>
            </w:r>
            <w:proofErr w:type="spellEnd"/>
            <w:r w:rsidR="00FF49B5">
              <w:rPr>
                <w:i/>
                <w:iCs w:val="0"/>
              </w:rPr>
              <w:t xml:space="preserve"> </w:t>
            </w:r>
            <w:proofErr w:type="spellStart"/>
            <w:r w:rsidR="00FF49B5">
              <w:rPr>
                <w:i/>
                <w:iCs w:val="0"/>
              </w:rPr>
              <w:t>Synth</w:t>
            </w:r>
            <w:bookmarkEnd w:id="84"/>
            <w:proofErr w:type="spellEnd"/>
          </w:p>
        </w:tc>
      </w:tr>
    </w:tbl>
    <w:p w14:paraId="307C000A" w14:textId="77777777" w:rsidR="00DB3CC0" w:rsidRDefault="00DB3CC0" w:rsidP="00DB3CC0">
      <w:pPr>
        <w:pStyle w:val="Prvnodstavec"/>
      </w:pPr>
    </w:p>
    <w:p w14:paraId="7A4517D0" w14:textId="0649CA6F" w:rsidR="00DC665C" w:rsidRPr="000C0064" w:rsidRDefault="00DB3CC0" w:rsidP="00DB3CC0">
      <w:pPr>
        <w:pStyle w:val="Prvnodstavec"/>
      </w:pPr>
      <w:r>
        <w:t xml:space="preserve">Schéma ukazuje </w:t>
      </w:r>
      <w:r w:rsidR="00C2330C">
        <w:t>cestu</w:t>
      </w:r>
      <w:r w:rsidR="008745BD">
        <w:t xml:space="preserve"> </w:t>
      </w:r>
      <w:r w:rsidR="009172D4">
        <w:t xml:space="preserve">vstupního signálu </w:t>
      </w:r>
      <w:r w:rsidR="007849F9">
        <w:t xml:space="preserve">a jeho ovlivnění </w:t>
      </w:r>
      <w:r w:rsidR="00497127">
        <w:t xml:space="preserve">hodnotami </w:t>
      </w:r>
      <w:r w:rsidR="00601536">
        <w:t>určenými</w:t>
      </w:r>
      <w:r w:rsidR="00497127">
        <w:t xml:space="preserve"> vstupem uživatele</w:t>
      </w:r>
      <w:r w:rsidR="009C393E">
        <w:t xml:space="preserve"> (žlutě vyznačené bloky)</w:t>
      </w:r>
      <w:r w:rsidR="00DE78B1">
        <w:t>.</w:t>
      </w:r>
      <w:r w:rsidR="00E41A89">
        <w:t xml:space="preserve"> Je patrné</w:t>
      </w:r>
      <w:r w:rsidR="00304069">
        <w:t xml:space="preserve">, </w:t>
      </w:r>
      <w:r w:rsidR="007C6CCD">
        <w:t xml:space="preserve">že </w:t>
      </w:r>
      <w:r w:rsidR="00E6497E">
        <w:t xml:space="preserve">nahráním souboru </w:t>
      </w:r>
      <w:r w:rsidR="00955E6F">
        <w:t>přetažením ze zdrojové složky</w:t>
      </w:r>
      <w:r w:rsidR="00C27A6F">
        <w:t xml:space="preserve"> dojde automaticky ke </w:t>
      </w:r>
      <w:proofErr w:type="spellStart"/>
      <w:r w:rsidR="00C27A6F">
        <w:t>granulizaci</w:t>
      </w:r>
      <w:proofErr w:type="spellEnd"/>
      <w:r w:rsidR="00C27A6F">
        <w:t xml:space="preserve"> podle </w:t>
      </w:r>
      <w:r w:rsidR="00377E08">
        <w:t>momentálně nastavených parametrů</w:t>
      </w:r>
      <w:r w:rsidR="00257CFB">
        <w:t xml:space="preserve"> granulární syntézy</w:t>
      </w:r>
      <w:r w:rsidR="00350604">
        <w:t xml:space="preserve">, naopak </w:t>
      </w:r>
      <w:r w:rsidR="00A63613">
        <w:t xml:space="preserve">soubor </w:t>
      </w:r>
      <w:r w:rsidR="00AC3267">
        <w:t xml:space="preserve">vybraný </w:t>
      </w:r>
      <w:r w:rsidR="00217360">
        <w:t xml:space="preserve">pomocí dialogového okna </w:t>
      </w:r>
      <w:r w:rsidR="0058543B">
        <w:t>ne</w:t>
      </w:r>
      <w:r w:rsidR="000E1534">
        <w:t xml:space="preserve">bude </w:t>
      </w:r>
      <w:proofErr w:type="spellStart"/>
      <w:r w:rsidR="000E1534">
        <w:t>granulizací</w:t>
      </w:r>
      <w:proofErr w:type="spellEnd"/>
      <w:r w:rsidR="000E1534">
        <w:t xml:space="preserve"> zasažen</w:t>
      </w:r>
      <w:r w:rsidR="00EC159C">
        <w:t xml:space="preserve"> a aplikovány na něj budou pouze hodnoty </w:t>
      </w:r>
      <w:r w:rsidR="0031057F">
        <w:t>obálky ADSR.</w:t>
      </w:r>
    </w:p>
    <w:p w14:paraId="75E57A72" w14:textId="4D0AB41F" w:rsidR="004379FF" w:rsidRDefault="00C56BBA" w:rsidP="004379FF">
      <w:pPr>
        <w:pStyle w:val="Nadpis2"/>
      </w:pPr>
      <w:bookmarkStart w:id="85" w:name="_Toc167574960"/>
      <w:r>
        <w:t>Režim jednoduch</w:t>
      </w:r>
      <w:r w:rsidR="00210114">
        <w:t>ého</w:t>
      </w:r>
      <w:r>
        <w:t xml:space="preserve"> </w:t>
      </w:r>
      <w:proofErr w:type="spellStart"/>
      <w:r>
        <w:t>sampler</w:t>
      </w:r>
      <w:r w:rsidR="00210114">
        <w:t>u</w:t>
      </w:r>
      <w:bookmarkEnd w:id="85"/>
      <w:proofErr w:type="spellEnd"/>
    </w:p>
    <w:p w14:paraId="3301D104" w14:textId="2E5BB054" w:rsidR="006C0245" w:rsidRDefault="004F6B73" w:rsidP="00C56BBA">
      <w:pPr>
        <w:pStyle w:val="Prvnodstavec"/>
      </w:pPr>
      <w:r>
        <w:t xml:space="preserve">Nástroj pracuje v režimu jednoduchý </w:t>
      </w:r>
      <w:proofErr w:type="spellStart"/>
      <w:r>
        <w:t>sampler</w:t>
      </w:r>
      <w:proofErr w:type="spellEnd"/>
      <w:r>
        <w:t xml:space="preserve"> </w:t>
      </w:r>
      <w:r w:rsidR="005A62FB">
        <w:t xml:space="preserve">při nahrání souboru </w:t>
      </w:r>
      <w:r w:rsidR="00637BD9">
        <w:t xml:space="preserve">pomocí tlačítka </w:t>
      </w:r>
      <w:r w:rsidR="000F4D69">
        <w:t>umístěného v prostoru displeje</w:t>
      </w:r>
      <w:r w:rsidR="006B533F">
        <w:t xml:space="preserve"> nebo po </w:t>
      </w:r>
      <w:r w:rsidR="005A4084">
        <w:t>stisknutí tlačítka „De-</w:t>
      </w:r>
      <w:proofErr w:type="spellStart"/>
      <w:r w:rsidR="005A4084">
        <w:t>granulizace</w:t>
      </w:r>
      <w:proofErr w:type="spellEnd"/>
      <w:r w:rsidR="005A4084">
        <w:t>“.</w:t>
      </w:r>
      <w:r w:rsidR="00650E3D">
        <w:t xml:space="preserve"> V prvním případě </w:t>
      </w:r>
      <w:r w:rsidR="005411DB">
        <w:t xml:space="preserve">dojde ke spuštění dialogového okna </w:t>
      </w:r>
      <w:r w:rsidR="006C6C78">
        <w:t xml:space="preserve">s možností </w:t>
      </w:r>
      <w:r w:rsidR="00347F3E">
        <w:t xml:space="preserve">výběru </w:t>
      </w:r>
      <w:r w:rsidR="00CF62B3">
        <w:t>zvukových souborů v povolených formátech</w:t>
      </w:r>
      <w:r w:rsidR="00D25C8E">
        <w:t xml:space="preserve"> – </w:t>
      </w:r>
      <w:r w:rsidR="009A0E18">
        <w:t xml:space="preserve">WAV, MP3, </w:t>
      </w:r>
      <w:r w:rsidR="00D31FC3">
        <w:t>FLAC, AIFF, WMA a OGG.</w:t>
      </w:r>
      <w:r w:rsidR="00F03BE4">
        <w:t xml:space="preserve"> Po zvolení souboru </w:t>
      </w:r>
      <w:r w:rsidR="008E4420">
        <w:t xml:space="preserve">proběhne </w:t>
      </w:r>
      <w:r w:rsidR="002F6473">
        <w:t xml:space="preserve">jeho </w:t>
      </w:r>
      <w:r w:rsidR="005A0531">
        <w:t xml:space="preserve">přečtení a uložení </w:t>
      </w:r>
      <w:r w:rsidR="00C82EBC">
        <w:t>do bufferu</w:t>
      </w:r>
      <w:r w:rsidR="00170C81">
        <w:t xml:space="preserve"> </w:t>
      </w:r>
      <w:proofErr w:type="spellStart"/>
      <w:r w:rsidR="00837DA0">
        <w:rPr>
          <w:i/>
          <w:iCs/>
        </w:rPr>
        <w:t>originalBuffer</w:t>
      </w:r>
      <w:proofErr w:type="spellEnd"/>
      <w:r w:rsidR="00837DA0">
        <w:t xml:space="preserve"> </w:t>
      </w:r>
      <w:r w:rsidR="006E691E">
        <w:t xml:space="preserve">a jeho načtení do </w:t>
      </w:r>
      <w:proofErr w:type="spellStart"/>
      <w:r w:rsidR="00C118E3">
        <w:t>sampleru</w:t>
      </w:r>
      <w:proofErr w:type="spellEnd"/>
      <w:r w:rsidR="00EC0944">
        <w:t xml:space="preserve">, jak je </w:t>
      </w:r>
      <w:r w:rsidR="00633FF6">
        <w:t xml:space="preserve">ukázáno </w:t>
      </w:r>
      <w:r w:rsidR="003F2D48">
        <w:t>v následující</w:t>
      </w:r>
      <w:r w:rsidR="003F637C">
        <w:t>m</w:t>
      </w:r>
      <w:r w:rsidR="003F2D48">
        <w:t xml:space="preserve"> </w:t>
      </w:r>
      <w:r w:rsidR="003F637C">
        <w:t>příkladu</w:t>
      </w:r>
      <w:r w:rsidR="003F2D48">
        <w:t xml:space="preserve"> kódu.</w:t>
      </w:r>
    </w:p>
    <w:p w14:paraId="60802015" w14:textId="1EEB6B7E" w:rsidR="00C56BBA" w:rsidRPr="006C0245" w:rsidRDefault="006C0245" w:rsidP="006C0245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3F18E8C9" w14:textId="77777777" w:rsidR="007A3ADE" w:rsidRDefault="007A3ADE" w:rsidP="007A3ADE"/>
    <w:p w14:paraId="5EEEDAEC" w14:textId="18A052AE" w:rsidR="007A3ADE" w:rsidRDefault="00C7368B" w:rsidP="007A3ADE">
      <w:pPr>
        <w:pStyle w:val="Zdrojovkd"/>
      </w:pPr>
      <w:r>
        <w:t>**********************************************************************</w:t>
      </w:r>
    </w:p>
    <w:p w14:paraId="191A237A" w14:textId="52DDF894" w:rsidR="00C7368B" w:rsidRDefault="00C6160C" w:rsidP="007A3ADE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>
        <w:t>loadFileViaButton</w:t>
      </w:r>
      <w:proofErr w:type="spellEnd"/>
      <w:r w:rsidR="008E6689">
        <w:t>(</w:t>
      </w:r>
      <w:proofErr w:type="gramEnd"/>
      <w:r w:rsidR="008E6689">
        <w:t>)</w:t>
      </w:r>
    </w:p>
    <w:p w14:paraId="21027D99" w14:textId="77990EED" w:rsidR="008E6689" w:rsidRDefault="008E6689" w:rsidP="007A3ADE">
      <w:pPr>
        <w:pStyle w:val="Zdrojovkd"/>
      </w:pPr>
      <w:r>
        <w:t>{</w:t>
      </w:r>
    </w:p>
    <w:p w14:paraId="057C68A0" w14:textId="55540632" w:rsidR="008E6689" w:rsidRDefault="00452731" w:rsidP="007A3ADE">
      <w:pPr>
        <w:pStyle w:val="Zdrojovkd"/>
      </w:pPr>
      <w:r>
        <w:t xml:space="preserve">  </w:t>
      </w:r>
      <w:proofErr w:type="spellStart"/>
      <w:r w:rsidR="00B66956">
        <w:t>FileChooser</w:t>
      </w:r>
      <w:proofErr w:type="spellEnd"/>
      <w:r w:rsidR="00B66956">
        <w:t xml:space="preserve"> </w:t>
      </w:r>
      <w:proofErr w:type="gramStart"/>
      <w:r w:rsidR="00B66956">
        <w:t>chooser{ “</w:t>
      </w:r>
      <w:proofErr w:type="spellStart"/>
      <w:proofErr w:type="gramEnd"/>
      <w:r w:rsidR="00B66956">
        <w:t>Vyberte</w:t>
      </w:r>
      <w:proofErr w:type="spellEnd"/>
      <w:r w:rsidR="00B66956">
        <w:t xml:space="preserve"> </w:t>
      </w:r>
      <w:proofErr w:type="spellStart"/>
      <w:r w:rsidR="00B66956">
        <w:t>soubor</w:t>
      </w:r>
      <w:proofErr w:type="spellEnd"/>
      <w:r w:rsidR="00B66956">
        <w:t>”</w:t>
      </w:r>
      <w:r w:rsidR="00E21B97">
        <w:t>, ... }</w:t>
      </w:r>
      <w:r w:rsidR="00C5572A">
        <w:t>;</w:t>
      </w:r>
    </w:p>
    <w:p w14:paraId="1B9F6960" w14:textId="49057A89" w:rsidR="000D1690" w:rsidRDefault="00452731" w:rsidP="007A3ADE">
      <w:pPr>
        <w:pStyle w:val="Zdrojovkd"/>
      </w:pPr>
      <w:r>
        <w:rPr>
          <w:b/>
          <w:bCs/>
        </w:rPr>
        <w:t xml:space="preserve">  </w:t>
      </w:r>
      <w:r w:rsidR="003F2950">
        <w:rPr>
          <w:b/>
          <w:bCs/>
        </w:rPr>
        <w:t xml:space="preserve">if </w:t>
      </w:r>
      <w:r w:rsidR="00175173">
        <w:t>(</w:t>
      </w:r>
      <w:proofErr w:type="spellStart"/>
      <w:proofErr w:type="gramStart"/>
      <w:r w:rsidR="003F2950">
        <w:t>chooser</w:t>
      </w:r>
      <w:r w:rsidR="00175173">
        <w:t>.browseFileForOpen</w:t>
      </w:r>
      <w:proofErr w:type="spellEnd"/>
      <w:proofErr w:type="gramEnd"/>
      <w:r w:rsidR="00175173">
        <w:t>())</w:t>
      </w:r>
    </w:p>
    <w:p w14:paraId="67355502" w14:textId="46193AE5" w:rsidR="00FF7486" w:rsidRDefault="00452731" w:rsidP="007A3ADE">
      <w:pPr>
        <w:pStyle w:val="Zdrojovkd"/>
      </w:pPr>
      <w:r>
        <w:t xml:space="preserve">  </w:t>
      </w:r>
      <w:r w:rsidR="00FF7486">
        <w:t>{</w:t>
      </w:r>
    </w:p>
    <w:p w14:paraId="173E112D" w14:textId="5C4EEFDC" w:rsidR="00FF7486" w:rsidRDefault="00452731" w:rsidP="007A3ADE">
      <w:pPr>
        <w:pStyle w:val="Zdrojovkd"/>
      </w:pPr>
      <w:r>
        <w:t xml:space="preserve">    </w:t>
      </w:r>
      <w:r w:rsidR="008931F5">
        <w:rPr>
          <w:b/>
          <w:bCs/>
        </w:rPr>
        <w:t>auto</w:t>
      </w:r>
      <w:r w:rsidR="008931F5">
        <w:t xml:space="preserve"> file = </w:t>
      </w:r>
      <w:proofErr w:type="spellStart"/>
      <w:proofErr w:type="gramStart"/>
      <w:r w:rsidR="008931F5">
        <w:t>chooser.getResult</w:t>
      </w:r>
      <w:proofErr w:type="spellEnd"/>
      <w:proofErr w:type="gramEnd"/>
      <w:r w:rsidR="008931F5">
        <w:t>();</w:t>
      </w:r>
    </w:p>
    <w:p w14:paraId="250EA224" w14:textId="0EC96877" w:rsidR="00E8723C" w:rsidRDefault="00452731" w:rsidP="007A3ADE">
      <w:pPr>
        <w:pStyle w:val="Zdrojovkd"/>
      </w:pPr>
      <w:r>
        <w:t xml:space="preserve">    </w:t>
      </w:r>
      <w:proofErr w:type="spellStart"/>
      <w:r w:rsidR="00716057">
        <w:t>myFormatReader</w:t>
      </w:r>
      <w:proofErr w:type="spellEnd"/>
      <w:r w:rsidR="00716057">
        <w:t xml:space="preserve"> = </w:t>
      </w:r>
      <w:proofErr w:type="spellStart"/>
      <w:r w:rsidR="00716057">
        <w:t>myFormatManager.createReaderFor</w:t>
      </w:r>
      <w:proofErr w:type="spellEnd"/>
      <w:r w:rsidR="00716057">
        <w:t>(file);</w:t>
      </w:r>
    </w:p>
    <w:p w14:paraId="17C81F9E" w14:textId="5F5DD722" w:rsidR="00424984" w:rsidRDefault="00980E6D" w:rsidP="007A3ADE">
      <w:pPr>
        <w:pStyle w:val="Zdrojovkd"/>
      </w:pPr>
      <w:r>
        <w:t xml:space="preserve">  </w:t>
      </w:r>
      <w:r w:rsidR="00424984">
        <w:t>}</w:t>
      </w:r>
    </w:p>
    <w:p w14:paraId="3DD674A1" w14:textId="0AE6979C" w:rsidR="00207095" w:rsidRDefault="00980E6D" w:rsidP="007A3ADE">
      <w:pPr>
        <w:pStyle w:val="Zdrojovkd"/>
      </w:pPr>
      <w:r>
        <w:rPr>
          <w:b/>
          <w:bCs/>
        </w:rPr>
        <w:t xml:space="preserve">  </w:t>
      </w:r>
      <w:r w:rsidR="00207095">
        <w:rPr>
          <w:b/>
          <w:bCs/>
        </w:rPr>
        <w:t>else</w:t>
      </w:r>
    </w:p>
    <w:p w14:paraId="38FF34FC" w14:textId="57A43DEB" w:rsidR="00194348" w:rsidRDefault="00980E6D" w:rsidP="007A3ADE">
      <w:pPr>
        <w:pStyle w:val="Zdrojovkd"/>
      </w:pPr>
      <w:r>
        <w:t xml:space="preserve">  </w:t>
      </w:r>
      <w:r w:rsidR="00194348">
        <w:t>{</w:t>
      </w:r>
    </w:p>
    <w:p w14:paraId="52FEAFB2" w14:textId="3EDFB4CE" w:rsidR="00194348" w:rsidRDefault="00980E6D" w:rsidP="007A3ADE">
      <w:pPr>
        <w:pStyle w:val="Zdrojovkd"/>
      </w:pPr>
      <w:r>
        <w:t xml:space="preserve">    </w:t>
      </w:r>
      <w:r w:rsidR="009D5B19">
        <w:rPr>
          <w:b/>
          <w:bCs/>
        </w:rPr>
        <w:t>return;</w:t>
      </w:r>
    </w:p>
    <w:p w14:paraId="622E7174" w14:textId="73A4E478" w:rsidR="006D6A6E" w:rsidRDefault="00980E6D" w:rsidP="007A3ADE">
      <w:pPr>
        <w:pStyle w:val="Zdrojovkd"/>
      </w:pPr>
      <w:r>
        <w:t xml:space="preserve">  </w:t>
      </w:r>
      <w:r w:rsidR="006D6A6E">
        <w:t>}</w:t>
      </w:r>
    </w:p>
    <w:p w14:paraId="60E7D9E7" w14:textId="025A98B2" w:rsidR="005F45E1" w:rsidRDefault="00980E6D" w:rsidP="007A3ADE">
      <w:pPr>
        <w:pStyle w:val="Zdrojovkd"/>
      </w:pPr>
      <w:r>
        <w:t xml:space="preserve">  </w:t>
      </w:r>
      <w:proofErr w:type="spellStart"/>
      <w:r w:rsidR="00780431">
        <w:t>originalBuffer.setSize</w:t>
      </w:r>
      <w:proofErr w:type="spellEnd"/>
      <w:r w:rsidR="00780431">
        <w:t>(</w:t>
      </w:r>
      <w:proofErr w:type="spellStart"/>
      <w:r w:rsidR="00DB101E">
        <w:t>myFormatReader</w:t>
      </w:r>
      <w:proofErr w:type="spellEnd"/>
      <w:r w:rsidR="00DB101E">
        <w:t>-&gt;</w:t>
      </w:r>
      <w:proofErr w:type="spellStart"/>
      <w:r w:rsidR="00DB101E">
        <w:t>numChannels</w:t>
      </w:r>
      <w:proofErr w:type="spellEnd"/>
      <w:r w:rsidR="00DB101E">
        <w:t>, ...);</w:t>
      </w:r>
    </w:p>
    <w:p w14:paraId="308CAC55" w14:textId="2DB26B04" w:rsidR="00FF0EC2" w:rsidRDefault="00980E6D" w:rsidP="007A3ADE">
      <w:pPr>
        <w:pStyle w:val="Zdrojovkd"/>
      </w:pPr>
      <w:r>
        <w:t xml:space="preserve">  </w:t>
      </w:r>
      <w:proofErr w:type="spellStart"/>
      <w:r w:rsidR="00A066F2">
        <w:t>myFormatReader</w:t>
      </w:r>
      <w:proofErr w:type="spellEnd"/>
      <w:r w:rsidR="00A066F2">
        <w:t>-&gt;</w:t>
      </w:r>
      <w:proofErr w:type="gramStart"/>
      <w:r w:rsidR="00A066F2">
        <w:t>read(</w:t>
      </w:r>
      <w:proofErr w:type="gramEnd"/>
      <w:r w:rsidR="00A066F2">
        <w:t>&amp;</w:t>
      </w:r>
      <w:proofErr w:type="spellStart"/>
      <w:r w:rsidR="00A066F2">
        <w:t>originalBuffer</w:t>
      </w:r>
      <w:proofErr w:type="spellEnd"/>
      <w:r w:rsidR="00A066F2">
        <w:t>, ...);</w:t>
      </w:r>
    </w:p>
    <w:p w14:paraId="4DBD9CB7" w14:textId="77777777" w:rsidR="00231742" w:rsidRDefault="00231742" w:rsidP="007A3ADE">
      <w:pPr>
        <w:pStyle w:val="Zdrojovkd"/>
      </w:pPr>
    </w:p>
    <w:p w14:paraId="5B6999A2" w14:textId="346BE14F" w:rsidR="00231742" w:rsidRPr="006D6A6E" w:rsidRDefault="00980E6D" w:rsidP="007A3ADE">
      <w:pPr>
        <w:pStyle w:val="Zdrojovkd"/>
      </w:pPr>
      <w:r>
        <w:t xml:space="preserve">  </w:t>
      </w:r>
      <w:proofErr w:type="spellStart"/>
      <w:proofErr w:type="gramStart"/>
      <w:r w:rsidR="00EB2186">
        <w:t>degranulize</w:t>
      </w:r>
      <w:proofErr w:type="spellEnd"/>
      <w:r w:rsidR="00EB2186">
        <w:t>(</w:t>
      </w:r>
      <w:proofErr w:type="gramEnd"/>
      <w:r w:rsidR="00EB2186">
        <w:t>);</w:t>
      </w:r>
    </w:p>
    <w:p w14:paraId="25CEA6D2" w14:textId="03E29604" w:rsidR="008E6689" w:rsidRPr="00C6160C" w:rsidRDefault="008E6689" w:rsidP="007A3ADE">
      <w:pPr>
        <w:pStyle w:val="Zdrojovkd"/>
      </w:pPr>
      <w:r>
        <w:t>}</w:t>
      </w:r>
    </w:p>
    <w:p w14:paraId="4A4C4BF2" w14:textId="1FCBF127" w:rsidR="00C7368B" w:rsidRDefault="00C7368B" w:rsidP="007A3ADE">
      <w:pPr>
        <w:pStyle w:val="Zdrojovkd"/>
      </w:pPr>
      <w:r>
        <w:t>**********************************************************************</w:t>
      </w:r>
    </w:p>
    <w:p w14:paraId="45FD0E42" w14:textId="77777777" w:rsidR="00FD5297" w:rsidRDefault="00FD5297" w:rsidP="00FD5297">
      <w:pPr>
        <w:pStyle w:val="Prvnodstavec"/>
      </w:pPr>
    </w:p>
    <w:p w14:paraId="65679B80" w14:textId="4D66345F" w:rsidR="00FD5297" w:rsidRDefault="00D84FDF" w:rsidP="00FD5297">
      <w:pPr>
        <w:pStyle w:val="Prvnodstavec"/>
      </w:pPr>
      <w:r>
        <w:t xml:space="preserve">Buffer </w:t>
      </w:r>
      <w:proofErr w:type="spellStart"/>
      <w:r>
        <w:rPr>
          <w:i/>
          <w:iCs/>
        </w:rPr>
        <w:t>originalBuffer</w:t>
      </w:r>
      <w:proofErr w:type="spellEnd"/>
      <w:r>
        <w:t xml:space="preserve"> </w:t>
      </w:r>
      <w:r w:rsidR="00460090">
        <w:t xml:space="preserve">je v projektu </w:t>
      </w:r>
      <w:r w:rsidR="00411C85">
        <w:t xml:space="preserve">využíván jako úložiště </w:t>
      </w:r>
      <w:r w:rsidR="00A707F7">
        <w:t xml:space="preserve">vzorků </w:t>
      </w:r>
      <w:r w:rsidR="003F637C">
        <w:t>původního souboru</w:t>
      </w:r>
      <w:r w:rsidR="00CB0950">
        <w:t>. Jedná se o veřejný objekt</w:t>
      </w:r>
      <w:r w:rsidR="007D0BA5">
        <w:t xml:space="preserve"> ve třídě </w:t>
      </w:r>
      <w:proofErr w:type="spellStart"/>
      <w:r w:rsidR="007D0BA5">
        <w:rPr>
          <w:i/>
          <w:iCs/>
        </w:rPr>
        <w:t>PluginProcessor</w:t>
      </w:r>
      <w:proofErr w:type="spellEnd"/>
      <w:r w:rsidR="0068293D">
        <w:t xml:space="preserve"> a </w:t>
      </w:r>
      <w:r w:rsidR="00163357">
        <w:t xml:space="preserve">jako takový je teoreticky dostupný </w:t>
      </w:r>
      <w:r w:rsidR="00894458">
        <w:t>všem ostatním objektům</w:t>
      </w:r>
      <w:r w:rsidR="00505811">
        <w:t xml:space="preserve"> a třídám</w:t>
      </w:r>
      <w:r w:rsidR="00894458">
        <w:t xml:space="preserve"> </w:t>
      </w:r>
      <w:r w:rsidR="00247F16">
        <w:t>z této třídy odvozeným.</w:t>
      </w:r>
      <w:r w:rsidR="00AA37A2">
        <w:t xml:space="preserve"> Metoda </w:t>
      </w:r>
      <w:proofErr w:type="spellStart"/>
      <w:proofErr w:type="gramStart"/>
      <w:r w:rsidR="00083A73">
        <w:rPr>
          <w:i/>
          <w:iCs/>
        </w:rPr>
        <w:t>degranulize</w:t>
      </w:r>
      <w:proofErr w:type="spellEnd"/>
      <w:r w:rsidR="00083A73">
        <w:rPr>
          <w:i/>
          <w:iCs/>
        </w:rPr>
        <w:t>(</w:t>
      </w:r>
      <w:proofErr w:type="gramEnd"/>
      <w:r w:rsidR="00083A73">
        <w:rPr>
          <w:i/>
          <w:iCs/>
        </w:rPr>
        <w:t>)</w:t>
      </w:r>
      <w:r w:rsidR="00083A73">
        <w:t xml:space="preserve"> </w:t>
      </w:r>
      <w:r w:rsidR="00F95685">
        <w:t xml:space="preserve">je společnou metodou zajištění </w:t>
      </w:r>
      <w:r w:rsidR="009636BF">
        <w:t xml:space="preserve">uložení </w:t>
      </w:r>
      <w:r w:rsidR="002F29DA">
        <w:t xml:space="preserve">obsahu </w:t>
      </w:r>
      <w:r w:rsidR="00DC696D">
        <w:t xml:space="preserve">objektu </w:t>
      </w:r>
      <w:proofErr w:type="spellStart"/>
      <w:r w:rsidR="00DC696D">
        <w:rPr>
          <w:i/>
          <w:iCs/>
        </w:rPr>
        <w:t>originalBuffer</w:t>
      </w:r>
      <w:proofErr w:type="spellEnd"/>
      <w:r w:rsidR="00DC696D">
        <w:t xml:space="preserve"> </w:t>
      </w:r>
      <w:r w:rsidR="001214E1">
        <w:t xml:space="preserve">do třídy </w:t>
      </w:r>
      <w:r w:rsidR="001214E1">
        <w:rPr>
          <w:i/>
          <w:iCs/>
        </w:rPr>
        <w:t>juce::</w:t>
      </w:r>
      <w:proofErr w:type="spellStart"/>
      <w:r w:rsidR="001214E1">
        <w:rPr>
          <w:i/>
          <w:iCs/>
        </w:rPr>
        <w:t>Sampler</w:t>
      </w:r>
      <w:proofErr w:type="spellEnd"/>
      <w:r w:rsidR="001214E1">
        <w:t>.</w:t>
      </w:r>
    </w:p>
    <w:p w14:paraId="1FA07DAB" w14:textId="77777777" w:rsidR="00131DE3" w:rsidRPr="00131DE3" w:rsidRDefault="00131DE3" w:rsidP="00131DE3"/>
    <w:p w14:paraId="4A149C76" w14:textId="183F2B3D" w:rsidR="00454E52" w:rsidRDefault="001B33B8" w:rsidP="00AC4315">
      <w:pPr>
        <w:pStyle w:val="Zdrojovkd"/>
      </w:pPr>
      <w:r>
        <w:t>**********************************************************************</w:t>
      </w:r>
    </w:p>
    <w:p w14:paraId="7119BF9A" w14:textId="3295CD30" w:rsidR="001B33B8" w:rsidRDefault="009231B4" w:rsidP="00AC4315">
      <w:pPr>
        <w:pStyle w:val="Zdrojovkd"/>
      </w:pPr>
      <w:r>
        <w:rPr>
          <w:b/>
          <w:bCs/>
        </w:rPr>
        <w:t xml:space="preserve">void </w:t>
      </w:r>
      <w:proofErr w:type="spellStart"/>
      <w:proofErr w:type="gramStart"/>
      <w:r>
        <w:t>degranulize</w:t>
      </w:r>
      <w:proofErr w:type="spellEnd"/>
      <w:r>
        <w:t>(</w:t>
      </w:r>
      <w:proofErr w:type="gramEnd"/>
      <w:r>
        <w:t>)</w:t>
      </w:r>
    </w:p>
    <w:p w14:paraId="29FED73F" w14:textId="30946654" w:rsidR="009231B4" w:rsidRDefault="009231B4" w:rsidP="00AC4315">
      <w:pPr>
        <w:pStyle w:val="Zdrojovkd"/>
      </w:pPr>
      <w:r>
        <w:t>{</w:t>
      </w:r>
    </w:p>
    <w:p w14:paraId="036C0D0B" w14:textId="3FAB5932" w:rsidR="009231B4" w:rsidRDefault="005D3D35" w:rsidP="00AC4315">
      <w:pPr>
        <w:pStyle w:val="Zdrojovkd"/>
      </w:pPr>
      <w:r>
        <w:t xml:space="preserve">  </w:t>
      </w:r>
      <w:proofErr w:type="spellStart"/>
      <w:r w:rsidR="0048100D">
        <w:t>myGrannySynth.clearSounds</w:t>
      </w:r>
      <w:proofErr w:type="spellEnd"/>
      <w:r w:rsidR="0048100D">
        <w:t>();</w:t>
      </w:r>
    </w:p>
    <w:p w14:paraId="5BFB925F" w14:textId="780F5669" w:rsidR="00A36728" w:rsidRDefault="005D3D35" w:rsidP="00AC4315">
      <w:pPr>
        <w:pStyle w:val="Zdrojovkd"/>
      </w:pPr>
      <w:r>
        <w:rPr>
          <w:b/>
          <w:bCs/>
        </w:rPr>
        <w:t xml:space="preserve">  </w:t>
      </w:r>
      <w:r w:rsidR="00A36728">
        <w:rPr>
          <w:b/>
          <w:bCs/>
        </w:rPr>
        <w:t xml:space="preserve">if </w:t>
      </w:r>
      <w:r w:rsidR="00A36728">
        <w:t>(</w:t>
      </w:r>
      <w:proofErr w:type="spellStart"/>
      <w:r w:rsidR="00A36728">
        <w:t>originalBuffer.getNumSamples</w:t>
      </w:r>
      <w:proofErr w:type="spellEnd"/>
      <w:r w:rsidR="00A36728">
        <w:t>() &gt; 0)</w:t>
      </w:r>
    </w:p>
    <w:p w14:paraId="432C5783" w14:textId="3D7FFE7C" w:rsidR="00B93C48" w:rsidRDefault="005D3D35" w:rsidP="00AC4315">
      <w:pPr>
        <w:pStyle w:val="Zdrojovkd"/>
      </w:pPr>
      <w:r>
        <w:t xml:space="preserve">  </w:t>
      </w:r>
      <w:r w:rsidR="00B93C48">
        <w:t>{</w:t>
      </w:r>
    </w:p>
    <w:p w14:paraId="1BB182A0" w14:textId="3F043D0A" w:rsidR="00B93C48" w:rsidRDefault="005D3D35" w:rsidP="00AC4315">
      <w:pPr>
        <w:pStyle w:val="Zdrojovkd"/>
      </w:pPr>
      <w:r>
        <w:t xml:space="preserve">    </w:t>
      </w:r>
      <w:proofErr w:type="spellStart"/>
      <w:r w:rsidR="003E2349">
        <w:t>readWaveform</w:t>
      </w:r>
      <w:proofErr w:type="spellEnd"/>
      <w:r w:rsidR="003E2349">
        <w:t>(</w:t>
      </w:r>
      <w:proofErr w:type="spellStart"/>
      <w:r w:rsidR="003E2349">
        <w:t>originalBuffer</w:t>
      </w:r>
      <w:proofErr w:type="spellEnd"/>
      <w:r w:rsidR="003E2349">
        <w:t>);</w:t>
      </w:r>
    </w:p>
    <w:p w14:paraId="2189BD24" w14:textId="1B78789E" w:rsidR="00DC4F9E" w:rsidRDefault="005D3D35" w:rsidP="00AC4315">
      <w:pPr>
        <w:pStyle w:val="Zdrojovkd"/>
      </w:pPr>
      <w:r>
        <w:t xml:space="preserve">    </w:t>
      </w:r>
      <w:proofErr w:type="spellStart"/>
      <w:r w:rsidR="00DC4F9E">
        <w:rPr>
          <w:b/>
          <w:bCs/>
        </w:rPr>
        <w:t>BigInteger</w:t>
      </w:r>
      <w:proofErr w:type="spellEnd"/>
      <w:r w:rsidR="00DC4F9E">
        <w:t xml:space="preserve"> range;</w:t>
      </w:r>
    </w:p>
    <w:p w14:paraId="2DF0DD28" w14:textId="667E6231" w:rsidR="00836869" w:rsidRDefault="005D3D35" w:rsidP="00AC4315">
      <w:pPr>
        <w:pStyle w:val="Zdrojovkd"/>
      </w:pPr>
      <w:r>
        <w:t xml:space="preserve">    </w:t>
      </w:r>
      <w:proofErr w:type="spellStart"/>
      <w:proofErr w:type="gramStart"/>
      <w:r w:rsidR="00836869">
        <w:t>range.setRange</w:t>
      </w:r>
      <w:proofErr w:type="spellEnd"/>
      <w:proofErr w:type="gramEnd"/>
      <w:r w:rsidR="00836869">
        <w:t xml:space="preserve">(0, 128, </w:t>
      </w:r>
      <w:r w:rsidR="00836869" w:rsidRPr="006911A2">
        <w:rPr>
          <w:b/>
          <w:bCs/>
        </w:rPr>
        <w:t>true</w:t>
      </w:r>
      <w:r w:rsidR="00836869">
        <w:t>);</w:t>
      </w:r>
    </w:p>
    <w:p w14:paraId="4400F91F" w14:textId="7A778E5B" w:rsidR="00990268" w:rsidRDefault="005D3D35" w:rsidP="00AC4315">
      <w:pPr>
        <w:pStyle w:val="Zdrojovkd"/>
      </w:pPr>
      <w:r>
        <w:t xml:space="preserve">    </w:t>
      </w:r>
      <w:proofErr w:type="spellStart"/>
      <w:r w:rsidR="002B37B5">
        <w:t>myGrannySynth.addSound</w:t>
      </w:r>
      <w:proofErr w:type="spellEnd"/>
      <w:r w:rsidR="002B37B5">
        <w:t>(</w:t>
      </w:r>
      <w:r w:rsidR="002B37B5">
        <w:rPr>
          <w:b/>
          <w:bCs/>
        </w:rPr>
        <w:t>new</w:t>
      </w:r>
      <w:r w:rsidR="002B37B5">
        <w:t xml:space="preserve"> </w:t>
      </w:r>
      <w:proofErr w:type="spellStart"/>
      <w:proofErr w:type="gramStart"/>
      <w:r w:rsidR="002B37B5">
        <w:t>SamplerSound</w:t>
      </w:r>
      <w:proofErr w:type="spellEnd"/>
      <w:r w:rsidR="002B37B5">
        <w:t>(</w:t>
      </w:r>
      <w:proofErr w:type="gramEnd"/>
      <w:r w:rsidR="002B37B5">
        <w:t>“Sample”, ...);</w:t>
      </w:r>
    </w:p>
    <w:p w14:paraId="396645B9" w14:textId="0112C31D" w:rsidR="003830BF" w:rsidRPr="002B37B5" w:rsidRDefault="005D3D35" w:rsidP="00AC4315">
      <w:pPr>
        <w:pStyle w:val="Zdrojovkd"/>
      </w:pPr>
      <w:r>
        <w:t xml:space="preserve">    </w:t>
      </w:r>
      <w:proofErr w:type="spellStart"/>
      <w:proofErr w:type="gramStart"/>
      <w:r w:rsidR="00970A3A">
        <w:t>updateADSR</w:t>
      </w:r>
      <w:proofErr w:type="spellEnd"/>
      <w:r w:rsidR="00970A3A">
        <w:t>(</w:t>
      </w:r>
      <w:proofErr w:type="gramEnd"/>
      <w:r w:rsidR="00970A3A">
        <w:t>);</w:t>
      </w:r>
    </w:p>
    <w:p w14:paraId="36E1BE0D" w14:textId="52EDF02A" w:rsidR="00B93C48" w:rsidRPr="00A36728" w:rsidRDefault="005D3D35" w:rsidP="00AC4315">
      <w:pPr>
        <w:pStyle w:val="Zdrojovkd"/>
      </w:pPr>
      <w:r>
        <w:t xml:space="preserve">  </w:t>
      </w:r>
      <w:r w:rsidR="00B93C48">
        <w:t>}</w:t>
      </w:r>
    </w:p>
    <w:p w14:paraId="37AFEC81" w14:textId="7310D173" w:rsidR="009231B4" w:rsidRPr="009231B4" w:rsidRDefault="009231B4" w:rsidP="00AC4315">
      <w:pPr>
        <w:pStyle w:val="Zdrojovkd"/>
      </w:pPr>
      <w:r>
        <w:t>}</w:t>
      </w:r>
    </w:p>
    <w:p w14:paraId="137F0665" w14:textId="08E18DFB" w:rsidR="001B33B8" w:rsidRDefault="001B33B8" w:rsidP="00AC4315">
      <w:pPr>
        <w:pStyle w:val="Zdrojovkd"/>
      </w:pPr>
      <w:r>
        <w:t>**********************************************************************</w:t>
      </w:r>
    </w:p>
    <w:p w14:paraId="2552CC02" w14:textId="77777777" w:rsidR="001B33B8" w:rsidRDefault="001B33B8" w:rsidP="001B33B8">
      <w:pPr>
        <w:pStyle w:val="Prvnodstavec"/>
      </w:pPr>
    </w:p>
    <w:p w14:paraId="41995F2F" w14:textId="7B6A3D1A" w:rsidR="001B33B8" w:rsidRPr="001B33B8" w:rsidRDefault="0023444B" w:rsidP="001B33B8">
      <w:pPr>
        <w:pStyle w:val="Prvnodstavec"/>
      </w:pPr>
      <w:r>
        <w:t xml:space="preserve">V tomto okamžiku </w:t>
      </w:r>
      <w:r w:rsidR="008E6381">
        <w:t xml:space="preserve">lze </w:t>
      </w:r>
      <w:r w:rsidR="00B7318F">
        <w:t xml:space="preserve">nástroj používat </w:t>
      </w:r>
      <w:r w:rsidR="004927E5">
        <w:t xml:space="preserve">jako jednoduchý </w:t>
      </w:r>
      <w:proofErr w:type="spellStart"/>
      <w:r w:rsidR="004927E5">
        <w:t>jednozónový</w:t>
      </w:r>
      <w:proofErr w:type="spellEnd"/>
      <w:r w:rsidR="004927E5">
        <w:t xml:space="preserve"> </w:t>
      </w:r>
      <w:proofErr w:type="spellStart"/>
      <w:r w:rsidR="004927E5">
        <w:t>sampler</w:t>
      </w:r>
      <w:proofErr w:type="spellEnd"/>
      <w:r w:rsidR="004927E5">
        <w:t xml:space="preserve"> </w:t>
      </w:r>
      <w:r w:rsidR="00F22626">
        <w:t>s proměnli</w:t>
      </w:r>
      <w:r w:rsidR="007C7C71">
        <w:t>vým</w:t>
      </w:r>
      <w:r w:rsidR="00F22626">
        <w:t xml:space="preserve"> vzorkovací</w:t>
      </w:r>
      <w:r w:rsidR="007C7C71">
        <w:t>m</w:t>
      </w:r>
      <w:r w:rsidR="00F22626">
        <w:t xml:space="preserve"> </w:t>
      </w:r>
      <w:r w:rsidR="007C7C71">
        <w:t>kmitočtem</w:t>
      </w:r>
      <w:r w:rsidR="00424E14">
        <w:t xml:space="preserve"> a </w:t>
      </w:r>
      <w:r w:rsidR="0083759F">
        <w:t>možností opakování nekonečné smyčky.</w:t>
      </w:r>
    </w:p>
    <w:p w14:paraId="0BB23B40" w14:textId="6710623A" w:rsidR="003B7CE4" w:rsidRDefault="00667D59" w:rsidP="00667D59">
      <w:pPr>
        <w:pStyle w:val="Nadpis2"/>
      </w:pPr>
      <w:bookmarkStart w:id="86" w:name="_Toc167574961"/>
      <w:r>
        <w:t xml:space="preserve">Režim granulárního </w:t>
      </w:r>
      <w:proofErr w:type="spellStart"/>
      <w:r>
        <w:t>sampleru</w:t>
      </w:r>
      <w:bookmarkEnd w:id="86"/>
      <w:proofErr w:type="spellEnd"/>
    </w:p>
    <w:p w14:paraId="4A02EA4B" w14:textId="1B9786B7" w:rsidR="00667D59" w:rsidRDefault="00C7197C" w:rsidP="0025119F">
      <w:pPr>
        <w:pStyle w:val="Prvnodstavec"/>
      </w:pPr>
      <w:r>
        <w:t xml:space="preserve">Režim granulárního </w:t>
      </w:r>
      <w:proofErr w:type="spellStart"/>
      <w:r>
        <w:t>sampleru</w:t>
      </w:r>
      <w:proofErr w:type="spellEnd"/>
      <w:r>
        <w:t xml:space="preserve"> je spuštěn</w:t>
      </w:r>
      <w:r w:rsidR="00D7591E">
        <w:t xml:space="preserve">, </w:t>
      </w:r>
      <w:r w:rsidR="007E2DF6">
        <w:t xml:space="preserve">pokud je soubor do </w:t>
      </w:r>
      <w:proofErr w:type="spellStart"/>
      <w:r w:rsidR="007E2DF6">
        <w:t>sampleru</w:t>
      </w:r>
      <w:proofErr w:type="spellEnd"/>
      <w:r w:rsidR="007E2DF6">
        <w:t xml:space="preserve"> nahrán přetažením ze zdrojové složky</w:t>
      </w:r>
      <w:r w:rsidR="00A2545A">
        <w:t xml:space="preserve">, případně aplikací parametrů </w:t>
      </w:r>
      <w:r w:rsidR="00C00ACD">
        <w:t xml:space="preserve">granulární syntézy </w:t>
      </w:r>
      <w:r w:rsidR="00832A5C">
        <w:t xml:space="preserve">na sample </w:t>
      </w:r>
      <w:r w:rsidR="00570DEB">
        <w:t xml:space="preserve">v jednoduchém </w:t>
      </w:r>
      <w:proofErr w:type="spellStart"/>
      <w:r w:rsidR="00570DEB">
        <w:t>sampleru</w:t>
      </w:r>
      <w:proofErr w:type="spellEnd"/>
      <w:r w:rsidR="00570DEB">
        <w:t>.</w:t>
      </w:r>
      <w:r w:rsidR="007C5E0C">
        <w:t xml:space="preserve"> V</w:t>
      </w:r>
      <w:r w:rsidR="00EA3D6C">
        <w:t xml:space="preserve"> obou případech </w:t>
      </w:r>
      <w:r w:rsidR="00551F77">
        <w:t xml:space="preserve">je použit </w:t>
      </w:r>
      <w:r w:rsidR="00D47C7D">
        <w:t xml:space="preserve">obsah bufferu </w:t>
      </w:r>
      <w:proofErr w:type="spellStart"/>
      <w:r w:rsidR="00D47C7D">
        <w:rPr>
          <w:i/>
          <w:iCs/>
        </w:rPr>
        <w:t>originalBuffer</w:t>
      </w:r>
      <w:proofErr w:type="spellEnd"/>
      <w:r w:rsidR="0047008E">
        <w:t xml:space="preserve">, jenž je dále </w:t>
      </w:r>
      <w:r w:rsidR="00DC69BA">
        <w:t xml:space="preserve">zpracován </w:t>
      </w:r>
      <w:r w:rsidR="0043186D">
        <w:t xml:space="preserve">metodou </w:t>
      </w:r>
      <w:proofErr w:type="spellStart"/>
      <w:proofErr w:type="gramStart"/>
      <w:r w:rsidR="0043186D">
        <w:rPr>
          <w:i/>
          <w:iCs/>
        </w:rPr>
        <w:t>granulisati</w:t>
      </w:r>
      <w:r w:rsidR="007C1FA2">
        <w:rPr>
          <w:i/>
          <w:iCs/>
        </w:rPr>
        <w:t>on</w:t>
      </w:r>
      <w:proofErr w:type="spellEnd"/>
      <w:r w:rsidR="007C1FA2">
        <w:rPr>
          <w:i/>
          <w:iCs/>
        </w:rPr>
        <w:t>(</w:t>
      </w:r>
      <w:proofErr w:type="gramEnd"/>
      <w:r w:rsidR="007C1FA2">
        <w:rPr>
          <w:i/>
          <w:iCs/>
        </w:rPr>
        <w:t>)</w:t>
      </w:r>
      <w:r w:rsidR="007C1FA2">
        <w:t xml:space="preserve">. </w:t>
      </w:r>
      <w:r w:rsidR="00FC62C1">
        <w:t xml:space="preserve">Dle nastavených </w:t>
      </w:r>
      <w:r w:rsidR="00FC62C1">
        <w:lastRenderedPageBreak/>
        <w:t>parametrů</w:t>
      </w:r>
      <w:r w:rsidR="00A35A91">
        <w:t xml:space="preserve"> </w:t>
      </w:r>
      <w:r w:rsidR="009D4BCF">
        <w:t>v</w:t>
      </w:r>
      <w:r w:rsidR="007D3396">
        <w:t xml:space="preserve"> milisekundách a </w:t>
      </w:r>
      <w:r w:rsidR="004D58DA">
        <w:t xml:space="preserve">procentech </w:t>
      </w:r>
      <w:r w:rsidR="008655C1">
        <w:t>délky grainu</w:t>
      </w:r>
      <w:r w:rsidR="003E406B">
        <w:t xml:space="preserve"> je s ohledem na vzorkovací kmitočet </w:t>
      </w:r>
      <w:r w:rsidR="00717875">
        <w:t xml:space="preserve">vypočtena </w:t>
      </w:r>
      <w:r w:rsidR="007F0525">
        <w:t>hodnota těchto parametrů ve zvukových vzorcích</w:t>
      </w:r>
      <w:r w:rsidR="008E76C6">
        <w:t xml:space="preserve">, </w:t>
      </w:r>
      <w:r w:rsidR="0030767B">
        <w:t xml:space="preserve">s nimiž pracuje </w:t>
      </w:r>
      <w:r w:rsidR="00841C54">
        <w:t>třída</w:t>
      </w:r>
      <w:r w:rsidR="001E14E7">
        <w:t xml:space="preserve"> </w:t>
      </w:r>
      <w:proofErr w:type="spellStart"/>
      <w:r w:rsidR="00EF46E2">
        <w:rPr>
          <w:i/>
          <w:iCs/>
        </w:rPr>
        <w:t>AudioBuffer</w:t>
      </w:r>
      <w:proofErr w:type="spellEnd"/>
      <w:r w:rsidR="00EF46E2">
        <w:rPr>
          <w:i/>
          <w:iCs/>
        </w:rPr>
        <w:t>&lt;</w:t>
      </w:r>
      <w:proofErr w:type="spellStart"/>
      <w:r w:rsidR="00EF46E2">
        <w:rPr>
          <w:i/>
          <w:iCs/>
        </w:rPr>
        <w:t>float</w:t>
      </w:r>
      <w:proofErr w:type="spellEnd"/>
      <w:r w:rsidR="00EF46E2">
        <w:rPr>
          <w:i/>
          <w:iCs/>
        </w:rPr>
        <w:t>&gt;</w:t>
      </w:r>
      <w:r w:rsidR="003C68AA">
        <w:t>.</w:t>
      </w:r>
      <w:r w:rsidR="0026718E">
        <w:t xml:space="preserve"> </w:t>
      </w:r>
      <w:r w:rsidR="005C5C06">
        <w:t>Způ</w:t>
      </w:r>
      <w:r w:rsidR="001F75D8">
        <w:t xml:space="preserve">sob, </w:t>
      </w:r>
      <w:r w:rsidR="00AF18DB">
        <w:t>jakým js</w:t>
      </w:r>
      <w:r w:rsidR="003B0FEA">
        <w:t>ou počty vzorků určeny, je nastíněn ve zkráceném výpisu zdrojového kódu níže.</w:t>
      </w:r>
    </w:p>
    <w:p w14:paraId="2738567D" w14:textId="77777777" w:rsidR="00E420E7" w:rsidRDefault="00E420E7" w:rsidP="00E420E7"/>
    <w:p w14:paraId="0625E652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2FD7AD69" w14:textId="3D8AD357" w:rsidR="00E420E7" w:rsidRDefault="00C2466D" w:rsidP="00E420E7">
      <w:pPr>
        <w:pStyle w:val="Zdrojovkd"/>
      </w:pPr>
      <w:r w:rsidRPr="00C2466D">
        <w:rPr>
          <w:b/>
          <w:bCs/>
        </w:rPr>
        <w:t>void</w:t>
      </w:r>
      <w:r>
        <w:t xml:space="preserve"> </w:t>
      </w:r>
      <w:proofErr w:type="spellStart"/>
      <w:proofErr w:type="gramStart"/>
      <w:r>
        <w:t>granulisation</w:t>
      </w:r>
      <w:proofErr w:type="spellEnd"/>
      <w:r>
        <w:t>(</w:t>
      </w:r>
      <w:proofErr w:type="gramEnd"/>
      <w:r>
        <w:t>)</w:t>
      </w:r>
    </w:p>
    <w:p w14:paraId="09991699" w14:textId="510490BF" w:rsidR="00C2466D" w:rsidRDefault="00C2466D" w:rsidP="00E420E7">
      <w:pPr>
        <w:pStyle w:val="Zdrojovkd"/>
      </w:pPr>
      <w:r>
        <w:t>{</w:t>
      </w:r>
    </w:p>
    <w:p w14:paraId="0C8B818A" w14:textId="1EA125B7" w:rsidR="00C2466D" w:rsidRDefault="0042759D" w:rsidP="00E420E7">
      <w:pPr>
        <w:pStyle w:val="Zdrojovkd"/>
      </w:pPr>
      <w:r>
        <w:t xml:space="preserve">  </w:t>
      </w:r>
      <w:r w:rsidR="00F02805">
        <w:rPr>
          <w:b/>
          <w:bCs/>
        </w:rPr>
        <w:t>float</w:t>
      </w:r>
      <w:r w:rsidR="00F02805">
        <w:t xml:space="preserve"> </w:t>
      </w:r>
      <w:proofErr w:type="spellStart"/>
      <w:r w:rsidR="00117771">
        <w:t>grainLengthInMs</w:t>
      </w:r>
      <w:proofErr w:type="spellEnd"/>
      <w:r w:rsidR="008D22C1">
        <w:t xml:space="preserve"> = </w:t>
      </w:r>
      <w:proofErr w:type="spellStart"/>
      <w:r w:rsidR="008D22C1">
        <w:t>myValTrSt.getRawParameterValue</w:t>
      </w:r>
      <w:proofErr w:type="spellEnd"/>
      <w:r w:rsidR="005A1C47">
        <w:t>(...);</w:t>
      </w:r>
    </w:p>
    <w:p w14:paraId="338C1DFC" w14:textId="0F345911" w:rsidR="002318A0" w:rsidRDefault="0042759D" w:rsidP="001C0C4F">
      <w:pPr>
        <w:pStyle w:val="Zdrojovkd"/>
        <w:jc w:val="left"/>
      </w:pPr>
      <w:r>
        <w:rPr>
          <w:b/>
          <w:bCs/>
        </w:rPr>
        <w:t xml:space="preserve">  </w:t>
      </w:r>
      <w:r w:rsidR="00F03DBA">
        <w:rPr>
          <w:b/>
          <w:bCs/>
        </w:rPr>
        <w:t>int</w:t>
      </w:r>
      <w:r w:rsidR="00F03DBA">
        <w:t xml:space="preserve"> </w:t>
      </w:r>
      <w:proofErr w:type="spellStart"/>
      <w:r w:rsidR="0037590F">
        <w:t>grain</w:t>
      </w:r>
      <w:r w:rsidR="00B90867">
        <w:t>S</w:t>
      </w:r>
      <w:r w:rsidR="0037590F">
        <w:t>ize</w:t>
      </w:r>
      <w:proofErr w:type="spellEnd"/>
      <w:r w:rsidR="0037590F">
        <w:t xml:space="preserve"> = </w:t>
      </w:r>
      <w:proofErr w:type="spellStart"/>
      <w:r w:rsidR="0037590F">
        <w:rPr>
          <w:b/>
          <w:bCs/>
        </w:rPr>
        <w:t>static_cast</w:t>
      </w:r>
      <w:proofErr w:type="spellEnd"/>
      <w:r w:rsidR="0037590F">
        <w:t>&lt;</w:t>
      </w:r>
      <w:r w:rsidR="0037590F">
        <w:rPr>
          <w:b/>
          <w:bCs/>
        </w:rPr>
        <w:t>int</w:t>
      </w:r>
      <w:r w:rsidR="0037590F">
        <w:t>&gt;(</w:t>
      </w:r>
      <w:proofErr w:type="spellStart"/>
      <w:r w:rsidR="0037590F">
        <w:t>grainLengthInMs</w:t>
      </w:r>
      <w:proofErr w:type="spellEnd"/>
      <w:r w:rsidR="001C0C4F">
        <w:t>*</w:t>
      </w:r>
      <w:proofErr w:type="spellStart"/>
      <w:r w:rsidR="001C0C4F">
        <w:t>sampleRate</w:t>
      </w:r>
      <w:proofErr w:type="spellEnd"/>
      <w:r w:rsidR="00D4266F">
        <w:t>/1000</w:t>
      </w:r>
      <w:r w:rsidR="00893AFB">
        <w:t>);</w:t>
      </w:r>
    </w:p>
    <w:p w14:paraId="02D4B602" w14:textId="0C35FFFE" w:rsidR="00375511" w:rsidRDefault="00375511" w:rsidP="001C0C4F">
      <w:pPr>
        <w:pStyle w:val="Zdrojovkd"/>
        <w:jc w:val="left"/>
      </w:pPr>
      <w:r>
        <w:t xml:space="preserve">  ...</w:t>
      </w:r>
    </w:p>
    <w:p w14:paraId="10E7E046" w14:textId="13091223" w:rsidR="009D3F71" w:rsidRDefault="009D3F71" w:rsidP="001C0C4F">
      <w:pPr>
        <w:pStyle w:val="Zdrojovkd"/>
        <w:jc w:val="left"/>
      </w:pPr>
      <w:r>
        <w:t xml:space="preserve">  </w:t>
      </w:r>
      <w:r w:rsidR="00F66787">
        <w:rPr>
          <w:b/>
          <w:bCs/>
        </w:rPr>
        <w:t>float</w:t>
      </w:r>
      <w:r w:rsidR="00F66787">
        <w:t xml:space="preserve"> </w:t>
      </w:r>
      <w:proofErr w:type="spellStart"/>
      <w:r w:rsidR="00927053">
        <w:t>overlapInPercent</w:t>
      </w:r>
      <w:proofErr w:type="spellEnd"/>
      <w:r w:rsidR="00927053">
        <w:t xml:space="preserve"> </w:t>
      </w:r>
      <w:r w:rsidR="000170CD">
        <w:t xml:space="preserve">= </w:t>
      </w:r>
      <w:proofErr w:type="spellStart"/>
      <w:r w:rsidR="000170CD">
        <w:t>myValTrSt.getRawParameterValue</w:t>
      </w:r>
      <w:proofErr w:type="spellEnd"/>
      <w:r w:rsidR="000170CD">
        <w:t>(...);</w:t>
      </w:r>
    </w:p>
    <w:p w14:paraId="2EC45786" w14:textId="68143503" w:rsidR="004F69DA" w:rsidRDefault="004F69DA" w:rsidP="001C0C4F">
      <w:pPr>
        <w:pStyle w:val="Zdrojovkd"/>
        <w:jc w:val="left"/>
      </w:pPr>
      <w:r>
        <w:t xml:space="preserve">  </w:t>
      </w:r>
      <w:r>
        <w:rPr>
          <w:b/>
          <w:bCs/>
        </w:rPr>
        <w:t>int</w:t>
      </w:r>
      <w:r>
        <w:t xml:space="preserve"> </w:t>
      </w:r>
      <w:proofErr w:type="spellStart"/>
      <w:r w:rsidR="00A1102E">
        <w:t>overlapInSamples</w:t>
      </w:r>
      <w:proofErr w:type="spellEnd"/>
      <w:r w:rsidR="00A1102E">
        <w:t xml:space="preserve"> = </w:t>
      </w:r>
      <w:proofErr w:type="spellStart"/>
      <w:r w:rsidR="00E557EE">
        <w:rPr>
          <w:b/>
          <w:bCs/>
        </w:rPr>
        <w:t>static_cast</w:t>
      </w:r>
      <w:proofErr w:type="spellEnd"/>
      <w:r w:rsidR="00E557EE">
        <w:t>&lt;</w:t>
      </w:r>
      <w:r w:rsidR="00E557EE">
        <w:rPr>
          <w:b/>
          <w:bCs/>
        </w:rPr>
        <w:t>int</w:t>
      </w:r>
      <w:r w:rsidR="00E557EE">
        <w:t>&gt;</w:t>
      </w:r>
      <w:r w:rsidR="00F14F0C">
        <w:t>(</w:t>
      </w:r>
      <w:r w:rsidR="008529F7">
        <w:t>grainsize</w:t>
      </w:r>
      <w:r w:rsidR="00C33927">
        <w:t>*</w:t>
      </w:r>
      <w:proofErr w:type="spellStart"/>
      <w:r w:rsidR="00C33927">
        <w:t>over</w:t>
      </w:r>
      <w:r w:rsidR="005C5C06">
        <w:t>lPe</w:t>
      </w:r>
      <w:r w:rsidR="00296247">
        <w:t>rcent</w:t>
      </w:r>
      <w:proofErr w:type="spellEnd"/>
      <w:r w:rsidR="008529F7">
        <w:t>/100</w:t>
      </w:r>
      <w:r w:rsidR="00CF47D3">
        <w:t>)</w:t>
      </w:r>
      <w:r w:rsidR="00C33927">
        <w:t>;</w:t>
      </w:r>
    </w:p>
    <w:p w14:paraId="2B5CD748" w14:textId="734D0B8B" w:rsidR="00FA1367" w:rsidRDefault="00FA1367" w:rsidP="001C0C4F">
      <w:pPr>
        <w:pStyle w:val="Zdrojovkd"/>
        <w:jc w:val="left"/>
      </w:pPr>
      <w:r>
        <w:t xml:space="preserve">  ...</w:t>
      </w:r>
    </w:p>
    <w:p w14:paraId="37CFC154" w14:textId="5FF00BB6" w:rsidR="00082ED8" w:rsidRDefault="00082ED8" w:rsidP="001C0C4F">
      <w:pPr>
        <w:pStyle w:val="Zdrojovkd"/>
        <w:jc w:val="left"/>
      </w:pPr>
      <w:r>
        <w:t xml:space="preserve">  </w:t>
      </w:r>
      <w:r w:rsidR="003824E1">
        <w:rPr>
          <w:b/>
          <w:bCs/>
        </w:rPr>
        <w:t>float</w:t>
      </w:r>
      <w:r w:rsidR="003824E1">
        <w:t xml:space="preserve"> </w:t>
      </w:r>
      <w:proofErr w:type="spellStart"/>
      <w:r w:rsidR="003824E1">
        <w:t>attackInPercent</w:t>
      </w:r>
      <w:proofErr w:type="spellEnd"/>
      <w:r w:rsidR="003824E1">
        <w:t xml:space="preserve"> </w:t>
      </w:r>
      <w:r w:rsidR="00BF7B4D">
        <w:t xml:space="preserve">= </w:t>
      </w:r>
      <w:proofErr w:type="spellStart"/>
      <w:r w:rsidR="00BF7B4D">
        <w:t>myValTrSt.getRawParameterValue</w:t>
      </w:r>
      <w:proofErr w:type="spellEnd"/>
      <w:r w:rsidR="00BF7B4D">
        <w:t>(...);</w:t>
      </w:r>
    </w:p>
    <w:p w14:paraId="6BC0DB9B" w14:textId="33E372EA" w:rsidR="00C547F5" w:rsidRDefault="00C547F5" w:rsidP="001C0C4F">
      <w:pPr>
        <w:pStyle w:val="Zdrojovkd"/>
        <w:jc w:val="left"/>
      </w:pPr>
      <w:r>
        <w:t xml:space="preserve">  </w:t>
      </w:r>
      <w:r w:rsidR="00DB6F46">
        <w:rPr>
          <w:b/>
          <w:bCs/>
        </w:rPr>
        <w:t>int</w:t>
      </w:r>
      <w:r w:rsidR="00DB6F46">
        <w:t xml:space="preserve"> </w:t>
      </w:r>
      <w:proofErr w:type="spellStart"/>
      <w:r w:rsidR="00DB6F46">
        <w:t>attackInSamples</w:t>
      </w:r>
      <w:proofErr w:type="spellEnd"/>
      <w:r w:rsidR="00DB6F46">
        <w:t xml:space="preserve"> = ...;</w:t>
      </w:r>
    </w:p>
    <w:p w14:paraId="02EAEFE9" w14:textId="254063F1" w:rsidR="00DC33EA" w:rsidRPr="00DB6F46" w:rsidRDefault="00DC33EA" w:rsidP="001C0C4F">
      <w:pPr>
        <w:pStyle w:val="Zdrojovkd"/>
        <w:jc w:val="left"/>
      </w:pPr>
      <w:r>
        <w:t xml:space="preserve">  ...</w:t>
      </w:r>
    </w:p>
    <w:p w14:paraId="00788378" w14:textId="2A584EC3" w:rsidR="00C2466D" w:rsidRPr="00C2466D" w:rsidRDefault="00C2466D" w:rsidP="00E420E7">
      <w:pPr>
        <w:pStyle w:val="Zdrojovkd"/>
      </w:pPr>
      <w:r>
        <w:t>}</w:t>
      </w:r>
    </w:p>
    <w:p w14:paraId="2EC4B8A7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13876783" w14:textId="77777777" w:rsidR="00EE7204" w:rsidRDefault="00EE7204" w:rsidP="00EE7204">
      <w:pPr>
        <w:pStyle w:val="Prvnodstavec"/>
      </w:pPr>
    </w:p>
    <w:p w14:paraId="7932C0D7" w14:textId="690D057F" w:rsidR="00EE7204" w:rsidRDefault="001106FF" w:rsidP="00EE7204">
      <w:pPr>
        <w:pStyle w:val="Prvnodstavec"/>
      </w:pPr>
      <w:r>
        <w:t xml:space="preserve">Podobným způsobem </w:t>
      </w:r>
      <w:r w:rsidR="00654943">
        <w:t xml:space="preserve">jsou </w:t>
      </w:r>
      <w:r w:rsidR="003B1DBF">
        <w:t>vypočítá</w:t>
      </w:r>
      <w:r w:rsidR="00654943">
        <w:t xml:space="preserve">ny </w:t>
      </w:r>
      <w:r w:rsidR="00695F17">
        <w:t>všechny</w:t>
      </w:r>
      <w:r w:rsidR="00AD3A29">
        <w:t> počt</w:t>
      </w:r>
      <w:r w:rsidR="00F226D3">
        <w:t>y</w:t>
      </w:r>
      <w:r w:rsidR="00AD3A29">
        <w:t xml:space="preserve"> zvukových vzorků</w:t>
      </w:r>
      <w:r w:rsidR="0030705E">
        <w:t xml:space="preserve">. </w:t>
      </w:r>
      <w:r w:rsidR="00C34078">
        <w:t xml:space="preserve">Komunikace ovládacích prvků </w:t>
      </w:r>
      <w:r w:rsidR="00D3352F">
        <w:t xml:space="preserve">nastavení </w:t>
      </w:r>
      <w:r w:rsidR="005F6B5D">
        <w:t xml:space="preserve">a </w:t>
      </w:r>
      <w:r w:rsidR="001162F8">
        <w:t xml:space="preserve">parametrů granulární syntézy </w:t>
      </w:r>
      <w:r w:rsidR="0032640C">
        <w:t xml:space="preserve">je zajištěna </w:t>
      </w:r>
      <w:r w:rsidR="006F5B25">
        <w:t xml:space="preserve">pomocí proměnné </w:t>
      </w:r>
      <w:proofErr w:type="spellStart"/>
      <w:r w:rsidR="006F5B25">
        <w:rPr>
          <w:i/>
          <w:iCs/>
        </w:rPr>
        <w:t>myValTrSt</w:t>
      </w:r>
      <w:proofErr w:type="spellEnd"/>
      <w:r w:rsidR="00E4472E">
        <w:t xml:space="preserve">, instancí objektu </w:t>
      </w:r>
      <w:proofErr w:type="spellStart"/>
      <w:r w:rsidR="000C365C">
        <w:rPr>
          <w:i/>
          <w:iCs/>
        </w:rPr>
        <w:t>ValueTreeState</w:t>
      </w:r>
      <w:proofErr w:type="spellEnd"/>
      <w:r w:rsidR="000C365C">
        <w:t xml:space="preserve">, </w:t>
      </w:r>
      <w:r w:rsidR="00AB23A6">
        <w:t xml:space="preserve">jenž sleduje, uchovává </w:t>
      </w:r>
      <w:r w:rsidR="000A736D">
        <w:t xml:space="preserve">a </w:t>
      </w:r>
      <w:r w:rsidR="00B54973">
        <w:t xml:space="preserve">nastavuje </w:t>
      </w:r>
      <w:r w:rsidR="003037AB">
        <w:t>hodnoty</w:t>
      </w:r>
      <w:r w:rsidR="007B543E">
        <w:t xml:space="preserve"> a rozsahy</w:t>
      </w:r>
      <w:r w:rsidR="00B54973">
        <w:t xml:space="preserve"> </w:t>
      </w:r>
      <w:r w:rsidR="00883351">
        <w:t>posuvníků</w:t>
      </w:r>
      <w:r w:rsidR="00652E06">
        <w:t xml:space="preserve">. </w:t>
      </w:r>
      <w:r w:rsidR="00625EC2">
        <w:t xml:space="preserve">Dle těchto parametrů </w:t>
      </w:r>
      <w:r w:rsidR="00875022">
        <w:t xml:space="preserve">pak probíhá </w:t>
      </w:r>
      <w:r w:rsidR="00ED6752">
        <w:t xml:space="preserve">kopírování </w:t>
      </w:r>
      <w:r w:rsidR="0013375F">
        <w:t xml:space="preserve">vzorků </w:t>
      </w:r>
      <w:r w:rsidR="00963B55">
        <w:t xml:space="preserve">z původního bufferu </w:t>
      </w:r>
      <w:r w:rsidR="006E036B">
        <w:t xml:space="preserve">a ukládání </w:t>
      </w:r>
      <w:r w:rsidR="00E7558D">
        <w:t xml:space="preserve">na </w:t>
      </w:r>
      <w:r w:rsidR="008B1E08">
        <w:t xml:space="preserve">náhodně </w:t>
      </w:r>
      <w:r w:rsidR="00F36769">
        <w:t xml:space="preserve">určené indexy </w:t>
      </w:r>
      <w:r w:rsidR="00C26644">
        <w:t xml:space="preserve">dočasného bufferu. </w:t>
      </w:r>
      <w:r w:rsidR="00E13897">
        <w:t xml:space="preserve">Tímto </w:t>
      </w:r>
      <w:r w:rsidR="00177C39">
        <w:t xml:space="preserve">postupem </w:t>
      </w:r>
      <w:r w:rsidR="00DF6307">
        <w:t xml:space="preserve">je zaručeno rozdělení </w:t>
      </w:r>
      <w:r w:rsidR="007204EE">
        <w:t>vstupního souboru na jednotlivé grain</w:t>
      </w:r>
      <w:r w:rsidR="00B6463B">
        <w:t xml:space="preserve">y a </w:t>
      </w:r>
      <w:r w:rsidR="00815D99">
        <w:t>jejich náhodné přeskládání</w:t>
      </w:r>
      <w:r w:rsidR="00F22842">
        <w:t xml:space="preserve"> spolu s</w:t>
      </w:r>
      <w:r w:rsidR="00A07946">
        <w:t> </w:t>
      </w:r>
      <w:r w:rsidR="00F22842">
        <w:t>aplikací</w:t>
      </w:r>
      <w:r w:rsidR="00A07946">
        <w:t xml:space="preserve"> lineární</w:t>
      </w:r>
      <w:r w:rsidR="00F22842">
        <w:t xml:space="preserve"> </w:t>
      </w:r>
      <w:r w:rsidR="00A82065">
        <w:t>AD obálky.</w:t>
      </w:r>
    </w:p>
    <w:p w14:paraId="6FED9E3E" w14:textId="0F32BE29" w:rsidR="002E0CB5" w:rsidRDefault="00E87C99" w:rsidP="009264B8">
      <w:pPr>
        <w:pStyle w:val="Odstavec"/>
      </w:pPr>
      <w:r>
        <w:t xml:space="preserve">Po </w:t>
      </w:r>
      <w:r w:rsidR="00624790">
        <w:t xml:space="preserve">naplnění dočasného bufferu </w:t>
      </w:r>
      <w:r w:rsidR="00CD4AE2">
        <w:t xml:space="preserve">všemi </w:t>
      </w:r>
      <w:r w:rsidR="002753DA">
        <w:t xml:space="preserve">grainy získanými </w:t>
      </w:r>
      <w:r w:rsidR="00F9458D">
        <w:t>ze vstupní nahrávky</w:t>
      </w:r>
      <w:r w:rsidR="004F6503">
        <w:t xml:space="preserve"> je </w:t>
      </w:r>
      <w:r w:rsidR="00206A21">
        <w:t>jeho obsah</w:t>
      </w:r>
      <w:r w:rsidR="00BF03E5">
        <w:t xml:space="preserve"> </w:t>
      </w:r>
      <w:r w:rsidR="00AE3403">
        <w:t xml:space="preserve">kopírován do finálního bufferu </w:t>
      </w:r>
      <w:r w:rsidR="003443E0">
        <w:t>s aplikací překrytí grainů</w:t>
      </w:r>
      <w:r w:rsidR="00A05298">
        <w:t>.</w:t>
      </w:r>
      <w:r w:rsidR="00C16C25">
        <w:t xml:space="preserve"> </w:t>
      </w:r>
      <w:r w:rsidR="00FE64E0">
        <w:t xml:space="preserve">Vzorky, </w:t>
      </w:r>
      <w:r w:rsidR="00B66FC1">
        <w:t>jež</w:t>
      </w:r>
      <w:r w:rsidR="00FE64E0">
        <w:t xml:space="preserve"> jsou tímto překrytím zasaženy</w:t>
      </w:r>
      <w:r w:rsidR="009B3294">
        <w:t xml:space="preserve">, </w:t>
      </w:r>
      <w:r w:rsidR="0085296A">
        <w:t xml:space="preserve">jsou </w:t>
      </w:r>
      <w:r w:rsidR="009B3294">
        <w:t>průměrovány s</w:t>
      </w:r>
      <w:r w:rsidR="00F73690">
        <w:t xml:space="preserve"> překrývanými</w:t>
      </w:r>
      <w:r w:rsidR="009B3294">
        <w:t xml:space="preserve"> vzorky</w:t>
      </w:r>
      <w:r w:rsidR="00B12573">
        <w:t xml:space="preserve"> začátku</w:t>
      </w:r>
      <w:r w:rsidR="009B3294">
        <w:t xml:space="preserve"> </w:t>
      </w:r>
      <w:r w:rsidR="00FB2E49">
        <w:t xml:space="preserve">dalšího bufferu </w:t>
      </w:r>
      <w:r w:rsidR="006A7417">
        <w:t xml:space="preserve">(což je </w:t>
      </w:r>
      <w:r w:rsidR="00EC3D00">
        <w:t xml:space="preserve">v kontrastu </w:t>
      </w:r>
      <w:r w:rsidR="005259A6">
        <w:t>s</w:t>
      </w:r>
      <w:r w:rsidR="00602F4F">
        <w:t xml:space="preserve"> klasickým překrytím </w:t>
      </w:r>
      <w:r w:rsidR="00653CB5">
        <w:t xml:space="preserve">u </w:t>
      </w:r>
      <w:r w:rsidR="007A355C">
        <w:t xml:space="preserve">jiných granulárních syntezátorů, kde jsou </w:t>
      </w:r>
      <w:r w:rsidR="002259DF">
        <w:t>překrývané vzorky sčítány).</w:t>
      </w:r>
      <w:r w:rsidR="00937E9A">
        <w:t xml:space="preserve"> Tímto průměrováním</w:t>
      </w:r>
      <w:r w:rsidR="00FA15F3">
        <w:t xml:space="preserve"> je dosaženo vzniku</w:t>
      </w:r>
      <w:r w:rsidR="000A76AC">
        <w:t xml:space="preserve"> </w:t>
      </w:r>
      <w:r w:rsidR="003D2791">
        <w:t>velmi krátkých</w:t>
      </w:r>
      <w:r w:rsidR="00FA15F3">
        <w:t xml:space="preserve"> </w:t>
      </w:r>
      <w:r w:rsidR="00F05EB4">
        <w:t>průběhů</w:t>
      </w:r>
      <w:r w:rsidR="008607A2">
        <w:t xml:space="preserve"> </w:t>
      </w:r>
      <w:r w:rsidR="000F0473">
        <w:t xml:space="preserve">(maximálně 50 </w:t>
      </w:r>
      <w:proofErr w:type="spellStart"/>
      <w:r w:rsidR="000F0473">
        <w:t>ms</w:t>
      </w:r>
      <w:proofErr w:type="spellEnd"/>
      <w:r w:rsidR="000F0473">
        <w:t xml:space="preserve">) </w:t>
      </w:r>
      <w:r w:rsidR="008607A2">
        <w:t>v původním signálu vůbec neobsažených</w:t>
      </w:r>
      <w:r w:rsidR="003F7973">
        <w:t xml:space="preserve"> a tím i ke vzniku </w:t>
      </w:r>
      <w:r w:rsidR="00BE523A">
        <w:t>nových zvukových barev.</w:t>
      </w:r>
    </w:p>
    <w:p w14:paraId="7FFAFABD" w14:textId="3806655F" w:rsidR="00C47738" w:rsidRDefault="002743CE" w:rsidP="007E1301">
      <w:pPr>
        <w:pStyle w:val="Nadpis2"/>
      </w:pPr>
      <w:bookmarkStart w:id="87" w:name="_Toc167574962"/>
      <w:r>
        <w:t xml:space="preserve">Nastavitelné parametry </w:t>
      </w:r>
      <w:proofErr w:type="spellStart"/>
      <w:r>
        <w:t>sampleru</w:t>
      </w:r>
      <w:bookmarkEnd w:id="87"/>
      <w:proofErr w:type="spellEnd"/>
    </w:p>
    <w:p w14:paraId="2F548EB2" w14:textId="4681633F" w:rsidR="005F71B8" w:rsidRDefault="00D33182" w:rsidP="0053408C">
      <w:pPr>
        <w:pStyle w:val="Prvnodstavec"/>
      </w:pPr>
      <w:r>
        <w:t xml:space="preserve">Tato podkapitola je věnována </w:t>
      </w:r>
      <w:r w:rsidR="005E59F3">
        <w:t xml:space="preserve">uživatelem nastavitelným hodnotám </w:t>
      </w:r>
      <w:r w:rsidR="008776E5">
        <w:t>granulární syntéz</w:t>
      </w:r>
      <w:r w:rsidR="00F51A1D">
        <w:t xml:space="preserve">y </w:t>
      </w:r>
      <w:r w:rsidR="00E877BA">
        <w:t xml:space="preserve">vstupního samplu </w:t>
      </w:r>
      <w:r w:rsidR="003B6789">
        <w:t>a jejich rozsahům</w:t>
      </w:r>
      <w:r w:rsidR="003818EE">
        <w:t xml:space="preserve"> pro lepší orientaci </w:t>
      </w:r>
      <w:r w:rsidR="00BD5A2C">
        <w:t xml:space="preserve">v dosažitelných hodnotách </w:t>
      </w:r>
      <w:r w:rsidR="00603E30">
        <w:t>používaných nástrojem.</w:t>
      </w:r>
      <w:r w:rsidR="00B83EE7">
        <w:t xml:space="preserve"> Pro přehlednost </w:t>
      </w:r>
      <w:r w:rsidR="0065163C">
        <w:t xml:space="preserve">jsou tyto parametry </w:t>
      </w:r>
      <w:r w:rsidR="00096ECE">
        <w:t xml:space="preserve">a jejich </w:t>
      </w:r>
      <w:r w:rsidR="005D4754">
        <w:t>teoretické rozsahy uvedeny v</w:t>
      </w:r>
      <w:r w:rsidR="0087480D">
        <w:t> </w:t>
      </w:r>
      <w:r w:rsidR="005D4754">
        <w:t>tabulce</w:t>
      </w:r>
      <w:r w:rsidR="0087480D">
        <w:t xml:space="preserve"> </w:t>
      </w:r>
      <w:r w:rsidR="0064166D">
        <w:rPr>
          <w:color w:val="auto"/>
        </w:rPr>
        <w:fldChar w:fldCharType="begin"/>
      </w:r>
      <w:r w:rsidR="0064166D">
        <w:instrText xml:space="preserve"> REF _Ref167536955 \h </w:instrText>
      </w:r>
      <w:r w:rsidR="0064166D">
        <w:rPr>
          <w:color w:val="auto"/>
        </w:rPr>
      </w:r>
      <w:r w:rsidR="0064166D">
        <w:rPr>
          <w:color w:val="auto"/>
        </w:rPr>
        <w:fldChar w:fldCharType="separate"/>
      </w:r>
      <w:r w:rsidR="00F67FCA">
        <w:rPr>
          <w:noProof/>
        </w:rPr>
        <w:t>5</w:t>
      </w:r>
      <w:r w:rsidR="00F67FCA">
        <w:t>.</w:t>
      </w:r>
      <w:r w:rsidR="00F67FCA">
        <w:rPr>
          <w:noProof/>
        </w:rPr>
        <w:t>1</w:t>
      </w:r>
      <w:r w:rsidR="0064166D">
        <w:rPr>
          <w:color w:val="auto"/>
        </w:rPr>
        <w:fldChar w:fldCharType="end"/>
      </w:r>
      <w:r w:rsidR="0087480D">
        <w:t>.</w:t>
      </w:r>
    </w:p>
    <w:p w14:paraId="40789C65" w14:textId="77777777" w:rsidR="005F71B8" w:rsidRDefault="005F71B8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5F71B8" w:rsidRPr="00555F11" w14:paraId="67EB468F" w14:textId="77777777" w:rsidTr="00E34A86">
        <w:tc>
          <w:tcPr>
            <w:tcW w:w="1843" w:type="dxa"/>
          </w:tcPr>
          <w:p w14:paraId="6E14AAB3" w14:textId="77777777" w:rsidR="005F71B8" w:rsidRDefault="005F71B8" w:rsidP="00E34A86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88" w:name="_Ref167536955"/>
        <w:tc>
          <w:tcPr>
            <w:tcW w:w="6657" w:type="dxa"/>
          </w:tcPr>
          <w:p w14:paraId="29E59754" w14:textId="2BA1C427" w:rsidR="005F71B8" w:rsidRPr="0091782F" w:rsidRDefault="005F71B8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9" w:name="_Toc167574991"/>
            <w:r w:rsidR="00F67FCA"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F67FCA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88"/>
            <w:r>
              <w:tab/>
            </w:r>
            <w:r w:rsidR="00002DD9">
              <w:t>Tabulka parametrů</w:t>
            </w:r>
            <w:r w:rsidR="0091782F">
              <w:t xml:space="preserve"> granulárního </w:t>
            </w:r>
            <w:proofErr w:type="spellStart"/>
            <w:r w:rsidR="0091782F">
              <w:t>sampleru</w:t>
            </w:r>
            <w:proofErr w:type="spellEnd"/>
            <w:r w:rsidR="0091782F">
              <w:t xml:space="preserve"> </w:t>
            </w:r>
            <w:proofErr w:type="spellStart"/>
            <w:r w:rsidR="0091782F">
              <w:rPr>
                <w:i/>
                <w:iCs w:val="0"/>
              </w:rPr>
              <w:t>Synth</w:t>
            </w:r>
            <w:proofErr w:type="spellEnd"/>
            <w:r w:rsidR="0091782F">
              <w:rPr>
                <w:i/>
                <w:iCs w:val="0"/>
              </w:rPr>
              <w:t xml:space="preserve"> </w:t>
            </w:r>
            <w:proofErr w:type="spellStart"/>
            <w:r w:rsidR="0091782F">
              <w:rPr>
                <w:i/>
                <w:iCs w:val="0"/>
              </w:rPr>
              <w:t>Granny</w:t>
            </w:r>
            <w:bookmarkEnd w:id="89"/>
            <w:proofErr w:type="spellEnd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234"/>
        <w:gridCol w:w="2455"/>
        <w:gridCol w:w="2101"/>
        <w:gridCol w:w="1929"/>
      </w:tblGrid>
      <w:tr w:rsidR="007645B5" w:rsidRPr="00D713CC" w14:paraId="08C7E260" w14:textId="77777777" w:rsidTr="0076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E20FF25" w14:textId="77777777" w:rsidR="007645B5" w:rsidRPr="00D713CC" w:rsidRDefault="007645B5" w:rsidP="00E34A86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408" w:type="pct"/>
          </w:tcPr>
          <w:p w14:paraId="22E8D7BB" w14:textId="3092781E" w:rsidR="007645B5" w:rsidRPr="00D713CC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 původních jednotkách</w:t>
            </w:r>
          </w:p>
        </w:tc>
        <w:tc>
          <w:tcPr>
            <w:tcW w:w="1205" w:type="pct"/>
          </w:tcPr>
          <w:p w14:paraId="59A8D7A1" w14:textId="4BBCE307" w:rsidR="007645B5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 milisekundách</w:t>
            </w:r>
          </w:p>
        </w:tc>
        <w:tc>
          <w:tcPr>
            <w:tcW w:w="1106" w:type="pct"/>
          </w:tcPr>
          <w:p w14:paraId="3D652C41" w14:textId="2722F5EA" w:rsidR="007645B5" w:rsidRPr="00D713CC" w:rsidRDefault="002F0C64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Jednoduchý </w:t>
            </w:r>
            <w:proofErr w:type="spellStart"/>
            <w:r>
              <w:t>s</w:t>
            </w:r>
            <w:r w:rsidR="007645B5">
              <w:t>ampler</w:t>
            </w:r>
            <w:proofErr w:type="spellEnd"/>
            <w:r w:rsidR="007645B5">
              <w:t xml:space="preserve"> / granulární </w:t>
            </w:r>
            <w:proofErr w:type="spellStart"/>
            <w:r w:rsidR="007645B5">
              <w:t>sampler</w:t>
            </w:r>
            <w:proofErr w:type="spellEnd"/>
          </w:p>
        </w:tc>
      </w:tr>
      <w:tr w:rsidR="00292E5B" w:rsidRPr="00D713CC" w14:paraId="067C49A1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5809B77D" w14:textId="02643B63" w:rsidR="00292E5B" w:rsidRDefault="00292E5B" w:rsidP="00E34A86">
            <w:pPr>
              <w:pStyle w:val="Tabulka"/>
              <w:jc w:val="center"/>
            </w:pPr>
            <w:r>
              <w:t xml:space="preserve">MIDI </w:t>
            </w:r>
            <w:proofErr w:type="spellStart"/>
            <w:r>
              <w:t>Root</w:t>
            </w:r>
            <w:proofErr w:type="spellEnd"/>
            <w:r>
              <w:t xml:space="preserve"> nota</w:t>
            </w:r>
          </w:p>
        </w:tc>
        <w:tc>
          <w:tcPr>
            <w:tcW w:w="1408" w:type="pct"/>
          </w:tcPr>
          <w:p w14:paraId="07D114F9" w14:textId="3027C495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0–127 (–)</w:t>
            </w:r>
          </w:p>
        </w:tc>
        <w:tc>
          <w:tcPr>
            <w:tcW w:w="1205" w:type="pct"/>
          </w:tcPr>
          <w:p w14:paraId="7B1E50C5" w14:textId="00AD6352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550D9E3C" w14:textId="6CA9FF58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Jednoduchý i 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58D99FC6" w14:textId="77777777" w:rsidTr="007645B5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744245C" w14:textId="39D9F874" w:rsidR="007645B5" w:rsidRPr="00D713CC" w:rsidRDefault="00EC2F6F" w:rsidP="00E34A86">
            <w:pPr>
              <w:pStyle w:val="Tabulka"/>
              <w:jc w:val="center"/>
            </w:pPr>
            <w:r>
              <w:t>Délka grainu</w:t>
            </w:r>
          </w:p>
        </w:tc>
        <w:tc>
          <w:tcPr>
            <w:tcW w:w="1408" w:type="pct"/>
          </w:tcPr>
          <w:p w14:paraId="0C33D310" w14:textId="1F7D91E8" w:rsidR="007645B5" w:rsidRPr="00CE6CF1" w:rsidRDefault="00555311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 xml:space="preserve">0,1–100 </w:t>
            </w:r>
            <w:proofErr w:type="spellStart"/>
            <w:r>
              <w:rPr>
                <w:sz w:val="20"/>
              </w:rPr>
              <w:t>ms</w:t>
            </w:r>
            <w:proofErr w:type="spellEnd"/>
          </w:p>
        </w:tc>
        <w:tc>
          <w:tcPr>
            <w:tcW w:w="1205" w:type="pct"/>
          </w:tcPr>
          <w:p w14:paraId="3B34C72F" w14:textId="4AC8447B" w:rsidR="007645B5" w:rsidRPr="00CE6CF1" w:rsidRDefault="00FD21D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</w:t>
            </w:r>
          </w:p>
        </w:tc>
        <w:tc>
          <w:tcPr>
            <w:tcW w:w="1106" w:type="pct"/>
          </w:tcPr>
          <w:p w14:paraId="72CA1CA7" w14:textId="4EAD163F" w:rsidR="007645B5" w:rsidRPr="00BB1132" w:rsidRDefault="005E083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3BCF44A6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FD356EE" w14:textId="19C2FC89" w:rsidR="007645B5" w:rsidRPr="00D713CC" w:rsidRDefault="00EC2F6F" w:rsidP="00E34A86">
            <w:pPr>
              <w:pStyle w:val="Tabulka"/>
              <w:jc w:val="center"/>
            </w:pPr>
            <w:proofErr w:type="spellStart"/>
            <w:r>
              <w:t>Attack</w:t>
            </w:r>
            <w:proofErr w:type="spellEnd"/>
            <w:r>
              <w:t xml:space="preserve"> grainu</w:t>
            </w:r>
          </w:p>
        </w:tc>
        <w:tc>
          <w:tcPr>
            <w:tcW w:w="1408" w:type="pct"/>
          </w:tcPr>
          <w:p w14:paraId="59BAC6CB" w14:textId="174ED3FC" w:rsidR="007645B5" w:rsidRPr="00CE6CF1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B60308">
              <w:rPr>
                <w:sz w:val="20"/>
              </w:rPr>
              <w:t>10</w:t>
            </w:r>
            <w:r>
              <w:rPr>
                <w:sz w:val="20"/>
              </w:rPr>
              <w:t>0</w:t>
            </w:r>
            <w:r w:rsidR="00EC5623">
              <w:rPr>
                <w:sz w:val="20"/>
              </w:rPr>
              <w:t xml:space="preserve"> %</w:t>
            </w:r>
          </w:p>
        </w:tc>
        <w:tc>
          <w:tcPr>
            <w:tcW w:w="1205" w:type="pct"/>
          </w:tcPr>
          <w:p w14:paraId="6D694DE2" w14:textId="7005F3C0" w:rsidR="007645B5" w:rsidRPr="00CE6CF1" w:rsidRDefault="00C2452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A26226">
              <w:rPr>
                <w:sz w:val="20"/>
              </w:rPr>
              <w:t>100</w:t>
            </w:r>
          </w:p>
        </w:tc>
        <w:tc>
          <w:tcPr>
            <w:tcW w:w="1106" w:type="pct"/>
          </w:tcPr>
          <w:p w14:paraId="7BDDC5C4" w14:textId="7952EB90" w:rsidR="007645B5" w:rsidRPr="00BB1132" w:rsidRDefault="00516F5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4F943CBC" w14:textId="77777777" w:rsidTr="007645B5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19895A71" w14:textId="342B6B4B" w:rsidR="007645B5" w:rsidRPr="00D713CC" w:rsidRDefault="00EC2F6F" w:rsidP="00E34A86">
            <w:pPr>
              <w:pStyle w:val="Tabulka"/>
              <w:jc w:val="center"/>
            </w:pPr>
            <w:proofErr w:type="spellStart"/>
            <w:r>
              <w:t>Decay</w:t>
            </w:r>
            <w:proofErr w:type="spellEnd"/>
            <w:r>
              <w:t xml:space="preserve"> grainu</w:t>
            </w:r>
          </w:p>
        </w:tc>
        <w:tc>
          <w:tcPr>
            <w:tcW w:w="1408" w:type="pct"/>
          </w:tcPr>
          <w:p w14:paraId="455F5520" w14:textId="5BF63D4A" w:rsidR="007645B5" w:rsidRPr="00D713CC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B60308">
              <w:t>10</w:t>
            </w:r>
            <w:r>
              <w:t>0 %</w:t>
            </w:r>
          </w:p>
        </w:tc>
        <w:tc>
          <w:tcPr>
            <w:tcW w:w="1205" w:type="pct"/>
          </w:tcPr>
          <w:p w14:paraId="75518FAD" w14:textId="2B6A21E6" w:rsidR="007645B5" w:rsidRPr="00BB1132" w:rsidRDefault="00A628B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0–100</w:t>
            </w:r>
          </w:p>
        </w:tc>
        <w:tc>
          <w:tcPr>
            <w:tcW w:w="1106" w:type="pct"/>
          </w:tcPr>
          <w:p w14:paraId="5501E4FF" w14:textId="0295D9D0" w:rsidR="007645B5" w:rsidRPr="00BB1132" w:rsidRDefault="00BA644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03CB902F" w14:textId="77777777" w:rsidTr="007645B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4EADB22" w14:textId="3DF9A406" w:rsidR="007645B5" w:rsidRPr="00D713CC" w:rsidRDefault="009A3879" w:rsidP="00E34A86">
            <w:pPr>
              <w:pStyle w:val="Tabulka"/>
              <w:jc w:val="center"/>
            </w:pPr>
            <w:r>
              <w:t>Překrytí</w:t>
            </w:r>
          </w:p>
        </w:tc>
        <w:tc>
          <w:tcPr>
            <w:tcW w:w="1408" w:type="pct"/>
          </w:tcPr>
          <w:p w14:paraId="40E54ADE" w14:textId="310B5FE7" w:rsidR="007645B5" w:rsidRPr="00D713CC" w:rsidRDefault="0045119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0–50 %</w:t>
            </w:r>
          </w:p>
        </w:tc>
        <w:tc>
          <w:tcPr>
            <w:tcW w:w="1205" w:type="pct"/>
          </w:tcPr>
          <w:p w14:paraId="3776043C" w14:textId="60A0E40D" w:rsidR="007645B5" w:rsidRPr="00BB1132" w:rsidRDefault="0063725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</w:t>
            </w:r>
          </w:p>
        </w:tc>
        <w:tc>
          <w:tcPr>
            <w:tcW w:w="1106" w:type="pct"/>
          </w:tcPr>
          <w:p w14:paraId="458D469E" w14:textId="45AF0A89" w:rsidR="007645B5" w:rsidRPr="00BB1132" w:rsidRDefault="00E800A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0C13B97C" w14:textId="77777777" w:rsidTr="007645B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33671033" w14:textId="66ED710D" w:rsidR="007645B5" w:rsidRPr="00D713CC" w:rsidRDefault="00A02BCB" w:rsidP="00E34A86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408" w:type="pct"/>
          </w:tcPr>
          <w:p w14:paraId="13E5460D" w14:textId="0B88F35A" w:rsidR="007645B5" w:rsidRPr="00D713CC" w:rsidRDefault="00332EA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−100–100 %</w:t>
            </w:r>
          </w:p>
        </w:tc>
        <w:tc>
          <w:tcPr>
            <w:tcW w:w="1205" w:type="pct"/>
          </w:tcPr>
          <w:p w14:paraId="5DBD2C2D" w14:textId="1BCC89E9" w:rsidR="007645B5" w:rsidRDefault="00DA54B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3D5490D1" w14:textId="1DFB009F" w:rsidR="007645B5" w:rsidRPr="00BB1132" w:rsidRDefault="0000623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703E71EE" w14:textId="77777777" w:rsidTr="007645B5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6BBF8769" w14:textId="411F8DF3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Attack</w:t>
            </w:r>
            <w:proofErr w:type="spellEnd"/>
          </w:p>
        </w:tc>
        <w:tc>
          <w:tcPr>
            <w:tcW w:w="1408" w:type="pct"/>
          </w:tcPr>
          <w:p w14:paraId="2DBABE48" w14:textId="648DEABF" w:rsidR="007645B5" w:rsidRPr="00D713CC" w:rsidRDefault="00BD2104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8668B7">
              <w:t>10 s</w:t>
            </w:r>
          </w:p>
        </w:tc>
        <w:tc>
          <w:tcPr>
            <w:tcW w:w="1205" w:type="pct"/>
          </w:tcPr>
          <w:p w14:paraId="7022A2CD" w14:textId="32E70C91" w:rsidR="007645B5" w:rsidRPr="00D713CC" w:rsidRDefault="00DF682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BCC79B8" w14:textId="03A39DF6" w:rsidR="007645B5" w:rsidRPr="00D713CC" w:rsidRDefault="005F0D1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24F8E">
              <w:t xml:space="preserve"> i granulární </w:t>
            </w:r>
            <w:proofErr w:type="spellStart"/>
            <w:r w:rsidR="00724F8E">
              <w:t>sampler</w:t>
            </w:r>
            <w:proofErr w:type="spellEnd"/>
          </w:p>
        </w:tc>
      </w:tr>
      <w:tr w:rsidR="007645B5" w:rsidRPr="00D713CC" w14:paraId="05FE44D4" w14:textId="77777777" w:rsidTr="007645B5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6A5A130" w14:textId="70769615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Decay</w:t>
            </w:r>
            <w:proofErr w:type="spellEnd"/>
          </w:p>
        </w:tc>
        <w:tc>
          <w:tcPr>
            <w:tcW w:w="1408" w:type="pct"/>
          </w:tcPr>
          <w:p w14:paraId="3B256D4E" w14:textId="063E8703" w:rsidR="007645B5" w:rsidRPr="00D713CC" w:rsidRDefault="003979C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5DF0C06" w14:textId="53365F39" w:rsidR="007645B5" w:rsidRPr="00D713CC" w:rsidRDefault="00A3569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8DD0EFA" w14:textId="4A6073F7" w:rsidR="007645B5" w:rsidRPr="00D713CC" w:rsidRDefault="004A44D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C191F">
              <w:t xml:space="preserve"> i granulární </w:t>
            </w:r>
            <w:proofErr w:type="spellStart"/>
            <w:r w:rsidR="007C191F">
              <w:t>sampler</w:t>
            </w:r>
            <w:proofErr w:type="spellEnd"/>
          </w:p>
        </w:tc>
      </w:tr>
      <w:tr w:rsidR="007645B5" w:rsidRPr="00D713CC" w14:paraId="4A566AC0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6A32C6C" w14:textId="3FCDF493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Sustain</w:t>
            </w:r>
            <w:proofErr w:type="spellEnd"/>
          </w:p>
        </w:tc>
        <w:tc>
          <w:tcPr>
            <w:tcW w:w="1408" w:type="pct"/>
          </w:tcPr>
          <w:p w14:paraId="3CEBCF93" w14:textId="3D8FF8AE" w:rsidR="007645B5" w:rsidRPr="00D713CC" w:rsidRDefault="00DC0DC8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</w:t>
            </w:r>
            <w:r w:rsidR="009C6D31">
              <w:t xml:space="preserve"> (–)</w:t>
            </w:r>
          </w:p>
        </w:tc>
        <w:tc>
          <w:tcPr>
            <w:tcW w:w="1205" w:type="pct"/>
          </w:tcPr>
          <w:p w14:paraId="3D8717EA" w14:textId="0C624F6C" w:rsidR="007645B5" w:rsidRPr="00D713CC" w:rsidRDefault="0031139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02AD39DD" w14:textId="619CFA5A" w:rsidR="007645B5" w:rsidRPr="00D713CC" w:rsidRDefault="00720A3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52903">
              <w:t xml:space="preserve"> i granulární </w:t>
            </w:r>
            <w:proofErr w:type="spellStart"/>
            <w:r w:rsidR="00452903">
              <w:t>sampler</w:t>
            </w:r>
            <w:proofErr w:type="spellEnd"/>
          </w:p>
        </w:tc>
      </w:tr>
      <w:tr w:rsidR="007645B5" w:rsidRPr="00D713CC" w14:paraId="7E8F0700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04A1765" w14:textId="40C9B6B8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Release</w:t>
            </w:r>
            <w:proofErr w:type="spellEnd"/>
          </w:p>
        </w:tc>
        <w:tc>
          <w:tcPr>
            <w:tcW w:w="1408" w:type="pct"/>
          </w:tcPr>
          <w:p w14:paraId="6570811D" w14:textId="79628130" w:rsidR="007645B5" w:rsidRPr="00D713CC" w:rsidRDefault="00D21E6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8162674" w14:textId="7FFE2187" w:rsidR="007645B5" w:rsidRPr="00D713CC" w:rsidRDefault="006258F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4CDFFB6" w14:textId="5119FE6E" w:rsidR="007645B5" w:rsidRPr="00D713CC" w:rsidRDefault="007154D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37898">
              <w:t xml:space="preserve"> i granulární </w:t>
            </w:r>
            <w:proofErr w:type="spellStart"/>
            <w:r w:rsidR="00437898">
              <w:t>sampler</w:t>
            </w:r>
            <w:proofErr w:type="spellEnd"/>
          </w:p>
        </w:tc>
      </w:tr>
    </w:tbl>
    <w:p w14:paraId="23E99ED9" w14:textId="77777777" w:rsidR="00B31187" w:rsidRDefault="00B31187" w:rsidP="0053408C">
      <w:pPr>
        <w:pStyle w:val="Prvnodstavec"/>
      </w:pPr>
    </w:p>
    <w:p w14:paraId="42F88223" w14:textId="3E335352" w:rsidR="00EE3ABB" w:rsidRDefault="00F61346" w:rsidP="00EE3ABB">
      <w:pPr>
        <w:pStyle w:val="Prvnodstavec"/>
      </w:pPr>
      <w:r>
        <w:t>Hodnota délky grainu</w:t>
      </w:r>
      <w:r w:rsidR="00E56805">
        <w:t xml:space="preserve"> platí pouze </w:t>
      </w:r>
      <w:r w:rsidR="00C200E9">
        <w:t xml:space="preserve">pro </w:t>
      </w:r>
      <w:r w:rsidR="00162E08">
        <w:t xml:space="preserve">notu odpovídající </w:t>
      </w:r>
      <w:r w:rsidR="00AC5082">
        <w:t xml:space="preserve">MIDI </w:t>
      </w:r>
      <w:proofErr w:type="spellStart"/>
      <w:r w:rsidR="00AC5082">
        <w:t>Root</w:t>
      </w:r>
      <w:proofErr w:type="spellEnd"/>
      <w:r w:rsidR="00AC5082">
        <w:t xml:space="preserve"> </w:t>
      </w:r>
      <w:proofErr w:type="spellStart"/>
      <w:r w:rsidR="00AC5082">
        <w:t>Note</w:t>
      </w:r>
      <w:proofErr w:type="spellEnd"/>
      <w:r w:rsidR="00965F13">
        <w:t xml:space="preserve"> – tedy </w:t>
      </w:r>
      <w:r w:rsidR="00C61997">
        <w:t>té</w:t>
      </w:r>
      <w:r w:rsidR="00F30C76">
        <w:t xml:space="preserve"> notě, na které </w:t>
      </w:r>
      <w:proofErr w:type="spellStart"/>
      <w:r w:rsidR="00F93297">
        <w:t>sampler</w:t>
      </w:r>
      <w:proofErr w:type="spellEnd"/>
      <w:r w:rsidR="00F93297">
        <w:t xml:space="preserve"> přehrává </w:t>
      </w:r>
      <w:r w:rsidR="00B23B8B">
        <w:t>nahrávku v původní výšce.</w:t>
      </w:r>
      <w:r w:rsidR="00F13A07">
        <w:t xml:space="preserve"> </w:t>
      </w:r>
      <w:r w:rsidR="00E40F3F">
        <w:t xml:space="preserve">Při změně </w:t>
      </w:r>
      <w:r w:rsidR="003A174D">
        <w:t xml:space="preserve">výšky tónu </w:t>
      </w:r>
      <w:r w:rsidR="00EC2AAB">
        <w:t xml:space="preserve">je změněna </w:t>
      </w:r>
      <w:r w:rsidR="00216B97">
        <w:t>délka</w:t>
      </w:r>
      <w:r w:rsidR="00562206">
        <w:t xml:space="preserve"> nahrávky, a tedy i </w:t>
      </w:r>
      <w:r w:rsidR="000263D0">
        <w:t>délk</w:t>
      </w:r>
      <w:r w:rsidR="00516D12">
        <w:t>a</w:t>
      </w:r>
      <w:r w:rsidR="000263D0">
        <w:t xml:space="preserve"> grainu</w:t>
      </w:r>
      <w:r w:rsidR="00B907BA">
        <w:t xml:space="preserve"> podle následujícího vztahu</w:t>
      </w:r>
      <w:r w:rsidR="00F0026A">
        <w:t xml:space="preserve"> </w:t>
      </w:r>
      <w:r w:rsidR="00B1102C">
        <w:fldChar w:fldCharType="begin"/>
      </w:r>
      <w:r w:rsidR="00B1102C">
        <w:instrText xml:space="preserve"> REF _Ref167536979 \h </w:instrText>
      </w:r>
      <w:r w:rsidR="00B1102C">
        <w:fldChar w:fldCharType="separate"/>
      </w:r>
      <w:r w:rsidR="00F67FCA">
        <w:rPr>
          <w:rFonts w:eastAsia="Adobe Heiti Std R"/>
        </w:rPr>
        <w:t>(</w:t>
      </w:r>
      <w:r w:rsidR="00F67FCA">
        <w:rPr>
          <w:rFonts w:eastAsia="Adobe Heiti Std R"/>
          <w:noProof/>
        </w:rPr>
        <w:t>5</w:t>
      </w:r>
      <w:r w:rsidR="00F67FCA">
        <w:rPr>
          <w:rFonts w:eastAsia="Adobe Heiti Std R"/>
        </w:rPr>
        <w:t>.</w:t>
      </w:r>
      <w:r w:rsidR="00F67FCA">
        <w:rPr>
          <w:rFonts w:eastAsia="Adobe Heiti Std R"/>
          <w:noProof/>
        </w:rPr>
        <w:t>1</w:t>
      </w:r>
      <w:r w:rsidR="00F67FCA">
        <w:rPr>
          <w:rFonts w:eastAsia="Adobe Heiti Std R"/>
        </w:rPr>
        <w:t>)</w:t>
      </w:r>
      <w:r w:rsidR="00B1102C">
        <w:fldChar w:fldCharType="end"/>
      </w:r>
      <w:r w:rsidR="00B907BA">
        <w:t>:</w:t>
      </w:r>
    </w:p>
    <w:p w14:paraId="5803951F" w14:textId="77777777" w:rsidR="00A90E99" w:rsidRPr="00A90E99" w:rsidRDefault="00A90E99" w:rsidP="00A90E99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FF3748" w:rsidRPr="00555F11" w14:paraId="4CC68620" w14:textId="77777777" w:rsidTr="00F1181D">
        <w:tc>
          <w:tcPr>
            <w:tcW w:w="6801" w:type="dxa"/>
          </w:tcPr>
          <w:p w14:paraId="0C41EFAC" w14:textId="480FBACD" w:rsidR="00FF3748" w:rsidRPr="00BE1BC0" w:rsidRDefault="00000000" w:rsidP="00F1181D">
            <w:pPr>
              <w:pStyle w:val="Rovnice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MIDI Note -MIDI Root Note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sup>
              </m:sSup>
            </m:oMath>
            <w:r w:rsidR="00FF3748">
              <w:t xml:space="preserve"> ,</w:t>
            </w:r>
          </w:p>
        </w:tc>
        <w:tc>
          <w:tcPr>
            <w:tcW w:w="1699" w:type="dxa"/>
            <w:vAlign w:val="center"/>
          </w:tcPr>
          <w:p w14:paraId="58944FCE" w14:textId="48B99C20" w:rsidR="00FF3748" w:rsidRPr="00555F11" w:rsidRDefault="00FF3748" w:rsidP="00F1181D">
            <w:pPr>
              <w:pStyle w:val="Rovnice"/>
              <w:jc w:val="right"/>
            </w:pPr>
            <w:bookmarkStart w:id="90" w:name="_Ref167536979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F67FCA">
              <w:rPr>
                <w:rFonts w:eastAsia="Adobe Heiti Std R"/>
                <w:noProof/>
              </w:rPr>
              <w:t>5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F67FCA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90"/>
          </w:p>
        </w:tc>
      </w:tr>
    </w:tbl>
    <w:p w14:paraId="480F411E" w14:textId="77777777" w:rsidR="00FF3748" w:rsidRDefault="00FF3748" w:rsidP="00A90E99">
      <w:pPr>
        <w:pStyle w:val="Prvnodstavec"/>
      </w:pPr>
    </w:p>
    <w:p w14:paraId="714E71BB" w14:textId="73AB51A1" w:rsidR="00DE6B5F" w:rsidRDefault="00007ADF" w:rsidP="00DE6B5F">
      <w:pPr>
        <w:pStyle w:val="Prvnodstavec"/>
      </w:pPr>
      <w:r>
        <w:t xml:space="preserve">kde </w:t>
      </w:r>
      <w:r w:rsidR="004B4D19">
        <w:t xml:space="preserve">MIDI </w:t>
      </w:r>
      <w:proofErr w:type="spellStart"/>
      <w:r w:rsidR="004B4D19">
        <w:t>Note</w:t>
      </w:r>
      <w:proofErr w:type="spellEnd"/>
      <w:r w:rsidR="004B4D19">
        <w:t xml:space="preserve"> je číslo stisknuté noty a </w:t>
      </w:r>
      <w:r>
        <w:t xml:space="preserve">MIDI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Note</w:t>
      </w:r>
      <w:proofErr w:type="spellEnd"/>
      <w:r>
        <w:t xml:space="preserve"> </w:t>
      </w:r>
      <w:r w:rsidR="00E37128">
        <w:t xml:space="preserve">je </w:t>
      </w:r>
      <w:r w:rsidR="00FB09C2">
        <w:t xml:space="preserve">číslo MIDI noty zvolené </w:t>
      </w:r>
      <w:r w:rsidR="00A844A2">
        <w:t xml:space="preserve">pro přehrávání </w:t>
      </w:r>
      <w:r w:rsidR="00940912">
        <w:t>samplu</w:t>
      </w:r>
      <w:r w:rsidR="00A844A2">
        <w:t xml:space="preserve"> </w:t>
      </w:r>
      <w:r w:rsidR="00FA27EC">
        <w:t>v původní výšce</w:t>
      </w:r>
      <w:r w:rsidR="00FE2A31">
        <w:t>.</w:t>
      </w:r>
      <w:r w:rsidR="00A54C7F">
        <w:t xml:space="preserve"> Dané řešení není ideální </w:t>
      </w:r>
      <w:r w:rsidR="0083653B">
        <w:t xml:space="preserve">a je spíše následkem </w:t>
      </w:r>
      <w:r w:rsidR="004018BF">
        <w:t xml:space="preserve">nedostatku </w:t>
      </w:r>
      <w:r w:rsidR="00EC6C3A">
        <w:t xml:space="preserve">programátorských zkušeností </w:t>
      </w:r>
      <w:r w:rsidR="00613FEE">
        <w:t>a kvalifikace</w:t>
      </w:r>
      <w:r w:rsidR="000F39A6">
        <w:t xml:space="preserve"> než </w:t>
      </w:r>
      <w:r w:rsidR="00C221B0">
        <w:t xml:space="preserve">záměrem, </w:t>
      </w:r>
      <w:r w:rsidR="00B73271">
        <w:t xml:space="preserve">nicméně </w:t>
      </w:r>
      <w:r w:rsidR="00A91921">
        <w:t xml:space="preserve">po umělecké stránce </w:t>
      </w:r>
      <w:r w:rsidR="00E672BF">
        <w:t xml:space="preserve">nástroji </w:t>
      </w:r>
      <w:r w:rsidR="008D0A05">
        <w:t xml:space="preserve">nikterak zásadně </w:t>
      </w:r>
      <w:r w:rsidR="001049E3">
        <w:t>kvalitu neubírá.</w:t>
      </w:r>
    </w:p>
    <w:p w14:paraId="0AC10886" w14:textId="6883A111" w:rsidR="00F17A74" w:rsidRDefault="00110475" w:rsidP="00F17A74">
      <w:pPr>
        <w:pStyle w:val="Nadpis2"/>
      </w:pPr>
      <w:bookmarkStart w:id="91" w:name="_Toc167574963"/>
      <w:r>
        <w:t xml:space="preserve">Nastavení parametrů pomocí </w:t>
      </w:r>
      <w:r w:rsidR="00CC7337">
        <w:t>webkamery</w:t>
      </w:r>
      <w:bookmarkEnd w:id="91"/>
    </w:p>
    <w:p w14:paraId="0AB178AE" w14:textId="117D0525" w:rsidR="00A75614" w:rsidRDefault="001036BC" w:rsidP="006C018E">
      <w:pPr>
        <w:pStyle w:val="Prvnodstavec"/>
      </w:pPr>
      <w:r>
        <w:t xml:space="preserve">Experimentální složkou této práce je možnost nastavení </w:t>
      </w:r>
      <w:r w:rsidR="002B5042">
        <w:t xml:space="preserve">parametrů granulární syntézy </w:t>
      </w:r>
      <w:r w:rsidR="007312BA">
        <w:t xml:space="preserve">pomocí </w:t>
      </w:r>
      <w:r w:rsidR="00B45D6C">
        <w:t xml:space="preserve">barev </w:t>
      </w:r>
      <w:r w:rsidR="00A41069">
        <w:t>zaznamenan</w:t>
      </w:r>
      <w:r w:rsidR="00B45D6C">
        <w:t xml:space="preserve">ých webkamerou. </w:t>
      </w:r>
      <w:r w:rsidR="00C119E3">
        <w:t>Původním záměrem byl</w:t>
      </w:r>
      <w:r w:rsidR="00712521">
        <w:t xml:space="preserve">a možnost kontinuálního snímání </w:t>
      </w:r>
      <w:r w:rsidR="00E907D7">
        <w:t>a průběžné</w:t>
      </w:r>
      <w:r w:rsidR="00094EBB">
        <w:t xml:space="preserve"> změny </w:t>
      </w:r>
      <w:r w:rsidR="00904571">
        <w:t>parametrů</w:t>
      </w:r>
      <w:r w:rsidR="007E7589">
        <w:t xml:space="preserve"> syntézy</w:t>
      </w:r>
      <w:r w:rsidR="00305D7D">
        <w:t xml:space="preserve">, toto řešení </w:t>
      </w:r>
      <w:r w:rsidR="00046266">
        <w:t xml:space="preserve">se však ukázalo </w:t>
      </w:r>
      <w:r w:rsidR="00046266">
        <w:lastRenderedPageBreak/>
        <w:t xml:space="preserve">jako </w:t>
      </w:r>
      <w:r w:rsidR="00B01A42">
        <w:t xml:space="preserve">příliš výpočetně náročné </w:t>
      </w:r>
      <w:r w:rsidR="00F7220B">
        <w:t>vzhledem k</w:t>
      </w:r>
      <w:r w:rsidR="0010516C">
        <w:t> algoritmu, jakým jsou grainy tvořeny a ukládány</w:t>
      </w:r>
      <w:r w:rsidR="00021697">
        <w:t xml:space="preserve">, </w:t>
      </w:r>
      <w:r w:rsidR="00844608">
        <w:t xml:space="preserve">znamenalo by neustálý proces </w:t>
      </w:r>
      <w:r w:rsidR="00AA324F">
        <w:t xml:space="preserve">přepisování obsahu </w:t>
      </w:r>
      <w:proofErr w:type="spellStart"/>
      <w:r w:rsidR="007C4936">
        <w:t>sampleru</w:t>
      </w:r>
      <w:proofErr w:type="spellEnd"/>
      <w:r w:rsidR="007C4936">
        <w:t xml:space="preserve"> </w:t>
      </w:r>
      <w:r w:rsidR="00C76F78">
        <w:t>a pro jeho implementaci by bylo nutné</w:t>
      </w:r>
      <w:r w:rsidR="009D7282">
        <w:t xml:space="preserve"> od základu změnit </w:t>
      </w:r>
      <w:r w:rsidR="00430D9A">
        <w:t>způsob</w:t>
      </w:r>
      <w:r w:rsidR="00EB73AB">
        <w:t xml:space="preserve">, jakým </w:t>
      </w:r>
      <w:r w:rsidR="00BE2062">
        <w:t>jsou grainy tvořeny</w:t>
      </w:r>
      <w:r w:rsidR="00C41EA9">
        <w:t xml:space="preserve">. </w:t>
      </w:r>
      <w:r w:rsidR="00125C47">
        <w:t>Proto bylo nakonec zvoleno řešení</w:t>
      </w:r>
      <w:r w:rsidR="005A5227">
        <w:t xml:space="preserve"> podstatně více odpovídající </w:t>
      </w:r>
      <w:r w:rsidR="00E8171D">
        <w:t xml:space="preserve">již existující struktuře </w:t>
      </w:r>
      <w:proofErr w:type="spellStart"/>
      <w:r w:rsidR="00695F9B">
        <w:t>sampleru</w:t>
      </w:r>
      <w:proofErr w:type="spellEnd"/>
      <w:r w:rsidR="007C7E40">
        <w:t xml:space="preserve">, tedy </w:t>
      </w:r>
      <w:r w:rsidR="00F76460">
        <w:t xml:space="preserve">vyhodnocení </w:t>
      </w:r>
      <w:r w:rsidR="008B1F30">
        <w:t xml:space="preserve">průměrné hodnoty </w:t>
      </w:r>
      <w:r w:rsidR="006D08CD">
        <w:t xml:space="preserve">HSL pixelů </w:t>
      </w:r>
      <w:r w:rsidR="003F1142">
        <w:t>vytvořené fotografie.</w:t>
      </w:r>
    </w:p>
    <w:p w14:paraId="68126539" w14:textId="643E4C20" w:rsidR="006C018E" w:rsidRDefault="008662E4" w:rsidP="006C018E">
      <w:r>
        <w:t xml:space="preserve">Současný </w:t>
      </w:r>
      <w:r w:rsidR="00844709">
        <w:t xml:space="preserve">proces </w:t>
      </w:r>
      <w:r w:rsidR="00136FAA">
        <w:t xml:space="preserve">ovládání parametrů granulární syntézy </w:t>
      </w:r>
      <w:r w:rsidR="00FA4608">
        <w:t>tedy vypadá takto:</w:t>
      </w:r>
    </w:p>
    <w:p w14:paraId="536C62A9" w14:textId="77777777" w:rsidR="008820DF" w:rsidRDefault="008820DF" w:rsidP="008820DF">
      <w:pPr>
        <w:pStyle w:val="Prvnodstavec"/>
      </w:pPr>
    </w:p>
    <w:p w14:paraId="075B5051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5524EB3F" w14:textId="7E7E81F1" w:rsidR="00AA7F94" w:rsidRDefault="00AA7F94" w:rsidP="00AA7F94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 w:rsidR="007E39B4">
        <w:t>colourModifier</w:t>
      </w:r>
      <w:proofErr w:type="spellEnd"/>
      <w:r>
        <w:t>(</w:t>
      </w:r>
      <w:proofErr w:type="gramEnd"/>
      <w:r>
        <w:t>)</w:t>
      </w:r>
    </w:p>
    <w:p w14:paraId="0461B618" w14:textId="77777777" w:rsidR="00AA7F94" w:rsidRDefault="00AA7F94" w:rsidP="00AA7F94">
      <w:pPr>
        <w:pStyle w:val="Zdrojovkd"/>
      </w:pPr>
      <w:r>
        <w:t>{</w:t>
      </w:r>
    </w:p>
    <w:p w14:paraId="757F1EF9" w14:textId="5699618A" w:rsidR="00AA7F94" w:rsidRDefault="00AA7F94" w:rsidP="00A3565E">
      <w:pPr>
        <w:pStyle w:val="Zdrojovkd"/>
      </w:pPr>
      <w:r>
        <w:t xml:space="preserve">  </w:t>
      </w:r>
      <w:proofErr w:type="spellStart"/>
      <w:r w:rsidR="00A3565E">
        <w:t>myCameraDevice</w:t>
      </w:r>
      <w:proofErr w:type="spellEnd"/>
      <w:r w:rsidR="00D94E02">
        <w:t>-&gt;</w:t>
      </w:r>
      <w:proofErr w:type="spellStart"/>
      <w:r w:rsidR="00A3565E">
        <w:t>takeStillPicture</w:t>
      </w:r>
      <w:proofErr w:type="spellEnd"/>
      <w:r w:rsidR="00F90971">
        <w:t>(</w:t>
      </w:r>
      <w:r w:rsidR="00D94E02">
        <w:t>[</w:t>
      </w:r>
      <w:r w:rsidR="00D94E02" w:rsidRPr="002E1BD0">
        <w:rPr>
          <w:b/>
          <w:bCs/>
        </w:rPr>
        <w:t>this</w:t>
      </w:r>
      <w:proofErr w:type="gramStart"/>
      <w:r w:rsidR="00D94E02">
        <w:t>])</w:t>
      </w:r>
      <w:r w:rsidR="00F90971">
        <w:rPr>
          <w:b/>
          <w:bCs/>
        </w:rPr>
        <w:t>const</w:t>
      </w:r>
      <w:proofErr w:type="gramEnd"/>
      <w:r w:rsidR="00F90971">
        <w:t xml:space="preserve"> </w:t>
      </w:r>
      <w:proofErr w:type="spellStart"/>
      <w:r w:rsidR="00F90971">
        <w:t>juce</w:t>
      </w:r>
      <w:proofErr w:type="spellEnd"/>
      <w:r w:rsidR="00F90971">
        <w:t>::</w:t>
      </w:r>
      <w:r w:rsidR="00F90971">
        <w:rPr>
          <w:b/>
          <w:bCs/>
        </w:rPr>
        <w:t>Image</w:t>
      </w:r>
      <w:r w:rsidR="00F90971">
        <w:t>&amp;)</w:t>
      </w:r>
      <w:r w:rsidR="000279F6">
        <w:t>{</w:t>
      </w:r>
    </w:p>
    <w:p w14:paraId="0A1B3A24" w14:textId="384189A8" w:rsidR="000279F6" w:rsidRDefault="000279F6" w:rsidP="00A3565E">
      <w:pPr>
        <w:pStyle w:val="Zdrojovkd"/>
      </w:pPr>
      <w:r>
        <w:t xml:space="preserve">  </w:t>
      </w:r>
      <w:r w:rsidR="00AE5B39">
        <w:t xml:space="preserve">  </w:t>
      </w:r>
      <w:r w:rsidR="00AE5B39">
        <w:rPr>
          <w:b/>
          <w:bCs/>
        </w:rPr>
        <w:t>this</w:t>
      </w:r>
      <w:r w:rsidR="00AE5B39">
        <w:t>-&gt;</w:t>
      </w:r>
      <w:proofErr w:type="spellStart"/>
      <w:r w:rsidR="00AE5B39">
        <w:t>averagePixel</w:t>
      </w:r>
      <w:proofErr w:type="spellEnd"/>
      <w:r w:rsidR="00AE5B39">
        <w:t>(image);</w:t>
      </w:r>
    </w:p>
    <w:p w14:paraId="62F48ABD" w14:textId="7A9C337B" w:rsidR="00AE5B39" w:rsidRPr="00AE5B39" w:rsidRDefault="00AE5B39" w:rsidP="00A3565E">
      <w:pPr>
        <w:pStyle w:val="Zdrojovkd"/>
      </w:pPr>
      <w:r>
        <w:t xml:space="preserve">    });</w:t>
      </w:r>
    </w:p>
    <w:p w14:paraId="28D43E01" w14:textId="77777777" w:rsidR="00AA7F94" w:rsidRPr="000E57B6" w:rsidRDefault="00AA7F94" w:rsidP="00AA7F94">
      <w:pPr>
        <w:pStyle w:val="Zdrojovkd"/>
      </w:pPr>
      <w:r>
        <w:t>{</w:t>
      </w:r>
    </w:p>
    <w:p w14:paraId="715B7677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43BC29FD" w14:textId="77777777" w:rsidR="008820DF" w:rsidRDefault="008820DF" w:rsidP="008820DF">
      <w:pPr>
        <w:pStyle w:val="Prvnodstavec"/>
      </w:pPr>
    </w:p>
    <w:p w14:paraId="4C23BC0A" w14:textId="36224C64" w:rsidR="003E7A7F" w:rsidRPr="00E30BE9" w:rsidRDefault="00BF34DB" w:rsidP="003E7A7F">
      <w:pPr>
        <w:pStyle w:val="Prvnodstavec"/>
      </w:pPr>
      <w:r>
        <w:t xml:space="preserve">Nejprve je tlačítkem </w:t>
      </w:r>
      <w:r w:rsidR="00A245A4">
        <w:t xml:space="preserve">spuštěn </w:t>
      </w:r>
      <w:r w:rsidR="00A53523">
        <w:t xml:space="preserve">proces nastavení </w:t>
      </w:r>
      <w:r w:rsidR="001A552E">
        <w:t xml:space="preserve">parametrů </w:t>
      </w:r>
      <w:r w:rsidR="002B7E1C">
        <w:t xml:space="preserve">pomocí </w:t>
      </w:r>
      <w:r w:rsidR="000175B2">
        <w:t xml:space="preserve">fotografie. </w:t>
      </w:r>
      <w:r w:rsidR="002669A6">
        <w:t xml:space="preserve">Ta je vytvořena </w:t>
      </w:r>
      <w:r w:rsidR="00EB297C">
        <w:t xml:space="preserve">voláním </w:t>
      </w:r>
      <w:r w:rsidR="008B2700">
        <w:t xml:space="preserve">metody </w:t>
      </w:r>
      <w:proofErr w:type="spellStart"/>
      <w:r w:rsidR="008B2700">
        <w:rPr>
          <w:i/>
          <w:iCs/>
        </w:rPr>
        <w:t>takeStillPicture</w:t>
      </w:r>
      <w:proofErr w:type="spellEnd"/>
      <w:r w:rsidR="0044267D">
        <w:t xml:space="preserve">, jež </w:t>
      </w:r>
      <w:r w:rsidR="00945A04">
        <w:t xml:space="preserve">z interního či připojeného zařízení </w:t>
      </w:r>
      <w:r w:rsidR="00720D9C">
        <w:t xml:space="preserve">sejme aktuálně </w:t>
      </w:r>
      <w:r w:rsidR="009A6B26">
        <w:t>zaznamen</w:t>
      </w:r>
      <w:r w:rsidR="0054047C">
        <w:t>ávaný obraz</w:t>
      </w:r>
      <w:r w:rsidR="00181D08">
        <w:t>, je</w:t>
      </w:r>
      <w:r w:rsidR="00031350">
        <w:t>n</w:t>
      </w:r>
      <w:r w:rsidR="00181D08">
        <w:t>ž slouží jako obrázek k</w:t>
      </w:r>
      <w:r w:rsidR="00E30BE9">
        <w:t> </w:t>
      </w:r>
      <w:r w:rsidR="00181D08">
        <w:t>analýze</w:t>
      </w:r>
      <w:r w:rsidR="00E30BE9">
        <w:t xml:space="preserve"> předaný dále metodě </w:t>
      </w:r>
      <w:proofErr w:type="spellStart"/>
      <w:r w:rsidR="00E30BE9">
        <w:rPr>
          <w:i/>
          <w:iCs/>
        </w:rPr>
        <w:t>averagePixel</w:t>
      </w:r>
      <w:proofErr w:type="spellEnd"/>
      <w:r w:rsidR="00E30BE9">
        <w:t>.</w:t>
      </w:r>
    </w:p>
    <w:p w14:paraId="15BC23C7" w14:textId="77777777" w:rsidR="00FB1A8D" w:rsidRDefault="00FB1A8D" w:rsidP="00FB1A8D">
      <w:pPr>
        <w:pStyle w:val="Prvnodstavec"/>
      </w:pPr>
    </w:p>
    <w:p w14:paraId="4B99D731" w14:textId="288FC129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39D4675A" w14:textId="5CC03103" w:rsidR="00FB1A8D" w:rsidRDefault="000E57B6" w:rsidP="00FB1A8D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 w:rsidR="00762884">
        <w:t>averagePixel</w:t>
      </w:r>
      <w:proofErr w:type="spellEnd"/>
      <w:r w:rsidR="00762884">
        <w:t>(</w:t>
      </w:r>
      <w:proofErr w:type="gramEnd"/>
      <w:r w:rsidR="00F933D6">
        <w:rPr>
          <w:b/>
          <w:bCs/>
        </w:rPr>
        <w:t>const Image</w:t>
      </w:r>
      <w:r w:rsidR="00F933D6">
        <w:t xml:space="preserve">&amp; </w:t>
      </w:r>
      <w:proofErr w:type="spellStart"/>
      <w:r w:rsidR="00F933D6">
        <w:t>img</w:t>
      </w:r>
      <w:proofErr w:type="spellEnd"/>
      <w:r w:rsidR="00762884">
        <w:t>)</w:t>
      </w:r>
    </w:p>
    <w:p w14:paraId="56CEFDE8" w14:textId="5DEFA3AB" w:rsidR="000001D0" w:rsidRDefault="000001D0" w:rsidP="00FB1A8D">
      <w:pPr>
        <w:pStyle w:val="Zdrojovkd"/>
      </w:pPr>
      <w:r>
        <w:t>{</w:t>
      </w:r>
    </w:p>
    <w:p w14:paraId="77941F8E" w14:textId="7C27971B" w:rsidR="000001D0" w:rsidRDefault="000001D0" w:rsidP="00FB1A8D">
      <w:pPr>
        <w:pStyle w:val="Zdrojovkd"/>
      </w:pPr>
      <w:r>
        <w:t xml:space="preserve">  </w:t>
      </w:r>
      <w:proofErr w:type="gramStart"/>
      <w:r w:rsidR="00E04664">
        <w:t>std::</w:t>
      </w:r>
      <w:proofErr w:type="gramEnd"/>
      <w:r w:rsidR="00E04664">
        <w:t>vector&lt;</w:t>
      </w:r>
      <w:proofErr w:type="spellStart"/>
      <w:r w:rsidR="00E04664">
        <w:rPr>
          <w:b/>
          <w:bCs/>
        </w:rPr>
        <w:t>Colour</w:t>
      </w:r>
      <w:proofErr w:type="spellEnd"/>
      <w:r w:rsidR="00E04664">
        <w:t>&gt;</w:t>
      </w:r>
      <w:r w:rsidR="00916DAF">
        <w:t xml:space="preserve"> </w:t>
      </w:r>
      <w:proofErr w:type="spellStart"/>
      <w:r w:rsidR="00916DAF">
        <w:t>pixelColours</w:t>
      </w:r>
      <w:proofErr w:type="spellEnd"/>
      <w:r w:rsidR="00916DAF">
        <w:t>;</w:t>
      </w:r>
    </w:p>
    <w:p w14:paraId="72E17D8A" w14:textId="186E0E1E" w:rsidR="00BC7690" w:rsidRDefault="00BC7690" w:rsidP="00FB1A8D">
      <w:pPr>
        <w:pStyle w:val="Zdrojovkd"/>
      </w:pPr>
      <w:r>
        <w:t xml:space="preserve">  </w:t>
      </w:r>
      <w:proofErr w:type="gramStart"/>
      <w:r w:rsidR="0078683E">
        <w:t>std::</w:t>
      </w:r>
      <w:proofErr w:type="gramEnd"/>
      <w:r w:rsidR="0078683E">
        <w:t>vector&lt;</w:t>
      </w:r>
      <w:r w:rsidR="0078683E">
        <w:rPr>
          <w:b/>
          <w:bCs/>
        </w:rPr>
        <w:t>float</w:t>
      </w:r>
      <w:r w:rsidR="0078683E">
        <w:t xml:space="preserve">&gt; </w:t>
      </w:r>
      <w:proofErr w:type="spellStart"/>
      <w:r w:rsidR="0078683E">
        <w:t>pixelHue</w:t>
      </w:r>
      <w:proofErr w:type="spellEnd"/>
      <w:r w:rsidR="0078683E">
        <w:t>;</w:t>
      </w:r>
    </w:p>
    <w:p w14:paraId="605427B9" w14:textId="7FEC2EEF" w:rsidR="0078683E" w:rsidRDefault="0078683E" w:rsidP="00FB1A8D">
      <w:pPr>
        <w:pStyle w:val="Zdrojovkd"/>
      </w:pPr>
      <w:r>
        <w:t xml:space="preserve">  </w:t>
      </w:r>
      <w:proofErr w:type="gramStart"/>
      <w:r>
        <w:t>std::</w:t>
      </w:r>
      <w:proofErr w:type="gramEnd"/>
      <w:r>
        <w:t>vector&lt;</w:t>
      </w:r>
      <w:r>
        <w:rPr>
          <w:b/>
          <w:bCs/>
        </w:rPr>
        <w:t>float</w:t>
      </w:r>
      <w:r>
        <w:t xml:space="preserve">&gt; </w:t>
      </w:r>
      <w:proofErr w:type="spellStart"/>
      <w:r>
        <w:t>pixelSaturation</w:t>
      </w:r>
      <w:proofErr w:type="spellEnd"/>
      <w:r>
        <w:t>;</w:t>
      </w:r>
    </w:p>
    <w:p w14:paraId="2AA00D4A" w14:textId="6C7167E0" w:rsidR="00D623CB" w:rsidRDefault="00D623CB" w:rsidP="00FB1A8D">
      <w:pPr>
        <w:pStyle w:val="Zdrojovkd"/>
      </w:pPr>
      <w:r>
        <w:t xml:space="preserve">  </w:t>
      </w:r>
      <w:proofErr w:type="gramStart"/>
      <w:r>
        <w:t>std::</w:t>
      </w:r>
      <w:proofErr w:type="gramEnd"/>
      <w:r>
        <w:t>vector&lt;</w:t>
      </w:r>
      <w:r>
        <w:rPr>
          <w:b/>
          <w:bCs/>
        </w:rPr>
        <w:t>float</w:t>
      </w:r>
      <w:r>
        <w:t xml:space="preserve">&gt; </w:t>
      </w:r>
      <w:proofErr w:type="spellStart"/>
      <w:r>
        <w:t>pixelLightness</w:t>
      </w:r>
      <w:proofErr w:type="spellEnd"/>
      <w:r>
        <w:t>;</w:t>
      </w:r>
    </w:p>
    <w:p w14:paraId="1CACF706" w14:textId="77777777" w:rsidR="008F7804" w:rsidRDefault="008F7804" w:rsidP="00FB1A8D">
      <w:pPr>
        <w:pStyle w:val="Zdrojovkd"/>
      </w:pPr>
    </w:p>
    <w:p w14:paraId="73F27752" w14:textId="1A51D049" w:rsidR="008F7804" w:rsidRDefault="008F7804" w:rsidP="00FB1A8D">
      <w:pPr>
        <w:pStyle w:val="Zdrojovkd"/>
      </w:pPr>
      <w:r>
        <w:t xml:space="preserve">  </w:t>
      </w:r>
      <w:r>
        <w:rPr>
          <w:b/>
          <w:bCs/>
        </w:rPr>
        <w:t>for</w:t>
      </w:r>
      <w:r>
        <w:t xml:space="preserve"> (</w:t>
      </w:r>
      <w:r>
        <w:rPr>
          <w:b/>
          <w:bCs/>
        </w:rPr>
        <w:t>int</w:t>
      </w:r>
      <w:r>
        <w:t xml:space="preserve"> row = 0; row &lt; </w:t>
      </w:r>
      <w:proofErr w:type="spellStart"/>
      <w:proofErr w:type="gramStart"/>
      <w:r>
        <w:t>img.getHeig</w:t>
      </w:r>
      <w:r w:rsidR="00297FFC">
        <w:t>h</w:t>
      </w:r>
      <w:r>
        <w:t>t</w:t>
      </w:r>
      <w:proofErr w:type="spellEnd"/>
      <w:proofErr w:type="gramEnd"/>
      <w:r>
        <w:t>(); row++)</w:t>
      </w:r>
    </w:p>
    <w:p w14:paraId="2163A40F" w14:textId="43AE2910" w:rsidR="00E045E9" w:rsidRDefault="00E045E9" w:rsidP="00FB1A8D">
      <w:pPr>
        <w:pStyle w:val="Zdrojovkd"/>
      </w:pPr>
      <w:r>
        <w:t xml:space="preserve">  {</w:t>
      </w:r>
    </w:p>
    <w:p w14:paraId="040F7532" w14:textId="2C7710B0" w:rsidR="00E045E9" w:rsidRDefault="00E045E9" w:rsidP="00FB1A8D">
      <w:pPr>
        <w:pStyle w:val="Zdrojovkd"/>
      </w:pPr>
      <w:r>
        <w:t xml:space="preserve">    </w:t>
      </w:r>
      <w:r w:rsidR="009553B5">
        <w:rPr>
          <w:b/>
          <w:bCs/>
        </w:rPr>
        <w:t>f</w:t>
      </w:r>
      <w:r w:rsidR="00297FFC">
        <w:rPr>
          <w:b/>
          <w:bCs/>
        </w:rPr>
        <w:t>or</w:t>
      </w:r>
      <w:r w:rsidR="00297FFC">
        <w:t xml:space="preserve"> (</w:t>
      </w:r>
      <w:r w:rsidR="00297FFC">
        <w:rPr>
          <w:b/>
          <w:bCs/>
        </w:rPr>
        <w:t>int</w:t>
      </w:r>
      <w:r w:rsidR="00297FFC">
        <w:t xml:space="preserve"> pixel = 0; pixel &lt; </w:t>
      </w:r>
      <w:proofErr w:type="spellStart"/>
      <w:proofErr w:type="gramStart"/>
      <w:r w:rsidR="00297FFC">
        <w:t>img.getWidth</w:t>
      </w:r>
      <w:proofErr w:type="spellEnd"/>
      <w:proofErr w:type="gramEnd"/>
      <w:r w:rsidR="00297FFC">
        <w:t>()</w:t>
      </w:r>
      <w:r w:rsidR="009553B5">
        <w:t>; pixel++)</w:t>
      </w:r>
    </w:p>
    <w:p w14:paraId="08DEA37B" w14:textId="24B3A489" w:rsidR="009553B5" w:rsidRDefault="009553B5" w:rsidP="00FB1A8D">
      <w:pPr>
        <w:pStyle w:val="Zdrojovkd"/>
      </w:pPr>
      <w:r>
        <w:t xml:space="preserve">    {</w:t>
      </w:r>
    </w:p>
    <w:p w14:paraId="368561F5" w14:textId="29014A39" w:rsidR="009553B5" w:rsidRDefault="009553B5" w:rsidP="00FB1A8D">
      <w:pPr>
        <w:pStyle w:val="Zdrojovkd"/>
      </w:pPr>
      <w:r>
        <w:t xml:space="preserve">      </w:t>
      </w:r>
      <w:proofErr w:type="spellStart"/>
      <w:r w:rsidR="00C840BB">
        <w:t>pixelColours.push_</w:t>
      </w:r>
      <w:proofErr w:type="gramStart"/>
      <w:r w:rsidR="00C840BB">
        <w:t>back</w:t>
      </w:r>
      <w:proofErr w:type="spellEnd"/>
      <w:r w:rsidR="00C840BB">
        <w:t>(</w:t>
      </w:r>
      <w:proofErr w:type="spellStart"/>
      <w:proofErr w:type="gramEnd"/>
      <w:r w:rsidR="00C840BB">
        <w:t>img.getPixelAt</w:t>
      </w:r>
      <w:proofErr w:type="spellEnd"/>
      <w:r w:rsidR="00C840BB">
        <w:t>(pixel, row));</w:t>
      </w:r>
    </w:p>
    <w:p w14:paraId="10C7F6AD" w14:textId="6647B3AC" w:rsidR="009553B5" w:rsidRPr="00297FFC" w:rsidRDefault="009553B5" w:rsidP="00FB1A8D">
      <w:pPr>
        <w:pStyle w:val="Zdrojovkd"/>
      </w:pPr>
      <w:r>
        <w:t xml:space="preserve">    }</w:t>
      </w:r>
    </w:p>
    <w:p w14:paraId="53E37F28" w14:textId="353DA834" w:rsidR="00E045E9" w:rsidRDefault="00E045E9" w:rsidP="00FB1A8D">
      <w:pPr>
        <w:pStyle w:val="Zdrojovkd"/>
      </w:pPr>
      <w:r>
        <w:t xml:space="preserve">  }</w:t>
      </w:r>
    </w:p>
    <w:p w14:paraId="2FCABBB4" w14:textId="77777777" w:rsidR="00E77A89" w:rsidRDefault="00E77A89" w:rsidP="00FB1A8D">
      <w:pPr>
        <w:pStyle w:val="Zdrojovkd"/>
      </w:pPr>
    </w:p>
    <w:p w14:paraId="19C1DB9B" w14:textId="228F9136" w:rsidR="00E77A89" w:rsidRDefault="00E77A89" w:rsidP="00FB1A8D">
      <w:pPr>
        <w:pStyle w:val="Zdrojovkd"/>
      </w:pPr>
      <w:r>
        <w:t xml:space="preserve">  </w:t>
      </w:r>
      <w:r w:rsidR="00424469">
        <w:rPr>
          <w:b/>
          <w:bCs/>
        </w:rPr>
        <w:t>for</w:t>
      </w:r>
      <w:r w:rsidR="00424469">
        <w:t xml:space="preserve"> (</w:t>
      </w:r>
      <w:r w:rsidR="002410C1">
        <w:rPr>
          <w:b/>
          <w:bCs/>
        </w:rPr>
        <w:t>int</w:t>
      </w:r>
      <w:r w:rsidR="002410C1">
        <w:t xml:space="preserve"> pixel = 0; pixel &lt; </w:t>
      </w:r>
      <w:proofErr w:type="spellStart"/>
      <w:r w:rsidR="00A8733E">
        <w:t>pixelColours.size</w:t>
      </w:r>
      <w:proofErr w:type="spellEnd"/>
      <w:r w:rsidR="00A8733E">
        <w:t>(); pixel++)</w:t>
      </w:r>
    </w:p>
    <w:p w14:paraId="583B1A3E" w14:textId="54456C6E" w:rsidR="00A8733E" w:rsidRDefault="00A8733E" w:rsidP="00FB1A8D">
      <w:pPr>
        <w:pStyle w:val="Zdrojovkd"/>
      </w:pPr>
      <w:r>
        <w:t xml:space="preserve">  {</w:t>
      </w:r>
    </w:p>
    <w:p w14:paraId="4D9863B0" w14:textId="17BB663F" w:rsidR="00A8733E" w:rsidRDefault="00A8733E" w:rsidP="00FB1A8D">
      <w:pPr>
        <w:pStyle w:val="Zdrojovkd"/>
      </w:pPr>
      <w:r>
        <w:t xml:space="preserve">    </w:t>
      </w:r>
      <w:proofErr w:type="spellStart"/>
      <w:r w:rsidR="00510C73">
        <w:t>pixelHue.push_back</w:t>
      </w:r>
      <w:proofErr w:type="spellEnd"/>
      <w:r w:rsidR="00045ABA">
        <w:t>(</w:t>
      </w:r>
      <w:proofErr w:type="spellStart"/>
      <w:r w:rsidR="00045ABA">
        <w:t>pixelColours</w:t>
      </w:r>
      <w:proofErr w:type="spellEnd"/>
      <w:r w:rsidR="00045ABA">
        <w:t>[pixel</w:t>
      </w:r>
      <w:proofErr w:type="gramStart"/>
      <w:r w:rsidR="00045ABA">
        <w:t>].</w:t>
      </w:r>
      <w:proofErr w:type="spellStart"/>
      <w:r w:rsidR="00045ABA">
        <w:t>getHue</w:t>
      </w:r>
      <w:proofErr w:type="spellEnd"/>
      <w:proofErr w:type="gramEnd"/>
      <w:r w:rsidR="00045ABA">
        <w:t>()</w:t>
      </w:r>
      <w:r w:rsidR="00E61C97">
        <w:t>)</w:t>
      </w:r>
      <w:r w:rsidR="00045ABA">
        <w:t>;</w:t>
      </w:r>
    </w:p>
    <w:p w14:paraId="6230A048" w14:textId="099C56EC" w:rsidR="00816735" w:rsidRDefault="00045ABA" w:rsidP="00816735">
      <w:pPr>
        <w:pStyle w:val="Zdrojovkd"/>
      </w:pPr>
      <w:r>
        <w:t xml:space="preserve">    </w:t>
      </w:r>
      <w:proofErr w:type="spellStart"/>
      <w:r w:rsidR="00816735">
        <w:t>pixelSaturation.push_back</w:t>
      </w:r>
      <w:proofErr w:type="spellEnd"/>
      <w:r w:rsidR="00816735">
        <w:t>(</w:t>
      </w:r>
      <w:proofErr w:type="spellStart"/>
      <w:r w:rsidR="00816735">
        <w:t>pixelColours</w:t>
      </w:r>
      <w:proofErr w:type="spellEnd"/>
      <w:r w:rsidR="00816735">
        <w:t>[pixel</w:t>
      </w:r>
      <w:proofErr w:type="gramStart"/>
      <w:r w:rsidR="00816735">
        <w:t>].</w:t>
      </w:r>
      <w:proofErr w:type="spellStart"/>
      <w:r w:rsidR="00816735">
        <w:t>getSaturation</w:t>
      </w:r>
      <w:proofErr w:type="spellEnd"/>
      <w:proofErr w:type="gramEnd"/>
      <w:r w:rsidR="00816735">
        <w:t>());</w:t>
      </w:r>
    </w:p>
    <w:p w14:paraId="3F9AC422" w14:textId="035278CE" w:rsidR="00045ABA" w:rsidRDefault="00816735" w:rsidP="00FB1A8D">
      <w:pPr>
        <w:pStyle w:val="Zdrojovkd"/>
      </w:pPr>
      <w:r>
        <w:t xml:space="preserve">    </w:t>
      </w:r>
      <w:proofErr w:type="spellStart"/>
      <w:r>
        <w:t>pixel</w:t>
      </w:r>
      <w:r w:rsidR="00D93728">
        <w:t>Lightness</w:t>
      </w:r>
      <w:r>
        <w:t>.push_back</w:t>
      </w:r>
      <w:proofErr w:type="spellEnd"/>
      <w:r>
        <w:t>(</w:t>
      </w:r>
      <w:proofErr w:type="spellStart"/>
      <w:r>
        <w:t>pixelColours</w:t>
      </w:r>
      <w:proofErr w:type="spellEnd"/>
      <w:r>
        <w:t>[pixel</w:t>
      </w:r>
      <w:proofErr w:type="gramStart"/>
      <w:r>
        <w:t>].</w:t>
      </w:r>
      <w:proofErr w:type="spellStart"/>
      <w:r>
        <w:t>get</w:t>
      </w:r>
      <w:r w:rsidR="00D93728">
        <w:t>Lightness</w:t>
      </w:r>
      <w:proofErr w:type="spellEnd"/>
      <w:proofErr w:type="gramEnd"/>
      <w:r>
        <w:t>());</w:t>
      </w:r>
    </w:p>
    <w:p w14:paraId="30A521DE" w14:textId="29FA5BF6" w:rsidR="00A8733E" w:rsidRDefault="00A8733E" w:rsidP="00FB1A8D">
      <w:pPr>
        <w:pStyle w:val="Zdrojovkd"/>
      </w:pPr>
      <w:r>
        <w:t xml:space="preserve">  }</w:t>
      </w:r>
    </w:p>
    <w:p w14:paraId="73C7BD6F" w14:textId="494E37E6" w:rsidR="00395CCF" w:rsidRDefault="00395CCF" w:rsidP="00FB1A8D">
      <w:pPr>
        <w:pStyle w:val="Zdrojovkd"/>
      </w:pPr>
      <w:r>
        <w:t xml:space="preserve">  ...</w:t>
      </w:r>
    </w:p>
    <w:p w14:paraId="72BBBC94" w14:textId="20D767EB" w:rsidR="00850EC5" w:rsidRPr="002410C1" w:rsidRDefault="00850EC5" w:rsidP="00FB1A8D">
      <w:pPr>
        <w:pStyle w:val="Zdrojovkd"/>
      </w:pPr>
      <w:r>
        <w:t xml:space="preserve">  </w:t>
      </w:r>
    </w:p>
    <w:p w14:paraId="68FF9FAB" w14:textId="319D43EE" w:rsidR="000001D0" w:rsidRPr="000E57B6" w:rsidRDefault="000001D0" w:rsidP="00FB1A8D">
      <w:pPr>
        <w:pStyle w:val="Zdrojovkd"/>
      </w:pPr>
      <w:r>
        <w:t>{</w:t>
      </w:r>
    </w:p>
    <w:p w14:paraId="03263DF8" w14:textId="6FD4CCC4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5CAD802B" w14:textId="77777777" w:rsidR="00FB1A8D" w:rsidRDefault="00FB1A8D" w:rsidP="00FB1A8D">
      <w:pPr>
        <w:pStyle w:val="Prvnodstavec"/>
      </w:pPr>
    </w:p>
    <w:p w14:paraId="7140A762" w14:textId="1A837062" w:rsidR="00FB1A8D" w:rsidRDefault="00FB3D15" w:rsidP="00FB1A8D">
      <w:pPr>
        <w:pStyle w:val="Prvnodstavec"/>
      </w:pPr>
      <w:r>
        <w:t xml:space="preserve">V této metodě </w:t>
      </w:r>
      <w:r w:rsidR="00681F22">
        <w:t xml:space="preserve">je nejprve vytvořen vektor objektů </w:t>
      </w:r>
      <w:proofErr w:type="spellStart"/>
      <w:r w:rsidR="00681F22">
        <w:rPr>
          <w:i/>
          <w:iCs/>
        </w:rPr>
        <w:t>Colour</w:t>
      </w:r>
      <w:proofErr w:type="spellEnd"/>
      <w:r w:rsidR="00681F22">
        <w:t xml:space="preserve">, </w:t>
      </w:r>
      <w:r w:rsidR="00B00A35">
        <w:t xml:space="preserve">do něhož </w:t>
      </w:r>
      <w:r w:rsidR="001C162E">
        <w:t xml:space="preserve">jsou postupně načteny </w:t>
      </w:r>
      <w:r w:rsidR="00CC6ABA">
        <w:t xml:space="preserve">barvy </w:t>
      </w:r>
      <w:r w:rsidR="001C162E">
        <w:t>všech pixel</w:t>
      </w:r>
      <w:r w:rsidR="00115D79">
        <w:t>ů</w:t>
      </w:r>
      <w:r w:rsidR="00307877">
        <w:t> vytvořené fotografie</w:t>
      </w:r>
      <w:r w:rsidR="00C103E1">
        <w:t xml:space="preserve">. Následně </w:t>
      </w:r>
      <w:r w:rsidR="00374C6F">
        <w:t xml:space="preserve">je tento vektor </w:t>
      </w:r>
      <w:r w:rsidR="00916A71">
        <w:t>čt</w:t>
      </w:r>
      <w:r w:rsidR="00374C6F">
        <w:t>en</w:t>
      </w:r>
      <w:r w:rsidR="0066329B">
        <w:t xml:space="preserve"> a do tří </w:t>
      </w:r>
      <w:r w:rsidR="00876A55">
        <w:t xml:space="preserve">dalších </w:t>
      </w:r>
      <w:r w:rsidR="0066329B">
        <w:t xml:space="preserve">vektorů </w:t>
      </w:r>
      <w:r w:rsidR="00AA5E37">
        <w:t>pro jednotlivé parametry modelu HSL</w:t>
      </w:r>
      <w:r w:rsidR="00743733">
        <w:t xml:space="preserve"> jsou ukládány </w:t>
      </w:r>
      <w:r w:rsidR="00F72CF3">
        <w:t>jejich hodnoty</w:t>
      </w:r>
      <w:r w:rsidR="00A35259">
        <w:t>.</w:t>
      </w:r>
      <w:r w:rsidR="008702CC">
        <w:t xml:space="preserve"> </w:t>
      </w:r>
      <w:r w:rsidR="008702CC">
        <w:lastRenderedPageBreak/>
        <w:t xml:space="preserve">V další části této metody </w:t>
      </w:r>
      <w:r w:rsidR="00E05CA4">
        <w:t xml:space="preserve">je vytvořen průměr jednotlivých hodnot </w:t>
      </w:r>
      <w:r w:rsidR="009373E7">
        <w:t>odstínu, sytosti a světlosti</w:t>
      </w:r>
      <w:r w:rsidR="00F64146">
        <w:t xml:space="preserve">, jež </w:t>
      </w:r>
      <w:r w:rsidR="002E23B9">
        <w:t>nabývají hodnot 0</w:t>
      </w:r>
      <w:r w:rsidR="0066134E">
        <w:t>,0</w:t>
      </w:r>
      <w:r w:rsidR="002E23B9">
        <w:t xml:space="preserve"> až 1</w:t>
      </w:r>
      <w:r w:rsidR="0066134E">
        <w:t>,0</w:t>
      </w:r>
      <w:r w:rsidR="002E23B9">
        <w:t>.</w:t>
      </w:r>
      <w:r w:rsidR="009F4DAE">
        <w:t xml:space="preserve"> Pr</w:t>
      </w:r>
      <w:r w:rsidR="00696F7D">
        <w:t>o</w:t>
      </w:r>
      <w:r w:rsidR="00BA5819">
        <w:t xml:space="preserve"> aplikaci vzo</w:t>
      </w:r>
      <w:r w:rsidR="004B3B67">
        <w:t>r</w:t>
      </w:r>
      <w:r w:rsidR="00BA5819">
        <w:t>ce</w:t>
      </w:r>
      <w:r w:rsidR="00775B4A">
        <w:t xml:space="preserve"> </w:t>
      </w:r>
      <w:r w:rsidR="003D1C96">
        <w:fldChar w:fldCharType="begin"/>
      </w:r>
      <w:r w:rsidR="003D1C96">
        <w:instrText xml:space="preserve"> REF _Ref167536740 \h </w:instrText>
      </w:r>
      <w:r w:rsidR="003D1C96">
        <w:fldChar w:fldCharType="separate"/>
      </w:r>
      <w:r w:rsidR="00F67FCA">
        <w:rPr>
          <w:rFonts w:eastAsia="Adobe Heiti Std R"/>
        </w:rPr>
        <w:t>(</w:t>
      </w:r>
      <w:r w:rsidR="00F67FCA">
        <w:rPr>
          <w:rFonts w:eastAsia="Adobe Heiti Std R"/>
          <w:noProof/>
        </w:rPr>
        <w:t>4</w:t>
      </w:r>
      <w:r w:rsidR="00F67FCA">
        <w:rPr>
          <w:rFonts w:eastAsia="Adobe Heiti Std R"/>
        </w:rPr>
        <w:t>.</w:t>
      </w:r>
      <w:r w:rsidR="00F67FCA">
        <w:rPr>
          <w:rFonts w:eastAsia="Adobe Heiti Std R"/>
          <w:noProof/>
        </w:rPr>
        <w:t>1</w:t>
      </w:r>
      <w:r w:rsidR="00F67FCA">
        <w:rPr>
          <w:rFonts w:eastAsia="Adobe Heiti Std R"/>
        </w:rPr>
        <w:t>)</w:t>
      </w:r>
      <w:r w:rsidR="003D1C96">
        <w:fldChar w:fldCharType="end"/>
      </w:r>
      <w:r w:rsidR="00775B4A">
        <w:t xml:space="preserve"> </w:t>
      </w:r>
      <w:r w:rsidR="00F35433">
        <w:t xml:space="preserve">na průměrnou hodnotu odstínu </w:t>
      </w:r>
      <w:r w:rsidR="0097687A">
        <w:t xml:space="preserve">je nutné </w:t>
      </w:r>
      <w:r w:rsidR="00DB4FE1">
        <w:t xml:space="preserve">její rozsah zvýšit </w:t>
      </w:r>
      <w:r w:rsidR="001865AE">
        <w:t>na 0 až 360</w:t>
      </w:r>
      <w:r w:rsidR="00ED669D">
        <w:t xml:space="preserve"> úhlových stupňů</w:t>
      </w:r>
      <w:r w:rsidR="001865AE">
        <w:t>.</w:t>
      </w:r>
      <w:r w:rsidR="002B14D5">
        <w:t xml:space="preserve"> Dále pak vzhledem k </w:t>
      </w:r>
      <w:r w:rsidR="00782690">
        <w:t>rozsahům</w:t>
      </w:r>
      <w:r w:rsidR="002B14D5">
        <w:t xml:space="preserve"> hodnot </w:t>
      </w:r>
      <w:r w:rsidR="0013187B">
        <w:t xml:space="preserve">přiřazených </w:t>
      </w:r>
      <w:r w:rsidR="00FD3C34">
        <w:t>parametrů</w:t>
      </w:r>
      <w:r w:rsidR="00425DAC">
        <w:t xml:space="preserve"> syntézy </w:t>
      </w:r>
      <w:r w:rsidR="00801AB2">
        <w:t xml:space="preserve">(odstín ovládá </w:t>
      </w:r>
      <w:r w:rsidR="00412D68">
        <w:t xml:space="preserve">délku grainu, </w:t>
      </w:r>
      <w:r w:rsidR="002C2602">
        <w:t xml:space="preserve">sytost ovládá </w:t>
      </w:r>
      <w:r w:rsidR="008A01BD">
        <w:t xml:space="preserve">symetrickou AD obálku a světlost </w:t>
      </w:r>
      <w:r w:rsidR="003616B4">
        <w:t>ovládá překrytí)</w:t>
      </w:r>
      <w:r w:rsidR="005700F9">
        <w:t xml:space="preserve"> je třeba </w:t>
      </w:r>
      <w:r w:rsidR="005535B9">
        <w:t xml:space="preserve">získané průměry </w:t>
      </w:r>
      <w:r w:rsidR="00957269">
        <w:t xml:space="preserve">přizpůsobit </w:t>
      </w:r>
      <w:r w:rsidR="00F647D5">
        <w:t>rozsahům parametrů</w:t>
      </w:r>
      <w:r w:rsidR="002E5B75">
        <w:t xml:space="preserve">, jak </w:t>
      </w:r>
      <w:r w:rsidR="00DE7F7F">
        <w:t>lze</w:t>
      </w:r>
      <w:r w:rsidR="002E5B75">
        <w:t xml:space="preserve"> vidět na následující ukázce kódu.</w:t>
      </w:r>
    </w:p>
    <w:p w14:paraId="443A94AD" w14:textId="77777777" w:rsidR="003A00B4" w:rsidRDefault="003A00B4" w:rsidP="003A00B4">
      <w:pPr>
        <w:pStyle w:val="Prvnodstavec"/>
      </w:pPr>
    </w:p>
    <w:p w14:paraId="6DE66CA6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3BE2FFF6" w14:textId="77777777" w:rsidR="003A00B4" w:rsidRDefault="003A00B4" w:rsidP="003A00B4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>
        <w:t>averagePixel</w:t>
      </w:r>
      <w:proofErr w:type="spellEnd"/>
      <w:r>
        <w:t>(</w:t>
      </w:r>
      <w:proofErr w:type="gramEnd"/>
      <w:r>
        <w:rPr>
          <w:b/>
          <w:bCs/>
        </w:rPr>
        <w:t>const Image</w:t>
      </w:r>
      <w:r>
        <w:t xml:space="preserve">&amp; </w:t>
      </w:r>
      <w:proofErr w:type="spellStart"/>
      <w:r>
        <w:t>img</w:t>
      </w:r>
      <w:proofErr w:type="spellEnd"/>
      <w:r>
        <w:t>)</w:t>
      </w:r>
    </w:p>
    <w:p w14:paraId="0E824A53" w14:textId="77777777" w:rsidR="003A00B4" w:rsidRDefault="003A00B4" w:rsidP="003A00B4">
      <w:pPr>
        <w:pStyle w:val="Zdrojovkd"/>
      </w:pPr>
      <w:r>
        <w:t>{</w:t>
      </w:r>
    </w:p>
    <w:p w14:paraId="0848C461" w14:textId="0923170E" w:rsidR="003A00B4" w:rsidRDefault="003A00B4" w:rsidP="003A00B4">
      <w:pPr>
        <w:pStyle w:val="Zdrojovkd"/>
      </w:pPr>
      <w:r>
        <w:t xml:space="preserve">  ...</w:t>
      </w:r>
    </w:p>
    <w:p w14:paraId="225046ED" w14:textId="15BEC4F6" w:rsidR="005227AD" w:rsidRDefault="005227AD" w:rsidP="003A00B4">
      <w:pPr>
        <w:pStyle w:val="Zdrojovkd"/>
      </w:pPr>
      <w:r>
        <w:t xml:space="preserve">  </w:t>
      </w:r>
    </w:p>
    <w:p w14:paraId="5D3BE90A" w14:textId="676E2667" w:rsidR="00222110" w:rsidRDefault="00222110" w:rsidP="003A00B4">
      <w:pPr>
        <w:pStyle w:val="Zdrojovkd"/>
      </w:pPr>
      <w:r>
        <w:t xml:space="preserve">  </w:t>
      </w:r>
      <w:r w:rsidR="004465DF">
        <w:rPr>
          <w:b/>
          <w:bCs/>
        </w:rPr>
        <w:t>this</w:t>
      </w:r>
      <w:r w:rsidR="004465DF">
        <w:t>-&gt;</w:t>
      </w:r>
      <w:proofErr w:type="spellStart"/>
      <w:r w:rsidR="004465DF">
        <w:t>averageHueRanged</w:t>
      </w:r>
      <w:proofErr w:type="spellEnd"/>
      <w:r w:rsidR="004E60BD">
        <w:t xml:space="preserve"> = </w:t>
      </w:r>
      <w:r w:rsidR="003353A6">
        <w:t xml:space="preserve">100 * </w:t>
      </w:r>
      <w:proofErr w:type="gramStart"/>
      <w:r w:rsidR="003353A6">
        <w:t>abs(</w:t>
      </w:r>
      <w:proofErr w:type="gramEnd"/>
      <w:r w:rsidR="003353A6">
        <w:t xml:space="preserve">cos(365 * </w:t>
      </w:r>
      <w:proofErr w:type="spellStart"/>
      <w:r w:rsidR="003353A6">
        <w:t>averageHue</w:t>
      </w:r>
      <w:proofErr w:type="spellEnd"/>
      <w:r w:rsidR="003353A6">
        <w:t>));</w:t>
      </w:r>
    </w:p>
    <w:p w14:paraId="4233690E" w14:textId="16B66A75" w:rsidR="00A90E6B" w:rsidRDefault="00A90E6B" w:rsidP="003A00B4">
      <w:pPr>
        <w:pStyle w:val="Zdrojovkd"/>
      </w:pPr>
      <w:r>
        <w:t xml:space="preserve">  </w:t>
      </w:r>
      <w:r w:rsidR="00841B69">
        <w:rPr>
          <w:b/>
          <w:bCs/>
        </w:rPr>
        <w:t>this</w:t>
      </w:r>
      <w:r w:rsidR="00841B69">
        <w:t>-&gt;</w:t>
      </w:r>
      <w:proofErr w:type="spellStart"/>
      <w:r w:rsidR="00841B69">
        <w:t>averageSaturationRanged</w:t>
      </w:r>
      <w:proofErr w:type="spellEnd"/>
      <w:r w:rsidR="00841B69">
        <w:t xml:space="preserve"> = </w:t>
      </w:r>
      <w:r w:rsidR="00F96E65">
        <w:t xml:space="preserve">100 * </w:t>
      </w:r>
      <w:proofErr w:type="spellStart"/>
      <w:r w:rsidR="00F96E65">
        <w:t>averageSaturation</w:t>
      </w:r>
      <w:proofErr w:type="spellEnd"/>
      <w:r w:rsidR="00F96E65">
        <w:t>;</w:t>
      </w:r>
    </w:p>
    <w:p w14:paraId="0A794BB4" w14:textId="04C08DC2" w:rsidR="00F96E65" w:rsidRDefault="00F96E65" w:rsidP="003A00B4">
      <w:pPr>
        <w:pStyle w:val="Zdrojovkd"/>
      </w:pPr>
      <w:r>
        <w:t xml:space="preserve">  </w:t>
      </w:r>
      <w:r>
        <w:rPr>
          <w:b/>
          <w:bCs/>
        </w:rPr>
        <w:t>this</w:t>
      </w:r>
      <w:r>
        <w:t>-&gt;</w:t>
      </w:r>
      <w:proofErr w:type="spellStart"/>
      <w:r>
        <w:t>averageLightnessRanged</w:t>
      </w:r>
      <w:proofErr w:type="spellEnd"/>
      <w:r>
        <w:t xml:space="preserve"> = </w:t>
      </w:r>
      <w:r w:rsidR="00AF559E">
        <w:t xml:space="preserve">50 * </w:t>
      </w:r>
      <w:proofErr w:type="spellStart"/>
      <w:r w:rsidR="0087130E">
        <w:t>averageLightness</w:t>
      </w:r>
      <w:proofErr w:type="spellEnd"/>
      <w:r w:rsidR="0087130E">
        <w:t>;</w:t>
      </w:r>
    </w:p>
    <w:p w14:paraId="0F0852A5" w14:textId="77777777" w:rsidR="00242884" w:rsidRDefault="00242884" w:rsidP="003A00B4">
      <w:pPr>
        <w:pStyle w:val="Zdrojovkd"/>
      </w:pPr>
      <w:r>
        <w:t xml:space="preserve">  </w:t>
      </w:r>
    </w:p>
    <w:p w14:paraId="66A0C8F0" w14:textId="27C8F087" w:rsidR="00242884" w:rsidRDefault="00242884" w:rsidP="003A00B4">
      <w:pPr>
        <w:pStyle w:val="Zdrojovkd"/>
      </w:pPr>
      <w:r>
        <w:t xml:space="preserve">  ...</w:t>
      </w:r>
    </w:p>
    <w:p w14:paraId="1F83247D" w14:textId="77777777" w:rsidR="00242884" w:rsidRPr="00F96E65" w:rsidRDefault="00242884" w:rsidP="003A00B4">
      <w:pPr>
        <w:pStyle w:val="Zdrojovkd"/>
      </w:pPr>
    </w:p>
    <w:p w14:paraId="6AA2743C" w14:textId="77777777" w:rsidR="003A00B4" w:rsidRPr="000E57B6" w:rsidRDefault="003A00B4" w:rsidP="003A00B4">
      <w:pPr>
        <w:pStyle w:val="Zdrojovkd"/>
      </w:pPr>
      <w:r>
        <w:t>{</w:t>
      </w:r>
    </w:p>
    <w:p w14:paraId="75520812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7A5707D2" w14:textId="77777777" w:rsidR="003A00B4" w:rsidRDefault="003A00B4" w:rsidP="003A00B4">
      <w:pPr>
        <w:pStyle w:val="Prvnodstavec"/>
      </w:pPr>
    </w:p>
    <w:p w14:paraId="694020B4" w14:textId="6C29DB57" w:rsidR="003A00B4" w:rsidRPr="00062769" w:rsidRDefault="00685DDD" w:rsidP="003A00B4">
      <w:pPr>
        <w:pStyle w:val="Prvnodstavec"/>
      </w:pPr>
      <w:r>
        <w:t xml:space="preserve">V poslední části této metody </w:t>
      </w:r>
      <w:r w:rsidR="00C316CC">
        <w:t xml:space="preserve">je volána metoda </w:t>
      </w:r>
      <w:proofErr w:type="spellStart"/>
      <w:r w:rsidR="007B0534">
        <w:rPr>
          <w:i/>
          <w:iCs/>
        </w:rPr>
        <w:t>granulisationByColour</w:t>
      </w:r>
      <w:proofErr w:type="spellEnd"/>
      <w:r w:rsidR="007B0534">
        <w:t xml:space="preserve">, </w:t>
      </w:r>
      <w:r w:rsidR="00814487">
        <w:t xml:space="preserve">jež je </w:t>
      </w:r>
      <w:r w:rsidR="00CC0914">
        <w:t xml:space="preserve">přizpůsobenou </w:t>
      </w:r>
      <w:r w:rsidR="00FB4894">
        <w:t xml:space="preserve">variantou </w:t>
      </w:r>
      <w:r w:rsidR="003E1BA0">
        <w:t xml:space="preserve">metody </w:t>
      </w:r>
      <w:proofErr w:type="spellStart"/>
      <w:r w:rsidR="00AF1AB3">
        <w:rPr>
          <w:i/>
          <w:iCs/>
        </w:rPr>
        <w:t>granulisation</w:t>
      </w:r>
      <w:proofErr w:type="spellEnd"/>
      <w:r w:rsidR="003B5B40">
        <w:t xml:space="preserve"> a jako parametry přijímá právě </w:t>
      </w:r>
      <w:r w:rsidR="00627E40">
        <w:t xml:space="preserve">hodnoty </w:t>
      </w:r>
      <w:r w:rsidR="00381527">
        <w:t>průměrné</w:t>
      </w:r>
      <w:r w:rsidR="007E3551">
        <w:t xml:space="preserve">ho odstínu, sytosti a barvy </w:t>
      </w:r>
      <w:r w:rsidR="009E0FC6">
        <w:t xml:space="preserve">rovnajících se </w:t>
      </w:r>
      <w:r w:rsidR="00424590">
        <w:t>příslušným parametrům granulární syntézy</w:t>
      </w:r>
      <w:r w:rsidR="00AF1AB3">
        <w:t xml:space="preserve">. </w:t>
      </w:r>
      <w:r w:rsidR="005E78C2">
        <w:t xml:space="preserve">Původním záměrem pro zachování jednoduchosti kódu bylo načítat </w:t>
      </w:r>
      <w:r w:rsidR="00D0783B">
        <w:t xml:space="preserve">hodnoty </w:t>
      </w:r>
      <w:r w:rsidR="0093322E">
        <w:t xml:space="preserve">průměrných proměnných </w:t>
      </w:r>
      <w:r w:rsidR="00FD0B21">
        <w:t xml:space="preserve">do </w:t>
      </w:r>
      <w:r w:rsidR="00F00086">
        <w:t xml:space="preserve">objektu </w:t>
      </w:r>
      <w:proofErr w:type="spellStart"/>
      <w:r w:rsidR="00F00086">
        <w:rPr>
          <w:i/>
          <w:iCs/>
        </w:rPr>
        <w:t>ValueTreeState</w:t>
      </w:r>
      <w:proofErr w:type="spellEnd"/>
      <w:r w:rsidR="00062769">
        <w:t xml:space="preserve">, </w:t>
      </w:r>
      <w:r w:rsidR="006D516B">
        <w:t xml:space="preserve">funkční </w:t>
      </w:r>
      <w:r w:rsidR="00250202">
        <w:t xml:space="preserve">komunikaci těchto dvou </w:t>
      </w:r>
      <w:r w:rsidR="006D516B">
        <w:t xml:space="preserve">částí kódu se nicméně nepodařilo </w:t>
      </w:r>
      <w:r w:rsidR="002C7366">
        <w:t xml:space="preserve">včas </w:t>
      </w:r>
      <w:r w:rsidR="006D516B">
        <w:t>zprovoznit.</w:t>
      </w:r>
    </w:p>
    <w:p w14:paraId="4179A7B2" w14:textId="68751ED9" w:rsidR="007956CE" w:rsidRDefault="00A100F6" w:rsidP="007956CE">
      <w:pPr>
        <w:pStyle w:val="Nadpis1"/>
      </w:pPr>
      <w:bookmarkStart w:id="92" w:name="_Ref167541977"/>
      <w:bookmarkStart w:id="93" w:name="_Toc167574964"/>
      <w:r>
        <w:lastRenderedPageBreak/>
        <w:t xml:space="preserve">Testování </w:t>
      </w:r>
      <w:r w:rsidR="00460781">
        <w:t xml:space="preserve">nástroje </w:t>
      </w:r>
      <w:r>
        <w:t xml:space="preserve">a návrh </w:t>
      </w:r>
      <w:r w:rsidR="00773A5F">
        <w:t>budoucích úprav</w:t>
      </w:r>
      <w:bookmarkEnd w:id="92"/>
      <w:bookmarkEnd w:id="93"/>
    </w:p>
    <w:p w14:paraId="4AF0DEC9" w14:textId="39123E31" w:rsidR="00DE5DB5" w:rsidRPr="004D6370" w:rsidRDefault="00EB4F7A" w:rsidP="00512C24">
      <w:pPr>
        <w:pStyle w:val="Prvnodstavec"/>
        <w:rPr>
          <w:color w:val="auto"/>
        </w:rPr>
      </w:pPr>
      <w:r>
        <w:t xml:space="preserve">V této kapitole jsou popsány výstupy </w:t>
      </w:r>
      <w:r w:rsidR="001F00F8">
        <w:t xml:space="preserve">testování </w:t>
      </w:r>
      <w:r w:rsidR="004F1AF7">
        <w:t xml:space="preserve">nástroje </w:t>
      </w:r>
      <w:r w:rsidR="00070B5E">
        <w:t xml:space="preserve">v DAW </w:t>
      </w:r>
      <w:proofErr w:type="spellStart"/>
      <w:r w:rsidR="00070B5E">
        <w:t>Reaper</w:t>
      </w:r>
      <w:proofErr w:type="spellEnd"/>
      <w:r w:rsidR="00070B5E">
        <w:t xml:space="preserve">. </w:t>
      </w:r>
      <w:r w:rsidR="00B06545">
        <w:t xml:space="preserve">V rámci testu vzniklo několik krátkých nahrávek </w:t>
      </w:r>
      <w:r w:rsidR="000C72CD">
        <w:t xml:space="preserve">veřejně dostupných </w:t>
      </w:r>
      <w:r w:rsidR="000B295D">
        <w:t>na Google Drive</w:t>
      </w:r>
      <w:r w:rsidR="00EC44BC">
        <w:t>.</w:t>
      </w:r>
      <w:r w:rsidR="000B295D">
        <w:t xml:space="preserve"> </w:t>
      </w:r>
      <w:r w:rsidR="000B295D" w:rsidRPr="000B295D">
        <w:rPr>
          <w:color w:val="FF0000"/>
        </w:rPr>
        <w:t>[zdroj]</w:t>
      </w:r>
      <w:r w:rsidR="004D6370">
        <w:rPr>
          <w:color w:val="auto"/>
        </w:rPr>
        <w:t xml:space="preserve"> Tyto nahrávky nastiňují </w:t>
      </w:r>
      <w:r w:rsidR="00D526FE">
        <w:rPr>
          <w:color w:val="auto"/>
        </w:rPr>
        <w:t xml:space="preserve">potenciál, </w:t>
      </w:r>
      <w:r w:rsidR="00C469C9">
        <w:rPr>
          <w:color w:val="auto"/>
        </w:rPr>
        <w:t xml:space="preserve">jež </w:t>
      </w:r>
      <w:r w:rsidR="00527A60">
        <w:rPr>
          <w:color w:val="auto"/>
        </w:rPr>
        <w:t xml:space="preserve">prototyp </w:t>
      </w:r>
      <w:r w:rsidR="00C469C9">
        <w:rPr>
          <w:color w:val="auto"/>
        </w:rPr>
        <w:t>nástroj</w:t>
      </w:r>
      <w:r w:rsidR="00527A60">
        <w:rPr>
          <w:color w:val="auto"/>
        </w:rPr>
        <w:t>e</w:t>
      </w:r>
      <w:r w:rsidR="00C469C9">
        <w:rPr>
          <w:color w:val="auto"/>
        </w:rPr>
        <w:t xml:space="preserve"> </w:t>
      </w:r>
      <w:r w:rsidR="00411C1E">
        <w:rPr>
          <w:color w:val="auto"/>
        </w:rPr>
        <w:t>nabízí</w:t>
      </w:r>
      <w:r w:rsidR="00C469C9">
        <w:rPr>
          <w:color w:val="auto"/>
        </w:rPr>
        <w:t xml:space="preserve"> pro </w:t>
      </w:r>
      <w:r w:rsidR="005A3882">
        <w:rPr>
          <w:color w:val="auto"/>
        </w:rPr>
        <w:t>zvukovou tvorbu</w:t>
      </w:r>
      <w:r w:rsidR="00411C1E">
        <w:rPr>
          <w:color w:val="auto"/>
        </w:rPr>
        <w:t>.</w:t>
      </w:r>
      <w:r w:rsidR="003721B8">
        <w:rPr>
          <w:color w:val="auto"/>
        </w:rPr>
        <w:t xml:space="preserve"> </w:t>
      </w:r>
      <w:r w:rsidR="00012098">
        <w:rPr>
          <w:color w:val="auto"/>
        </w:rPr>
        <w:t xml:space="preserve">Dále jsou popsány </w:t>
      </w:r>
      <w:r w:rsidR="00BA0F01">
        <w:rPr>
          <w:color w:val="auto"/>
        </w:rPr>
        <w:t xml:space="preserve">návrhy na </w:t>
      </w:r>
      <w:r w:rsidR="004736BB">
        <w:rPr>
          <w:color w:val="auto"/>
        </w:rPr>
        <w:t xml:space="preserve">možné úpravy </w:t>
      </w:r>
      <w:r w:rsidR="00D26236">
        <w:rPr>
          <w:color w:val="auto"/>
        </w:rPr>
        <w:t>projektu</w:t>
      </w:r>
      <w:r w:rsidR="004736BB">
        <w:rPr>
          <w:color w:val="auto"/>
        </w:rPr>
        <w:t xml:space="preserve"> směrem k jeho zkvalitnění</w:t>
      </w:r>
      <w:r w:rsidR="00A85528">
        <w:rPr>
          <w:color w:val="auto"/>
        </w:rPr>
        <w:t xml:space="preserve"> a </w:t>
      </w:r>
      <w:r w:rsidR="006A2F51">
        <w:rPr>
          <w:color w:val="auto"/>
        </w:rPr>
        <w:t xml:space="preserve">rozšíření funkcionalit, </w:t>
      </w:r>
      <w:r w:rsidR="00C350BA">
        <w:rPr>
          <w:color w:val="auto"/>
        </w:rPr>
        <w:t xml:space="preserve">které může </w:t>
      </w:r>
      <w:r w:rsidR="00963B97">
        <w:rPr>
          <w:color w:val="auto"/>
        </w:rPr>
        <w:t>nástroj nabídnout.</w:t>
      </w:r>
    </w:p>
    <w:p w14:paraId="35B4289C" w14:textId="349C4C46" w:rsidR="0050162D" w:rsidRDefault="00FE6F39" w:rsidP="00FE6F39">
      <w:pPr>
        <w:pStyle w:val="Nadpis2"/>
      </w:pPr>
      <w:bookmarkStart w:id="94" w:name="_Toc167574965"/>
      <w:r>
        <w:t>Testování nástroje</w:t>
      </w:r>
      <w:bookmarkEnd w:id="94"/>
    </w:p>
    <w:p w14:paraId="37EB90AD" w14:textId="77777777" w:rsidR="007832CC" w:rsidRDefault="007B354E" w:rsidP="008C50F7">
      <w:pPr>
        <w:pStyle w:val="Prvnodstavec"/>
      </w:pPr>
      <w:r>
        <w:t xml:space="preserve">Během testování </w:t>
      </w:r>
      <w:r w:rsidR="00080667">
        <w:t xml:space="preserve">nástroje byla vytvořena sada </w:t>
      </w:r>
      <w:r w:rsidR="001B4FF5">
        <w:t>šesti</w:t>
      </w:r>
      <w:r w:rsidR="00080667">
        <w:t xml:space="preserve"> </w:t>
      </w:r>
      <w:r w:rsidR="00876D74">
        <w:t>růz</w:t>
      </w:r>
      <w:r w:rsidR="001B4FF5">
        <w:t>ných</w:t>
      </w:r>
      <w:r w:rsidR="00876D74">
        <w:t xml:space="preserve"> nahrávek</w:t>
      </w:r>
      <w:r w:rsidR="00DB7003">
        <w:t xml:space="preserve"> živě nahrávaných</w:t>
      </w:r>
      <w:r w:rsidR="00D54602">
        <w:t xml:space="preserve"> improvizací</w:t>
      </w:r>
      <w:r w:rsidR="00876D74">
        <w:t xml:space="preserve"> s použitím </w:t>
      </w:r>
      <w:r w:rsidR="00747461">
        <w:t>různých samplů</w:t>
      </w:r>
      <w:r w:rsidR="003474DC">
        <w:t xml:space="preserve"> – </w:t>
      </w:r>
      <w:r w:rsidR="004F562B">
        <w:t xml:space="preserve">jednalo se </w:t>
      </w:r>
      <w:r w:rsidR="00104DC4">
        <w:t xml:space="preserve">o </w:t>
      </w:r>
      <w:r w:rsidR="00CF04A1">
        <w:t>vibrafon, klavír, celestu, violoncello</w:t>
      </w:r>
      <w:r w:rsidR="001B4FF5">
        <w:t xml:space="preserve">, </w:t>
      </w:r>
      <w:r w:rsidR="00EE7EA1">
        <w:t xml:space="preserve">syntezátor </w:t>
      </w:r>
      <w:proofErr w:type="spellStart"/>
      <w:r w:rsidR="00EE7EA1">
        <w:t>Moog</w:t>
      </w:r>
      <w:proofErr w:type="spellEnd"/>
      <w:r w:rsidR="00EE7EA1">
        <w:t xml:space="preserve"> a </w:t>
      </w:r>
      <w:r w:rsidR="002E02B4">
        <w:t>zkreslené digitální varhany.</w:t>
      </w:r>
      <w:r w:rsidR="00432326">
        <w:t xml:space="preserve"> </w:t>
      </w:r>
      <w:r w:rsidR="00280D4D">
        <w:t xml:space="preserve">Podstata nástroje </w:t>
      </w:r>
      <w:r w:rsidR="009D3BFB">
        <w:t xml:space="preserve">inspiruje spíše </w:t>
      </w:r>
      <w:r w:rsidR="009152F7">
        <w:t>k použití za účelem vytváření nálad</w:t>
      </w:r>
      <w:r w:rsidR="001F5B8D">
        <w:t xml:space="preserve"> a harmonických struktur</w:t>
      </w:r>
      <w:r w:rsidR="007B64F9">
        <w:t>.</w:t>
      </w:r>
      <w:r w:rsidR="00A62C7D">
        <w:t xml:space="preserve"> </w:t>
      </w:r>
      <w:r w:rsidR="00F82857">
        <w:t xml:space="preserve">Největší slabinou </w:t>
      </w:r>
      <w:r w:rsidR="00682A13">
        <w:t>se jeví</w:t>
      </w:r>
      <w:r w:rsidR="00AA0AFF">
        <w:t xml:space="preserve"> složitost nastavení </w:t>
      </w:r>
      <w:r w:rsidR="00760C40">
        <w:t xml:space="preserve">panoramy </w:t>
      </w:r>
      <w:r w:rsidR="00E779A6">
        <w:t xml:space="preserve">během </w:t>
      </w:r>
      <w:r w:rsidR="001008B6">
        <w:t>živé produkce</w:t>
      </w:r>
      <w:r w:rsidR="00CA5248">
        <w:t xml:space="preserve"> a</w:t>
      </w:r>
      <w:r w:rsidR="00C74513">
        <w:t xml:space="preserve"> absence </w:t>
      </w:r>
      <w:proofErr w:type="spellStart"/>
      <w:r w:rsidR="00C74513">
        <w:t>multisamplingu</w:t>
      </w:r>
      <w:proofErr w:type="spellEnd"/>
      <w:r w:rsidR="00C713EB">
        <w:t xml:space="preserve">, jenž by </w:t>
      </w:r>
      <w:r w:rsidR="00A87D8A">
        <w:t>pomohl</w:t>
      </w:r>
      <w:r w:rsidR="00BE23D7">
        <w:t xml:space="preserve"> </w:t>
      </w:r>
      <w:r w:rsidR="00683076">
        <w:t>větší bohatost</w:t>
      </w:r>
      <w:r w:rsidR="00A87D8A">
        <w:t>i</w:t>
      </w:r>
      <w:r w:rsidR="0029797D">
        <w:t xml:space="preserve"> </w:t>
      </w:r>
      <w:r w:rsidR="00047B15">
        <w:t>okamžitě použitelných zvuků</w:t>
      </w:r>
      <w:r w:rsidR="00A87D8A">
        <w:t>.</w:t>
      </w:r>
    </w:p>
    <w:p w14:paraId="1C5D51DF" w14:textId="4933E062" w:rsidR="007B76DF" w:rsidRDefault="00767473" w:rsidP="007832CC">
      <w:pPr>
        <w:pStyle w:val="Odstavec"/>
      </w:pPr>
      <w:r>
        <w:t xml:space="preserve">Naopak poměrně zajímavou je možnost </w:t>
      </w:r>
      <w:r w:rsidR="00E702EC">
        <w:t xml:space="preserve">nastavovat </w:t>
      </w:r>
      <w:r w:rsidR="004F7EA6">
        <w:t xml:space="preserve">délku grainů </w:t>
      </w:r>
      <w:r w:rsidR="00D1736F">
        <w:t>na hodnoty</w:t>
      </w:r>
      <w:r w:rsidR="00D82127">
        <w:t xml:space="preserve"> nižší, než je běžný rozsah granulárních syntezátorů</w:t>
      </w:r>
      <w:r w:rsidR="00285B6B">
        <w:t xml:space="preserve"> – </w:t>
      </w:r>
      <w:r w:rsidR="00B75156">
        <w:t xml:space="preserve">pod 10 milisekund. </w:t>
      </w:r>
      <w:r w:rsidR="00A940F3">
        <w:t xml:space="preserve">Takto nízké nastavení </w:t>
      </w:r>
      <w:r w:rsidR="003A05EF">
        <w:t xml:space="preserve">nachází uplatnění </w:t>
      </w:r>
      <w:r w:rsidR="001756FA">
        <w:t>při šumových kompozicích</w:t>
      </w:r>
      <w:r w:rsidR="005C4710">
        <w:t xml:space="preserve">, </w:t>
      </w:r>
      <w:r w:rsidR="0074645D">
        <w:t xml:space="preserve">kombinace </w:t>
      </w:r>
      <w:r w:rsidR="001E2BD8">
        <w:t>nízké délky grainu</w:t>
      </w:r>
      <w:r w:rsidR="00A37433">
        <w:t xml:space="preserve"> a různ</w:t>
      </w:r>
      <w:r w:rsidR="00821B78">
        <w:t>á nastavení AD obálky</w:t>
      </w:r>
      <w:r w:rsidR="005649DD">
        <w:t xml:space="preserve"> vytvářejí zajímavou paletu</w:t>
      </w:r>
      <w:r w:rsidR="002C5A0E">
        <w:t xml:space="preserve"> netónových zvuků</w:t>
      </w:r>
      <w:r w:rsidR="00B1742A">
        <w:t xml:space="preserve">, jež </w:t>
      </w:r>
      <w:r w:rsidR="000F27F1">
        <w:t>mohou dotvářet</w:t>
      </w:r>
      <w:r w:rsidR="00AD714C">
        <w:t xml:space="preserve"> ambientní</w:t>
      </w:r>
      <w:r w:rsidR="000F27F1">
        <w:t xml:space="preserve"> </w:t>
      </w:r>
      <w:r w:rsidR="00E32429">
        <w:t xml:space="preserve">atmosféru </w:t>
      </w:r>
      <w:r w:rsidR="00A656ED">
        <w:t xml:space="preserve">pro </w:t>
      </w:r>
      <w:r w:rsidR="00685CD2">
        <w:t>vrstvení</w:t>
      </w:r>
      <w:r w:rsidR="005F77BA">
        <w:t xml:space="preserve"> dalších </w:t>
      </w:r>
      <w:r w:rsidR="003A4C5C">
        <w:t>tónových i netónových složek</w:t>
      </w:r>
      <w:r w:rsidR="00350728">
        <w:t>.</w:t>
      </w:r>
    </w:p>
    <w:p w14:paraId="6FBD8F29" w14:textId="727DBFB2" w:rsidR="00CC1F0F" w:rsidRDefault="00F12A66" w:rsidP="007832CC">
      <w:pPr>
        <w:pStyle w:val="Odstavec"/>
      </w:pPr>
      <w:r>
        <w:t xml:space="preserve">Kombinace </w:t>
      </w:r>
      <w:r w:rsidR="00745623">
        <w:t xml:space="preserve">krátké fáze </w:t>
      </w:r>
      <w:proofErr w:type="spellStart"/>
      <w:r w:rsidR="002702D5">
        <w:t>attack</w:t>
      </w:r>
      <w:proofErr w:type="spellEnd"/>
      <w:r w:rsidR="002702D5">
        <w:t xml:space="preserve"> a delší fáze </w:t>
      </w:r>
      <w:proofErr w:type="spellStart"/>
      <w:r w:rsidR="002702D5">
        <w:t>decay</w:t>
      </w:r>
      <w:proofErr w:type="spellEnd"/>
      <w:r w:rsidR="002702D5">
        <w:t xml:space="preserve"> </w:t>
      </w:r>
      <w:r w:rsidR="000365CF">
        <w:t xml:space="preserve">vytváří </w:t>
      </w:r>
      <w:r w:rsidR="00EE7015">
        <w:t xml:space="preserve">ostře a </w:t>
      </w:r>
      <w:proofErr w:type="spellStart"/>
      <w:r w:rsidR="00EE7015">
        <w:t>perkusivně</w:t>
      </w:r>
      <w:proofErr w:type="spellEnd"/>
      <w:r w:rsidR="00EE7015">
        <w:t xml:space="preserve"> znějící grainy</w:t>
      </w:r>
      <w:r w:rsidR="00D848F7">
        <w:t xml:space="preserve"> připomínající </w:t>
      </w:r>
      <w:r w:rsidR="00F24F53">
        <w:t>nástroje</w:t>
      </w:r>
      <w:r w:rsidR="002C1857">
        <w:t xml:space="preserve">, jejichž </w:t>
      </w:r>
      <w:r w:rsidR="0017277A">
        <w:t xml:space="preserve">průběhy </w:t>
      </w:r>
      <w:r w:rsidR="007325BF">
        <w:t>znějí podobně</w:t>
      </w:r>
      <w:r w:rsidR="00354FCB">
        <w:t xml:space="preserve"> – p</w:t>
      </w:r>
      <w:r w:rsidR="0032297B">
        <w:t xml:space="preserve">ři použití samplovaných </w:t>
      </w:r>
      <w:r w:rsidR="00E2738F">
        <w:t>strunných nástrojů</w:t>
      </w:r>
      <w:r w:rsidR="00AC202C">
        <w:t xml:space="preserve"> </w:t>
      </w:r>
      <w:r w:rsidR="009D0478">
        <w:t xml:space="preserve">evokuje </w:t>
      </w:r>
      <w:r w:rsidR="00325713">
        <w:t>hru drnkáním</w:t>
      </w:r>
      <w:r w:rsidR="004A570E">
        <w:t xml:space="preserve">, jehož četnost se odvíjí </w:t>
      </w:r>
      <w:r w:rsidR="00B76A9F">
        <w:t xml:space="preserve">od </w:t>
      </w:r>
      <w:r w:rsidR="00536F7B">
        <w:t>parametrů délky grainu a překrytí.</w:t>
      </w:r>
    </w:p>
    <w:p w14:paraId="68BD83B0" w14:textId="0D389B5B" w:rsidR="002A5EFA" w:rsidRPr="007B76DF" w:rsidRDefault="00741F17" w:rsidP="007832CC">
      <w:pPr>
        <w:pStyle w:val="Odstavec"/>
      </w:pPr>
      <w:r>
        <w:t>Nástroj je vhodný k vytváření ambientních struktur</w:t>
      </w:r>
      <w:r w:rsidR="0031794E">
        <w:t xml:space="preserve">, </w:t>
      </w:r>
      <w:r w:rsidR="00655817">
        <w:t>zvukomal</w:t>
      </w:r>
      <w:r w:rsidR="00681EB8">
        <w:t>eb</w:t>
      </w:r>
      <w:r w:rsidR="00D045F2">
        <w:t xml:space="preserve"> a </w:t>
      </w:r>
      <w:r w:rsidR="00C2610C">
        <w:t xml:space="preserve">tvorbě </w:t>
      </w:r>
      <w:r w:rsidR="009920E8">
        <w:t>s využitím šumů a ruchů.</w:t>
      </w:r>
      <w:r w:rsidR="004E248F">
        <w:t xml:space="preserve"> </w:t>
      </w:r>
      <w:r w:rsidR="00C209C2">
        <w:t xml:space="preserve">Použití </w:t>
      </w:r>
      <w:r w:rsidR="006A66ED">
        <w:t xml:space="preserve">samplů </w:t>
      </w:r>
      <w:r w:rsidR="00582A53">
        <w:t>nahrávek neobsahujících hudební tóny</w:t>
      </w:r>
      <w:r w:rsidR="000C1307">
        <w:t xml:space="preserve"> nebo naopak </w:t>
      </w:r>
      <w:r w:rsidR="00C95CD3">
        <w:t>části hudebních nahrávek</w:t>
      </w:r>
      <w:r w:rsidR="001F4935">
        <w:t xml:space="preserve">, ve kterých se již </w:t>
      </w:r>
      <w:r w:rsidR="00D12FE8">
        <w:t xml:space="preserve">harmonické struktury nacházejí, </w:t>
      </w:r>
      <w:r w:rsidR="00354FCB">
        <w:t xml:space="preserve">přináší </w:t>
      </w:r>
      <w:r w:rsidR="00355388">
        <w:t xml:space="preserve">možnost </w:t>
      </w:r>
      <w:r w:rsidR="007B63D6">
        <w:t xml:space="preserve">tuto hudbu znovu skládat </w:t>
      </w:r>
      <w:r w:rsidR="000865EF">
        <w:t>do nových</w:t>
      </w:r>
      <w:r w:rsidR="001920B9">
        <w:t xml:space="preserve"> struktur </w:t>
      </w:r>
      <w:r w:rsidR="00D12D66">
        <w:t xml:space="preserve">mimo </w:t>
      </w:r>
      <w:r w:rsidR="003D0790">
        <w:t>harmonii</w:t>
      </w:r>
      <w:r w:rsidR="00A32E06">
        <w:t xml:space="preserve"> a experimentovat</w:t>
      </w:r>
      <w:r w:rsidR="00CC3155">
        <w:t xml:space="preserve"> </w:t>
      </w:r>
      <w:r w:rsidR="00810031">
        <w:t xml:space="preserve">s napodobováním </w:t>
      </w:r>
      <w:r w:rsidR="00C15A1C">
        <w:t xml:space="preserve">zvuků </w:t>
      </w:r>
      <w:r w:rsidR="00A74DFA">
        <w:t xml:space="preserve">z oblasti přírody </w:t>
      </w:r>
      <w:r w:rsidR="002D7EA1">
        <w:t xml:space="preserve">nebo </w:t>
      </w:r>
      <w:r w:rsidR="001C7875">
        <w:t>různých</w:t>
      </w:r>
      <w:r w:rsidR="006250CA">
        <w:t xml:space="preserve"> </w:t>
      </w:r>
      <w:r w:rsidR="00B237F6">
        <w:t>prostředí.</w:t>
      </w:r>
    </w:p>
    <w:p w14:paraId="4EDF804B" w14:textId="7FD94D28" w:rsidR="00FE6F39" w:rsidRDefault="00C87E8D" w:rsidP="00FE6F39">
      <w:pPr>
        <w:pStyle w:val="Nadpis2"/>
      </w:pPr>
      <w:bookmarkStart w:id="95" w:name="_Toc167574966"/>
      <w:r>
        <w:t>Návrh na budoucí úpravy</w:t>
      </w:r>
      <w:bookmarkEnd w:id="95"/>
    </w:p>
    <w:p w14:paraId="38866D53" w14:textId="50BC830D" w:rsidR="00942748" w:rsidRDefault="00C52540" w:rsidP="00942748">
      <w:pPr>
        <w:pStyle w:val="Prvnodstavec"/>
      </w:pPr>
      <w:r>
        <w:t xml:space="preserve">Nástroj v současné podobě není </w:t>
      </w:r>
      <w:r w:rsidR="006470AB">
        <w:t xml:space="preserve">zdaleka ideální. </w:t>
      </w:r>
      <w:r w:rsidR="00BA74AC">
        <w:t xml:space="preserve">Uživateli </w:t>
      </w:r>
      <w:r w:rsidR="00135205">
        <w:t xml:space="preserve">není dána </w:t>
      </w:r>
      <w:r w:rsidR="00EA29A2">
        <w:t xml:space="preserve">absolutní možnost kontroly </w:t>
      </w:r>
      <w:r w:rsidR="008E46B6">
        <w:t xml:space="preserve">nad parametry </w:t>
      </w:r>
      <w:r w:rsidR="007E3AF0">
        <w:t>granulární syntézy</w:t>
      </w:r>
      <w:r w:rsidR="000369D0">
        <w:t>,</w:t>
      </w:r>
      <w:r w:rsidR="00263E86">
        <w:t xml:space="preserve"> </w:t>
      </w:r>
      <w:proofErr w:type="spellStart"/>
      <w:r w:rsidR="000E6B79">
        <w:t>samplingem</w:t>
      </w:r>
      <w:proofErr w:type="spellEnd"/>
      <w:r w:rsidR="000E6B79">
        <w:t xml:space="preserve"> </w:t>
      </w:r>
      <w:r w:rsidR="002D4EB0">
        <w:t xml:space="preserve">a některé </w:t>
      </w:r>
      <w:r w:rsidR="004C3AFA">
        <w:t xml:space="preserve">uživatelem </w:t>
      </w:r>
      <w:r w:rsidR="00EA0B89">
        <w:t>využiteln</w:t>
      </w:r>
      <w:r w:rsidR="0077245D">
        <w:t xml:space="preserve">é </w:t>
      </w:r>
      <w:r w:rsidR="007115A6">
        <w:t xml:space="preserve">zajímavé funkce </w:t>
      </w:r>
      <w:r w:rsidR="003F1C5E">
        <w:t>v současn</w:t>
      </w:r>
      <w:r w:rsidR="003336AE">
        <w:t>osti</w:t>
      </w:r>
      <w:r w:rsidR="003F1C5E">
        <w:t xml:space="preserve"> chybí</w:t>
      </w:r>
      <w:r w:rsidR="007115A6">
        <w:t xml:space="preserve">. </w:t>
      </w:r>
      <w:r w:rsidR="00C624D5">
        <w:t xml:space="preserve">Není zároveň </w:t>
      </w:r>
      <w:r w:rsidR="000F0F90">
        <w:t xml:space="preserve">zcela využit potenciál experimentální složky celého nástroje </w:t>
      </w:r>
      <w:r w:rsidR="00926F61">
        <w:t xml:space="preserve">– </w:t>
      </w:r>
      <w:r w:rsidR="00122AE1">
        <w:t xml:space="preserve">ovládání </w:t>
      </w:r>
      <w:proofErr w:type="spellStart"/>
      <w:r w:rsidR="003F1C5E">
        <w:t>paramterů</w:t>
      </w:r>
      <w:proofErr w:type="spellEnd"/>
      <w:r w:rsidR="003F1C5E">
        <w:t xml:space="preserve"> </w:t>
      </w:r>
      <w:r w:rsidR="00566A62">
        <w:t xml:space="preserve">syntézy </w:t>
      </w:r>
      <w:r w:rsidR="004450E3">
        <w:t xml:space="preserve">pomocí </w:t>
      </w:r>
      <w:r w:rsidR="00651864">
        <w:t xml:space="preserve">parametrů </w:t>
      </w:r>
      <w:r w:rsidR="0024509F">
        <w:t>světelného spektra.</w:t>
      </w:r>
      <w:r w:rsidR="00F379B4">
        <w:t xml:space="preserve"> Většina </w:t>
      </w:r>
      <w:r w:rsidR="00975B18">
        <w:t>těchto současných nedostatků je způsobena</w:t>
      </w:r>
      <w:r w:rsidR="009B4C90">
        <w:t xml:space="preserve"> </w:t>
      </w:r>
      <w:r w:rsidR="00D54DF8">
        <w:t xml:space="preserve">momentální </w:t>
      </w:r>
      <w:r w:rsidR="00306EA2">
        <w:t xml:space="preserve">nedostatečnou kvalifikací autora </w:t>
      </w:r>
      <w:r w:rsidR="00C97A29">
        <w:t>v oblasti programování</w:t>
      </w:r>
      <w:r w:rsidR="00C506D5">
        <w:t xml:space="preserve"> a </w:t>
      </w:r>
      <w:r w:rsidR="009004E0">
        <w:t xml:space="preserve">omezeným časem na </w:t>
      </w:r>
      <w:r w:rsidR="009004E0">
        <w:lastRenderedPageBreak/>
        <w:t xml:space="preserve">realizaci </w:t>
      </w:r>
      <w:r w:rsidR="00E339CB">
        <w:t>nápadů</w:t>
      </w:r>
      <w:r w:rsidR="00075BB7">
        <w:t xml:space="preserve">, které </w:t>
      </w:r>
      <w:r w:rsidR="00EE7FC5">
        <w:t xml:space="preserve">by mohly být </w:t>
      </w:r>
      <w:r w:rsidR="0005033D">
        <w:t>v budoucnu k funkcionalitám nástroje přidány.</w:t>
      </w:r>
      <w:r w:rsidR="00110198">
        <w:t xml:space="preserve"> V</w:t>
      </w:r>
      <w:r w:rsidR="00113ED3">
        <w:t xml:space="preserve"> následujících </w:t>
      </w:r>
      <w:r w:rsidR="003732B3">
        <w:t xml:space="preserve">podkapitolách jsou rozebrány některé </w:t>
      </w:r>
      <w:r w:rsidR="00C657C4">
        <w:t xml:space="preserve">návrhy, </w:t>
      </w:r>
      <w:r w:rsidR="00902005">
        <w:t xml:space="preserve">jejichž realizací by </w:t>
      </w:r>
      <w:r w:rsidR="00FD1942">
        <w:t xml:space="preserve">byla zvýšena umělecká </w:t>
      </w:r>
      <w:r w:rsidR="00080C44">
        <w:t>využiteln</w:t>
      </w:r>
      <w:r w:rsidR="00FD1942">
        <w:t>ost nástroje.</w:t>
      </w:r>
    </w:p>
    <w:p w14:paraId="2AEB7637" w14:textId="38A70B97" w:rsidR="00653308" w:rsidRDefault="00383BFE" w:rsidP="00653308">
      <w:pPr>
        <w:pStyle w:val="Nadpis3"/>
      </w:pPr>
      <w:bookmarkStart w:id="96" w:name="_Toc167574967"/>
      <w:proofErr w:type="spellStart"/>
      <w:r>
        <w:t>Multisampling</w:t>
      </w:r>
      <w:bookmarkEnd w:id="96"/>
      <w:proofErr w:type="spellEnd"/>
    </w:p>
    <w:p w14:paraId="3FDD62C8" w14:textId="1D1FAF90" w:rsidR="00383BFE" w:rsidRDefault="003C1F3D" w:rsidP="00F961FD">
      <w:pPr>
        <w:pStyle w:val="Prvnodstavec"/>
      </w:pPr>
      <w:r>
        <w:t xml:space="preserve">Možnost </w:t>
      </w:r>
      <w:proofErr w:type="spellStart"/>
      <w:r>
        <w:t>multisamplingu</w:t>
      </w:r>
      <w:proofErr w:type="spellEnd"/>
      <w:r>
        <w:t xml:space="preserve"> </w:t>
      </w:r>
      <w:r w:rsidR="005125BB">
        <w:t xml:space="preserve">by mohla výrazně </w:t>
      </w:r>
      <w:r w:rsidR="00076B94">
        <w:t xml:space="preserve">pomoci </w:t>
      </w:r>
      <w:r w:rsidR="002E1188">
        <w:t xml:space="preserve">při řešení </w:t>
      </w:r>
      <w:r w:rsidR="002956E5">
        <w:t xml:space="preserve">problému </w:t>
      </w:r>
      <w:r w:rsidR="00603EF9">
        <w:t xml:space="preserve">odchylky zadané </w:t>
      </w:r>
      <w:r w:rsidR="00144877">
        <w:t xml:space="preserve">a reálné délky grainu </w:t>
      </w:r>
      <w:r w:rsidR="00581F3B">
        <w:t xml:space="preserve">u not </w:t>
      </w:r>
      <w:r w:rsidR="0045152A">
        <w:t xml:space="preserve">vzdálených </w:t>
      </w:r>
      <w:r w:rsidR="00F70C3F">
        <w:t xml:space="preserve">od </w:t>
      </w:r>
      <w:r w:rsidR="00600B3F" w:rsidRPr="00600B3F">
        <w:rPr>
          <w:i/>
          <w:iCs/>
        </w:rPr>
        <w:t xml:space="preserve">MIDI </w:t>
      </w:r>
      <w:proofErr w:type="spellStart"/>
      <w:r w:rsidR="00600B3F" w:rsidRPr="00600B3F">
        <w:rPr>
          <w:i/>
          <w:iCs/>
        </w:rPr>
        <w:t>Root</w:t>
      </w:r>
      <w:proofErr w:type="spellEnd"/>
      <w:r w:rsidR="00600B3F" w:rsidRPr="00600B3F">
        <w:rPr>
          <w:i/>
          <w:iCs/>
        </w:rPr>
        <w:t xml:space="preserve"> </w:t>
      </w:r>
      <w:proofErr w:type="spellStart"/>
      <w:r w:rsidR="00600B3F" w:rsidRPr="00600B3F">
        <w:rPr>
          <w:i/>
          <w:iCs/>
        </w:rPr>
        <w:t>Note</w:t>
      </w:r>
      <w:proofErr w:type="spellEnd"/>
      <w:r w:rsidR="00600B3F">
        <w:t xml:space="preserve">. </w:t>
      </w:r>
      <w:r w:rsidR="0025121D">
        <w:t xml:space="preserve">Použití více samplů by sice </w:t>
      </w:r>
      <w:r w:rsidR="007D720E">
        <w:t xml:space="preserve">zvýšilo </w:t>
      </w:r>
      <w:r w:rsidR="009A30ED">
        <w:t xml:space="preserve">výpočetní náročnost </w:t>
      </w:r>
      <w:r w:rsidR="00D33985">
        <w:t xml:space="preserve">při </w:t>
      </w:r>
      <w:proofErr w:type="spellStart"/>
      <w:r w:rsidR="00D33985">
        <w:t>granulizaci</w:t>
      </w:r>
      <w:proofErr w:type="spellEnd"/>
      <w:r w:rsidR="002C7097">
        <w:t xml:space="preserve">, </w:t>
      </w:r>
      <w:r w:rsidR="00BD71BB">
        <w:t xml:space="preserve">nicméně toto zvýšení by bylo zanedbatelné </w:t>
      </w:r>
      <w:r w:rsidR="00B83925">
        <w:t xml:space="preserve">při </w:t>
      </w:r>
      <w:r w:rsidR="00483C7E">
        <w:t xml:space="preserve">omezení </w:t>
      </w:r>
      <w:r w:rsidR="00380CE8">
        <w:t xml:space="preserve">maximální </w:t>
      </w:r>
      <w:r w:rsidR="009817F8">
        <w:t xml:space="preserve">délky </w:t>
      </w:r>
      <w:r w:rsidR="00300172">
        <w:t xml:space="preserve">nahraného samplu </w:t>
      </w:r>
      <w:r w:rsidR="004F49AF">
        <w:t>na jednotky sekund</w:t>
      </w:r>
      <w:r w:rsidR="00900187">
        <w:t xml:space="preserve"> (současné omezení je </w:t>
      </w:r>
      <w:r w:rsidR="000573D0">
        <w:t xml:space="preserve">z důvodu testování </w:t>
      </w:r>
      <w:r w:rsidR="00900187">
        <w:t xml:space="preserve">nastaveno </w:t>
      </w:r>
      <w:r w:rsidR="0033595D">
        <w:t xml:space="preserve">na </w:t>
      </w:r>
      <w:r w:rsidR="004B52F7">
        <w:t>4</w:t>
      </w:r>
      <w:r w:rsidR="000573D0">
        <w:t>0 minut)</w:t>
      </w:r>
      <w:r w:rsidR="0061447B">
        <w:t xml:space="preserve">. </w:t>
      </w:r>
      <w:r w:rsidR="007A1CC5">
        <w:t xml:space="preserve">Zároveň by </w:t>
      </w:r>
      <w:r w:rsidR="00517AF1">
        <w:t>t</w:t>
      </w:r>
      <w:r w:rsidR="00CC2419">
        <w:t xml:space="preserve">ato funkce </w:t>
      </w:r>
      <w:r w:rsidR="0041325B">
        <w:t xml:space="preserve">dopomohla lepšímu využití nástroje </w:t>
      </w:r>
      <w:r w:rsidR="00321D95">
        <w:t xml:space="preserve">jako </w:t>
      </w:r>
      <w:r w:rsidR="004E4C22">
        <w:t xml:space="preserve">plnohodnotného </w:t>
      </w:r>
      <w:proofErr w:type="spellStart"/>
      <w:r w:rsidR="004E4C22">
        <w:t>sampleru</w:t>
      </w:r>
      <w:proofErr w:type="spellEnd"/>
      <w:r w:rsidR="005543C7">
        <w:t>.</w:t>
      </w:r>
    </w:p>
    <w:p w14:paraId="42BAF39C" w14:textId="42DCE673" w:rsidR="004449AF" w:rsidRDefault="007E1B77" w:rsidP="004449AF">
      <w:pPr>
        <w:pStyle w:val="Odstavec"/>
      </w:pPr>
      <w:r>
        <w:t xml:space="preserve">Pro vytvoření této funkce by bylo </w:t>
      </w:r>
      <w:r w:rsidR="00666BD2">
        <w:t xml:space="preserve">potřeba </w:t>
      </w:r>
      <w:r w:rsidR="00F47BF6">
        <w:t xml:space="preserve">přidat části kódu </w:t>
      </w:r>
      <w:r w:rsidR="00B51414">
        <w:t>p</w:t>
      </w:r>
      <w:r w:rsidR="00C470AB">
        <w:t xml:space="preserve">řiřazující </w:t>
      </w:r>
      <w:r w:rsidR="00EB34E9">
        <w:t xml:space="preserve">zvukový soubor </w:t>
      </w:r>
      <w:r w:rsidR="002925CA">
        <w:t>uživatelem nastav</w:t>
      </w:r>
      <w:r w:rsidR="00E21231">
        <w:t>enému rozsahu</w:t>
      </w:r>
      <w:r w:rsidR="004754ED">
        <w:t xml:space="preserve"> a </w:t>
      </w:r>
      <w:r w:rsidR="00A35D04">
        <w:t xml:space="preserve">vytvořit </w:t>
      </w:r>
      <w:r w:rsidR="0071757B">
        <w:t xml:space="preserve">nové </w:t>
      </w:r>
      <w:r w:rsidR="00D64B4A">
        <w:t xml:space="preserve">přívětivé GUI </w:t>
      </w:r>
      <w:r w:rsidR="00A846A4">
        <w:t xml:space="preserve">pro </w:t>
      </w:r>
      <w:r w:rsidR="00483BF8">
        <w:t xml:space="preserve">implementaci </w:t>
      </w:r>
      <w:proofErr w:type="spellStart"/>
      <w:r w:rsidR="00483BF8">
        <w:t>multisamplingu</w:t>
      </w:r>
      <w:proofErr w:type="spellEnd"/>
      <w:r w:rsidR="00483BF8">
        <w:t>.</w:t>
      </w:r>
    </w:p>
    <w:p w14:paraId="41529ECF" w14:textId="1F3CA4C3" w:rsidR="003679D6" w:rsidRDefault="00C34974" w:rsidP="000D0265">
      <w:pPr>
        <w:pStyle w:val="Nadpis3"/>
      </w:pPr>
      <w:bookmarkStart w:id="97" w:name="_Toc167574968"/>
      <w:r>
        <w:t xml:space="preserve">Rozptyl </w:t>
      </w:r>
      <w:r w:rsidR="00190DF2">
        <w:t>a modulace parametrů</w:t>
      </w:r>
      <w:bookmarkEnd w:id="97"/>
    </w:p>
    <w:p w14:paraId="405D704C" w14:textId="65AC3C73" w:rsidR="00A711AC" w:rsidRDefault="00722E84" w:rsidP="00A711AC">
      <w:pPr>
        <w:pStyle w:val="Prvnodstavec"/>
      </w:pPr>
      <w:r>
        <w:t xml:space="preserve">Dalším </w:t>
      </w:r>
      <w:r w:rsidR="004704A1">
        <w:t xml:space="preserve">způsobem </w:t>
      </w:r>
      <w:r w:rsidR="0074263F">
        <w:t xml:space="preserve">rozšíření </w:t>
      </w:r>
      <w:r w:rsidR="00A77F5B">
        <w:t xml:space="preserve">funkcionality nástroje </w:t>
      </w:r>
      <w:r w:rsidR="007F048C">
        <w:t xml:space="preserve">může být původně </w:t>
      </w:r>
      <w:r w:rsidR="00800AB3">
        <w:t>zamýšlen</w:t>
      </w:r>
      <w:r w:rsidR="00082FDD">
        <w:t xml:space="preserve">ý </w:t>
      </w:r>
      <w:r w:rsidR="00782F75">
        <w:t xml:space="preserve">náhodný rozptyl parametrů </w:t>
      </w:r>
      <w:r w:rsidR="00757012">
        <w:t xml:space="preserve">kolem </w:t>
      </w:r>
      <w:r w:rsidR="00966729">
        <w:t>určené hodnoty</w:t>
      </w:r>
      <w:r w:rsidR="006261FB">
        <w:t>, modulace těchto parametrů</w:t>
      </w:r>
      <w:r w:rsidR="003E5924">
        <w:t xml:space="preserve"> pomocí nízkofrekvenčních oscilátorů</w:t>
      </w:r>
      <w:r w:rsidR="00EC3E77">
        <w:t xml:space="preserve"> a </w:t>
      </w:r>
      <w:r w:rsidR="00281E38">
        <w:t xml:space="preserve">zpracování výstupního signálu </w:t>
      </w:r>
      <w:r w:rsidR="00C938FC">
        <w:t>soustavou různých filtr</w:t>
      </w:r>
      <w:r w:rsidR="002468E9">
        <w:t>ů</w:t>
      </w:r>
      <w:r w:rsidR="00A45F01">
        <w:t xml:space="preserve"> a </w:t>
      </w:r>
      <w:r w:rsidR="00864BD8">
        <w:t>efektů</w:t>
      </w:r>
      <w:r w:rsidR="004157FC">
        <w:t>.</w:t>
      </w:r>
      <w:r w:rsidR="00C77CD1">
        <w:t xml:space="preserve"> </w:t>
      </w:r>
      <w:r w:rsidR="00895E3F">
        <w:t xml:space="preserve">Prvek náhodného rozptylu </w:t>
      </w:r>
      <w:r w:rsidR="00296CE6">
        <w:t xml:space="preserve">například hodnoty panoramy </w:t>
      </w:r>
      <w:r w:rsidR="008E2253">
        <w:t xml:space="preserve">by </w:t>
      </w:r>
      <w:r w:rsidR="00A66294">
        <w:t xml:space="preserve">obohatil </w:t>
      </w:r>
      <w:r w:rsidR="006A1373">
        <w:t>prostorové vnímání zvuku nástroje</w:t>
      </w:r>
      <w:r w:rsidR="00C53922">
        <w:t xml:space="preserve">, </w:t>
      </w:r>
      <w:r w:rsidR="00E56EB0">
        <w:t xml:space="preserve">možnost </w:t>
      </w:r>
      <w:r w:rsidR="00487796">
        <w:t>náhodné délky grain</w:t>
      </w:r>
      <w:r w:rsidR="0071197F">
        <w:t xml:space="preserve">ů či překryvu by způsobila </w:t>
      </w:r>
      <w:r w:rsidR="009F0EA5">
        <w:t xml:space="preserve">vznik jisté </w:t>
      </w:r>
      <w:proofErr w:type="spellStart"/>
      <w:r w:rsidR="009F0EA5">
        <w:t>asynchronicitiy</w:t>
      </w:r>
      <w:proofErr w:type="spellEnd"/>
      <w:r w:rsidR="009F0EA5">
        <w:t xml:space="preserve"> </w:t>
      </w:r>
      <w:r w:rsidR="00E8693F">
        <w:t>syntézy</w:t>
      </w:r>
      <w:r w:rsidR="00215D4A">
        <w:t>,</w:t>
      </w:r>
      <w:r w:rsidR="003D4085">
        <w:t xml:space="preserve"> </w:t>
      </w:r>
      <w:r w:rsidR="001D663E">
        <w:t xml:space="preserve">a naopak </w:t>
      </w:r>
      <w:r w:rsidR="006C462B">
        <w:t xml:space="preserve">možnost </w:t>
      </w:r>
      <w:r w:rsidR="003442B4">
        <w:t xml:space="preserve">modulace </w:t>
      </w:r>
      <w:r w:rsidR="00AF6845">
        <w:t xml:space="preserve">těchto </w:t>
      </w:r>
      <w:r w:rsidR="00F3152C">
        <w:t xml:space="preserve">i dalších parametrů pomocí nízkofrekvenčního oscilátoru </w:t>
      </w:r>
      <w:r w:rsidR="006A21A8">
        <w:t xml:space="preserve">by přinesla jistou kontrolu </w:t>
      </w:r>
      <w:r w:rsidR="00DD7FE6">
        <w:t xml:space="preserve">nad </w:t>
      </w:r>
      <w:r w:rsidR="00632320">
        <w:t xml:space="preserve">drobnými změnami parametrů, jenž </w:t>
      </w:r>
      <w:r w:rsidR="005672BB">
        <w:t>v současné době u nástroje chybí.</w:t>
      </w:r>
    </w:p>
    <w:p w14:paraId="011FDB7F" w14:textId="18CC40A9" w:rsidR="00BE7E6D" w:rsidRDefault="00752B8F" w:rsidP="00BE7E6D">
      <w:pPr>
        <w:pStyle w:val="Nadpis3"/>
      </w:pPr>
      <w:bookmarkStart w:id="98" w:name="_Toc167574969"/>
      <w:r>
        <w:t xml:space="preserve">Aplikace časového roztažení a převzorkování </w:t>
      </w:r>
      <w:r w:rsidR="00A011BA">
        <w:t xml:space="preserve">v režimu granulárního </w:t>
      </w:r>
      <w:proofErr w:type="spellStart"/>
      <w:r w:rsidR="00A011BA">
        <w:t>sampleru</w:t>
      </w:r>
      <w:bookmarkEnd w:id="98"/>
      <w:proofErr w:type="spellEnd"/>
    </w:p>
    <w:p w14:paraId="4815A68B" w14:textId="433D3783" w:rsidR="00B87937" w:rsidRDefault="00EE24A1" w:rsidP="00B87937">
      <w:pPr>
        <w:pStyle w:val="Prvnodstavec"/>
      </w:pPr>
      <w:r>
        <w:t xml:space="preserve">Současný problém </w:t>
      </w:r>
      <w:r w:rsidR="00FC3276">
        <w:t xml:space="preserve">odchylky </w:t>
      </w:r>
      <w:r w:rsidR="001C458D">
        <w:t xml:space="preserve">délky grainu </w:t>
      </w:r>
      <w:r w:rsidR="00E61092">
        <w:t xml:space="preserve">u not </w:t>
      </w:r>
      <w:r w:rsidR="008143CD">
        <w:t xml:space="preserve">vzdálených od </w:t>
      </w:r>
      <w:r w:rsidR="00705D69">
        <w:rPr>
          <w:i/>
          <w:iCs/>
        </w:rPr>
        <w:t xml:space="preserve">MIDI </w:t>
      </w:r>
      <w:proofErr w:type="spellStart"/>
      <w:r w:rsidR="00705D69">
        <w:rPr>
          <w:i/>
          <w:iCs/>
        </w:rPr>
        <w:t>Root</w:t>
      </w:r>
      <w:proofErr w:type="spellEnd"/>
      <w:r w:rsidR="00705D69">
        <w:rPr>
          <w:i/>
          <w:iCs/>
        </w:rPr>
        <w:t xml:space="preserve"> </w:t>
      </w:r>
      <w:proofErr w:type="spellStart"/>
      <w:r w:rsidR="00705D69">
        <w:rPr>
          <w:i/>
          <w:iCs/>
        </w:rPr>
        <w:t>Note</w:t>
      </w:r>
      <w:proofErr w:type="spellEnd"/>
      <w:r w:rsidR="00705D69">
        <w:t xml:space="preserve"> </w:t>
      </w:r>
      <w:r w:rsidR="00296516">
        <w:t>by mohl být také řešen</w:t>
      </w:r>
      <w:r w:rsidR="00BF48AA">
        <w:t xml:space="preserve"> aplikací </w:t>
      </w:r>
      <w:proofErr w:type="spellStart"/>
      <w:r w:rsidR="00BF48AA" w:rsidRPr="00BF48AA">
        <w:rPr>
          <w:i/>
          <w:iCs/>
        </w:rPr>
        <w:t>time-stretchin</w:t>
      </w:r>
      <w:r w:rsidR="00F645CE">
        <w:rPr>
          <w:i/>
          <w:iCs/>
        </w:rPr>
        <w:t>g</w:t>
      </w:r>
      <w:r w:rsidR="00BF48AA" w:rsidRPr="00BF48AA">
        <w:rPr>
          <w:i/>
          <w:iCs/>
        </w:rPr>
        <w:t>u</w:t>
      </w:r>
      <w:proofErr w:type="spellEnd"/>
      <w:r w:rsidR="00E6255D">
        <w:t xml:space="preserve"> (časového roztažení) </w:t>
      </w:r>
      <w:r w:rsidR="00562E8E">
        <w:t>výstupu</w:t>
      </w:r>
      <w:r w:rsidR="00FF0518">
        <w:t xml:space="preserve"> ze </w:t>
      </w:r>
      <w:proofErr w:type="spellStart"/>
      <w:r w:rsidR="00FF0518">
        <w:t>sampleru</w:t>
      </w:r>
      <w:proofErr w:type="spellEnd"/>
      <w:r w:rsidR="0003441F">
        <w:t xml:space="preserve">. </w:t>
      </w:r>
      <w:r w:rsidR="00FB719A">
        <w:t xml:space="preserve">S touto myšlenkou bylo při vývoji </w:t>
      </w:r>
      <w:r w:rsidR="00D75C3B">
        <w:t>nástroje již pracováno</w:t>
      </w:r>
      <w:r w:rsidR="006D79AF">
        <w:t xml:space="preserve">, nakonec </w:t>
      </w:r>
      <w:r w:rsidR="001E4B52">
        <w:t xml:space="preserve">ale </w:t>
      </w:r>
      <w:r w:rsidR="00CB4E8A">
        <w:t>ne</w:t>
      </w:r>
      <w:r w:rsidR="006D79AF">
        <w:t>byla kvůli své</w:t>
      </w:r>
      <w:r w:rsidR="006D7C6C">
        <w:t xml:space="preserve"> náročnosti </w:t>
      </w:r>
      <w:r w:rsidR="00550B4B">
        <w:t>do tohoto prototypu zahrnuta.</w:t>
      </w:r>
      <w:r w:rsidR="00CB4E8A">
        <w:t xml:space="preserve"> </w:t>
      </w:r>
      <w:r w:rsidR="000C2E8B">
        <w:t xml:space="preserve">Její aplikace v praxi by mohla vypadat </w:t>
      </w:r>
      <w:r w:rsidR="001D18B3">
        <w:t xml:space="preserve">takovým způsobem, </w:t>
      </w:r>
      <w:r w:rsidR="004F3D5F">
        <w:t>že by byl</w:t>
      </w:r>
      <w:r w:rsidR="00656D66">
        <w:t xml:space="preserve">a vypočítána odchylka </w:t>
      </w:r>
      <w:r w:rsidR="00365E30">
        <w:t xml:space="preserve">reálné </w:t>
      </w:r>
      <w:r w:rsidR="003645A5">
        <w:t xml:space="preserve">délky grainu od </w:t>
      </w:r>
      <w:r w:rsidR="00A11C11">
        <w:t>zadané</w:t>
      </w:r>
      <w:r w:rsidR="003645A5">
        <w:t>ho</w:t>
      </w:r>
      <w:r w:rsidR="00A11C11">
        <w:t xml:space="preserve"> </w:t>
      </w:r>
      <w:r w:rsidR="003645A5">
        <w:t>parametru</w:t>
      </w:r>
      <w:r w:rsidR="00D61E69">
        <w:t xml:space="preserve">, </w:t>
      </w:r>
      <w:r w:rsidR="003A234B">
        <w:t xml:space="preserve">která by poté </w:t>
      </w:r>
      <w:r w:rsidR="00D510DF">
        <w:t xml:space="preserve">implementací </w:t>
      </w:r>
      <w:proofErr w:type="spellStart"/>
      <w:r w:rsidR="00F6050D">
        <w:t>time-stretchingové</w:t>
      </w:r>
      <w:proofErr w:type="spellEnd"/>
      <w:r w:rsidR="00F6050D">
        <w:t xml:space="preserve"> knihovny pracující v reálném čase </w:t>
      </w:r>
      <w:r w:rsidR="00EA654C">
        <w:t xml:space="preserve">mohla být </w:t>
      </w:r>
      <w:r w:rsidR="00F80617">
        <w:t>výrazně až úplně zredukována.</w:t>
      </w:r>
      <w:r w:rsidR="008A073D">
        <w:t xml:space="preserve"> Otázkou zůstává, </w:t>
      </w:r>
      <w:r w:rsidR="00E65C45">
        <w:t xml:space="preserve">jak </w:t>
      </w:r>
      <w:r w:rsidR="009A2DB3">
        <w:t xml:space="preserve">výpočetně náročný by tento </w:t>
      </w:r>
      <w:r w:rsidR="00655ECB">
        <w:t xml:space="preserve">proces byl, </w:t>
      </w:r>
      <w:r w:rsidR="00332F53">
        <w:t>jak</w:t>
      </w:r>
      <w:r w:rsidR="009D3B05">
        <w:t xml:space="preserve">ý by </w:t>
      </w:r>
      <w:r w:rsidR="00A2607E">
        <w:t xml:space="preserve">existoval </w:t>
      </w:r>
      <w:r w:rsidR="00442279">
        <w:t xml:space="preserve">vliv na </w:t>
      </w:r>
      <w:r w:rsidR="00BF28B8">
        <w:t>kvalitu</w:t>
      </w:r>
      <w:r w:rsidR="00D31394">
        <w:t xml:space="preserve"> a barvu</w:t>
      </w:r>
      <w:r w:rsidR="00BF28B8">
        <w:t xml:space="preserve"> zvuku</w:t>
      </w:r>
      <w:r w:rsidR="009A3EDC">
        <w:t xml:space="preserve">, či </w:t>
      </w:r>
      <w:r w:rsidR="00F53D1A">
        <w:t xml:space="preserve">zda by </w:t>
      </w:r>
      <w:r w:rsidR="00AD07DD">
        <w:t xml:space="preserve">nebyl dostupný </w:t>
      </w:r>
      <w:r w:rsidR="005339AD">
        <w:t xml:space="preserve">jiný způsob, který by </w:t>
      </w:r>
      <w:r w:rsidR="00F45E4D">
        <w:t xml:space="preserve">zmíněnou </w:t>
      </w:r>
      <w:r w:rsidR="00081714">
        <w:t xml:space="preserve">funkci zastával </w:t>
      </w:r>
      <w:r w:rsidR="004E6030">
        <w:t>při jednodušší implementaci.</w:t>
      </w:r>
    </w:p>
    <w:p w14:paraId="40D7D245" w14:textId="0D762B87" w:rsidR="0027675A" w:rsidRDefault="00B95582" w:rsidP="0027675A">
      <w:pPr>
        <w:pStyle w:val="Nadpis3"/>
      </w:pPr>
      <w:bookmarkStart w:id="99" w:name="_Toc167574970"/>
      <w:r>
        <w:t>Kontinuální snímání barev</w:t>
      </w:r>
      <w:r w:rsidR="00E745F3">
        <w:t xml:space="preserve"> a další formy získávání obrazu</w:t>
      </w:r>
      <w:bookmarkEnd w:id="99"/>
    </w:p>
    <w:p w14:paraId="6C4E86C6" w14:textId="127AA4BB" w:rsidR="00FA7794" w:rsidRDefault="00E030F8" w:rsidP="00FA7794">
      <w:pPr>
        <w:pStyle w:val="Prvnodstavec"/>
      </w:pPr>
      <w:r>
        <w:t xml:space="preserve">Původně zamýšlený </w:t>
      </w:r>
      <w:r w:rsidR="00D32168">
        <w:t xml:space="preserve">koncept </w:t>
      </w:r>
      <w:r w:rsidR="00C30363">
        <w:t xml:space="preserve">ovlivňování </w:t>
      </w:r>
      <w:r w:rsidR="00C5528C">
        <w:t xml:space="preserve">parametrů </w:t>
      </w:r>
      <w:r w:rsidR="00790A1B">
        <w:t xml:space="preserve">granulární syntézy </w:t>
      </w:r>
      <w:r w:rsidR="0070576A">
        <w:t xml:space="preserve">spočívající </w:t>
      </w:r>
      <w:r w:rsidR="00274B11">
        <w:t>v neustálém snímání obrazu webkamerou, analý</w:t>
      </w:r>
      <w:r w:rsidR="001A11DA">
        <w:t xml:space="preserve">zou průměrných hodnot </w:t>
      </w:r>
      <w:r w:rsidR="00AC5394">
        <w:t xml:space="preserve">HSL a jejich aplikací na </w:t>
      </w:r>
      <w:r w:rsidR="008B5AC0">
        <w:t xml:space="preserve">parametry syntézy </w:t>
      </w:r>
      <w:r w:rsidR="006D0CCF">
        <w:t>byl</w:t>
      </w:r>
      <w:r w:rsidR="000742C1">
        <w:t xml:space="preserve"> </w:t>
      </w:r>
      <w:r w:rsidR="00902A0A">
        <w:t xml:space="preserve">zjednodušen </w:t>
      </w:r>
      <w:r w:rsidR="003920D6">
        <w:t xml:space="preserve">z důvodu </w:t>
      </w:r>
      <w:r w:rsidR="007E44E3">
        <w:t xml:space="preserve">vysoké </w:t>
      </w:r>
      <w:r w:rsidR="00535C31">
        <w:t xml:space="preserve">výpočetní náročnosti </w:t>
      </w:r>
      <w:r w:rsidR="00BD77C2">
        <w:lastRenderedPageBreak/>
        <w:t>při implementaci do stávající</w:t>
      </w:r>
      <w:r w:rsidR="003A4E56">
        <w:t>ho algoritmu</w:t>
      </w:r>
      <w:r w:rsidR="00BE6422">
        <w:t xml:space="preserve"> nástroje. </w:t>
      </w:r>
      <w:r w:rsidR="001E52CF">
        <w:t xml:space="preserve">Pro jeho </w:t>
      </w:r>
      <w:r w:rsidR="00AE4B96">
        <w:t xml:space="preserve">funkční </w:t>
      </w:r>
      <w:r w:rsidR="005E5415">
        <w:t xml:space="preserve">a </w:t>
      </w:r>
      <w:r w:rsidR="00F40D6B">
        <w:t xml:space="preserve">méně náročné </w:t>
      </w:r>
      <w:r w:rsidR="00224503">
        <w:t xml:space="preserve">začlenění do systému </w:t>
      </w:r>
      <w:r w:rsidR="00B30621">
        <w:t xml:space="preserve">by byly nutné </w:t>
      </w:r>
      <w:r w:rsidR="00FF4912">
        <w:t xml:space="preserve">významné změny </w:t>
      </w:r>
      <w:r w:rsidR="001476BF">
        <w:t>ve fungování celého nástroje</w:t>
      </w:r>
      <w:r w:rsidR="008C0CEC">
        <w:t xml:space="preserve"> a </w:t>
      </w:r>
      <w:r w:rsidR="005B0C54">
        <w:t xml:space="preserve">tvorba jednotlivých grainů </w:t>
      </w:r>
      <w:r w:rsidR="006B2A10">
        <w:t xml:space="preserve">by pravděpodobně probíhala </w:t>
      </w:r>
      <w:r w:rsidR="00E45F2A">
        <w:t>postupně</w:t>
      </w:r>
      <w:r w:rsidR="00314626">
        <w:t xml:space="preserve">, </w:t>
      </w:r>
      <w:r w:rsidR="00D67624">
        <w:t xml:space="preserve">nástroj by tedy </w:t>
      </w:r>
      <w:r w:rsidR="007B3F41">
        <w:t xml:space="preserve">nefungoval jako </w:t>
      </w:r>
      <w:proofErr w:type="spellStart"/>
      <w:r w:rsidR="007B3F41">
        <w:t>sampler</w:t>
      </w:r>
      <w:proofErr w:type="spellEnd"/>
      <w:r w:rsidR="007B3F41">
        <w:t>, ale jako</w:t>
      </w:r>
      <w:r w:rsidR="00011487">
        <w:t xml:space="preserve"> klasický </w:t>
      </w:r>
      <w:r w:rsidR="00181E48">
        <w:t>granulární syntezátor.</w:t>
      </w:r>
    </w:p>
    <w:p w14:paraId="23445CC2" w14:textId="258C322E" w:rsidR="0009713A" w:rsidRPr="00DF2107" w:rsidRDefault="00AC2D94" w:rsidP="009628AD">
      <w:pPr>
        <w:pStyle w:val="Odstavec"/>
      </w:pPr>
      <w:r>
        <w:t>Další</w:t>
      </w:r>
      <w:r w:rsidR="002363C3">
        <w:t xml:space="preserve">m zdrojem </w:t>
      </w:r>
      <w:r w:rsidR="00AC35CD">
        <w:t xml:space="preserve">získávání </w:t>
      </w:r>
      <w:r w:rsidR="008676B4">
        <w:t xml:space="preserve">průměrných </w:t>
      </w:r>
      <w:r w:rsidR="0025367F">
        <w:t xml:space="preserve">barev </w:t>
      </w:r>
      <w:r w:rsidR="00BB1287">
        <w:t xml:space="preserve">by mohly být </w:t>
      </w:r>
      <w:r w:rsidR="00AE0199">
        <w:t xml:space="preserve">uživatelem </w:t>
      </w:r>
      <w:r w:rsidR="00961BCC">
        <w:t>dodaná média</w:t>
      </w:r>
      <w:r w:rsidR="00CF615A">
        <w:t xml:space="preserve"> – fotografie a videa, </w:t>
      </w:r>
      <w:r w:rsidR="0051168A">
        <w:t xml:space="preserve">jejichž analýzou </w:t>
      </w:r>
      <w:r w:rsidR="00B90301">
        <w:t xml:space="preserve">vzniklé parametry </w:t>
      </w:r>
      <w:r w:rsidR="00A07E3D">
        <w:t xml:space="preserve">by byly schopny </w:t>
      </w:r>
      <w:r w:rsidR="00EB74C2">
        <w:t xml:space="preserve">dodat </w:t>
      </w:r>
      <w:r w:rsidR="0067610E">
        <w:t>jistou opakovatelnost nastavení</w:t>
      </w:r>
      <w:r w:rsidR="009366E5">
        <w:t xml:space="preserve"> například při živé produkci</w:t>
      </w:r>
      <w:r w:rsidR="002F1C8D">
        <w:t xml:space="preserve">, </w:t>
      </w:r>
      <w:r w:rsidR="005972A4">
        <w:t xml:space="preserve">u které </w:t>
      </w:r>
      <w:r w:rsidR="00F568EC">
        <w:t xml:space="preserve">může docházet </w:t>
      </w:r>
      <w:r w:rsidR="00B9387A">
        <w:t>k častým změnám světelných podmínek</w:t>
      </w:r>
      <w:r w:rsidR="00A11433">
        <w:t xml:space="preserve">. </w:t>
      </w:r>
      <w:r w:rsidR="009F7697">
        <w:t xml:space="preserve">Dále </w:t>
      </w:r>
      <w:r w:rsidR="00A220F3">
        <w:t xml:space="preserve">by </w:t>
      </w:r>
      <w:r w:rsidR="00570B08">
        <w:t xml:space="preserve">tato možnost </w:t>
      </w:r>
      <w:r w:rsidR="002578F1">
        <w:t xml:space="preserve">nabídla </w:t>
      </w:r>
      <w:r w:rsidR="00AA6B09">
        <w:t xml:space="preserve">variantu </w:t>
      </w:r>
      <w:r w:rsidR="00800234">
        <w:t xml:space="preserve">přímé transformace </w:t>
      </w:r>
      <w:r w:rsidR="007A65DA">
        <w:t xml:space="preserve">obrazového umění </w:t>
      </w:r>
      <w:r w:rsidR="00EC54E0">
        <w:t xml:space="preserve">do umění </w:t>
      </w:r>
      <w:r w:rsidR="00305947">
        <w:t>zvukového</w:t>
      </w:r>
      <w:r w:rsidR="00824132">
        <w:t>.</w:t>
      </w:r>
    </w:p>
    <w:p w14:paraId="06D097C2" w14:textId="39065814" w:rsidR="003813F7" w:rsidRPr="00D713CC" w:rsidRDefault="00C674D3" w:rsidP="00406801">
      <w:pPr>
        <w:pStyle w:val="Nadpis1"/>
      </w:pPr>
      <w:bookmarkStart w:id="100" w:name="_Ref167542014"/>
      <w:bookmarkStart w:id="101" w:name="_Toc167574971"/>
      <w:r w:rsidRPr="00D713CC">
        <w:lastRenderedPageBreak/>
        <w:t>Závěr</w:t>
      </w:r>
      <w:bookmarkEnd w:id="73"/>
      <w:bookmarkEnd w:id="74"/>
      <w:bookmarkEnd w:id="75"/>
      <w:bookmarkEnd w:id="76"/>
      <w:bookmarkEnd w:id="100"/>
      <w:bookmarkEnd w:id="101"/>
    </w:p>
    <w:p w14:paraId="0B5AACCB" w14:textId="2217869A" w:rsidR="006A1D10" w:rsidRPr="00080C44" w:rsidRDefault="00086B58" w:rsidP="00543B2D">
      <w:pPr>
        <w:pStyle w:val="Prvnodstavec"/>
        <w:rPr>
          <w:color w:val="FF0000"/>
        </w:rPr>
      </w:pPr>
      <w:r w:rsidRPr="00080C44">
        <w:rPr>
          <w:color w:val="FF0000"/>
        </w:rPr>
        <w:t>V rámci této práce byl</w:t>
      </w:r>
      <w:r w:rsidR="00E46D81" w:rsidRPr="00080C44">
        <w:rPr>
          <w:color w:val="FF0000"/>
        </w:rPr>
        <w:t xml:space="preserve"> </w:t>
      </w:r>
      <w:r w:rsidR="0026701C" w:rsidRPr="00080C44">
        <w:rPr>
          <w:color w:val="FF0000"/>
        </w:rPr>
        <w:t xml:space="preserve">shrnut princip i vývoj granulární syntézy </w:t>
      </w:r>
      <w:r w:rsidR="007C0682" w:rsidRPr="00080C44">
        <w:rPr>
          <w:color w:val="FF0000"/>
        </w:rPr>
        <w:t xml:space="preserve">jakožto </w:t>
      </w:r>
      <w:r w:rsidR="00520727" w:rsidRPr="00080C44">
        <w:rPr>
          <w:color w:val="FF0000"/>
        </w:rPr>
        <w:t xml:space="preserve">experimentální metody </w:t>
      </w:r>
      <w:r w:rsidR="00580898" w:rsidRPr="00080C44">
        <w:rPr>
          <w:color w:val="FF0000"/>
        </w:rPr>
        <w:t>zvukové</w:t>
      </w:r>
      <w:r w:rsidR="00D91CFE" w:rsidRPr="00080C44">
        <w:rPr>
          <w:color w:val="FF0000"/>
        </w:rPr>
        <w:t xml:space="preserve"> syntézy</w:t>
      </w:r>
      <w:r w:rsidR="00F507A7" w:rsidRPr="00080C44">
        <w:rPr>
          <w:color w:val="FF0000"/>
        </w:rPr>
        <w:t xml:space="preserve">, došlo </w:t>
      </w:r>
      <w:r w:rsidR="00120A8A" w:rsidRPr="00080C44">
        <w:rPr>
          <w:color w:val="FF0000"/>
        </w:rPr>
        <w:t xml:space="preserve">k otestování a srovnání </w:t>
      </w:r>
      <w:r w:rsidR="00B965C6" w:rsidRPr="00080C44">
        <w:rPr>
          <w:color w:val="FF0000"/>
        </w:rPr>
        <w:t xml:space="preserve">momentálně </w:t>
      </w:r>
      <w:r w:rsidR="00120A8A" w:rsidRPr="00080C44">
        <w:rPr>
          <w:color w:val="FF0000"/>
        </w:rPr>
        <w:t>existujících řešení</w:t>
      </w:r>
      <w:r w:rsidR="0019133E" w:rsidRPr="00080C44">
        <w:rPr>
          <w:color w:val="FF0000"/>
        </w:rPr>
        <w:t xml:space="preserve"> a</w:t>
      </w:r>
      <w:r w:rsidR="00120A8A" w:rsidRPr="00080C44">
        <w:rPr>
          <w:color w:val="FF0000"/>
        </w:rPr>
        <w:t xml:space="preserve"> </w:t>
      </w:r>
      <w:r w:rsidR="00E06C2F" w:rsidRPr="00080C44">
        <w:rPr>
          <w:color w:val="FF0000"/>
        </w:rPr>
        <w:t>jejich parametrů</w:t>
      </w:r>
      <w:r w:rsidR="002E2780" w:rsidRPr="00080C44">
        <w:rPr>
          <w:color w:val="FF0000"/>
        </w:rPr>
        <w:t>, a v neposlední řadě</w:t>
      </w:r>
      <w:r w:rsidR="00D91CFE" w:rsidRPr="00080C44">
        <w:rPr>
          <w:color w:val="FF0000"/>
        </w:rPr>
        <w:t xml:space="preserve"> bylo</w:t>
      </w:r>
      <w:r w:rsidRPr="00080C44">
        <w:rPr>
          <w:color w:val="FF0000"/>
        </w:rPr>
        <w:t xml:space="preserve"> dosaženo návrhu </w:t>
      </w:r>
      <w:r w:rsidR="00EE7ECB" w:rsidRPr="00080C44">
        <w:rPr>
          <w:color w:val="FF0000"/>
        </w:rPr>
        <w:t xml:space="preserve">experimentálního </w:t>
      </w:r>
      <w:r w:rsidR="00D06159" w:rsidRPr="00080C44">
        <w:rPr>
          <w:color w:val="FF0000"/>
        </w:rPr>
        <w:t xml:space="preserve">VST granulárního syntezátoru </w:t>
      </w:r>
      <w:proofErr w:type="spellStart"/>
      <w:r w:rsidR="009B2DD9" w:rsidRPr="00080C44">
        <w:rPr>
          <w:i/>
          <w:iCs/>
          <w:color w:val="FF0000"/>
        </w:rPr>
        <w:t>Granny</w:t>
      </w:r>
      <w:proofErr w:type="spellEnd"/>
      <w:r w:rsidR="009B2DD9" w:rsidRPr="00080C44">
        <w:rPr>
          <w:i/>
          <w:iCs/>
          <w:color w:val="FF0000"/>
        </w:rPr>
        <w:t xml:space="preserve"> </w:t>
      </w:r>
      <w:proofErr w:type="spellStart"/>
      <w:r w:rsidR="009B2DD9" w:rsidRPr="00080C44">
        <w:rPr>
          <w:i/>
          <w:iCs/>
          <w:color w:val="FF0000"/>
        </w:rPr>
        <w:t>Synth</w:t>
      </w:r>
      <w:proofErr w:type="spellEnd"/>
      <w:r w:rsidR="00491B44" w:rsidRPr="00080C44">
        <w:rPr>
          <w:color w:val="FF0000"/>
        </w:rPr>
        <w:t xml:space="preserve">, </w:t>
      </w:r>
      <w:r w:rsidR="009E4F25" w:rsidRPr="00080C44">
        <w:rPr>
          <w:color w:val="FF0000"/>
        </w:rPr>
        <w:t xml:space="preserve">jenž </w:t>
      </w:r>
      <w:r w:rsidR="008F4556" w:rsidRPr="00080C44">
        <w:rPr>
          <w:color w:val="FF0000"/>
        </w:rPr>
        <w:t xml:space="preserve">může sloužit jako předloha pro </w:t>
      </w:r>
      <w:r w:rsidR="00733636" w:rsidRPr="00080C44">
        <w:rPr>
          <w:color w:val="FF0000"/>
        </w:rPr>
        <w:t>práci na navazujícím bakalářském projektu</w:t>
      </w:r>
      <w:r w:rsidR="00E85C47" w:rsidRPr="00080C44">
        <w:rPr>
          <w:color w:val="FF0000"/>
        </w:rPr>
        <w:t xml:space="preserve"> </w:t>
      </w:r>
      <w:r w:rsidR="007B60F1" w:rsidRPr="00080C44">
        <w:rPr>
          <w:color w:val="FF0000"/>
        </w:rPr>
        <w:t xml:space="preserve">s cílem </w:t>
      </w:r>
      <w:r w:rsidR="00E85C47" w:rsidRPr="00080C44">
        <w:rPr>
          <w:color w:val="FF0000"/>
        </w:rPr>
        <w:t>jeho kompletní realizace.</w:t>
      </w:r>
      <w:r w:rsidR="00DC31E8" w:rsidRPr="00080C44">
        <w:rPr>
          <w:color w:val="FF0000"/>
        </w:rPr>
        <w:t xml:space="preserve"> Během </w:t>
      </w:r>
      <w:r w:rsidR="00973EE5" w:rsidRPr="00080C44">
        <w:rPr>
          <w:color w:val="FF0000"/>
        </w:rPr>
        <w:t xml:space="preserve">jeho vytváření </w:t>
      </w:r>
      <w:r w:rsidR="002A5268" w:rsidRPr="00080C44">
        <w:rPr>
          <w:color w:val="FF0000"/>
        </w:rPr>
        <w:t>byl</w:t>
      </w:r>
      <w:r w:rsidR="00D2687C" w:rsidRPr="00080C44">
        <w:rPr>
          <w:color w:val="FF0000"/>
        </w:rPr>
        <w:t xml:space="preserve">a </w:t>
      </w:r>
      <w:r w:rsidR="00323724" w:rsidRPr="00080C44">
        <w:rPr>
          <w:color w:val="FF0000"/>
        </w:rPr>
        <w:t xml:space="preserve">promyšlena </w:t>
      </w:r>
      <w:r w:rsidR="00020E65" w:rsidRPr="00080C44">
        <w:rPr>
          <w:color w:val="FF0000"/>
        </w:rPr>
        <w:t xml:space="preserve">některá </w:t>
      </w:r>
      <w:r w:rsidR="00323724" w:rsidRPr="00080C44">
        <w:rPr>
          <w:color w:val="FF0000"/>
        </w:rPr>
        <w:t xml:space="preserve">úskalí </w:t>
      </w:r>
      <w:r w:rsidR="00E71659" w:rsidRPr="00080C44">
        <w:rPr>
          <w:color w:val="FF0000"/>
        </w:rPr>
        <w:t>současného</w:t>
      </w:r>
      <w:r w:rsidR="00323724" w:rsidRPr="00080C44">
        <w:rPr>
          <w:color w:val="FF0000"/>
        </w:rPr>
        <w:t xml:space="preserve"> konceptu, </w:t>
      </w:r>
      <w:r w:rsidR="002C47F6" w:rsidRPr="00080C44">
        <w:rPr>
          <w:color w:val="FF0000"/>
        </w:rPr>
        <w:t xml:space="preserve">bylo poukázáno na některé zjevné problémy </w:t>
      </w:r>
      <w:r w:rsidR="005B39FA" w:rsidRPr="00080C44">
        <w:rPr>
          <w:color w:val="FF0000"/>
        </w:rPr>
        <w:t xml:space="preserve">řešení </w:t>
      </w:r>
      <w:r w:rsidR="00974F8B" w:rsidRPr="00080C44">
        <w:rPr>
          <w:color w:val="FF0000"/>
        </w:rPr>
        <w:t xml:space="preserve">experimentální složky </w:t>
      </w:r>
      <w:r w:rsidR="008B0C96" w:rsidRPr="00080C44">
        <w:rPr>
          <w:color w:val="FF0000"/>
        </w:rPr>
        <w:t>projektu</w:t>
      </w:r>
      <w:r w:rsidR="00370A53" w:rsidRPr="00080C44">
        <w:rPr>
          <w:color w:val="FF0000"/>
        </w:rPr>
        <w:t xml:space="preserve"> a popsán</w:t>
      </w:r>
      <w:r w:rsidR="008457AA" w:rsidRPr="00080C44">
        <w:rPr>
          <w:color w:val="FF0000"/>
        </w:rPr>
        <w:t xml:space="preserve">o několik </w:t>
      </w:r>
      <w:r w:rsidR="00BC6DCC" w:rsidRPr="00080C44">
        <w:rPr>
          <w:color w:val="FF0000"/>
        </w:rPr>
        <w:t>bodů návrhu, které</w:t>
      </w:r>
      <w:r w:rsidR="00A3178A" w:rsidRPr="00080C44">
        <w:rPr>
          <w:color w:val="FF0000"/>
        </w:rPr>
        <w:t xml:space="preserve"> budou vyžadovat </w:t>
      </w:r>
      <w:r w:rsidR="00170C22" w:rsidRPr="00080C44">
        <w:rPr>
          <w:color w:val="FF0000"/>
        </w:rPr>
        <w:t>důsledné a promyšlené řešení</w:t>
      </w:r>
      <w:r w:rsidR="00493F7A" w:rsidRPr="00080C44">
        <w:rPr>
          <w:color w:val="FF0000"/>
        </w:rPr>
        <w:t xml:space="preserve"> pro </w:t>
      </w:r>
      <w:r w:rsidR="00DA1D62" w:rsidRPr="00080C44">
        <w:rPr>
          <w:color w:val="FF0000"/>
        </w:rPr>
        <w:t xml:space="preserve">použitelnost </w:t>
      </w:r>
      <w:r w:rsidR="003A5E16" w:rsidRPr="00080C44">
        <w:rPr>
          <w:color w:val="FF0000"/>
        </w:rPr>
        <w:t>tohoto plug-inu.</w:t>
      </w:r>
      <w:r w:rsidR="001A4454" w:rsidRPr="00080C44">
        <w:rPr>
          <w:color w:val="FF0000"/>
        </w:rPr>
        <w:t xml:space="preserve"> Konkrétně se jedná o </w:t>
      </w:r>
      <w:r w:rsidR="00A83E72" w:rsidRPr="00080C44">
        <w:rPr>
          <w:color w:val="FF0000"/>
        </w:rPr>
        <w:t xml:space="preserve">přepočet </w:t>
      </w:r>
      <w:r w:rsidR="001C6EA0" w:rsidRPr="00080C44">
        <w:rPr>
          <w:color w:val="FF0000"/>
        </w:rPr>
        <w:t>vzorků na časové úseky</w:t>
      </w:r>
      <w:r w:rsidR="00955CC8" w:rsidRPr="00080C44">
        <w:rPr>
          <w:color w:val="FF0000"/>
        </w:rPr>
        <w:t xml:space="preserve"> v rámci </w:t>
      </w:r>
      <w:proofErr w:type="spellStart"/>
      <w:r w:rsidR="00955CC8" w:rsidRPr="00080C44">
        <w:rPr>
          <w:color w:val="FF0000"/>
        </w:rPr>
        <w:t>granulizace</w:t>
      </w:r>
      <w:proofErr w:type="spellEnd"/>
      <w:r w:rsidR="00955CC8" w:rsidRPr="00080C44">
        <w:rPr>
          <w:color w:val="FF0000"/>
        </w:rPr>
        <w:t xml:space="preserve"> vstupního signálu, </w:t>
      </w:r>
      <w:r w:rsidR="00491136" w:rsidRPr="00080C44">
        <w:rPr>
          <w:color w:val="FF0000"/>
        </w:rPr>
        <w:t xml:space="preserve">využití </w:t>
      </w:r>
      <w:r w:rsidR="00814267" w:rsidRPr="00080C44">
        <w:rPr>
          <w:color w:val="FF0000"/>
        </w:rPr>
        <w:t>složek</w:t>
      </w:r>
      <w:r w:rsidR="00920159" w:rsidRPr="00080C44">
        <w:rPr>
          <w:color w:val="FF0000"/>
        </w:rPr>
        <w:t xml:space="preserve"> </w:t>
      </w:r>
      <w:r w:rsidR="00F5396A" w:rsidRPr="00080C44">
        <w:rPr>
          <w:color w:val="FF0000"/>
        </w:rPr>
        <w:t xml:space="preserve">barevného modelu </w:t>
      </w:r>
      <w:r w:rsidR="00D56E9F" w:rsidRPr="00080C44">
        <w:rPr>
          <w:color w:val="FF0000"/>
        </w:rPr>
        <w:t>HSL</w:t>
      </w:r>
      <w:r w:rsidR="0073003F" w:rsidRPr="00080C44">
        <w:rPr>
          <w:color w:val="FF0000"/>
        </w:rPr>
        <w:t xml:space="preserve"> pro ovládání </w:t>
      </w:r>
      <w:r w:rsidR="00AB3487" w:rsidRPr="00080C44">
        <w:rPr>
          <w:color w:val="FF0000"/>
        </w:rPr>
        <w:t>parametrů</w:t>
      </w:r>
      <w:r w:rsidR="004814DF" w:rsidRPr="00080C44">
        <w:rPr>
          <w:color w:val="FF0000"/>
        </w:rPr>
        <w:t xml:space="preserve"> granulární</w:t>
      </w:r>
      <w:r w:rsidR="00AB3487" w:rsidRPr="00080C44">
        <w:rPr>
          <w:color w:val="FF0000"/>
        </w:rPr>
        <w:t xml:space="preserve"> syntézy</w:t>
      </w:r>
      <w:r w:rsidR="00C316BD" w:rsidRPr="00080C44">
        <w:rPr>
          <w:color w:val="FF0000"/>
        </w:rPr>
        <w:t xml:space="preserve"> i o </w:t>
      </w:r>
      <w:r w:rsidR="00F20C9C" w:rsidRPr="00080C44">
        <w:rPr>
          <w:color w:val="FF0000"/>
        </w:rPr>
        <w:t xml:space="preserve">grafické uživatelské rozhraní </w:t>
      </w:r>
      <w:r w:rsidR="006E5274" w:rsidRPr="00080C44">
        <w:rPr>
          <w:color w:val="FF0000"/>
        </w:rPr>
        <w:t xml:space="preserve">a jeho </w:t>
      </w:r>
      <w:r w:rsidR="00FC2C9A" w:rsidRPr="00080C44">
        <w:rPr>
          <w:color w:val="FF0000"/>
        </w:rPr>
        <w:t xml:space="preserve">přístupu ke koncepci </w:t>
      </w:r>
      <w:r w:rsidR="00210E66" w:rsidRPr="00080C44">
        <w:rPr>
          <w:color w:val="FF0000"/>
        </w:rPr>
        <w:t xml:space="preserve">připomínat </w:t>
      </w:r>
      <w:r w:rsidR="00207FFE" w:rsidRPr="00080C44">
        <w:rPr>
          <w:color w:val="FF0000"/>
        </w:rPr>
        <w:t xml:space="preserve">vzhledem i způsobem ovládání </w:t>
      </w:r>
      <w:r w:rsidR="00DD68C0" w:rsidRPr="00080C44">
        <w:rPr>
          <w:color w:val="FF0000"/>
        </w:rPr>
        <w:t>reálný přístroj</w:t>
      </w:r>
      <w:r w:rsidR="00884E6C" w:rsidRPr="00080C44">
        <w:rPr>
          <w:color w:val="FF0000"/>
        </w:rPr>
        <w:t>.</w:t>
      </w:r>
    </w:p>
    <w:p w14:paraId="449EA097" w14:textId="0FE9687E" w:rsidR="00BC0737" w:rsidRPr="00080C44" w:rsidRDefault="00BC0737" w:rsidP="00BC0737">
      <w:pPr>
        <w:pStyle w:val="Odstavec"/>
        <w:rPr>
          <w:color w:val="FF0000"/>
        </w:rPr>
      </w:pPr>
      <w:r w:rsidRPr="00080C44">
        <w:rPr>
          <w:color w:val="FF0000"/>
        </w:rPr>
        <w:t>V</w:t>
      </w:r>
      <w:r w:rsidR="00B2020D" w:rsidRPr="00080C44">
        <w:rPr>
          <w:color w:val="FF0000"/>
        </w:rPr>
        <w:t> </w:t>
      </w:r>
      <w:r w:rsidRPr="00080C44">
        <w:rPr>
          <w:color w:val="FF0000"/>
        </w:rPr>
        <w:t>navazující</w:t>
      </w:r>
      <w:r w:rsidR="00B2020D" w:rsidRPr="00080C44">
        <w:rPr>
          <w:color w:val="FF0000"/>
        </w:rPr>
        <w:t xml:space="preserve"> bakalářské práci </w:t>
      </w:r>
      <w:r w:rsidR="00A4303C" w:rsidRPr="00080C44">
        <w:rPr>
          <w:color w:val="FF0000"/>
        </w:rPr>
        <w:t>je plánován</w:t>
      </w:r>
      <w:r w:rsidR="00387B4B" w:rsidRPr="00080C44">
        <w:rPr>
          <w:color w:val="FF0000"/>
        </w:rPr>
        <w:t>a</w:t>
      </w:r>
      <w:r w:rsidR="001456B4" w:rsidRPr="00080C44">
        <w:rPr>
          <w:color w:val="FF0000"/>
        </w:rPr>
        <w:t xml:space="preserve"> postupná realizace </w:t>
      </w:r>
      <w:r w:rsidR="00D04E9A" w:rsidRPr="00080C44">
        <w:rPr>
          <w:color w:val="FF0000"/>
        </w:rPr>
        <w:t>návrhu</w:t>
      </w:r>
      <w:r w:rsidR="00BA2350" w:rsidRPr="00080C44">
        <w:rPr>
          <w:color w:val="FF0000"/>
        </w:rPr>
        <w:t>, řešení aktuálně z</w:t>
      </w:r>
      <w:r w:rsidR="00DE09CA" w:rsidRPr="00080C44">
        <w:rPr>
          <w:color w:val="FF0000"/>
        </w:rPr>
        <w:t>nám</w:t>
      </w:r>
      <w:r w:rsidR="00BA2350" w:rsidRPr="00080C44">
        <w:rPr>
          <w:color w:val="FF0000"/>
        </w:rPr>
        <w:t xml:space="preserve">ých i </w:t>
      </w:r>
      <w:r w:rsidR="003A2A75" w:rsidRPr="00080C44">
        <w:rPr>
          <w:color w:val="FF0000"/>
        </w:rPr>
        <w:t>zatím skrytých</w:t>
      </w:r>
      <w:r w:rsidR="00BA2350" w:rsidRPr="00080C44">
        <w:rPr>
          <w:color w:val="FF0000"/>
        </w:rPr>
        <w:t xml:space="preserve"> </w:t>
      </w:r>
      <w:r w:rsidR="008B32AB" w:rsidRPr="00080C44">
        <w:rPr>
          <w:color w:val="FF0000"/>
        </w:rPr>
        <w:t>problémů</w:t>
      </w:r>
      <w:r w:rsidR="00302AB6" w:rsidRPr="00080C44">
        <w:rPr>
          <w:color w:val="FF0000"/>
        </w:rPr>
        <w:t xml:space="preserve"> týkajících se </w:t>
      </w:r>
      <w:r w:rsidR="007D2CDC" w:rsidRPr="00080C44">
        <w:rPr>
          <w:color w:val="FF0000"/>
        </w:rPr>
        <w:t>provedení</w:t>
      </w:r>
      <w:r w:rsidR="00947E92" w:rsidRPr="00080C44">
        <w:rPr>
          <w:color w:val="FF0000"/>
        </w:rPr>
        <w:t xml:space="preserve"> </w:t>
      </w:r>
      <w:r w:rsidR="00E323AE" w:rsidRPr="00080C44">
        <w:rPr>
          <w:color w:val="FF0000"/>
        </w:rPr>
        <w:t>granulárního syntezátoru</w:t>
      </w:r>
      <w:r w:rsidR="00AB0347" w:rsidRPr="00080C44">
        <w:rPr>
          <w:color w:val="FF0000"/>
        </w:rPr>
        <w:t xml:space="preserve"> a jejím předpokládaným cílem je </w:t>
      </w:r>
      <w:r w:rsidR="00D71D8B" w:rsidRPr="00080C44">
        <w:rPr>
          <w:color w:val="FF0000"/>
        </w:rPr>
        <w:t xml:space="preserve">vytvoření </w:t>
      </w:r>
      <w:r w:rsidR="003748A0" w:rsidRPr="00080C44">
        <w:rPr>
          <w:color w:val="FF0000"/>
        </w:rPr>
        <w:t xml:space="preserve">kompletního prototypu experimentálního </w:t>
      </w:r>
      <w:r w:rsidR="009D488D" w:rsidRPr="00080C44">
        <w:rPr>
          <w:color w:val="FF0000"/>
        </w:rPr>
        <w:t>VST plug-inu</w:t>
      </w:r>
      <w:r w:rsidR="00AA3A8C" w:rsidRPr="00080C44">
        <w:rPr>
          <w:color w:val="FF0000"/>
        </w:rPr>
        <w:t xml:space="preserve"> s</w:t>
      </w:r>
      <w:r w:rsidR="00B45800" w:rsidRPr="00080C44">
        <w:rPr>
          <w:color w:val="FF0000"/>
        </w:rPr>
        <w:t xml:space="preserve"> poměrně ojedinělou </w:t>
      </w:r>
      <w:r w:rsidR="00AA3A8C" w:rsidRPr="00080C44">
        <w:rPr>
          <w:color w:val="FF0000"/>
        </w:rPr>
        <w:t xml:space="preserve">možností </w:t>
      </w:r>
      <w:r w:rsidR="00706909" w:rsidRPr="00080C44">
        <w:rPr>
          <w:color w:val="FF0000"/>
        </w:rPr>
        <w:t xml:space="preserve">ovládání parametrů </w:t>
      </w:r>
      <w:r w:rsidR="00567367" w:rsidRPr="00080C44">
        <w:rPr>
          <w:color w:val="FF0000"/>
        </w:rPr>
        <w:t>pomocí vlnové délky (barvy) světla</w:t>
      </w:r>
      <w:r w:rsidR="005F2947" w:rsidRPr="00080C44">
        <w:rPr>
          <w:color w:val="FF0000"/>
        </w:rPr>
        <w:t xml:space="preserve"> </w:t>
      </w:r>
      <w:r w:rsidR="00D13B54" w:rsidRPr="00080C44">
        <w:rPr>
          <w:color w:val="FF0000"/>
        </w:rPr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02" w:name="_Toc101325796"/>
      <w:bookmarkStart w:id="103" w:name="_Toc167574972"/>
      <w:r w:rsidR="00C23E80" w:rsidRPr="00D713CC">
        <w:rPr>
          <w:lang w:val="cs-CZ"/>
        </w:rPr>
        <w:lastRenderedPageBreak/>
        <w:t>Literatura</w:t>
      </w:r>
      <w:bookmarkEnd w:id="102"/>
      <w:bookmarkEnd w:id="103"/>
    </w:p>
    <w:p w14:paraId="2D8071A3" w14:textId="1A2C05AA" w:rsidR="0013542D" w:rsidRPr="0013542D" w:rsidRDefault="00224E3B" w:rsidP="003D65D7">
      <w:pPr>
        <w:pStyle w:val="LiteraturaBPDP"/>
      </w:pPr>
      <w:bookmarkStart w:id="104" w:name="_Ref152286042"/>
      <w:bookmarkStart w:id="105" w:name="_Ref150504044"/>
      <w:bookmarkStart w:id="106" w:name="_Ref56592241"/>
      <w:r>
        <w:rPr>
          <w:i/>
          <w:iCs/>
        </w:rPr>
        <w:t>Syntezátor</w:t>
      </w:r>
      <w:r>
        <w:t xml:space="preserve">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2001-. Dostupné z: </w:t>
      </w:r>
      <w:hyperlink r:id="rId30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104"/>
    </w:p>
    <w:p w14:paraId="7EE68066" w14:textId="1A5E44C1" w:rsidR="003D65D7" w:rsidRPr="00AE7600" w:rsidRDefault="00AF5A2C" w:rsidP="003D65D7">
      <w:pPr>
        <w:pStyle w:val="LiteraturaBPDP"/>
      </w:pPr>
      <w:bookmarkStart w:id="107" w:name="_Ref152286065"/>
      <w:r w:rsidRPr="00AF5A2C">
        <w:rPr>
          <w:color w:val="212529"/>
          <w:shd w:val="clear" w:color="auto" w:fill="FFFFFF"/>
        </w:rPr>
        <w:t xml:space="preserve">GABOR, Dennis. </w:t>
      </w:r>
      <w:proofErr w:type="spellStart"/>
      <w:r w:rsidRPr="009E2E2F">
        <w:rPr>
          <w:color w:val="212529"/>
          <w:shd w:val="clear" w:color="auto" w:fill="FFFFFF"/>
        </w:rPr>
        <w:t>Acoustical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Quanta</w:t>
      </w:r>
      <w:proofErr w:type="spellEnd"/>
      <w:r w:rsidRPr="009E2E2F">
        <w:rPr>
          <w:color w:val="212529"/>
          <w:shd w:val="clear" w:color="auto" w:fill="FFFFFF"/>
        </w:rPr>
        <w:t xml:space="preserve"> and </w:t>
      </w:r>
      <w:proofErr w:type="spellStart"/>
      <w:r w:rsidRPr="009E2E2F">
        <w:rPr>
          <w:color w:val="212529"/>
          <w:shd w:val="clear" w:color="auto" w:fill="FFFFFF"/>
        </w:rPr>
        <w:t>the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Theory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of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Hearing</w:t>
      </w:r>
      <w:proofErr w:type="spellEnd"/>
      <w:r w:rsidRPr="00AF5A2C">
        <w:rPr>
          <w:color w:val="212529"/>
          <w:shd w:val="clear" w:color="auto" w:fill="FFFFFF"/>
        </w:rPr>
        <w:t>. </w:t>
      </w:r>
      <w:proofErr w:type="spellStart"/>
      <w:r w:rsidRPr="009E2E2F">
        <w:rPr>
          <w:i/>
          <w:iCs/>
          <w:color w:val="212529"/>
          <w:shd w:val="clear" w:color="auto" w:fill="FFFFFF"/>
        </w:rPr>
        <w:t>Nature</w:t>
      </w:r>
      <w:proofErr w:type="spellEnd"/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105"/>
      <w:bookmarkEnd w:id="107"/>
    </w:p>
    <w:p w14:paraId="5AB5BB64" w14:textId="5CB5A9B2" w:rsidR="00AE7600" w:rsidRDefault="00AF0B75" w:rsidP="003D65D7">
      <w:pPr>
        <w:pStyle w:val="LiteraturaBPDP"/>
      </w:pPr>
      <w:bookmarkStart w:id="108" w:name="_Ref150733760"/>
      <w:r>
        <w:t xml:space="preserve">XENAKIS, </w:t>
      </w:r>
      <w:proofErr w:type="spellStart"/>
      <w:r>
        <w:t>Iannis</w:t>
      </w:r>
      <w:proofErr w:type="spellEnd"/>
      <w:r>
        <w:t xml:space="preserve">. </w:t>
      </w:r>
      <w:proofErr w:type="spellStart"/>
      <w:r>
        <w:rPr>
          <w:i/>
          <w:iCs/>
        </w:rPr>
        <w:t>Formalized</w:t>
      </w:r>
      <w:proofErr w:type="spellEnd"/>
      <w:r>
        <w:rPr>
          <w:i/>
          <w:iCs/>
        </w:rPr>
        <w:t xml:space="preserve"> Music: </w:t>
      </w:r>
      <w:proofErr w:type="spellStart"/>
      <w:r>
        <w:rPr>
          <w:i/>
          <w:iCs/>
        </w:rPr>
        <w:t>Thoughts</w:t>
      </w:r>
      <w:proofErr w:type="spellEnd"/>
      <w:r>
        <w:rPr>
          <w:i/>
          <w:iCs/>
        </w:rPr>
        <w:t xml:space="preserve"> and </w:t>
      </w:r>
      <w:proofErr w:type="spellStart"/>
      <w:r>
        <w:rPr>
          <w:i/>
          <w:iCs/>
        </w:rPr>
        <w:t>Mathematics</w:t>
      </w:r>
      <w:proofErr w:type="spellEnd"/>
      <w:r>
        <w:rPr>
          <w:i/>
          <w:iCs/>
        </w:rPr>
        <w:t xml:space="preserve"> in Music</w:t>
      </w:r>
      <w:r>
        <w:t xml:space="preserve">. </w:t>
      </w:r>
      <w:r w:rsidR="005A4756">
        <w:t xml:space="preserve">Second, </w:t>
      </w:r>
      <w:proofErr w:type="spellStart"/>
      <w:r w:rsidR="005A4756">
        <w:t>revised</w:t>
      </w:r>
      <w:proofErr w:type="spellEnd"/>
      <w:r w:rsidR="005A4756">
        <w:t xml:space="preserve"> </w:t>
      </w:r>
      <w:proofErr w:type="spellStart"/>
      <w:r w:rsidR="005A4756">
        <w:t>English</w:t>
      </w:r>
      <w:proofErr w:type="spellEnd"/>
      <w:r w:rsidR="005A4756">
        <w:t xml:space="preserve"> </w:t>
      </w:r>
      <w:proofErr w:type="spellStart"/>
      <w:r w:rsidR="005A4756">
        <w:t>edition</w:t>
      </w:r>
      <w:proofErr w:type="spellEnd"/>
      <w:r w:rsidR="005A4756">
        <w:t xml:space="preserve">, </w:t>
      </w:r>
      <w:proofErr w:type="spellStart"/>
      <w:r w:rsidR="005A4756">
        <w:t>with</w:t>
      </w:r>
      <w:proofErr w:type="spellEnd"/>
      <w:r w:rsidR="005A4756">
        <w:t xml:space="preserve"> </w:t>
      </w:r>
      <w:proofErr w:type="spellStart"/>
      <w:r w:rsidR="005A4756">
        <w:t>additional</w:t>
      </w:r>
      <w:proofErr w:type="spellEnd"/>
      <w:r w:rsidR="005A4756">
        <w:t xml:space="preserve"> </w:t>
      </w:r>
      <w:proofErr w:type="spellStart"/>
      <w:r w:rsidR="005A4756">
        <w:t>materi</w:t>
      </w:r>
      <w:r w:rsidR="004B4A3C">
        <w:t>a</w:t>
      </w:r>
      <w:r w:rsidR="005A4756">
        <w:t>l</w:t>
      </w:r>
      <w:proofErr w:type="spellEnd"/>
      <w:r w:rsidR="005A4756">
        <w:t xml:space="preserve"> </w:t>
      </w:r>
      <w:proofErr w:type="spellStart"/>
      <w:r w:rsidR="005A4756">
        <w:t>translated</w:t>
      </w:r>
      <w:proofErr w:type="spellEnd"/>
      <w:r w:rsidR="005A4756">
        <w:t xml:space="preserve"> by Sharon </w:t>
      </w:r>
      <w:proofErr w:type="spellStart"/>
      <w:r w:rsidR="005A4756">
        <w:t>Kanach</w:t>
      </w:r>
      <w:proofErr w:type="spellEnd"/>
      <w:r w:rsidR="005A4756">
        <w:t xml:space="preserve">. </w:t>
      </w:r>
      <w:proofErr w:type="spellStart"/>
      <w:r w:rsidR="005A4756">
        <w:t>Pendragon</w:t>
      </w:r>
      <w:proofErr w:type="spellEnd"/>
      <w:r w:rsidR="005A4756">
        <w:t xml:space="preserve"> </w:t>
      </w:r>
      <w:proofErr w:type="spellStart"/>
      <w:r w:rsidR="005A4756">
        <w:t>Press</w:t>
      </w:r>
      <w:proofErr w:type="spellEnd"/>
      <w:r w:rsidR="005A4756">
        <w:t>, 2001. ISBN 1-57647-079-2.</w:t>
      </w:r>
      <w:bookmarkEnd w:id="108"/>
    </w:p>
    <w:p w14:paraId="5344B88D" w14:textId="3D54408C" w:rsidR="004243EE" w:rsidRDefault="006C051C" w:rsidP="003D65D7">
      <w:pPr>
        <w:pStyle w:val="LiteraturaBPDP"/>
      </w:pPr>
      <w:bookmarkStart w:id="109" w:name="_Ref150809775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t>Introduction</w:t>
      </w:r>
      <w:proofErr w:type="spellEnd"/>
      <w:r>
        <w:t xml:space="preserve"> to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>.</w:t>
      </w:r>
      <w:r w:rsidR="001E77AF">
        <w:t xml:space="preserve"> </w:t>
      </w:r>
      <w:proofErr w:type="spellStart"/>
      <w:r w:rsidR="001E77AF">
        <w:t>Summe</w:t>
      </w:r>
      <w:r w:rsidR="00900E01">
        <w:t>r</w:t>
      </w:r>
      <w:proofErr w:type="spellEnd"/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109"/>
    </w:p>
    <w:p w14:paraId="302CF601" w14:textId="7A8D099D" w:rsidR="00EB4F50" w:rsidRDefault="00705BBE" w:rsidP="003D65D7">
      <w:pPr>
        <w:pStyle w:val="LiteraturaBPDP"/>
      </w:pPr>
      <w:bookmarkStart w:id="110" w:name="_Ref152370641"/>
      <w:r>
        <w:t xml:space="preserve">BURK, Phil et al. </w:t>
      </w:r>
      <w:r>
        <w:rPr>
          <w:i/>
          <w:iCs/>
        </w:rPr>
        <w:t xml:space="preserve">Music and </w:t>
      </w:r>
      <w:proofErr w:type="spellStart"/>
      <w:r>
        <w:rPr>
          <w:i/>
          <w:iCs/>
        </w:rPr>
        <w:t>Computers</w:t>
      </w:r>
      <w:proofErr w:type="spellEnd"/>
      <w:r>
        <w:t xml:space="preserve">. Online. </w:t>
      </w:r>
      <w:r w:rsidR="00433DAE">
        <w:t xml:space="preserve">In: Music and </w:t>
      </w:r>
      <w:proofErr w:type="spellStart"/>
      <w:r w:rsidR="00433DAE">
        <w:t>Computers</w:t>
      </w:r>
      <w:proofErr w:type="spellEnd"/>
      <w:r w:rsidR="00433DAE">
        <w:t xml:space="preserve">: A </w:t>
      </w:r>
      <w:proofErr w:type="spellStart"/>
      <w:r w:rsidR="00433DAE">
        <w:t>Theoretical</w:t>
      </w:r>
      <w:proofErr w:type="spellEnd"/>
      <w:r w:rsidR="00433DAE">
        <w:t xml:space="preserve"> and </w:t>
      </w:r>
      <w:proofErr w:type="spellStart"/>
      <w:r w:rsidR="00433DAE">
        <w:t>Historical</w:t>
      </w:r>
      <w:proofErr w:type="spellEnd"/>
      <w:r w:rsidR="00433DAE">
        <w:t xml:space="preserve"> </w:t>
      </w:r>
      <w:proofErr w:type="spellStart"/>
      <w:r w:rsidR="00433DAE">
        <w:t>Approach</w:t>
      </w:r>
      <w:proofErr w:type="spellEnd"/>
      <w:r w:rsidR="00433DAE">
        <w:t xml:space="preserve">. 2011. Dostupné z: </w:t>
      </w:r>
      <w:hyperlink r:id="rId31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110"/>
    </w:p>
    <w:p w14:paraId="230A782E" w14:textId="519C77AA" w:rsidR="005856ED" w:rsidRDefault="00523A33" w:rsidP="003D65D7">
      <w:pPr>
        <w:pStyle w:val="LiteraturaBPDP"/>
      </w:pPr>
      <w:bookmarkStart w:id="111" w:name="_Ref152449031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Tutorial</w:t>
      </w:r>
      <w:proofErr w:type="spellEnd"/>
      <w:r>
        <w:t>.</w:t>
      </w:r>
      <w:r w:rsidR="002A6A29">
        <w:t xml:space="preserve"> </w:t>
      </w:r>
      <w:proofErr w:type="spellStart"/>
      <w:r w:rsidR="002A6A29">
        <w:t>The</w:t>
      </w:r>
      <w:proofErr w:type="spellEnd"/>
      <w:r w:rsidR="002A6A29">
        <w:t xml:space="preserve"> MIT </w:t>
      </w:r>
      <w:proofErr w:type="spellStart"/>
      <w:r w:rsidR="002A6A29">
        <w:t>Press</w:t>
      </w:r>
      <w:proofErr w:type="spellEnd"/>
      <w:r w:rsidR="002A6A29">
        <w:t xml:space="preserve">, 27 </w:t>
      </w:r>
      <w:proofErr w:type="spellStart"/>
      <w:r w:rsidR="002A6A29">
        <w:t>February</w:t>
      </w:r>
      <w:proofErr w:type="spellEnd"/>
      <w:r w:rsidR="002A6A29">
        <w:t xml:space="preserve"> 1996. ISBN 978-0262680820.</w:t>
      </w:r>
      <w:bookmarkEnd w:id="111"/>
    </w:p>
    <w:p w14:paraId="55F79689" w14:textId="6DEFBB4F" w:rsidR="00A877D9" w:rsidRDefault="001C0D94" w:rsidP="003D65D7">
      <w:pPr>
        <w:pStyle w:val="LiteraturaBPDP"/>
      </w:pPr>
      <w:bookmarkStart w:id="112" w:name="_Ref152439072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Microsound</w:t>
      </w:r>
      <w:proofErr w:type="spellEnd"/>
      <w:r>
        <w:t xml:space="preserve">. PAP/CDR </w:t>
      </w:r>
      <w:proofErr w:type="spellStart"/>
      <w:r>
        <w:t>edition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Press</w:t>
      </w:r>
      <w:proofErr w:type="spellEnd"/>
      <w:r>
        <w:t>, 20 August 2004. ISBN 0-262-18215-7</w:t>
      </w:r>
      <w:r w:rsidR="00E20288">
        <w:t>.</w:t>
      </w:r>
      <w:bookmarkEnd w:id="112"/>
    </w:p>
    <w:p w14:paraId="399C10DC" w14:textId="4BB91129" w:rsidR="00420069" w:rsidRDefault="00E15C15" w:rsidP="003D65D7">
      <w:pPr>
        <w:pStyle w:val="LiteraturaBPDP"/>
      </w:pPr>
      <w:bookmarkStart w:id="113" w:name="_Ref152793536"/>
      <w:r>
        <w:t xml:space="preserve">TRUAX, </w:t>
      </w:r>
      <w:proofErr w:type="spellStart"/>
      <w:r>
        <w:t>Barry</w:t>
      </w:r>
      <w:proofErr w:type="spellEnd"/>
      <w:r>
        <w:t xml:space="preserve">.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Digital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 xml:space="preserve">. </w:t>
      </w:r>
      <w:proofErr w:type="spellStart"/>
      <w:r>
        <w:t>Summer</w:t>
      </w:r>
      <w:proofErr w:type="spellEnd"/>
      <w:r>
        <w:t xml:space="preserve"> 1988, roč. 12, č. 2, s. 14–26. ISSN 0148-9267.</w:t>
      </w:r>
      <w:bookmarkEnd w:id="113"/>
    </w:p>
    <w:p w14:paraId="21E380E0" w14:textId="310C0E68" w:rsidR="003D2C57" w:rsidRDefault="008E75D2" w:rsidP="003D65D7">
      <w:pPr>
        <w:pStyle w:val="LiteraturaBPDP"/>
      </w:pPr>
      <w:bookmarkStart w:id="114" w:name="_Ref152794079"/>
      <w:r>
        <w:t xml:space="preserve">TRUAX, </w:t>
      </w:r>
      <w:proofErr w:type="spellStart"/>
      <w:r>
        <w:t>Barry</w:t>
      </w:r>
      <w:proofErr w:type="spellEnd"/>
      <w:r>
        <w:t xml:space="preserve">. </w:t>
      </w:r>
      <w:proofErr w:type="spellStart"/>
      <w:r>
        <w:t>Composing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. </w:t>
      </w:r>
      <w:proofErr w:type="spellStart"/>
      <w:r>
        <w:rPr>
          <w:i/>
          <w:iCs/>
        </w:rPr>
        <w:t>Perspectives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New Music</w:t>
      </w:r>
      <w:r>
        <w:t xml:space="preserve">. </w:t>
      </w:r>
      <w:proofErr w:type="spellStart"/>
      <w:r>
        <w:t>Summer</w:t>
      </w:r>
      <w:proofErr w:type="spellEnd"/>
      <w:r>
        <w:t xml:space="preserve"> 1990, roč. 28, č. 2, s. 120–134. ISSN 0031-6016.</w:t>
      </w:r>
      <w:bookmarkEnd w:id="114"/>
    </w:p>
    <w:p w14:paraId="3EF5D16F" w14:textId="686CDBCC" w:rsidR="003E1959" w:rsidRDefault="00DD5EC2" w:rsidP="003D65D7">
      <w:pPr>
        <w:pStyle w:val="LiteraturaBPDP"/>
      </w:pPr>
      <w:bookmarkStart w:id="115" w:name="_Ref167566806"/>
      <w:r>
        <w:t xml:space="preserve">AWDE, Nick. </w:t>
      </w:r>
      <w:proofErr w:type="spellStart"/>
      <w:r>
        <w:rPr>
          <w:i/>
          <w:iCs/>
        </w:rPr>
        <w:t>Mellotron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Machine</w:t>
      </w:r>
      <w:proofErr w:type="spellEnd"/>
      <w:r>
        <w:rPr>
          <w:i/>
          <w:iCs/>
        </w:rPr>
        <w:t xml:space="preserve"> and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Musicians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that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Revolutionised</w:t>
      </w:r>
      <w:proofErr w:type="spellEnd"/>
      <w:r>
        <w:rPr>
          <w:i/>
          <w:iCs/>
        </w:rPr>
        <w:t xml:space="preserve"> Rock.</w:t>
      </w:r>
      <w:r>
        <w:t xml:space="preserve"> </w:t>
      </w:r>
      <w:r w:rsidR="00A6275B">
        <w:t xml:space="preserve">Desert </w:t>
      </w:r>
      <w:proofErr w:type="spellStart"/>
      <w:r w:rsidR="00A6275B">
        <w:t>Hearts</w:t>
      </w:r>
      <w:proofErr w:type="spellEnd"/>
      <w:r w:rsidR="00A6275B">
        <w:t>, 2008, s. 17. ISBN 978-1-898948-02-5.</w:t>
      </w:r>
      <w:bookmarkEnd w:id="115"/>
    </w:p>
    <w:p w14:paraId="21F7B57A" w14:textId="625FFBAC" w:rsidR="001203B0" w:rsidRDefault="006A270D" w:rsidP="003D65D7">
      <w:pPr>
        <w:pStyle w:val="LiteraturaBPDP"/>
      </w:pPr>
      <w:bookmarkStart w:id="116" w:name="_Ref167567556"/>
      <w:r>
        <w:t>EVERETT, Walter</w:t>
      </w:r>
      <w:r w:rsidR="00092BAA">
        <w:t xml:space="preserve">. </w:t>
      </w:r>
      <w:proofErr w:type="spellStart"/>
      <w:r w:rsidR="00092BAA">
        <w:rPr>
          <w:i/>
          <w:iCs/>
        </w:rPr>
        <w:t>The</w:t>
      </w:r>
      <w:proofErr w:type="spellEnd"/>
      <w:r w:rsidR="00092BAA">
        <w:rPr>
          <w:i/>
          <w:iCs/>
        </w:rPr>
        <w:t xml:space="preserve"> Beatles As </w:t>
      </w:r>
      <w:proofErr w:type="spellStart"/>
      <w:r w:rsidR="00092BAA">
        <w:rPr>
          <w:i/>
          <w:iCs/>
        </w:rPr>
        <w:t>Musicians</w:t>
      </w:r>
      <w:proofErr w:type="spellEnd"/>
      <w:r w:rsidR="00092BAA">
        <w:rPr>
          <w:i/>
          <w:iCs/>
        </w:rPr>
        <w:t xml:space="preserve">: Revolver </w:t>
      </w:r>
      <w:proofErr w:type="spellStart"/>
      <w:r w:rsidR="00092BAA">
        <w:rPr>
          <w:i/>
          <w:iCs/>
        </w:rPr>
        <w:t>through</w:t>
      </w:r>
      <w:proofErr w:type="spellEnd"/>
      <w:r w:rsidR="00092BAA">
        <w:rPr>
          <w:i/>
          <w:iCs/>
        </w:rPr>
        <w:t xml:space="preserve"> </w:t>
      </w:r>
      <w:proofErr w:type="spellStart"/>
      <w:r w:rsidR="00092BAA">
        <w:rPr>
          <w:i/>
          <w:iCs/>
        </w:rPr>
        <w:t>the</w:t>
      </w:r>
      <w:proofErr w:type="spellEnd"/>
      <w:r w:rsidR="00092BAA">
        <w:rPr>
          <w:i/>
          <w:iCs/>
        </w:rPr>
        <w:t xml:space="preserve"> </w:t>
      </w:r>
      <w:proofErr w:type="spellStart"/>
      <w:r w:rsidR="00092BAA">
        <w:rPr>
          <w:i/>
          <w:iCs/>
        </w:rPr>
        <w:t>Anthology</w:t>
      </w:r>
      <w:proofErr w:type="spellEnd"/>
      <w:r w:rsidR="00092BAA">
        <w:t xml:space="preserve">. </w:t>
      </w:r>
      <w:r w:rsidR="00092BAA" w:rsidRPr="00092BAA">
        <w:rPr>
          <w:i/>
          <w:iCs/>
        </w:rPr>
        <w:t xml:space="preserve">1st </w:t>
      </w:r>
      <w:proofErr w:type="spellStart"/>
      <w:r w:rsidR="00092BAA" w:rsidRPr="00092BAA">
        <w:rPr>
          <w:i/>
          <w:iCs/>
        </w:rPr>
        <w:t>Edition</w:t>
      </w:r>
      <w:proofErr w:type="spellEnd"/>
      <w:r w:rsidR="00092BAA">
        <w:t xml:space="preserve">. Oxford University </w:t>
      </w:r>
      <w:proofErr w:type="spellStart"/>
      <w:r w:rsidR="00092BAA">
        <w:t>Press</w:t>
      </w:r>
      <w:proofErr w:type="spellEnd"/>
      <w:r w:rsidR="00092BAA">
        <w:t>, 1999, s. 146. ISBN 978-0-19-802960-1.</w:t>
      </w:r>
      <w:bookmarkEnd w:id="116"/>
    </w:p>
    <w:p w14:paraId="79E88843" w14:textId="62D497D8" w:rsidR="00AF5B20" w:rsidRDefault="00EC0CD4" w:rsidP="003D65D7">
      <w:pPr>
        <w:pStyle w:val="LiteraturaBPDP"/>
      </w:pPr>
      <w:bookmarkStart w:id="117" w:name="_Ref167568375"/>
      <w:r>
        <w:t xml:space="preserve">WAKEMAN, </w:t>
      </w:r>
      <w:proofErr w:type="spellStart"/>
      <w:r>
        <w:t>Rick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I </w:t>
      </w:r>
      <w:proofErr w:type="spellStart"/>
      <w:r>
        <w:t>played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Mellotron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David </w:t>
      </w:r>
      <w:proofErr w:type="spellStart"/>
      <w:r>
        <w:t>Bowie</w:t>
      </w:r>
      <w:proofErr w:type="spellEnd"/>
      <w:r>
        <w:t xml:space="preserve">.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Guardian</w:t>
      </w:r>
      <w:r>
        <w:t xml:space="preserve">. 8th </w:t>
      </w:r>
      <w:proofErr w:type="spellStart"/>
      <w:r>
        <w:t>January</w:t>
      </w:r>
      <w:proofErr w:type="spellEnd"/>
      <w:r>
        <w:t xml:space="preserve"> 2017. ISSN 1756-3224.</w:t>
      </w:r>
      <w:bookmarkEnd w:id="117"/>
    </w:p>
    <w:p w14:paraId="1496B043" w14:textId="6221FAAA" w:rsidR="00410362" w:rsidRDefault="00823701" w:rsidP="003D65D7">
      <w:pPr>
        <w:pStyle w:val="LiteraturaBPDP"/>
      </w:pPr>
      <w:bookmarkStart w:id="118" w:name="_Ref167568765"/>
      <w:r>
        <w:t xml:space="preserve">WELCH, Chris. </w:t>
      </w:r>
      <w:proofErr w:type="spellStart"/>
      <w:r>
        <w:rPr>
          <w:i/>
          <w:iCs/>
        </w:rPr>
        <w:t>Close</w:t>
      </w:r>
      <w:proofErr w:type="spellEnd"/>
      <w:r>
        <w:rPr>
          <w:i/>
          <w:iCs/>
        </w:rPr>
        <w:t xml:space="preserve"> to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Edge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Story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Yes</w:t>
      </w:r>
      <w:proofErr w:type="spellEnd"/>
      <w:r>
        <w:t xml:space="preserve">. </w:t>
      </w:r>
      <w:r>
        <w:rPr>
          <w:i/>
          <w:iCs/>
        </w:rPr>
        <w:t xml:space="preserve">3rd </w:t>
      </w:r>
      <w:proofErr w:type="spellStart"/>
      <w:r>
        <w:rPr>
          <w:i/>
          <w:iCs/>
        </w:rPr>
        <w:t>edition</w:t>
      </w:r>
      <w:proofErr w:type="spellEnd"/>
      <w:r>
        <w:t xml:space="preserve">. </w:t>
      </w:r>
      <w:r w:rsidR="0090382C">
        <w:t xml:space="preserve">Omnibus </w:t>
      </w:r>
      <w:proofErr w:type="spellStart"/>
      <w:r w:rsidR="0090382C">
        <w:t>Press</w:t>
      </w:r>
      <w:proofErr w:type="spellEnd"/>
      <w:r w:rsidR="0090382C">
        <w:t>, 2003. ISBN 978-0711995093.</w:t>
      </w:r>
      <w:bookmarkEnd w:id="118"/>
    </w:p>
    <w:p w14:paraId="5DA587C1" w14:textId="57692F17" w:rsidR="00CF1767" w:rsidRDefault="00166794" w:rsidP="003D65D7">
      <w:pPr>
        <w:pStyle w:val="LiteraturaBPDP"/>
      </w:pPr>
      <w:bookmarkStart w:id="119" w:name="_Ref167569869"/>
      <w:r>
        <w:t xml:space="preserve">VAIL, Mark. </w:t>
      </w:r>
      <w:proofErr w:type="spellStart"/>
      <w:r>
        <w:rPr>
          <w:i/>
          <w:iCs/>
        </w:rPr>
        <w:t>Vintage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Synthesizers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Pioneering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Designers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Groundbreaking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instruments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Collecting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Tips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Mutants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Technology</w:t>
      </w:r>
      <w:r>
        <w:t>.</w:t>
      </w:r>
      <w:r>
        <w:rPr>
          <w:i/>
          <w:iCs/>
        </w:rPr>
        <w:t xml:space="preserve"> Second </w:t>
      </w:r>
      <w:proofErr w:type="spellStart"/>
      <w:r>
        <w:rPr>
          <w:i/>
          <w:iCs/>
        </w:rPr>
        <w:t>edition</w:t>
      </w:r>
      <w:proofErr w:type="spellEnd"/>
      <w:r>
        <w:t xml:space="preserve">. </w:t>
      </w:r>
      <w:proofErr w:type="spellStart"/>
      <w:r>
        <w:t>Backbeat</w:t>
      </w:r>
      <w:proofErr w:type="spellEnd"/>
      <w:r>
        <w:t>, 2000. ISBN 978-0879306038.</w:t>
      </w:r>
      <w:bookmarkEnd w:id="119"/>
    </w:p>
    <w:p w14:paraId="3CBFB223" w14:textId="3BCB1B2A" w:rsidR="0047065A" w:rsidRDefault="0082359A" w:rsidP="003D65D7">
      <w:pPr>
        <w:pStyle w:val="LiteraturaBPDP"/>
      </w:pPr>
      <w:bookmarkStart w:id="120" w:name="_Ref167571735"/>
      <w:r>
        <w:t xml:space="preserve">CHINEN, Nate. </w:t>
      </w:r>
      <w:proofErr w:type="spellStart"/>
      <w:r w:rsidR="00680394">
        <w:t>Synthesizing</w:t>
      </w:r>
      <w:proofErr w:type="spellEnd"/>
      <w:r w:rsidR="00680394">
        <w:t xml:space="preserve"> Music and Science. Online. </w:t>
      </w:r>
      <w:proofErr w:type="spellStart"/>
      <w:r w:rsidR="00680394">
        <w:rPr>
          <w:i/>
          <w:iCs/>
        </w:rPr>
        <w:t>The</w:t>
      </w:r>
      <w:proofErr w:type="spellEnd"/>
      <w:r w:rsidR="00680394">
        <w:rPr>
          <w:i/>
          <w:iCs/>
        </w:rPr>
        <w:t xml:space="preserve"> </w:t>
      </w:r>
      <w:proofErr w:type="spellStart"/>
      <w:r w:rsidR="00680394">
        <w:rPr>
          <w:i/>
          <w:iCs/>
        </w:rPr>
        <w:t>Pennsylvania</w:t>
      </w:r>
      <w:proofErr w:type="spellEnd"/>
      <w:r w:rsidR="00680394">
        <w:rPr>
          <w:i/>
          <w:iCs/>
        </w:rPr>
        <w:t xml:space="preserve"> </w:t>
      </w:r>
      <w:proofErr w:type="spellStart"/>
      <w:r w:rsidR="00680394">
        <w:rPr>
          <w:i/>
          <w:iCs/>
        </w:rPr>
        <w:t>Gazette</w:t>
      </w:r>
      <w:proofErr w:type="spellEnd"/>
      <w:r w:rsidR="00680394">
        <w:t>.</w:t>
      </w:r>
      <w:r w:rsidR="00174414">
        <w:t xml:space="preserve"> </w:t>
      </w:r>
      <w:r w:rsidR="0013202F">
        <w:t>Sept–</w:t>
      </w:r>
      <w:proofErr w:type="spellStart"/>
      <w:r w:rsidR="0013202F">
        <w:t>Oct</w:t>
      </w:r>
      <w:proofErr w:type="spellEnd"/>
      <w:r w:rsidR="0013202F">
        <w:t xml:space="preserve"> 2013. Dostupné z: </w:t>
      </w:r>
      <w:hyperlink r:id="rId32" w:history="1">
        <w:r w:rsidR="0013202F" w:rsidRPr="003C6321">
          <w:rPr>
            <w:rStyle w:val="Hypertextovodkaz"/>
          </w:rPr>
          <w:t>https://thepenngazette.com/synthesizing-music-and-science/</w:t>
        </w:r>
      </w:hyperlink>
      <w:r w:rsidR="0013202F">
        <w:t xml:space="preserve">. </w:t>
      </w:r>
      <w:r w:rsidR="0020353F">
        <w:t>[cit. 2024-05-11].</w:t>
      </w:r>
      <w:bookmarkEnd w:id="120"/>
    </w:p>
    <w:p w14:paraId="5042652A" w14:textId="1B76EF78" w:rsidR="005718F6" w:rsidRDefault="00286643" w:rsidP="003D65D7">
      <w:pPr>
        <w:pStyle w:val="LiteraturaBPDP"/>
      </w:pPr>
      <w:bookmarkStart w:id="121" w:name="_Ref167572117"/>
      <w:proofErr w:type="spellStart"/>
      <w:r>
        <w:rPr>
          <w:i/>
          <w:iCs/>
        </w:rPr>
        <w:t>Synclavier</w:t>
      </w:r>
      <w:proofErr w:type="spellEnd"/>
      <w:r>
        <w:rPr>
          <w:i/>
          <w:iCs/>
        </w:rPr>
        <w:t xml:space="preserve"> Early </w:t>
      </w:r>
      <w:proofErr w:type="spellStart"/>
      <w:r>
        <w:rPr>
          <w:i/>
          <w:iCs/>
        </w:rPr>
        <w:t>History</w:t>
      </w:r>
      <w:proofErr w:type="spellEnd"/>
      <w:r>
        <w:t xml:space="preserve">. </w:t>
      </w:r>
      <w:r w:rsidR="00BC13B4">
        <w:t xml:space="preserve">Online. </w:t>
      </w:r>
      <w:proofErr w:type="spellStart"/>
      <w:r w:rsidR="00BC13B4">
        <w:t>Synclavier</w:t>
      </w:r>
      <w:proofErr w:type="spellEnd"/>
      <w:r w:rsidR="00BC13B4">
        <w:t xml:space="preserve">. 2016. Dostupné z: </w:t>
      </w:r>
      <w:hyperlink r:id="rId33" w:history="1">
        <w:r w:rsidR="00BC13B4" w:rsidRPr="003C6321">
          <w:rPr>
            <w:rStyle w:val="Hypertextovodkaz"/>
          </w:rPr>
          <w:t>http://www.500sound.com/synclavierhistory.html</w:t>
        </w:r>
      </w:hyperlink>
      <w:r w:rsidR="00BC13B4">
        <w:t>. [cit. 2024-05-11].</w:t>
      </w:r>
      <w:bookmarkEnd w:id="121"/>
    </w:p>
    <w:p w14:paraId="09F2697B" w14:textId="1FAD26B0" w:rsidR="003B23F3" w:rsidRDefault="00D92AFF" w:rsidP="003D65D7">
      <w:pPr>
        <w:pStyle w:val="LiteraturaBPDP"/>
      </w:pPr>
      <w:bookmarkStart w:id="122" w:name="_Ref167573500"/>
      <w:r>
        <w:t xml:space="preserve">VOGEL, Peter. </w:t>
      </w:r>
      <w:proofErr w:type="spellStart"/>
      <w:r w:rsidR="00755DED">
        <w:rPr>
          <w:i/>
          <w:iCs/>
        </w:rPr>
        <w:t>The</w:t>
      </w:r>
      <w:proofErr w:type="spellEnd"/>
      <w:r w:rsidR="00755DED">
        <w:rPr>
          <w:i/>
          <w:iCs/>
        </w:rPr>
        <w:t xml:space="preserve"> </w:t>
      </w:r>
      <w:proofErr w:type="spellStart"/>
      <w:r w:rsidR="00755DED">
        <w:rPr>
          <w:i/>
          <w:iCs/>
        </w:rPr>
        <w:t>Fairlight</w:t>
      </w:r>
      <w:proofErr w:type="spellEnd"/>
      <w:r w:rsidR="00755DED">
        <w:rPr>
          <w:i/>
          <w:iCs/>
        </w:rPr>
        <w:t xml:space="preserve"> Story</w:t>
      </w:r>
      <w:r w:rsidR="00755DED">
        <w:t xml:space="preserve">. </w:t>
      </w:r>
      <w:r w:rsidR="00133818">
        <w:t xml:space="preserve">Online. </w:t>
      </w:r>
      <w:r w:rsidR="00FD0DB5">
        <w:t xml:space="preserve">1 June 2008. </w:t>
      </w:r>
      <w:r w:rsidR="002440C3">
        <w:t xml:space="preserve">Dostupné z: </w:t>
      </w:r>
      <w:hyperlink r:id="rId34" w:history="1">
        <w:r w:rsidR="008212E5" w:rsidRPr="003C6321">
          <w:rPr>
            <w:rStyle w:val="Hypertextovodkaz"/>
          </w:rPr>
          <w:t>https://www.anerd.com/fairlight/index.htm</w:t>
        </w:r>
      </w:hyperlink>
      <w:r w:rsidR="008212E5">
        <w:t xml:space="preserve">. </w:t>
      </w:r>
      <w:r w:rsidR="00CE7B3B">
        <w:t>[cit. 2024-05-11].</w:t>
      </w:r>
      <w:bookmarkEnd w:id="122"/>
    </w:p>
    <w:p w14:paraId="344895EF" w14:textId="19B2D46A" w:rsidR="00F60BF6" w:rsidRDefault="008E6094" w:rsidP="003D65D7">
      <w:pPr>
        <w:pStyle w:val="LiteraturaBPDP"/>
      </w:pPr>
      <w:bookmarkStart w:id="123" w:name="_Ref167572585"/>
      <w:r>
        <w:lastRenderedPageBreak/>
        <w:t xml:space="preserve">KEEBLE, Rob. </w:t>
      </w:r>
      <w:r w:rsidR="00315A5E">
        <w:rPr>
          <w:i/>
          <w:iCs/>
        </w:rPr>
        <w:t xml:space="preserve">30 </w:t>
      </w:r>
      <w:proofErr w:type="spellStart"/>
      <w:r w:rsidR="00315A5E">
        <w:rPr>
          <w:i/>
          <w:iCs/>
        </w:rPr>
        <w:t>Years</w:t>
      </w:r>
      <w:proofErr w:type="spellEnd"/>
      <w:r w:rsidR="00315A5E">
        <w:rPr>
          <w:i/>
          <w:iCs/>
        </w:rPr>
        <w:t xml:space="preserve"> </w:t>
      </w:r>
      <w:proofErr w:type="spellStart"/>
      <w:r w:rsidR="00315A5E">
        <w:rPr>
          <w:i/>
          <w:iCs/>
        </w:rPr>
        <w:t>Of</w:t>
      </w:r>
      <w:proofErr w:type="spellEnd"/>
      <w:r w:rsidR="00315A5E">
        <w:rPr>
          <w:i/>
          <w:iCs/>
        </w:rPr>
        <w:t xml:space="preserve"> Emu</w:t>
      </w:r>
      <w:r w:rsidR="00315A5E">
        <w:t xml:space="preserve">. </w:t>
      </w:r>
      <w:r w:rsidR="006A4B04">
        <w:t xml:space="preserve">Online. </w:t>
      </w:r>
      <w:proofErr w:type="spellStart"/>
      <w:r w:rsidR="006A4B04">
        <w:t>Sound</w:t>
      </w:r>
      <w:proofErr w:type="spellEnd"/>
      <w:r w:rsidR="006A4B04">
        <w:t xml:space="preserve"> on </w:t>
      </w:r>
      <w:proofErr w:type="spellStart"/>
      <w:r w:rsidR="006A4B04">
        <w:t>sound</w:t>
      </w:r>
      <w:proofErr w:type="spellEnd"/>
      <w:r w:rsidR="006A4B04">
        <w:t xml:space="preserve">. </w:t>
      </w:r>
      <w:proofErr w:type="spellStart"/>
      <w:r w:rsidR="006A4B04">
        <w:t>September</w:t>
      </w:r>
      <w:proofErr w:type="spellEnd"/>
      <w:r w:rsidR="006A4B04">
        <w:t xml:space="preserve"> 2002. Dostupné z: </w:t>
      </w:r>
      <w:hyperlink r:id="rId35" w:history="1">
        <w:r w:rsidR="00AF1CFF" w:rsidRPr="003C6321">
          <w:rPr>
            <w:rStyle w:val="Hypertextovodkaz"/>
          </w:rPr>
          <w:t>https://www.soundonsound.com/music-business/30-years-emu</w:t>
        </w:r>
      </w:hyperlink>
      <w:r w:rsidR="00AF1CFF">
        <w:t>. [cit. 2024-05-</w:t>
      </w:r>
      <w:r w:rsidR="000003C0">
        <w:t>11</w:t>
      </w:r>
      <w:r w:rsidR="00AF1CFF">
        <w:t>].</w:t>
      </w:r>
      <w:bookmarkEnd w:id="123"/>
    </w:p>
    <w:p w14:paraId="01EEF3F2" w14:textId="6ED45955" w:rsidR="006B39B7" w:rsidRDefault="005D4582" w:rsidP="003D65D7">
      <w:pPr>
        <w:pStyle w:val="LiteraturaBPDP"/>
      </w:pPr>
      <w:bookmarkStart w:id="124" w:name="_Ref167573068"/>
      <w:r>
        <w:t xml:space="preserve">WIFFEN, Paul. Akai S900 </w:t>
      </w:r>
      <w:proofErr w:type="spellStart"/>
      <w:r>
        <w:t>Sampler</w:t>
      </w:r>
      <w:proofErr w:type="spellEnd"/>
      <w:r>
        <w:t>. Online</w:t>
      </w:r>
      <w:r w:rsidR="00623CDB">
        <w:t xml:space="preserve">. </w:t>
      </w:r>
      <w:r w:rsidR="00623CDB">
        <w:rPr>
          <w:i/>
          <w:iCs/>
        </w:rPr>
        <w:t>Electronics &amp; Music Maker</w:t>
      </w:r>
      <w:r w:rsidR="00623CDB">
        <w:t xml:space="preserve">. </w:t>
      </w:r>
      <w:r w:rsidR="00A240CF">
        <w:t xml:space="preserve">1986, roč. 1986. </w:t>
      </w:r>
      <w:r w:rsidR="00CB4BC7">
        <w:t xml:space="preserve">Dostupné z: </w:t>
      </w:r>
      <w:hyperlink r:id="rId36" w:history="1">
        <w:r w:rsidR="00CB4BC7" w:rsidRPr="003C6321">
          <w:rPr>
            <w:rStyle w:val="Hypertextovodkaz"/>
          </w:rPr>
          <w:t>https://www.muzines.co.uk/articles/akai-s900-sampler/1931</w:t>
        </w:r>
      </w:hyperlink>
      <w:r w:rsidR="00CB4BC7">
        <w:t xml:space="preserve">. </w:t>
      </w:r>
      <w:r w:rsidR="00554CEE">
        <w:t>[cit. 2024-05-11].</w:t>
      </w:r>
      <w:bookmarkEnd w:id="124"/>
    </w:p>
    <w:p w14:paraId="6F602651" w14:textId="56EC4275" w:rsidR="00630321" w:rsidRDefault="00185563" w:rsidP="003D65D7">
      <w:pPr>
        <w:pStyle w:val="LiteraturaBPDP"/>
      </w:pPr>
      <w:bookmarkStart w:id="125" w:name="_Ref167573970"/>
      <w:r>
        <w:t xml:space="preserve">COLBECK, Julian. </w:t>
      </w:r>
      <w:r w:rsidR="00436E34" w:rsidRPr="00185563">
        <w:t xml:space="preserve">Roland S-10 </w:t>
      </w:r>
      <w:proofErr w:type="spellStart"/>
      <w:r w:rsidR="00436E34" w:rsidRPr="00185563">
        <w:t>Sampling</w:t>
      </w:r>
      <w:proofErr w:type="spellEnd"/>
      <w:r w:rsidR="00436E34" w:rsidRPr="00185563">
        <w:t xml:space="preserve"> </w:t>
      </w:r>
      <w:proofErr w:type="spellStart"/>
      <w:r w:rsidR="00436E34" w:rsidRPr="00185563">
        <w:t>Keyboard</w:t>
      </w:r>
      <w:proofErr w:type="spellEnd"/>
      <w:r w:rsidR="00436E34">
        <w:t xml:space="preserve">. </w:t>
      </w:r>
      <w:r w:rsidR="00CA09B2">
        <w:t xml:space="preserve">Online. </w:t>
      </w:r>
      <w:proofErr w:type="spellStart"/>
      <w:r w:rsidR="00CA09B2">
        <w:rPr>
          <w:i/>
          <w:iCs/>
        </w:rPr>
        <w:t>Sound</w:t>
      </w:r>
      <w:proofErr w:type="spellEnd"/>
      <w:r w:rsidR="00CA09B2">
        <w:rPr>
          <w:i/>
          <w:iCs/>
        </w:rPr>
        <w:t xml:space="preserve"> on </w:t>
      </w:r>
      <w:proofErr w:type="spellStart"/>
      <w:r w:rsidR="00CA09B2">
        <w:rPr>
          <w:i/>
          <w:iCs/>
        </w:rPr>
        <w:t>sound</w:t>
      </w:r>
      <w:proofErr w:type="spellEnd"/>
      <w:r w:rsidR="00CA09B2">
        <w:t>.</w:t>
      </w:r>
      <w:r w:rsidR="004771B6">
        <w:t xml:space="preserve"> </w:t>
      </w:r>
      <w:proofErr w:type="spellStart"/>
      <w:r w:rsidR="004771B6">
        <w:t>November</w:t>
      </w:r>
      <w:proofErr w:type="spellEnd"/>
      <w:r w:rsidR="004771B6">
        <w:t xml:space="preserve"> 1986. </w:t>
      </w:r>
      <w:r w:rsidR="004C38D7">
        <w:t xml:space="preserve">Dostupné z: </w:t>
      </w:r>
      <w:hyperlink r:id="rId37" w:history="1">
        <w:r w:rsidR="002F62AB" w:rsidRPr="003C6321">
          <w:rPr>
            <w:rStyle w:val="Hypertextovodkaz"/>
          </w:rPr>
          <w:t>https://www.muzines.co.uk/articles/roland-s-10-sampling-keyboard/1426</w:t>
        </w:r>
      </w:hyperlink>
      <w:r w:rsidR="002F62AB">
        <w:t>. [cit. 2024-05-11].</w:t>
      </w:r>
      <w:bookmarkEnd w:id="125"/>
    </w:p>
    <w:p w14:paraId="748DC897" w14:textId="4A82025C" w:rsidR="002C1167" w:rsidRDefault="001412D8" w:rsidP="003D65D7">
      <w:pPr>
        <w:pStyle w:val="LiteraturaBPDP"/>
      </w:pPr>
      <w:bookmarkStart w:id="126" w:name="_Ref167574700"/>
      <w:r>
        <w:t xml:space="preserve">SCHIMMEL, Jiří. </w:t>
      </w:r>
      <w:r>
        <w:rPr>
          <w:i/>
          <w:iCs/>
        </w:rPr>
        <w:t>Digitální syntézy zvuku</w:t>
      </w:r>
      <w:r w:rsidR="00700F63">
        <w:t xml:space="preserve">. </w:t>
      </w:r>
      <w:r w:rsidR="00454B15">
        <w:t>Online prezentace</w:t>
      </w:r>
      <w:r w:rsidR="008A7664">
        <w:t xml:space="preserve">, s. </w:t>
      </w:r>
      <w:r w:rsidR="007B2FBC">
        <w:t>20–</w:t>
      </w:r>
      <w:r w:rsidR="00C85784">
        <w:t xml:space="preserve">25. </w:t>
      </w:r>
      <w:r w:rsidR="00865B2D">
        <w:t>[cit. 2024-05-</w:t>
      </w:r>
      <w:r w:rsidR="00CC0CF0">
        <w:t>1</w:t>
      </w:r>
      <w:r w:rsidR="00865B2D">
        <w:t>1].</w:t>
      </w:r>
      <w:bookmarkEnd w:id="126"/>
    </w:p>
    <w:p w14:paraId="0396A92C" w14:textId="2A456908" w:rsidR="00D1099C" w:rsidRDefault="00FF4A45" w:rsidP="003D65D7">
      <w:pPr>
        <w:pStyle w:val="LiteraturaBPDP"/>
      </w:pPr>
      <w:bookmarkStart w:id="127" w:name="_Ref167574837"/>
      <w:r>
        <w:t xml:space="preserve">SCHIMMEL, Jiří. </w:t>
      </w:r>
      <w:r>
        <w:rPr>
          <w:i/>
          <w:iCs/>
        </w:rPr>
        <w:t>Digitální hudební nástroje</w:t>
      </w:r>
      <w:r>
        <w:t>.</w:t>
      </w:r>
      <w:r w:rsidR="00E7668E">
        <w:t xml:space="preserve"> Online prezentace, </w:t>
      </w:r>
      <w:r w:rsidR="002E76AD">
        <w:t>s</w:t>
      </w:r>
      <w:r w:rsidR="00D1099C">
        <w:t>. 51–54. [cit. 2024-05-11].</w:t>
      </w:r>
      <w:bookmarkEnd w:id="127"/>
    </w:p>
    <w:p w14:paraId="01E90EDE" w14:textId="079BDC27" w:rsidR="00D23403" w:rsidRDefault="00D23403" w:rsidP="003D65D7">
      <w:pPr>
        <w:pStyle w:val="LiteraturaBPDP"/>
      </w:pPr>
      <w:bookmarkStart w:id="128" w:name="_Ref152794587"/>
      <w:proofErr w:type="spellStart"/>
      <w:r>
        <w:rPr>
          <w:i/>
          <w:iCs/>
        </w:rPr>
        <w:t>Ribs</w:t>
      </w:r>
      <w:proofErr w:type="spellEnd"/>
      <w:r>
        <w:t xml:space="preserve">. Online. KVR Audio. 2017. Dostupné z: </w:t>
      </w:r>
      <w:hyperlink r:id="rId38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128"/>
    </w:p>
    <w:p w14:paraId="0C1AFA62" w14:textId="78FDBAC7" w:rsidR="00E20CF6" w:rsidRDefault="00546A8A" w:rsidP="003D65D7">
      <w:pPr>
        <w:pStyle w:val="LiteraturaBPDP"/>
      </w:pPr>
      <w:bookmarkStart w:id="129" w:name="_Ref152794957"/>
      <w:r>
        <w:rPr>
          <w:i/>
          <w:iCs/>
        </w:rPr>
        <w:t xml:space="preserve">Free </w:t>
      </w:r>
      <w:proofErr w:type="spellStart"/>
      <w:r>
        <w:rPr>
          <w:i/>
          <w:iCs/>
        </w:rPr>
        <w:t>Granular</w:t>
      </w:r>
      <w:proofErr w:type="spellEnd"/>
      <w:r>
        <w:rPr>
          <w:i/>
          <w:iCs/>
        </w:rPr>
        <w:t xml:space="preserve"> VST </w:t>
      </w:r>
      <w:proofErr w:type="spellStart"/>
      <w:r>
        <w:rPr>
          <w:i/>
          <w:iCs/>
        </w:rPr>
        <w:t>Plugins</w:t>
      </w:r>
      <w:proofErr w:type="spellEnd"/>
      <w:r>
        <w:t xml:space="preserve">. Online. In: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Producers</w:t>
      </w:r>
      <w:proofErr w:type="spellEnd"/>
      <w:r>
        <w:t xml:space="preserve"> Blog: Freeware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Musicians</w:t>
      </w:r>
      <w:proofErr w:type="spellEnd"/>
      <w:r>
        <w:t xml:space="preserve">. 2022. Dostupné z: </w:t>
      </w:r>
      <w:hyperlink r:id="rId39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129"/>
    </w:p>
    <w:p w14:paraId="71D7BA45" w14:textId="38DE0E07" w:rsidR="00FB004B" w:rsidRDefault="00B25FCE" w:rsidP="003D65D7">
      <w:pPr>
        <w:pStyle w:val="LiteraturaBPDP"/>
      </w:pPr>
      <w:bookmarkStart w:id="130" w:name="_Ref152795797"/>
      <w:r>
        <w:t xml:space="preserve">VASAPOLLI, Giuseppe [@Giuseppe </w:t>
      </w:r>
      <w:proofErr w:type="spellStart"/>
      <w:r>
        <w:t>Vasapolli</w:t>
      </w:r>
      <w:proofErr w:type="spellEnd"/>
      <w:r>
        <w:t xml:space="preserve">]. </w:t>
      </w:r>
      <w:proofErr w:type="spellStart"/>
      <w:r>
        <w:rPr>
          <w:i/>
          <w:iCs/>
        </w:rPr>
        <w:t>Ribs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Manual</w:t>
      </w:r>
      <w:proofErr w:type="spellEnd"/>
      <w:r>
        <w:rPr>
          <w:i/>
          <w:iCs/>
        </w:rPr>
        <w:t xml:space="preserve"> v1.2.3 PDF</w:t>
      </w:r>
      <w:r>
        <w:t xml:space="preserve">. Online. In: </w:t>
      </w:r>
      <w:proofErr w:type="spellStart"/>
      <w:r>
        <w:t>Scribd</w:t>
      </w:r>
      <w:proofErr w:type="spellEnd"/>
      <w:r>
        <w:t xml:space="preserve">. Dostupné z: </w:t>
      </w:r>
      <w:hyperlink r:id="rId40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130"/>
    </w:p>
    <w:p w14:paraId="05974BFA" w14:textId="78815F32" w:rsidR="00E00DFC" w:rsidRDefault="00D640D3" w:rsidP="00E0387D">
      <w:pPr>
        <w:pStyle w:val="LiteraturaBPDP"/>
      </w:pPr>
      <w:bookmarkStart w:id="131" w:name="_Ref152796294"/>
      <w:r>
        <w:t xml:space="preserve">GERGELY, Daniel [@daniel </w:t>
      </w:r>
      <w:proofErr w:type="spellStart"/>
      <w:r>
        <w:t>gergely</w:t>
      </w:r>
      <w:proofErr w:type="spellEnd"/>
      <w:r>
        <w:t xml:space="preserve">]. </w:t>
      </w:r>
      <w:r>
        <w:rPr>
          <w:i/>
          <w:iCs/>
        </w:rPr>
        <w:t>Emergence</w:t>
      </w:r>
      <w:r>
        <w:t xml:space="preserve">. Online. In: Itch.io. Dostupné z: </w:t>
      </w:r>
      <w:hyperlink r:id="rId41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106"/>
      <w:bookmarkEnd w:id="131"/>
    </w:p>
    <w:p w14:paraId="7346CD60" w14:textId="22695165" w:rsidR="00020172" w:rsidRDefault="00802235" w:rsidP="0052791B">
      <w:pPr>
        <w:pStyle w:val="LiteraturaBPDP"/>
      </w:pPr>
      <w:bookmarkStart w:id="132" w:name="_Ref153233064"/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>: v1.1.1</w:t>
      </w:r>
      <w:r>
        <w:t xml:space="preserve">. </w:t>
      </w:r>
      <w:r w:rsidR="002133DE">
        <w:t xml:space="preserve">Online. Full </w:t>
      </w:r>
      <w:proofErr w:type="spellStart"/>
      <w:r w:rsidR="002133DE">
        <w:t>bucket</w:t>
      </w:r>
      <w:proofErr w:type="spellEnd"/>
      <w:r w:rsidR="002133DE">
        <w:t xml:space="preserve"> music. Dostupné z: </w:t>
      </w:r>
      <w:hyperlink r:id="rId42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132"/>
    </w:p>
    <w:p w14:paraId="1BF7580A" w14:textId="2C23E9F3" w:rsidR="00553999" w:rsidRDefault="00560A4B" w:rsidP="0052791B">
      <w:pPr>
        <w:pStyle w:val="LiteraturaBPDP"/>
      </w:pPr>
      <w:bookmarkStart w:id="133" w:name="_Ref153233191"/>
      <w:r>
        <w:t xml:space="preserve">ARLT, </w:t>
      </w:r>
      <w:proofErr w:type="spellStart"/>
      <w:r>
        <w:t>Björn</w:t>
      </w:r>
      <w:proofErr w:type="spellEnd"/>
      <w:r>
        <w:t xml:space="preserve">. </w:t>
      </w:r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 xml:space="preserve">: Grain </w:t>
      </w:r>
      <w:proofErr w:type="spellStart"/>
      <w:r>
        <w:rPr>
          <w:i/>
          <w:iCs/>
        </w:rPr>
        <w:t>Straining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Effect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Plug-In</w:t>
      </w:r>
      <w:proofErr w:type="spellEnd"/>
      <w:r>
        <w:t xml:space="preserve">. Online. 2022. Dostupné z: </w:t>
      </w:r>
      <w:hyperlink r:id="rId43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133"/>
    </w:p>
    <w:p w14:paraId="6D9D4A57" w14:textId="4FAB01D4" w:rsidR="00A40B42" w:rsidRDefault="000B3F66" w:rsidP="0052791B">
      <w:pPr>
        <w:pStyle w:val="LiteraturaBPDP"/>
      </w:pPr>
      <w:bookmarkStart w:id="134" w:name="_Ref153233689"/>
      <w:proofErr w:type="spellStart"/>
      <w:r>
        <w:rPr>
          <w:i/>
          <w:iCs/>
        </w:rPr>
        <w:t>Granulab</w:t>
      </w:r>
      <w:proofErr w:type="spellEnd"/>
      <w:r>
        <w:rPr>
          <w:i/>
          <w:iCs/>
        </w:rPr>
        <w:t xml:space="preserve"> VST</w:t>
      </w:r>
      <w:r>
        <w:t xml:space="preserve">. Online. Free VST </w:t>
      </w:r>
      <w:proofErr w:type="spellStart"/>
      <w:r>
        <w:t>Plugins</w:t>
      </w:r>
      <w:proofErr w:type="spellEnd"/>
      <w:r>
        <w:t xml:space="preserve"> </w:t>
      </w:r>
      <w:proofErr w:type="spellStart"/>
      <w:r>
        <w:t>Multilingual</w:t>
      </w:r>
      <w:proofErr w:type="spellEnd"/>
      <w:r>
        <w:t xml:space="preserve">. Dostupné z: </w:t>
      </w:r>
      <w:hyperlink r:id="rId44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134"/>
    </w:p>
    <w:p w14:paraId="6C1BCC5B" w14:textId="0A0AC822" w:rsidR="000B3F66" w:rsidRDefault="00EB48ED" w:rsidP="0052791B">
      <w:pPr>
        <w:pStyle w:val="LiteraturaBPDP"/>
      </w:pPr>
      <w:bookmarkStart w:id="135" w:name="_Ref153234035"/>
      <w:proofErr w:type="spellStart"/>
      <w:r>
        <w:rPr>
          <w:i/>
          <w:iCs/>
        </w:rPr>
        <w:t>Granulab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Granny</w:t>
      </w:r>
      <w:proofErr w:type="spellEnd"/>
      <w:r>
        <w:t xml:space="preserve">. Online. </w:t>
      </w:r>
      <w:proofErr w:type="spellStart"/>
      <w:r>
        <w:t>November</w:t>
      </w:r>
      <w:proofErr w:type="spellEnd"/>
      <w:r>
        <w:t xml:space="preserve"> 25, 2018. Dostupné z: </w:t>
      </w:r>
      <w:hyperlink r:id="rId45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135"/>
    </w:p>
    <w:p w14:paraId="6E3E819E" w14:textId="1E9C6862" w:rsidR="00C804B7" w:rsidRDefault="00250A45" w:rsidP="0052791B">
      <w:pPr>
        <w:pStyle w:val="LiteraturaBPDP"/>
      </w:pPr>
      <w:bookmarkStart w:id="136" w:name="_Ref153234562"/>
      <w:proofErr w:type="spellStart"/>
      <w:r>
        <w:rPr>
          <w:i/>
          <w:iCs/>
        </w:rPr>
        <w:t>Argotlunar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Granulator</w:t>
      </w:r>
      <w:proofErr w:type="spellEnd"/>
      <w:r>
        <w:rPr>
          <w:i/>
          <w:iCs/>
        </w:rPr>
        <w:t xml:space="preserve"> VST / </w:t>
      </w:r>
      <w:proofErr w:type="spellStart"/>
      <w:r>
        <w:rPr>
          <w:i/>
          <w:iCs/>
        </w:rPr>
        <w:t>AudioUnit</w:t>
      </w:r>
      <w:proofErr w:type="spellEnd"/>
      <w:r>
        <w:t xml:space="preserve">. </w:t>
      </w:r>
      <w:r w:rsidR="009C0EDF">
        <w:t xml:space="preserve">Online. Github.io. Dostupné z: </w:t>
      </w:r>
      <w:hyperlink r:id="rId46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136"/>
    </w:p>
    <w:p w14:paraId="270B1DA3" w14:textId="58B9F29F" w:rsidR="006768A2" w:rsidRDefault="002F4CF3" w:rsidP="00737238">
      <w:pPr>
        <w:pStyle w:val="LiteraturaBPDP"/>
      </w:pPr>
      <w:bookmarkStart w:id="137" w:name="_Ref153235644"/>
      <w:r>
        <w:rPr>
          <w:i/>
          <w:iCs/>
        </w:rPr>
        <w:t xml:space="preserve">Juce: </w:t>
      </w:r>
      <w:proofErr w:type="spellStart"/>
      <w:r>
        <w:rPr>
          <w:i/>
          <w:iCs/>
        </w:rPr>
        <w:t>Encyclopedia</w:t>
      </w:r>
      <w:proofErr w:type="spellEnd"/>
      <w:r>
        <w:rPr>
          <w:i/>
          <w:iCs/>
        </w:rPr>
        <w:t xml:space="preserve">, Science </w:t>
      </w:r>
      <w:proofErr w:type="spellStart"/>
      <w:r>
        <w:rPr>
          <w:i/>
          <w:iCs/>
        </w:rPr>
        <w:t>News</w:t>
      </w:r>
      <w:proofErr w:type="spellEnd"/>
      <w:r>
        <w:rPr>
          <w:i/>
          <w:iCs/>
        </w:rPr>
        <w:t xml:space="preserve"> &amp; </w:t>
      </w:r>
      <w:proofErr w:type="spellStart"/>
      <w:r>
        <w:rPr>
          <w:i/>
          <w:iCs/>
        </w:rPr>
        <w:t>Research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Reviews</w:t>
      </w:r>
      <w:proofErr w:type="spellEnd"/>
      <w:r>
        <w:t xml:space="preserve">. </w:t>
      </w:r>
      <w:r w:rsidR="005D294F">
        <w:t xml:space="preserve">Online. </w:t>
      </w:r>
      <w:proofErr w:type="spellStart"/>
      <w:r w:rsidR="005D294F">
        <w:t>Academic</w:t>
      </w:r>
      <w:proofErr w:type="spellEnd"/>
      <w:r w:rsidR="005D294F">
        <w:t xml:space="preserve"> </w:t>
      </w:r>
      <w:proofErr w:type="spellStart"/>
      <w:r w:rsidR="005D294F">
        <w:t>Accelerator</w:t>
      </w:r>
      <w:proofErr w:type="spellEnd"/>
      <w:r w:rsidR="005D294F">
        <w:t xml:space="preserve">. Dostupné z: </w:t>
      </w:r>
      <w:hyperlink r:id="rId47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137"/>
    </w:p>
    <w:p w14:paraId="6443E2A2" w14:textId="0ED7AC6A" w:rsidR="00B73F8E" w:rsidRDefault="00C03F2B" w:rsidP="0052791B">
      <w:pPr>
        <w:pStyle w:val="LiteraturaBPDP"/>
      </w:pPr>
      <w:bookmarkStart w:id="138" w:name="_Ref153236005"/>
      <w:proofErr w:type="spellStart"/>
      <w:r>
        <w:rPr>
          <w:i/>
          <w:iCs/>
        </w:rPr>
        <w:lastRenderedPageBreak/>
        <w:t>Documentation</w:t>
      </w:r>
      <w:proofErr w:type="spellEnd"/>
      <w:r>
        <w:t xml:space="preserve">. Online. JUCE. Dostupné z: </w:t>
      </w:r>
      <w:hyperlink r:id="rId48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138"/>
    </w:p>
    <w:p w14:paraId="6DDE098F" w14:textId="700ECAEB" w:rsidR="00325794" w:rsidRDefault="004B1B55" w:rsidP="0052791B">
      <w:pPr>
        <w:pStyle w:val="LiteraturaBPDP"/>
      </w:pPr>
      <w:bookmarkStart w:id="139" w:name="_Ref153236160"/>
      <w:r>
        <w:rPr>
          <w:i/>
          <w:iCs/>
        </w:rPr>
        <w:t xml:space="preserve">JUCE </w:t>
      </w:r>
      <w:proofErr w:type="spellStart"/>
      <w:r>
        <w:rPr>
          <w:i/>
          <w:iCs/>
        </w:rPr>
        <w:t>Forum</w:t>
      </w:r>
      <w:proofErr w:type="spellEnd"/>
      <w:r>
        <w:t xml:space="preserve">. Online. JUCE. Dostupné z: </w:t>
      </w:r>
      <w:hyperlink r:id="rId49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139"/>
    </w:p>
    <w:p w14:paraId="4C07ABEE" w14:textId="75472AAC" w:rsidR="007951B5" w:rsidRDefault="001D333B" w:rsidP="0052791B">
      <w:pPr>
        <w:pStyle w:val="LiteraturaBPDP"/>
      </w:pPr>
      <w:bookmarkStart w:id="140" w:name="_Ref153236980"/>
      <w:r>
        <w:t xml:space="preserve">SMITH, George E.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invention</w:t>
      </w:r>
      <w:proofErr w:type="spellEnd"/>
      <w:r>
        <w:t xml:space="preserve"> and early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CCD. </w:t>
      </w:r>
      <w:proofErr w:type="spellStart"/>
      <w:r>
        <w:rPr>
          <w:i/>
          <w:iCs/>
        </w:rPr>
        <w:t>Journal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Applied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Physics</w:t>
      </w:r>
      <w:proofErr w:type="spellEnd"/>
      <w:r>
        <w:t xml:space="preserve">. </w:t>
      </w:r>
      <w:r w:rsidR="002C2879">
        <w:t>31 May 2011, roč. 109, č. 1.</w:t>
      </w:r>
      <w:bookmarkEnd w:id="140"/>
    </w:p>
    <w:p w14:paraId="591E82D2" w14:textId="75CCC4F8" w:rsidR="009B0FC2" w:rsidRDefault="00C03984" w:rsidP="0052791B">
      <w:pPr>
        <w:pStyle w:val="LiteraturaBPDP"/>
      </w:pPr>
      <w:bookmarkStart w:id="141" w:name="_Ref153237350"/>
      <w:proofErr w:type="gramStart"/>
      <w:r>
        <w:rPr>
          <w:i/>
          <w:iCs/>
        </w:rPr>
        <w:t>File:RGB</w:t>
      </w:r>
      <w:proofErr w:type="gramEnd"/>
      <w:r>
        <w:rPr>
          <w:i/>
          <w:iCs/>
        </w:rPr>
        <w:t xml:space="preserve"> </w:t>
      </w:r>
      <w:proofErr w:type="spellStart"/>
      <w:r>
        <w:rPr>
          <w:i/>
          <w:iCs/>
        </w:rPr>
        <w:t>Cube</w:t>
      </w:r>
      <w:proofErr w:type="spellEnd"/>
      <w:r>
        <w:rPr>
          <w:i/>
          <w:iCs/>
        </w:rPr>
        <w:t xml:space="preserve"> Show </w:t>
      </w:r>
      <w:proofErr w:type="spellStart"/>
      <w:r>
        <w:rPr>
          <w:i/>
          <w:iCs/>
        </w:rPr>
        <w:t>lowgamma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cutout</w:t>
      </w:r>
      <w:proofErr w:type="spellEnd"/>
      <w:r>
        <w:rPr>
          <w:i/>
          <w:iCs/>
        </w:rPr>
        <w:t xml:space="preserve"> a.png</w:t>
      </w:r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</w:t>
      </w:r>
      <w:r w:rsidR="00CF7869">
        <w:t xml:space="preserve">2001-. Dostupné z: </w:t>
      </w:r>
      <w:hyperlink r:id="rId50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141"/>
    </w:p>
    <w:p w14:paraId="51903806" w14:textId="3B9C79DE" w:rsidR="00733964" w:rsidRPr="0052791B" w:rsidRDefault="00CB78E8" w:rsidP="0052791B">
      <w:pPr>
        <w:pStyle w:val="LiteraturaBPDP"/>
      </w:pPr>
      <w:bookmarkStart w:id="142" w:name="_Ref153237626"/>
      <w:proofErr w:type="gramStart"/>
      <w:r>
        <w:rPr>
          <w:i/>
          <w:iCs/>
        </w:rPr>
        <w:t>File:Hsl</w:t>
      </w:r>
      <w:proofErr w:type="gramEnd"/>
      <w:r>
        <w:rPr>
          <w:i/>
          <w:iCs/>
        </w:rPr>
        <w:t xml:space="preserve">-hsv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b.svg</w:t>
      </w:r>
      <w:proofErr w:type="spellEnd"/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>, 2001-.</w:t>
      </w:r>
      <w:r w:rsidR="00683514">
        <w:t xml:space="preserve"> Dostupné z: </w:t>
      </w:r>
      <w:hyperlink r:id="rId51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142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43" w:name="_Toc167574973"/>
      <w:r w:rsidR="005F6275" w:rsidRPr="00D713CC">
        <w:rPr>
          <w:lang w:val="cs-CZ"/>
        </w:rPr>
        <w:lastRenderedPageBreak/>
        <w:t>Seznam symbolů a zkratek</w:t>
      </w:r>
      <w:bookmarkEnd w:id="143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</w:r>
      <w:proofErr w:type="spellStart"/>
      <w:r>
        <w:t>Attack</w:t>
      </w:r>
      <w:proofErr w:type="spellEnd"/>
      <w:r>
        <w:t>–</w:t>
      </w:r>
      <w:proofErr w:type="spellStart"/>
      <w:r>
        <w:t>Decay</w:t>
      </w:r>
      <w:proofErr w:type="spellEnd"/>
      <w:r>
        <w:t>–</w:t>
      </w:r>
      <w:proofErr w:type="spellStart"/>
      <w:r>
        <w:t>Sustain</w:t>
      </w:r>
      <w:proofErr w:type="spellEnd"/>
      <w:r>
        <w:t>–</w:t>
      </w:r>
      <w:proofErr w:type="spellStart"/>
      <w:r>
        <w:t>Release</w:t>
      </w:r>
      <w:proofErr w:type="spellEnd"/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</w:r>
      <w:proofErr w:type="spellStart"/>
      <w:r>
        <w:t>Automatic</w:t>
      </w:r>
      <w:proofErr w:type="spellEnd"/>
      <w:r>
        <w:t xml:space="preserve"> </w:t>
      </w:r>
      <w:proofErr w:type="spellStart"/>
      <w:r>
        <w:t>gain</w:t>
      </w:r>
      <w:proofErr w:type="spellEnd"/>
      <w:r>
        <w:t xml:space="preserve"> </w:t>
      </w:r>
      <w:proofErr w:type="spellStart"/>
      <w:r>
        <w:t>control</w:t>
      </w:r>
      <w:proofErr w:type="spellEnd"/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</w:r>
      <w:proofErr w:type="spellStart"/>
      <w:r>
        <w:t>Compact</w:t>
      </w:r>
      <w:proofErr w:type="spellEnd"/>
      <w:r>
        <w:t xml:space="preserve"> </w:t>
      </w:r>
      <w:proofErr w:type="spellStart"/>
      <w:r>
        <w:t>Disc</w:t>
      </w:r>
      <w:proofErr w:type="spellEnd"/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proofErr w:type="spellStart"/>
      <w:r w:rsidR="00EC624D">
        <w:t>Granular</w:t>
      </w:r>
      <w:proofErr w:type="spellEnd"/>
      <w:r w:rsidR="00EC624D">
        <w:t xml:space="preserve"> </w:t>
      </w:r>
      <w:proofErr w:type="spellStart"/>
      <w:r w:rsidR="00EC624D">
        <w:t>Synthesis</w:t>
      </w:r>
      <w:proofErr w:type="spellEnd"/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</w:r>
      <w:proofErr w:type="spellStart"/>
      <w:r>
        <w:t>Graphic</w:t>
      </w:r>
      <w:proofErr w:type="spellEnd"/>
      <w:r>
        <w:t xml:space="preserve">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proofErr w:type="spellStart"/>
      <w:r w:rsidR="005D413E">
        <w:t>Jule</w:t>
      </w:r>
      <w:r w:rsidR="0004650B">
        <w:t>s</w:t>
      </w:r>
      <w:proofErr w:type="spellEnd"/>
      <w:r w:rsidR="00EC18B1">
        <w:t>’</w:t>
      </w:r>
      <w:r w:rsidR="0004650B">
        <w:t xml:space="preserve"> </w:t>
      </w:r>
      <w:r w:rsidR="005D413E">
        <w:t xml:space="preserve">Utility </w:t>
      </w:r>
      <w:proofErr w:type="spellStart"/>
      <w:r w:rsidR="005D413E">
        <w:t>Class</w:t>
      </w:r>
      <w:proofErr w:type="spellEnd"/>
      <w:r w:rsidR="005D413E">
        <w:t xml:space="preserve"> </w:t>
      </w:r>
      <w:proofErr w:type="spellStart"/>
      <w:r w:rsidR="005D413E">
        <w:t>Extensions</w:t>
      </w:r>
      <w:proofErr w:type="spellEnd"/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</w:r>
      <w:proofErr w:type="spellStart"/>
      <w:r>
        <w:t>Low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oscillat</w:t>
      </w:r>
      <w:r w:rsidR="00E93FA4">
        <w:t>ion</w:t>
      </w:r>
      <w:proofErr w:type="spellEnd"/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</w:r>
      <w:proofErr w:type="spellStart"/>
      <w:r>
        <w:t>Poisson</w:t>
      </w:r>
      <w:proofErr w:type="spellEnd"/>
      <w:r>
        <w:t xml:space="preserve"> </w:t>
      </w:r>
      <w:proofErr w:type="spellStart"/>
      <w:r>
        <w:t>Distribution</w:t>
      </w:r>
      <w:proofErr w:type="spellEnd"/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</w:r>
      <w:proofErr w:type="spellStart"/>
      <w:r>
        <w:t>Raised</w:t>
      </w:r>
      <w:proofErr w:type="spellEnd"/>
      <w:r>
        <w:t xml:space="preserve">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</w:r>
      <w:proofErr w:type="spellStart"/>
      <w:r>
        <w:t>Virtual</w:t>
      </w:r>
      <w:proofErr w:type="spellEnd"/>
      <w:r>
        <w:t xml:space="preserve">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52"/>
      <w:footerReference w:type="first" r:id="rId53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DF75B4" w14:textId="77777777" w:rsidR="00D56BF5" w:rsidRDefault="00D56BF5">
      <w:pPr>
        <w:spacing w:line="240" w:lineRule="auto"/>
      </w:pPr>
      <w:r>
        <w:separator/>
      </w:r>
    </w:p>
  </w:endnote>
  <w:endnote w:type="continuationSeparator" w:id="0">
    <w:p w14:paraId="25C74C34" w14:textId="77777777" w:rsidR="00D56BF5" w:rsidRDefault="00D56B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E2675B" w14:textId="77777777" w:rsidR="00D56BF5" w:rsidRDefault="00D56BF5">
      <w:pPr>
        <w:spacing w:line="240" w:lineRule="auto"/>
      </w:pPr>
      <w:r>
        <w:separator/>
      </w:r>
    </w:p>
  </w:footnote>
  <w:footnote w:type="continuationSeparator" w:id="0">
    <w:p w14:paraId="74291016" w14:textId="77777777" w:rsidR="00D56BF5" w:rsidRDefault="00D56BF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1D0"/>
    <w:rsid w:val="00000368"/>
    <w:rsid w:val="000003C0"/>
    <w:rsid w:val="00000626"/>
    <w:rsid w:val="00001D31"/>
    <w:rsid w:val="00001F71"/>
    <w:rsid w:val="00002B64"/>
    <w:rsid w:val="00002B8F"/>
    <w:rsid w:val="00002DD9"/>
    <w:rsid w:val="00003570"/>
    <w:rsid w:val="00003C91"/>
    <w:rsid w:val="000047D8"/>
    <w:rsid w:val="00004865"/>
    <w:rsid w:val="000048B3"/>
    <w:rsid w:val="00004AAB"/>
    <w:rsid w:val="000055F3"/>
    <w:rsid w:val="00005D66"/>
    <w:rsid w:val="00005DA8"/>
    <w:rsid w:val="0000623D"/>
    <w:rsid w:val="00006713"/>
    <w:rsid w:val="00006911"/>
    <w:rsid w:val="00006C1D"/>
    <w:rsid w:val="00006E9C"/>
    <w:rsid w:val="0000706F"/>
    <w:rsid w:val="0000719A"/>
    <w:rsid w:val="00007ADF"/>
    <w:rsid w:val="00007C31"/>
    <w:rsid w:val="00007C7D"/>
    <w:rsid w:val="00010B08"/>
    <w:rsid w:val="00010BCC"/>
    <w:rsid w:val="00010C9D"/>
    <w:rsid w:val="00010E16"/>
    <w:rsid w:val="00011487"/>
    <w:rsid w:val="00011EF8"/>
    <w:rsid w:val="0001206F"/>
    <w:rsid w:val="00012098"/>
    <w:rsid w:val="0001247D"/>
    <w:rsid w:val="00012952"/>
    <w:rsid w:val="00012DA4"/>
    <w:rsid w:val="00012FD3"/>
    <w:rsid w:val="000133E2"/>
    <w:rsid w:val="000138FB"/>
    <w:rsid w:val="00013FC7"/>
    <w:rsid w:val="000160D0"/>
    <w:rsid w:val="00016585"/>
    <w:rsid w:val="00016BEC"/>
    <w:rsid w:val="000170CD"/>
    <w:rsid w:val="00017544"/>
    <w:rsid w:val="000175B2"/>
    <w:rsid w:val="00017712"/>
    <w:rsid w:val="0001785A"/>
    <w:rsid w:val="00017C08"/>
    <w:rsid w:val="00020172"/>
    <w:rsid w:val="000205D8"/>
    <w:rsid w:val="00020857"/>
    <w:rsid w:val="00020E65"/>
    <w:rsid w:val="000214C4"/>
    <w:rsid w:val="00021697"/>
    <w:rsid w:val="0002182E"/>
    <w:rsid w:val="00021C75"/>
    <w:rsid w:val="00022641"/>
    <w:rsid w:val="000229D2"/>
    <w:rsid w:val="00022B71"/>
    <w:rsid w:val="00022CE8"/>
    <w:rsid w:val="00022F81"/>
    <w:rsid w:val="000236FF"/>
    <w:rsid w:val="00023B22"/>
    <w:rsid w:val="000252D7"/>
    <w:rsid w:val="0002541D"/>
    <w:rsid w:val="000263D0"/>
    <w:rsid w:val="00026931"/>
    <w:rsid w:val="000273CC"/>
    <w:rsid w:val="00027541"/>
    <w:rsid w:val="000276FE"/>
    <w:rsid w:val="000277A4"/>
    <w:rsid w:val="00027900"/>
    <w:rsid w:val="00027987"/>
    <w:rsid w:val="000279F6"/>
    <w:rsid w:val="00027B57"/>
    <w:rsid w:val="00027E55"/>
    <w:rsid w:val="0003056F"/>
    <w:rsid w:val="00030753"/>
    <w:rsid w:val="00030916"/>
    <w:rsid w:val="00030BC0"/>
    <w:rsid w:val="00031030"/>
    <w:rsid w:val="00031252"/>
    <w:rsid w:val="00031350"/>
    <w:rsid w:val="00031BFF"/>
    <w:rsid w:val="00032785"/>
    <w:rsid w:val="00032A6B"/>
    <w:rsid w:val="00032B33"/>
    <w:rsid w:val="00032BC8"/>
    <w:rsid w:val="00033FB2"/>
    <w:rsid w:val="0003441F"/>
    <w:rsid w:val="000345D0"/>
    <w:rsid w:val="000352EF"/>
    <w:rsid w:val="0003567C"/>
    <w:rsid w:val="000365CF"/>
    <w:rsid w:val="000369D0"/>
    <w:rsid w:val="00036FD5"/>
    <w:rsid w:val="000370B1"/>
    <w:rsid w:val="00037155"/>
    <w:rsid w:val="000373DC"/>
    <w:rsid w:val="00037D61"/>
    <w:rsid w:val="00037F0E"/>
    <w:rsid w:val="0004012D"/>
    <w:rsid w:val="0004036B"/>
    <w:rsid w:val="00040448"/>
    <w:rsid w:val="00040FC2"/>
    <w:rsid w:val="000411D3"/>
    <w:rsid w:val="00042C61"/>
    <w:rsid w:val="00042DB9"/>
    <w:rsid w:val="00043963"/>
    <w:rsid w:val="00043EB4"/>
    <w:rsid w:val="000446EC"/>
    <w:rsid w:val="00045126"/>
    <w:rsid w:val="00045ABA"/>
    <w:rsid w:val="00045C48"/>
    <w:rsid w:val="00045D50"/>
    <w:rsid w:val="00046266"/>
    <w:rsid w:val="0004650B"/>
    <w:rsid w:val="00046D7F"/>
    <w:rsid w:val="000475AD"/>
    <w:rsid w:val="00047B15"/>
    <w:rsid w:val="00047E62"/>
    <w:rsid w:val="0005033D"/>
    <w:rsid w:val="00050A04"/>
    <w:rsid w:val="00050EE0"/>
    <w:rsid w:val="0005199A"/>
    <w:rsid w:val="00051DC8"/>
    <w:rsid w:val="00051EA5"/>
    <w:rsid w:val="00052C49"/>
    <w:rsid w:val="0005362F"/>
    <w:rsid w:val="00053BF5"/>
    <w:rsid w:val="000540F5"/>
    <w:rsid w:val="000541F6"/>
    <w:rsid w:val="0005493A"/>
    <w:rsid w:val="0005641A"/>
    <w:rsid w:val="00056E2B"/>
    <w:rsid w:val="00056E93"/>
    <w:rsid w:val="00057141"/>
    <w:rsid w:val="00057167"/>
    <w:rsid w:val="000572B9"/>
    <w:rsid w:val="000573D0"/>
    <w:rsid w:val="00057BF8"/>
    <w:rsid w:val="00060396"/>
    <w:rsid w:val="00060A3F"/>
    <w:rsid w:val="00060C22"/>
    <w:rsid w:val="00061028"/>
    <w:rsid w:val="000612AE"/>
    <w:rsid w:val="000617FB"/>
    <w:rsid w:val="00061CAA"/>
    <w:rsid w:val="0006238C"/>
    <w:rsid w:val="00062769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5984"/>
    <w:rsid w:val="00065A29"/>
    <w:rsid w:val="0006617A"/>
    <w:rsid w:val="00066335"/>
    <w:rsid w:val="000670AE"/>
    <w:rsid w:val="000670BE"/>
    <w:rsid w:val="0006723F"/>
    <w:rsid w:val="00067C46"/>
    <w:rsid w:val="00067C6C"/>
    <w:rsid w:val="00067DE6"/>
    <w:rsid w:val="00067F41"/>
    <w:rsid w:val="00067FBB"/>
    <w:rsid w:val="00070B5E"/>
    <w:rsid w:val="0007141C"/>
    <w:rsid w:val="0007215E"/>
    <w:rsid w:val="00072936"/>
    <w:rsid w:val="0007296F"/>
    <w:rsid w:val="00073170"/>
    <w:rsid w:val="000739CE"/>
    <w:rsid w:val="000742C1"/>
    <w:rsid w:val="00074F75"/>
    <w:rsid w:val="00074F99"/>
    <w:rsid w:val="00075BB7"/>
    <w:rsid w:val="00075C52"/>
    <w:rsid w:val="0007615B"/>
    <w:rsid w:val="00076591"/>
    <w:rsid w:val="00076B94"/>
    <w:rsid w:val="00076E1D"/>
    <w:rsid w:val="00076FD1"/>
    <w:rsid w:val="00077581"/>
    <w:rsid w:val="0007770A"/>
    <w:rsid w:val="000779DB"/>
    <w:rsid w:val="00080667"/>
    <w:rsid w:val="00080C44"/>
    <w:rsid w:val="00080EC6"/>
    <w:rsid w:val="000813EA"/>
    <w:rsid w:val="00081714"/>
    <w:rsid w:val="00081A78"/>
    <w:rsid w:val="00081B74"/>
    <w:rsid w:val="00081C0D"/>
    <w:rsid w:val="000822F4"/>
    <w:rsid w:val="0008252D"/>
    <w:rsid w:val="00082ED8"/>
    <w:rsid w:val="00082FDD"/>
    <w:rsid w:val="00083100"/>
    <w:rsid w:val="000836D6"/>
    <w:rsid w:val="000839B0"/>
    <w:rsid w:val="00083A73"/>
    <w:rsid w:val="00083B69"/>
    <w:rsid w:val="00084207"/>
    <w:rsid w:val="0008477B"/>
    <w:rsid w:val="0008484A"/>
    <w:rsid w:val="00084A8C"/>
    <w:rsid w:val="00085194"/>
    <w:rsid w:val="00085A97"/>
    <w:rsid w:val="00085AD6"/>
    <w:rsid w:val="00085BCE"/>
    <w:rsid w:val="00086363"/>
    <w:rsid w:val="000865EF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6B0"/>
    <w:rsid w:val="00092B30"/>
    <w:rsid w:val="00092BAA"/>
    <w:rsid w:val="00092BE2"/>
    <w:rsid w:val="000933EC"/>
    <w:rsid w:val="00093807"/>
    <w:rsid w:val="000940A9"/>
    <w:rsid w:val="0009424B"/>
    <w:rsid w:val="00094603"/>
    <w:rsid w:val="00094EBB"/>
    <w:rsid w:val="0009503E"/>
    <w:rsid w:val="00096DD4"/>
    <w:rsid w:val="00096ECE"/>
    <w:rsid w:val="00097070"/>
    <w:rsid w:val="0009713A"/>
    <w:rsid w:val="00097459"/>
    <w:rsid w:val="0009774C"/>
    <w:rsid w:val="000977AE"/>
    <w:rsid w:val="00097A7A"/>
    <w:rsid w:val="00097B5E"/>
    <w:rsid w:val="000A0054"/>
    <w:rsid w:val="000A0152"/>
    <w:rsid w:val="000A0C5D"/>
    <w:rsid w:val="000A0D9E"/>
    <w:rsid w:val="000A0FD4"/>
    <w:rsid w:val="000A128C"/>
    <w:rsid w:val="000A1319"/>
    <w:rsid w:val="000A1C21"/>
    <w:rsid w:val="000A20E3"/>
    <w:rsid w:val="000A2518"/>
    <w:rsid w:val="000A2D86"/>
    <w:rsid w:val="000A2FE5"/>
    <w:rsid w:val="000A3801"/>
    <w:rsid w:val="000A57E3"/>
    <w:rsid w:val="000A59F8"/>
    <w:rsid w:val="000A5B29"/>
    <w:rsid w:val="000A5CA8"/>
    <w:rsid w:val="000A5E29"/>
    <w:rsid w:val="000A5F75"/>
    <w:rsid w:val="000A60BE"/>
    <w:rsid w:val="000A6728"/>
    <w:rsid w:val="000A6C20"/>
    <w:rsid w:val="000A6F08"/>
    <w:rsid w:val="000A736D"/>
    <w:rsid w:val="000A76AC"/>
    <w:rsid w:val="000A77C3"/>
    <w:rsid w:val="000A788A"/>
    <w:rsid w:val="000A7D53"/>
    <w:rsid w:val="000A7E5F"/>
    <w:rsid w:val="000B0B03"/>
    <w:rsid w:val="000B28DB"/>
    <w:rsid w:val="000B295D"/>
    <w:rsid w:val="000B3839"/>
    <w:rsid w:val="000B3C82"/>
    <w:rsid w:val="000B3F66"/>
    <w:rsid w:val="000B42DF"/>
    <w:rsid w:val="000B5521"/>
    <w:rsid w:val="000B5635"/>
    <w:rsid w:val="000B56F7"/>
    <w:rsid w:val="000B585C"/>
    <w:rsid w:val="000B5973"/>
    <w:rsid w:val="000B5CAA"/>
    <w:rsid w:val="000B5D58"/>
    <w:rsid w:val="000B5EAC"/>
    <w:rsid w:val="000B6752"/>
    <w:rsid w:val="000B6784"/>
    <w:rsid w:val="000B6C0E"/>
    <w:rsid w:val="000B747F"/>
    <w:rsid w:val="000B74EA"/>
    <w:rsid w:val="000B75FE"/>
    <w:rsid w:val="000B7661"/>
    <w:rsid w:val="000B7B0F"/>
    <w:rsid w:val="000C0064"/>
    <w:rsid w:val="000C0CB7"/>
    <w:rsid w:val="000C0E13"/>
    <w:rsid w:val="000C1307"/>
    <w:rsid w:val="000C1C95"/>
    <w:rsid w:val="000C22EC"/>
    <w:rsid w:val="000C2DE4"/>
    <w:rsid w:val="000C2E1F"/>
    <w:rsid w:val="000C2E8B"/>
    <w:rsid w:val="000C32AE"/>
    <w:rsid w:val="000C3416"/>
    <w:rsid w:val="000C365C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2CD"/>
    <w:rsid w:val="000C755D"/>
    <w:rsid w:val="000C7F2E"/>
    <w:rsid w:val="000D0265"/>
    <w:rsid w:val="000D0453"/>
    <w:rsid w:val="000D0525"/>
    <w:rsid w:val="000D0A9F"/>
    <w:rsid w:val="000D0AE7"/>
    <w:rsid w:val="000D0B49"/>
    <w:rsid w:val="000D0BAC"/>
    <w:rsid w:val="000D0C9B"/>
    <w:rsid w:val="000D1690"/>
    <w:rsid w:val="000D17B1"/>
    <w:rsid w:val="000D183A"/>
    <w:rsid w:val="000D1902"/>
    <w:rsid w:val="000D20F6"/>
    <w:rsid w:val="000D2FFF"/>
    <w:rsid w:val="000D39D1"/>
    <w:rsid w:val="000D3BE2"/>
    <w:rsid w:val="000D40C8"/>
    <w:rsid w:val="000D42F4"/>
    <w:rsid w:val="000D4446"/>
    <w:rsid w:val="000D4593"/>
    <w:rsid w:val="000D4993"/>
    <w:rsid w:val="000D4B35"/>
    <w:rsid w:val="000D4E62"/>
    <w:rsid w:val="000D5FCD"/>
    <w:rsid w:val="000D6F80"/>
    <w:rsid w:val="000D7DD9"/>
    <w:rsid w:val="000D7EAE"/>
    <w:rsid w:val="000E012E"/>
    <w:rsid w:val="000E1534"/>
    <w:rsid w:val="000E164B"/>
    <w:rsid w:val="000E21E3"/>
    <w:rsid w:val="000E2784"/>
    <w:rsid w:val="000E33F7"/>
    <w:rsid w:val="000E3B88"/>
    <w:rsid w:val="000E4250"/>
    <w:rsid w:val="000E46AB"/>
    <w:rsid w:val="000E471D"/>
    <w:rsid w:val="000E48F7"/>
    <w:rsid w:val="000E4D5F"/>
    <w:rsid w:val="000E4DED"/>
    <w:rsid w:val="000E4E0D"/>
    <w:rsid w:val="000E57B6"/>
    <w:rsid w:val="000E57D3"/>
    <w:rsid w:val="000E5A90"/>
    <w:rsid w:val="000E5C5B"/>
    <w:rsid w:val="000E6B79"/>
    <w:rsid w:val="000E6B9A"/>
    <w:rsid w:val="000E71F2"/>
    <w:rsid w:val="000F01AD"/>
    <w:rsid w:val="000F0473"/>
    <w:rsid w:val="000F0557"/>
    <w:rsid w:val="000F0655"/>
    <w:rsid w:val="000F07EC"/>
    <w:rsid w:val="000F0F90"/>
    <w:rsid w:val="000F10F8"/>
    <w:rsid w:val="000F14E1"/>
    <w:rsid w:val="000F1691"/>
    <w:rsid w:val="000F261D"/>
    <w:rsid w:val="000F27F1"/>
    <w:rsid w:val="000F2CE7"/>
    <w:rsid w:val="000F3426"/>
    <w:rsid w:val="000F3550"/>
    <w:rsid w:val="000F39A6"/>
    <w:rsid w:val="000F3AA3"/>
    <w:rsid w:val="000F3E1A"/>
    <w:rsid w:val="000F4712"/>
    <w:rsid w:val="000F49B2"/>
    <w:rsid w:val="000F4AD0"/>
    <w:rsid w:val="000F4D69"/>
    <w:rsid w:val="000F5211"/>
    <w:rsid w:val="000F5D99"/>
    <w:rsid w:val="000F6648"/>
    <w:rsid w:val="000F6ACD"/>
    <w:rsid w:val="000F6C7E"/>
    <w:rsid w:val="000F6D98"/>
    <w:rsid w:val="000F6ECE"/>
    <w:rsid w:val="000F7021"/>
    <w:rsid w:val="001008B6"/>
    <w:rsid w:val="00100A85"/>
    <w:rsid w:val="00100C83"/>
    <w:rsid w:val="0010129C"/>
    <w:rsid w:val="0010132F"/>
    <w:rsid w:val="001014D5"/>
    <w:rsid w:val="00101726"/>
    <w:rsid w:val="00101973"/>
    <w:rsid w:val="0010206E"/>
    <w:rsid w:val="0010232F"/>
    <w:rsid w:val="00102861"/>
    <w:rsid w:val="0010289D"/>
    <w:rsid w:val="00102CA7"/>
    <w:rsid w:val="00103440"/>
    <w:rsid w:val="00103457"/>
    <w:rsid w:val="001036BC"/>
    <w:rsid w:val="00103C8E"/>
    <w:rsid w:val="00103CF8"/>
    <w:rsid w:val="00103DDD"/>
    <w:rsid w:val="00103E1F"/>
    <w:rsid w:val="00104409"/>
    <w:rsid w:val="001049E3"/>
    <w:rsid w:val="00104DC4"/>
    <w:rsid w:val="0010516C"/>
    <w:rsid w:val="0010535C"/>
    <w:rsid w:val="001054EA"/>
    <w:rsid w:val="00105DCE"/>
    <w:rsid w:val="00106025"/>
    <w:rsid w:val="00106251"/>
    <w:rsid w:val="001069BA"/>
    <w:rsid w:val="00107D8A"/>
    <w:rsid w:val="00110198"/>
    <w:rsid w:val="00110475"/>
    <w:rsid w:val="001106FF"/>
    <w:rsid w:val="00111682"/>
    <w:rsid w:val="001117EB"/>
    <w:rsid w:val="00111997"/>
    <w:rsid w:val="001124FC"/>
    <w:rsid w:val="001125B1"/>
    <w:rsid w:val="00112779"/>
    <w:rsid w:val="00112842"/>
    <w:rsid w:val="00113ED3"/>
    <w:rsid w:val="0011401F"/>
    <w:rsid w:val="001143C7"/>
    <w:rsid w:val="001144D4"/>
    <w:rsid w:val="00114A50"/>
    <w:rsid w:val="00115492"/>
    <w:rsid w:val="00115734"/>
    <w:rsid w:val="00115B51"/>
    <w:rsid w:val="00115D79"/>
    <w:rsid w:val="00115F63"/>
    <w:rsid w:val="001162F8"/>
    <w:rsid w:val="0011733E"/>
    <w:rsid w:val="00117771"/>
    <w:rsid w:val="00117781"/>
    <w:rsid w:val="00120106"/>
    <w:rsid w:val="0012038B"/>
    <w:rsid w:val="001203B0"/>
    <w:rsid w:val="00120A41"/>
    <w:rsid w:val="00120A8A"/>
    <w:rsid w:val="00120B14"/>
    <w:rsid w:val="00120F7F"/>
    <w:rsid w:val="0012104B"/>
    <w:rsid w:val="001214E1"/>
    <w:rsid w:val="001215CA"/>
    <w:rsid w:val="0012168E"/>
    <w:rsid w:val="00121A03"/>
    <w:rsid w:val="00121F49"/>
    <w:rsid w:val="00122AE1"/>
    <w:rsid w:val="00122F44"/>
    <w:rsid w:val="00122FBC"/>
    <w:rsid w:val="001230F0"/>
    <w:rsid w:val="00123322"/>
    <w:rsid w:val="00124A72"/>
    <w:rsid w:val="00124DBD"/>
    <w:rsid w:val="0012515F"/>
    <w:rsid w:val="00125905"/>
    <w:rsid w:val="00125C47"/>
    <w:rsid w:val="00125DB2"/>
    <w:rsid w:val="0012646A"/>
    <w:rsid w:val="001264D4"/>
    <w:rsid w:val="00126528"/>
    <w:rsid w:val="00126630"/>
    <w:rsid w:val="00126E77"/>
    <w:rsid w:val="00127093"/>
    <w:rsid w:val="001278A2"/>
    <w:rsid w:val="00127AE5"/>
    <w:rsid w:val="00127D8C"/>
    <w:rsid w:val="00127DAB"/>
    <w:rsid w:val="0013006F"/>
    <w:rsid w:val="00130647"/>
    <w:rsid w:val="00130761"/>
    <w:rsid w:val="00130AC7"/>
    <w:rsid w:val="001311D5"/>
    <w:rsid w:val="0013187B"/>
    <w:rsid w:val="00131AE3"/>
    <w:rsid w:val="00131B28"/>
    <w:rsid w:val="00131DE3"/>
    <w:rsid w:val="0013202F"/>
    <w:rsid w:val="00132205"/>
    <w:rsid w:val="00132705"/>
    <w:rsid w:val="00132796"/>
    <w:rsid w:val="00132C31"/>
    <w:rsid w:val="00133199"/>
    <w:rsid w:val="0013375F"/>
    <w:rsid w:val="00133818"/>
    <w:rsid w:val="00133AE1"/>
    <w:rsid w:val="001347B4"/>
    <w:rsid w:val="00134DAF"/>
    <w:rsid w:val="001350BC"/>
    <w:rsid w:val="00135205"/>
    <w:rsid w:val="0013542D"/>
    <w:rsid w:val="00135491"/>
    <w:rsid w:val="00136F3A"/>
    <w:rsid w:val="00136FAA"/>
    <w:rsid w:val="001370E3"/>
    <w:rsid w:val="00140ACE"/>
    <w:rsid w:val="00140DD0"/>
    <w:rsid w:val="00140EE8"/>
    <w:rsid w:val="001410E7"/>
    <w:rsid w:val="001412D8"/>
    <w:rsid w:val="001415DA"/>
    <w:rsid w:val="0014196D"/>
    <w:rsid w:val="00141F4E"/>
    <w:rsid w:val="00142158"/>
    <w:rsid w:val="00142D9E"/>
    <w:rsid w:val="00142E94"/>
    <w:rsid w:val="00144877"/>
    <w:rsid w:val="00144BD0"/>
    <w:rsid w:val="001451AF"/>
    <w:rsid w:val="001456B4"/>
    <w:rsid w:val="00145A53"/>
    <w:rsid w:val="00145CB1"/>
    <w:rsid w:val="00145E2C"/>
    <w:rsid w:val="00145FD2"/>
    <w:rsid w:val="001462D7"/>
    <w:rsid w:val="00146546"/>
    <w:rsid w:val="001469DE"/>
    <w:rsid w:val="00146A82"/>
    <w:rsid w:val="00146CF9"/>
    <w:rsid w:val="00146E29"/>
    <w:rsid w:val="00146F8E"/>
    <w:rsid w:val="001471B2"/>
    <w:rsid w:val="001472B3"/>
    <w:rsid w:val="001476BF"/>
    <w:rsid w:val="00147732"/>
    <w:rsid w:val="00147D86"/>
    <w:rsid w:val="0015029D"/>
    <w:rsid w:val="00150B52"/>
    <w:rsid w:val="001515AC"/>
    <w:rsid w:val="00152A2A"/>
    <w:rsid w:val="001538CD"/>
    <w:rsid w:val="00153A93"/>
    <w:rsid w:val="0015467E"/>
    <w:rsid w:val="00154F2C"/>
    <w:rsid w:val="0015508C"/>
    <w:rsid w:val="00155379"/>
    <w:rsid w:val="001554D0"/>
    <w:rsid w:val="0015559A"/>
    <w:rsid w:val="00155C78"/>
    <w:rsid w:val="001568CB"/>
    <w:rsid w:val="0015750B"/>
    <w:rsid w:val="00157B85"/>
    <w:rsid w:val="00157E78"/>
    <w:rsid w:val="00157F4D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2E08"/>
    <w:rsid w:val="001632C9"/>
    <w:rsid w:val="00163357"/>
    <w:rsid w:val="001639D6"/>
    <w:rsid w:val="00163FE8"/>
    <w:rsid w:val="00164896"/>
    <w:rsid w:val="00164DE9"/>
    <w:rsid w:val="00164E4B"/>
    <w:rsid w:val="001650DF"/>
    <w:rsid w:val="00165A31"/>
    <w:rsid w:val="00165B91"/>
    <w:rsid w:val="00165D12"/>
    <w:rsid w:val="001661E7"/>
    <w:rsid w:val="00166794"/>
    <w:rsid w:val="0016691B"/>
    <w:rsid w:val="00166A29"/>
    <w:rsid w:val="00166CF1"/>
    <w:rsid w:val="00166DF5"/>
    <w:rsid w:val="00166EF4"/>
    <w:rsid w:val="001677D9"/>
    <w:rsid w:val="001679D0"/>
    <w:rsid w:val="001703E1"/>
    <w:rsid w:val="00170C22"/>
    <w:rsid w:val="00170C81"/>
    <w:rsid w:val="00170F8C"/>
    <w:rsid w:val="0017186B"/>
    <w:rsid w:val="0017271C"/>
    <w:rsid w:val="0017277A"/>
    <w:rsid w:val="001727D4"/>
    <w:rsid w:val="0017321F"/>
    <w:rsid w:val="00173B8F"/>
    <w:rsid w:val="00174414"/>
    <w:rsid w:val="00174B10"/>
    <w:rsid w:val="00174BA3"/>
    <w:rsid w:val="00174EC1"/>
    <w:rsid w:val="00175173"/>
    <w:rsid w:val="001751ED"/>
    <w:rsid w:val="00175696"/>
    <w:rsid w:val="001756FA"/>
    <w:rsid w:val="001757C8"/>
    <w:rsid w:val="001759EE"/>
    <w:rsid w:val="00175CCE"/>
    <w:rsid w:val="001766D7"/>
    <w:rsid w:val="0017678C"/>
    <w:rsid w:val="00176B3A"/>
    <w:rsid w:val="00177C39"/>
    <w:rsid w:val="00177DD6"/>
    <w:rsid w:val="00177E2F"/>
    <w:rsid w:val="00180408"/>
    <w:rsid w:val="00180655"/>
    <w:rsid w:val="00180BFF"/>
    <w:rsid w:val="00180F3B"/>
    <w:rsid w:val="0018150F"/>
    <w:rsid w:val="00181D08"/>
    <w:rsid w:val="00181D7A"/>
    <w:rsid w:val="00181E48"/>
    <w:rsid w:val="001821C2"/>
    <w:rsid w:val="00182564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EA8"/>
    <w:rsid w:val="00184F2F"/>
    <w:rsid w:val="00185563"/>
    <w:rsid w:val="00185BC1"/>
    <w:rsid w:val="00186590"/>
    <w:rsid w:val="001865AE"/>
    <w:rsid w:val="001866DC"/>
    <w:rsid w:val="00186C34"/>
    <w:rsid w:val="00186E6B"/>
    <w:rsid w:val="001872EE"/>
    <w:rsid w:val="0018764F"/>
    <w:rsid w:val="00187CD3"/>
    <w:rsid w:val="00187EDF"/>
    <w:rsid w:val="001904DC"/>
    <w:rsid w:val="00190707"/>
    <w:rsid w:val="001908A3"/>
    <w:rsid w:val="00190A66"/>
    <w:rsid w:val="00190AB5"/>
    <w:rsid w:val="00190DF2"/>
    <w:rsid w:val="0019118E"/>
    <w:rsid w:val="0019129A"/>
    <w:rsid w:val="0019133E"/>
    <w:rsid w:val="001913DF"/>
    <w:rsid w:val="001913E6"/>
    <w:rsid w:val="001913EC"/>
    <w:rsid w:val="001920B9"/>
    <w:rsid w:val="001920E8"/>
    <w:rsid w:val="001922CE"/>
    <w:rsid w:val="0019241F"/>
    <w:rsid w:val="001928F0"/>
    <w:rsid w:val="00192BBA"/>
    <w:rsid w:val="001937F7"/>
    <w:rsid w:val="0019430F"/>
    <w:rsid w:val="00194348"/>
    <w:rsid w:val="00194855"/>
    <w:rsid w:val="00195082"/>
    <w:rsid w:val="00195093"/>
    <w:rsid w:val="0019549B"/>
    <w:rsid w:val="001954B1"/>
    <w:rsid w:val="001956EB"/>
    <w:rsid w:val="00195893"/>
    <w:rsid w:val="0019590F"/>
    <w:rsid w:val="00195FE9"/>
    <w:rsid w:val="00196642"/>
    <w:rsid w:val="001966D7"/>
    <w:rsid w:val="001966F0"/>
    <w:rsid w:val="00197FCB"/>
    <w:rsid w:val="001A010C"/>
    <w:rsid w:val="001A0193"/>
    <w:rsid w:val="001A0257"/>
    <w:rsid w:val="001A0723"/>
    <w:rsid w:val="001A11DA"/>
    <w:rsid w:val="001A147E"/>
    <w:rsid w:val="001A14BB"/>
    <w:rsid w:val="001A2324"/>
    <w:rsid w:val="001A27C2"/>
    <w:rsid w:val="001A3248"/>
    <w:rsid w:val="001A324D"/>
    <w:rsid w:val="001A411F"/>
    <w:rsid w:val="001A4454"/>
    <w:rsid w:val="001A4876"/>
    <w:rsid w:val="001A53B3"/>
    <w:rsid w:val="001A53E4"/>
    <w:rsid w:val="001A54E4"/>
    <w:rsid w:val="001A552E"/>
    <w:rsid w:val="001A58EF"/>
    <w:rsid w:val="001A63E1"/>
    <w:rsid w:val="001A6480"/>
    <w:rsid w:val="001A6E14"/>
    <w:rsid w:val="001A6F86"/>
    <w:rsid w:val="001A6F8D"/>
    <w:rsid w:val="001A70B6"/>
    <w:rsid w:val="001A7CF6"/>
    <w:rsid w:val="001A7EC7"/>
    <w:rsid w:val="001B0369"/>
    <w:rsid w:val="001B13BC"/>
    <w:rsid w:val="001B211F"/>
    <w:rsid w:val="001B2382"/>
    <w:rsid w:val="001B24F8"/>
    <w:rsid w:val="001B2529"/>
    <w:rsid w:val="001B29A7"/>
    <w:rsid w:val="001B2A73"/>
    <w:rsid w:val="001B33B8"/>
    <w:rsid w:val="001B35C0"/>
    <w:rsid w:val="001B3E9E"/>
    <w:rsid w:val="001B42B5"/>
    <w:rsid w:val="001B469A"/>
    <w:rsid w:val="001B4FF5"/>
    <w:rsid w:val="001B51FA"/>
    <w:rsid w:val="001B53B9"/>
    <w:rsid w:val="001B5E73"/>
    <w:rsid w:val="001B62D5"/>
    <w:rsid w:val="001B6665"/>
    <w:rsid w:val="001B7A0E"/>
    <w:rsid w:val="001C0BFD"/>
    <w:rsid w:val="001C0C4F"/>
    <w:rsid w:val="001C0C89"/>
    <w:rsid w:val="001C0D94"/>
    <w:rsid w:val="001C10CF"/>
    <w:rsid w:val="001C162E"/>
    <w:rsid w:val="001C28F7"/>
    <w:rsid w:val="001C2DCD"/>
    <w:rsid w:val="001C305A"/>
    <w:rsid w:val="001C33AE"/>
    <w:rsid w:val="001C35C6"/>
    <w:rsid w:val="001C3781"/>
    <w:rsid w:val="001C428F"/>
    <w:rsid w:val="001C458D"/>
    <w:rsid w:val="001C478A"/>
    <w:rsid w:val="001C4827"/>
    <w:rsid w:val="001C5B40"/>
    <w:rsid w:val="001C5B8B"/>
    <w:rsid w:val="001C5DFB"/>
    <w:rsid w:val="001C6C90"/>
    <w:rsid w:val="001C6EA0"/>
    <w:rsid w:val="001C7875"/>
    <w:rsid w:val="001C791C"/>
    <w:rsid w:val="001C7BD5"/>
    <w:rsid w:val="001D0246"/>
    <w:rsid w:val="001D02DC"/>
    <w:rsid w:val="001D08C7"/>
    <w:rsid w:val="001D0B9D"/>
    <w:rsid w:val="001D0C42"/>
    <w:rsid w:val="001D153C"/>
    <w:rsid w:val="001D18B3"/>
    <w:rsid w:val="001D19ED"/>
    <w:rsid w:val="001D2B49"/>
    <w:rsid w:val="001D333B"/>
    <w:rsid w:val="001D33C0"/>
    <w:rsid w:val="001D41B3"/>
    <w:rsid w:val="001D4B2E"/>
    <w:rsid w:val="001D4D94"/>
    <w:rsid w:val="001D4F7A"/>
    <w:rsid w:val="001D5421"/>
    <w:rsid w:val="001D5FF0"/>
    <w:rsid w:val="001D663E"/>
    <w:rsid w:val="001D6E44"/>
    <w:rsid w:val="001D7404"/>
    <w:rsid w:val="001D74DD"/>
    <w:rsid w:val="001D77B4"/>
    <w:rsid w:val="001D7A73"/>
    <w:rsid w:val="001E1326"/>
    <w:rsid w:val="001E14E7"/>
    <w:rsid w:val="001E1C14"/>
    <w:rsid w:val="001E1D1C"/>
    <w:rsid w:val="001E1F78"/>
    <w:rsid w:val="001E2286"/>
    <w:rsid w:val="001E24DF"/>
    <w:rsid w:val="001E2532"/>
    <w:rsid w:val="001E28DE"/>
    <w:rsid w:val="001E2BD8"/>
    <w:rsid w:val="001E3181"/>
    <w:rsid w:val="001E318F"/>
    <w:rsid w:val="001E3381"/>
    <w:rsid w:val="001E3630"/>
    <w:rsid w:val="001E3D94"/>
    <w:rsid w:val="001E408A"/>
    <w:rsid w:val="001E4175"/>
    <w:rsid w:val="001E4465"/>
    <w:rsid w:val="001E44AA"/>
    <w:rsid w:val="001E4B52"/>
    <w:rsid w:val="001E4BB3"/>
    <w:rsid w:val="001E519D"/>
    <w:rsid w:val="001E52CF"/>
    <w:rsid w:val="001E5E8F"/>
    <w:rsid w:val="001E656A"/>
    <w:rsid w:val="001E65E0"/>
    <w:rsid w:val="001E67D2"/>
    <w:rsid w:val="001E67D6"/>
    <w:rsid w:val="001E68A2"/>
    <w:rsid w:val="001E6974"/>
    <w:rsid w:val="001E77AF"/>
    <w:rsid w:val="001E7A89"/>
    <w:rsid w:val="001E7AD5"/>
    <w:rsid w:val="001F00F8"/>
    <w:rsid w:val="001F04C2"/>
    <w:rsid w:val="001F061A"/>
    <w:rsid w:val="001F137C"/>
    <w:rsid w:val="001F1388"/>
    <w:rsid w:val="001F170D"/>
    <w:rsid w:val="001F190F"/>
    <w:rsid w:val="001F198B"/>
    <w:rsid w:val="001F1E68"/>
    <w:rsid w:val="001F2110"/>
    <w:rsid w:val="001F21D7"/>
    <w:rsid w:val="001F2468"/>
    <w:rsid w:val="001F3117"/>
    <w:rsid w:val="001F3631"/>
    <w:rsid w:val="001F386E"/>
    <w:rsid w:val="001F38D3"/>
    <w:rsid w:val="001F4935"/>
    <w:rsid w:val="001F50D4"/>
    <w:rsid w:val="001F5651"/>
    <w:rsid w:val="001F565A"/>
    <w:rsid w:val="001F599C"/>
    <w:rsid w:val="001F5B8D"/>
    <w:rsid w:val="001F5D01"/>
    <w:rsid w:val="001F6099"/>
    <w:rsid w:val="001F60B1"/>
    <w:rsid w:val="001F6E8A"/>
    <w:rsid w:val="001F6EAB"/>
    <w:rsid w:val="001F735F"/>
    <w:rsid w:val="001F740A"/>
    <w:rsid w:val="001F75D8"/>
    <w:rsid w:val="001F77CE"/>
    <w:rsid w:val="002001CA"/>
    <w:rsid w:val="00200345"/>
    <w:rsid w:val="00201F8C"/>
    <w:rsid w:val="00202137"/>
    <w:rsid w:val="002025A1"/>
    <w:rsid w:val="00202C35"/>
    <w:rsid w:val="0020353F"/>
    <w:rsid w:val="0020398E"/>
    <w:rsid w:val="00203F9E"/>
    <w:rsid w:val="00204D32"/>
    <w:rsid w:val="0020581B"/>
    <w:rsid w:val="002060A0"/>
    <w:rsid w:val="002061E0"/>
    <w:rsid w:val="00206489"/>
    <w:rsid w:val="00206A21"/>
    <w:rsid w:val="00206B1F"/>
    <w:rsid w:val="00207095"/>
    <w:rsid w:val="00207546"/>
    <w:rsid w:val="00207D05"/>
    <w:rsid w:val="00207FFE"/>
    <w:rsid w:val="0021010E"/>
    <w:rsid w:val="00210114"/>
    <w:rsid w:val="002102F2"/>
    <w:rsid w:val="00210706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2EAE"/>
    <w:rsid w:val="002133DE"/>
    <w:rsid w:val="002134D8"/>
    <w:rsid w:val="00213555"/>
    <w:rsid w:val="00213611"/>
    <w:rsid w:val="00214A0E"/>
    <w:rsid w:val="00214EF4"/>
    <w:rsid w:val="00215277"/>
    <w:rsid w:val="00215454"/>
    <w:rsid w:val="00215A89"/>
    <w:rsid w:val="00215A9D"/>
    <w:rsid w:val="00215D4A"/>
    <w:rsid w:val="00215D93"/>
    <w:rsid w:val="00215EBA"/>
    <w:rsid w:val="00216593"/>
    <w:rsid w:val="00216AD2"/>
    <w:rsid w:val="00216B97"/>
    <w:rsid w:val="00216BBF"/>
    <w:rsid w:val="00216FA3"/>
    <w:rsid w:val="00217360"/>
    <w:rsid w:val="0021787E"/>
    <w:rsid w:val="00217A89"/>
    <w:rsid w:val="00217B81"/>
    <w:rsid w:val="002206A5"/>
    <w:rsid w:val="002207D0"/>
    <w:rsid w:val="00220C89"/>
    <w:rsid w:val="00220F5C"/>
    <w:rsid w:val="002214BC"/>
    <w:rsid w:val="0022157C"/>
    <w:rsid w:val="00221FB8"/>
    <w:rsid w:val="00221FEC"/>
    <w:rsid w:val="00222054"/>
    <w:rsid w:val="00222110"/>
    <w:rsid w:val="002226BD"/>
    <w:rsid w:val="00222B7A"/>
    <w:rsid w:val="00222E1C"/>
    <w:rsid w:val="002230E1"/>
    <w:rsid w:val="0022326A"/>
    <w:rsid w:val="00223325"/>
    <w:rsid w:val="00223B17"/>
    <w:rsid w:val="00223B58"/>
    <w:rsid w:val="002244C2"/>
    <w:rsid w:val="00224503"/>
    <w:rsid w:val="00224A18"/>
    <w:rsid w:val="00224E3B"/>
    <w:rsid w:val="00225139"/>
    <w:rsid w:val="0022562E"/>
    <w:rsid w:val="002259DF"/>
    <w:rsid w:val="002266AF"/>
    <w:rsid w:val="002269DD"/>
    <w:rsid w:val="002301F2"/>
    <w:rsid w:val="0023063C"/>
    <w:rsid w:val="00230B82"/>
    <w:rsid w:val="00230C97"/>
    <w:rsid w:val="00230D40"/>
    <w:rsid w:val="00231074"/>
    <w:rsid w:val="0023167A"/>
    <w:rsid w:val="00231742"/>
    <w:rsid w:val="0023180A"/>
    <w:rsid w:val="002318A0"/>
    <w:rsid w:val="002320F4"/>
    <w:rsid w:val="00232562"/>
    <w:rsid w:val="00232A89"/>
    <w:rsid w:val="00232E47"/>
    <w:rsid w:val="00232EA7"/>
    <w:rsid w:val="00233255"/>
    <w:rsid w:val="002333F0"/>
    <w:rsid w:val="00233445"/>
    <w:rsid w:val="00233C08"/>
    <w:rsid w:val="002340BB"/>
    <w:rsid w:val="002342B1"/>
    <w:rsid w:val="002343AD"/>
    <w:rsid w:val="0023444B"/>
    <w:rsid w:val="00234647"/>
    <w:rsid w:val="0023465D"/>
    <w:rsid w:val="00234D2B"/>
    <w:rsid w:val="00235080"/>
    <w:rsid w:val="00235C6D"/>
    <w:rsid w:val="00236085"/>
    <w:rsid w:val="002363C3"/>
    <w:rsid w:val="002365AF"/>
    <w:rsid w:val="002367F0"/>
    <w:rsid w:val="00236D5E"/>
    <w:rsid w:val="00236E63"/>
    <w:rsid w:val="00237790"/>
    <w:rsid w:val="002378D6"/>
    <w:rsid w:val="00237F3C"/>
    <w:rsid w:val="002400A7"/>
    <w:rsid w:val="00240B1A"/>
    <w:rsid w:val="00240EC7"/>
    <w:rsid w:val="002410C1"/>
    <w:rsid w:val="00241414"/>
    <w:rsid w:val="00242884"/>
    <w:rsid w:val="00242AD3"/>
    <w:rsid w:val="00243E94"/>
    <w:rsid w:val="00243EFA"/>
    <w:rsid w:val="002440C3"/>
    <w:rsid w:val="00244360"/>
    <w:rsid w:val="002445B5"/>
    <w:rsid w:val="002445B6"/>
    <w:rsid w:val="002447DE"/>
    <w:rsid w:val="00244CEC"/>
    <w:rsid w:val="00244D7C"/>
    <w:rsid w:val="00244F54"/>
    <w:rsid w:val="0024509F"/>
    <w:rsid w:val="0024551A"/>
    <w:rsid w:val="00245E6B"/>
    <w:rsid w:val="002468E9"/>
    <w:rsid w:val="00246F36"/>
    <w:rsid w:val="0024749B"/>
    <w:rsid w:val="00247CE7"/>
    <w:rsid w:val="00247F16"/>
    <w:rsid w:val="00250202"/>
    <w:rsid w:val="00250A45"/>
    <w:rsid w:val="0025119F"/>
    <w:rsid w:val="0025121D"/>
    <w:rsid w:val="002520CB"/>
    <w:rsid w:val="002523DB"/>
    <w:rsid w:val="00252F39"/>
    <w:rsid w:val="002535C3"/>
    <w:rsid w:val="0025367F"/>
    <w:rsid w:val="00253EC5"/>
    <w:rsid w:val="002540D2"/>
    <w:rsid w:val="0025420E"/>
    <w:rsid w:val="0025455B"/>
    <w:rsid w:val="00254727"/>
    <w:rsid w:val="002547B1"/>
    <w:rsid w:val="00254B0B"/>
    <w:rsid w:val="00254C94"/>
    <w:rsid w:val="002558A6"/>
    <w:rsid w:val="00255ED4"/>
    <w:rsid w:val="00256E2D"/>
    <w:rsid w:val="002572D7"/>
    <w:rsid w:val="002578F1"/>
    <w:rsid w:val="00257CFB"/>
    <w:rsid w:val="0026078D"/>
    <w:rsid w:val="002609A3"/>
    <w:rsid w:val="00261246"/>
    <w:rsid w:val="00261469"/>
    <w:rsid w:val="00261520"/>
    <w:rsid w:val="002617EF"/>
    <w:rsid w:val="00262377"/>
    <w:rsid w:val="00262818"/>
    <w:rsid w:val="002628AE"/>
    <w:rsid w:val="00263133"/>
    <w:rsid w:val="0026364A"/>
    <w:rsid w:val="002638D6"/>
    <w:rsid w:val="00263D17"/>
    <w:rsid w:val="00263E86"/>
    <w:rsid w:val="00264199"/>
    <w:rsid w:val="002641C5"/>
    <w:rsid w:val="00264FE3"/>
    <w:rsid w:val="0026522D"/>
    <w:rsid w:val="002652D6"/>
    <w:rsid w:val="0026562E"/>
    <w:rsid w:val="002660F8"/>
    <w:rsid w:val="002663A3"/>
    <w:rsid w:val="002669A6"/>
    <w:rsid w:val="00266F5F"/>
    <w:rsid w:val="0026701C"/>
    <w:rsid w:val="0026718E"/>
    <w:rsid w:val="002672B4"/>
    <w:rsid w:val="002678EF"/>
    <w:rsid w:val="00267A23"/>
    <w:rsid w:val="00270297"/>
    <w:rsid w:val="002702D5"/>
    <w:rsid w:val="00270360"/>
    <w:rsid w:val="002703C9"/>
    <w:rsid w:val="00270BBB"/>
    <w:rsid w:val="00270C59"/>
    <w:rsid w:val="00270DBE"/>
    <w:rsid w:val="00271023"/>
    <w:rsid w:val="00271128"/>
    <w:rsid w:val="002718A6"/>
    <w:rsid w:val="002722E4"/>
    <w:rsid w:val="002724A2"/>
    <w:rsid w:val="00273D62"/>
    <w:rsid w:val="002740BD"/>
    <w:rsid w:val="00274338"/>
    <w:rsid w:val="002743CE"/>
    <w:rsid w:val="00274650"/>
    <w:rsid w:val="00274B11"/>
    <w:rsid w:val="00274DD8"/>
    <w:rsid w:val="002753DA"/>
    <w:rsid w:val="00276409"/>
    <w:rsid w:val="0027675A"/>
    <w:rsid w:val="002767E9"/>
    <w:rsid w:val="00277692"/>
    <w:rsid w:val="002778FE"/>
    <w:rsid w:val="00277994"/>
    <w:rsid w:val="002779C2"/>
    <w:rsid w:val="0028015D"/>
    <w:rsid w:val="002808E1"/>
    <w:rsid w:val="00280C54"/>
    <w:rsid w:val="00280D4D"/>
    <w:rsid w:val="00280F93"/>
    <w:rsid w:val="002813A6"/>
    <w:rsid w:val="00281E0C"/>
    <w:rsid w:val="00281E38"/>
    <w:rsid w:val="00282879"/>
    <w:rsid w:val="00282A8C"/>
    <w:rsid w:val="002833B5"/>
    <w:rsid w:val="002834F3"/>
    <w:rsid w:val="00283E35"/>
    <w:rsid w:val="00284A86"/>
    <w:rsid w:val="00284C47"/>
    <w:rsid w:val="00284D44"/>
    <w:rsid w:val="00284FFF"/>
    <w:rsid w:val="00285B6B"/>
    <w:rsid w:val="00285D2A"/>
    <w:rsid w:val="00285DEC"/>
    <w:rsid w:val="00286643"/>
    <w:rsid w:val="00286949"/>
    <w:rsid w:val="00286AFF"/>
    <w:rsid w:val="00287208"/>
    <w:rsid w:val="002876DB"/>
    <w:rsid w:val="00287726"/>
    <w:rsid w:val="00291182"/>
    <w:rsid w:val="00291599"/>
    <w:rsid w:val="002917FF"/>
    <w:rsid w:val="002925CA"/>
    <w:rsid w:val="00292A7A"/>
    <w:rsid w:val="00292E5B"/>
    <w:rsid w:val="00292E61"/>
    <w:rsid w:val="00293118"/>
    <w:rsid w:val="00293766"/>
    <w:rsid w:val="00293B01"/>
    <w:rsid w:val="00293FEF"/>
    <w:rsid w:val="00294120"/>
    <w:rsid w:val="0029436A"/>
    <w:rsid w:val="00294AAC"/>
    <w:rsid w:val="002956E5"/>
    <w:rsid w:val="002959C6"/>
    <w:rsid w:val="00295AAF"/>
    <w:rsid w:val="00296247"/>
    <w:rsid w:val="00296516"/>
    <w:rsid w:val="00296BC1"/>
    <w:rsid w:val="00296CE6"/>
    <w:rsid w:val="00296DB4"/>
    <w:rsid w:val="002975FF"/>
    <w:rsid w:val="0029797D"/>
    <w:rsid w:val="00297AC7"/>
    <w:rsid w:val="00297BB0"/>
    <w:rsid w:val="00297E26"/>
    <w:rsid w:val="00297FFC"/>
    <w:rsid w:val="002A017B"/>
    <w:rsid w:val="002A0707"/>
    <w:rsid w:val="002A0EA4"/>
    <w:rsid w:val="002A136A"/>
    <w:rsid w:val="002A2628"/>
    <w:rsid w:val="002A272D"/>
    <w:rsid w:val="002A2BC9"/>
    <w:rsid w:val="002A39CB"/>
    <w:rsid w:val="002A3ED5"/>
    <w:rsid w:val="002A3F23"/>
    <w:rsid w:val="002A44CA"/>
    <w:rsid w:val="002A4894"/>
    <w:rsid w:val="002A4981"/>
    <w:rsid w:val="002A4A5F"/>
    <w:rsid w:val="002A4AB3"/>
    <w:rsid w:val="002A4EC7"/>
    <w:rsid w:val="002A5268"/>
    <w:rsid w:val="002A54E8"/>
    <w:rsid w:val="002A5EFA"/>
    <w:rsid w:val="002A624C"/>
    <w:rsid w:val="002A685B"/>
    <w:rsid w:val="002A6A29"/>
    <w:rsid w:val="002A6AB0"/>
    <w:rsid w:val="002A7160"/>
    <w:rsid w:val="002A75B1"/>
    <w:rsid w:val="002B02EE"/>
    <w:rsid w:val="002B08E3"/>
    <w:rsid w:val="002B12CE"/>
    <w:rsid w:val="002B1364"/>
    <w:rsid w:val="002B14D5"/>
    <w:rsid w:val="002B2A73"/>
    <w:rsid w:val="002B2AB3"/>
    <w:rsid w:val="002B324B"/>
    <w:rsid w:val="002B3397"/>
    <w:rsid w:val="002B340E"/>
    <w:rsid w:val="002B37B5"/>
    <w:rsid w:val="002B3C00"/>
    <w:rsid w:val="002B3D45"/>
    <w:rsid w:val="002B4245"/>
    <w:rsid w:val="002B5042"/>
    <w:rsid w:val="002B5857"/>
    <w:rsid w:val="002B5A17"/>
    <w:rsid w:val="002B5F05"/>
    <w:rsid w:val="002B6D51"/>
    <w:rsid w:val="002B7702"/>
    <w:rsid w:val="002B77DA"/>
    <w:rsid w:val="002B781E"/>
    <w:rsid w:val="002B7E1C"/>
    <w:rsid w:val="002C068A"/>
    <w:rsid w:val="002C0A91"/>
    <w:rsid w:val="002C0C3B"/>
    <w:rsid w:val="002C1167"/>
    <w:rsid w:val="002C167C"/>
    <w:rsid w:val="002C1857"/>
    <w:rsid w:val="002C1A29"/>
    <w:rsid w:val="002C1F54"/>
    <w:rsid w:val="002C25AE"/>
    <w:rsid w:val="002C2602"/>
    <w:rsid w:val="002C2879"/>
    <w:rsid w:val="002C2B40"/>
    <w:rsid w:val="002C2BBD"/>
    <w:rsid w:val="002C3212"/>
    <w:rsid w:val="002C34CE"/>
    <w:rsid w:val="002C3568"/>
    <w:rsid w:val="002C3581"/>
    <w:rsid w:val="002C47F6"/>
    <w:rsid w:val="002C4849"/>
    <w:rsid w:val="002C48A5"/>
    <w:rsid w:val="002C48BF"/>
    <w:rsid w:val="002C48F3"/>
    <w:rsid w:val="002C4BAE"/>
    <w:rsid w:val="002C5457"/>
    <w:rsid w:val="002C55B9"/>
    <w:rsid w:val="002C5A0E"/>
    <w:rsid w:val="002C5FEE"/>
    <w:rsid w:val="002C617A"/>
    <w:rsid w:val="002C646C"/>
    <w:rsid w:val="002C6B40"/>
    <w:rsid w:val="002C6D7C"/>
    <w:rsid w:val="002C6E84"/>
    <w:rsid w:val="002C7097"/>
    <w:rsid w:val="002C70B3"/>
    <w:rsid w:val="002C7366"/>
    <w:rsid w:val="002C74BD"/>
    <w:rsid w:val="002C7575"/>
    <w:rsid w:val="002C7D90"/>
    <w:rsid w:val="002D055E"/>
    <w:rsid w:val="002D1469"/>
    <w:rsid w:val="002D17DF"/>
    <w:rsid w:val="002D19E8"/>
    <w:rsid w:val="002D2415"/>
    <w:rsid w:val="002D24E8"/>
    <w:rsid w:val="002D26DF"/>
    <w:rsid w:val="002D2A1B"/>
    <w:rsid w:val="002D2C0C"/>
    <w:rsid w:val="002D2C17"/>
    <w:rsid w:val="002D3199"/>
    <w:rsid w:val="002D40B8"/>
    <w:rsid w:val="002D4102"/>
    <w:rsid w:val="002D42B8"/>
    <w:rsid w:val="002D448A"/>
    <w:rsid w:val="002D4CA1"/>
    <w:rsid w:val="002D4EB0"/>
    <w:rsid w:val="002D4F71"/>
    <w:rsid w:val="002D5877"/>
    <w:rsid w:val="002D6345"/>
    <w:rsid w:val="002D7812"/>
    <w:rsid w:val="002D7EA1"/>
    <w:rsid w:val="002D7F62"/>
    <w:rsid w:val="002E02B4"/>
    <w:rsid w:val="002E0649"/>
    <w:rsid w:val="002E0CB5"/>
    <w:rsid w:val="002E0DFC"/>
    <w:rsid w:val="002E0E5A"/>
    <w:rsid w:val="002E1077"/>
    <w:rsid w:val="002E1188"/>
    <w:rsid w:val="002E1B0A"/>
    <w:rsid w:val="002E1B1A"/>
    <w:rsid w:val="002E1BD0"/>
    <w:rsid w:val="002E210D"/>
    <w:rsid w:val="002E21B7"/>
    <w:rsid w:val="002E23B9"/>
    <w:rsid w:val="002E2780"/>
    <w:rsid w:val="002E2A32"/>
    <w:rsid w:val="002E2B5F"/>
    <w:rsid w:val="002E3775"/>
    <w:rsid w:val="002E3B6B"/>
    <w:rsid w:val="002E3B96"/>
    <w:rsid w:val="002E403D"/>
    <w:rsid w:val="002E4119"/>
    <w:rsid w:val="002E4227"/>
    <w:rsid w:val="002E47F8"/>
    <w:rsid w:val="002E4A8A"/>
    <w:rsid w:val="002E5899"/>
    <w:rsid w:val="002E5B75"/>
    <w:rsid w:val="002E5B9F"/>
    <w:rsid w:val="002E5EC2"/>
    <w:rsid w:val="002E5FF3"/>
    <w:rsid w:val="002E634E"/>
    <w:rsid w:val="002E679A"/>
    <w:rsid w:val="002E69DC"/>
    <w:rsid w:val="002E76AD"/>
    <w:rsid w:val="002E797C"/>
    <w:rsid w:val="002E7C0E"/>
    <w:rsid w:val="002F0052"/>
    <w:rsid w:val="002F015F"/>
    <w:rsid w:val="002F08D5"/>
    <w:rsid w:val="002F0AB3"/>
    <w:rsid w:val="002F0C64"/>
    <w:rsid w:val="002F1349"/>
    <w:rsid w:val="002F13DB"/>
    <w:rsid w:val="002F1615"/>
    <w:rsid w:val="002F1C8D"/>
    <w:rsid w:val="002F1FD0"/>
    <w:rsid w:val="002F202B"/>
    <w:rsid w:val="002F29C7"/>
    <w:rsid w:val="002F29DA"/>
    <w:rsid w:val="002F2C4C"/>
    <w:rsid w:val="002F3406"/>
    <w:rsid w:val="002F36E1"/>
    <w:rsid w:val="002F3B56"/>
    <w:rsid w:val="002F3EBB"/>
    <w:rsid w:val="002F4101"/>
    <w:rsid w:val="002F4AEE"/>
    <w:rsid w:val="002F4B53"/>
    <w:rsid w:val="002F4CF3"/>
    <w:rsid w:val="002F54A5"/>
    <w:rsid w:val="002F5F18"/>
    <w:rsid w:val="002F6250"/>
    <w:rsid w:val="002F62AB"/>
    <w:rsid w:val="002F63FE"/>
    <w:rsid w:val="002F6473"/>
    <w:rsid w:val="002F65F6"/>
    <w:rsid w:val="002F6ADD"/>
    <w:rsid w:val="002F6C34"/>
    <w:rsid w:val="002F6D78"/>
    <w:rsid w:val="002F796B"/>
    <w:rsid w:val="002F7A11"/>
    <w:rsid w:val="002F7C92"/>
    <w:rsid w:val="00300172"/>
    <w:rsid w:val="00300C15"/>
    <w:rsid w:val="00300C42"/>
    <w:rsid w:val="0030137E"/>
    <w:rsid w:val="00301426"/>
    <w:rsid w:val="003016EA"/>
    <w:rsid w:val="003016F4"/>
    <w:rsid w:val="00301720"/>
    <w:rsid w:val="003017FA"/>
    <w:rsid w:val="003020F7"/>
    <w:rsid w:val="003022ED"/>
    <w:rsid w:val="00302AB6"/>
    <w:rsid w:val="00302D83"/>
    <w:rsid w:val="00302F15"/>
    <w:rsid w:val="00302F6D"/>
    <w:rsid w:val="003031E5"/>
    <w:rsid w:val="00303426"/>
    <w:rsid w:val="0030360E"/>
    <w:rsid w:val="003037AB"/>
    <w:rsid w:val="00304069"/>
    <w:rsid w:val="00304226"/>
    <w:rsid w:val="003042DA"/>
    <w:rsid w:val="00304637"/>
    <w:rsid w:val="0030493F"/>
    <w:rsid w:val="00304CE2"/>
    <w:rsid w:val="003058EA"/>
    <w:rsid w:val="00305947"/>
    <w:rsid w:val="00305D7D"/>
    <w:rsid w:val="00305D9D"/>
    <w:rsid w:val="003069C4"/>
    <w:rsid w:val="00306EA2"/>
    <w:rsid w:val="0030705E"/>
    <w:rsid w:val="0030708A"/>
    <w:rsid w:val="003071B0"/>
    <w:rsid w:val="00307555"/>
    <w:rsid w:val="0030755E"/>
    <w:rsid w:val="0030767B"/>
    <w:rsid w:val="00307877"/>
    <w:rsid w:val="00307A4D"/>
    <w:rsid w:val="00307B2F"/>
    <w:rsid w:val="00307C07"/>
    <w:rsid w:val="00307EFA"/>
    <w:rsid w:val="0031027A"/>
    <w:rsid w:val="0031057F"/>
    <w:rsid w:val="00310987"/>
    <w:rsid w:val="003112A1"/>
    <w:rsid w:val="00311396"/>
    <w:rsid w:val="00312221"/>
    <w:rsid w:val="00313C4C"/>
    <w:rsid w:val="00313D4A"/>
    <w:rsid w:val="00314626"/>
    <w:rsid w:val="003148B6"/>
    <w:rsid w:val="00314D66"/>
    <w:rsid w:val="00315A5E"/>
    <w:rsid w:val="00315B65"/>
    <w:rsid w:val="0031634F"/>
    <w:rsid w:val="00316738"/>
    <w:rsid w:val="003167B1"/>
    <w:rsid w:val="00316ADD"/>
    <w:rsid w:val="00317431"/>
    <w:rsid w:val="0031786A"/>
    <w:rsid w:val="0031794E"/>
    <w:rsid w:val="00317E23"/>
    <w:rsid w:val="003202A4"/>
    <w:rsid w:val="003205E6"/>
    <w:rsid w:val="00320CE2"/>
    <w:rsid w:val="00320D48"/>
    <w:rsid w:val="00321510"/>
    <w:rsid w:val="00321AD9"/>
    <w:rsid w:val="00321B97"/>
    <w:rsid w:val="00321D95"/>
    <w:rsid w:val="0032297B"/>
    <w:rsid w:val="00323724"/>
    <w:rsid w:val="00323EDC"/>
    <w:rsid w:val="00324201"/>
    <w:rsid w:val="003243B3"/>
    <w:rsid w:val="003256F5"/>
    <w:rsid w:val="003256FC"/>
    <w:rsid w:val="00325713"/>
    <w:rsid w:val="00325794"/>
    <w:rsid w:val="0032640C"/>
    <w:rsid w:val="003267B2"/>
    <w:rsid w:val="00326A3A"/>
    <w:rsid w:val="00326F0A"/>
    <w:rsid w:val="00327A01"/>
    <w:rsid w:val="00327A12"/>
    <w:rsid w:val="00327B7B"/>
    <w:rsid w:val="0033078D"/>
    <w:rsid w:val="00330926"/>
    <w:rsid w:val="00330B4C"/>
    <w:rsid w:val="00330BED"/>
    <w:rsid w:val="00330F41"/>
    <w:rsid w:val="00331A7D"/>
    <w:rsid w:val="00332373"/>
    <w:rsid w:val="00332ACE"/>
    <w:rsid w:val="00332B71"/>
    <w:rsid w:val="00332BC6"/>
    <w:rsid w:val="00332BC8"/>
    <w:rsid w:val="00332EAF"/>
    <w:rsid w:val="00332F53"/>
    <w:rsid w:val="003336AE"/>
    <w:rsid w:val="003339C4"/>
    <w:rsid w:val="00333D5F"/>
    <w:rsid w:val="00333EE9"/>
    <w:rsid w:val="00334073"/>
    <w:rsid w:val="003345DB"/>
    <w:rsid w:val="003346EE"/>
    <w:rsid w:val="00334A25"/>
    <w:rsid w:val="00334DF5"/>
    <w:rsid w:val="00334E64"/>
    <w:rsid w:val="00335375"/>
    <w:rsid w:val="00335383"/>
    <w:rsid w:val="003353A6"/>
    <w:rsid w:val="00335724"/>
    <w:rsid w:val="0033595D"/>
    <w:rsid w:val="00335DD0"/>
    <w:rsid w:val="00336A2D"/>
    <w:rsid w:val="00336FCB"/>
    <w:rsid w:val="00337082"/>
    <w:rsid w:val="00337C3A"/>
    <w:rsid w:val="00337DB1"/>
    <w:rsid w:val="0034061E"/>
    <w:rsid w:val="003406B4"/>
    <w:rsid w:val="00340A95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01"/>
    <w:rsid w:val="00342970"/>
    <w:rsid w:val="00342E61"/>
    <w:rsid w:val="00343460"/>
    <w:rsid w:val="003438CB"/>
    <w:rsid w:val="00343B68"/>
    <w:rsid w:val="00343D04"/>
    <w:rsid w:val="00343E86"/>
    <w:rsid w:val="0034407A"/>
    <w:rsid w:val="003441A2"/>
    <w:rsid w:val="003442B4"/>
    <w:rsid w:val="003443E0"/>
    <w:rsid w:val="003443FD"/>
    <w:rsid w:val="00345134"/>
    <w:rsid w:val="00345969"/>
    <w:rsid w:val="00346A81"/>
    <w:rsid w:val="0034708F"/>
    <w:rsid w:val="003470A5"/>
    <w:rsid w:val="003474DC"/>
    <w:rsid w:val="00347BE6"/>
    <w:rsid w:val="00347F3E"/>
    <w:rsid w:val="00350604"/>
    <w:rsid w:val="00350728"/>
    <w:rsid w:val="003513BB"/>
    <w:rsid w:val="00351595"/>
    <w:rsid w:val="0035195E"/>
    <w:rsid w:val="00351A75"/>
    <w:rsid w:val="00352340"/>
    <w:rsid w:val="0035284C"/>
    <w:rsid w:val="00352AB2"/>
    <w:rsid w:val="00352E2C"/>
    <w:rsid w:val="00353031"/>
    <w:rsid w:val="003531FC"/>
    <w:rsid w:val="003537EC"/>
    <w:rsid w:val="00353C33"/>
    <w:rsid w:val="00353C8B"/>
    <w:rsid w:val="00353EC5"/>
    <w:rsid w:val="0035495F"/>
    <w:rsid w:val="00354FCB"/>
    <w:rsid w:val="00355388"/>
    <w:rsid w:val="00355619"/>
    <w:rsid w:val="0035567C"/>
    <w:rsid w:val="00355C6D"/>
    <w:rsid w:val="00355C70"/>
    <w:rsid w:val="003567A4"/>
    <w:rsid w:val="00357078"/>
    <w:rsid w:val="00357321"/>
    <w:rsid w:val="0035747D"/>
    <w:rsid w:val="00357F0C"/>
    <w:rsid w:val="00360863"/>
    <w:rsid w:val="00360C8B"/>
    <w:rsid w:val="00360D25"/>
    <w:rsid w:val="003616B4"/>
    <w:rsid w:val="00361A1E"/>
    <w:rsid w:val="00361E58"/>
    <w:rsid w:val="0036260B"/>
    <w:rsid w:val="0036266E"/>
    <w:rsid w:val="00362722"/>
    <w:rsid w:val="00362F4F"/>
    <w:rsid w:val="0036375C"/>
    <w:rsid w:val="003639DC"/>
    <w:rsid w:val="00363C65"/>
    <w:rsid w:val="00363E8F"/>
    <w:rsid w:val="0036451F"/>
    <w:rsid w:val="003645A5"/>
    <w:rsid w:val="00364C00"/>
    <w:rsid w:val="00364EB6"/>
    <w:rsid w:val="00365258"/>
    <w:rsid w:val="00365E30"/>
    <w:rsid w:val="00365E97"/>
    <w:rsid w:val="003667C3"/>
    <w:rsid w:val="003679D6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1F87"/>
    <w:rsid w:val="003721B8"/>
    <w:rsid w:val="0037261D"/>
    <w:rsid w:val="00372A80"/>
    <w:rsid w:val="00372F13"/>
    <w:rsid w:val="003732B3"/>
    <w:rsid w:val="00373867"/>
    <w:rsid w:val="00373B2B"/>
    <w:rsid w:val="003740B7"/>
    <w:rsid w:val="0037479E"/>
    <w:rsid w:val="003748A0"/>
    <w:rsid w:val="0037490D"/>
    <w:rsid w:val="00374C6F"/>
    <w:rsid w:val="00374D55"/>
    <w:rsid w:val="00375301"/>
    <w:rsid w:val="00375511"/>
    <w:rsid w:val="00375878"/>
    <w:rsid w:val="0037590F"/>
    <w:rsid w:val="003760E2"/>
    <w:rsid w:val="00376ABE"/>
    <w:rsid w:val="00376E3A"/>
    <w:rsid w:val="00376FDC"/>
    <w:rsid w:val="0037701D"/>
    <w:rsid w:val="0037753A"/>
    <w:rsid w:val="00377E08"/>
    <w:rsid w:val="003802AE"/>
    <w:rsid w:val="00380328"/>
    <w:rsid w:val="00380CE8"/>
    <w:rsid w:val="00380E4A"/>
    <w:rsid w:val="00380F5B"/>
    <w:rsid w:val="003813F7"/>
    <w:rsid w:val="00381527"/>
    <w:rsid w:val="003815AE"/>
    <w:rsid w:val="003818EE"/>
    <w:rsid w:val="003822D9"/>
    <w:rsid w:val="00382417"/>
    <w:rsid w:val="003824E1"/>
    <w:rsid w:val="00382B67"/>
    <w:rsid w:val="003830BF"/>
    <w:rsid w:val="003831BD"/>
    <w:rsid w:val="00383260"/>
    <w:rsid w:val="003833AE"/>
    <w:rsid w:val="00383436"/>
    <w:rsid w:val="00383A1C"/>
    <w:rsid w:val="00383A60"/>
    <w:rsid w:val="00383BFE"/>
    <w:rsid w:val="003851AC"/>
    <w:rsid w:val="003851C8"/>
    <w:rsid w:val="0038566D"/>
    <w:rsid w:val="003877EB"/>
    <w:rsid w:val="0038784D"/>
    <w:rsid w:val="00387B4B"/>
    <w:rsid w:val="00387CAD"/>
    <w:rsid w:val="00387F15"/>
    <w:rsid w:val="003901EA"/>
    <w:rsid w:val="00390C18"/>
    <w:rsid w:val="00390D8A"/>
    <w:rsid w:val="003911EB"/>
    <w:rsid w:val="00391BB3"/>
    <w:rsid w:val="00391BD1"/>
    <w:rsid w:val="003920D6"/>
    <w:rsid w:val="003926B2"/>
    <w:rsid w:val="003927C1"/>
    <w:rsid w:val="00393BA2"/>
    <w:rsid w:val="00393CD6"/>
    <w:rsid w:val="00394F32"/>
    <w:rsid w:val="00395626"/>
    <w:rsid w:val="00395CCF"/>
    <w:rsid w:val="003964FA"/>
    <w:rsid w:val="0039652F"/>
    <w:rsid w:val="003970D2"/>
    <w:rsid w:val="0039747D"/>
    <w:rsid w:val="003979C3"/>
    <w:rsid w:val="00397C64"/>
    <w:rsid w:val="003A00B4"/>
    <w:rsid w:val="003A05EF"/>
    <w:rsid w:val="003A174D"/>
    <w:rsid w:val="003A1785"/>
    <w:rsid w:val="003A1A01"/>
    <w:rsid w:val="003A234B"/>
    <w:rsid w:val="003A23D1"/>
    <w:rsid w:val="003A2475"/>
    <w:rsid w:val="003A2A75"/>
    <w:rsid w:val="003A3317"/>
    <w:rsid w:val="003A3417"/>
    <w:rsid w:val="003A36FE"/>
    <w:rsid w:val="003A4466"/>
    <w:rsid w:val="003A4B3A"/>
    <w:rsid w:val="003A4C5C"/>
    <w:rsid w:val="003A4E00"/>
    <w:rsid w:val="003A4E56"/>
    <w:rsid w:val="003A553D"/>
    <w:rsid w:val="003A5E16"/>
    <w:rsid w:val="003A6152"/>
    <w:rsid w:val="003A7AE0"/>
    <w:rsid w:val="003A7CFB"/>
    <w:rsid w:val="003A7DA1"/>
    <w:rsid w:val="003B01BB"/>
    <w:rsid w:val="003B05BD"/>
    <w:rsid w:val="003B0668"/>
    <w:rsid w:val="003B0878"/>
    <w:rsid w:val="003B0FEA"/>
    <w:rsid w:val="003B1066"/>
    <w:rsid w:val="003B1682"/>
    <w:rsid w:val="003B1D11"/>
    <w:rsid w:val="003B1DA1"/>
    <w:rsid w:val="003B1DBF"/>
    <w:rsid w:val="003B2038"/>
    <w:rsid w:val="003B20FB"/>
    <w:rsid w:val="003B2123"/>
    <w:rsid w:val="003B216C"/>
    <w:rsid w:val="003B23F3"/>
    <w:rsid w:val="003B2A98"/>
    <w:rsid w:val="003B2E81"/>
    <w:rsid w:val="003B312E"/>
    <w:rsid w:val="003B3D90"/>
    <w:rsid w:val="003B4450"/>
    <w:rsid w:val="003B45B6"/>
    <w:rsid w:val="003B4C03"/>
    <w:rsid w:val="003B5299"/>
    <w:rsid w:val="003B5B40"/>
    <w:rsid w:val="003B5C2B"/>
    <w:rsid w:val="003B5D57"/>
    <w:rsid w:val="003B64B1"/>
    <w:rsid w:val="003B652D"/>
    <w:rsid w:val="003B6530"/>
    <w:rsid w:val="003B6789"/>
    <w:rsid w:val="003B6C57"/>
    <w:rsid w:val="003B6EC5"/>
    <w:rsid w:val="003B765A"/>
    <w:rsid w:val="003B7CE4"/>
    <w:rsid w:val="003B7DF4"/>
    <w:rsid w:val="003C0079"/>
    <w:rsid w:val="003C0171"/>
    <w:rsid w:val="003C03C2"/>
    <w:rsid w:val="003C06F4"/>
    <w:rsid w:val="003C0A7F"/>
    <w:rsid w:val="003C0C10"/>
    <w:rsid w:val="003C11CD"/>
    <w:rsid w:val="003C126E"/>
    <w:rsid w:val="003C1CBB"/>
    <w:rsid w:val="003C1F3D"/>
    <w:rsid w:val="003C2330"/>
    <w:rsid w:val="003C2968"/>
    <w:rsid w:val="003C2B65"/>
    <w:rsid w:val="003C2F7D"/>
    <w:rsid w:val="003C3167"/>
    <w:rsid w:val="003C3171"/>
    <w:rsid w:val="003C3926"/>
    <w:rsid w:val="003C3E06"/>
    <w:rsid w:val="003C4269"/>
    <w:rsid w:val="003C4764"/>
    <w:rsid w:val="003C4886"/>
    <w:rsid w:val="003C4902"/>
    <w:rsid w:val="003C491B"/>
    <w:rsid w:val="003C4CDE"/>
    <w:rsid w:val="003C52D0"/>
    <w:rsid w:val="003C5F83"/>
    <w:rsid w:val="003C6196"/>
    <w:rsid w:val="003C6539"/>
    <w:rsid w:val="003C68AA"/>
    <w:rsid w:val="003C68DC"/>
    <w:rsid w:val="003C7075"/>
    <w:rsid w:val="003C71E7"/>
    <w:rsid w:val="003C750E"/>
    <w:rsid w:val="003C770B"/>
    <w:rsid w:val="003C7D3F"/>
    <w:rsid w:val="003D00AB"/>
    <w:rsid w:val="003D0390"/>
    <w:rsid w:val="003D0790"/>
    <w:rsid w:val="003D0A68"/>
    <w:rsid w:val="003D0F00"/>
    <w:rsid w:val="003D1024"/>
    <w:rsid w:val="003D1BB2"/>
    <w:rsid w:val="003D1C96"/>
    <w:rsid w:val="003D2350"/>
    <w:rsid w:val="003D236F"/>
    <w:rsid w:val="003D24D9"/>
    <w:rsid w:val="003D2552"/>
    <w:rsid w:val="003D265C"/>
    <w:rsid w:val="003D2791"/>
    <w:rsid w:val="003D29CE"/>
    <w:rsid w:val="003D2B8B"/>
    <w:rsid w:val="003D2C57"/>
    <w:rsid w:val="003D2F60"/>
    <w:rsid w:val="003D35E6"/>
    <w:rsid w:val="003D3770"/>
    <w:rsid w:val="003D38CC"/>
    <w:rsid w:val="003D3927"/>
    <w:rsid w:val="003D3A3E"/>
    <w:rsid w:val="003D4085"/>
    <w:rsid w:val="003D4535"/>
    <w:rsid w:val="003D4875"/>
    <w:rsid w:val="003D48C7"/>
    <w:rsid w:val="003D5019"/>
    <w:rsid w:val="003D5943"/>
    <w:rsid w:val="003D5AAD"/>
    <w:rsid w:val="003D5CB5"/>
    <w:rsid w:val="003D61CC"/>
    <w:rsid w:val="003D6205"/>
    <w:rsid w:val="003D65D7"/>
    <w:rsid w:val="003D663E"/>
    <w:rsid w:val="003D70F1"/>
    <w:rsid w:val="003D7542"/>
    <w:rsid w:val="003D7707"/>
    <w:rsid w:val="003E0553"/>
    <w:rsid w:val="003E0B4C"/>
    <w:rsid w:val="003E0DAB"/>
    <w:rsid w:val="003E0E28"/>
    <w:rsid w:val="003E110F"/>
    <w:rsid w:val="003E1887"/>
    <w:rsid w:val="003E1959"/>
    <w:rsid w:val="003E1AB4"/>
    <w:rsid w:val="003E1BA0"/>
    <w:rsid w:val="003E2155"/>
    <w:rsid w:val="003E221C"/>
    <w:rsid w:val="003E2349"/>
    <w:rsid w:val="003E24E9"/>
    <w:rsid w:val="003E2BFB"/>
    <w:rsid w:val="003E2C5A"/>
    <w:rsid w:val="003E2F01"/>
    <w:rsid w:val="003E3182"/>
    <w:rsid w:val="003E3944"/>
    <w:rsid w:val="003E3A44"/>
    <w:rsid w:val="003E3B5A"/>
    <w:rsid w:val="003E406B"/>
    <w:rsid w:val="003E4605"/>
    <w:rsid w:val="003E4695"/>
    <w:rsid w:val="003E4C6B"/>
    <w:rsid w:val="003E5924"/>
    <w:rsid w:val="003E5CF4"/>
    <w:rsid w:val="003E626A"/>
    <w:rsid w:val="003E65D3"/>
    <w:rsid w:val="003E672A"/>
    <w:rsid w:val="003E727B"/>
    <w:rsid w:val="003E73E3"/>
    <w:rsid w:val="003E7581"/>
    <w:rsid w:val="003E7A7F"/>
    <w:rsid w:val="003F0593"/>
    <w:rsid w:val="003F1142"/>
    <w:rsid w:val="003F1C5E"/>
    <w:rsid w:val="003F1DB3"/>
    <w:rsid w:val="003F283E"/>
    <w:rsid w:val="003F2950"/>
    <w:rsid w:val="003F2D48"/>
    <w:rsid w:val="003F2E7A"/>
    <w:rsid w:val="003F3FD4"/>
    <w:rsid w:val="003F4491"/>
    <w:rsid w:val="003F4FFE"/>
    <w:rsid w:val="003F5174"/>
    <w:rsid w:val="003F5FF8"/>
    <w:rsid w:val="003F6243"/>
    <w:rsid w:val="003F637C"/>
    <w:rsid w:val="003F67C9"/>
    <w:rsid w:val="003F6E42"/>
    <w:rsid w:val="003F6E50"/>
    <w:rsid w:val="003F78D7"/>
    <w:rsid w:val="003F7973"/>
    <w:rsid w:val="003F7CF3"/>
    <w:rsid w:val="004000E4"/>
    <w:rsid w:val="00400245"/>
    <w:rsid w:val="004004C2"/>
    <w:rsid w:val="00400E8F"/>
    <w:rsid w:val="00401056"/>
    <w:rsid w:val="00401793"/>
    <w:rsid w:val="00401828"/>
    <w:rsid w:val="004018BF"/>
    <w:rsid w:val="004024A3"/>
    <w:rsid w:val="00402BF7"/>
    <w:rsid w:val="00402C62"/>
    <w:rsid w:val="00402C67"/>
    <w:rsid w:val="00402F32"/>
    <w:rsid w:val="00403099"/>
    <w:rsid w:val="00403BC8"/>
    <w:rsid w:val="00403E4E"/>
    <w:rsid w:val="0040495C"/>
    <w:rsid w:val="0040599D"/>
    <w:rsid w:val="004060D1"/>
    <w:rsid w:val="004066AC"/>
    <w:rsid w:val="00406801"/>
    <w:rsid w:val="0040724A"/>
    <w:rsid w:val="00407514"/>
    <w:rsid w:val="00407EA2"/>
    <w:rsid w:val="00407EEC"/>
    <w:rsid w:val="00410362"/>
    <w:rsid w:val="00410477"/>
    <w:rsid w:val="00411563"/>
    <w:rsid w:val="004119F1"/>
    <w:rsid w:val="00411C1E"/>
    <w:rsid w:val="00411C85"/>
    <w:rsid w:val="00412123"/>
    <w:rsid w:val="004122A6"/>
    <w:rsid w:val="004123D9"/>
    <w:rsid w:val="00412CFD"/>
    <w:rsid w:val="00412D68"/>
    <w:rsid w:val="00412F11"/>
    <w:rsid w:val="004131D5"/>
    <w:rsid w:val="0041325B"/>
    <w:rsid w:val="00413C13"/>
    <w:rsid w:val="004141A6"/>
    <w:rsid w:val="00414716"/>
    <w:rsid w:val="00414B25"/>
    <w:rsid w:val="00414D6F"/>
    <w:rsid w:val="00414D99"/>
    <w:rsid w:val="00414F6E"/>
    <w:rsid w:val="004156A8"/>
    <w:rsid w:val="004157FC"/>
    <w:rsid w:val="00415B08"/>
    <w:rsid w:val="004160E8"/>
    <w:rsid w:val="004161C3"/>
    <w:rsid w:val="0041674D"/>
    <w:rsid w:val="00416823"/>
    <w:rsid w:val="00416DAD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30BE"/>
    <w:rsid w:val="0042353C"/>
    <w:rsid w:val="00424196"/>
    <w:rsid w:val="004243EE"/>
    <w:rsid w:val="00424469"/>
    <w:rsid w:val="00424590"/>
    <w:rsid w:val="00424984"/>
    <w:rsid w:val="00424A86"/>
    <w:rsid w:val="00424E14"/>
    <w:rsid w:val="00425DAC"/>
    <w:rsid w:val="004260D9"/>
    <w:rsid w:val="004261C6"/>
    <w:rsid w:val="004266C2"/>
    <w:rsid w:val="0042689C"/>
    <w:rsid w:val="00426AF5"/>
    <w:rsid w:val="00427126"/>
    <w:rsid w:val="0042759D"/>
    <w:rsid w:val="00427B2F"/>
    <w:rsid w:val="00427D1F"/>
    <w:rsid w:val="0043092A"/>
    <w:rsid w:val="00430B64"/>
    <w:rsid w:val="00430D9A"/>
    <w:rsid w:val="00430F70"/>
    <w:rsid w:val="004314D1"/>
    <w:rsid w:val="0043186D"/>
    <w:rsid w:val="0043201E"/>
    <w:rsid w:val="00432326"/>
    <w:rsid w:val="0043235B"/>
    <w:rsid w:val="00432D5E"/>
    <w:rsid w:val="00432E9E"/>
    <w:rsid w:val="004330BE"/>
    <w:rsid w:val="00433592"/>
    <w:rsid w:val="00433C0A"/>
    <w:rsid w:val="00433DAE"/>
    <w:rsid w:val="00433F00"/>
    <w:rsid w:val="004347F4"/>
    <w:rsid w:val="00434969"/>
    <w:rsid w:val="00434B2B"/>
    <w:rsid w:val="00435626"/>
    <w:rsid w:val="004366E0"/>
    <w:rsid w:val="004369C5"/>
    <w:rsid w:val="00436C31"/>
    <w:rsid w:val="00436E34"/>
    <w:rsid w:val="00436FCB"/>
    <w:rsid w:val="004371BA"/>
    <w:rsid w:val="00437898"/>
    <w:rsid w:val="004379FF"/>
    <w:rsid w:val="00437C28"/>
    <w:rsid w:val="00440FC6"/>
    <w:rsid w:val="0044115E"/>
    <w:rsid w:val="00441507"/>
    <w:rsid w:val="00442279"/>
    <w:rsid w:val="0044267D"/>
    <w:rsid w:val="00442BCE"/>
    <w:rsid w:val="00444293"/>
    <w:rsid w:val="004448F6"/>
    <w:rsid w:val="004449AF"/>
    <w:rsid w:val="00444D05"/>
    <w:rsid w:val="00444D2B"/>
    <w:rsid w:val="004450E3"/>
    <w:rsid w:val="004465DF"/>
    <w:rsid w:val="00446954"/>
    <w:rsid w:val="0044756D"/>
    <w:rsid w:val="00447572"/>
    <w:rsid w:val="00447854"/>
    <w:rsid w:val="00447C62"/>
    <w:rsid w:val="00447E68"/>
    <w:rsid w:val="00451199"/>
    <w:rsid w:val="0045152A"/>
    <w:rsid w:val="00452731"/>
    <w:rsid w:val="00452903"/>
    <w:rsid w:val="00453698"/>
    <w:rsid w:val="004538DD"/>
    <w:rsid w:val="00453E78"/>
    <w:rsid w:val="0045424A"/>
    <w:rsid w:val="0045439D"/>
    <w:rsid w:val="00454B15"/>
    <w:rsid w:val="00454E52"/>
    <w:rsid w:val="00454FBB"/>
    <w:rsid w:val="004551AD"/>
    <w:rsid w:val="004563F1"/>
    <w:rsid w:val="0045675C"/>
    <w:rsid w:val="004569F6"/>
    <w:rsid w:val="00456B4D"/>
    <w:rsid w:val="00456C3F"/>
    <w:rsid w:val="00456DB0"/>
    <w:rsid w:val="00456F18"/>
    <w:rsid w:val="00457CD8"/>
    <w:rsid w:val="00460090"/>
    <w:rsid w:val="004600F0"/>
    <w:rsid w:val="004604E4"/>
    <w:rsid w:val="0046054E"/>
    <w:rsid w:val="00460781"/>
    <w:rsid w:val="004609A4"/>
    <w:rsid w:val="00460A35"/>
    <w:rsid w:val="00461939"/>
    <w:rsid w:val="00461D23"/>
    <w:rsid w:val="00462675"/>
    <w:rsid w:val="00462952"/>
    <w:rsid w:val="00462A75"/>
    <w:rsid w:val="0046373F"/>
    <w:rsid w:val="00464884"/>
    <w:rsid w:val="004648F9"/>
    <w:rsid w:val="00464A4D"/>
    <w:rsid w:val="00464CD9"/>
    <w:rsid w:val="00465314"/>
    <w:rsid w:val="00465853"/>
    <w:rsid w:val="00466027"/>
    <w:rsid w:val="0046670A"/>
    <w:rsid w:val="00466843"/>
    <w:rsid w:val="00466996"/>
    <w:rsid w:val="00466F60"/>
    <w:rsid w:val="00467254"/>
    <w:rsid w:val="004673D2"/>
    <w:rsid w:val="00467478"/>
    <w:rsid w:val="0046752B"/>
    <w:rsid w:val="004677C5"/>
    <w:rsid w:val="00467915"/>
    <w:rsid w:val="00467DF4"/>
    <w:rsid w:val="0047008E"/>
    <w:rsid w:val="004700AB"/>
    <w:rsid w:val="00470308"/>
    <w:rsid w:val="004704A1"/>
    <w:rsid w:val="0047065A"/>
    <w:rsid w:val="00470EA2"/>
    <w:rsid w:val="00470ECD"/>
    <w:rsid w:val="00471769"/>
    <w:rsid w:val="0047187F"/>
    <w:rsid w:val="00471974"/>
    <w:rsid w:val="00471DB8"/>
    <w:rsid w:val="004720A7"/>
    <w:rsid w:val="00472165"/>
    <w:rsid w:val="0047218F"/>
    <w:rsid w:val="00472611"/>
    <w:rsid w:val="00472D04"/>
    <w:rsid w:val="00472E25"/>
    <w:rsid w:val="00472ED6"/>
    <w:rsid w:val="004736BB"/>
    <w:rsid w:val="004737C1"/>
    <w:rsid w:val="0047385F"/>
    <w:rsid w:val="00473CE7"/>
    <w:rsid w:val="00474140"/>
    <w:rsid w:val="00474510"/>
    <w:rsid w:val="004745D8"/>
    <w:rsid w:val="004747C4"/>
    <w:rsid w:val="00474B7F"/>
    <w:rsid w:val="00474D83"/>
    <w:rsid w:val="004754ED"/>
    <w:rsid w:val="004758E9"/>
    <w:rsid w:val="00475C6D"/>
    <w:rsid w:val="0047626F"/>
    <w:rsid w:val="004762CA"/>
    <w:rsid w:val="00476C76"/>
    <w:rsid w:val="004771B6"/>
    <w:rsid w:val="004776A6"/>
    <w:rsid w:val="00477904"/>
    <w:rsid w:val="00477F03"/>
    <w:rsid w:val="00480B67"/>
    <w:rsid w:val="00480C2D"/>
    <w:rsid w:val="0048100D"/>
    <w:rsid w:val="004814DF"/>
    <w:rsid w:val="00481A30"/>
    <w:rsid w:val="00481FBC"/>
    <w:rsid w:val="0048301E"/>
    <w:rsid w:val="00483669"/>
    <w:rsid w:val="00483BF8"/>
    <w:rsid w:val="00483C7E"/>
    <w:rsid w:val="00484143"/>
    <w:rsid w:val="004847CE"/>
    <w:rsid w:val="00485071"/>
    <w:rsid w:val="00485286"/>
    <w:rsid w:val="004859C7"/>
    <w:rsid w:val="00486D11"/>
    <w:rsid w:val="00486D39"/>
    <w:rsid w:val="00486E17"/>
    <w:rsid w:val="004872A9"/>
    <w:rsid w:val="00487796"/>
    <w:rsid w:val="00487FBB"/>
    <w:rsid w:val="004900EC"/>
    <w:rsid w:val="00490A28"/>
    <w:rsid w:val="00490DD5"/>
    <w:rsid w:val="00490F52"/>
    <w:rsid w:val="00491136"/>
    <w:rsid w:val="00491B44"/>
    <w:rsid w:val="00492113"/>
    <w:rsid w:val="004923CC"/>
    <w:rsid w:val="004927E5"/>
    <w:rsid w:val="00493329"/>
    <w:rsid w:val="00493547"/>
    <w:rsid w:val="00493F19"/>
    <w:rsid w:val="00493F7A"/>
    <w:rsid w:val="00494183"/>
    <w:rsid w:val="00494A57"/>
    <w:rsid w:val="00494A7D"/>
    <w:rsid w:val="00494DAB"/>
    <w:rsid w:val="00494E24"/>
    <w:rsid w:val="0049544D"/>
    <w:rsid w:val="004954D0"/>
    <w:rsid w:val="00495738"/>
    <w:rsid w:val="00495849"/>
    <w:rsid w:val="00496468"/>
    <w:rsid w:val="0049674F"/>
    <w:rsid w:val="00496C49"/>
    <w:rsid w:val="00496CBA"/>
    <w:rsid w:val="00496D37"/>
    <w:rsid w:val="00497127"/>
    <w:rsid w:val="00497583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274D"/>
    <w:rsid w:val="004A35C6"/>
    <w:rsid w:val="004A369D"/>
    <w:rsid w:val="004A3715"/>
    <w:rsid w:val="004A3E26"/>
    <w:rsid w:val="004A4195"/>
    <w:rsid w:val="004A44D2"/>
    <w:rsid w:val="004A570E"/>
    <w:rsid w:val="004A6AA0"/>
    <w:rsid w:val="004A6EAD"/>
    <w:rsid w:val="004A71E9"/>
    <w:rsid w:val="004A734F"/>
    <w:rsid w:val="004A7609"/>
    <w:rsid w:val="004A7E27"/>
    <w:rsid w:val="004B0164"/>
    <w:rsid w:val="004B1008"/>
    <w:rsid w:val="004B15D6"/>
    <w:rsid w:val="004B15EB"/>
    <w:rsid w:val="004B1767"/>
    <w:rsid w:val="004B1AFD"/>
    <w:rsid w:val="004B1B55"/>
    <w:rsid w:val="004B1BC6"/>
    <w:rsid w:val="004B304C"/>
    <w:rsid w:val="004B39E5"/>
    <w:rsid w:val="004B3A36"/>
    <w:rsid w:val="004B3B67"/>
    <w:rsid w:val="004B4213"/>
    <w:rsid w:val="004B4248"/>
    <w:rsid w:val="004B44AA"/>
    <w:rsid w:val="004B47F5"/>
    <w:rsid w:val="004B4A3C"/>
    <w:rsid w:val="004B4D19"/>
    <w:rsid w:val="004B4FE0"/>
    <w:rsid w:val="004B52F7"/>
    <w:rsid w:val="004B5887"/>
    <w:rsid w:val="004B63B7"/>
    <w:rsid w:val="004B6741"/>
    <w:rsid w:val="004B6770"/>
    <w:rsid w:val="004B6963"/>
    <w:rsid w:val="004B6B15"/>
    <w:rsid w:val="004B7022"/>
    <w:rsid w:val="004B783B"/>
    <w:rsid w:val="004B7C8A"/>
    <w:rsid w:val="004B7EBA"/>
    <w:rsid w:val="004C00F4"/>
    <w:rsid w:val="004C0672"/>
    <w:rsid w:val="004C07C7"/>
    <w:rsid w:val="004C191A"/>
    <w:rsid w:val="004C1ECD"/>
    <w:rsid w:val="004C2AAB"/>
    <w:rsid w:val="004C38D7"/>
    <w:rsid w:val="004C3AFA"/>
    <w:rsid w:val="004C3D6B"/>
    <w:rsid w:val="004C3DB9"/>
    <w:rsid w:val="004C461D"/>
    <w:rsid w:val="004C4811"/>
    <w:rsid w:val="004C4ABA"/>
    <w:rsid w:val="004C4AF7"/>
    <w:rsid w:val="004C4CE5"/>
    <w:rsid w:val="004C5110"/>
    <w:rsid w:val="004C51AB"/>
    <w:rsid w:val="004C5948"/>
    <w:rsid w:val="004C5E58"/>
    <w:rsid w:val="004C6745"/>
    <w:rsid w:val="004C6A0A"/>
    <w:rsid w:val="004C6FE6"/>
    <w:rsid w:val="004C709E"/>
    <w:rsid w:val="004C77C4"/>
    <w:rsid w:val="004C7B24"/>
    <w:rsid w:val="004C7BC3"/>
    <w:rsid w:val="004C7F9F"/>
    <w:rsid w:val="004D0005"/>
    <w:rsid w:val="004D05A4"/>
    <w:rsid w:val="004D065A"/>
    <w:rsid w:val="004D06B1"/>
    <w:rsid w:val="004D09E5"/>
    <w:rsid w:val="004D13B6"/>
    <w:rsid w:val="004D18B0"/>
    <w:rsid w:val="004D1BD5"/>
    <w:rsid w:val="004D234F"/>
    <w:rsid w:val="004D2881"/>
    <w:rsid w:val="004D2B95"/>
    <w:rsid w:val="004D2DEA"/>
    <w:rsid w:val="004D2E58"/>
    <w:rsid w:val="004D32B5"/>
    <w:rsid w:val="004D373B"/>
    <w:rsid w:val="004D4632"/>
    <w:rsid w:val="004D4910"/>
    <w:rsid w:val="004D4B4F"/>
    <w:rsid w:val="004D53D4"/>
    <w:rsid w:val="004D5599"/>
    <w:rsid w:val="004D58DA"/>
    <w:rsid w:val="004D6047"/>
    <w:rsid w:val="004D6370"/>
    <w:rsid w:val="004D75E2"/>
    <w:rsid w:val="004D7693"/>
    <w:rsid w:val="004D7AF2"/>
    <w:rsid w:val="004D7CEF"/>
    <w:rsid w:val="004E00A5"/>
    <w:rsid w:val="004E02CD"/>
    <w:rsid w:val="004E0BB7"/>
    <w:rsid w:val="004E0C52"/>
    <w:rsid w:val="004E0EB8"/>
    <w:rsid w:val="004E112E"/>
    <w:rsid w:val="004E248F"/>
    <w:rsid w:val="004E33A9"/>
    <w:rsid w:val="004E3B8F"/>
    <w:rsid w:val="004E43FC"/>
    <w:rsid w:val="004E4B00"/>
    <w:rsid w:val="004E4C22"/>
    <w:rsid w:val="004E5518"/>
    <w:rsid w:val="004E57AC"/>
    <w:rsid w:val="004E5BBA"/>
    <w:rsid w:val="004E6030"/>
    <w:rsid w:val="004E60BD"/>
    <w:rsid w:val="004E61B7"/>
    <w:rsid w:val="004E6534"/>
    <w:rsid w:val="004E6950"/>
    <w:rsid w:val="004E6D28"/>
    <w:rsid w:val="004E7532"/>
    <w:rsid w:val="004E7A66"/>
    <w:rsid w:val="004F0BD7"/>
    <w:rsid w:val="004F11FC"/>
    <w:rsid w:val="004F1432"/>
    <w:rsid w:val="004F15C4"/>
    <w:rsid w:val="004F1A82"/>
    <w:rsid w:val="004F1AF7"/>
    <w:rsid w:val="004F2982"/>
    <w:rsid w:val="004F3384"/>
    <w:rsid w:val="004F3BE6"/>
    <w:rsid w:val="004F3D5F"/>
    <w:rsid w:val="004F43E2"/>
    <w:rsid w:val="004F4530"/>
    <w:rsid w:val="004F49AF"/>
    <w:rsid w:val="004F4D32"/>
    <w:rsid w:val="004F4DED"/>
    <w:rsid w:val="004F51A7"/>
    <w:rsid w:val="004F545D"/>
    <w:rsid w:val="004F5466"/>
    <w:rsid w:val="004F562B"/>
    <w:rsid w:val="004F5CCB"/>
    <w:rsid w:val="004F6170"/>
    <w:rsid w:val="004F617B"/>
    <w:rsid w:val="004F6188"/>
    <w:rsid w:val="004F6503"/>
    <w:rsid w:val="004F68D2"/>
    <w:rsid w:val="004F69DA"/>
    <w:rsid w:val="004F6A9E"/>
    <w:rsid w:val="004F6B73"/>
    <w:rsid w:val="004F722F"/>
    <w:rsid w:val="004F72C0"/>
    <w:rsid w:val="004F77E7"/>
    <w:rsid w:val="004F79A4"/>
    <w:rsid w:val="004F7EA6"/>
    <w:rsid w:val="00500502"/>
    <w:rsid w:val="00500946"/>
    <w:rsid w:val="005009B0"/>
    <w:rsid w:val="00500B58"/>
    <w:rsid w:val="0050162D"/>
    <w:rsid w:val="00501874"/>
    <w:rsid w:val="005018EC"/>
    <w:rsid w:val="005019B5"/>
    <w:rsid w:val="00501BA4"/>
    <w:rsid w:val="00501CD9"/>
    <w:rsid w:val="00501E0B"/>
    <w:rsid w:val="00501F97"/>
    <w:rsid w:val="00502051"/>
    <w:rsid w:val="005020B6"/>
    <w:rsid w:val="00502258"/>
    <w:rsid w:val="005045ED"/>
    <w:rsid w:val="00504825"/>
    <w:rsid w:val="0050491D"/>
    <w:rsid w:val="00505754"/>
    <w:rsid w:val="00505811"/>
    <w:rsid w:val="005059A7"/>
    <w:rsid w:val="0050652F"/>
    <w:rsid w:val="00506D7C"/>
    <w:rsid w:val="00506DDF"/>
    <w:rsid w:val="00506E24"/>
    <w:rsid w:val="00506E3E"/>
    <w:rsid w:val="00507343"/>
    <w:rsid w:val="0050780C"/>
    <w:rsid w:val="005103F3"/>
    <w:rsid w:val="00510C73"/>
    <w:rsid w:val="0051168A"/>
    <w:rsid w:val="00511950"/>
    <w:rsid w:val="005125BB"/>
    <w:rsid w:val="00512706"/>
    <w:rsid w:val="00512A21"/>
    <w:rsid w:val="00512C24"/>
    <w:rsid w:val="00513604"/>
    <w:rsid w:val="00513669"/>
    <w:rsid w:val="0051371D"/>
    <w:rsid w:val="00513AAE"/>
    <w:rsid w:val="00513F6E"/>
    <w:rsid w:val="0051408B"/>
    <w:rsid w:val="0051477B"/>
    <w:rsid w:val="00514E9F"/>
    <w:rsid w:val="00515980"/>
    <w:rsid w:val="00515C63"/>
    <w:rsid w:val="00515CA0"/>
    <w:rsid w:val="00515E26"/>
    <w:rsid w:val="0051636F"/>
    <w:rsid w:val="005165CA"/>
    <w:rsid w:val="00516AEC"/>
    <w:rsid w:val="00516D12"/>
    <w:rsid w:val="00516F59"/>
    <w:rsid w:val="0051776D"/>
    <w:rsid w:val="00517AF1"/>
    <w:rsid w:val="00520118"/>
    <w:rsid w:val="00520727"/>
    <w:rsid w:val="00520A44"/>
    <w:rsid w:val="00520A55"/>
    <w:rsid w:val="00520FE9"/>
    <w:rsid w:val="00520FF9"/>
    <w:rsid w:val="005223A1"/>
    <w:rsid w:val="005227AD"/>
    <w:rsid w:val="005230E2"/>
    <w:rsid w:val="005233E5"/>
    <w:rsid w:val="0052348F"/>
    <w:rsid w:val="00523639"/>
    <w:rsid w:val="005238C5"/>
    <w:rsid w:val="00523A33"/>
    <w:rsid w:val="0052416A"/>
    <w:rsid w:val="005248E6"/>
    <w:rsid w:val="00524C71"/>
    <w:rsid w:val="005259A6"/>
    <w:rsid w:val="00525D39"/>
    <w:rsid w:val="00525FB5"/>
    <w:rsid w:val="00526165"/>
    <w:rsid w:val="0052791B"/>
    <w:rsid w:val="005279AC"/>
    <w:rsid w:val="00527A60"/>
    <w:rsid w:val="00530575"/>
    <w:rsid w:val="0053129A"/>
    <w:rsid w:val="00531449"/>
    <w:rsid w:val="00532A79"/>
    <w:rsid w:val="00532B7E"/>
    <w:rsid w:val="0053310E"/>
    <w:rsid w:val="005334D3"/>
    <w:rsid w:val="00533933"/>
    <w:rsid w:val="005339AD"/>
    <w:rsid w:val="00533AC1"/>
    <w:rsid w:val="00533ACA"/>
    <w:rsid w:val="00533FE1"/>
    <w:rsid w:val="0053408C"/>
    <w:rsid w:val="005349BA"/>
    <w:rsid w:val="00534ACF"/>
    <w:rsid w:val="00535630"/>
    <w:rsid w:val="005358E6"/>
    <w:rsid w:val="00535C31"/>
    <w:rsid w:val="00535F58"/>
    <w:rsid w:val="005364A7"/>
    <w:rsid w:val="005367FE"/>
    <w:rsid w:val="00536F7B"/>
    <w:rsid w:val="005377E1"/>
    <w:rsid w:val="00537856"/>
    <w:rsid w:val="005379DC"/>
    <w:rsid w:val="00537C19"/>
    <w:rsid w:val="00540420"/>
    <w:rsid w:val="0054047C"/>
    <w:rsid w:val="00540959"/>
    <w:rsid w:val="005411DB"/>
    <w:rsid w:val="00541DE7"/>
    <w:rsid w:val="00541F58"/>
    <w:rsid w:val="00542183"/>
    <w:rsid w:val="005423A9"/>
    <w:rsid w:val="00542418"/>
    <w:rsid w:val="00542633"/>
    <w:rsid w:val="0054346B"/>
    <w:rsid w:val="005439EB"/>
    <w:rsid w:val="00543AA0"/>
    <w:rsid w:val="00543B2D"/>
    <w:rsid w:val="005444A5"/>
    <w:rsid w:val="0054466D"/>
    <w:rsid w:val="005455C5"/>
    <w:rsid w:val="00545CBE"/>
    <w:rsid w:val="00545FAC"/>
    <w:rsid w:val="00546A8A"/>
    <w:rsid w:val="00546B80"/>
    <w:rsid w:val="005478A0"/>
    <w:rsid w:val="00547CB3"/>
    <w:rsid w:val="00547D7D"/>
    <w:rsid w:val="00547E09"/>
    <w:rsid w:val="00547EDE"/>
    <w:rsid w:val="00547F97"/>
    <w:rsid w:val="005503C4"/>
    <w:rsid w:val="005504B9"/>
    <w:rsid w:val="00550A98"/>
    <w:rsid w:val="00550B4B"/>
    <w:rsid w:val="00551001"/>
    <w:rsid w:val="0055141E"/>
    <w:rsid w:val="005514D7"/>
    <w:rsid w:val="005519FD"/>
    <w:rsid w:val="00551ACF"/>
    <w:rsid w:val="00551D9C"/>
    <w:rsid w:val="00551ED3"/>
    <w:rsid w:val="00551F77"/>
    <w:rsid w:val="005521FA"/>
    <w:rsid w:val="005522B0"/>
    <w:rsid w:val="0055255F"/>
    <w:rsid w:val="00552D32"/>
    <w:rsid w:val="0055322B"/>
    <w:rsid w:val="0055326C"/>
    <w:rsid w:val="00553292"/>
    <w:rsid w:val="0055353D"/>
    <w:rsid w:val="005535B9"/>
    <w:rsid w:val="005536EB"/>
    <w:rsid w:val="00553820"/>
    <w:rsid w:val="00553999"/>
    <w:rsid w:val="00553BA3"/>
    <w:rsid w:val="00554205"/>
    <w:rsid w:val="005543C7"/>
    <w:rsid w:val="00554566"/>
    <w:rsid w:val="005545D8"/>
    <w:rsid w:val="00554CEE"/>
    <w:rsid w:val="00554EC7"/>
    <w:rsid w:val="00555311"/>
    <w:rsid w:val="00555EFE"/>
    <w:rsid w:val="00555F11"/>
    <w:rsid w:val="00556421"/>
    <w:rsid w:val="0055652F"/>
    <w:rsid w:val="00556AF6"/>
    <w:rsid w:val="00556B3B"/>
    <w:rsid w:val="00556C90"/>
    <w:rsid w:val="005575BF"/>
    <w:rsid w:val="00557A32"/>
    <w:rsid w:val="00557AFD"/>
    <w:rsid w:val="00560117"/>
    <w:rsid w:val="00560A4B"/>
    <w:rsid w:val="0056122B"/>
    <w:rsid w:val="0056136E"/>
    <w:rsid w:val="00561678"/>
    <w:rsid w:val="00562206"/>
    <w:rsid w:val="005623A9"/>
    <w:rsid w:val="00562404"/>
    <w:rsid w:val="005625AD"/>
    <w:rsid w:val="005626A0"/>
    <w:rsid w:val="00562E23"/>
    <w:rsid w:val="00562E8E"/>
    <w:rsid w:val="005633B6"/>
    <w:rsid w:val="00563A6B"/>
    <w:rsid w:val="0056419C"/>
    <w:rsid w:val="005644AA"/>
    <w:rsid w:val="00564686"/>
    <w:rsid w:val="00564941"/>
    <w:rsid w:val="005649DD"/>
    <w:rsid w:val="005649FE"/>
    <w:rsid w:val="0056596D"/>
    <w:rsid w:val="0056598C"/>
    <w:rsid w:val="00565B40"/>
    <w:rsid w:val="00566504"/>
    <w:rsid w:val="00566A62"/>
    <w:rsid w:val="00567167"/>
    <w:rsid w:val="005672BB"/>
    <w:rsid w:val="00567367"/>
    <w:rsid w:val="005674D8"/>
    <w:rsid w:val="00567D0C"/>
    <w:rsid w:val="005700F9"/>
    <w:rsid w:val="00570180"/>
    <w:rsid w:val="0057095E"/>
    <w:rsid w:val="005709A4"/>
    <w:rsid w:val="00570B08"/>
    <w:rsid w:val="00570DEB"/>
    <w:rsid w:val="005710B0"/>
    <w:rsid w:val="005714E0"/>
    <w:rsid w:val="0057189F"/>
    <w:rsid w:val="005718F6"/>
    <w:rsid w:val="00571BE4"/>
    <w:rsid w:val="005723EF"/>
    <w:rsid w:val="00572A25"/>
    <w:rsid w:val="00573220"/>
    <w:rsid w:val="00573373"/>
    <w:rsid w:val="0057363E"/>
    <w:rsid w:val="00574415"/>
    <w:rsid w:val="005745EA"/>
    <w:rsid w:val="00574DA0"/>
    <w:rsid w:val="00574DAA"/>
    <w:rsid w:val="00575308"/>
    <w:rsid w:val="00575BC8"/>
    <w:rsid w:val="00576818"/>
    <w:rsid w:val="0057681C"/>
    <w:rsid w:val="0057682C"/>
    <w:rsid w:val="0057689B"/>
    <w:rsid w:val="00576A14"/>
    <w:rsid w:val="0057745C"/>
    <w:rsid w:val="005777BD"/>
    <w:rsid w:val="00577A9A"/>
    <w:rsid w:val="00577CD1"/>
    <w:rsid w:val="0058033F"/>
    <w:rsid w:val="00580898"/>
    <w:rsid w:val="00581F3B"/>
    <w:rsid w:val="00582A53"/>
    <w:rsid w:val="00582D22"/>
    <w:rsid w:val="00582FF9"/>
    <w:rsid w:val="00584195"/>
    <w:rsid w:val="005844A8"/>
    <w:rsid w:val="0058481B"/>
    <w:rsid w:val="00584959"/>
    <w:rsid w:val="00584CE6"/>
    <w:rsid w:val="0058543B"/>
    <w:rsid w:val="0058547C"/>
    <w:rsid w:val="005856ED"/>
    <w:rsid w:val="005858D0"/>
    <w:rsid w:val="00585A33"/>
    <w:rsid w:val="00585BCF"/>
    <w:rsid w:val="00586085"/>
    <w:rsid w:val="00586336"/>
    <w:rsid w:val="00590126"/>
    <w:rsid w:val="005907EE"/>
    <w:rsid w:val="00591B17"/>
    <w:rsid w:val="00591EA3"/>
    <w:rsid w:val="0059204B"/>
    <w:rsid w:val="005926B7"/>
    <w:rsid w:val="00592F74"/>
    <w:rsid w:val="005940B6"/>
    <w:rsid w:val="00594291"/>
    <w:rsid w:val="005949E6"/>
    <w:rsid w:val="005950B1"/>
    <w:rsid w:val="00595886"/>
    <w:rsid w:val="00596237"/>
    <w:rsid w:val="005967F5"/>
    <w:rsid w:val="00596990"/>
    <w:rsid w:val="00597203"/>
    <w:rsid w:val="005972A4"/>
    <w:rsid w:val="00597EB2"/>
    <w:rsid w:val="00597F5B"/>
    <w:rsid w:val="00597F9C"/>
    <w:rsid w:val="005A048B"/>
    <w:rsid w:val="005A04DC"/>
    <w:rsid w:val="005A0517"/>
    <w:rsid w:val="005A0531"/>
    <w:rsid w:val="005A06F1"/>
    <w:rsid w:val="005A08C2"/>
    <w:rsid w:val="005A0A0E"/>
    <w:rsid w:val="005A0A87"/>
    <w:rsid w:val="005A12B9"/>
    <w:rsid w:val="005A1707"/>
    <w:rsid w:val="005A1C47"/>
    <w:rsid w:val="005A2868"/>
    <w:rsid w:val="005A291D"/>
    <w:rsid w:val="005A2D14"/>
    <w:rsid w:val="005A3882"/>
    <w:rsid w:val="005A3925"/>
    <w:rsid w:val="005A392A"/>
    <w:rsid w:val="005A3A27"/>
    <w:rsid w:val="005A3D18"/>
    <w:rsid w:val="005A4084"/>
    <w:rsid w:val="005A4370"/>
    <w:rsid w:val="005A4756"/>
    <w:rsid w:val="005A4A80"/>
    <w:rsid w:val="005A4EE5"/>
    <w:rsid w:val="005A5033"/>
    <w:rsid w:val="005A5227"/>
    <w:rsid w:val="005A544B"/>
    <w:rsid w:val="005A54CB"/>
    <w:rsid w:val="005A62FB"/>
    <w:rsid w:val="005A6340"/>
    <w:rsid w:val="005A6A39"/>
    <w:rsid w:val="005A6BF4"/>
    <w:rsid w:val="005A6D3E"/>
    <w:rsid w:val="005B0253"/>
    <w:rsid w:val="005B0AA4"/>
    <w:rsid w:val="005B0C54"/>
    <w:rsid w:val="005B0CB3"/>
    <w:rsid w:val="005B0DC7"/>
    <w:rsid w:val="005B14A7"/>
    <w:rsid w:val="005B1A56"/>
    <w:rsid w:val="005B1DF4"/>
    <w:rsid w:val="005B24EC"/>
    <w:rsid w:val="005B302E"/>
    <w:rsid w:val="005B3584"/>
    <w:rsid w:val="005B3730"/>
    <w:rsid w:val="005B39FA"/>
    <w:rsid w:val="005B3A38"/>
    <w:rsid w:val="005B3AA1"/>
    <w:rsid w:val="005B4756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B7AC1"/>
    <w:rsid w:val="005C0205"/>
    <w:rsid w:val="005C0CBC"/>
    <w:rsid w:val="005C1C3E"/>
    <w:rsid w:val="005C20A3"/>
    <w:rsid w:val="005C2795"/>
    <w:rsid w:val="005C2A85"/>
    <w:rsid w:val="005C3B7F"/>
    <w:rsid w:val="005C3D83"/>
    <w:rsid w:val="005C4377"/>
    <w:rsid w:val="005C4579"/>
    <w:rsid w:val="005C4710"/>
    <w:rsid w:val="005C49B8"/>
    <w:rsid w:val="005C5043"/>
    <w:rsid w:val="005C5C06"/>
    <w:rsid w:val="005C7255"/>
    <w:rsid w:val="005C7BF0"/>
    <w:rsid w:val="005C7D92"/>
    <w:rsid w:val="005C7EDE"/>
    <w:rsid w:val="005D032A"/>
    <w:rsid w:val="005D058A"/>
    <w:rsid w:val="005D0678"/>
    <w:rsid w:val="005D1122"/>
    <w:rsid w:val="005D154E"/>
    <w:rsid w:val="005D16B5"/>
    <w:rsid w:val="005D294F"/>
    <w:rsid w:val="005D2C26"/>
    <w:rsid w:val="005D2E84"/>
    <w:rsid w:val="005D2EFA"/>
    <w:rsid w:val="005D3058"/>
    <w:rsid w:val="005D32A4"/>
    <w:rsid w:val="005D38A6"/>
    <w:rsid w:val="005D3BED"/>
    <w:rsid w:val="005D3D35"/>
    <w:rsid w:val="005D413E"/>
    <w:rsid w:val="005D4582"/>
    <w:rsid w:val="005D4754"/>
    <w:rsid w:val="005D4E23"/>
    <w:rsid w:val="005D52AE"/>
    <w:rsid w:val="005D55CC"/>
    <w:rsid w:val="005D5BB7"/>
    <w:rsid w:val="005D5C77"/>
    <w:rsid w:val="005D5CE7"/>
    <w:rsid w:val="005D65D2"/>
    <w:rsid w:val="005D67A4"/>
    <w:rsid w:val="005D74E7"/>
    <w:rsid w:val="005D7719"/>
    <w:rsid w:val="005E0830"/>
    <w:rsid w:val="005E0E27"/>
    <w:rsid w:val="005E1076"/>
    <w:rsid w:val="005E14BC"/>
    <w:rsid w:val="005E2C56"/>
    <w:rsid w:val="005E3171"/>
    <w:rsid w:val="005E33A6"/>
    <w:rsid w:val="005E41F3"/>
    <w:rsid w:val="005E4211"/>
    <w:rsid w:val="005E4321"/>
    <w:rsid w:val="005E47B1"/>
    <w:rsid w:val="005E5185"/>
    <w:rsid w:val="005E5204"/>
    <w:rsid w:val="005E5415"/>
    <w:rsid w:val="005E59F3"/>
    <w:rsid w:val="005E6BF1"/>
    <w:rsid w:val="005E6F18"/>
    <w:rsid w:val="005E7548"/>
    <w:rsid w:val="005E7594"/>
    <w:rsid w:val="005E7895"/>
    <w:rsid w:val="005E78C2"/>
    <w:rsid w:val="005E7A29"/>
    <w:rsid w:val="005F07B1"/>
    <w:rsid w:val="005F0944"/>
    <w:rsid w:val="005F0BFC"/>
    <w:rsid w:val="005F0D16"/>
    <w:rsid w:val="005F0EF0"/>
    <w:rsid w:val="005F14CB"/>
    <w:rsid w:val="005F1502"/>
    <w:rsid w:val="005F15B0"/>
    <w:rsid w:val="005F1A3E"/>
    <w:rsid w:val="005F1AA0"/>
    <w:rsid w:val="005F1EFD"/>
    <w:rsid w:val="005F203C"/>
    <w:rsid w:val="005F211E"/>
    <w:rsid w:val="005F21AB"/>
    <w:rsid w:val="005F2719"/>
    <w:rsid w:val="005F284A"/>
    <w:rsid w:val="005F28BD"/>
    <w:rsid w:val="005F2947"/>
    <w:rsid w:val="005F37FB"/>
    <w:rsid w:val="005F3BD7"/>
    <w:rsid w:val="005F4435"/>
    <w:rsid w:val="005F45E1"/>
    <w:rsid w:val="005F53D0"/>
    <w:rsid w:val="005F59D0"/>
    <w:rsid w:val="005F5F62"/>
    <w:rsid w:val="005F6275"/>
    <w:rsid w:val="005F6B5D"/>
    <w:rsid w:val="005F6F62"/>
    <w:rsid w:val="005F71B8"/>
    <w:rsid w:val="005F766C"/>
    <w:rsid w:val="005F76C6"/>
    <w:rsid w:val="005F7716"/>
    <w:rsid w:val="005F77BA"/>
    <w:rsid w:val="005F79D1"/>
    <w:rsid w:val="005F7DE8"/>
    <w:rsid w:val="0060002B"/>
    <w:rsid w:val="00600940"/>
    <w:rsid w:val="00600B3F"/>
    <w:rsid w:val="00601536"/>
    <w:rsid w:val="00601E90"/>
    <w:rsid w:val="0060243A"/>
    <w:rsid w:val="00602471"/>
    <w:rsid w:val="00602864"/>
    <w:rsid w:val="00602EBC"/>
    <w:rsid w:val="00602F4F"/>
    <w:rsid w:val="0060312B"/>
    <w:rsid w:val="00603428"/>
    <w:rsid w:val="00603E30"/>
    <w:rsid w:val="00603EF9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2CA"/>
    <w:rsid w:val="00610557"/>
    <w:rsid w:val="006107B0"/>
    <w:rsid w:val="006107DB"/>
    <w:rsid w:val="00610D55"/>
    <w:rsid w:val="0061100C"/>
    <w:rsid w:val="006110B4"/>
    <w:rsid w:val="006116D3"/>
    <w:rsid w:val="00612CFC"/>
    <w:rsid w:val="0061384E"/>
    <w:rsid w:val="00613F2E"/>
    <w:rsid w:val="00613FEE"/>
    <w:rsid w:val="006142D2"/>
    <w:rsid w:val="0061447B"/>
    <w:rsid w:val="006147D4"/>
    <w:rsid w:val="00614F08"/>
    <w:rsid w:val="00614F17"/>
    <w:rsid w:val="00615C83"/>
    <w:rsid w:val="0061623E"/>
    <w:rsid w:val="00616C5A"/>
    <w:rsid w:val="0061772F"/>
    <w:rsid w:val="00617FEF"/>
    <w:rsid w:val="00620165"/>
    <w:rsid w:val="0062074D"/>
    <w:rsid w:val="00620DDC"/>
    <w:rsid w:val="00621550"/>
    <w:rsid w:val="00621AE4"/>
    <w:rsid w:val="00621CDD"/>
    <w:rsid w:val="0062206F"/>
    <w:rsid w:val="00622D2F"/>
    <w:rsid w:val="0062300B"/>
    <w:rsid w:val="00623020"/>
    <w:rsid w:val="0062344F"/>
    <w:rsid w:val="00623A74"/>
    <w:rsid w:val="00623CDB"/>
    <w:rsid w:val="00624536"/>
    <w:rsid w:val="00624790"/>
    <w:rsid w:val="00624B30"/>
    <w:rsid w:val="006250CA"/>
    <w:rsid w:val="0062565D"/>
    <w:rsid w:val="0062578E"/>
    <w:rsid w:val="006258FF"/>
    <w:rsid w:val="00625EC2"/>
    <w:rsid w:val="006261FB"/>
    <w:rsid w:val="0062632A"/>
    <w:rsid w:val="00626674"/>
    <w:rsid w:val="00626E92"/>
    <w:rsid w:val="00627589"/>
    <w:rsid w:val="00627CD6"/>
    <w:rsid w:val="00627E40"/>
    <w:rsid w:val="0063011A"/>
    <w:rsid w:val="00630321"/>
    <w:rsid w:val="006306E5"/>
    <w:rsid w:val="00630B2A"/>
    <w:rsid w:val="00631820"/>
    <w:rsid w:val="00632233"/>
    <w:rsid w:val="006322B4"/>
    <w:rsid w:val="00632320"/>
    <w:rsid w:val="00632A1F"/>
    <w:rsid w:val="00632A6D"/>
    <w:rsid w:val="006331B2"/>
    <w:rsid w:val="00633887"/>
    <w:rsid w:val="00633FF6"/>
    <w:rsid w:val="0063519E"/>
    <w:rsid w:val="00635274"/>
    <w:rsid w:val="00635636"/>
    <w:rsid w:val="00635F9A"/>
    <w:rsid w:val="006365FE"/>
    <w:rsid w:val="00636FBF"/>
    <w:rsid w:val="00637252"/>
    <w:rsid w:val="00637BD9"/>
    <w:rsid w:val="006403A5"/>
    <w:rsid w:val="00640F2E"/>
    <w:rsid w:val="00640F43"/>
    <w:rsid w:val="0064166D"/>
    <w:rsid w:val="0064187E"/>
    <w:rsid w:val="00642098"/>
    <w:rsid w:val="006421BB"/>
    <w:rsid w:val="0064233F"/>
    <w:rsid w:val="0064240C"/>
    <w:rsid w:val="00642813"/>
    <w:rsid w:val="0064282B"/>
    <w:rsid w:val="00642C54"/>
    <w:rsid w:val="00642DE6"/>
    <w:rsid w:val="00642F29"/>
    <w:rsid w:val="00642F96"/>
    <w:rsid w:val="006432F4"/>
    <w:rsid w:val="00643B04"/>
    <w:rsid w:val="00644457"/>
    <w:rsid w:val="00644933"/>
    <w:rsid w:val="0064499E"/>
    <w:rsid w:val="00644B98"/>
    <w:rsid w:val="00644C2F"/>
    <w:rsid w:val="00644FE5"/>
    <w:rsid w:val="00645089"/>
    <w:rsid w:val="00645470"/>
    <w:rsid w:val="00646120"/>
    <w:rsid w:val="006470AB"/>
    <w:rsid w:val="006470CA"/>
    <w:rsid w:val="0064745B"/>
    <w:rsid w:val="006477B7"/>
    <w:rsid w:val="00647B92"/>
    <w:rsid w:val="006503FA"/>
    <w:rsid w:val="00650E3D"/>
    <w:rsid w:val="006513AE"/>
    <w:rsid w:val="0065163C"/>
    <w:rsid w:val="00651864"/>
    <w:rsid w:val="006519CC"/>
    <w:rsid w:val="00651C32"/>
    <w:rsid w:val="00652567"/>
    <w:rsid w:val="0065282B"/>
    <w:rsid w:val="00652AE3"/>
    <w:rsid w:val="00652E06"/>
    <w:rsid w:val="00653308"/>
    <w:rsid w:val="00653CB5"/>
    <w:rsid w:val="00654164"/>
    <w:rsid w:val="00654943"/>
    <w:rsid w:val="00654EB2"/>
    <w:rsid w:val="00654F85"/>
    <w:rsid w:val="00654F90"/>
    <w:rsid w:val="00655817"/>
    <w:rsid w:val="00655D8F"/>
    <w:rsid w:val="00655DD6"/>
    <w:rsid w:val="00655ECB"/>
    <w:rsid w:val="00655F7E"/>
    <w:rsid w:val="0065654A"/>
    <w:rsid w:val="006565AF"/>
    <w:rsid w:val="00656D66"/>
    <w:rsid w:val="00656E6F"/>
    <w:rsid w:val="00656ECD"/>
    <w:rsid w:val="00656F1F"/>
    <w:rsid w:val="00657243"/>
    <w:rsid w:val="006577F9"/>
    <w:rsid w:val="00657DAA"/>
    <w:rsid w:val="00661005"/>
    <w:rsid w:val="0066134E"/>
    <w:rsid w:val="006622D3"/>
    <w:rsid w:val="00662391"/>
    <w:rsid w:val="0066287B"/>
    <w:rsid w:val="00662FD6"/>
    <w:rsid w:val="00663201"/>
    <w:rsid w:val="0066329B"/>
    <w:rsid w:val="0066420A"/>
    <w:rsid w:val="006649A0"/>
    <w:rsid w:val="00664DF3"/>
    <w:rsid w:val="0066512C"/>
    <w:rsid w:val="00665237"/>
    <w:rsid w:val="00665C3C"/>
    <w:rsid w:val="006660D5"/>
    <w:rsid w:val="006661E0"/>
    <w:rsid w:val="0066654B"/>
    <w:rsid w:val="0066670E"/>
    <w:rsid w:val="00666BD2"/>
    <w:rsid w:val="00667108"/>
    <w:rsid w:val="0066728C"/>
    <w:rsid w:val="0066751D"/>
    <w:rsid w:val="00667694"/>
    <w:rsid w:val="00667D59"/>
    <w:rsid w:val="0067048D"/>
    <w:rsid w:val="00670D7B"/>
    <w:rsid w:val="00671A9F"/>
    <w:rsid w:val="00671D23"/>
    <w:rsid w:val="0067268C"/>
    <w:rsid w:val="006728BA"/>
    <w:rsid w:val="00672EB6"/>
    <w:rsid w:val="00672F13"/>
    <w:rsid w:val="00673001"/>
    <w:rsid w:val="0067322F"/>
    <w:rsid w:val="0067365C"/>
    <w:rsid w:val="00673AD1"/>
    <w:rsid w:val="00673DA3"/>
    <w:rsid w:val="00674305"/>
    <w:rsid w:val="00674D0A"/>
    <w:rsid w:val="0067514A"/>
    <w:rsid w:val="00675F81"/>
    <w:rsid w:val="0067610E"/>
    <w:rsid w:val="006761B1"/>
    <w:rsid w:val="006762EE"/>
    <w:rsid w:val="006763B9"/>
    <w:rsid w:val="00676537"/>
    <w:rsid w:val="0067665E"/>
    <w:rsid w:val="006768A2"/>
    <w:rsid w:val="006772DB"/>
    <w:rsid w:val="0067761A"/>
    <w:rsid w:val="00677AB2"/>
    <w:rsid w:val="00677B5C"/>
    <w:rsid w:val="00677D5D"/>
    <w:rsid w:val="0068025C"/>
    <w:rsid w:val="00680394"/>
    <w:rsid w:val="0068047D"/>
    <w:rsid w:val="006804D9"/>
    <w:rsid w:val="00680640"/>
    <w:rsid w:val="00680F98"/>
    <w:rsid w:val="006819E2"/>
    <w:rsid w:val="00681ABD"/>
    <w:rsid w:val="00681B6F"/>
    <w:rsid w:val="00681EB8"/>
    <w:rsid w:val="00681F22"/>
    <w:rsid w:val="0068239D"/>
    <w:rsid w:val="0068293D"/>
    <w:rsid w:val="00682A13"/>
    <w:rsid w:val="00683076"/>
    <w:rsid w:val="00683514"/>
    <w:rsid w:val="00683816"/>
    <w:rsid w:val="006838F5"/>
    <w:rsid w:val="00683D7B"/>
    <w:rsid w:val="006840B2"/>
    <w:rsid w:val="006844AF"/>
    <w:rsid w:val="0068452A"/>
    <w:rsid w:val="006847EF"/>
    <w:rsid w:val="006848DA"/>
    <w:rsid w:val="0068522C"/>
    <w:rsid w:val="006857CC"/>
    <w:rsid w:val="00685802"/>
    <w:rsid w:val="006858DF"/>
    <w:rsid w:val="006859C2"/>
    <w:rsid w:val="00685CD2"/>
    <w:rsid w:val="00685DDD"/>
    <w:rsid w:val="00686879"/>
    <w:rsid w:val="00686997"/>
    <w:rsid w:val="00686BA6"/>
    <w:rsid w:val="00686E33"/>
    <w:rsid w:val="006876F3"/>
    <w:rsid w:val="006902F9"/>
    <w:rsid w:val="006907C8"/>
    <w:rsid w:val="006911A2"/>
    <w:rsid w:val="006917BC"/>
    <w:rsid w:val="00691932"/>
    <w:rsid w:val="00692211"/>
    <w:rsid w:val="006924F2"/>
    <w:rsid w:val="00693130"/>
    <w:rsid w:val="00693171"/>
    <w:rsid w:val="00693662"/>
    <w:rsid w:val="00693F24"/>
    <w:rsid w:val="00693FED"/>
    <w:rsid w:val="00694104"/>
    <w:rsid w:val="0069432C"/>
    <w:rsid w:val="00694B1E"/>
    <w:rsid w:val="00694D64"/>
    <w:rsid w:val="00694E61"/>
    <w:rsid w:val="00695107"/>
    <w:rsid w:val="0069517F"/>
    <w:rsid w:val="00695239"/>
    <w:rsid w:val="00695837"/>
    <w:rsid w:val="00695A89"/>
    <w:rsid w:val="00695EE8"/>
    <w:rsid w:val="00695F17"/>
    <w:rsid w:val="00695F9B"/>
    <w:rsid w:val="00696212"/>
    <w:rsid w:val="00696313"/>
    <w:rsid w:val="00696801"/>
    <w:rsid w:val="00696F7D"/>
    <w:rsid w:val="006975EC"/>
    <w:rsid w:val="006A050B"/>
    <w:rsid w:val="006A0AB6"/>
    <w:rsid w:val="006A0B33"/>
    <w:rsid w:val="006A1373"/>
    <w:rsid w:val="006A1D10"/>
    <w:rsid w:val="006A21A8"/>
    <w:rsid w:val="006A21AC"/>
    <w:rsid w:val="006A2375"/>
    <w:rsid w:val="006A2431"/>
    <w:rsid w:val="006A270D"/>
    <w:rsid w:val="006A2E29"/>
    <w:rsid w:val="006A2F51"/>
    <w:rsid w:val="006A32FD"/>
    <w:rsid w:val="006A39BA"/>
    <w:rsid w:val="006A41ED"/>
    <w:rsid w:val="006A431A"/>
    <w:rsid w:val="006A43D2"/>
    <w:rsid w:val="006A480A"/>
    <w:rsid w:val="006A4A3C"/>
    <w:rsid w:val="006A4B04"/>
    <w:rsid w:val="006A4C45"/>
    <w:rsid w:val="006A4EF5"/>
    <w:rsid w:val="006A4FE2"/>
    <w:rsid w:val="006A5257"/>
    <w:rsid w:val="006A5359"/>
    <w:rsid w:val="006A58FE"/>
    <w:rsid w:val="006A5A20"/>
    <w:rsid w:val="006A5A61"/>
    <w:rsid w:val="006A66ED"/>
    <w:rsid w:val="006A6969"/>
    <w:rsid w:val="006A6D16"/>
    <w:rsid w:val="006A7417"/>
    <w:rsid w:val="006A7A57"/>
    <w:rsid w:val="006A7CD0"/>
    <w:rsid w:val="006B0441"/>
    <w:rsid w:val="006B0E23"/>
    <w:rsid w:val="006B16F4"/>
    <w:rsid w:val="006B1D00"/>
    <w:rsid w:val="006B2A10"/>
    <w:rsid w:val="006B2E7A"/>
    <w:rsid w:val="006B35A0"/>
    <w:rsid w:val="006B3807"/>
    <w:rsid w:val="006B39B7"/>
    <w:rsid w:val="006B3D9A"/>
    <w:rsid w:val="006B4680"/>
    <w:rsid w:val="006B533F"/>
    <w:rsid w:val="006B566A"/>
    <w:rsid w:val="006B5B75"/>
    <w:rsid w:val="006B5E2B"/>
    <w:rsid w:val="006B6AC7"/>
    <w:rsid w:val="006B75AC"/>
    <w:rsid w:val="006B7E56"/>
    <w:rsid w:val="006C018E"/>
    <w:rsid w:val="006C01DE"/>
    <w:rsid w:val="006C0245"/>
    <w:rsid w:val="006C0445"/>
    <w:rsid w:val="006C051C"/>
    <w:rsid w:val="006C1E76"/>
    <w:rsid w:val="006C23C0"/>
    <w:rsid w:val="006C289D"/>
    <w:rsid w:val="006C2E0D"/>
    <w:rsid w:val="006C2E24"/>
    <w:rsid w:val="006C30BD"/>
    <w:rsid w:val="006C39F6"/>
    <w:rsid w:val="006C3B45"/>
    <w:rsid w:val="006C43EC"/>
    <w:rsid w:val="006C45F0"/>
    <w:rsid w:val="006C462B"/>
    <w:rsid w:val="006C4736"/>
    <w:rsid w:val="006C4951"/>
    <w:rsid w:val="006C52C0"/>
    <w:rsid w:val="006C5474"/>
    <w:rsid w:val="006C550F"/>
    <w:rsid w:val="006C5D8E"/>
    <w:rsid w:val="006C6C78"/>
    <w:rsid w:val="006D0106"/>
    <w:rsid w:val="006D01EB"/>
    <w:rsid w:val="006D03E3"/>
    <w:rsid w:val="006D05EE"/>
    <w:rsid w:val="006D08CD"/>
    <w:rsid w:val="006D0C28"/>
    <w:rsid w:val="006D0CCF"/>
    <w:rsid w:val="006D0E63"/>
    <w:rsid w:val="006D1488"/>
    <w:rsid w:val="006D18F0"/>
    <w:rsid w:val="006D19C3"/>
    <w:rsid w:val="006D1A74"/>
    <w:rsid w:val="006D1BFC"/>
    <w:rsid w:val="006D1CD2"/>
    <w:rsid w:val="006D29F9"/>
    <w:rsid w:val="006D3401"/>
    <w:rsid w:val="006D3CF6"/>
    <w:rsid w:val="006D3D3B"/>
    <w:rsid w:val="006D3FAE"/>
    <w:rsid w:val="006D4646"/>
    <w:rsid w:val="006D516B"/>
    <w:rsid w:val="006D5E48"/>
    <w:rsid w:val="006D5FD5"/>
    <w:rsid w:val="006D6A6E"/>
    <w:rsid w:val="006D6F1C"/>
    <w:rsid w:val="006D799A"/>
    <w:rsid w:val="006D79AF"/>
    <w:rsid w:val="006D7AE9"/>
    <w:rsid w:val="006D7BD4"/>
    <w:rsid w:val="006D7C6C"/>
    <w:rsid w:val="006E036B"/>
    <w:rsid w:val="006E0685"/>
    <w:rsid w:val="006E0C9F"/>
    <w:rsid w:val="006E0CFB"/>
    <w:rsid w:val="006E0F94"/>
    <w:rsid w:val="006E152D"/>
    <w:rsid w:val="006E1708"/>
    <w:rsid w:val="006E1EA5"/>
    <w:rsid w:val="006E3009"/>
    <w:rsid w:val="006E3250"/>
    <w:rsid w:val="006E34CC"/>
    <w:rsid w:val="006E34FD"/>
    <w:rsid w:val="006E364E"/>
    <w:rsid w:val="006E3A5D"/>
    <w:rsid w:val="006E41C8"/>
    <w:rsid w:val="006E43FF"/>
    <w:rsid w:val="006E46AC"/>
    <w:rsid w:val="006E4964"/>
    <w:rsid w:val="006E4997"/>
    <w:rsid w:val="006E5274"/>
    <w:rsid w:val="006E5614"/>
    <w:rsid w:val="006E5A51"/>
    <w:rsid w:val="006E5C91"/>
    <w:rsid w:val="006E5CAB"/>
    <w:rsid w:val="006E691E"/>
    <w:rsid w:val="006E6B39"/>
    <w:rsid w:val="006E6CE3"/>
    <w:rsid w:val="006E7048"/>
    <w:rsid w:val="006E738D"/>
    <w:rsid w:val="006E7405"/>
    <w:rsid w:val="006E757C"/>
    <w:rsid w:val="006E7AB8"/>
    <w:rsid w:val="006E7CB5"/>
    <w:rsid w:val="006F0BB0"/>
    <w:rsid w:val="006F0CA0"/>
    <w:rsid w:val="006F0CC9"/>
    <w:rsid w:val="006F0F63"/>
    <w:rsid w:val="006F14FE"/>
    <w:rsid w:val="006F1EBF"/>
    <w:rsid w:val="006F2A5C"/>
    <w:rsid w:val="006F2B61"/>
    <w:rsid w:val="006F329D"/>
    <w:rsid w:val="006F3417"/>
    <w:rsid w:val="006F52DC"/>
    <w:rsid w:val="006F5605"/>
    <w:rsid w:val="006F5B25"/>
    <w:rsid w:val="006F5B40"/>
    <w:rsid w:val="006F5E9B"/>
    <w:rsid w:val="006F641A"/>
    <w:rsid w:val="006F6A94"/>
    <w:rsid w:val="006F6D43"/>
    <w:rsid w:val="006F6EF2"/>
    <w:rsid w:val="006F722D"/>
    <w:rsid w:val="006F727F"/>
    <w:rsid w:val="006F7B71"/>
    <w:rsid w:val="00700BA4"/>
    <w:rsid w:val="00700F63"/>
    <w:rsid w:val="00701A94"/>
    <w:rsid w:val="00702CE9"/>
    <w:rsid w:val="00703157"/>
    <w:rsid w:val="00703917"/>
    <w:rsid w:val="00704C7E"/>
    <w:rsid w:val="00704F80"/>
    <w:rsid w:val="00705277"/>
    <w:rsid w:val="0070559A"/>
    <w:rsid w:val="0070576A"/>
    <w:rsid w:val="00705BBE"/>
    <w:rsid w:val="00705D69"/>
    <w:rsid w:val="00706909"/>
    <w:rsid w:val="00706BC8"/>
    <w:rsid w:val="0070701E"/>
    <w:rsid w:val="00707630"/>
    <w:rsid w:val="0070778E"/>
    <w:rsid w:val="00707966"/>
    <w:rsid w:val="00710DA3"/>
    <w:rsid w:val="00711327"/>
    <w:rsid w:val="0071134D"/>
    <w:rsid w:val="0071138D"/>
    <w:rsid w:val="007115A6"/>
    <w:rsid w:val="0071197F"/>
    <w:rsid w:val="007123EF"/>
    <w:rsid w:val="00712521"/>
    <w:rsid w:val="00712607"/>
    <w:rsid w:val="00712A0E"/>
    <w:rsid w:val="00712A5C"/>
    <w:rsid w:val="00712F2A"/>
    <w:rsid w:val="0071345A"/>
    <w:rsid w:val="00713532"/>
    <w:rsid w:val="007135E0"/>
    <w:rsid w:val="0071372C"/>
    <w:rsid w:val="00713802"/>
    <w:rsid w:val="0071440E"/>
    <w:rsid w:val="007144C2"/>
    <w:rsid w:val="00714799"/>
    <w:rsid w:val="007149EA"/>
    <w:rsid w:val="00714F25"/>
    <w:rsid w:val="007152DC"/>
    <w:rsid w:val="007154B5"/>
    <w:rsid w:val="007154D7"/>
    <w:rsid w:val="007157C7"/>
    <w:rsid w:val="0071598B"/>
    <w:rsid w:val="00716057"/>
    <w:rsid w:val="00716552"/>
    <w:rsid w:val="00716622"/>
    <w:rsid w:val="00716735"/>
    <w:rsid w:val="00716C67"/>
    <w:rsid w:val="00716DB7"/>
    <w:rsid w:val="0071757B"/>
    <w:rsid w:val="007175C0"/>
    <w:rsid w:val="00717875"/>
    <w:rsid w:val="00717A0D"/>
    <w:rsid w:val="00717F26"/>
    <w:rsid w:val="0072044F"/>
    <w:rsid w:val="007204EE"/>
    <w:rsid w:val="00720A37"/>
    <w:rsid w:val="00720AB1"/>
    <w:rsid w:val="00720AD5"/>
    <w:rsid w:val="00720D5E"/>
    <w:rsid w:val="00720D9C"/>
    <w:rsid w:val="00721AFF"/>
    <w:rsid w:val="00721CF3"/>
    <w:rsid w:val="00722005"/>
    <w:rsid w:val="007226D4"/>
    <w:rsid w:val="00722E84"/>
    <w:rsid w:val="00722FE2"/>
    <w:rsid w:val="00723615"/>
    <w:rsid w:val="0072394D"/>
    <w:rsid w:val="00723B78"/>
    <w:rsid w:val="0072400A"/>
    <w:rsid w:val="0072414E"/>
    <w:rsid w:val="007248DF"/>
    <w:rsid w:val="00724AC6"/>
    <w:rsid w:val="00724B37"/>
    <w:rsid w:val="00724F8E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0FBF"/>
    <w:rsid w:val="007312BA"/>
    <w:rsid w:val="00731657"/>
    <w:rsid w:val="007317DF"/>
    <w:rsid w:val="007325BF"/>
    <w:rsid w:val="00732695"/>
    <w:rsid w:val="00732884"/>
    <w:rsid w:val="00732CA5"/>
    <w:rsid w:val="00732CAB"/>
    <w:rsid w:val="00733636"/>
    <w:rsid w:val="007336DE"/>
    <w:rsid w:val="00733964"/>
    <w:rsid w:val="00733983"/>
    <w:rsid w:val="00733D59"/>
    <w:rsid w:val="00734791"/>
    <w:rsid w:val="00735022"/>
    <w:rsid w:val="0073549F"/>
    <w:rsid w:val="00737222"/>
    <w:rsid w:val="00737238"/>
    <w:rsid w:val="00740146"/>
    <w:rsid w:val="007412B4"/>
    <w:rsid w:val="00741A27"/>
    <w:rsid w:val="00741B58"/>
    <w:rsid w:val="00741C23"/>
    <w:rsid w:val="00741F17"/>
    <w:rsid w:val="00742236"/>
    <w:rsid w:val="0074263F"/>
    <w:rsid w:val="007430BB"/>
    <w:rsid w:val="00743733"/>
    <w:rsid w:val="00743DF1"/>
    <w:rsid w:val="00744125"/>
    <w:rsid w:val="007441A9"/>
    <w:rsid w:val="007446E9"/>
    <w:rsid w:val="007449DE"/>
    <w:rsid w:val="00744EB1"/>
    <w:rsid w:val="00745482"/>
    <w:rsid w:val="00745623"/>
    <w:rsid w:val="0074645D"/>
    <w:rsid w:val="00747302"/>
    <w:rsid w:val="00747461"/>
    <w:rsid w:val="007502BF"/>
    <w:rsid w:val="007504B5"/>
    <w:rsid w:val="00750C64"/>
    <w:rsid w:val="0075173B"/>
    <w:rsid w:val="00751A24"/>
    <w:rsid w:val="00752765"/>
    <w:rsid w:val="00752B19"/>
    <w:rsid w:val="00752B8F"/>
    <w:rsid w:val="00753625"/>
    <w:rsid w:val="00753D63"/>
    <w:rsid w:val="007547F0"/>
    <w:rsid w:val="0075485A"/>
    <w:rsid w:val="00754971"/>
    <w:rsid w:val="00754AA3"/>
    <w:rsid w:val="007550FC"/>
    <w:rsid w:val="007558AA"/>
    <w:rsid w:val="007558D0"/>
    <w:rsid w:val="00755DED"/>
    <w:rsid w:val="00756151"/>
    <w:rsid w:val="00757012"/>
    <w:rsid w:val="00757C6A"/>
    <w:rsid w:val="00760009"/>
    <w:rsid w:val="00760209"/>
    <w:rsid w:val="0076058D"/>
    <w:rsid w:val="00760C40"/>
    <w:rsid w:val="00760CFA"/>
    <w:rsid w:val="00760E93"/>
    <w:rsid w:val="00761143"/>
    <w:rsid w:val="007612E6"/>
    <w:rsid w:val="007614A7"/>
    <w:rsid w:val="007620E2"/>
    <w:rsid w:val="007627AF"/>
    <w:rsid w:val="00762884"/>
    <w:rsid w:val="00762DBE"/>
    <w:rsid w:val="00763450"/>
    <w:rsid w:val="007638F5"/>
    <w:rsid w:val="00763D43"/>
    <w:rsid w:val="007645B5"/>
    <w:rsid w:val="00764E24"/>
    <w:rsid w:val="007655AA"/>
    <w:rsid w:val="00765AD5"/>
    <w:rsid w:val="00765C9E"/>
    <w:rsid w:val="00765CC1"/>
    <w:rsid w:val="00766F94"/>
    <w:rsid w:val="00767396"/>
    <w:rsid w:val="00767473"/>
    <w:rsid w:val="007678F2"/>
    <w:rsid w:val="007706DD"/>
    <w:rsid w:val="00770827"/>
    <w:rsid w:val="00770BCA"/>
    <w:rsid w:val="007712F8"/>
    <w:rsid w:val="00771631"/>
    <w:rsid w:val="0077245D"/>
    <w:rsid w:val="00772942"/>
    <w:rsid w:val="00772F49"/>
    <w:rsid w:val="00773751"/>
    <w:rsid w:val="00773A5F"/>
    <w:rsid w:val="00774261"/>
    <w:rsid w:val="007743C3"/>
    <w:rsid w:val="007744E0"/>
    <w:rsid w:val="00774A21"/>
    <w:rsid w:val="0077534C"/>
    <w:rsid w:val="007756F3"/>
    <w:rsid w:val="007757A9"/>
    <w:rsid w:val="00775B4A"/>
    <w:rsid w:val="00776079"/>
    <w:rsid w:val="00776133"/>
    <w:rsid w:val="007762AB"/>
    <w:rsid w:val="007766D9"/>
    <w:rsid w:val="00776A0C"/>
    <w:rsid w:val="00776E79"/>
    <w:rsid w:val="007771AF"/>
    <w:rsid w:val="00777D29"/>
    <w:rsid w:val="00780431"/>
    <w:rsid w:val="007812C1"/>
    <w:rsid w:val="0078161F"/>
    <w:rsid w:val="00781B8C"/>
    <w:rsid w:val="00782690"/>
    <w:rsid w:val="00782C1B"/>
    <w:rsid w:val="00782F75"/>
    <w:rsid w:val="00782FA3"/>
    <w:rsid w:val="00783008"/>
    <w:rsid w:val="007830EA"/>
    <w:rsid w:val="007832CC"/>
    <w:rsid w:val="007836B4"/>
    <w:rsid w:val="00783857"/>
    <w:rsid w:val="007839F0"/>
    <w:rsid w:val="00783AC6"/>
    <w:rsid w:val="00783CB6"/>
    <w:rsid w:val="007849F9"/>
    <w:rsid w:val="00784BB2"/>
    <w:rsid w:val="007850A0"/>
    <w:rsid w:val="00785410"/>
    <w:rsid w:val="007854B7"/>
    <w:rsid w:val="007854D8"/>
    <w:rsid w:val="00785BE4"/>
    <w:rsid w:val="00785C2C"/>
    <w:rsid w:val="0078602C"/>
    <w:rsid w:val="0078683E"/>
    <w:rsid w:val="00786ABF"/>
    <w:rsid w:val="00787491"/>
    <w:rsid w:val="00787DC1"/>
    <w:rsid w:val="00787E53"/>
    <w:rsid w:val="00787E97"/>
    <w:rsid w:val="007902DE"/>
    <w:rsid w:val="00790A1B"/>
    <w:rsid w:val="00790B70"/>
    <w:rsid w:val="00790F05"/>
    <w:rsid w:val="00790F20"/>
    <w:rsid w:val="00790FD6"/>
    <w:rsid w:val="00791494"/>
    <w:rsid w:val="007917CA"/>
    <w:rsid w:val="00791BCD"/>
    <w:rsid w:val="00791F32"/>
    <w:rsid w:val="00792239"/>
    <w:rsid w:val="00792FFB"/>
    <w:rsid w:val="00793088"/>
    <w:rsid w:val="007931AD"/>
    <w:rsid w:val="00793AF5"/>
    <w:rsid w:val="00793B77"/>
    <w:rsid w:val="00793BA6"/>
    <w:rsid w:val="00793D57"/>
    <w:rsid w:val="007941D7"/>
    <w:rsid w:val="00794966"/>
    <w:rsid w:val="007949C1"/>
    <w:rsid w:val="007949ED"/>
    <w:rsid w:val="00794CF7"/>
    <w:rsid w:val="007951B5"/>
    <w:rsid w:val="00795354"/>
    <w:rsid w:val="007956CE"/>
    <w:rsid w:val="00796CE2"/>
    <w:rsid w:val="00797281"/>
    <w:rsid w:val="007A028D"/>
    <w:rsid w:val="007A0440"/>
    <w:rsid w:val="007A05CE"/>
    <w:rsid w:val="007A07DC"/>
    <w:rsid w:val="007A082F"/>
    <w:rsid w:val="007A0D43"/>
    <w:rsid w:val="007A0D9E"/>
    <w:rsid w:val="007A0F2A"/>
    <w:rsid w:val="007A1CC5"/>
    <w:rsid w:val="007A2064"/>
    <w:rsid w:val="007A2135"/>
    <w:rsid w:val="007A2178"/>
    <w:rsid w:val="007A2579"/>
    <w:rsid w:val="007A2C57"/>
    <w:rsid w:val="007A2D78"/>
    <w:rsid w:val="007A30F7"/>
    <w:rsid w:val="007A355C"/>
    <w:rsid w:val="007A3607"/>
    <w:rsid w:val="007A37E4"/>
    <w:rsid w:val="007A3ADE"/>
    <w:rsid w:val="007A428B"/>
    <w:rsid w:val="007A4673"/>
    <w:rsid w:val="007A4B2B"/>
    <w:rsid w:val="007A4D6D"/>
    <w:rsid w:val="007A573B"/>
    <w:rsid w:val="007A57B5"/>
    <w:rsid w:val="007A5A59"/>
    <w:rsid w:val="007A5BDB"/>
    <w:rsid w:val="007A5C00"/>
    <w:rsid w:val="007A5FEE"/>
    <w:rsid w:val="007A6351"/>
    <w:rsid w:val="007A65DA"/>
    <w:rsid w:val="007A6B29"/>
    <w:rsid w:val="007A6DC0"/>
    <w:rsid w:val="007A6F5B"/>
    <w:rsid w:val="007A7148"/>
    <w:rsid w:val="007A763B"/>
    <w:rsid w:val="007B0534"/>
    <w:rsid w:val="007B0621"/>
    <w:rsid w:val="007B07D3"/>
    <w:rsid w:val="007B0D8D"/>
    <w:rsid w:val="007B0F34"/>
    <w:rsid w:val="007B101B"/>
    <w:rsid w:val="007B115E"/>
    <w:rsid w:val="007B1615"/>
    <w:rsid w:val="007B2393"/>
    <w:rsid w:val="007B261B"/>
    <w:rsid w:val="007B26A4"/>
    <w:rsid w:val="007B2FBC"/>
    <w:rsid w:val="007B354E"/>
    <w:rsid w:val="007B3859"/>
    <w:rsid w:val="007B3A59"/>
    <w:rsid w:val="007B3A9D"/>
    <w:rsid w:val="007B3F41"/>
    <w:rsid w:val="007B5041"/>
    <w:rsid w:val="007B543E"/>
    <w:rsid w:val="007B589A"/>
    <w:rsid w:val="007B5D62"/>
    <w:rsid w:val="007B60F1"/>
    <w:rsid w:val="007B6184"/>
    <w:rsid w:val="007B62F5"/>
    <w:rsid w:val="007B6384"/>
    <w:rsid w:val="007B63B0"/>
    <w:rsid w:val="007B63C2"/>
    <w:rsid w:val="007B63D6"/>
    <w:rsid w:val="007B64AE"/>
    <w:rsid w:val="007B64F9"/>
    <w:rsid w:val="007B6A56"/>
    <w:rsid w:val="007B6F13"/>
    <w:rsid w:val="007B76DF"/>
    <w:rsid w:val="007C021F"/>
    <w:rsid w:val="007C03D8"/>
    <w:rsid w:val="007C0682"/>
    <w:rsid w:val="007C06C1"/>
    <w:rsid w:val="007C0EA8"/>
    <w:rsid w:val="007C12EF"/>
    <w:rsid w:val="007C1357"/>
    <w:rsid w:val="007C1508"/>
    <w:rsid w:val="007C15CD"/>
    <w:rsid w:val="007C18E2"/>
    <w:rsid w:val="007C1908"/>
    <w:rsid w:val="007C191F"/>
    <w:rsid w:val="007C1FA2"/>
    <w:rsid w:val="007C23B3"/>
    <w:rsid w:val="007C29B2"/>
    <w:rsid w:val="007C3963"/>
    <w:rsid w:val="007C3A8D"/>
    <w:rsid w:val="007C3E7A"/>
    <w:rsid w:val="007C4936"/>
    <w:rsid w:val="007C49F2"/>
    <w:rsid w:val="007C4ACB"/>
    <w:rsid w:val="007C5665"/>
    <w:rsid w:val="007C5E0C"/>
    <w:rsid w:val="007C6327"/>
    <w:rsid w:val="007C6CCD"/>
    <w:rsid w:val="007C7681"/>
    <w:rsid w:val="007C7832"/>
    <w:rsid w:val="007C7C71"/>
    <w:rsid w:val="007C7D5C"/>
    <w:rsid w:val="007C7E40"/>
    <w:rsid w:val="007D0129"/>
    <w:rsid w:val="007D0BA5"/>
    <w:rsid w:val="007D1197"/>
    <w:rsid w:val="007D130A"/>
    <w:rsid w:val="007D1411"/>
    <w:rsid w:val="007D1C8E"/>
    <w:rsid w:val="007D2793"/>
    <w:rsid w:val="007D2994"/>
    <w:rsid w:val="007D2CDC"/>
    <w:rsid w:val="007D3396"/>
    <w:rsid w:val="007D349D"/>
    <w:rsid w:val="007D3993"/>
    <w:rsid w:val="007D3DAC"/>
    <w:rsid w:val="007D3E8B"/>
    <w:rsid w:val="007D451A"/>
    <w:rsid w:val="007D460B"/>
    <w:rsid w:val="007D51F6"/>
    <w:rsid w:val="007D566F"/>
    <w:rsid w:val="007D5C36"/>
    <w:rsid w:val="007D61BB"/>
    <w:rsid w:val="007D62B5"/>
    <w:rsid w:val="007D640E"/>
    <w:rsid w:val="007D6827"/>
    <w:rsid w:val="007D6A0E"/>
    <w:rsid w:val="007D6EF5"/>
    <w:rsid w:val="007D6F8C"/>
    <w:rsid w:val="007D7148"/>
    <w:rsid w:val="007D720E"/>
    <w:rsid w:val="007D7F06"/>
    <w:rsid w:val="007E1301"/>
    <w:rsid w:val="007E1322"/>
    <w:rsid w:val="007E1B77"/>
    <w:rsid w:val="007E2496"/>
    <w:rsid w:val="007E2DE8"/>
    <w:rsid w:val="007E2DF6"/>
    <w:rsid w:val="007E2DF8"/>
    <w:rsid w:val="007E3092"/>
    <w:rsid w:val="007E3466"/>
    <w:rsid w:val="007E3551"/>
    <w:rsid w:val="007E39B4"/>
    <w:rsid w:val="007E3AF0"/>
    <w:rsid w:val="007E42E3"/>
    <w:rsid w:val="007E44E3"/>
    <w:rsid w:val="007E45CE"/>
    <w:rsid w:val="007E4899"/>
    <w:rsid w:val="007E4B4A"/>
    <w:rsid w:val="007E4EA5"/>
    <w:rsid w:val="007E5127"/>
    <w:rsid w:val="007E6106"/>
    <w:rsid w:val="007E646D"/>
    <w:rsid w:val="007E6A52"/>
    <w:rsid w:val="007E6D18"/>
    <w:rsid w:val="007E7589"/>
    <w:rsid w:val="007E7CEF"/>
    <w:rsid w:val="007F048C"/>
    <w:rsid w:val="007F0525"/>
    <w:rsid w:val="007F0792"/>
    <w:rsid w:val="007F0F9A"/>
    <w:rsid w:val="007F10ED"/>
    <w:rsid w:val="007F1485"/>
    <w:rsid w:val="007F1675"/>
    <w:rsid w:val="007F20F9"/>
    <w:rsid w:val="007F2FB8"/>
    <w:rsid w:val="007F3051"/>
    <w:rsid w:val="007F3375"/>
    <w:rsid w:val="007F36C8"/>
    <w:rsid w:val="007F3EB6"/>
    <w:rsid w:val="007F42A5"/>
    <w:rsid w:val="007F4E9B"/>
    <w:rsid w:val="007F59B1"/>
    <w:rsid w:val="007F5AE1"/>
    <w:rsid w:val="007F6346"/>
    <w:rsid w:val="007F660C"/>
    <w:rsid w:val="007F678D"/>
    <w:rsid w:val="007F696B"/>
    <w:rsid w:val="007F70CC"/>
    <w:rsid w:val="007F790B"/>
    <w:rsid w:val="007F7938"/>
    <w:rsid w:val="00800234"/>
    <w:rsid w:val="00800427"/>
    <w:rsid w:val="00800AB3"/>
    <w:rsid w:val="0080132C"/>
    <w:rsid w:val="0080155C"/>
    <w:rsid w:val="00801AB2"/>
    <w:rsid w:val="00801C55"/>
    <w:rsid w:val="00801CAC"/>
    <w:rsid w:val="00802235"/>
    <w:rsid w:val="0080263D"/>
    <w:rsid w:val="00802880"/>
    <w:rsid w:val="00802CEE"/>
    <w:rsid w:val="0080369E"/>
    <w:rsid w:val="0080411C"/>
    <w:rsid w:val="008045CF"/>
    <w:rsid w:val="008056E2"/>
    <w:rsid w:val="00805773"/>
    <w:rsid w:val="00805CB1"/>
    <w:rsid w:val="00806669"/>
    <w:rsid w:val="00806742"/>
    <w:rsid w:val="008079F6"/>
    <w:rsid w:val="00807C98"/>
    <w:rsid w:val="00807CCF"/>
    <w:rsid w:val="00810031"/>
    <w:rsid w:val="008109EC"/>
    <w:rsid w:val="00811087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3CD"/>
    <w:rsid w:val="00814487"/>
    <w:rsid w:val="00814968"/>
    <w:rsid w:val="00814D9B"/>
    <w:rsid w:val="00815588"/>
    <w:rsid w:val="00815C5C"/>
    <w:rsid w:val="00815D99"/>
    <w:rsid w:val="008161FF"/>
    <w:rsid w:val="0081649B"/>
    <w:rsid w:val="00816735"/>
    <w:rsid w:val="00816C67"/>
    <w:rsid w:val="00817513"/>
    <w:rsid w:val="00820528"/>
    <w:rsid w:val="00820D62"/>
    <w:rsid w:val="008212E5"/>
    <w:rsid w:val="00821B78"/>
    <w:rsid w:val="00822223"/>
    <w:rsid w:val="00822EDF"/>
    <w:rsid w:val="0082359A"/>
    <w:rsid w:val="00823701"/>
    <w:rsid w:val="00823929"/>
    <w:rsid w:val="00823B6F"/>
    <w:rsid w:val="00824132"/>
    <w:rsid w:val="008243E4"/>
    <w:rsid w:val="008248DC"/>
    <w:rsid w:val="00824CE7"/>
    <w:rsid w:val="00825377"/>
    <w:rsid w:val="0082550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15"/>
    <w:rsid w:val="00830F9D"/>
    <w:rsid w:val="00831102"/>
    <w:rsid w:val="008314B3"/>
    <w:rsid w:val="00831B75"/>
    <w:rsid w:val="008324CD"/>
    <w:rsid w:val="00832A5C"/>
    <w:rsid w:val="00834868"/>
    <w:rsid w:val="00834CD8"/>
    <w:rsid w:val="008352AC"/>
    <w:rsid w:val="0083536A"/>
    <w:rsid w:val="008356C9"/>
    <w:rsid w:val="00835B69"/>
    <w:rsid w:val="00835FFC"/>
    <w:rsid w:val="0083653B"/>
    <w:rsid w:val="00836541"/>
    <w:rsid w:val="00836603"/>
    <w:rsid w:val="00836869"/>
    <w:rsid w:val="00836A2B"/>
    <w:rsid w:val="008372C7"/>
    <w:rsid w:val="008372CD"/>
    <w:rsid w:val="0083759F"/>
    <w:rsid w:val="00837D07"/>
    <w:rsid w:val="00837DA0"/>
    <w:rsid w:val="00837FA8"/>
    <w:rsid w:val="008404EE"/>
    <w:rsid w:val="0084056A"/>
    <w:rsid w:val="008405A4"/>
    <w:rsid w:val="0084136C"/>
    <w:rsid w:val="00841B69"/>
    <w:rsid w:val="00841C00"/>
    <w:rsid w:val="00841C54"/>
    <w:rsid w:val="00841C71"/>
    <w:rsid w:val="00841F90"/>
    <w:rsid w:val="00842877"/>
    <w:rsid w:val="00843C31"/>
    <w:rsid w:val="008443EF"/>
    <w:rsid w:val="00844608"/>
    <w:rsid w:val="00844709"/>
    <w:rsid w:val="00844B59"/>
    <w:rsid w:val="00844EFD"/>
    <w:rsid w:val="008454B1"/>
    <w:rsid w:val="008457AA"/>
    <w:rsid w:val="00845F07"/>
    <w:rsid w:val="008468D6"/>
    <w:rsid w:val="008473A3"/>
    <w:rsid w:val="00847685"/>
    <w:rsid w:val="00847A1B"/>
    <w:rsid w:val="00847BC4"/>
    <w:rsid w:val="00847C1D"/>
    <w:rsid w:val="00847D6D"/>
    <w:rsid w:val="0085032F"/>
    <w:rsid w:val="008505DF"/>
    <w:rsid w:val="00850EC5"/>
    <w:rsid w:val="00851DC0"/>
    <w:rsid w:val="00852185"/>
    <w:rsid w:val="008524A9"/>
    <w:rsid w:val="0085296A"/>
    <w:rsid w:val="008529B1"/>
    <w:rsid w:val="008529F7"/>
    <w:rsid w:val="008536C5"/>
    <w:rsid w:val="008538B3"/>
    <w:rsid w:val="008539E1"/>
    <w:rsid w:val="00853D20"/>
    <w:rsid w:val="00853D59"/>
    <w:rsid w:val="00853FC4"/>
    <w:rsid w:val="00854688"/>
    <w:rsid w:val="0085476E"/>
    <w:rsid w:val="00854E87"/>
    <w:rsid w:val="008559F1"/>
    <w:rsid w:val="00855F17"/>
    <w:rsid w:val="008560C3"/>
    <w:rsid w:val="008568AC"/>
    <w:rsid w:val="00856BD2"/>
    <w:rsid w:val="00856CB0"/>
    <w:rsid w:val="00857035"/>
    <w:rsid w:val="008572F2"/>
    <w:rsid w:val="00857309"/>
    <w:rsid w:val="0085751D"/>
    <w:rsid w:val="00857806"/>
    <w:rsid w:val="0085786D"/>
    <w:rsid w:val="008578CE"/>
    <w:rsid w:val="00857B91"/>
    <w:rsid w:val="008607A2"/>
    <w:rsid w:val="00861093"/>
    <w:rsid w:val="008612F0"/>
    <w:rsid w:val="00861608"/>
    <w:rsid w:val="00861A35"/>
    <w:rsid w:val="00861B28"/>
    <w:rsid w:val="008628BC"/>
    <w:rsid w:val="00863B2F"/>
    <w:rsid w:val="00864179"/>
    <w:rsid w:val="008641A9"/>
    <w:rsid w:val="0086449C"/>
    <w:rsid w:val="00864547"/>
    <w:rsid w:val="008645FA"/>
    <w:rsid w:val="00864805"/>
    <w:rsid w:val="00864BD8"/>
    <w:rsid w:val="00864E54"/>
    <w:rsid w:val="0086534B"/>
    <w:rsid w:val="008655C1"/>
    <w:rsid w:val="00865B2D"/>
    <w:rsid w:val="00865C00"/>
    <w:rsid w:val="00865D7A"/>
    <w:rsid w:val="008662E4"/>
    <w:rsid w:val="0086647E"/>
    <w:rsid w:val="008665E4"/>
    <w:rsid w:val="008668B7"/>
    <w:rsid w:val="00866D51"/>
    <w:rsid w:val="008670D2"/>
    <w:rsid w:val="008676B4"/>
    <w:rsid w:val="008677DB"/>
    <w:rsid w:val="0086787E"/>
    <w:rsid w:val="00867B0E"/>
    <w:rsid w:val="00867F69"/>
    <w:rsid w:val="008702CC"/>
    <w:rsid w:val="00870668"/>
    <w:rsid w:val="00871101"/>
    <w:rsid w:val="0087130E"/>
    <w:rsid w:val="00871C31"/>
    <w:rsid w:val="00871C5A"/>
    <w:rsid w:val="00871FA6"/>
    <w:rsid w:val="00872BD3"/>
    <w:rsid w:val="00873AA7"/>
    <w:rsid w:val="00873B88"/>
    <w:rsid w:val="0087434A"/>
    <w:rsid w:val="008745BD"/>
    <w:rsid w:val="00874636"/>
    <w:rsid w:val="00874785"/>
    <w:rsid w:val="0087480D"/>
    <w:rsid w:val="00874AEB"/>
    <w:rsid w:val="00875022"/>
    <w:rsid w:val="00875038"/>
    <w:rsid w:val="00875D73"/>
    <w:rsid w:val="008766C5"/>
    <w:rsid w:val="00876A55"/>
    <w:rsid w:val="00876D74"/>
    <w:rsid w:val="008776E5"/>
    <w:rsid w:val="0087777F"/>
    <w:rsid w:val="008779C4"/>
    <w:rsid w:val="00877C96"/>
    <w:rsid w:val="00881BC9"/>
    <w:rsid w:val="00882080"/>
    <w:rsid w:val="008820DF"/>
    <w:rsid w:val="00882C99"/>
    <w:rsid w:val="00883351"/>
    <w:rsid w:val="0088370A"/>
    <w:rsid w:val="0088370E"/>
    <w:rsid w:val="00883AC3"/>
    <w:rsid w:val="00884060"/>
    <w:rsid w:val="00884C01"/>
    <w:rsid w:val="00884D3E"/>
    <w:rsid w:val="00884D46"/>
    <w:rsid w:val="00884E6C"/>
    <w:rsid w:val="0088513F"/>
    <w:rsid w:val="0088581B"/>
    <w:rsid w:val="00885D95"/>
    <w:rsid w:val="00886952"/>
    <w:rsid w:val="00886FBA"/>
    <w:rsid w:val="00887833"/>
    <w:rsid w:val="008879E5"/>
    <w:rsid w:val="00887BB5"/>
    <w:rsid w:val="00887BC1"/>
    <w:rsid w:val="00887EAD"/>
    <w:rsid w:val="008901BA"/>
    <w:rsid w:val="00890634"/>
    <w:rsid w:val="008908D1"/>
    <w:rsid w:val="00890EB5"/>
    <w:rsid w:val="00890F6F"/>
    <w:rsid w:val="00890F9F"/>
    <w:rsid w:val="008912AE"/>
    <w:rsid w:val="0089246C"/>
    <w:rsid w:val="00892F74"/>
    <w:rsid w:val="008930F9"/>
    <w:rsid w:val="008931F5"/>
    <w:rsid w:val="008933BD"/>
    <w:rsid w:val="00893AFB"/>
    <w:rsid w:val="00893C81"/>
    <w:rsid w:val="00894194"/>
    <w:rsid w:val="008941CE"/>
    <w:rsid w:val="00894458"/>
    <w:rsid w:val="008947E7"/>
    <w:rsid w:val="00894AF1"/>
    <w:rsid w:val="00895742"/>
    <w:rsid w:val="00895E3F"/>
    <w:rsid w:val="00895E8A"/>
    <w:rsid w:val="00896A5A"/>
    <w:rsid w:val="00896CF4"/>
    <w:rsid w:val="00896DB2"/>
    <w:rsid w:val="008A01BD"/>
    <w:rsid w:val="008A073D"/>
    <w:rsid w:val="008A0819"/>
    <w:rsid w:val="008A0BAE"/>
    <w:rsid w:val="008A0E3D"/>
    <w:rsid w:val="008A18C2"/>
    <w:rsid w:val="008A18D6"/>
    <w:rsid w:val="008A1C65"/>
    <w:rsid w:val="008A2A02"/>
    <w:rsid w:val="008A2C0F"/>
    <w:rsid w:val="008A2CAF"/>
    <w:rsid w:val="008A2D34"/>
    <w:rsid w:val="008A2D49"/>
    <w:rsid w:val="008A2E33"/>
    <w:rsid w:val="008A3552"/>
    <w:rsid w:val="008A365E"/>
    <w:rsid w:val="008A3729"/>
    <w:rsid w:val="008A3AF7"/>
    <w:rsid w:val="008A3C47"/>
    <w:rsid w:val="008A3FB4"/>
    <w:rsid w:val="008A495C"/>
    <w:rsid w:val="008A497D"/>
    <w:rsid w:val="008A52C6"/>
    <w:rsid w:val="008A550A"/>
    <w:rsid w:val="008A652C"/>
    <w:rsid w:val="008A667A"/>
    <w:rsid w:val="008A66F8"/>
    <w:rsid w:val="008A6AC3"/>
    <w:rsid w:val="008A6CB4"/>
    <w:rsid w:val="008A6EEA"/>
    <w:rsid w:val="008A7429"/>
    <w:rsid w:val="008A74C3"/>
    <w:rsid w:val="008A7664"/>
    <w:rsid w:val="008A7B36"/>
    <w:rsid w:val="008A7F04"/>
    <w:rsid w:val="008B0268"/>
    <w:rsid w:val="008B0C96"/>
    <w:rsid w:val="008B1309"/>
    <w:rsid w:val="008B170D"/>
    <w:rsid w:val="008B1E08"/>
    <w:rsid w:val="008B1F30"/>
    <w:rsid w:val="008B2700"/>
    <w:rsid w:val="008B303B"/>
    <w:rsid w:val="008B309E"/>
    <w:rsid w:val="008B32AB"/>
    <w:rsid w:val="008B3AE4"/>
    <w:rsid w:val="008B46C1"/>
    <w:rsid w:val="008B4723"/>
    <w:rsid w:val="008B48B3"/>
    <w:rsid w:val="008B502D"/>
    <w:rsid w:val="008B51E1"/>
    <w:rsid w:val="008B5359"/>
    <w:rsid w:val="008B5AC0"/>
    <w:rsid w:val="008B5E35"/>
    <w:rsid w:val="008B6023"/>
    <w:rsid w:val="008B6CBB"/>
    <w:rsid w:val="008B740A"/>
    <w:rsid w:val="008C0289"/>
    <w:rsid w:val="008C0564"/>
    <w:rsid w:val="008C08C5"/>
    <w:rsid w:val="008C0AC5"/>
    <w:rsid w:val="008C0CEC"/>
    <w:rsid w:val="008C1521"/>
    <w:rsid w:val="008C1A6C"/>
    <w:rsid w:val="008C1BBC"/>
    <w:rsid w:val="008C1FBC"/>
    <w:rsid w:val="008C239D"/>
    <w:rsid w:val="008C23BD"/>
    <w:rsid w:val="008C2418"/>
    <w:rsid w:val="008C2A4E"/>
    <w:rsid w:val="008C2C77"/>
    <w:rsid w:val="008C3307"/>
    <w:rsid w:val="008C3526"/>
    <w:rsid w:val="008C3848"/>
    <w:rsid w:val="008C420D"/>
    <w:rsid w:val="008C4865"/>
    <w:rsid w:val="008C50F7"/>
    <w:rsid w:val="008C5439"/>
    <w:rsid w:val="008C582F"/>
    <w:rsid w:val="008C5B0A"/>
    <w:rsid w:val="008C610B"/>
    <w:rsid w:val="008C64EC"/>
    <w:rsid w:val="008C6840"/>
    <w:rsid w:val="008C68A4"/>
    <w:rsid w:val="008C740E"/>
    <w:rsid w:val="008C7609"/>
    <w:rsid w:val="008C7C3A"/>
    <w:rsid w:val="008D05C6"/>
    <w:rsid w:val="008D0A05"/>
    <w:rsid w:val="008D0D6D"/>
    <w:rsid w:val="008D1743"/>
    <w:rsid w:val="008D1AB0"/>
    <w:rsid w:val="008D1C55"/>
    <w:rsid w:val="008D213B"/>
    <w:rsid w:val="008D22C1"/>
    <w:rsid w:val="008D25B2"/>
    <w:rsid w:val="008D2679"/>
    <w:rsid w:val="008D34CD"/>
    <w:rsid w:val="008D4199"/>
    <w:rsid w:val="008D47E0"/>
    <w:rsid w:val="008D4E1C"/>
    <w:rsid w:val="008D5072"/>
    <w:rsid w:val="008D51F3"/>
    <w:rsid w:val="008D52A1"/>
    <w:rsid w:val="008D52F7"/>
    <w:rsid w:val="008D5330"/>
    <w:rsid w:val="008D5B6F"/>
    <w:rsid w:val="008D5E8B"/>
    <w:rsid w:val="008D61BD"/>
    <w:rsid w:val="008D63FE"/>
    <w:rsid w:val="008D6CA7"/>
    <w:rsid w:val="008E12B6"/>
    <w:rsid w:val="008E1E9D"/>
    <w:rsid w:val="008E2253"/>
    <w:rsid w:val="008E27BE"/>
    <w:rsid w:val="008E2DCE"/>
    <w:rsid w:val="008E30A7"/>
    <w:rsid w:val="008E3281"/>
    <w:rsid w:val="008E3450"/>
    <w:rsid w:val="008E3622"/>
    <w:rsid w:val="008E400F"/>
    <w:rsid w:val="008E40D1"/>
    <w:rsid w:val="008E4229"/>
    <w:rsid w:val="008E4420"/>
    <w:rsid w:val="008E46B6"/>
    <w:rsid w:val="008E4979"/>
    <w:rsid w:val="008E4A06"/>
    <w:rsid w:val="008E5E72"/>
    <w:rsid w:val="008E5F4E"/>
    <w:rsid w:val="008E6053"/>
    <w:rsid w:val="008E6094"/>
    <w:rsid w:val="008E60B5"/>
    <w:rsid w:val="008E6381"/>
    <w:rsid w:val="008E642A"/>
    <w:rsid w:val="008E6689"/>
    <w:rsid w:val="008E67E9"/>
    <w:rsid w:val="008E72D4"/>
    <w:rsid w:val="008E757A"/>
    <w:rsid w:val="008E75D2"/>
    <w:rsid w:val="008E75D5"/>
    <w:rsid w:val="008E76C6"/>
    <w:rsid w:val="008E79DB"/>
    <w:rsid w:val="008E7DFB"/>
    <w:rsid w:val="008F0987"/>
    <w:rsid w:val="008F0C17"/>
    <w:rsid w:val="008F0E90"/>
    <w:rsid w:val="008F15BF"/>
    <w:rsid w:val="008F175F"/>
    <w:rsid w:val="008F22BB"/>
    <w:rsid w:val="008F2386"/>
    <w:rsid w:val="008F244F"/>
    <w:rsid w:val="008F280B"/>
    <w:rsid w:val="008F2902"/>
    <w:rsid w:val="008F2EA5"/>
    <w:rsid w:val="008F336E"/>
    <w:rsid w:val="008F3BC7"/>
    <w:rsid w:val="008F4556"/>
    <w:rsid w:val="008F4D13"/>
    <w:rsid w:val="008F51C4"/>
    <w:rsid w:val="008F569D"/>
    <w:rsid w:val="008F5AF1"/>
    <w:rsid w:val="008F5F9B"/>
    <w:rsid w:val="008F6737"/>
    <w:rsid w:val="008F67E4"/>
    <w:rsid w:val="008F6AEE"/>
    <w:rsid w:val="008F6D49"/>
    <w:rsid w:val="008F71A3"/>
    <w:rsid w:val="008F7804"/>
    <w:rsid w:val="008F7D1B"/>
    <w:rsid w:val="008F7E50"/>
    <w:rsid w:val="008F7E7E"/>
    <w:rsid w:val="00900164"/>
    <w:rsid w:val="00900187"/>
    <w:rsid w:val="009004E0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005"/>
    <w:rsid w:val="0090281E"/>
    <w:rsid w:val="00902A0A"/>
    <w:rsid w:val="00902C6A"/>
    <w:rsid w:val="0090333A"/>
    <w:rsid w:val="0090382C"/>
    <w:rsid w:val="0090411E"/>
    <w:rsid w:val="009042ED"/>
    <w:rsid w:val="00904312"/>
    <w:rsid w:val="0090444B"/>
    <w:rsid w:val="00904571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524"/>
    <w:rsid w:val="009105A9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2F7"/>
    <w:rsid w:val="009155FE"/>
    <w:rsid w:val="00915718"/>
    <w:rsid w:val="00916A71"/>
    <w:rsid w:val="00916CCA"/>
    <w:rsid w:val="00916DAF"/>
    <w:rsid w:val="00916DE5"/>
    <w:rsid w:val="009172D4"/>
    <w:rsid w:val="0091782F"/>
    <w:rsid w:val="00917F39"/>
    <w:rsid w:val="00920159"/>
    <w:rsid w:val="00921072"/>
    <w:rsid w:val="0092188F"/>
    <w:rsid w:val="009231B4"/>
    <w:rsid w:val="00923257"/>
    <w:rsid w:val="009233D5"/>
    <w:rsid w:val="009239F4"/>
    <w:rsid w:val="00923A74"/>
    <w:rsid w:val="00923C3C"/>
    <w:rsid w:val="00923CD9"/>
    <w:rsid w:val="00924CEB"/>
    <w:rsid w:val="009255EE"/>
    <w:rsid w:val="00925BA4"/>
    <w:rsid w:val="00925FFD"/>
    <w:rsid w:val="00926173"/>
    <w:rsid w:val="009264B8"/>
    <w:rsid w:val="00926519"/>
    <w:rsid w:val="009265F8"/>
    <w:rsid w:val="00926F61"/>
    <w:rsid w:val="00926F74"/>
    <w:rsid w:val="00927053"/>
    <w:rsid w:val="00927A83"/>
    <w:rsid w:val="00927C3D"/>
    <w:rsid w:val="00930A2B"/>
    <w:rsid w:val="00930B5E"/>
    <w:rsid w:val="00930EA8"/>
    <w:rsid w:val="009311E9"/>
    <w:rsid w:val="00931640"/>
    <w:rsid w:val="00932270"/>
    <w:rsid w:val="00932360"/>
    <w:rsid w:val="00932374"/>
    <w:rsid w:val="00932E78"/>
    <w:rsid w:val="00933175"/>
    <w:rsid w:val="0093322E"/>
    <w:rsid w:val="0093325B"/>
    <w:rsid w:val="009332E4"/>
    <w:rsid w:val="00933EBE"/>
    <w:rsid w:val="00933F57"/>
    <w:rsid w:val="00933FF0"/>
    <w:rsid w:val="00934585"/>
    <w:rsid w:val="00934B5C"/>
    <w:rsid w:val="00934BA8"/>
    <w:rsid w:val="0093514E"/>
    <w:rsid w:val="0093557C"/>
    <w:rsid w:val="00935C8A"/>
    <w:rsid w:val="009366E5"/>
    <w:rsid w:val="0093717E"/>
    <w:rsid w:val="009373E7"/>
    <w:rsid w:val="00937E9A"/>
    <w:rsid w:val="00940543"/>
    <w:rsid w:val="00940912"/>
    <w:rsid w:val="00940D11"/>
    <w:rsid w:val="009411DF"/>
    <w:rsid w:val="00941379"/>
    <w:rsid w:val="00941426"/>
    <w:rsid w:val="009419E3"/>
    <w:rsid w:val="00942748"/>
    <w:rsid w:val="00942E3A"/>
    <w:rsid w:val="00943BB9"/>
    <w:rsid w:val="00943C64"/>
    <w:rsid w:val="00943E21"/>
    <w:rsid w:val="00944034"/>
    <w:rsid w:val="0094487C"/>
    <w:rsid w:val="00944BD1"/>
    <w:rsid w:val="00944DF9"/>
    <w:rsid w:val="0094518F"/>
    <w:rsid w:val="00945396"/>
    <w:rsid w:val="00945A04"/>
    <w:rsid w:val="00945C7A"/>
    <w:rsid w:val="0094610A"/>
    <w:rsid w:val="00946193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E92"/>
    <w:rsid w:val="00950045"/>
    <w:rsid w:val="0095007D"/>
    <w:rsid w:val="009500E9"/>
    <w:rsid w:val="00951678"/>
    <w:rsid w:val="00951E65"/>
    <w:rsid w:val="00952966"/>
    <w:rsid w:val="00952E19"/>
    <w:rsid w:val="00953020"/>
    <w:rsid w:val="009539AD"/>
    <w:rsid w:val="00953CEE"/>
    <w:rsid w:val="00954588"/>
    <w:rsid w:val="00954670"/>
    <w:rsid w:val="00954F6D"/>
    <w:rsid w:val="009553B5"/>
    <w:rsid w:val="009555A5"/>
    <w:rsid w:val="00955CC8"/>
    <w:rsid w:val="00955E6F"/>
    <w:rsid w:val="0095657B"/>
    <w:rsid w:val="009569AA"/>
    <w:rsid w:val="00956ADE"/>
    <w:rsid w:val="00956C1B"/>
    <w:rsid w:val="00957269"/>
    <w:rsid w:val="00957314"/>
    <w:rsid w:val="00957A52"/>
    <w:rsid w:val="00960CB5"/>
    <w:rsid w:val="0096196A"/>
    <w:rsid w:val="00961BCC"/>
    <w:rsid w:val="009621D8"/>
    <w:rsid w:val="0096273F"/>
    <w:rsid w:val="009628AD"/>
    <w:rsid w:val="00962995"/>
    <w:rsid w:val="00962B38"/>
    <w:rsid w:val="0096341A"/>
    <w:rsid w:val="009636BF"/>
    <w:rsid w:val="00963B55"/>
    <w:rsid w:val="00963B97"/>
    <w:rsid w:val="00963C74"/>
    <w:rsid w:val="00964224"/>
    <w:rsid w:val="00964535"/>
    <w:rsid w:val="009646A9"/>
    <w:rsid w:val="009648FE"/>
    <w:rsid w:val="00965689"/>
    <w:rsid w:val="00965B11"/>
    <w:rsid w:val="00965E53"/>
    <w:rsid w:val="00965F13"/>
    <w:rsid w:val="00966729"/>
    <w:rsid w:val="00966ADE"/>
    <w:rsid w:val="00966C98"/>
    <w:rsid w:val="00966DBA"/>
    <w:rsid w:val="009672EC"/>
    <w:rsid w:val="00967347"/>
    <w:rsid w:val="009679BB"/>
    <w:rsid w:val="00967CA5"/>
    <w:rsid w:val="00967D65"/>
    <w:rsid w:val="0097005A"/>
    <w:rsid w:val="0097035F"/>
    <w:rsid w:val="00970A3A"/>
    <w:rsid w:val="00970E72"/>
    <w:rsid w:val="009714DF"/>
    <w:rsid w:val="00971D8F"/>
    <w:rsid w:val="009728ED"/>
    <w:rsid w:val="00972A31"/>
    <w:rsid w:val="00972DFA"/>
    <w:rsid w:val="0097310D"/>
    <w:rsid w:val="009737E5"/>
    <w:rsid w:val="00973EE5"/>
    <w:rsid w:val="009742BE"/>
    <w:rsid w:val="00974355"/>
    <w:rsid w:val="009744EB"/>
    <w:rsid w:val="00974C0B"/>
    <w:rsid w:val="00974CE0"/>
    <w:rsid w:val="00974F8B"/>
    <w:rsid w:val="00974FF8"/>
    <w:rsid w:val="0097587D"/>
    <w:rsid w:val="00975B18"/>
    <w:rsid w:val="0097608E"/>
    <w:rsid w:val="009762D5"/>
    <w:rsid w:val="0097687A"/>
    <w:rsid w:val="00976D43"/>
    <w:rsid w:val="00976F85"/>
    <w:rsid w:val="0097748A"/>
    <w:rsid w:val="0098034B"/>
    <w:rsid w:val="009805B3"/>
    <w:rsid w:val="00980626"/>
    <w:rsid w:val="0098083A"/>
    <w:rsid w:val="00980E6D"/>
    <w:rsid w:val="00981377"/>
    <w:rsid w:val="009817F8"/>
    <w:rsid w:val="00981DCA"/>
    <w:rsid w:val="00981E5D"/>
    <w:rsid w:val="00982535"/>
    <w:rsid w:val="009829C8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94C"/>
    <w:rsid w:val="00985E3A"/>
    <w:rsid w:val="00986309"/>
    <w:rsid w:val="009878CA"/>
    <w:rsid w:val="00987D82"/>
    <w:rsid w:val="00987DE9"/>
    <w:rsid w:val="00987F22"/>
    <w:rsid w:val="0099005F"/>
    <w:rsid w:val="00990268"/>
    <w:rsid w:val="00990512"/>
    <w:rsid w:val="00990BB5"/>
    <w:rsid w:val="00990C50"/>
    <w:rsid w:val="00990E1C"/>
    <w:rsid w:val="00990F04"/>
    <w:rsid w:val="00990F8C"/>
    <w:rsid w:val="00990FFF"/>
    <w:rsid w:val="009911BF"/>
    <w:rsid w:val="009916F0"/>
    <w:rsid w:val="009916FC"/>
    <w:rsid w:val="0099197C"/>
    <w:rsid w:val="009920E8"/>
    <w:rsid w:val="00992204"/>
    <w:rsid w:val="0099232E"/>
    <w:rsid w:val="00992BA0"/>
    <w:rsid w:val="00992CAA"/>
    <w:rsid w:val="00992E6B"/>
    <w:rsid w:val="00993072"/>
    <w:rsid w:val="0099323B"/>
    <w:rsid w:val="00994020"/>
    <w:rsid w:val="00994312"/>
    <w:rsid w:val="009948C0"/>
    <w:rsid w:val="00994C88"/>
    <w:rsid w:val="00994D6C"/>
    <w:rsid w:val="00995773"/>
    <w:rsid w:val="0099685A"/>
    <w:rsid w:val="009972DF"/>
    <w:rsid w:val="00997884"/>
    <w:rsid w:val="00997BD8"/>
    <w:rsid w:val="009A00D1"/>
    <w:rsid w:val="009A03DE"/>
    <w:rsid w:val="009A0C2B"/>
    <w:rsid w:val="009A0D83"/>
    <w:rsid w:val="009A0E18"/>
    <w:rsid w:val="009A101E"/>
    <w:rsid w:val="009A1433"/>
    <w:rsid w:val="009A1B60"/>
    <w:rsid w:val="009A1F71"/>
    <w:rsid w:val="009A22F2"/>
    <w:rsid w:val="009A2815"/>
    <w:rsid w:val="009A2DB3"/>
    <w:rsid w:val="009A2EFB"/>
    <w:rsid w:val="009A30ED"/>
    <w:rsid w:val="009A3879"/>
    <w:rsid w:val="009A3E3D"/>
    <w:rsid w:val="009A3EDC"/>
    <w:rsid w:val="009A424A"/>
    <w:rsid w:val="009A4EB4"/>
    <w:rsid w:val="009A651F"/>
    <w:rsid w:val="009A67BC"/>
    <w:rsid w:val="009A6B26"/>
    <w:rsid w:val="009A7912"/>
    <w:rsid w:val="009A7D25"/>
    <w:rsid w:val="009A7FFB"/>
    <w:rsid w:val="009B0384"/>
    <w:rsid w:val="009B0949"/>
    <w:rsid w:val="009B0FC2"/>
    <w:rsid w:val="009B1DFD"/>
    <w:rsid w:val="009B1FC9"/>
    <w:rsid w:val="009B231C"/>
    <w:rsid w:val="009B237C"/>
    <w:rsid w:val="009B2401"/>
    <w:rsid w:val="009B2452"/>
    <w:rsid w:val="009B2DD9"/>
    <w:rsid w:val="009B3294"/>
    <w:rsid w:val="009B4C90"/>
    <w:rsid w:val="009B4CBB"/>
    <w:rsid w:val="009B5559"/>
    <w:rsid w:val="009B5C35"/>
    <w:rsid w:val="009B61E5"/>
    <w:rsid w:val="009B7166"/>
    <w:rsid w:val="009B7271"/>
    <w:rsid w:val="009C055D"/>
    <w:rsid w:val="009C0EDF"/>
    <w:rsid w:val="009C10CD"/>
    <w:rsid w:val="009C1531"/>
    <w:rsid w:val="009C15D7"/>
    <w:rsid w:val="009C16FD"/>
    <w:rsid w:val="009C1BFB"/>
    <w:rsid w:val="009C1C22"/>
    <w:rsid w:val="009C1D69"/>
    <w:rsid w:val="009C2337"/>
    <w:rsid w:val="009C2AD7"/>
    <w:rsid w:val="009C2B6D"/>
    <w:rsid w:val="009C341C"/>
    <w:rsid w:val="009C393E"/>
    <w:rsid w:val="009C39A4"/>
    <w:rsid w:val="009C39F1"/>
    <w:rsid w:val="009C3BCE"/>
    <w:rsid w:val="009C3FE2"/>
    <w:rsid w:val="009C404B"/>
    <w:rsid w:val="009C4FDB"/>
    <w:rsid w:val="009C5544"/>
    <w:rsid w:val="009C56C0"/>
    <w:rsid w:val="009C6668"/>
    <w:rsid w:val="009C69C4"/>
    <w:rsid w:val="009C6C6D"/>
    <w:rsid w:val="009C6D31"/>
    <w:rsid w:val="009C75E3"/>
    <w:rsid w:val="009C7662"/>
    <w:rsid w:val="009C79F2"/>
    <w:rsid w:val="009C7BB9"/>
    <w:rsid w:val="009D020F"/>
    <w:rsid w:val="009D02A3"/>
    <w:rsid w:val="009D0478"/>
    <w:rsid w:val="009D090C"/>
    <w:rsid w:val="009D0DED"/>
    <w:rsid w:val="009D0F02"/>
    <w:rsid w:val="009D134E"/>
    <w:rsid w:val="009D1458"/>
    <w:rsid w:val="009D1475"/>
    <w:rsid w:val="009D16DC"/>
    <w:rsid w:val="009D1A10"/>
    <w:rsid w:val="009D1C08"/>
    <w:rsid w:val="009D28A6"/>
    <w:rsid w:val="009D2912"/>
    <w:rsid w:val="009D2C5D"/>
    <w:rsid w:val="009D3ADD"/>
    <w:rsid w:val="009D3B05"/>
    <w:rsid w:val="009D3BFB"/>
    <w:rsid w:val="009D3DE3"/>
    <w:rsid w:val="009D3F00"/>
    <w:rsid w:val="009D3F71"/>
    <w:rsid w:val="009D41E3"/>
    <w:rsid w:val="009D488D"/>
    <w:rsid w:val="009D4B62"/>
    <w:rsid w:val="009D4BCF"/>
    <w:rsid w:val="009D5541"/>
    <w:rsid w:val="009D5B19"/>
    <w:rsid w:val="009D5D6E"/>
    <w:rsid w:val="009D669C"/>
    <w:rsid w:val="009D6C54"/>
    <w:rsid w:val="009D6EF9"/>
    <w:rsid w:val="009D7282"/>
    <w:rsid w:val="009D7478"/>
    <w:rsid w:val="009D7665"/>
    <w:rsid w:val="009D7FDB"/>
    <w:rsid w:val="009E0D76"/>
    <w:rsid w:val="009E0FC6"/>
    <w:rsid w:val="009E1533"/>
    <w:rsid w:val="009E21AC"/>
    <w:rsid w:val="009E23F3"/>
    <w:rsid w:val="009E254C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D9E"/>
    <w:rsid w:val="009E4F25"/>
    <w:rsid w:val="009E5025"/>
    <w:rsid w:val="009E505F"/>
    <w:rsid w:val="009E507D"/>
    <w:rsid w:val="009E5722"/>
    <w:rsid w:val="009E65FB"/>
    <w:rsid w:val="009E665C"/>
    <w:rsid w:val="009E6C73"/>
    <w:rsid w:val="009E6E17"/>
    <w:rsid w:val="009E71CE"/>
    <w:rsid w:val="009E757B"/>
    <w:rsid w:val="009E7A4C"/>
    <w:rsid w:val="009F01FD"/>
    <w:rsid w:val="009F0EA5"/>
    <w:rsid w:val="009F10B2"/>
    <w:rsid w:val="009F160F"/>
    <w:rsid w:val="009F1989"/>
    <w:rsid w:val="009F1AEC"/>
    <w:rsid w:val="009F1B13"/>
    <w:rsid w:val="009F1D91"/>
    <w:rsid w:val="009F1DA4"/>
    <w:rsid w:val="009F3268"/>
    <w:rsid w:val="009F3772"/>
    <w:rsid w:val="009F3858"/>
    <w:rsid w:val="009F3C24"/>
    <w:rsid w:val="009F40BB"/>
    <w:rsid w:val="009F4356"/>
    <w:rsid w:val="009F44BC"/>
    <w:rsid w:val="009F46BB"/>
    <w:rsid w:val="009F4741"/>
    <w:rsid w:val="009F4905"/>
    <w:rsid w:val="009F4CF5"/>
    <w:rsid w:val="009F4DAE"/>
    <w:rsid w:val="009F5320"/>
    <w:rsid w:val="009F5874"/>
    <w:rsid w:val="009F58D7"/>
    <w:rsid w:val="009F5DAF"/>
    <w:rsid w:val="009F620E"/>
    <w:rsid w:val="009F66C0"/>
    <w:rsid w:val="009F6D97"/>
    <w:rsid w:val="009F7697"/>
    <w:rsid w:val="009F79A8"/>
    <w:rsid w:val="00A00426"/>
    <w:rsid w:val="00A00478"/>
    <w:rsid w:val="00A00819"/>
    <w:rsid w:val="00A00D4B"/>
    <w:rsid w:val="00A011BA"/>
    <w:rsid w:val="00A02224"/>
    <w:rsid w:val="00A02280"/>
    <w:rsid w:val="00A02BCB"/>
    <w:rsid w:val="00A03008"/>
    <w:rsid w:val="00A030E0"/>
    <w:rsid w:val="00A038FB"/>
    <w:rsid w:val="00A03E09"/>
    <w:rsid w:val="00A041F3"/>
    <w:rsid w:val="00A050B7"/>
    <w:rsid w:val="00A05298"/>
    <w:rsid w:val="00A052BC"/>
    <w:rsid w:val="00A056A4"/>
    <w:rsid w:val="00A05849"/>
    <w:rsid w:val="00A058C4"/>
    <w:rsid w:val="00A05B4F"/>
    <w:rsid w:val="00A062A4"/>
    <w:rsid w:val="00A064FF"/>
    <w:rsid w:val="00A066F2"/>
    <w:rsid w:val="00A066F8"/>
    <w:rsid w:val="00A06C2F"/>
    <w:rsid w:val="00A07946"/>
    <w:rsid w:val="00A07A94"/>
    <w:rsid w:val="00A07E3D"/>
    <w:rsid w:val="00A100F6"/>
    <w:rsid w:val="00A103C0"/>
    <w:rsid w:val="00A10608"/>
    <w:rsid w:val="00A107F0"/>
    <w:rsid w:val="00A1102E"/>
    <w:rsid w:val="00A110A4"/>
    <w:rsid w:val="00A11173"/>
    <w:rsid w:val="00A11433"/>
    <w:rsid w:val="00A11A39"/>
    <w:rsid w:val="00A11C11"/>
    <w:rsid w:val="00A131E2"/>
    <w:rsid w:val="00A13294"/>
    <w:rsid w:val="00A132B7"/>
    <w:rsid w:val="00A13464"/>
    <w:rsid w:val="00A13518"/>
    <w:rsid w:val="00A135D9"/>
    <w:rsid w:val="00A1376D"/>
    <w:rsid w:val="00A13B59"/>
    <w:rsid w:val="00A13D28"/>
    <w:rsid w:val="00A14E5B"/>
    <w:rsid w:val="00A15027"/>
    <w:rsid w:val="00A1526F"/>
    <w:rsid w:val="00A17427"/>
    <w:rsid w:val="00A1787E"/>
    <w:rsid w:val="00A17A7D"/>
    <w:rsid w:val="00A21168"/>
    <w:rsid w:val="00A217F2"/>
    <w:rsid w:val="00A21C46"/>
    <w:rsid w:val="00A21DAD"/>
    <w:rsid w:val="00A21F48"/>
    <w:rsid w:val="00A220F3"/>
    <w:rsid w:val="00A230D7"/>
    <w:rsid w:val="00A234E7"/>
    <w:rsid w:val="00A23BDC"/>
    <w:rsid w:val="00A23EC0"/>
    <w:rsid w:val="00A240CF"/>
    <w:rsid w:val="00A24515"/>
    <w:rsid w:val="00A245A4"/>
    <w:rsid w:val="00A24E01"/>
    <w:rsid w:val="00A2504F"/>
    <w:rsid w:val="00A251A6"/>
    <w:rsid w:val="00A25425"/>
    <w:rsid w:val="00A2545A"/>
    <w:rsid w:val="00A2607E"/>
    <w:rsid w:val="00A26226"/>
    <w:rsid w:val="00A26249"/>
    <w:rsid w:val="00A262EB"/>
    <w:rsid w:val="00A26383"/>
    <w:rsid w:val="00A265F5"/>
    <w:rsid w:val="00A26F65"/>
    <w:rsid w:val="00A272B2"/>
    <w:rsid w:val="00A27922"/>
    <w:rsid w:val="00A27BB6"/>
    <w:rsid w:val="00A30163"/>
    <w:rsid w:val="00A30594"/>
    <w:rsid w:val="00A30930"/>
    <w:rsid w:val="00A30C0D"/>
    <w:rsid w:val="00A3151C"/>
    <w:rsid w:val="00A316E3"/>
    <w:rsid w:val="00A3178A"/>
    <w:rsid w:val="00A31CE0"/>
    <w:rsid w:val="00A31E08"/>
    <w:rsid w:val="00A3220A"/>
    <w:rsid w:val="00A32A7E"/>
    <w:rsid w:val="00A32E06"/>
    <w:rsid w:val="00A33298"/>
    <w:rsid w:val="00A33528"/>
    <w:rsid w:val="00A33DB4"/>
    <w:rsid w:val="00A33FA3"/>
    <w:rsid w:val="00A346DF"/>
    <w:rsid w:val="00A347C4"/>
    <w:rsid w:val="00A34AA7"/>
    <w:rsid w:val="00A35259"/>
    <w:rsid w:val="00A3565E"/>
    <w:rsid w:val="00A3569D"/>
    <w:rsid w:val="00A3581C"/>
    <w:rsid w:val="00A35A91"/>
    <w:rsid w:val="00A35D04"/>
    <w:rsid w:val="00A35D91"/>
    <w:rsid w:val="00A36394"/>
    <w:rsid w:val="00A363EC"/>
    <w:rsid w:val="00A36728"/>
    <w:rsid w:val="00A37020"/>
    <w:rsid w:val="00A370C3"/>
    <w:rsid w:val="00A37433"/>
    <w:rsid w:val="00A37B8E"/>
    <w:rsid w:val="00A40658"/>
    <w:rsid w:val="00A4075B"/>
    <w:rsid w:val="00A407CE"/>
    <w:rsid w:val="00A40B42"/>
    <w:rsid w:val="00A41069"/>
    <w:rsid w:val="00A4147A"/>
    <w:rsid w:val="00A42226"/>
    <w:rsid w:val="00A42705"/>
    <w:rsid w:val="00A42B60"/>
    <w:rsid w:val="00A42B9E"/>
    <w:rsid w:val="00A42C60"/>
    <w:rsid w:val="00A4303C"/>
    <w:rsid w:val="00A43204"/>
    <w:rsid w:val="00A432BF"/>
    <w:rsid w:val="00A433BE"/>
    <w:rsid w:val="00A43C51"/>
    <w:rsid w:val="00A441F3"/>
    <w:rsid w:val="00A443EF"/>
    <w:rsid w:val="00A4451C"/>
    <w:rsid w:val="00A44575"/>
    <w:rsid w:val="00A44939"/>
    <w:rsid w:val="00A44B34"/>
    <w:rsid w:val="00A4519B"/>
    <w:rsid w:val="00A45319"/>
    <w:rsid w:val="00A454A1"/>
    <w:rsid w:val="00A45C81"/>
    <w:rsid w:val="00A45F01"/>
    <w:rsid w:val="00A4632F"/>
    <w:rsid w:val="00A466D0"/>
    <w:rsid w:val="00A46E91"/>
    <w:rsid w:val="00A4746D"/>
    <w:rsid w:val="00A475A3"/>
    <w:rsid w:val="00A47660"/>
    <w:rsid w:val="00A50A31"/>
    <w:rsid w:val="00A50B5E"/>
    <w:rsid w:val="00A510BE"/>
    <w:rsid w:val="00A516AA"/>
    <w:rsid w:val="00A52377"/>
    <w:rsid w:val="00A52556"/>
    <w:rsid w:val="00A52959"/>
    <w:rsid w:val="00A52B2B"/>
    <w:rsid w:val="00A52B4C"/>
    <w:rsid w:val="00A530BB"/>
    <w:rsid w:val="00A53290"/>
    <w:rsid w:val="00A53523"/>
    <w:rsid w:val="00A53543"/>
    <w:rsid w:val="00A53AAF"/>
    <w:rsid w:val="00A54489"/>
    <w:rsid w:val="00A544FF"/>
    <w:rsid w:val="00A549C8"/>
    <w:rsid w:val="00A54C7F"/>
    <w:rsid w:val="00A550F9"/>
    <w:rsid w:val="00A554C2"/>
    <w:rsid w:val="00A5564C"/>
    <w:rsid w:val="00A56288"/>
    <w:rsid w:val="00A5629E"/>
    <w:rsid w:val="00A5636E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A61"/>
    <w:rsid w:val="00A61E28"/>
    <w:rsid w:val="00A62489"/>
    <w:rsid w:val="00A62684"/>
    <w:rsid w:val="00A6275B"/>
    <w:rsid w:val="00A628B0"/>
    <w:rsid w:val="00A62C7D"/>
    <w:rsid w:val="00A6308E"/>
    <w:rsid w:val="00A63108"/>
    <w:rsid w:val="00A632E4"/>
    <w:rsid w:val="00A63613"/>
    <w:rsid w:val="00A63976"/>
    <w:rsid w:val="00A63986"/>
    <w:rsid w:val="00A64361"/>
    <w:rsid w:val="00A64B05"/>
    <w:rsid w:val="00A64BA9"/>
    <w:rsid w:val="00A650AC"/>
    <w:rsid w:val="00A651C0"/>
    <w:rsid w:val="00A653BA"/>
    <w:rsid w:val="00A656ED"/>
    <w:rsid w:val="00A66084"/>
    <w:rsid w:val="00A66294"/>
    <w:rsid w:val="00A6696F"/>
    <w:rsid w:val="00A66C80"/>
    <w:rsid w:val="00A675CD"/>
    <w:rsid w:val="00A67FCB"/>
    <w:rsid w:val="00A70540"/>
    <w:rsid w:val="00A7065B"/>
    <w:rsid w:val="00A707F7"/>
    <w:rsid w:val="00A709E7"/>
    <w:rsid w:val="00A70D53"/>
    <w:rsid w:val="00A70EE8"/>
    <w:rsid w:val="00A710E9"/>
    <w:rsid w:val="00A711AC"/>
    <w:rsid w:val="00A714AB"/>
    <w:rsid w:val="00A71EE8"/>
    <w:rsid w:val="00A720C7"/>
    <w:rsid w:val="00A721C9"/>
    <w:rsid w:val="00A725C0"/>
    <w:rsid w:val="00A72A0A"/>
    <w:rsid w:val="00A73912"/>
    <w:rsid w:val="00A73E7F"/>
    <w:rsid w:val="00A747C4"/>
    <w:rsid w:val="00A74CB7"/>
    <w:rsid w:val="00A74DFA"/>
    <w:rsid w:val="00A74E52"/>
    <w:rsid w:val="00A74FDB"/>
    <w:rsid w:val="00A74FE4"/>
    <w:rsid w:val="00A750AB"/>
    <w:rsid w:val="00A751F9"/>
    <w:rsid w:val="00A75614"/>
    <w:rsid w:val="00A766A2"/>
    <w:rsid w:val="00A766E1"/>
    <w:rsid w:val="00A76DBE"/>
    <w:rsid w:val="00A77579"/>
    <w:rsid w:val="00A77B69"/>
    <w:rsid w:val="00A77F5B"/>
    <w:rsid w:val="00A80113"/>
    <w:rsid w:val="00A82065"/>
    <w:rsid w:val="00A8229D"/>
    <w:rsid w:val="00A82409"/>
    <w:rsid w:val="00A83093"/>
    <w:rsid w:val="00A83E72"/>
    <w:rsid w:val="00A843E5"/>
    <w:rsid w:val="00A844A2"/>
    <w:rsid w:val="00A846A4"/>
    <w:rsid w:val="00A84DB2"/>
    <w:rsid w:val="00A85528"/>
    <w:rsid w:val="00A86523"/>
    <w:rsid w:val="00A86A9E"/>
    <w:rsid w:val="00A86AE5"/>
    <w:rsid w:val="00A86C4A"/>
    <w:rsid w:val="00A86C5E"/>
    <w:rsid w:val="00A86FDD"/>
    <w:rsid w:val="00A8733E"/>
    <w:rsid w:val="00A877D9"/>
    <w:rsid w:val="00A879B6"/>
    <w:rsid w:val="00A87B13"/>
    <w:rsid w:val="00A87D8A"/>
    <w:rsid w:val="00A905AF"/>
    <w:rsid w:val="00A90E6B"/>
    <w:rsid w:val="00A90E99"/>
    <w:rsid w:val="00A91921"/>
    <w:rsid w:val="00A919C9"/>
    <w:rsid w:val="00A91A68"/>
    <w:rsid w:val="00A91B21"/>
    <w:rsid w:val="00A91C81"/>
    <w:rsid w:val="00A91DB7"/>
    <w:rsid w:val="00A92409"/>
    <w:rsid w:val="00A9246D"/>
    <w:rsid w:val="00A92CEF"/>
    <w:rsid w:val="00A93A65"/>
    <w:rsid w:val="00A940F0"/>
    <w:rsid w:val="00A940F3"/>
    <w:rsid w:val="00A9416D"/>
    <w:rsid w:val="00A944A6"/>
    <w:rsid w:val="00A9497A"/>
    <w:rsid w:val="00A9536C"/>
    <w:rsid w:val="00A9540B"/>
    <w:rsid w:val="00A95B5D"/>
    <w:rsid w:val="00A95E2E"/>
    <w:rsid w:val="00A95FA5"/>
    <w:rsid w:val="00A9601B"/>
    <w:rsid w:val="00A96804"/>
    <w:rsid w:val="00A96CC3"/>
    <w:rsid w:val="00AA01E3"/>
    <w:rsid w:val="00AA0277"/>
    <w:rsid w:val="00AA0327"/>
    <w:rsid w:val="00AA04A1"/>
    <w:rsid w:val="00AA05C7"/>
    <w:rsid w:val="00AA0AFF"/>
    <w:rsid w:val="00AA1186"/>
    <w:rsid w:val="00AA11DF"/>
    <w:rsid w:val="00AA262E"/>
    <w:rsid w:val="00AA267B"/>
    <w:rsid w:val="00AA324F"/>
    <w:rsid w:val="00AA32FE"/>
    <w:rsid w:val="00AA337F"/>
    <w:rsid w:val="00AA37A2"/>
    <w:rsid w:val="00AA38F0"/>
    <w:rsid w:val="00AA39F4"/>
    <w:rsid w:val="00AA3A8C"/>
    <w:rsid w:val="00AA3DD0"/>
    <w:rsid w:val="00AA3ED9"/>
    <w:rsid w:val="00AA4E04"/>
    <w:rsid w:val="00AA5835"/>
    <w:rsid w:val="00AA5A2D"/>
    <w:rsid w:val="00AA5C96"/>
    <w:rsid w:val="00AA5E37"/>
    <w:rsid w:val="00AA61D8"/>
    <w:rsid w:val="00AA6B09"/>
    <w:rsid w:val="00AA7167"/>
    <w:rsid w:val="00AA7717"/>
    <w:rsid w:val="00AA7E19"/>
    <w:rsid w:val="00AA7F94"/>
    <w:rsid w:val="00AB0052"/>
    <w:rsid w:val="00AB0347"/>
    <w:rsid w:val="00AB0559"/>
    <w:rsid w:val="00AB0A70"/>
    <w:rsid w:val="00AB2223"/>
    <w:rsid w:val="00AB23A6"/>
    <w:rsid w:val="00AB2AD1"/>
    <w:rsid w:val="00AB2C37"/>
    <w:rsid w:val="00AB2DD7"/>
    <w:rsid w:val="00AB2E15"/>
    <w:rsid w:val="00AB33F0"/>
    <w:rsid w:val="00AB3487"/>
    <w:rsid w:val="00AB3C57"/>
    <w:rsid w:val="00AB3ED9"/>
    <w:rsid w:val="00AB41C7"/>
    <w:rsid w:val="00AB4B92"/>
    <w:rsid w:val="00AB4DD6"/>
    <w:rsid w:val="00AB5B0E"/>
    <w:rsid w:val="00AB5B2D"/>
    <w:rsid w:val="00AB6155"/>
    <w:rsid w:val="00AB6626"/>
    <w:rsid w:val="00AB6851"/>
    <w:rsid w:val="00AB6868"/>
    <w:rsid w:val="00AB6A69"/>
    <w:rsid w:val="00AB6D43"/>
    <w:rsid w:val="00AB6E64"/>
    <w:rsid w:val="00AB71E2"/>
    <w:rsid w:val="00AB7C0B"/>
    <w:rsid w:val="00AB7E37"/>
    <w:rsid w:val="00AB7FFA"/>
    <w:rsid w:val="00AC01EC"/>
    <w:rsid w:val="00AC0332"/>
    <w:rsid w:val="00AC1032"/>
    <w:rsid w:val="00AC12F1"/>
    <w:rsid w:val="00AC1748"/>
    <w:rsid w:val="00AC1A14"/>
    <w:rsid w:val="00AC202B"/>
    <w:rsid w:val="00AC202C"/>
    <w:rsid w:val="00AC2C07"/>
    <w:rsid w:val="00AC2CDA"/>
    <w:rsid w:val="00AC2D94"/>
    <w:rsid w:val="00AC2E74"/>
    <w:rsid w:val="00AC3267"/>
    <w:rsid w:val="00AC34BB"/>
    <w:rsid w:val="00AC35CD"/>
    <w:rsid w:val="00AC3779"/>
    <w:rsid w:val="00AC3E31"/>
    <w:rsid w:val="00AC3E6E"/>
    <w:rsid w:val="00AC4315"/>
    <w:rsid w:val="00AC43F7"/>
    <w:rsid w:val="00AC45FA"/>
    <w:rsid w:val="00AC4EA9"/>
    <w:rsid w:val="00AC4FBE"/>
    <w:rsid w:val="00AC5082"/>
    <w:rsid w:val="00AC5394"/>
    <w:rsid w:val="00AC5656"/>
    <w:rsid w:val="00AC5696"/>
    <w:rsid w:val="00AC5888"/>
    <w:rsid w:val="00AC5AD8"/>
    <w:rsid w:val="00AC5CF3"/>
    <w:rsid w:val="00AC758B"/>
    <w:rsid w:val="00AC77A1"/>
    <w:rsid w:val="00AC7C98"/>
    <w:rsid w:val="00AD0479"/>
    <w:rsid w:val="00AD07DD"/>
    <w:rsid w:val="00AD080D"/>
    <w:rsid w:val="00AD2280"/>
    <w:rsid w:val="00AD2A61"/>
    <w:rsid w:val="00AD33C8"/>
    <w:rsid w:val="00AD374F"/>
    <w:rsid w:val="00AD39BE"/>
    <w:rsid w:val="00AD3A29"/>
    <w:rsid w:val="00AD3A44"/>
    <w:rsid w:val="00AD4342"/>
    <w:rsid w:val="00AD452D"/>
    <w:rsid w:val="00AD5B22"/>
    <w:rsid w:val="00AD5C53"/>
    <w:rsid w:val="00AD631D"/>
    <w:rsid w:val="00AD714C"/>
    <w:rsid w:val="00AD7327"/>
    <w:rsid w:val="00AD7B77"/>
    <w:rsid w:val="00AE0199"/>
    <w:rsid w:val="00AE03D2"/>
    <w:rsid w:val="00AE0428"/>
    <w:rsid w:val="00AE0685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03"/>
    <w:rsid w:val="00AE3430"/>
    <w:rsid w:val="00AE3C2F"/>
    <w:rsid w:val="00AE41F2"/>
    <w:rsid w:val="00AE45D4"/>
    <w:rsid w:val="00AE4AC7"/>
    <w:rsid w:val="00AE4B31"/>
    <w:rsid w:val="00AE4B96"/>
    <w:rsid w:val="00AE4CB7"/>
    <w:rsid w:val="00AE54EF"/>
    <w:rsid w:val="00AE576D"/>
    <w:rsid w:val="00AE5B39"/>
    <w:rsid w:val="00AE5FCD"/>
    <w:rsid w:val="00AE6175"/>
    <w:rsid w:val="00AE7600"/>
    <w:rsid w:val="00AE7A96"/>
    <w:rsid w:val="00AE7CCA"/>
    <w:rsid w:val="00AE7CEE"/>
    <w:rsid w:val="00AF0190"/>
    <w:rsid w:val="00AF01AF"/>
    <w:rsid w:val="00AF03EA"/>
    <w:rsid w:val="00AF0B75"/>
    <w:rsid w:val="00AF120B"/>
    <w:rsid w:val="00AF1388"/>
    <w:rsid w:val="00AF1411"/>
    <w:rsid w:val="00AF1459"/>
    <w:rsid w:val="00AF18DB"/>
    <w:rsid w:val="00AF1AB3"/>
    <w:rsid w:val="00AF1CFF"/>
    <w:rsid w:val="00AF25A5"/>
    <w:rsid w:val="00AF29E2"/>
    <w:rsid w:val="00AF2B3D"/>
    <w:rsid w:val="00AF2CCF"/>
    <w:rsid w:val="00AF2CE0"/>
    <w:rsid w:val="00AF2D78"/>
    <w:rsid w:val="00AF321D"/>
    <w:rsid w:val="00AF3402"/>
    <w:rsid w:val="00AF3AD0"/>
    <w:rsid w:val="00AF4276"/>
    <w:rsid w:val="00AF43BB"/>
    <w:rsid w:val="00AF536C"/>
    <w:rsid w:val="00AF559E"/>
    <w:rsid w:val="00AF5758"/>
    <w:rsid w:val="00AF5884"/>
    <w:rsid w:val="00AF5A2C"/>
    <w:rsid w:val="00AF5B20"/>
    <w:rsid w:val="00AF5D84"/>
    <w:rsid w:val="00AF5EAA"/>
    <w:rsid w:val="00AF5F2D"/>
    <w:rsid w:val="00AF6635"/>
    <w:rsid w:val="00AF6845"/>
    <w:rsid w:val="00AF6DFA"/>
    <w:rsid w:val="00AF72F9"/>
    <w:rsid w:val="00AF7956"/>
    <w:rsid w:val="00AF79F0"/>
    <w:rsid w:val="00AF7A82"/>
    <w:rsid w:val="00AF7CDE"/>
    <w:rsid w:val="00AF7DDB"/>
    <w:rsid w:val="00AF7FB6"/>
    <w:rsid w:val="00B00032"/>
    <w:rsid w:val="00B00202"/>
    <w:rsid w:val="00B0097C"/>
    <w:rsid w:val="00B00A35"/>
    <w:rsid w:val="00B00A54"/>
    <w:rsid w:val="00B01274"/>
    <w:rsid w:val="00B01531"/>
    <w:rsid w:val="00B01799"/>
    <w:rsid w:val="00B01A42"/>
    <w:rsid w:val="00B01D5B"/>
    <w:rsid w:val="00B0300C"/>
    <w:rsid w:val="00B03321"/>
    <w:rsid w:val="00B035A1"/>
    <w:rsid w:val="00B04B6F"/>
    <w:rsid w:val="00B04E26"/>
    <w:rsid w:val="00B04F07"/>
    <w:rsid w:val="00B05349"/>
    <w:rsid w:val="00B05428"/>
    <w:rsid w:val="00B05C11"/>
    <w:rsid w:val="00B05DBC"/>
    <w:rsid w:val="00B06084"/>
    <w:rsid w:val="00B06447"/>
    <w:rsid w:val="00B06545"/>
    <w:rsid w:val="00B065E9"/>
    <w:rsid w:val="00B0699F"/>
    <w:rsid w:val="00B07A16"/>
    <w:rsid w:val="00B07E00"/>
    <w:rsid w:val="00B10205"/>
    <w:rsid w:val="00B1039A"/>
    <w:rsid w:val="00B105D9"/>
    <w:rsid w:val="00B10DAE"/>
    <w:rsid w:val="00B1102C"/>
    <w:rsid w:val="00B114A5"/>
    <w:rsid w:val="00B115B7"/>
    <w:rsid w:val="00B118B0"/>
    <w:rsid w:val="00B11A82"/>
    <w:rsid w:val="00B11E00"/>
    <w:rsid w:val="00B1208E"/>
    <w:rsid w:val="00B122B4"/>
    <w:rsid w:val="00B12573"/>
    <w:rsid w:val="00B12C81"/>
    <w:rsid w:val="00B12CFC"/>
    <w:rsid w:val="00B12E59"/>
    <w:rsid w:val="00B12EBD"/>
    <w:rsid w:val="00B1330F"/>
    <w:rsid w:val="00B1428B"/>
    <w:rsid w:val="00B143C3"/>
    <w:rsid w:val="00B1492A"/>
    <w:rsid w:val="00B14A1C"/>
    <w:rsid w:val="00B14F0C"/>
    <w:rsid w:val="00B14F79"/>
    <w:rsid w:val="00B16198"/>
    <w:rsid w:val="00B16DF0"/>
    <w:rsid w:val="00B1742A"/>
    <w:rsid w:val="00B2020D"/>
    <w:rsid w:val="00B202A0"/>
    <w:rsid w:val="00B20F20"/>
    <w:rsid w:val="00B21898"/>
    <w:rsid w:val="00B21F63"/>
    <w:rsid w:val="00B21FE8"/>
    <w:rsid w:val="00B2250B"/>
    <w:rsid w:val="00B22B6A"/>
    <w:rsid w:val="00B22CAF"/>
    <w:rsid w:val="00B237F6"/>
    <w:rsid w:val="00B23B8B"/>
    <w:rsid w:val="00B23BC0"/>
    <w:rsid w:val="00B2421B"/>
    <w:rsid w:val="00B24C1B"/>
    <w:rsid w:val="00B25801"/>
    <w:rsid w:val="00B258F6"/>
    <w:rsid w:val="00B25921"/>
    <w:rsid w:val="00B25FCE"/>
    <w:rsid w:val="00B263E8"/>
    <w:rsid w:val="00B265A9"/>
    <w:rsid w:val="00B2727B"/>
    <w:rsid w:val="00B273E1"/>
    <w:rsid w:val="00B2748B"/>
    <w:rsid w:val="00B2755B"/>
    <w:rsid w:val="00B27BD9"/>
    <w:rsid w:val="00B27BDA"/>
    <w:rsid w:val="00B30621"/>
    <w:rsid w:val="00B30E39"/>
    <w:rsid w:val="00B30F15"/>
    <w:rsid w:val="00B310FC"/>
    <w:rsid w:val="00B31187"/>
    <w:rsid w:val="00B3140F"/>
    <w:rsid w:val="00B31526"/>
    <w:rsid w:val="00B315D9"/>
    <w:rsid w:val="00B31A80"/>
    <w:rsid w:val="00B31B47"/>
    <w:rsid w:val="00B31EFF"/>
    <w:rsid w:val="00B321B4"/>
    <w:rsid w:val="00B3419C"/>
    <w:rsid w:val="00B3476A"/>
    <w:rsid w:val="00B34926"/>
    <w:rsid w:val="00B349F0"/>
    <w:rsid w:val="00B34CB5"/>
    <w:rsid w:val="00B34F44"/>
    <w:rsid w:val="00B35C0A"/>
    <w:rsid w:val="00B366AC"/>
    <w:rsid w:val="00B368A6"/>
    <w:rsid w:val="00B369FC"/>
    <w:rsid w:val="00B36A92"/>
    <w:rsid w:val="00B36B12"/>
    <w:rsid w:val="00B3726E"/>
    <w:rsid w:val="00B373D4"/>
    <w:rsid w:val="00B37428"/>
    <w:rsid w:val="00B3764F"/>
    <w:rsid w:val="00B37EF5"/>
    <w:rsid w:val="00B37FC0"/>
    <w:rsid w:val="00B40451"/>
    <w:rsid w:val="00B406B4"/>
    <w:rsid w:val="00B4084C"/>
    <w:rsid w:val="00B4122E"/>
    <w:rsid w:val="00B41302"/>
    <w:rsid w:val="00B413B0"/>
    <w:rsid w:val="00B41A15"/>
    <w:rsid w:val="00B41F9B"/>
    <w:rsid w:val="00B4211A"/>
    <w:rsid w:val="00B4286A"/>
    <w:rsid w:val="00B42F7D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D6C"/>
    <w:rsid w:val="00B45D8C"/>
    <w:rsid w:val="00B45E2E"/>
    <w:rsid w:val="00B46254"/>
    <w:rsid w:val="00B46DBA"/>
    <w:rsid w:val="00B47174"/>
    <w:rsid w:val="00B47791"/>
    <w:rsid w:val="00B4791C"/>
    <w:rsid w:val="00B479B8"/>
    <w:rsid w:val="00B47F8E"/>
    <w:rsid w:val="00B47FC5"/>
    <w:rsid w:val="00B50202"/>
    <w:rsid w:val="00B50295"/>
    <w:rsid w:val="00B5048F"/>
    <w:rsid w:val="00B504C7"/>
    <w:rsid w:val="00B50DCC"/>
    <w:rsid w:val="00B50E78"/>
    <w:rsid w:val="00B51414"/>
    <w:rsid w:val="00B52050"/>
    <w:rsid w:val="00B527DD"/>
    <w:rsid w:val="00B531F9"/>
    <w:rsid w:val="00B53394"/>
    <w:rsid w:val="00B53504"/>
    <w:rsid w:val="00B53606"/>
    <w:rsid w:val="00B5404B"/>
    <w:rsid w:val="00B54487"/>
    <w:rsid w:val="00B54973"/>
    <w:rsid w:val="00B55389"/>
    <w:rsid w:val="00B55C5A"/>
    <w:rsid w:val="00B55ED2"/>
    <w:rsid w:val="00B56F56"/>
    <w:rsid w:val="00B56FF4"/>
    <w:rsid w:val="00B57440"/>
    <w:rsid w:val="00B60073"/>
    <w:rsid w:val="00B601BB"/>
    <w:rsid w:val="00B60308"/>
    <w:rsid w:val="00B608A8"/>
    <w:rsid w:val="00B613C8"/>
    <w:rsid w:val="00B62234"/>
    <w:rsid w:val="00B62399"/>
    <w:rsid w:val="00B627D3"/>
    <w:rsid w:val="00B638A9"/>
    <w:rsid w:val="00B63C3D"/>
    <w:rsid w:val="00B6435A"/>
    <w:rsid w:val="00B6457C"/>
    <w:rsid w:val="00B6463B"/>
    <w:rsid w:val="00B64927"/>
    <w:rsid w:val="00B64BFB"/>
    <w:rsid w:val="00B6547F"/>
    <w:rsid w:val="00B658A4"/>
    <w:rsid w:val="00B65A73"/>
    <w:rsid w:val="00B65AAF"/>
    <w:rsid w:val="00B66956"/>
    <w:rsid w:val="00B66BD8"/>
    <w:rsid w:val="00B66F59"/>
    <w:rsid w:val="00B66FC1"/>
    <w:rsid w:val="00B672A4"/>
    <w:rsid w:val="00B6770E"/>
    <w:rsid w:val="00B67D66"/>
    <w:rsid w:val="00B67EF3"/>
    <w:rsid w:val="00B67F36"/>
    <w:rsid w:val="00B70073"/>
    <w:rsid w:val="00B70275"/>
    <w:rsid w:val="00B702A1"/>
    <w:rsid w:val="00B705BF"/>
    <w:rsid w:val="00B70BCF"/>
    <w:rsid w:val="00B70D61"/>
    <w:rsid w:val="00B70F68"/>
    <w:rsid w:val="00B71027"/>
    <w:rsid w:val="00B710A4"/>
    <w:rsid w:val="00B71307"/>
    <w:rsid w:val="00B713D7"/>
    <w:rsid w:val="00B71654"/>
    <w:rsid w:val="00B716C6"/>
    <w:rsid w:val="00B716F5"/>
    <w:rsid w:val="00B71850"/>
    <w:rsid w:val="00B71940"/>
    <w:rsid w:val="00B72113"/>
    <w:rsid w:val="00B72B15"/>
    <w:rsid w:val="00B72C90"/>
    <w:rsid w:val="00B7318F"/>
    <w:rsid w:val="00B73271"/>
    <w:rsid w:val="00B73A33"/>
    <w:rsid w:val="00B73C0B"/>
    <w:rsid w:val="00B73CB7"/>
    <w:rsid w:val="00B73F8E"/>
    <w:rsid w:val="00B7421D"/>
    <w:rsid w:val="00B74423"/>
    <w:rsid w:val="00B74AEF"/>
    <w:rsid w:val="00B74D88"/>
    <w:rsid w:val="00B75156"/>
    <w:rsid w:val="00B75572"/>
    <w:rsid w:val="00B757AB"/>
    <w:rsid w:val="00B758E8"/>
    <w:rsid w:val="00B75921"/>
    <w:rsid w:val="00B75B8F"/>
    <w:rsid w:val="00B760FD"/>
    <w:rsid w:val="00B768F9"/>
    <w:rsid w:val="00B769F9"/>
    <w:rsid w:val="00B76A9F"/>
    <w:rsid w:val="00B76BEA"/>
    <w:rsid w:val="00B770EF"/>
    <w:rsid w:val="00B77B5F"/>
    <w:rsid w:val="00B80024"/>
    <w:rsid w:val="00B804EB"/>
    <w:rsid w:val="00B80642"/>
    <w:rsid w:val="00B80E67"/>
    <w:rsid w:val="00B812E5"/>
    <w:rsid w:val="00B816D3"/>
    <w:rsid w:val="00B829A2"/>
    <w:rsid w:val="00B82DDB"/>
    <w:rsid w:val="00B83293"/>
    <w:rsid w:val="00B83365"/>
    <w:rsid w:val="00B833DC"/>
    <w:rsid w:val="00B83925"/>
    <w:rsid w:val="00B83EE7"/>
    <w:rsid w:val="00B84196"/>
    <w:rsid w:val="00B8437F"/>
    <w:rsid w:val="00B843A8"/>
    <w:rsid w:val="00B84443"/>
    <w:rsid w:val="00B84516"/>
    <w:rsid w:val="00B84834"/>
    <w:rsid w:val="00B84891"/>
    <w:rsid w:val="00B85268"/>
    <w:rsid w:val="00B85B01"/>
    <w:rsid w:val="00B85B6D"/>
    <w:rsid w:val="00B8659D"/>
    <w:rsid w:val="00B86893"/>
    <w:rsid w:val="00B870FD"/>
    <w:rsid w:val="00B87230"/>
    <w:rsid w:val="00B87937"/>
    <w:rsid w:val="00B87BFC"/>
    <w:rsid w:val="00B90301"/>
    <w:rsid w:val="00B907BA"/>
    <w:rsid w:val="00B90867"/>
    <w:rsid w:val="00B90CB1"/>
    <w:rsid w:val="00B91F35"/>
    <w:rsid w:val="00B92840"/>
    <w:rsid w:val="00B92C95"/>
    <w:rsid w:val="00B9364E"/>
    <w:rsid w:val="00B9387A"/>
    <w:rsid w:val="00B93A6B"/>
    <w:rsid w:val="00B93C3C"/>
    <w:rsid w:val="00B93C48"/>
    <w:rsid w:val="00B946F4"/>
    <w:rsid w:val="00B94789"/>
    <w:rsid w:val="00B95582"/>
    <w:rsid w:val="00B965C6"/>
    <w:rsid w:val="00B97638"/>
    <w:rsid w:val="00B9763F"/>
    <w:rsid w:val="00B978A4"/>
    <w:rsid w:val="00BA0191"/>
    <w:rsid w:val="00BA0F01"/>
    <w:rsid w:val="00BA11CE"/>
    <w:rsid w:val="00BA14A7"/>
    <w:rsid w:val="00BA16C9"/>
    <w:rsid w:val="00BA21C5"/>
    <w:rsid w:val="00BA2350"/>
    <w:rsid w:val="00BA261A"/>
    <w:rsid w:val="00BA2BE2"/>
    <w:rsid w:val="00BA36F3"/>
    <w:rsid w:val="00BA3B08"/>
    <w:rsid w:val="00BA3EF0"/>
    <w:rsid w:val="00BA4044"/>
    <w:rsid w:val="00BA4676"/>
    <w:rsid w:val="00BA47A7"/>
    <w:rsid w:val="00BA4A5C"/>
    <w:rsid w:val="00BA5019"/>
    <w:rsid w:val="00BA5819"/>
    <w:rsid w:val="00BA5824"/>
    <w:rsid w:val="00BA616F"/>
    <w:rsid w:val="00BA6445"/>
    <w:rsid w:val="00BA6C79"/>
    <w:rsid w:val="00BA74AC"/>
    <w:rsid w:val="00BA767F"/>
    <w:rsid w:val="00BA77AE"/>
    <w:rsid w:val="00BB0024"/>
    <w:rsid w:val="00BB0759"/>
    <w:rsid w:val="00BB0859"/>
    <w:rsid w:val="00BB1132"/>
    <w:rsid w:val="00BB1287"/>
    <w:rsid w:val="00BB1701"/>
    <w:rsid w:val="00BB1989"/>
    <w:rsid w:val="00BB27F5"/>
    <w:rsid w:val="00BB2AF4"/>
    <w:rsid w:val="00BB324F"/>
    <w:rsid w:val="00BB3B12"/>
    <w:rsid w:val="00BB4122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813"/>
    <w:rsid w:val="00BB788D"/>
    <w:rsid w:val="00BB78EE"/>
    <w:rsid w:val="00BB7E08"/>
    <w:rsid w:val="00BC047E"/>
    <w:rsid w:val="00BC0737"/>
    <w:rsid w:val="00BC0B12"/>
    <w:rsid w:val="00BC13B4"/>
    <w:rsid w:val="00BC174D"/>
    <w:rsid w:val="00BC181F"/>
    <w:rsid w:val="00BC1D8E"/>
    <w:rsid w:val="00BC1FA9"/>
    <w:rsid w:val="00BC2A9F"/>
    <w:rsid w:val="00BC2B54"/>
    <w:rsid w:val="00BC30B3"/>
    <w:rsid w:val="00BC36EC"/>
    <w:rsid w:val="00BC3FC3"/>
    <w:rsid w:val="00BC5846"/>
    <w:rsid w:val="00BC5B69"/>
    <w:rsid w:val="00BC5DA3"/>
    <w:rsid w:val="00BC5F1D"/>
    <w:rsid w:val="00BC6118"/>
    <w:rsid w:val="00BC656F"/>
    <w:rsid w:val="00BC6DCC"/>
    <w:rsid w:val="00BC6F23"/>
    <w:rsid w:val="00BC7690"/>
    <w:rsid w:val="00BC7B71"/>
    <w:rsid w:val="00BC7C0A"/>
    <w:rsid w:val="00BD002E"/>
    <w:rsid w:val="00BD068D"/>
    <w:rsid w:val="00BD0729"/>
    <w:rsid w:val="00BD0AAE"/>
    <w:rsid w:val="00BD1195"/>
    <w:rsid w:val="00BD12E8"/>
    <w:rsid w:val="00BD16C4"/>
    <w:rsid w:val="00BD1B70"/>
    <w:rsid w:val="00BD2104"/>
    <w:rsid w:val="00BD241E"/>
    <w:rsid w:val="00BD25E3"/>
    <w:rsid w:val="00BD2B38"/>
    <w:rsid w:val="00BD2C41"/>
    <w:rsid w:val="00BD2CCA"/>
    <w:rsid w:val="00BD302A"/>
    <w:rsid w:val="00BD368F"/>
    <w:rsid w:val="00BD3711"/>
    <w:rsid w:val="00BD391A"/>
    <w:rsid w:val="00BD3AC7"/>
    <w:rsid w:val="00BD40DD"/>
    <w:rsid w:val="00BD434C"/>
    <w:rsid w:val="00BD4367"/>
    <w:rsid w:val="00BD45E3"/>
    <w:rsid w:val="00BD476D"/>
    <w:rsid w:val="00BD48F1"/>
    <w:rsid w:val="00BD4B83"/>
    <w:rsid w:val="00BD4C1C"/>
    <w:rsid w:val="00BD4CB3"/>
    <w:rsid w:val="00BD4CBB"/>
    <w:rsid w:val="00BD5A2C"/>
    <w:rsid w:val="00BD5E62"/>
    <w:rsid w:val="00BD64E8"/>
    <w:rsid w:val="00BD65E6"/>
    <w:rsid w:val="00BD6935"/>
    <w:rsid w:val="00BD70E4"/>
    <w:rsid w:val="00BD71BB"/>
    <w:rsid w:val="00BD77C2"/>
    <w:rsid w:val="00BD7829"/>
    <w:rsid w:val="00BD7AB2"/>
    <w:rsid w:val="00BD7D91"/>
    <w:rsid w:val="00BE044B"/>
    <w:rsid w:val="00BE06AE"/>
    <w:rsid w:val="00BE1917"/>
    <w:rsid w:val="00BE1B3F"/>
    <w:rsid w:val="00BE1BC0"/>
    <w:rsid w:val="00BE2062"/>
    <w:rsid w:val="00BE23D7"/>
    <w:rsid w:val="00BE2648"/>
    <w:rsid w:val="00BE2798"/>
    <w:rsid w:val="00BE2D15"/>
    <w:rsid w:val="00BE2DFE"/>
    <w:rsid w:val="00BE313C"/>
    <w:rsid w:val="00BE3344"/>
    <w:rsid w:val="00BE344D"/>
    <w:rsid w:val="00BE523A"/>
    <w:rsid w:val="00BE63AB"/>
    <w:rsid w:val="00BE6422"/>
    <w:rsid w:val="00BE667C"/>
    <w:rsid w:val="00BE7B33"/>
    <w:rsid w:val="00BE7E6D"/>
    <w:rsid w:val="00BF00BF"/>
    <w:rsid w:val="00BF03E5"/>
    <w:rsid w:val="00BF05C5"/>
    <w:rsid w:val="00BF0AFA"/>
    <w:rsid w:val="00BF1227"/>
    <w:rsid w:val="00BF166E"/>
    <w:rsid w:val="00BF1C6F"/>
    <w:rsid w:val="00BF1C7A"/>
    <w:rsid w:val="00BF20CC"/>
    <w:rsid w:val="00BF242B"/>
    <w:rsid w:val="00BF28B8"/>
    <w:rsid w:val="00BF34DB"/>
    <w:rsid w:val="00BF381E"/>
    <w:rsid w:val="00BF39A4"/>
    <w:rsid w:val="00BF3C1C"/>
    <w:rsid w:val="00BF3E09"/>
    <w:rsid w:val="00BF3F20"/>
    <w:rsid w:val="00BF4337"/>
    <w:rsid w:val="00BF44E9"/>
    <w:rsid w:val="00BF46B8"/>
    <w:rsid w:val="00BF48AA"/>
    <w:rsid w:val="00BF636E"/>
    <w:rsid w:val="00BF6E18"/>
    <w:rsid w:val="00BF7AF7"/>
    <w:rsid w:val="00BF7B4D"/>
    <w:rsid w:val="00C00351"/>
    <w:rsid w:val="00C00373"/>
    <w:rsid w:val="00C0086B"/>
    <w:rsid w:val="00C00ACD"/>
    <w:rsid w:val="00C00D97"/>
    <w:rsid w:val="00C0104D"/>
    <w:rsid w:val="00C01265"/>
    <w:rsid w:val="00C0133C"/>
    <w:rsid w:val="00C019A4"/>
    <w:rsid w:val="00C0283E"/>
    <w:rsid w:val="00C029EB"/>
    <w:rsid w:val="00C03798"/>
    <w:rsid w:val="00C03984"/>
    <w:rsid w:val="00C03C38"/>
    <w:rsid w:val="00C03D43"/>
    <w:rsid w:val="00C03F2B"/>
    <w:rsid w:val="00C04118"/>
    <w:rsid w:val="00C0413D"/>
    <w:rsid w:val="00C042EF"/>
    <w:rsid w:val="00C04313"/>
    <w:rsid w:val="00C04CF1"/>
    <w:rsid w:val="00C054C6"/>
    <w:rsid w:val="00C060B2"/>
    <w:rsid w:val="00C0616E"/>
    <w:rsid w:val="00C06546"/>
    <w:rsid w:val="00C0690B"/>
    <w:rsid w:val="00C06A74"/>
    <w:rsid w:val="00C06D46"/>
    <w:rsid w:val="00C0757A"/>
    <w:rsid w:val="00C07848"/>
    <w:rsid w:val="00C078C3"/>
    <w:rsid w:val="00C078DF"/>
    <w:rsid w:val="00C07936"/>
    <w:rsid w:val="00C07A56"/>
    <w:rsid w:val="00C07CF2"/>
    <w:rsid w:val="00C1004B"/>
    <w:rsid w:val="00C102DE"/>
    <w:rsid w:val="00C103E1"/>
    <w:rsid w:val="00C107D0"/>
    <w:rsid w:val="00C11488"/>
    <w:rsid w:val="00C117BC"/>
    <w:rsid w:val="00C118E3"/>
    <w:rsid w:val="00C119E3"/>
    <w:rsid w:val="00C11B53"/>
    <w:rsid w:val="00C11C5B"/>
    <w:rsid w:val="00C11EE5"/>
    <w:rsid w:val="00C123EE"/>
    <w:rsid w:val="00C12998"/>
    <w:rsid w:val="00C14513"/>
    <w:rsid w:val="00C14CCB"/>
    <w:rsid w:val="00C15A1C"/>
    <w:rsid w:val="00C15A8B"/>
    <w:rsid w:val="00C15B46"/>
    <w:rsid w:val="00C16002"/>
    <w:rsid w:val="00C16742"/>
    <w:rsid w:val="00C16C25"/>
    <w:rsid w:val="00C16F63"/>
    <w:rsid w:val="00C172C6"/>
    <w:rsid w:val="00C17EDE"/>
    <w:rsid w:val="00C200E9"/>
    <w:rsid w:val="00C20142"/>
    <w:rsid w:val="00C209C2"/>
    <w:rsid w:val="00C2149C"/>
    <w:rsid w:val="00C21C80"/>
    <w:rsid w:val="00C221B0"/>
    <w:rsid w:val="00C22309"/>
    <w:rsid w:val="00C2236E"/>
    <w:rsid w:val="00C2237D"/>
    <w:rsid w:val="00C227C1"/>
    <w:rsid w:val="00C22A76"/>
    <w:rsid w:val="00C22B51"/>
    <w:rsid w:val="00C22C8A"/>
    <w:rsid w:val="00C22D3F"/>
    <w:rsid w:val="00C2330C"/>
    <w:rsid w:val="00C2363F"/>
    <w:rsid w:val="00C23AB8"/>
    <w:rsid w:val="00C23B36"/>
    <w:rsid w:val="00C23E80"/>
    <w:rsid w:val="00C23F46"/>
    <w:rsid w:val="00C23F8D"/>
    <w:rsid w:val="00C2429C"/>
    <w:rsid w:val="00C24412"/>
    <w:rsid w:val="00C24529"/>
    <w:rsid w:val="00C2466D"/>
    <w:rsid w:val="00C24A11"/>
    <w:rsid w:val="00C24A4E"/>
    <w:rsid w:val="00C24F8C"/>
    <w:rsid w:val="00C25120"/>
    <w:rsid w:val="00C2610C"/>
    <w:rsid w:val="00C26644"/>
    <w:rsid w:val="00C26666"/>
    <w:rsid w:val="00C27122"/>
    <w:rsid w:val="00C279D4"/>
    <w:rsid w:val="00C27A6F"/>
    <w:rsid w:val="00C27E2E"/>
    <w:rsid w:val="00C27EC1"/>
    <w:rsid w:val="00C30363"/>
    <w:rsid w:val="00C30699"/>
    <w:rsid w:val="00C31275"/>
    <w:rsid w:val="00C316BD"/>
    <w:rsid w:val="00C316CC"/>
    <w:rsid w:val="00C31E89"/>
    <w:rsid w:val="00C32067"/>
    <w:rsid w:val="00C32396"/>
    <w:rsid w:val="00C32F51"/>
    <w:rsid w:val="00C3350C"/>
    <w:rsid w:val="00C33728"/>
    <w:rsid w:val="00C337D0"/>
    <w:rsid w:val="00C33927"/>
    <w:rsid w:val="00C33A13"/>
    <w:rsid w:val="00C34078"/>
    <w:rsid w:val="00C34554"/>
    <w:rsid w:val="00C34664"/>
    <w:rsid w:val="00C34974"/>
    <w:rsid w:val="00C350BA"/>
    <w:rsid w:val="00C35274"/>
    <w:rsid w:val="00C35CA9"/>
    <w:rsid w:val="00C363A1"/>
    <w:rsid w:val="00C3645F"/>
    <w:rsid w:val="00C369B7"/>
    <w:rsid w:val="00C37271"/>
    <w:rsid w:val="00C377A6"/>
    <w:rsid w:val="00C3791E"/>
    <w:rsid w:val="00C37A3C"/>
    <w:rsid w:val="00C40986"/>
    <w:rsid w:val="00C40D81"/>
    <w:rsid w:val="00C4151E"/>
    <w:rsid w:val="00C415F8"/>
    <w:rsid w:val="00C41EA9"/>
    <w:rsid w:val="00C42281"/>
    <w:rsid w:val="00C430E4"/>
    <w:rsid w:val="00C435C7"/>
    <w:rsid w:val="00C43968"/>
    <w:rsid w:val="00C44D6A"/>
    <w:rsid w:val="00C44FE7"/>
    <w:rsid w:val="00C45274"/>
    <w:rsid w:val="00C4547B"/>
    <w:rsid w:val="00C45644"/>
    <w:rsid w:val="00C45719"/>
    <w:rsid w:val="00C45808"/>
    <w:rsid w:val="00C45F2B"/>
    <w:rsid w:val="00C462FC"/>
    <w:rsid w:val="00C464FD"/>
    <w:rsid w:val="00C468B6"/>
    <w:rsid w:val="00C469C9"/>
    <w:rsid w:val="00C470AB"/>
    <w:rsid w:val="00C47738"/>
    <w:rsid w:val="00C47948"/>
    <w:rsid w:val="00C50478"/>
    <w:rsid w:val="00C506D5"/>
    <w:rsid w:val="00C50CC0"/>
    <w:rsid w:val="00C50FCF"/>
    <w:rsid w:val="00C51647"/>
    <w:rsid w:val="00C51AA6"/>
    <w:rsid w:val="00C51CA8"/>
    <w:rsid w:val="00C52540"/>
    <w:rsid w:val="00C52E8C"/>
    <w:rsid w:val="00C530EF"/>
    <w:rsid w:val="00C5320A"/>
    <w:rsid w:val="00C53922"/>
    <w:rsid w:val="00C53BAC"/>
    <w:rsid w:val="00C542DB"/>
    <w:rsid w:val="00C54585"/>
    <w:rsid w:val="00C547F5"/>
    <w:rsid w:val="00C5495D"/>
    <w:rsid w:val="00C5528C"/>
    <w:rsid w:val="00C5572A"/>
    <w:rsid w:val="00C55C28"/>
    <w:rsid w:val="00C55C9A"/>
    <w:rsid w:val="00C56157"/>
    <w:rsid w:val="00C561F9"/>
    <w:rsid w:val="00C562DC"/>
    <w:rsid w:val="00C5632B"/>
    <w:rsid w:val="00C56BBA"/>
    <w:rsid w:val="00C56C1A"/>
    <w:rsid w:val="00C57037"/>
    <w:rsid w:val="00C57ADF"/>
    <w:rsid w:val="00C611A2"/>
    <w:rsid w:val="00C611BB"/>
    <w:rsid w:val="00C61241"/>
    <w:rsid w:val="00C6160C"/>
    <w:rsid w:val="00C6186B"/>
    <w:rsid w:val="00C61997"/>
    <w:rsid w:val="00C6205B"/>
    <w:rsid w:val="00C620E1"/>
    <w:rsid w:val="00C624D5"/>
    <w:rsid w:val="00C6274D"/>
    <w:rsid w:val="00C634E9"/>
    <w:rsid w:val="00C6365B"/>
    <w:rsid w:val="00C63EFC"/>
    <w:rsid w:val="00C64103"/>
    <w:rsid w:val="00C64187"/>
    <w:rsid w:val="00C64262"/>
    <w:rsid w:val="00C64860"/>
    <w:rsid w:val="00C64948"/>
    <w:rsid w:val="00C64B68"/>
    <w:rsid w:val="00C655E8"/>
    <w:rsid w:val="00C65725"/>
    <w:rsid w:val="00C657C4"/>
    <w:rsid w:val="00C65A19"/>
    <w:rsid w:val="00C660DD"/>
    <w:rsid w:val="00C6662A"/>
    <w:rsid w:val="00C66D05"/>
    <w:rsid w:val="00C66DA7"/>
    <w:rsid w:val="00C674D3"/>
    <w:rsid w:val="00C675FD"/>
    <w:rsid w:val="00C67E06"/>
    <w:rsid w:val="00C700C8"/>
    <w:rsid w:val="00C70128"/>
    <w:rsid w:val="00C7052A"/>
    <w:rsid w:val="00C713EB"/>
    <w:rsid w:val="00C71565"/>
    <w:rsid w:val="00C717F5"/>
    <w:rsid w:val="00C71908"/>
    <w:rsid w:val="00C7197C"/>
    <w:rsid w:val="00C71B96"/>
    <w:rsid w:val="00C71C55"/>
    <w:rsid w:val="00C725CF"/>
    <w:rsid w:val="00C72959"/>
    <w:rsid w:val="00C729DD"/>
    <w:rsid w:val="00C72ADE"/>
    <w:rsid w:val="00C72B9B"/>
    <w:rsid w:val="00C72C1A"/>
    <w:rsid w:val="00C72E2A"/>
    <w:rsid w:val="00C7368B"/>
    <w:rsid w:val="00C73798"/>
    <w:rsid w:val="00C73CD5"/>
    <w:rsid w:val="00C73E57"/>
    <w:rsid w:val="00C74513"/>
    <w:rsid w:val="00C74AD2"/>
    <w:rsid w:val="00C74B08"/>
    <w:rsid w:val="00C75206"/>
    <w:rsid w:val="00C7521D"/>
    <w:rsid w:val="00C75306"/>
    <w:rsid w:val="00C75356"/>
    <w:rsid w:val="00C75519"/>
    <w:rsid w:val="00C756F9"/>
    <w:rsid w:val="00C75DF1"/>
    <w:rsid w:val="00C76F78"/>
    <w:rsid w:val="00C77784"/>
    <w:rsid w:val="00C77B94"/>
    <w:rsid w:val="00C77CD1"/>
    <w:rsid w:val="00C77F64"/>
    <w:rsid w:val="00C80064"/>
    <w:rsid w:val="00C804B7"/>
    <w:rsid w:val="00C80B4C"/>
    <w:rsid w:val="00C81935"/>
    <w:rsid w:val="00C81AA8"/>
    <w:rsid w:val="00C81C72"/>
    <w:rsid w:val="00C82794"/>
    <w:rsid w:val="00C828D3"/>
    <w:rsid w:val="00C82DD3"/>
    <w:rsid w:val="00C82DD7"/>
    <w:rsid w:val="00C82EBC"/>
    <w:rsid w:val="00C83567"/>
    <w:rsid w:val="00C83792"/>
    <w:rsid w:val="00C840BB"/>
    <w:rsid w:val="00C8542F"/>
    <w:rsid w:val="00C85642"/>
    <w:rsid w:val="00C85784"/>
    <w:rsid w:val="00C85950"/>
    <w:rsid w:val="00C85D1F"/>
    <w:rsid w:val="00C85E73"/>
    <w:rsid w:val="00C86000"/>
    <w:rsid w:val="00C86CB8"/>
    <w:rsid w:val="00C87732"/>
    <w:rsid w:val="00C87910"/>
    <w:rsid w:val="00C87E8D"/>
    <w:rsid w:val="00C902DB"/>
    <w:rsid w:val="00C90DFD"/>
    <w:rsid w:val="00C912F4"/>
    <w:rsid w:val="00C91ADE"/>
    <w:rsid w:val="00C92274"/>
    <w:rsid w:val="00C937B2"/>
    <w:rsid w:val="00C938FC"/>
    <w:rsid w:val="00C93D2F"/>
    <w:rsid w:val="00C94060"/>
    <w:rsid w:val="00C94577"/>
    <w:rsid w:val="00C9464A"/>
    <w:rsid w:val="00C95894"/>
    <w:rsid w:val="00C95B70"/>
    <w:rsid w:val="00C95CD3"/>
    <w:rsid w:val="00C96179"/>
    <w:rsid w:val="00C961E0"/>
    <w:rsid w:val="00C96398"/>
    <w:rsid w:val="00C96689"/>
    <w:rsid w:val="00C967E0"/>
    <w:rsid w:val="00C96FE6"/>
    <w:rsid w:val="00C97A29"/>
    <w:rsid w:val="00C97D4A"/>
    <w:rsid w:val="00C97D76"/>
    <w:rsid w:val="00C97E31"/>
    <w:rsid w:val="00CA00BB"/>
    <w:rsid w:val="00CA09A5"/>
    <w:rsid w:val="00CA09B2"/>
    <w:rsid w:val="00CA1059"/>
    <w:rsid w:val="00CA132C"/>
    <w:rsid w:val="00CA144C"/>
    <w:rsid w:val="00CA146F"/>
    <w:rsid w:val="00CA185F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5248"/>
    <w:rsid w:val="00CA685F"/>
    <w:rsid w:val="00CA7041"/>
    <w:rsid w:val="00CA70A4"/>
    <w:rsid w:val="00CA7A5C"/>
    <w:rsid w:val="00CB0792"/>
    <w:rsid w:val="00CB0950"/>
    <w:rsid w:val="00CB09B6"/>
    <w:rsid w:val="00CB0B86"/>
    <w:rsid w:val="00CB159B"/>
    <w:rsid w:val="00CB1A72"/>
    <w:rsid w:val="00CB1FBD"/>
    <w:rsid w:val="00CB2004"/>
    <w:rsid w:val="00CB24B8"/>
    <w:rsid w:val="00CB3B19"/>
    <w:rsid w:val="00CB3F94"/>
    <w:rsid w:val="00CB4079"/>
    <w:rsid w:val="00CB44B2"/>
    <w:rsid w:val="00CB4734"/>
    <w:rsid w:val="00CB4A36"/>
    <w:rsid w:val="00CB4BC7"/>
    <w:rsid w:val="00CB4D2A"/>
    <w:rsid w:val="00CB4E8A"/>
    <w:rsid w:val="00CB5225"/>
    <w:rsid w:val="00CB55CC"/>
    <w:rsid w:val="00CB589E"/>
    <w:rsid w:val="00CB5D66"/>
    <w:rsid w:val="00CB5E79"/>
    <w:rsid w:val="00CB600D"/>
    <w:rsid w:val="00CB6282"/>
    <w:rsid w:val="00CB67FA"/>
    <w:rsid w:val="00CB6A2B"/>
    <w:rsid w:val="00CB6D09"/>
    <w:rsid w:val="00CB6FAC"/>
    <w:rsid w:val="00CB716E"/>
    <w:rsid w:val="00CB72E3"/>
    <w:rsid w:val="00CB78E8"/>
    <w:rsid w:val="00CB7B1B"/>
    <w:rsid w:val="00CB7DF3"/>
    <w:rsid w:val="00CC00B1"/>
    <w:rsid w:val="00CC02BD"/>
    <w:rsid w:val="00CC0848"/>
    <w:rsid w:val="00CC0914"/>
    <w:rsid w:val="00CC0CF0"/>
    <w:rsid w:val="00CC0E91"/>
    <w:rsid w:val="00CC11A0"/>
    <w:rsid w:val="00CC14CB"/>
    <w:rsid w:val="00CC1D67"/>
    <w:rsid w:val="00CC1F0F"/>
    <w:rsid w:val="00CC2419"/>
    <w:rsid w:val="00CC2803"/>
    <w:rsid w:val="00CC3155"/>
    <w:rsid w:val="00CC332C"/>
    <w:rsid w:val="00CC3578"/>
    <w:rsid w:val="00CC36E7"/>
    <w:rsid w:val="00CC38EE"/>
    <w:rsid w:val="00CC418A"/>
    <w:rsid w:val="00CC4384"/>
    <w:rsid w:val="00CC4707"/>
    <w:rsid w:val="00CC4732"/>
    <w:rsid w:val="00CC4E01"/>
    <w:rsid w:val="00CC4EB7"/>
    <w:rsid w:val="00CC4F2A"/>
    <w:rsid w:val="00CC525C"/>
    <w:rsid w:val="00CC533C"/>
    <w:rsid w:val="00CC6916"/>
    <w:rsid w:val="00CC6ABA"/>
    <w:rsid w:val="00CC6E3F"/>
    <w:rsid w:val="00CC6FD6"/>
    <w:rsid w:val="00CC7337"/>
    <w:rsid w:val="00CC744E"/>
    <w:rsid w:val="00CC7AFC"/>
    <w:rsid w:val="00CC7EA8"/>
    <w:rsid w:val="00CD0FCC"/>
    <w:rsid w:val="00CD1158"/>
    <w:rsid w:val="00CD12CE"/>
    <w:rsid w:val="00CD190D"/>
    <w:rsid w:val="00CD2689"/>
    <w:rsid w:val="00CD2719"/>
    <w:rsid w:val="00CD2B5D"/>
    <w:rsid w:val="00CD2CEC"/>
    <w:rsid w:val="00CD3C17"/>
    <w:rsid w:val="00CD3F5F"/>
    <w:rsid w:val="00CD3F90"/>
    <w:rsid w:val="00CD41C3"/>
    <w:rsid w:val="00CD4673"/>
    <w:rsid w:val="00CD4AE2"/>
    <w:rsid w:val="00CD5111"/>
    <w:rsid w:val="00CD5531"/>
    <w:rsid w:val="00CD559E"/>
    <w:rsid w:val="00CD5A81"/>
    <w:rsid w:val="00CD6A9A"/>
    <w:rsid w:val="00CD6DB7"/>
    <w:rsid w:val="00CD7530"/>
    <w:rsid w:val="00CD76EF"/>
    <w:rsid w:val="00CE0801"/>
    <w:rsid w:val="00CE0D22"/>
    <w:rsid w:val="00CE0E25"/>
    <w:rsid w:val="00CE1095"/>
    <w:rsid w:val="00CE1160"/>
    <w:rsid w:val="00CE12C5"/>
    <w:rsid w:val="00CE23A2"/>
    <w:rsid w:val="00CE34BB"/>
    <w:rsid w:val="00CE3699"/>
    <w:rsid w:val="00CE3C4E"/>
    <w:rsid w:val="00CE56B6"/>
    <w:rsid w:val="00CE57E0"/>
    <w:rsid w:val="00CE58B3"/>
    <w:rsid w:val="00CE59DE"/>
    <w:rsid w:val="00CE65EB"/>
    <w:rsid w:val="00CE69AF"/>
    <w:rsid w:val="00CE6A0B"/>
    <w:rsid w:val="00CE6BF0"/>
    <w:rsid w:val="00CE6CF1"/>
    <w:rsid w:val="00CE7363"/>
    <w:rsid w:val="00CE79C7"/>
    <w:rsid w:val="00CE7B3B"/>
    <w:rsid w:val="00CE7C97"/>
    <w:rsid w:val="00CF04A1"/>
    <w:rsid w:val="00CF0B56"/>
    <w:rsid w:val="00CF0BCB"/>
    <w:rsid w:val="00CF0EFD"/>
    <w:rsid w:val="00CF0F9D"/>
    <w:rsid w:val="00CF1767"/>
    <w:rsid w:val="00CF17F1"/>
    <w:rsid w:val="00CF1F28"/>
    <w:rsid w:val="00CF1FBB"/>
    <w:rsid w:val="00CF27C5"/>
    <w:rsid w:val="00CF28DF"/>
    <w:rsid w:val="00CF47D3"/>
    <w:rsid w:val="00CF4C2B"/>
    <w:rsid w:val="00CF5DE9"/>
    <w:rsid w:val="00CF615A"/>
    <w:rsid w:val="00CF62B3"/>
    <w:rsid w:val="00CF6C34"/>
    <w:rsid w:val="00CF6DDD"/>
    <w:rsid w:val="00CF6ED9"/>
    <w:rsid w:val="00CF7869"/>
    <w:rsid w:val="00D002F4"/>
    <w:rsid w:val="00D00335"/>
    <w:rsid w:val="00D010D7"/>
    <w:rsid w:val="00D0195E"/>
    <w:rsid w:val="00D01E4E"/>
    <w:rsid w:val="00D021FA"/>
    <w:rsid w:val="00D0266F"/>
    <w:rsid w:val="00D034BC"/>
    <w:rsid w:val="00D0392F"/>
    <w:rsid w:val="00D03EBA"/>
    <w:rsid w:val="00D040C4"/>
    <w:rsid w:val="00D045F2"/>
    <w:rsid w:val="00D0468F"/>
    <w:rsid w:val="00D048AA"/>
    <w:rsid w:val="00D04E9A"/>
    <w:rsid w:val="00D05A63"/>
    <w:rsid w:val="00D06159"/>
    <w:rsid w:val="00D065F9"/>
    <w:rsid w:val="00D06A2F"/>
    <w:rsid w:val="00D06B72"/>
    <w:rsid w:val="00D07549"/>
    <w:rsid w:val="00D075E1"/>
    <w:rsid w:val="00D0783B"/>
    <w:rsid w:val="00D0790A"/>
    <w:rsid w:val="00D07ADE"/>
    <w:rsid w:val="00D07B30"/>
    <w:rsid w:val="00D07B92"/>
    <w:rsid w:val="00D07E95"/>
    <w:rsid w:val="00D10635"/>
    <w:rsid w:val="00D1099C"/>
    <w:rsid w:val="00D10B33"/>
    <w:rsid w:val="00D10E52"/>
    <w:rsid w:val="00D11788"/>
    <w:rsid w:val="00D11E94"/>
    <w:rsid w:val="00D12D66"/>
    <w:rsid w:val="00D12FE8"/>
    <w:rsid w:val="00D130AC"/>
    <w:rsid w:val="00D13B54"/>
    <w:rsid w:val="00D13DCE"/>
    <w:rsid w:val="00D13FBE"/>
    <w:rsid w:val="00D14108"/>
    <w:rsid w:val="00D14CDF"/>
    <w:rsid w:val="00D16883"/>
    <w:rsid w:val="00D1736F"/>
    <w:rsid w:val="00D204B7"/>
    <w:rsid w:val="00D21069"/>
    <w:rsid w:val="00D213EA"/>
    <w:rsid w:val="00D21AD5"/>
    <w:rsid w:val="00D21BBE"/>
    <w:rsid w:val="00D21C2B"/>
    <w:rsid w:val="00D21E65"/>
    <w:rsid w:val="00D21E80"/>
    <w:rsid w:val="00D21FD5"/>
    <w:rsid w:val="00D2283A"/>
    <w:rsid w:val="00D23403"/>
    <w:rsid w:val="00D23657"/>
    <w:rsid w:val="00D237CC"/>
    <w:rsid w:val="00D23807"/>
    <w:rsid w:val="00D2474A"/>
    <w:rsid w:val="00D249B5"/>
    <w:rsid w:val="00D24FAB"/>
    <w:rsid w:val="00D25005"/>
    <w:rsid w:val="00D2512D"/>
    <w:rsid w:val="00D25B7A"/>
    <w:rsid w:val="00D25C8E"/>
    <w:rsid w:val="00D260AA"/>
    <w:rsid w:val="00D26236"/>
    <w:rsid w:val="00D2672D"/>
    <w:rsid w:val="00D267EE"/>
    <w:rsid w:val="00D2687C"/>
    <w:rsid w:val="00D26934"/>
    <w:rsid w:val="00D27077"/>
    <w:rsid w:val="00D273D5"/>
    <w:rsid w:val="00D303C0"/>
    <w:rsid w:val="00D30408"/>
    <w:rsid w:val="00D30451"/>
    <w:rsid w:val="00D308F1"/>
    <w:rsid w:val="00D31394"/>
    <w:rsid w:val="00D31FC3"/>
    <w:rsid w:val="00D32168"/>
    <w:rsid w:val="00D32BFA"/>
    <w:rsid w:val="00D33066"/>
    <w:rsid w:val="00D33182"/>
    <w:rsid w:val="00D33186"/>
    <w:rsid w:val="00D3352F"/>
    <w:rsid w:val="00D33985"/>
    <w:rsid w:val="00D33AD2"/>
    <w:rsid w:val="00D33BBB"/>
    <w:rsid w:val="00D33BD7"/>
    <w:rsid w:val="00D341FE"/>
    <w:rsid w:val="00D34345"/>
    <w:rsid w:val="00D34783"/>
    <w:rsid w:val="00D35699"/>
    <w:rsid w:val="00D35966"/>
    <w:rsid w:val="00D35F5F"/>
    <w:rsid w:val="00D36014"/>
    <w:rsid w:val="00D367E0"/>
    <w:rsid w:val="00D40779"/>
    <w:rsid w:val="00D41601"/>
    <w:rsid w:val="00D41753"/>
    <w:rsid w:val="00D422CA"/>
    <w:rsid w:val="00D4235A"/>
    <w:rsid w:val="00D4266F"/>
    <w:rsid w:val="00D4326F"/>
    <w:rsid w:val="00D432EF"/>
    <w:rsid w:val="00D4359F"/>
    <w:rsid w:val="00D4368A"/>
    <w:rsid w:val="00D44292"/>
    <w:rsid w:val="00D443C2"/>
    <w:rsid w:val="00D44BEC"/>
    <w:rsid w:val="00D44EF6"/>
    <w:rsid w:val="00D4508C"/>
    <w:rsid w:val="00D45EFA"/>
    <w:rsid w:val="00D461F1"/>
    <w:rsid w:val="00D46A26"/>
    <w:rsid w:val="00D46D6D"/>
    <w:rsid w:val="00D4758F"/>
    <w:rsid w:val="00D4768D"/>
    <w:rsid w:val="00D47B9B"/>
    <w:rsid w:val="00D47C7D"/>
    <w:rsid w:val="00D47CF5"/>
    <w:rsid w:val="00D47FDB"/>
    <w:rsid w:val="00D5078F"/>
    <w:rsid w:val="00D509E1"/>
    <w:rsid w:val="00D50FFB"/>
    <w:rsid w:val="00D510DF"/>
    <w:rsid w:val="00D511EE"/>
    <w:rsid w:val="00D511F2"/>
    <w:rsid w:val="00D51291"/>
    <w:rsid w:val="00D514F6"/>
    <w:rsid w:val="00D51F62"/>
    <w:rsid w:val="00D526FE"/>
    <w:rsid w:val="00D5278C"/>
    <w:rsid w:val="00D52C36"/>
    <w:rsid w:val="00D52EFE"/>
    <w:rsid w:val="00D531CD"/>
    <w:rsid w:val="00D5354F"/>
    <w:rsid w:val="00D535EE"/>
    <w:rsid w:val="00D53968"/>
    <w:rsid w:val="00D53FCA"/>
    <w:rsid w:val="00D542FD"/>
    <w:rsid w:val="00D54602"/>
    <w:rsid w:val="00D54DF8"/>
    <w:rsid w:val="00D553D2"/>
    <w:rsid w:val="00D555C8"/>
    <w:rsid w:val="00D55A77"/>
    <w:rsid w:val="00D566C9"/>
    <w:rsid w:val="00D56A62"/>
    <w:rsid w:val="00D56BF5"/>
    <w:rsid w:val="00D56D89"/>
    <w:rsid w:val="00D56E9F"/>
    <w:rsid w:val="00D57369"/>
    <w:rsid w:val="00D57540"/>
    <w:rsid w:val="00D5760E"/>
    <w:rsid w:val="00D576B1"/>
    <w:rsid w:val="00D577EE"/>
    <w:rsid w:val="00D601E3"/>
    <w:rsid w:val="00D60737"/>
    <w:rsid w:val="00D6079B"/>
    <w:rsid w:val="00D60D6B"/>
    <w:rsid w:val="00D61E69"/>
    <w:rsid w:val="00D61FE5"/>
    <w:rsid w:val="00D62126"/>
    <w:rsid w:val="00D623CB"/>
    <w:rsid w:val="00D62BC8"/>
    <w:rsid w:val="00D62BD5"/>
    <w:rsid w:val="00D633C5"/>
    <w:rsid w:val="00D635C5"/>
    <w:rsid w:val="00D63743"/>
    <w:rsid w:val="00D63D09"/>
    <w:rsid w:val="00D640D3"/>
    <w:rsid w:val="00D64118"/>
    <w:rsid w:val="00D64B4A"/>
    <w:rsid w:val="00D65137"/>
    <w:rsid w:val="00D65F38"/>
    <w:rsid w:val="00D66AB9"/>
    <w:rsid w:val="00D66F12"/>
    <w:rsid w:val="00D675D1"/>
    <w:rsid w:val="00D67624"/>
    <w:rsid w:val="00D701D1"/>
    <w:rsid w:val="00D705F3"/>
    <w:rsid w:val="00D70A5C"/>
    <w:rsid w:val="00D70D79"/>
    <w:rsid w:val="00D71295"/>
    <w:rsid w:val="00D713CC"/>
    <w:rsid w:val="00D71D8B"/>
    <w:rsid w:val="00D722D6"/>
    <w:rsid w:val="00D72AA7"/>
    <w:rsid w:val="00D72E28"/>
    <w:rsid w:val="00D72F4E"/>
    <w:rsid w:val="00D734C0"/>
    <w:rsid w:val="00D747A5"/>
    <w:rsid w:val="00D74A04"/>
    <w:rsid w:val="00D74A6D"/>
    <w:rsid w:val="00D754B1"/>
    <w:rsid w:val="00D7561F"/>
    <w:rsid w:val="00D75841"/>
    <w:rsid w:val="00D7591E"/>
    <w:rsid w:val="00D75C3B"/>
    <w:rsid w:val="00D763C9"/>
    <w:rsid w:val="00D763D5"/>
    <w:rsid w:val="00D763DA"/>
    <w:rsid w:val="00D7646B"/>
    <w:rsid w:val="00D76685"/>
    <w:rsid w:val="00D76AEC"/>
    <w:rsid w:val="00D76D44"/>
    <w:rsid w:val="00D7710B"/>
    <w:rsid w:val="00D771EE"/>
    <w:rsid w:val="00D77484"/>
    <w:rsid w:val="00D778E8"/>
    <w:rsid w:val="00D77D68"/>
    <w:rsid w:val="00D81031"/>
    <w:rsid w:val="00D81080"/>
    <w:rsid w:val="00D81790"/>
    <w:rsid w:val="00D81F83"/>
    <w:rsid w:val="00D82127"/>
    <w:rsid w:val="00D82261"/>
    <w:rsid w:val="00D8232B"/>
    <w:rsid w:val="00D8257D"/>
    <w:rsid w:val="00D82B8E"/>
    <w:rsid w:val="00D82F5E"/>
    <w:rsid w:val="00D8302E"/>
    <w:rsid w:val="00D839B6"/>
    <w:rsid w:val="00D83A91"/>
    <w:rsid w:val="00D8466D"/>
    <w:rsid w:val="00D848F7"/>
    <w:rsid w:val="00D84AF7"/>
    <w:rsid w:val="00D84E79"/>
    <w:rsid w:val="00D84FDF"/>
    <w:rsid w:val="00D857ED"/>
    <w:rsid w:val="00D85E22"/>
    <w:rsid w:val="00D8612D"/>
    <w:rsid w:val="00D86CA3"/>
    <w:rsid w:val="00D87D67"/>
    <w:rsid w:val="00D900AC"/>
    <w:rsid w:val="00D9020E"/>
    <w:rsid w:val="00D903F6"/>
    <w:rsid w:val="00D90B87"/>
    <w:rsid w:val="00D90D4F"/>
    <w:rsid w:val="00D91277"/>
    <w:rsid w:val="00D912C4"/>
    <w:rsid w:val="00D914C4"/>
    <w:rsid w:val="00D91632"/>
    <w:rsid w:val="00D91CFE"/>
    <w:rsid w:val="00D9230B"/>
    <w:rsid w:val="00D9234D"/>
    <w:rsid w:val="00D92AFF"/>
    <w:rsid w:val="00D93490"/>
    <w:rsid w:val="00D9359C"/>
    <w:rsid w:val="00D93728"/>
    <w:rsid w:val="00D93756"/>
    <w:rsid w:val="00D93AC5"/>
    <w:rsid w:val="00D93D39"/>
    <w:rsid w:val="00D93DD9"/>
    <w:rsid w:val="00D93E46"/>
    <w:rsid w:val="00D942FC"/>
    <w:rsid w:val="00D9440E"/>
    <w:rsid w:val="00D94D55"/>
    <w:rsid w:val="00D94E02"/>
    <w:rsid w:val="00D9561C"/>
    <w:rsid w:val="00D96797"/>
    <w:rsid w:val="00D96AC5"/>
    <w:rsid w:val="00D96B42"/>
    <w:rsid w:val="00D96BB6"/>
    <w:rsid w:val="00D9708A"/>
    <w:rsid w:val="00D973C1"/>
    <w:rsid w:val="00D974DE"/>
    <w:rsid w:val="00D97A66"/>
    <w:rsid w:val="00D97CA4"/>
    <w:rsid w:val="00DA0C32"/>
    <w:rsid w:val="00DA0C7A"/>
    <w:rsid w:val="00DA0F27"/>
    <w:rsid w:val="00DA10E6"/>
    <w:rsid w:val="00DA14A0"/>
    <w:rsid w:val="00DA160D"/>
    <w:rsid w:val="00DA166F"/>
    <w:rsid w:val="00DA1840"/>
    <w:rsid w:val="00DA1924"/>
    <w:rsid w:val="00DA1AED"/>
    <w:rsid w:val="00DA1C90"/>
    <w:rsid w:val="00DA1D62"/>
    <w:rsid w:val="00DA1DD8"/>
    <w:rsid w:val="00DA20FF"/>
    <w:rsid w:val="00DA2490"/>
    <w:rsid w:val="00DA249E"/>
    <w:rsid w:val="00DA280F"/>
    <w:rsid w:val="00DA312E"/>
    <w:rsid w:val="00DA33E6"/>
    <w:rsid w:val="00DA3CE2"/>
    <w:rsid w:val="00DA3F14"/>
    <w:rsid w:val="00DA3F23"/>
    <w:rsid w:val="00DA455B"/>
    <w:rsid w:val="00DA50C4"/>
    <w:rsid w:val="00DA5214"/>
    <w:rsid w:val="00DA52C5"/>
    <w:rsid w:val="00DA54B3"/>
    <w:rsid w:val="00DA5DF8"/>
    <w:rsid w:val="00DA63A2"/>
    <w:rsid w:val="00DA66B2"/>
    <w:rsid w:val="00DA68C1"/>
    <w:rsid w:val="00DA73E8"/>
    <w:rsid w:val="00DA75EC"/>
    <w:rsid w:val="00DA77D4"/>
    <w:rsid w:val="00DA790A"/>
    <w:rsid w:val="00DA7BD7"/>
    <w:rsid w:val="00DB00C3"/>
    <w:rsid w:val="00DB05D6"/>
    <w:rsid w:val="00DB0801"/>
    <w:rsid w:val="00DB09F1"/>
    <w:rsid w:val="00DB0BC1"/>
    <w:rsid w:val="00DB101E"/>
    <w:rsid w:val="00DB1203"/>
    <w:rsid w:val="00DB213A"/>
    <w:rsid w:val="00DB2D71"/>
    <w:rsid w:val="00DB39EE"/>
    <w:rsid w:val="00DB3BEC"/>
    <w:rsid w:val="00DB3CC0"/>
    <w:rsid w:val="00DB3D9A"/>
    <w:rsid w:val="00DB4400"/>
    <w:rsid w:val="00DB4D12"/>
    <w:rsid w:val="00DB4E88"/>
    <w:rsid w:val="00DB4FE1"/>
    <w:rsid w:val="00DB6098"/>
    <w:rsid w:val="00DB60AB"/>
    <w:rsid w:val="00DB6B03"/>
    <w:rsid w:val="00DB6EC6"/>
    <w:rsid w:val="00DB6F46"/>
    <w:rsid w:val="00DB7003"/>
    <w:rsid w:val="00DB73B1"/>
    <w:rsid w:val="00DB7C9D"/>
    <w:rsid w:val="00DB7F71"/>
    <w:rsid w:val="00DC0DAA"/>
    <w:rsid w:val="00DC0DC8"/>
    <w:rsid w:val="00DC1793"/>
    <w:rsid w:val="00DC18A5"/>
    <w:rsid w:val="00DC1F71"/>
    <w:rsid w:val="00DC2AB3"/>
    <w:rsid w:val="00DC2FCB"/>
    <w:rsid w:val="00DC31E8"/>
    <w:rsid w:val="00DC33EA"/>
    <w:rsid w:val="00DC4065"/>
    <w:rsid w:val="00DC4098"/>
    <w:rsid w:val="00DC478D"/>
    <w:rsid w:val="00DC47E2"/>
    <w:rsid w:val="00DC4CCD"/>
    <w:rsid w:val="00DC4F9E"/>
    <w:rsid w:val="00DC503F"/>
    <w:rsid w:val="00DC5046"/>
    <w:rsid w:val="00DC5876"/>
    <w:rsid w:val="00DC64A3"/>
    <w:rsid w:val="00DC65F0"/>
    <w:rsid w:val="00DC665C"/>
    <w:rsid w:val="00DC6921"/>
    <w:rsid w:val="00DC696D"/>
    <w:rsid w:val="00DC69BA"/>
    <w:rsid w:val="00DC6D08"/>
    <w:rsid w:val="00DC6F5D"/>
    <w:rsid w:val="00DC7CE3"/>
    <w:rsid w:val="00DD08A1"/>
    <w:rsid w:val="00DD0B5D"/>
    <w:rsid w:val="00DD0DD8"/>
    <w:rsid w:val="00DD0E7D"/>
    <w:rsid w:val="00DD11B3"/>
    <w:rsid w:val="00DD1429"/>
    <w:rsid w:val="00DD19D4"/>
    <w:rsid w:val="00DD1D97"/>
    <w:rsid w:val="00DD1ECB"/>
    <w:rsid w:val="00DD1EFD"/>
    <w:rsid w:val="00DD2EA0"/>
    <w:rsid w:val="00DD3E1A"/>
    <w:rsid w:val="00DD3E7A"/>
    <w:rsid w:val="00DD3FC2"/>
    <w:rsid w:val="00DD487D"/>
    <w:rsid w:val="00DD4BA9"/>
    <w:rsid w:val="00DD58B2"/>
    <w:rsid w:val="00DD5E3D"/>
    <w:rsid w:val="00DD5EC2"/>
    <w:rsid w:val="00DD5EFC"/>
    <w:rsid w:val="00DD6437"/>
    <w:rsid w:val="00DD6469"/>
    <w:rsid w:val="00DD68C0"/>
    <w:rsid w:val="00DD711B"/>
    <w:rsid w:val="00DD7E70"/>
    <w:rsid w:val="00DD7EB8"/>
    <w:rsid w:val="00DD7FE6"/>
    <w:rsid w:val="00DE0347"/>
    <w:rsid w:val="00DE0415"/>
    <w:rsid w:val="00DE052B"/>
    <w:rsid w:val="00DE09CA"/>
    <w:rsid w:val="00DE0AF9"/>
    <w:rsid w:val="00DE0D6E"/>
    <w:rsid w:val="00DE0FBB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DB5"/>
    <w:rsid w:val="00DE5FF4"/>
    <w:rsid w:val="00DE6094"/>
    <w:rsid w:val="00DE6875"/>
    <w:rsid w:val="00DE6B5F"/>
    <w:rsid w:val="00DE6E22"/>
    <w:rsid w:val="00DE71FD"/>
    <w:rsid w:val="00DE78B1"/>
    <w:rsid w:val="00DE7DB0"/>
    <w:rsid w:val="00DE7F7F"/>
    <w:rsid w:val="00DE7FBE"/>
    <w:rsid w:val="00DF01AC"/>
    <w:rsid w:val="00DF05B1"/>
    <w:rsid w:val="00DF0C54"/>
    <w:rsid w:val="00DF1429"/>
    <w:rsid w:val="00DF147A"/>
    <w:rsid w:val="00DF2107"/>
    <w:rsid w:val="00DF2458"/>
    <w:rsid w:val="00DF26B2"/>
    <w:rsid w:val="00DF2D05"/>
    <w:rsid w:val="00DF33CA"/>
    <w:rsid w:val="00DF35C4"/>
    <w:rsid w:val="00DF39B9"/>
    <w:rsid w:val="00DF3D9E"/>
    <w:rsid w:val="00DF3DD6"/>
    <w:rsid w:val="00DF3FB2"/>
    <w:rsid w:val="00DF40B9"/>
    <w:rsid w:val="00DF43AA"/>
    <w:rsid w:val="00DF48AC"/>
    <w:rsid w:val="00DF50A5"/>
    <w:rsid w:val="00DF58F2"/>
    <w:rsid w:val="00DF5EA0"/>
    <w:rsid w:val="00DF6307"/>
    <w:rsid w:val="00DF6827"/>
    <w:rsid w:val="00DF6FD5"/>
    <w:rsid w:val="00DF7141"/>
    <w:rsid w:val="00DF747F"/>
    <w:rsid w:val="00DF7F2B"/>
    <w:rsid w:val="00DF7F73"/>
    <w:rsid w:val="00E004C9"/>
    <w:rsid w:val="00E00707"/>
    <w:rsid w:val="00E008A0"/>
    <w:rsid w:val="00E00DFC"/>
    <w:rsid w:val="00E00E95"/>
    <w:rsid w:val="00E01AB8"/>
    <w:rsid w:val="00E02169"/>
    <w:rsid w:val="00E02202"/>
    <w:rsid w:val="00E022F4"/>
    <w:rsid w:val="00E02BEB"/>
    <w:rsid w:val="00E030F8"/>
    <w:rsid w:val="00E0324C"/>
    <w:rsid w:val="00E0387D"/>
    <w:rsid w:val="00E03E72"/>
    <w:rsid w:val="00E03F2F"/>
    <w:rsid w:val="00E040D4"/>
    <w:rsid w:val="00E045E9"/>
    <w:rsid w:val="00E04664"/>
    <w:rsid w:val="00E0525F"/>
    <w:rsid w:val="00E05600"/>
    <w:rsid w:val="00E057BD"/>
    <w:rsid w:val="00E05CA4"/>
    <w:rsid w:val="00E06C2F"/>
    <w:rsid w:val="00E06C7B"/>
    <w:rsid w:val="00E10015"/>
    <w:rsid w:val="00E100B3"/>
    <w:rsid w:val="00E104E3"/>
    <w:rsid w:val="00E108E7"/>
    <w:rsid w:val="00E10C9F"/>
    <w:rsid w:val="00E10F39"/>
    <w:rsid w:val="00E11AFB"/>
    <w:rsid w:val="00E11C4D"/>
    <w:rsid w:val="00E11C98"/>
    <w:rsid w:val="00E12485"/>
    <w:rsid w:val="00E13194"/>
    <w:rsid w:val="00E1340A"/>
    <w:rsid w:val="00E1375C"/>
    <w:rsid w:val="00E13897"/>
    <w:rsid w:val="00E13FA5"/>
    <w:rsid w:val="00E140E2"/>
    <w:rsid w:val="00E149B7"/>
    <w:rsid w:val="00E14A8D"/>
    <w:rsid w:val="00E1560C"/>
    <w:rsid w:val="00E15C15"/>
    <w:rsid w:val="00E16080"/>
    <w:rsid w:val="00E161F9"/>
    <w:rsid w:val="00E17396"/>
    <w:rsid w:val="00E179CE"/>
    <w:rsid w:val="00E17AB3"/>
    <w:rsid w:val="00E20288"/>
    <w:rsid w:val="00E20A29"/>
    <w:rsid w:val="00E20CF6"/>
    <w:rsid w:val="00E20D55"/>
    <w:rsid w:val="00E20FE0"/>
    <w:rsid w:val="00E21085"/>
    <w:rsid w:val="00E21231"/>
    <w:rsid w:val="00E21257"/>
    <w:rsid w:val="00E219D0"/>
    <w:rsid w:val="00E21A6A"/>
    <w:rsid w:val="00E21B83"/>
    <w:rsid w:val="00E21B97"/>
    <w:rsid w:val="00E22542"/>
    <w:rsid w:val="00E228A4"/>
    <w:rsid w:val="00E22B79"/>
    <w:rsid w:val="00E22CA4"/>
    <w:rsid w:val="00E22F4E"/>
    <w:rsid w:val="00E23728"/>
    <w:rsid w:val="00E23CA3"/>
    <w:rsid w:val="00E23CBB"/>
    <w:rsid w:val="00E23E20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341"/>
    <w:rsid w:val="00E2738F"/>
    <w:rsid w:val="00E2755A"/>
    <w:rsid w:val="00E27891"/>
    <w:rsid w:val="00E27B5B"/>
    <w:rsid w:val="00E27E15"/>
    <w:rsid w:val="00E302E4"/>
    <w:rsid w:val="00E30BE9"/>
    <w:rsid w:val="00E31098"/>
    <w:rsid w:val="00E310B7"/>
    <w:rsid w:val="00E313E2"/>
    <w:rsid w:val="00E323AE"/>
    <w:rsid w:val="00E32429"/>
    <w:rsid w:val="00E32ECC"/>
    <w:rsid w:val="00E332D2"/>
    <w:rsid w:val="00E339CB"/>
    <w:rsid w:val="00E34BA5"/>
    <w:rsid w:val="00E34FAE"/>
    <w:rsid w:val="00E355F1"/>
    <w:rsid w:val="00E358D8"/>
    <w:rsid w:val="00E36657"/>
    <w:rsid w:val="00E36912"/>
    <w:rsid w:val="00E369F4"/>
    <w:rsid w:val="00E36FDF"/>
    <w:rsid w:val="00E37021"/>
    <w:rsid w:val="00E37039"/>
    <w:rsid w:val="00E37128"/>
    <w:rsid w:val="00E378CB"/>
    <w:rsid w:val="00E37B15"/>
    <w:rsid w:val="00E403F4"/>
    <w:rsid w:val="00E40496"/>
    <w:rsid w:val="00E408EE"/>
    <w:rsid w:val="00E409F8"/>
    <w:rsid w:val="00E40F3F"/>
    <w:rsid w:val="00E41231"/>
    <w:rsid w:val="00E41338"/>
    <w:rsid w:val="00E418D0"/>
    <w:rsid w:val="00E41A89"/>
    <w:rsid w:val="00E41B57"/>
    <w:rsid w:val="00E41C3B"/>
    <w:rsid w:val="00E41CDA"/>
    <w:rsid w:val="00E41CFE"/>
    <w:rsid w:val="00E420E7"/>
    <w:rsid w:val="00E4213B"/>
    <w:rsid w:val="00E42306"/>
    <w:rsid w:val="00E4299A"/>
    <w:rsid w:val="00E42CFA"/>
    <w:rsid w:val="00E42DE0"/>
    <w:rsid w:val="00E437D6"/>
    <w:rsid w:val="00E4414F"/>
    <w:rsid w:val="00E4438C"/>
    <w:rsid w:val="00E4472E"/>
    <w:rsid w:val="00E44803"/>
    <w:rsid w:val="00E45122"/>
    <w:rsid w:val="00E45355"/>
    <w:rsid w:val="00E45481"/>
    <w:rsid w:val="00E45F2A"/>
    <w:rsid w:val="00E464CC"/>
    <w:rsid w:val="00E46960"/>
    <w:rsid w:val="00E46BD5"/>
    <w:rsid w:val="00E46D81"/>
    <w:rsid w:val="00E4799D"/>
    <w:rsid w:val="00E47AD9"/>
    <w:rsid w:val="00E47C0F"/>
    <w:rsid w:val="00E50610"/>
    <w:rsid w:val="00E50B98"/>
    <w:rsid w:val="00E50B9E"/>
    <w:rsid w:val="00E519D8"/>
    <w:rsid w:val="00E51D29"/>
    <w:rsid w:val="00E52975"/>
    <w:rsid w:val="00E52A5F"/>
    <w:rsid w:val="00E53A02"/>
    <w:rsid w:val="00E53CCD"/>
    <w:rsid w:val="00E54247"/>
    <w:rsid w:val="00E543B9"/>
    <w:rsid w:val="00E544AD"/>
    <w:rsid w:val="00E546C6"/>
    <w:rsid w:val="00E5515D"/>
    <w:rsid w:val="00E554DF"/>
    <w:rsid w:val="00E557EE"/>
    <w:rsid w:val="00E56805"/>
    <w:rsid w:val="00E56C70"/>
    <w:rsid w:val="00E56EB0"/>
    <w:rsid w:val="00E56FC9"/>
    <w:rsid w:val="00E573E5"/>
    <w:rsid w:val="00E60B53"/>
    <w:rsid w:val="00E60C36"/>
    <w:rsid w:val="00E61092"/>
    <w:rsid w:val="00E61158"/>
    <w:rsid w:val="00E615C5"/>
    <w:rsid w:val="00E61AC0"/>
    <w:rsid w:val="00E61B37"/>
    <w:rsid w:val="00E61C97"/>
    <w:rsid w:val="00E61FCC"/>
    <w:rsid w:val="00E6255D"/>
    <w:rsid w:val="00E6331D"/>
    <w:rsid w:val="00E63A07"/>
    <w:rsid w:val="00E648B9"/>
    <w:rsid w:val="00E6497E"/>
    <w:rsid w:val="00E649AA"/>
    <w:rsid w:val="00E64BB8"/>
    <w:rsid w:val="00E65070"/>
    <w:rsid w:val="00E656EA"/>
    <w:rsid w:val="00E658F3"/>
    <w:rsid w:val="00E65C45"/>
    <w:rsid w:val="00E65FC0"/>
    <w:rsid w:val="00E660AB"/>
    <w:rsid w:val="00E672BF"/>
    <w:rsid w:val="00E67908"/>
    <w:rsid w:val="00E7018C"/>
    <w:rsid w:val="00E702EC"/>
    <w:rsid w:val="00E7102E"/>
    <w:rsid w:val="00E71318"/>
    <w:rsid w:val="00E71659"/>
    <w:rsid w:val="00E7186B"/>
    <w:rsid w:val="00E72E81"/>
    <w:rsid w:val="00E72EB1"/>
    <w:rsid w:val="00E72F95"/>
    <w:rsid w:val="00E7390A"/>
    <w:rsid w:val="00E73F72"/>
    <w:rsid w:val="00E74566"/>
    <w:rsid w:val="00E745F3"/>
    <w:rsid w:val="00E74C0D"/>
    <w:rsid w:val="00E74D2D"/>
    <w:rsid w:val="00E7558D"/>
    <w:rsid w:val="00E756E2"/>
    <w:rsid w:val="00E760F3"/>
    <w:rsid w:val="00E7668E"/>
    <w:rsid w:val="00E76826"/>
    <w:rsid w:val="00E76CB7"/>
    <w:rsid w:val="00E7724A"/>
    <w:rsid w:val="00E772A3"/>
    <w:rsid w:val="00E773D4"/>
    <w:rsid w:val="00E779A6"/>
    <w:rsid w:val="00E77A89"/>
    <w:rsid w:val="00E77C7C"/>
    <w:rsid w:val="00E77F26"/>
    <w:rsid w:val="00E800A6"/>
    <w:rsid w:val="00E8040C"/>
    <w:rsid w:val="00E8074C"/>
    <w:rsid w:val="00E813FB"/>
    <w:rsid w:val="00E8165A"/>
    <w:rsid w:val="00E8171D"/>
    <w:rsid w:val="00E8178C"/>
    <w:rsid w:val="00E81E70"/>
    <w:rsid w:val="00E81EF4"/>
    <w:rsid w:val="00E828D6"/>
    <w:rsid w:val="00E833AE"/>
    <w:rsid w:val="00E83598"/>
    <w:rsid w:val="00E83B89"/>
    <w:rsid w:val="00E842F4"/>
    <w:rsid w:val="00E843C9"/>
    <w:rsid w:val="00E845F1"/>
    <w:rsid w:val="00E8489F"/>
    <w:rsid w:val="00E84BF5"/>
    <w:rsid w:val="00E850ED"/>
    <w:rsid w:val="00E852D7"/>
    <w:rsid w:val="00E85722"/>
    <w:rsid w:val="00E85C47"/>
    <w:rsid w:val="00E85E34"/>
    <w:rsid w:val="00E85EB9"/>
    <w:rsid w:val="00E8653B"/>
    <w:rsid w:val="00E868A8"/>
    <w:rsid w:val="00E8693F"/>
    <w:rsid w:val="00E86AA1"/>
    <w:rsid w:val="00E86D56"/>
    <w:rsid w:val="00E86FA7"/>
    <w:rsid w:val="00E8723C"/>
    <w:rsid w:val="00E877BA"/>
    <w:rsid w:val="00E878DD"/>
    <w:rsid w:val="00E87C99"/>
    <w:rsid w:val="00E87D10"/>
    <w:rsid w:val="00E9071B"/>
    <w:rsid w:val="00E907D7"/>
    <w:rsid w:val="00E90870"/>
    <w:rsid w:val="00E90B52"/>
    <w:rsid w:val="00E90DDF"/>
    <w:rsid w:val="00E913E3"/>
    <w:rsid w:val="00E915F7"/>
    <w:rsid w:val="00E91FB5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D23"/>
    <w:rsid w:val="00E95E12"/>
    <w:rsid w:val="00E95F8E"/>
    <w:rsid w:val="00E9621E"/>
    <w:rsid w:val="00E962B7"/>
    <w:rsid w:val="00E96B3E"/>
    <w:rsid w:val="00E97203"/>
    <w:rsid w:val="00E97456"/>
    <w:rsid w:val="00E97640"/>
    <w:rsid w:val="00E977A4"/>
    <w:rsid w:val="00EA0334"/>
    <w:rsid w:val="00EA0513"/>
    <w:rsid w:val="00EA0779"/>
    <w:rsid w:val="00EA0A24"/>
    <w:rsid w:val="00EA0B89"/>
    <w:rsid w:val="00EA0EF9"/>
    <w:rsid w:val="00EA11E1"/>
    <w:rsid w:val="00EA1634"/>
    <w:rsid w:val="00EA1EC4"/>
    <w:rsid w:val="00EA204E"/>
    <w:rsid w:val="00EA29A2"/>
    <w:rsid w:val="00EA3B4A"/>
    <w:rsid w:val="00EA3D6C"/>
    <w:rsid w:val="00EA4A02"/>
    <w:rsid w:val="00EA4D9C"/>
    <w:rsid w:val="00EA4EBB"/>
    <w:rsid w:val="00EA4F76"/>
    <w:rsid w:val="00EA52E9"/>
    <w:rsid w:val="00EA654C"/>
    <w:rsid w:val="00EA6884"/>
    <w:rsid w:val="00EA7D55"/>
    <w:rsid w:val="00EB0326"/>
    <w:rsid w:val="00EB0439"/>
    <w:rsid w:val="00EB0F01"/>
    <w:rsid w:val="00EB13C9"/>
    <w:rsid w:val="00EB1450"/>
    <w:rsid w:val="00EB169C"/>
    <w:rsid w:val="00EB1A35"/>
    <w:rsid w:val="00EB1BC8"/>
    <w:rsid w:val="00EB1F75"/>
    <w:rsid w:val="00EB1FC2"/>
    <w:rsid w:val="00EB2186"/>
    <w:rsid w:val="00EB224E"/>
    <w:rsid w:val="00EB2479"/>
    <w:rsid w:val="00EB273A"/>
    <w:rsid w:val="00EB297C"/>
    <w:rsid w:val="00EB2BE8"/>
    <w:rsid w:val="00EB34E9"/>
    <w:rsid w:val="00EB3672"/>
    <w:rsid w:val="00EB38AA"/>
    <w:rsid w:val="00EB3A16"/>
    <w:rsid w:val="00EB3C2B"/>
    <w:rsid w:val="00EB48ED"/>
    <w:rsid w:val="00EB4BF7"/>
    <w:rsid w:val="00EB4E4E"/>
    <w:rsid w:val="00EB4F50"/>
    <w:rsid w:val="00EB4F7A"/>
    <w:rsid w:val="00EB5507"/>
    <w:rsid w:val="00EB5710"/>
    <w:rsid w:val="00EB5E27"/>
    <w:rsid w:val="00EB6136"/>
    <w:rsid w:val="00EB6CD7"/>
    <w:rsid w:val="00EB714A"/>
    <w:rsid w:val="00EB73AB"/>
    <w:rsid w:val="00EB74C2"/>
    <w:rsid w:val="00EB76B3"/>
    <w:rsid w:val="00EC075E"/>
    <w:rsid w:val="00EC0914"/>
    <w:rsid w:val="00EC0942"/>
    <w:rsid w:val="00EC0944"/>
    <w:rsid w:val="00EC0CD4"/>
    <w:rsid w:val="00EC159C"/>
    <w:rsid w:val="00EC1820"/>
    <w:rsid w:val="00EC1837"/>
    <w:rsid w:val="00EC1871"/>
    <w:rsid w:val="00EC18B1"/>
    <w:rsid w:val="00EC1B84"/>
    <w:rsid w:val="00EC1D29"/>
    <w:rsid w:val="00EC258D"/>
    <w:rsid w:val="00EC26F0"/>
    <w:rsid w:val="00EC2AAB"/>
    <w:rsid w:val="00EC2C5F"/>
    <w:rsid w:val="00EC2F6F"/>
    <w:rsid w:val="00EC3440"/>
    <w:rsid w:val="00EC3C99"/>
    <w:rsid w:val="00EC3D00"/>
    <w:rsid w:val="00EC3E77"/>
    <w:rsid w:val="00EC44BC"/>
    <w:rsid w:val="00EC54E0"/>
    <w:rsid w:val="00EC5623"/>
    <w:rsid w:val="00EC614E"/>
    <w:rsid w:val="00EC624D"/>
    <w:rsid w:val="00EC65D4"/>
    <w:rsid w:val="00EC6C3A"/>
    <w:rsid w:val="00EC6CA2"/>
    <w:rsid w:val="00EC6D9C"/>
    <w:rsid w:val="00EC6F2F"/>
    <w:rsid w:val="00EC6F5F"/>
    <w:rsid w:val="00EC7148"/>
    <w:rsid w:val="00EC7D06"/>
    <w:rsid w:val="00EC7D6C"/>
    <w:rsid w:val="00ED0D04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4B0B"/>
    <w:rsid w:val="00ED59EF"/>
    <w:rsid w:val="00ED60C3"/>
    <w:rsid w:val="00ED6525"/>
    <w:rsid w:val="00ED669D"/>
    <w:rsid w:val="00ED66FC"/>
    <w:rsid w:val="00ED6752"/>
    <w:rsid w:val="00ED6E84"/>
    <w:rsid w:val="00ED74A2"/>
    <w:rsid w:val="00ED7739"/>
    <w:rsid w:val="00ED7800"/>
    <w:rsid w:val="00ED7975"/>
    <w:rsid w:val="00ED7E37"/>
    <w:rsid w:val="00EE006A"/>
    <w:rsid w:val="00EE0574"/>
    <w:rsid w:val="00EE0C60"/>
    <w:rsid w:val="00EE11BB"/>
    <w:rsid w:val="00EE14D3"/>
    <w:rsid w:val="00EE1534"/>
    <w:rsid w:val="00EE24A1"/>
    <w:rsid w:val="00EE287F"/>
    <w:rsid w:val="00EE2BFB"/>
    <w:rsid w:val="00EE2D6C"/>
    <w:rsid w:val="00EE2DDE"/>
    <w:rsid w:val="00EE3369"/>
    <w:rsid w:val="00EE3556"/>
    <w:rsid w:val="00EE36C0"/>
    <w:rsid w:val="00EE36E7"/>
    <w:rsid w:val="00EE3A27"/>
    <w:rsid w:val="00EE3ABB"/>
    <w:rsid w:val="00EE402D"/>
    <w:rsid w:val="00EE47DC"/>
    <w:rsid w:val="00EE4D09"/>
    <w:rsid w:val="00EE4EA7"/>
    <w:rsid w:val="00EE511B"/>
    <w:rsid w:val="00EE5A71"/>
    <w:rsid w:val="00EE5BBC"/>
    <w:rsid w:val="00EE6825"/>
    <w:rsid w:val="00EE6AB6"/>
    <w:rsid w:val="00EE7015"/>
    <w:rsid w:val="00EE7103"/>
    <w:rsid w:val="00EE7204"/>
    <w:rsid w:val="00EE75FE"/>
    <w:rsid w:val="00EE7990"/>
    <w:rsid w:val="00EE7E1B"/>
    <w:rsid w:val="00EE7EA1"/>
    <w:rsid w:val="00EE7ECB"/>
    <w:rsid w:val="00EE7FC5"/>
    <w:rsid w:val="00EF0AF7"/>
    <w:rsid w:val="00EF0C79"/>
    <w:rsid w:val="00EF0DD3"/>
    <w:rsid w:val="00EF0EC9"/>
    <w:rsid w:val="00EF1076"/>
    <w:rsid w:val="00EF1324"/>
    <w:rsid w:val="00EF15FA"/>
    <w:rsid w:val="00EF2071"/>
    <w:rsid w:val="00EF24DA"/>
    <w:rsid w:val="00EF26C4"/>
    <w:rsid w:val="00EF275F"/>
    <w:rsid w:val="00EF40B6"/>
    <w:rsid w:val="00EF411B"/>
    <w:rsid w:val="00EF46E2"/>
    <w:rsid w:val="00EF46F1"/>
    <w:rsid w:val="00EF4E53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EF7C40"/>
    <w:rsid w:val="00F00086"/>
    <w:rsid w:val="00F00144"/>
    <w:rsid w:val="00F0026A"/>
    <w:rsid w:val="00F0048B"/>
    <w:rsid w:val="00F008AB"/>
    <w:rsid w:val="00F00B7D"/>
    <w:rsid w:val="00F011A7"/>
    <w:rsid w:val="00F01881"/>
    <w:rsid w:val="00F01CDE"/>
    <w:rsid w:val="00F01CE8"/>
    <w:rsid w:val="00F01E06"/>
    <w:rsid w:val="00F022BA"/>
    <w:rsid w:val="00F02805"/>
    <w:rsid w:val="00F028E9"/>
    <w:rsid w:val="00F03BE4"/>
    <w:rsid w:val="00F03DBA"/>
    <w:rsid w:val="00F03EC1"/>
    <w:rsid w:val="00F052D3"/>
    <w:rsid w:val="00F053CD"/>
    <w:rsid w:val="00F05EB4"/>
    <w:rsid w:val="00F06238"/>
    <w:rsid w:val="00F06B13"/>
    <w:rsid w:val="00F06C3B"/>
    <w:rsid w:val="00F06F49"/>
    <w:rsid w:val="00F0726A"/>
    <w:rsid w:val="00F07636"/>
    <w:rsid w:val="00F07C1B"/>
    <w:rsid w:val="00F07F3E"/>
    <w:rsid w:val="00F10824"/>
    <w:rsid w:val="00F10888"/>
    <w:rsid w:val="00F109DF"/>
    <w:rsid w:val="00F10ED5"/>
    <w:rsid w:val="00F11167"/>
    <w:rsid w:val="00F11185"/>
    <w:rsid w:val="00F114FF"/>
    <w:rsid w:val="00F1156C"/>
    <w:rsid w:val="00F118F3"/>
    <w:rsid w:val="00F120F1"/>
    <w:rsid w:val="00F120F3"/>
    <w:rsid w:val="00F122F3"/>
    <w:rsid w:val="00F12A5B"/>
    <w:rsid w:val="00F12A66"/>
    <w:rsid w:val="00F12DD7"/>
    <w:rsid w:val="00F12FF1"/>
    <w:rsid w:val="00F1325F"/>
    <w:rsid w:val="00F13509"/>
    <w:rsid w:val="00F13A07"/>
    <w:rsid w:val="00F13A94"/>
    <w:rsid w:val="00F13DB0"/>
    <w:rsid w:val="00F148B5"/>
    <w:rsid w:val="00F14F0C"/>
    <w:rsid w:val="00F1540F"/>
    <w:rsid w:val="00F15415"/>
    <w:rsid w:val="00F15B1C"/>
    <w:rsid w:val="00F15E54"/>
    <w:rsid w:val="00F16352"/>
    <w:rsid w:val="00F16E70"/>
    <w:rsid w:val="00F16EAA"/>
    <w:rsid w:val="00F17128"/>
    <w:rsid w:val="00F171CC"/>
    <w:rsid w:val="00F17A74"/>
    <w:rsid w:val="00F2047A"/>
    <w:rsid w:val="00F20AA0"/>
    <w:rsid w:val="00F20C5E"/>
    <w:rsid w:val="00F20C9C"/>
    <w:rsid w:val="00F20CDB"/>
    <w:rsid w:val="00F2157C"/>
    <w:rsid w:val="00F21FA5"/>
    <w:rsid w:val="00F22421"/>
    <w:rsid w:val="00F224BE"/>
    <w:rsid w:val="00F22626"/>
    <w:rsid w:val="00F226D3"/>
    <w:rsid w:val="00F22842"/>
    <w:rsid w:val="00F228C1"/>
    <w:rsid w:val="00F22FDF"/>
    <w:rsid w:val="00F23C69"/>
    <w:rsid w:val="00F23F4F"/>
    <w:rsid w:val="00F24205"/>
    <w:rsid w:val="00F24F53"/>
    <w:rsid w:val="00F25575"/>
    <w:rsid w:val="00F25A2F"/>
    <w:rsid w:val="00F25D3B"/>
    <w:rsid w:val="00F25D6A"/>
    <w:rsid w:val="00F2677F"/>
    <w:rsid w:val="00F26C37"/>
    <w:rsid w:val="00F27720"/>
    <w:rsid w:val="00F27984"/>
    <w:rsid w:val="00F27F70"/>
    <w:rsid w:val="00F27F85"/>
    <w:rsid w:val="00F302E4"/>
    <w:rsid w:val="00F30C76"/>
    <w:rsid w:val="00F30CBE"/>
    <w:rsid w:val="00F311C8"/>
    <w:rsid w:val="00F312F5"/>
    <w:rsid w:val="00F3152C"/>
    <w:rsid w:val="00F31B7D"/>
    <w:rsid w:val="00F32382"/>
    <w:rsid w:val="00F325A8"/>
    <w:rsid w:val="00F325D1"/>
    <w:rsid w:val="00F32823"/>
    <w:rsid w:val="00F33033"/>
    <w:rsid w:val="00F3378A"/>
    <w:rsid w:val="00F3402B"/>
    <w:rsid w:val="00F3429B"/>
    <w:rsid w:val="00F34323"/>
    <w:rsid w:val="00F3496C"/>
    <w:rsid w:val="00F35082"/>
    <w:rsid w:val="00F35433"/>
    <w:rsid w:val="00F35B85"/>
    <w:rsid w:val="00F35C5A"/>
    <w:rsid w:val="00F36769"/>
    <w:rsid w:val="00F369AB"/>
    <w:rsid w:val="00F36B83"/>
    <w:rsid w:val="00F379B4"/>
    <w:rsid w:val="00F40284"/>
    <w:rsid w:val="00F4046D"/>
    <w:rsid w:val="00F40C2B"/>
    <w:rsid w:val="00F40D6B"/>
    <w:rsid w:val="00F40E2C"/>
    <w:rsid w:val="00F42BF1"/>
    <w:rsid w:val="00F43496"/>
    <w:rsid w:val="00F44C4B"/>
    <w:rsid w:val="00F45028"/>
    <w:rsid w:val="00F45B0D"/>
    <w:rsid w:val="00F45E4D"/>
    <w:rsid w:val="00F461AB"/>
    <w:rsid w:val="00F463C0"/>
    <w:rsid w:val="00F4644D"/>
    <w:rsid w:val="00F47144"/>
    <w:rsid w:val="00F47776"/>
    <w:rsid w:val="00F47BF6"/>
    <w:rsid w:val="00F47C45"/>
    <w:rsid w:val="00F47E48"/>
    <w:rsid w:val="00F47EC1"/>
    <w:rsid w:val="00F47F26"/>
    <w:rsid w:val="00F50489"/>
    <w:rsid w:val="00F50723"/>
    <w:rsid w:val="00F507A7"/>
    <w:rsid w:val="00F50C0E"/>
    <w:rsid w:val="00F50DFA"/>
    <w:rsid w:val="00F510BD"/>
    <w:rsid w:val="00F519BC"/>
    <w:rsid w:val="00F51A1D"/>
    <w:rsid w:val="00F51EE8"/>
    <w:rsid w:val="00F51F89"/>
    <w:rsid w:val="00F51F93"/>
    <w:rsid w:val="00F522FD"/>
    <w:rsid w:val="00F52539"/>
    <w:rsid w:val="00F5333A"/>
    <w:rsid w:val="00F534DA"/>
    <w:rsid w:val="00F537BC"/>
    <w:rsid w:val="00F5396A"/>
    <w:rsid w:val="00F53AB4"/>
    <w:rsid w:val="00F53C1D"/>
    <w:rsid w:val="00F53D1A"/>
    <w:rsid w:val="00F540CB"/>
    <w:rsid w:val="00F546FA"/>
    <w:rsid w:val="00F549AB"/>
    <w:rsid w:val="00F54B29"/>
    <w:rsid w:val="00F5518B"/>
    <w:rsid w:val="00F5524F"/>
    <w:rsid w:val="00F55276"/>
    <w:rsid w:val="00F553A7"/>
    <w:rsid w:val="00F56238"/>
    <w:rsid w:val="00F56772"/>
    <w:rsid w:val="00F567FA"/>
    <w:rsid w:val="00F568EC"/>
    <w:rsid w:val="00F5696F"/>
    <w:rsid w:val="00F5714F"/>
    <w:rsid w:val="00F57AC4"/>
    <w:rsid w:val="00F57F10"/>
    <w:rsid w:val="00F600AA"/>
    <w:rsid w:val="00F601F3"/>
    <w:rsid w:val="00F604CA"/>
    <w:rsid w:val="00F6050D"/>
    <w:rsid w:val="00F60AA0"/>
    <w:rsid w:val="00F60BF6"/>
    <w:rsid w:val="00F61346"/>
    <w:rsid w:val="00F61813"/>
    <w:rsid w:val="00F618F3"/>
    <w:rsid w:val="00F61A4A"/>
    <w:rsid w:val="00F61BE6"/>
    <w:rsid w:val="00F61F4F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3DB2"/>
    <w:rsid w:val="00F64146"/>
    <w:rsid w:val="00F645CA"/>
    <w:rsid w:val="00F645CE"/>
    <w:rsid w:val="00F647D5"/>
    <w:rsid w:val="00F649D6"/>
    <w:rsid w:val="00F64E75"/>
    <w:rsid w:val="00F65815"/>
    <w:rsid w:val="00F65975"/>
    <w:rsid w:val="00F65C92"/>
    <w:rsid w:val="00F65FC1"/>
    <w:rsid w:val="00F66210"/>
    <w:rsid w:val="00F66787"/>
    <w:rsid w:val="00F66E5A"/>
    <w:rsid w:val="00F6721B"/>
    <w:rsid w:val="00F67257"/>
    <w:rsid w:val="00F67412"/>
    <w:rsid w:val="00F675CF"/>
    <w:rsid w:val="00F67636"/>
    <w:rsid w:val="00F67FCA"/>
    <w:rsid w:val="00F700B0"/>
    <w:rsid w:val="00F7090F"/>
    <w:rsid w:val="00F70C3F"/>
    <w:rsid w:val="00F70CA2"/>
    <w:rsid w:val="00F713DA"/>
    <w:rsid w:val="00F721E5"/>
    <w:rsid w:val="00F7220B"/>
    <w:rsid w:val="00F72892"/>
    <w:rsid w:val="00F72CF3"/>
    <w:rsid w:val="00F73570"/>
    <w:rsid w:val="00F73690"/>
    <w:rsid w:val="00F738FE"/>
    <w:rsid w:val="00F73E91"/>
    <w:rsid w:val="00F741CD"/>
    <w:rsid w:val="00F744AE"/>
    <w:rsid w:val="00F747EB"/>
    <w:rsid w:val="00F75138"/>
    <w:rsid w:val="00F756D0"/>
    <w:rsid w:val="00F759A1"/>
    <w:rsid w:val="00F76452"/>
    <w:rsid w:val="00F76460"/>
    <w:rsid w:val="00F765B8"/>
    <w:rsid w:val="00F769B1"/>
    <w:rsid w:val="00F76C5D"/>
    <w:rsid w:val="00F77B17"/>
    <w:rsid w:val="00F77D62"/>
    <w:rsid w:val="00F804C0"/>
    <w:rsid w:val="00F80617"/>
    <w:rsid w:val="00F814E4"/>
    <w:rsid w:val="00F82607"/>
    <w:rsid w:val="00F82857"/>
    <w:rsid w:val="00F82E99"/>
    <w:rsid w:val="00F84339"/>
    <w:rsid w:val="00F84D45"/>
    <w:rsid w:val="00F852AA"/>
    <w:rsid w:val="00F8586D"/>
    <w:rsid w:val="00F858EF"/>
    <w:rsid w:val="00F85B6D"/>
    <w:rsid w:val="00F860E6"/>
    <w:rsid w:val="00F86963"/>
    <w:rsid w:val="00F86A92"/>
    <w:rsid w:val="00F8706A"/>
    <w:rsid w:val="00F870A9"/>
    <w:rsid w:val="00F87394"/>
    <w:rsid w:val="00F875EA"/>
    <w:rsid w:val="00F87AA4"/>
    <w:rsid w:val="00F904F4"/>
    <w:rsid w:val="00F90971"/>
    <w:rsid w:val="00F90D41"/>
    <w:rsid w:val="00F90E03"/>
    <w:rsid w:val="00F90EA3"/>
    <w:rsid w:val="00F918FB"/>
    <w:rsid w:val="00F922F9"/>
    <w:rsid w:val="00F92419"/>
    <w:rsid w:val="00F92445"/>
    <w:rsid w:val="00F92522"/>
    <w:rsid w:val="00F92C41"/>
    <w:rsid w:val="00F92D6A"/>
    <w:rsid w:val="00F93297"/>
    <w:rsid w:val="00F933D6"/>
    <w:rsid w:val="00F93C1C"/>
    <w:rsid w:val="00F93FC2"/>
    <w:rsid w:val="00F9414D"/>
    <w:rsid w:val="00F943DB"/>
    <w:rsid w:val="00F94529"/>
    <w:rsid w:val="00F9458D"/>
    <w:rsid w:val="00F9459D"/>
    <w:rsid w:val="00F94641"/>
    <w:rsid w:val="00F94682"/>
    <w:rsid w:val="00F94D2E"/>
    <w:rsid w:val="00F9560C"/>
    <w:rsid w:val="00F95685"/>
    <w:rsid w:val="00F95F76"/>
    <w:rsid w:val="00F961FD"/>
    <w:rsid w:val="00F96213"/>
    <w:rsid w:val="00F96216"/>
    <w:rsid w:val="00F96291"/>
    <w:rsid w:val="00F963B0"/>
    <w:rsid w:val="00F96936"/>
    <w:rsid w:val="00F96974"/>
    <w:rsid w:val="00F96BBE"/>
    <w:rsid w:val="00F96CE8"/>
    <w:rsid w:val="00F96E65"/>
    <w:rsid w:val="00F97405"/>
    <w:rsid w:val="00F975B7"/>
    <w:rsid w:val="00F9762B"/>
    <w:rsid w:val="00F97955"/>
    <w:rsid w:val="00F97AB7"/>
    <w:rsid w:val="00FA01E0"/>
    <w:rsid w:val="00FA0293"/>
    <w:rsid w:val="00FA076B"/>
    <w:rsid w:val="00FA0B71"/>
    <w:rsid w:val="00FA0C67"/>
    <w:rsid w:val="00FA1367"/>
    <w:rsid w:val="00FA147C"/>
    <w:rsid w:val="00FA15F3"/>
    <w:rsid w:val="00FA21E7"/>
    <w:rsid w:val="00FA255F"/>
    <w:rsid w:val="00FA27EC"/>
    <w:rsid w:val="00FA4608"/>
    <w:rsid w:val="00FA46B8"/>
    <w:rsid w:val="00FA4C91"/>
    <w:rsid w:val="00FA534F"/>
    <w:rsid w:val="00FA5718"/>
    <w:rsid w:val="00FA57B2"/>
    <w:rsid w:val="00FA5D05"/>
    <w:rsid w:val="00FA5F07"/>
    <w:rsid w:val="00FA65A7"/>
    <w:rsid w:val="00FA6AB9"/>
    <w:rsid w:val="00FA7026"/>
    <w:rsid w:val="00FA7794"/>
    <w:rsid w:val="00FB004B"/>
    <w:rsid w:val="00FB0226"/>
    <w:rsid w:val="00FB0352"/>
    <w:rsid w:val="00FB09C2"/>
    <w:rsid w:val="00FB1A8D"/>
    <w:rsid w:val="00FB1B36"/>
    <w:rsid w:val="00FB2A94"/>
    <w:rsid w:val="00FB2E49"/>
    <w:rsid w:val="00FB2FBC"/>
    <w:rsid w:val="00FB2FDB"/>
    <w:rsid w:val="00FB3056"/>
    <w:rsid w:val="00FB30AE"/>
    <w:rsid w:val="00FB32E1"/>
    <w:rsid w:val="00FB3BEB"/>
    <w:rsid w:val="00FB3CC3"/>
    <w:rsid w:val="00FB3D15"/>
    <w:rsid w:val="00FB3FAB"/>
    <w:rsid w:val="00FB417F"/>
    <w:rsid w:val="00FB4894"/>
    <w:rsid w:val="00FB4D2E"/>
    <w:rsid w:val="00FB4F4A"/>
    <w:rsid w:val="00FB5008"/>
    <w:rsid w:val="00FB5434"/>
    <w:rsid w:val="00FB570B"/>
    <w:rsid w:val="00FB587F"/>
    <w:rsid w:val="00FB5FF3"/>
    <w:rsid w:val="00FB61CB"/>
    <w:rsid w:val="00FB6302"/>
    <w:rsid w:val="00FB645E"/>
    <w:rsid w:val="00FB6F6E"/>
    <w:rsid w:val="00FB7087"/>
    <w:rsid w:val="00FB719A"/>
    <w:rsid w:val="00FB738D"/>
    <w:rsid w:val="00FB7486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B48"/>
    <w:rsid w:val="00FC1C05"/>
    <w:rsid w:val="00FC1F12"/>
    <w:rsid w:val="00FC208C"/>
    <w:rsid w:val="00FC2361"/>
    <w:rsid w:val="00FC2A12"/>
    <w:rsid w:val="00FC2C9A"/>
    <w:rsid w:val="00FC2CE7"/>
    <w:rsid w:val="00FC3276"/>
    <w:rsid w:val="00FC35D4"/>
    <w:rsid w:val="00FC420E"/>
    <w:rsid w:val="00FC483D"/>
    <w:rsid w:val="00FC5B2B"/>
    <w:rsid w:val="00FC62C1"/>
    <w:rsid w:val="00FC64BF"/>
    <w:rsid w:val="00FC6AFF"/>
    <w:rsid w:val="00FC6E7D"/>
    <w:rsid w:val="00FC7157"/>
    <w:rsid w:val="00FC7267"/>
    <w:rsid w:val="00FC75BD"/>
    <w:rsid w:val="00FD065D"/>
    <w:rsid w:val="00FD0B21"/>
    <w:rsid w:val="00FD0DB5"/>
    <w:rsid w:val="00FD1942"/>
    <w:rsid w:val="00FD21DD"/>
    <w:rsid w:val="00FD2841"/>
    <w:rsid w:val="00FD2B31"/>
    <w:rsid w:val="00FD2C37"/>
    <w:rsid w:val="00FD3990"/>
    <w:rsid w:val="00FD3A42"/>
    <w:rsid w:val="00FD3C34"/>
    <w:rsid w:val="00FD44E9"/>
    <w:rsid w:val="00FD48EE"/>
    <w:rsid w:val="00FD5297"/>
    <w:rsid w:val="00FD5624"/>
    <w:rsid w:val="00FD5A7A"/>
    <w:rsid w:val="00FD5C83"/>
    <w:rsid w:val="00FD62B4"/>
    <w:rsid w:val="00FD6318"/>
    <w:rsid w:val="00FD69EB"/>
    <w:rsid w:val="00FD6A17"/>
    <w:rsid w:val="00FD6A4E"/>
    <w:rsid w:val="00FD73BF"/>
    <w:rsid w:val="00FD74C9"/>
    <w:rsid w:val="00FD753B"/>
    <w:rsid w:val="00FD7DBD"/>
    <w:rsid w:val="00FE01AF"/>
    <w:rsid w:val="00FE0DA6"/>
    <w:rsid w:val="00FE12B9"/>
    <w:rsid w:val="00FE1339"/>
    <w:rsid w:val="00FE2214"/>
    <w:rsid w:val="00FE2A31"/>
    <w:rsid w:val="00FE2BEB"/>
    <w:rsid w:val="00FE3030"/>
    <w:rsid w:val="00FE308A"/>
    <w:rsid w:val="00FE3281"/>
    <w:rsid w:val="00FE397C"/>
    <w:rsid w:val="00FE39C5"/>
    <w:rsid w:val="00FE3A77"/>
    <w:rsid w:val="00FE3ACF"/>
    <w:rsid w:val="00FE3BA3"/>
    <w:rsid w:val="00FE3C5F"/>
    <w:rsid w:val="00FE3C9D"/>
    <w:rsid w:val="00FE3D4F"/>
    <w:rsid w:val="00FE47DE"/>
    <w:rsid w:val="00FE56AA"/>
    <w:rsid w:val="00FE64E0"/>
    <w:rsid w:val="00FE6A23"/>
    <w:rsid w:val="00FE6F39"/>
    <w:rsid w:val="00FE71F2"/>
    <w:rsid w:val="00FE77FB"/>
    <w:rsid w:val="00FE7CDF"/>
    <w:rsid w:val="00FE7E92"/>
    <w:rsid w:val="00FE7F7C"/>
    <w:rsid w:val="00FF0518"/>
    <w:rsid w:val="00FF0EC2"/>
    <w:rsid w:val="00FF137F"/>
    <w:rsid w:val="00FF1D1D"/>
    <w:rsid w:val="00FF1D3F"/>
    <w:rsid w:val="00FF1FCF"/>
    <w:rsid w:val="00FF24F8"/>
    <w:rsid w:val="00FF2BCA"/>
    <w:rsid w:val="00FF2CED"/>
    <w:rsid w:val="00FF31DE"/>
    <w:rsid w:val="00FF3562"/>
    <w:rsid w:val="00FF3748"/>
    <w:rsid w:val="00FF4912"/>
    <w:rsid w:val="00FF49B5"/>
    <w:rsid w:val="00FF4A45"/>
    <w:rsid w:val="00FF4B8D"/>
    <w:rsid w:val="00FF4BE0"/>
    <w:rsid w:val="00FF4FCD"/>
    <w:rsid w:val="00FF50FE"/>
    <w:rsid w:val="00FF559F"/>
    <w:rsid w:val="00FF573E"/>
    <w:rsid w:val="00FF5B67"/>
    <w:rsid w:val="00FF6B69"/>
    <w:rsid w:val="00FF6B7D"/>
    <w:rsid w:val="00FF6D9C"/>
    <w:rsid w:val="00FF6F4D"/>
    <w:rsid w:val="00FF7486"/>
    <w:rsid w:val="00FF7699"/>
    <w:rsid w:val="00FF79D8"/>
    <w:rsid w:val="00FF79F3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89E466D2-E1E0-4FCE-951C-2585038D1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bedroomproducersblog.com/2012/03/30/bpb-freeware-studio-best-free-granular-vstau-plugins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anerd.com/fairlight/index.htm" TargetMode="External"/><Relationship Id="rId42" Type="http://schemas.openxmlformats.org/officeDocument/2006/relationships/hyperlink" Target="https://www.fullbucket.de/music/grainstrain.html" TargetMode="External"/><Relationship Id="rId47" Type="http://schemas.openxmlformats.org/officeDocument/2006/relationships/hyperlink" Target="https://academic-accelerator.com/encyclopedia/juce" TargetMode="External"/><Relationship Id="rId50" Type="http://schemas.openxmlformats.org/officeDocument/2006/relationships/hyperlink" Target="https://en.m.wikipedia.org/wiki/File:RGB_Cube_Show_lowgamma_cutout_a.png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thepenngazette.com/synthesizing-music-and-science/" TargetMode="External"/><Relationship Id="rId37" Type="http://schemas.openxmlformats.org/officeDocument/2006/relationships/hyperlink" Target="https://www.muzines.co.uk/articles/roland-s-10-sampling-keyboard/1426" TargetMode="External"/><Relationship Id="rId40" Type="http://schemas.openxmlformats.org/officeDocument/2006/relationships/hyperlink" Target="https://www.scribd.com/document/399694113/Ribs-manual-v1-2-3-pdf" TargetMode="External"/><Relationship Id="rId45" Type="http://schemas.openxmlformats.org/officeDocument/2006/relationships/hyperlink" Target="https://www.abc.se/~re/GranuLab/files/GranuLab.VST_2018-11-25.pdf" TargetMode="External"/><Relationship Id="rId53" Type="http://schemas.openxmlformats.org/officeDocument/2006/relationships/footer" Target="footer3.xml"/><Relationship Id="rId5" Type="http://schemas.openxmlformats.org/officeDocument/2006/relationships/settings" Target="settings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musicandcomputersbook.com/chapter4/04_08.php" TargetMode="External"/><Relationship Id="rId44" Type="http://schemas.openxmlformats.org/officeDocument/2006/relationships/hyperlink" Target="https://filebay.altervista.org/granulab-vst/?doing_wp_cron=1702285621.3285369873046875000000" TargetMode="External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hyperlink" Target="https://cs.wikipedia.org/wiki/Syntez%C3%A1tor" TargetMode="External"/><Relationship Id="rId35" Type="http://schemas.openxmlformats.org/officeDocument/2006/relationships/hyperlink" Target="https://www.soundonsound.com/music-business/30-years-emu" TargetMode="External"/><Relationship Id="rId43" Type="http://schemas.openxmlformats.org/officeDocument/2006/relationships/hyperlink" Target="https://www.fullbucket.de/music/dl/grainstrain_manual_1_1.pdf" TargetMode="External"/><Relationship Id="rId48" Type="http://schemas.openxmlformats.org/officeDocument/2006/relationships/hyperlink" Target="https://juce.com/learn/documentation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it.m.wikipedia.org/wiki/File:Hsl-hsv_models_b.sv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www.500sound.com/synclavierhistory.html" TargetMode="External"/><Relationship Id="rId38" Type="http://schemas.openxmlformats.org/officeDocument/2006/relationships/hyperlink" Target="https://kvraudio.com/forum/viewtopic.php?f=1&amp;t=486995" TargetMode="External"/><Relationship Id="rId46" Type="http://schemas.openxmlformats.org/officeDocument/2006/relationships/hyperlink" Target="https://mourednik.github.io/argotlunar/" TargetMode="External"/><Relationship Id="rId20" Type="http://schemas.openxmlformats.org/officeDocument/2006/relationships/image" Target="media/image11.svg"/><Relationship Id="rId41" Type="http://schemas.openxmlformats.org/officeDocument/2006/relationships/hyperlink" Target="https://daniel-gergely.itch.io/emergence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muzines.co.uk/articles/akai-s900-sampler/1931" TargetMode="External"/><Relationship Id="rId49" Type="http://schemas.openxmlformats.org/officeDocument/2006/relationships/hyperlink" Target="https://forum.juce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ritefull-cache xmlns="urn:writefull-cache:Suggestions">{"suggestions":{},"typeOfAccount":"premium"}</writefull-cache>
</file>

<file path=customXml/item2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Props1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customXml/itemProps2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21140</TotalTime>
  <Pages>49</Pages>
  <Words>12887</Words>
  <Characters>76037</Characters>
  <Application>Microsoft Office Word</Application>
  <DocSecurity>0</DocSecurity>
  <Lines>633</Lines>
  <Paragraphs>177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88747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2004</cp:revision>
  <cp:lastPrinted>2023-12-13T16:51:00Z</cp:lastPrinted>
  <dcterms:created xsi:type="dcterms:W3CDTF">2023-11-06T23:41:00Z</dcterms:created>
  <dcterms:modified xsi:type="dcterms:W3CDTF">2024-05-25T22:14:00Z</dcterms:modified>
</cp:coreProperties>
</file>