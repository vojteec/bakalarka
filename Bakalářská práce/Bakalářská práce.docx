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56ADDC75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</w:t>
      </w:r>
      <w:r w:rsidR="00F43BC8">
        <w:rPr>
          <w:color w:val="auto"/>
        </w:rPr>
        <w:t xml:space="preserve"> a </w:t>
      </w:r>
      <w:proofErr w:type="spellStart"/>
      <w:r w:rsidR="00F43BC8">
        <w:rPr>
          <w:color w:val="auto"/>
        </w:rPr>
        <w:t>standalone</w:t>
      </w:r>
      <w:proofErr w:type="spellEnd"/>
      <w:r>
        <w:rPr>
          <w:color w:val="auto"/>
        </w:rPr>
        <w:t xml:space="preserve"> plug-inu na bázi granulárního </w:t>
      </w:r>
      <w:proofErr w:type="spellStart"/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proofErr w:type="spellEnd"/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</w:t>
      </w:r>
      <w:r w:rsidR="0008335A">
        <w:rPr>
          <w:color w:val="auto"/>
        </w:rPr>
        <w:t>mohou být</w:t>
      </w:r>
      <w:r>
        <w:rPr>
          <w:color w:val="auto"/>
        </w:rPr>
        <w:t xml:space="preserve">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</w:t>
      </w:r>
      <w:proofErr w:type="spellStart"/>
      <w:r w:rsidR="00513669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4AB23426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</w:t>
      </w:r>
      <w:r w:rsidR="00245194">
        <w:rPr>
          <w:color w:val="auto"/>
        </w:rPr>
        <w:t xml:space="preserve"> and </w:t>
      </w:r>
      <w:proofErr w:type="spellStart"/>
      <w:r w:rsidR="00245194">
        <w:rPr>
          <w:color w:val="auto"/>
        </w:rPr>
        <w:t>standalone</w:t>
      </w:r>
      <w:proofErr w:type="spellEnd"/>
      <w:r w:rsidR="00E179CE" w:rsidRPr="000C2DE4">
        <w:rPr>
          <w:color w:val="auto"/>
        </w:rPr>
        <w:t xml:space="preserve">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</w:t>
      </w:r>
      <w:r w:rsidR="00327A01">
        <w:rPr>
          <w:color w:val="auto"/>
        </w:rPr>
        <w:t xml:space="preserve">grain </w:t>
      </w:r>
      <w:proofErr w:type="spellStart"/>
      <w:r w:rsidR="00327A01">
        <w:rPr>
          <w:color w:val="auto"/>
        </w:rPr>
        <w:t>length</w:t>
      </w:r>
      <w:proofErr w:type="spellEnd"/>
      <w:r w:rsidR="00327A01">
        <w:rPr>
          <w:color w:val="auto"/>
        </w:rPr>
        <w:t xml:space="preserve">, </w:t>
      </w:r>
      <w:r w:rsidR="00085194">
        <w:rPr>
          <w:color w:val="auto"/>
        </w:rPr>
        <w:t xml:space="preserve">AD </w:t>
      </w:r>
      <w:proofErr w:type="spellStart"/>
      <w:r w:rsidR="00085194">
        <w:rPr>
          <w:color w:val="auto"/>
        </w:rPr>
        <w:t>envelope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overlap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amount</w:t>
      </w:r>
      <w:proofErr w:type="spellEnd"/>
      <w:r w:rsidR="00E179CE" w:rsidRPr="000C2DE4">
        <w:rPr>
          <w:color w:val="auto"/>
        </w:rPr>
        <w:t xml:space="preserve">) </w:t>
      </w:r>
      <w:proofErr w:type="spellStart"/>
      <w:r w:rsidR="005335B1">
        <w:rPr>
          <w:color w:val="auto"/>
        </w:rPr>
        <w:t>can</w:t>
      </w:r>
      <w:proofErr w:type="spellEnd"/>
      <w:r w:rsidR="005335B1">
        <w:rPr>
          <w:color w:val="auto"/>
        </w:rPr>
        <w:t xml:space="preserve"> </w:t>
      </w:r>
      <w:proofErr w:type="spellStart"/>
      <w:r w:rsidR="005335B1">
        <w:rPr>
          <w:color w:val="auto"/>
        </w:rPr>
        <w:t>be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68239D">
        <w:rPr>
          <w:color w:val="auto"/>
        </w:rPr>
        <w:t>average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hue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saturation</w:t>
      </w:r>
      <w:proofErr w:type="spellEnd"/>
      <w:r w:rsidR="0068239D">
        <w:rPr>
          <w:color w:val="auto"/>
        </w:rPr>
        <w:t xml:space="preserve"> and </w:t>
      </w:r>
      <w:proofErr w:type="spellStart"/>
      <w:r w:rsidR="0068239D">
        <w:rPr>
          <w:color w:val="auto"/>
        </w:rPr>
        <w:t>lightness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values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pixels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captured</w:t>
      </w:r>
      <w:proofErr w:type="spellEnd"/>
      <w:r w:rsidR="0068239D">
        <w:rPr>
          <w:color w:val="auto"/>
        </w:rPr>
        <w:t xml:space="preserve"> by a web </w:t>
      </w:r>
      <w:proofErr w:type="spellStart"/>
      <w:r w:rsidR="0068239D">
        <w:rPr>
          <w:color w:val="auto"/>
        </w:rPr>
        <w:t>camera</w:t>
      </w:r>
      <w:proofErr w:type="spellEnd"/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individual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parameters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can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also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be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adjusted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using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controls</w:t>
      </w:r>
      <w:proofErr w:type="spellEnd"/>
      <w:r w:rsidR="0068239D">
        <w:rPr>
          <w:color w:val="auto"/>
        </w:rPr>
        <w:t xml:space="preserve"> on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tool’s</w:t>
      </w:r>
      <w:proofErr w:type="spellEnd"/>
      <w:r w:rsidR="0068239D">
        <w:rPr>
          <w:color w:val="auto"/>
        </w:rPr>
        <w:t xml:space="preserve"> panel. </w:t>
      </w:r>
      <w:proofErr w:type="spellStart"/>
      <w:r w:rsidR="0068239D">
        <w:rPr>
          <w:color w:val="auto"/>
        </w:rPr>
        <w:t>Additionally</w:t>
      </w:r>
      <w:proofErr w:type="spellEnd"/>
      <w:r w:rsidR="0068239D">
        <w:rPr>
          <w:color w:val="auto"/>
        </w:rPr>
        <w:t xml:space="preserve">, </w:t>
      </w:r>
      <w:proofErr w:type="spellStart"/>
      <w:r w:rsidR="0068239D">
        <w:rPr>
          <w:color w:val="auto"/>
        </w:rPr>
        <w:t>the</w:t>
      </w:r>
      <w:proofErr w:type="spellEnd"/>
      <w:r w:rsidR="0068239D">
        <w:rPr>
          <w:color w:val="auto"/>
        </w:rPr>
        <w:t xml:space="preserve"> plug-in </w:t>
      </w:r>
      <w:proofErr w:type="spellStart"/>
      <w:r w:rsidR="0068239D">
        <w:rPr>
          <w:color w:val="auto"/>
        </w:rPr>
        <w:t>is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capable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of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functioning</w:t>
      </w:r>
      <w:proofErr w:type="spellEnd"/>
      <w:r w:rsidR="0068239D">
        <w:rPr>
          <w:color w:val="auto"/>
        </w:rPr>
        <w:t xml:space="preserve"> as a </w:t>
      </w:r>
      <w:proofErr w:type="spellStart"/>
      <w:r w:rsidR="0068239D">
        <w:rPr>
          <w:color w:val="auto"/>
        </w:rPr>
        <w:t>simple</w:t>
      </w:r>
      <w:proofErr w:type="spellEnd"/>
      <w:r w:rsidR="0068239D">
        <w:rPr>
          <w:color w:val="auto"/>
        </w:rPr>
        <w:t xml:space="preserve"> </w:t>
      </w:r>
      <w:proofErr w:type="spellStart"/>
      <w:r w:rsidR="0068239D">
        <w:rPr>
          <w:color w:val="auto"/>
        </w:rPr>
        <w:t>sampler</w:t>
      </w:r>
      <w:proofErr w:type="spellEnd"/>
      <w:r w:rsidR="0068239D">
        <w:rPr>
          <w:color w:val="auto"/>
        </w:rPr>
        <w:t>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9570F9C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8B1C8E">
        <w:rPr>
          <w:color w:val="auto"/>
        </w:rPr>
        <w:t>40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58533ECD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 xml:space="preserve">Dále bych rád poděkoval Bc. Mojmíru </w:t>
      </w:r>
      <w:proofErr w:type="spellStart"/>
      <w:r w:rsidR="00062B7B">
        <w:rPr>
          <w:color w:val="auto"/>
        </w:rPr>
        <w:t>Kyjonkovi</w:t>
      </w:r>
      <w:proofErr w:type="spellEnd"/>
      <w:r w:rsidR="00062B7B">
        <w:rPr>
          <w:color w:val="auto"/>
        </w:rPr>
        <w:t xml:space="preserve">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4A38175A" w14:textId="21B46F88" w:rsidR="004D5796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676658" w:history="1">
        <w:r w:rsidR="004D5796" w:rsidRPr="005D0F2F">
          <w:rPr>
            <w:rStyle w:val="Hypertextovodkaz"/>
            <w:noProof/>
          </w:rPr>
          <w:t>Seznam obrázků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_Toc167676658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9</w:t>
        </w:r>
        <w:r w:rsidR="004D5796">
          <w:rPr>
            <w:noProof/>
            <w:webHidden/>
          </w:rPr>
          <w:fldChar w:fldCharType="end"/>
        </w:r>
      </w:hyperlink>
    </w:p>
    <w:p w14:paraId="64E4A77E" w14:textId="0D15AC5B" w:rsidR="004D5796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59" w:history="1">
        <w:r w:rsidR="004D5796" w:rsidRPr="005D0F2F">
          <w:rPr>
            <w:rStyle w:val="Hypertextovodkaz"/>
            <w:noProof/>
          </w:rPr>
          <w:t>Seznam tabulek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_Toc167676659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10</w:t>
        </w:r>
        <w:r w:rsidR="004D5796">
          <w:rPr>
            <w:noProof/>
            <w:webHidden/>
          </w:rPr>
          <w:fldChar w:fldCharType="end"/>
        </w:r>
      </w:hyperlink>
    </w:p>
    <w:p w14:paraId="32FA77C6" w14:textId="76F23DE1" w:rsidR="004D5796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60" w:history="1">
        <w:r w:rsidR="004D5796" w:rsidRPr="005D0F2F">
          <w:rPr>
            <w:rStyle w:val="Hypertextovodkaz"/>
            <w:noProof/>
          </w:rPr>
          <w:t>Úvod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11</w:t>
        </w:r>
        <w:r w:rsidR="004D5796">
          <w:rPr>
            <w:noProof/>
            <w:webHidden/>
          </w:rPr>
          <w:fldChar w:fldCharType="end"/>
        </w:r>
      </w:hyperlink>
    </w:p>
    <w:p w14:paraId="4DD1A917" w14:textId="24EDD8FF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61" w:history="1">
        <w:r w:rsidR="004D5796" w:rsidRPr="005D0F2F">
          <w:rPr>
            <w:rStyle w:val="Hypertextovodkaz"/>
            <w:noProof/>
          </w:rPr>
          <w:t>1.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Granulární syntéza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12</w:t>
        </w:r>
        <w:r w:rsidR="004D5796">
          <w:rPr>
            <w:noProof/>
            <w:webHidden/>
          </w:rPr>
          <w:fldChar w:fldCharType="end"/>
        </w:r>
      </w:hyperlink>
    </w:p>
    <w:p w14:paraId="7F50C01A" w14:textId="4E73B6D0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62" w:history="1">
        <w:r w:rsidR="004D5796" w:rsidRPr="005D0F2F">
          <w:rPr>
            <w:rStyle w:val="Hypertextovodkaz"/>
            <w:noProof/>
          </w:rPr>
          <w:t>1.1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Princip a metody granulární syntézy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12</w:t>
        </w:r>
        <w:r w:rsidR="004D5796">
          <w:rPr>
            <w:noProof/>
            <w:webHidden/>
          </w:rPr>
          <w:fldChar w:fldCharType="end"/>
        </w:r>
      </w:hyperlink>
    </w:p>
    <w:p w14:paraId="57E6A319" w14:textId="54B0C556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63" w:history="1">
        <w:r w:rsidR="004D5796" w:rsidRPr="005D0F2F">
          <w:rPr>
            <w:rStyle w:val="Hypertextovodkaz"/>
            <w:noProof/>
          </w:rPr>
          <w:t>1.1.1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Metoda mřížek (screens)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12</w:t>
        </w:r>
        <w:r w:rsidR="004D5796">
          <w:rPr>
            <w:noProof/>
            <w:webHidden/>
          </w:rPr>
          <w:fldChar w:fldCharType="end"/>
        </w:r>
      </w:hyperlink>
    </w:p>
    <w:p w14:paraId="460BE773" w14:textId="4311D203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64" w:history="1">
        <w:r w:rsidR="004D5796" w:rsidRPr="005D0F2F">
          <w:rPr>
            <w:rStyle w:val="Hypertextovodkaz"/>
            <w:noProof/>
          </w:rPr>
          <w:t>1.1.2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Metoda událostí (events)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14</w:t>
        </w:r>
        <w:r w:rsidR="004D5796">
          <w:rPr>
            <w:noProof/>
            <w:webHidden/>
          </w:rPr>
          <w:fldChar w:fldCharType="end"/>
        </w:r>
      </w:hyperlink>
    </w:p>
    <w:p w14:paraId="51BAF9CC" w14:textId="692F44C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65" w:history="1">
        <w:r w:rsidR="004D5796" w:rsidRPr="005D0F2F">
          <w:rPr>
            <w:rStyle w:val="Hypertextovodkaz"/>
            <w:noProof/>
          </w:rPr>
          <w:t>1.2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Historie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15</w:t>
        </w:r>
        <w:r w:rsidR="004D5796">
          <w:rPr>
            <w:noProof/>
            <w:webHidden/>
          </w:rPr>
          <w:fldChar w:fldCharType="end"/>
        </w:r>
      </w:hyperlink>
    </w:p>
    <w:p w14:paraId="0D0DEAD8" w14:textId="1EEDCFB5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66" w:history="1">
        <w:r w:rsidR="004D5796" w:rsidRPr="005D0F2F">
          <w:rPr>
            <w:rStyle w:val="Hypertextovodkaz"/>
            <w:noProof/>
          </w:rPr>
          <w:t>1.2.1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Iannis Xenakis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15</w:t>
        </w:r>
        <w:r w:rsidR="004D5796">
          <w:rPr>
            <w:noProof/>
            <w:webHidden/>
          </w:rPr>
          <w:fldChar w:fldCharType="end"/>
        </w:r>
      </w:hyperlink>
    </w:p>
    <w:p w14:paraId="69F70AE0" w14:textId="303596E8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67" w:history="1">
        <w:r w:rsidR="004D5796" w:rsidRPr="005D0F2F">
          <w:rPr>
            <w:rStyle w:val="Hypertextovodkaz"/>
            <w:noProof/>
          </w:rPr>
          <w:t>1.2.2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Curtis Roads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15</w:t>
        </w:r>
        <w:r w:rsidR="004D5796">
          <w:rPr>
            <w:noProof/>
            <w:webHidden/>
          </w:rPr>
          <w:fldChar w:fldCharType="end"/>
        </w:r>
      </w:hyperlink>
    </w:p>
    <w:p w14:paraId="45692C3C" w14:textId="5C44753D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68" w:history="1">
        <w:r w:rsidR="004D5796" w:rsidRPr="005D0F2F">
          <w:rPr>
            <w:rStyle w:val="Hypertextovodkaz"/>
            <w:noProof/>
          </w:rPr>
          <w:t>1.2.3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Barry Truax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16</w:t>
        </w:r>
        <w:r w:rsidR="004D5796">
          <w:rPr>
            <w:noProof/>
            <w:webHidden/>
          </w:rPr>
          <w:fldChar w:fldCharType="end"/>
        </w:r>
      </w:hyperlink>
    </w:p>
    <w:p w14:paraId="6ED2D31C" w14:textId="01542155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69" w:history="1">
        <w:r w:rsidR="004D5796" w:rsidRPr="005D0F2F">
          <w:rPr>
            <w:rStyle w:val="Hypertextovodkaz"/>
            <w:noProof/>
          </w:rPr>
          <w:t>2.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Sampling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_Toc167676669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17</w:t>
        </w:r>
        <w:r w:rsidR="004D5796">
          <w:rPr>
            <w:noProof/>
            <w:webHidden/>
          </w:rPr>
          <w:fldChar w:fldCharType="end"/>
        </w:r>
      </w:hyperlink>
    </w:p>
    <w:p w14:paraId="28F9C6CB" w14:textId="025A171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70" w:history="1">
        <w:r w:rsidR="004D5796" w:rsidRPr="005D0F2F">
          <w:rPr>
            <w:rStyle w:val="Hypertextovodkaz"/>
            <w:noProof/>
          </w:rPr>
          <w:t>2.1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Historie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17</w:t>
        </w:r>
        <w:r w:rsidR="004D5796">
          <w:rPr>
            <w:noProof/>
            <w:webHidden/>
          </w:rPr>
          <w:fldChar w:fldCharType="end"/>
        </w:r>
      </w:hyperlink>
    </w:p>
    <w:p w14:paraId="114C29B3" w14:textId="6E4E8603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71" w:history="1">
        <w:r w:rsidR="004D5796" w:rsidRPr="005D0F2F">
          <w:rPr>
            <w:rStyle w:val="Hypertextovodkaz"/>
            <w:noProof/>
          </w:rPr>
          <w:t>2.1.1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Mellotron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17</w:t>
        </w:r>
        <w:r w:rsidR="004D5796">
          <w:rPr>
            <w:noProof/>
            <w:webHidden/>
          </w:rPr>
          <w:fldChar w:fldCharType="end"/>
        </w:r>
      </w:hyperlink>
    </w:p>
    <w:p w14:paraId="31E8643C" w14:textId="77E7E283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72" w:history="1">
        <w:r w:rsidR="004D5796" w:rsidRPr="005D0F2F">
          <w:rPr>
            <w:rStyle w:val="Hypertextovodkaz"/>
            <w:noProof/>
          </w:rPr>
          <w:t>2.1.2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Digitální samplery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17</w:t>
        </w:r>
        <w:r w:rsidR="004D5796">
          <w:rPr>
            <w:noProof/>
            <w:webHidden/>
          </w:rPr>
          <w:fldChar w:fldCharType="end"/>
        </w:r>
      </w:hyperlink>
    </w:p>
    <w:p w14:paraId="3B5A3215" w14:textId="406668A2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73" w:history="1">
        <w:r w:rsidR="004D5796" w:rsidRPr="005D0F2F">
          <w:rPr>
            <w:rStyle w:val="Hypertextovodkaz"/>
            <w:noProof/>
          </w:rPr>
          <w:t>2.2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Metody změny výšky tónu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18</w:t>
        </w:r>
        <w:r w:rsidR="004D5796">
          <w:rPr>
            <w:noProof/>
            <w:webHidden/>
          </w:rPr>
          <w:fldChar w:fldCharType="end"/>
        </w:r>
      </w:hyperlink>
    </w:p>
    <w:p w14:paraId="0E4012C5" w14:textId="3BA25659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74" w:history="1">
        <w:r w:rsidR="004D5796" w:rsidRPr="005D0F2F">
          <w:rPr>
            <w:rStyle w:val="Hypertextovodkaz"/>
            <w:noProof/>
          </w:rPr>
          <w:t>2.2.1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Analogové nástroje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18</w:t>
        </w:r>
        <w:r w:rsidR="004D5796">
          <w:rPr>
            <w:noProof/>
            <w:webHidden/>
          </w:rPr>
          <w:fldChar w:fldCharType="end"/>
        </w:r>
      </w:hyperlink>
    </w:p>
    <w:p w14:paraId="4B1CB973" w14:textId="2A34DBFB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75" w:history="1">
        <w:r w:rsidR="004D5796" w:rsidRPr="005D0F2F">
          <w:rPr>
            <w:rStyle w:val="Hypertextovodkaz"/>
            <w:noProof/>
          </w:rPr>
          <w:t>2.2.2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Digitální nástroje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18</w:t>
        </w:r>
        <w:r w:rsidR="004D5796">
          <w:rPr>
            <w:noProof/>
            <w:webHidden/>
          </w:rPr>
          <w:fldChar w:fldCharType="end"/>
        </w:r>
      </w:hyperlink>
    </w:p>
    <w:p w14:paraId="28035F39" w14:textId="0570260F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76" w:history="1">
        <w:r w:rsidR="004D5796" w:rsidRPr="005D0F2F">
          <w:rPr>
            <w:rStyle w:val="Hypertextovodkaz"/>
            <w:noProof/>
          </w:rPr>
          <w:t>2.2.3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Multisampling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19</w:t>
        </w:r>
        <w:r w:rsidR="004D5796">
          <w:rPr>
            <w:noProof/>
            <w:webHidden/>
          </w:rPr>
          <w:fldChar w:fldCharType="end"/>
        </w:r>
      </w:hyperlink>
    </w:p>
    <w:p w14:paraId="2468DD82" w14:textId="1122073B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77" w:history="1">
        <w:r w:rsidR="004D5796" w:rsidRPr="005D0F2F">
          <w:rPr>
            <w:rStyle w:val="Hypertextovodkaz"/>
            <w:noProof/>
          </w:rPr>
          <w:t>3.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Srovnání existujících řešení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20</w:t>
        </w:r>
        <w:r w:rsidR="004D5796">
          <w:rPr>
            <w:noProof/>
            <w:webHidden/>
          </w:rPr>
          <w:fldChar w:fldCharType="end"/>
        </w:r>
      </w:hyperlink>
    </w:p>
    <w:p w14:paraId="660688DC" w14:textId="7332DCDA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78" w:history="1">
        <w:r w:rsidR="004D5796" w:rsidRPr="005D0F2F">
          <w:rPr>
            <w:rStyle w:val="Hypertextovodkaz"/>
            <w:noProof/>
          </w:rPr>
          <w:t>3.1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Ribs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20</w:t>
        </w:r>
        <w:r w:rsidR="004D5796">
          <w:rPr>
            <w:noProof/>
            <w:webHidden/>
          </w:rPr>
          <w:fldChar w:fldCharType="end"/>
        </w:r>
      </w:hyperlink>
    </w:p>
    <w:p w14:paraId="23BD4873" w14:textId="6595540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79" w:history="1">
        <w:r w:rsidR="004D5796" w:rsidRPr="005D0F2F">
          <w:rPr>
            <w:rStyle w:val="Hypertextovodkaz"/>
            <w:noProof/>
          </w:rPr>
          <w:t>3.2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Emergence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_Toc167676679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21</w:t>
        </w:r>
        <w:r w:rsidR="004D5796">
          <w:rPr>
            <w:noProof/>
            <w:webHidden/>
          </w:rPr>
          <w:fldChar w:fldCharType="end"/>
        </w:r>
      </w:hyperlink>
    </w:p>
    <w:p w14:paraId="2F91262A" w14:textId="46F4FEB1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0" w:history="1">
        <w:r w:rsidR="004D5796" w:rsidRPr="005D0F2F">
          <w:rPr>
            <w:rStyle w:val="Hypertextovodkaz"/>
            <w:noProof/>
          </w:rPr>
          <w:t>3.3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Grain Strain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23</w:t>
        </w:r>
        <w:r w:rsidR="004D5796">
          <w:rPr>
            <w:noProof/>
            <w:webHidden/>
          </w:rPr>
          <w:fldChar w:fldCharType="end"/>
        </w:r>
      </w:hyperlink>
    </w:p>
    <w:p w14:paraId="6E71F08C" w14:textId="69D4B57D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1" w:history="1">
        <w:r w:rsidR="004D5796" w:rsidRPr="005D0F2F">
          <w:rPr>
            <w:rStyle w:val="Hypertextovodkaz"/>
            <w:noProof/>
          </w:rPr>
          <w:t>3.4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GranuLab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24</w:t>
        </w:r>
        <w:r w:rsidR="004D5796">
          <w:rPr>
            <w:noProof/>
            <w:webHidden/>
          </w:rPr>
          <w:fldChar w:fldCharType="end"/>
        </w:r>
      </w:hyperlink>
    </w:p>
    <w:p w14:paraId="24261C27" w14:textId="541C923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2" w:history="1">
        <w:r w:rsidR="004D5796" w:rsidRPr="005D0F2F">
          <w:rPr>
            <w:rStyle w:val="Hypertextovodkaz"/>
            <w:noProof/>
          </w:rPr>
          <w:t>3.5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Argotlunar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25</w:t>
        </w:r>
        <w:r w:rsidR="004D5796">
          <w:rPr>
            <w:noProof/>
            <w:webHidden/>
          </w:rPr>
          <w:fldChar w:fldCharType="end"/>
        </w:r>
      </w:hyperlink>
    </w:p>
    <w:p w14:paraId="6512D038" w14:textId="39520B4B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83" w:history="1">
        <w:r w:rsidR="004D5796" w:rsidRPr="005D0F2F">
          <w:rPr>
            <w:rStyle w:val="Hypertextovodkaz"/>
            <w:noProof/>
          </w:rPr>
          <w:t>4.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Návrh vlastního řešení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27</w:t>
        </w:r>
        <w:r w:rsidR="004D5796">
          <w:rPr>
            <w:noProof/>
            <w:webHidden/>
          </w:rPr>
          <w:fldChar w:fldCharType="end"/>
        </w:r>
      </w:hyperlink>
    </w:p>
    <w:p w14:paraId="1DCADC32" w14:textId="4E739F49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4" w:history="1">
        <w:r w:rsidR="004D5796" w:rsidRPr="005D0F2F">
          <w:rPr>
            <w:rStyle w:val="Hypertextovodkaz"/>
            <w:noProof/>
          </w:rPr>
          <w:t>4.1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Framework JUCE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27</w:t>
        </w:r>
        <w:r w:rsidR="004D5796">
          <w:rPr>
            <w:noProof/>
            <w:webHidden/>
          </w:rPr>
          <w:fldChar w:fldCharType="end"/>
        </w:r>
      </w:hyperlink>
    </w:p>
    <w:p w14:paraId="0A6E3A91" w14:textId="10E0145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5" w:history="1">
        <w:r w:rsidR="004D5796" w:rsidRPr="005D0F2F">
          <w:rPr>
            <w:rStyle w:val="Hypertextovodkaz"/>
            <w:noProof/>
          </w:rPr>
          <w:t>4.2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Snímání barev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27</w:t>
        </w:r>
        <w:r w:rsidR="004D5796">
          <w:rPr>
            <w:noProof/>
            <w:webHidden/>
          </w:rPr>
          <w:fldChar w:fldCharType="end"/>
        </w:r>
      </w:hyperlink>
    </w:p>
    <w:p w14:paraId="41C97C55" w14:textId="78553DFD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86" w:history="1">
        <w:r w:rsidR="004D5796" w:rsidRPr="005D0F2F">
          <w:rPr>
            <w:rStyle w:val="Hypertextovodkaz"/>
            <w:noProof/>
          </w:rPr>
          <w:t>4.2.1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Model HSV/HSL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28</w:t>
        </w:r>
        <w:r w:rsidR="004D5796">
          <w:rPr>
            <w:noProof/>
            <w:webHidden/>
          </w:rPr>
          <w:fldChar w:fldCharType="end"/>
        </w:r>
      </w:hyperlink>
    </w:p>
    <w:p w14:paraId="69B3906F" w14:textId="76399D2D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87" w:history="1">
        <w:r w:rsidR="004D5796" w:rsidRPr="005D0F2F">
          <w:rPr>
            <w:rStyle w:val="Hypertextovodkaz"/>
            <w:noProof/>
          </w:rPr>
          <w:t>4.3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Prvotní návrh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28</w:t>
        </w:r>
        <w:r w:rsidR="004D5796">
          <w:rPr>
            <w:noProof/>
            <w:webHidden/>
          </w:rPr>
          <w:fldChar w:fldCharType="end"/>
        </w:r>
      </w:hyperlink>
    </w:p>
    <w:p w14:paraId="28B8DE13" w14:textId="5EF7BA59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88" w:history="1">
        <w:r w:rsidR="004D5796" w:rsidRPr="005D0F2F">
          <w:rPr>
            <w:rStyle w:val="Hypertextovodkaz"/>
            <w:noProof/>
          </w:rPr>
          <w:t>4.3.1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Grafické uživatelské rozhraní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29</w:t>
        </w:r>
        <w:r w:rsidR="004D5796">
          <w:rPr>
            <w:noProof/>
            <w:webHidden/>
          </w:rPr>
          <w:fldChar w:fldCharType="end"/>
        </w:r>
      </w:hyperlink>
    </w:p>
    <w:p w14:paraId="572C3A05" w14:textId="127878ED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89" w:history="1">
        <w:r w:rsidR="004D5796" w:rsidRPr="005D0F2F">
          <w:rPr>
            <w:rStyle w:val="Hypertextovodkaz"/>
            <w:noProof/>
          </w:rPr>
          <w:t>4.3.2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Načtení souboru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_Toc167676689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30</w:t>
        </w:r>
        <w:r w:rsidR="004D5796">
          <w:rPr>
            <w:noProof/>
            <w:webHidden/>
          </w:rPr>
          <w:fldChar w:fldCharType="end"/>
        </w:r>
      </w:hyperlink>
    </w:p>
    <w:p w14:paraId="56BAB7B8" w14:textId="1D69674B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0" w:history="1">
        <w:r w:rsidR="004D5796" w:rsidRPr="005D0F2F">
          <w:rPr>
            <w:rStyle w:val="Hypertextovodkaz"/>
            <w:noProof/>
          </w:rPr>
          <w:t>4.3.3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Zobrazení amplitudy v čase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31</w:t>
        </w:r>
        <w:r w:rsidR="004D5796">
          <w:rPr>
            <w:noProof/>
            <w:webHidden/>
          </w:rPr>
          <w:fldChar w:fldCharType="end"/>
        </w:r>
      </w:hyperlink>
    </w:p>
    <w:p w14:paraId="5426E8E1" w14:textId="425BB8F9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1" w:history="1">
        <w:r w:rsidR="004D5796" w:rsidRPr="005D0F2F">
          <w:rPr>
            <w:rStyle w:val="Hypertextovodkaz"/>
            <w:noProof/>
          </w:rPr>
          <w:t>4.3.4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Výběr úseku načteného souboru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31</w:t>
        </w:r>
        <w:r w:rsidR="004D5796">
          <w:rPr>
            <w:noProof/>
            <w:webHidden/>
          </w:rPr>
          <w:fldChar w:fldCharType="end"/>
        </w:r>
      </w:hyperlink>
    </w:p>
    <w:p w14:paraId="73C0F42D" w14:textId="08C79F82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2" w:history="1">
        <w:r w:rsidR="004D5796" w:rsidRPr="005D0F2F">
          <w:rPr>
            <w:rStyle w:val="Hypertextovodkaz"/>
            <w:noProof/>
          </w:rPr>
          <w:t>4.3.5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Granulizace a práce s grainy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32</w:t>
        </w:r>
        <w:r w:rsidR="004D5796">
          <w:rPr>
            <w:noProof/>
            <w:webHidden/>
          </w:rPr>
          <w:fldChar w:fldCharType="end"/>
        </w:r>
      </w:hyperlink>
    </w:p>
    <w:p w14:paraId="4C644687" w14:textId="221EDFD3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3" w:history="1">
        <w:r w:rsidR="004D5796" w:rsidRPr="005D0F2F">
          <w:rPr>
            <w:rStyle w:val="Hypertextovodkaz"/>
            <w:noProof/>
          </w:rPr>
          <w:t>4.3.6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Řazení grainů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32</w:t>
        </w:r>
        <w:r w:rsidR="004D5796">
          <w:rPr>
            <w:noProof/>
            <w:webHidden/>
          </w:rPr>
          <w:fldChar w:fldCharType="end"/>
        </w:r>
      </w:hyperlink>
    </w:p>
    <w:p w14:paraId="3DF27D56" w14:textId="06BB87B2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4" w:history="1">
        <w:r w:rsidR="004D5796" w:rsidRPr="005D0F2F">
          <w:rPr>
            <w:rStyle w:val="Hypertextovodkaz"/>
            <w:noProof/>
          </w:rPr>
          <w:t>4.3.7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Efektová sekce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33</w:t>
        </w:r>
        <w:r w:rsidR="004D5796">
          <w:rPr>
            <w:noProof/>
            <w:webHidden/>
          </w:rPr>
          <w:fldChar w:fldCharType="end"/>
        </w:r>
      </w:hyperlink>
    </w:p>
    <w:p w14:paraId="1ABF3359" w14:textId="451ADAAA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5" w:history="1">
        <w:r w:rsidR="004D5796" w:rsidRPr="005D0F2F">
          <w:rPr>
            <w:rStyle w:val="Hypertextovodkaz"/>
            <w:noProof/>
          </w:rPr>
          <w:t>4.3.8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LFO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33</w:t>
        </w:r>
        <w:r w:rsidR="004D5796">
          <w:rPr>
            <w:noProof/>
            <w:webHidden/>
          </w:rPr>
          <w:fldChar w:fldCharType="end"/>
        </w:r>
      </w:hyperlink>
    </w:p>
    <w:p w14:paraId="34218E69" w14:textId="63D08B99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696" w:history="1">
        <w:r w:rsidR="004D5796" w:rsidRPr="005D0F2F">
          <w:rPr>
            <w:rStyle w:val="Hypertextovodkaz"/>
            <w:noProof/>
          </w:rPr>
          <w:t>4.3.9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Řešení změny parametrů pomocí barvy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33</w:t>
        </w:r>
        <w:r w:rsidR="004D5796">
          <w:rPr>
            <w:noProof/>
            <w:webHidden/>
          </w:rPr>
          <w:fldChar w:fldCharType="end"/>
        </w:r>
      </w:hyperlink>
    </w:p>
    <w:p w14:paraId="06612B03" w14:textId="51B4A6E3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697" w:history="1">
        <w:r w:rsidR="004D5796" w:rsidRPr="005D0F2F">
          <w:rPr>
            <w:rStyle w:val="Hypertextovodkaz"/>
            <w:noProof/>
          </w:rPr>
          <w:t>5.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Realizace vlastního řešení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36</w:t>
        </w:r>
        <w:r w:rsidR="004D5796">
          <w:rPr>
            <w:noProof/>
            <w:webHidden/>
          </w:rPr>
          <w:fldChar w:fldCharType="end"/>
        </w:r>
      </w:hyperlink>
    </w:p>
    <w:p w14:paraId="58BBD5E6" w14:textId="515A6848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98" w:history="1">
        <w:r w:rsidR="004D5796" w:rsidRPr="005D0F2F">
          <w:rPr>
            <w:rStyle w:val="Hypertextovodkaz"/>
            <w:noProof/>
          </w:rPr>
          <w:t>5.1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Grafické uživatelské rozhraní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36</w:t>
        </w:r>
        <w:r w:rsidR="004D5796">
          <w:rPr>
            <w:noProof/>
            <w:webHidden/>
          </w:rPr>
          <w:fldChar w:fldCharType="end"/>
        </w:r>
      </w:hyperlink>
    </w:p>
    <w:p w14:paraId="3909C128" w14:textId="2B68AB31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699" w:history="1">
        <w:r w:rsidR="004D5796" w:rsidRPr="005D0F2F">
          <w:rPr>
            <w:rStyle w:val="Hypertextovodkaz"/>
            <w:noProof/>
          </w:rPr>
          <w:t>5.2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Struktura nástroje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_Toc167676699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38</w:t>
        </w:r>
        <w:r w:rsidR="004D5796">
          <w:rPr>
            <w:noProof/>
            <w:webHidden/>
          </w:rPr>
          <w:fldChar w:fldCharType="end"/>
        </w:r>
      </w:hyperlink>
    </w:p>
    <w:p w14:paraId="4643E4E3" w14:textId="5CA5297F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0" w:history="1">
        <w:r w:rsidR="004D5796" w:rsidRPr="005D0F2F">
          <w:rPr>
            <w:rStyle w:val="Hypertextovodkaz"/>
            <w:noProof/>
          </w:rPr>
          <w:t>5.3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Režim jednoduchého sampleru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38</w:t>
        </w:r>
        <w:r w:rsidR="004D5796">
          <w:rPr>
            <w:noProof/>
            <w:webHidden/>
          </w:rPr>
          <w:fldChar w:fldCharType="end"/>
        </w:r>
      </w:hyperlink>
    </w:p>
    <w:p w14:paraId="35B0ABA3" w14:textId="77585CE2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1" w:history="1">
        <w:r w:rsidR="004D5796" w:rsidRPr="005D0F2F">
          <w:rPr>
            <w:rStyle w:val="Hypertextovodkaz"/>
            <w:noProof/>
          </w:rPr>
          <w:t>5.4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Režim granulárního sampleru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39</w:t>
        </w:r>
        <w:r w:rsidR="004D5796">
          <w:rPr>
            <w:noProof/>
            <w:webHidden/>
          </w:rPr>
          <w:fldChar w:fldCharType="end"/>
        </w:r>
      </w:hyperlink>
    </w:p>
    <w:p w14:paraId="55B55784" w14:textId="02C176B6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2" w:history="1">
        <w:r w:rsidR="004D5796" w:rsidRPr="005D0F2F">
          <w:rPr>
            <w:rStyle w:val="Hypertextovodkaz"/>
            <w:noProof/>
          </w:rPr>
          <w:t>5.5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Nastavitelné parametry sampleru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40</w:t>
        </w:r>
        <w:r w:rsidR="004D5796">
          <w:rPr>
            <w:noProof/>
            <w:webHidden/>
          </w:rPr>
          <w:fldChar w:fldCharType="end"/>
        </w:r>
      </w:hyperlink>
    </w:p>
    <w:p w14:paraId="28EB51D9" w14:textId="6D8EEBD1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3" w:history="1">
        <w:r w:rsidR="004D5796" w:rsidRPr="005D0F2F">
          <w:rPr>
            <w:rStyle w:val="Hypertextovodkaz"/>
            <w:noProof/>
          </w:rPr>
          <w:t>5.6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Nastavení parametrů pomocí webkamery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41</w:t>
        </w:r>
        <w:r w:rsidR="004D5796">
          <w:rPr>
            <w:noProof/>
            <w:webHidden/>
          </w:rPr>
          <w:fldChar w:fldCharType="end"/>
        </w:r>
      </w:hyperlink>
    </w:p>
    <w:p w14:paraId="66AFC513" w14:textId="68F3B46D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704" w:history="1">
        <w:r w:rsidR="004D5796" w:rsidRPr="005D0F2F">
          <w:rPr>
            <w:rStyle w:val="Hypertextovodkaz"/>
            <w:noProof/>
          </w:rPr>
          <w:t>6.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Testování nástroje a návrh budoucích úprav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44</w:t>
        </w:r>
        <w:r w:rsidR="004D5796">
          <w:rPr>
            <w:noProof/>
            <w:webHidden/>
          </w:rPr>
          <w:fldChar w:fldCharType="end"/>
        </w:r>
      </w:hyperlink>
    </w:p>
    <w:p w14:paraId="0028628B" w14:textId="6DA26B2B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5" w:history="1">
        <w:r w:rsidR="004D5796" w:rsidRPr="005D0F2F">
          <w:rPr>
            <w:rStyle w:val="Hypertextovodkaz"/>
            <w:noProof/>
          </w:rPr>
          <w:t>6.1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Testování nástroje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44</w:t>
        </w:r>
        <w:r w:rsidR="004D5796">
          <w:rPr>
            <w:noProof/>
            <w:webHidden/>
          </w:rPr>
          <w:fldChar w:fldCharType="end"/>
        </w:r>
      </w:hyperlink>
    </w:p>
    <w:p w14:paraId="28590C8B" w14:textId="2667E1C0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06" w:history="1">
        <w:r w:rsidR="004D5796" w:rsidRPr="005D0F2F">
          <w:rPr>
            <w:rStyle w:val="Hypertextovodkaz"/>
            <w:noProof/>
          </w:rPr>
          <w:t>6.1.1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Práce s parametry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45</w:t>
        </w:r>
        <w:r w:rsidR="004D5796">
          <w:rPr>
            <w:noProof/>
            <w:webHidden/>
          </w:rPr>
          <w:fldChar w:fldCharType="end"/>
        </w:r>
      </w:hyperlink>
    </w:p>
    <w:p w14:paraId="7B43041D" w14:textId="59C3357D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07" w:history="1">
        <w:r w:rsidR="004D5796" w:rsidRPr="005D0F2F">
          <w:rPr>
            <w:rStyle w:val="Hypertextovodkaz"/>
            <w:noProof/>
          </w:rPr>
          <w:t>6.1.2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Nastavení parametrů granulární syntézy pomocí analýzy průměrné barvy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45</w:t>
        </w:r>
        <w:r w:rsidR="004D5796">
          <w:rPr>
            <w:noProof/>
            <w:webHidden/>
          </w:rPr>
          <w:fldChar w:fldCharType="end"/>
        </w:r>
      </w:hyperlink>
    </w:p>
    <w:p w14:paraId="5501D009" w14:textId="4CC7BC3E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08" w:history="1">
        <w:r w:rsidR="004D5796" w:rsidRPr="005D0F2F">
          <w:rPr>
            <w:rStyle w:val="Hypertextovodkaz"/>
            <w:noProof/>
          </w:rPr>
          <w:t>6.1.3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Práce s dalšími instancemi nástroje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_Toc167676708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47</w:t>
        </w:r>
        <w:r w:rsidR="004D5796">
          <w:rPr>
            <w:noProof/>
            <w:webHidden/>
          </w:rPr>
          <w:fldChar w:fldCharType="end"/>
        </w:r>
      </w:hyperlink>
    </w:p>
    <w:p w14:paraId="4196BAB8" w14:textId="4135CDC3" w:rsidR="004D5796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76709" w:history="1">
        <w:r w:rsidR="004D5796" w:rsidRPr="005D0F2F">
          <w:rPr>
            <w:rStyle w:val="Hypertextovodkaz"/>
            <w:noProof/>
          </w:rPr>
          <w:t>6.2</w:t>
        </w:r>
        <w:r w:rsidR="004D5796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Návrh na budoucí úpravy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_Toc167676709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48</w:t>
        </w:r>
        <w:r w:rsidR="004D5796">
          <w:rPr>
            <w:noProof/>
            <w:webHidden/>
          </w:rPr>
          <w:fldChar w:fldCharType="end"/>
        </w:r>
      </w:hyperlink>
    </w:p>
    <w:p w14:paraId="4E85E954" w14:textId="18A68D62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10" w:history="1">
        <w:r w:rsidR="004D5796" w:rsidRPr="005D0F2F">
          <w:rPr>
            <w:rStyle w:val="Hypertextovodkaz"/>
            <w:noProof/>
          </w:rPr>
          <w:t>6.2.1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Multisampling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_Toc167676710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48</w:t>
        </w:r>
        <w:r w:rsidR="004D5796">
          <w:rPr>
            <w:noProof/>
            <w:webHidden/>
          </w:rPr>
          <w:fldChar w:fldCharType="end"/>
        </w:r>
      </w:hyperlink>
    </w:p>
    <w:p w14:paraId="0255161C" w14:textId="0A476949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11" w:history="1">
        <w:r w:rsidR="004D5796" w:rsidRPr="005D0F2F">
          <w:rPr>
            <w:rStyle w:val="Hypertextovodkaz"/>
            <w:noProof/>
          </w:rPr>
          <w:t>6.2.2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Rozptyl a modulace parametrů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_Toc167676711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48</w:t>
        </w:r>
        <w:r w:rsidR="004D5796">
          <w:rPr>
            <w:noProof/>
            <w:webHidden/>
          </w:rPr>
          <w:fldChar w:fldCharType="end"/>
        </w:r>
      </w:hyperlink>
    </w:p>
    <w:p w14:paraId="153DD471" w14:textId="149D86D0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12" w:history="1">
        <w:r w:rsidR="004D5796" w:rsidRPr="005D0F2F">
          <w:rPr>
            <w:rStyle w:val="Hypertextovodkaz"/>
            <w:noProof/>
          </w:rPr>
          <w:t>6.2.3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Aplikace časového roztažení a převzorkování v režimu granulárního sampleru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_Toc167676712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49</w:t>
        </w:r>
        <w:r w:rsidR="004D5796">
          <w:rPr>
            <w:noProof/>
            <w:webHidden/>
          </w:rPr>
          <w:fldChar w:fldCharType="end"/>
        </w:r>
      </w:hyperlink>
    </w:p>
    <w:p w14:paraId="000BA33C" w14:textId="769CDD4C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13" w:history="1">
        <w:r w:rsidR="004D5796" w:rsidRPr="005D0F2F">
          <w:rPr>
            <w:rStyle w:val="Hypertextovodkaz"/>
            <w:noProof/>
          </w:rPr>
          <w:t>6.2.4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Kontinuální snímání barev a další formy získávání obrazu pro analýzu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_Toc167676713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49</w:t>
        </w:r>
        <w:r w:rsidR="004D5796">
          <w:rPr>
            <w:noProof/>
            <w:webHidden/>
          </w:rPr>
          <w:fldChar w:fldCharType="end"/>
        </w:r>
      </w:hyperlink>
    </w:p>
    <w:p w14:paraId="5981F768" w14:textId="62CD932C" w:rsidR="004D5796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76714" w:history="1">
        <w:r w:rsidR="004D5796" w:rsidRPr="005D0F2F">
          <w:rPr>
            <w:rStyle w:val="Hypertextovodkaz"/>
            <w:noProof/>
          </w:rPr>
          <w:t>6.2.5</w:t>
        </w:r>
        <w:r w:rsidR="004D5796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MIDI Learn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_Toc167676714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49</w:t>
        </w:r>
        <w:r w:rsidR="004D5796">
          <w:rPr>
            <w:noProof/>
            <w:webHidden/>
          </w:rPr>
          <w:fldChar w:fldCharType="end"/>
        </w:r>
      </w:hyperlink>
    </w:p>
    <w:p w14:paraId="69FD3CFA" w14:textId="5DB7BCDF" w:rsidR="004D5796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715" w:history="1">
        <w:r w:rsidR="004D5796" w:rsidRPr="005D0F2F">
          <w:rPr>
            <w:rStyle w:val="Hypertextovodkaz"/>
            <w:noProof/>
          </w:rPr>
          <w:t>7.</w:t>
        </w:r>
        <w:r w:rsidR="004D5796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4D5796" w:rsidRPr="005D0F2F">
          <w:rPr>
            <w:rStyle w:val="Hypertextovodkaz"/>
            <w:noProof/>
          </w:rPr>
          <w:t>Závěr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_Toc167676715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50</w:t>
        </w:r>
        <w:r w:rsidR="004D5796">
          <w:rPr>
            <w:noProof/>
            <w:webHidden/>
          </w:rPr>
          <w:fldChar w:fldCharType="end"/>
        </w:r>
      </w:hyperlink>
    </w:p>
    <w:p w14:paraId="33193563" w14:textId="578793DA" w:rsidR="004D5796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716" w:history="1">
        <w:r w:rsidR="004D5796" w:rsidRPr="005D0F2F">
          <w:rPr>
            <w:rStyle w:val="Hypertextovodkaz"/>
            <w:noProof/>
          </w:rPr>
          <w:t>Literatura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_Toc167676716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51</w:t>
        </w:r>
        <w:r w:rsidR="004D5796">
          <w:rPr>
            <w:noProof/>
            <w:webHidden/>
          </w:rPr>
          <w:fldChar w:fldCharType="end"/>
        </w:r>
      </w:hyperlink>
    </w:p>
    <w:p w14:paraId="6921E663" w14:textId="391874E9" w:rsidR="004D5796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76717" w:history="1">
        <w:r w:rsidR="004D5796" w:rsidRPr="005D0F2F">
          <w:rPr>
            <w:rStyle w:val="Hypertextovodkaz"/>
            <w:noProof/>
          </w:rPr>
          <w:t>Seznam symbolů a zkratek</w:t>
        </w:r>
        <w:r w:rsidR="004D5796">
          <w:rPr>
            <w:noProof/>
            <w:webHidden/>
          </w:rPr>
          <w:tab/>
        </w:r>
        <w:r w:rsidR="004D5796">
          <w:rPr>
            <w:noProof/>
            <w:webHidden/>
          </w:rPr>
          <w:fldChar w:fldCharType="begin"/>
        </w:r>
        <w:r w:rsidR="004D5796">
          <w:rPr>
            <w:noProof/>
            <w:webHidden/>
          </w:rPr>
          <w:instrText xml:space="preserve"> PAGEREF _Toc167676717 \h </w:instrText>
        </w:r>
        <w:r w:rsidR="004D5796">
          <w:rPr>
            <w:noProof/>
            <w:webHidden/>
          </w:rPr>
        </w:r>
        <w:r w:rsidR="004D5796">
          <w:rPr>
            <w:noProof/>
            <w:webHidden/>
          </w:rPr>
          <w:fldChar w:fldCharType="separate"/>
        </w:r>
        <w:r w:rsidR="002F7D9D">
          <w:rPr>
            <w:noProof/>
            <w:webHidden/>
          </w:rPr>
          <w:t>54</w:t>
        </w:r>
        <w:r w:rsidR="004D5796">
          <w:rPr>
            <w:noProof/>
            <w:webHidden/>
          </w:rPr>
          <w:fldChar w:fldCharType="end"/>
        </w:r>
      </w:hyperlink>
    </w:p>
    <w:p w14:paraId="061186D4" w14:textId="5490527C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676658"/>
      <w:r w:rsidRPr="00D713CC">
        <w:rPr>
          <w:lang w:val="cs-CZ"/>
        </w:rPr>
        <w:lastRenderedPageBreak/>
        <w:t>Seznam obrázků</w:t>
      </w:r>
      <w:bookmarkEnd w:id="2"/>
    </w:p>
    <w:p w14:paraId="30EE48A8" w14:textId="30C73451" w:rsidR="004D5796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676718" w:history="1">
        <w:r w:rsidR="004D5796" w:rsidRPr="005A7D23">
          <w:rPr>
            <w:rStyle w:val="Hypertextovodkaz"/>
          </w:rPr>
          <w:t>1.1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_Toc167676718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13</w:t>
        </w:r>
        <w:r w:rsidR="004D5796">
          <w:rPr>
            <w:webHidden/>
          </w:rPr>
          <w:fldChar w:fldCharType="end"/>
        </w:r>
      </w:hyperlink>
    </w:p>
    <w:p w14:paraId="4066335E" w14:textId="4EA22C1F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19" w:history="1">
        <w:r w:rsidR="004D5796" w:rsidRPr="005A7D23">
          <w:rPr>
            <w:rStyle w:val="Hypertextovodkaz"/>
          </w:rPr>
          <w:t>1.2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Tabulka pravděpodobnosti přehrání jednotlivých buněk. Výsledná pravděpodobnost pro danou frekvenci je vždy rovna 100 %. Zdroj: [3]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_Toc167676719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13</w:t>
        </w:r>
        <w:r w:rsidR="004D5796">
          <w:rPr>
            <w:webHidden/>
          </w:rPr>
          <w:fldChar w:fldCharType="end"/>
        </w:r>
      </w:hyperlink>
    </w:p>
    <w:p w14:paraId="2BCD6AED" w14:textId="55FC5BC5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0" w:history="1">
        <w:r w:rsidR="004D5796" w:rsidRPr="005A7D23">
          <w:rPr>
            <w:rStyle w:val="Hypertextovodkaz"/>
          </w:rPr>
          <w:t>1.3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Vizualizace několika oblaků (clouds) v čase. Jednotlivé body reprezentují zrna rozložená ve frekvenční a časové ose. Zdroj: [5]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_Toc167676720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14</w:t>
        </w:r>
        <w:r w:rsidR="004D5796">
          <w:rPr>
            <w:webHidden/>
          </w:rPr>
          <w:fldChar w:fldCharType="end"/>
        </w:r>
      </w:hyperlink>
    </w:p>
    <w:p w14:paraId="028BCE68" w14:textId="7D320353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1" w:history="1">
        <w:r w:rsidR="004D5796" w:rsidRPr="005A7D23">
          <w:rPr>
            <w:rStyle w:val="Hypertextovodkaz"/>
          </w:rPr>
          <w:t>3.1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rozhraní VST granulárního syntezátoru </w:t>
        </w:r>
        <w:r w:rsidR="004D5796" w:rsidRPr="005A7D23">
          <w:rPr>
            <w:rStyle w:val="Hypertextovodkaz"/>
            <w:i/>
          </w:rPr>
          <w:t>Ribs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_Toc167676721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21</w:t>
        </w:r>
        <w:r w:rsidR="004D5796">
          <w:rPr>
            <w:webHidden/>
          </w:rPr>
          <w:fldChar w:fldCharType="end"/>
        </w:r>
      </w:hyperlink>
    </w:p>
    <w:p w14:paraId="487A2A1F" w14:textId="311CECAB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2" w:history="1">
        <w:r w:rsidR="004D5796" w:rsidRPr="005A7D23">
          <w:rPr>
            <w:rStyle w:val="Hypertextovodkaz"/>
          </w:rPr>
          <w:t>3.2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rozhraní VST granulárního syntezátoru </w:t>
        </w:r>
        <w:r w:rsidR="004D5796" w:rsidRPr="005A7D23">
          <w:rPr>
            <w:rStyle w:val="Hypertextovodkaz"/>
            <w:i/>
          </w:rPr>
          <w:t>Emergence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_Toc167676722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22</w:t>
        </w:r>
        <w:r w:rsidR="004D5796">
          <w:rPr>
            <w:webHidden/>
          </w:rPr>
          <w:fldChar w:fldCharType="end"/>
        </w:r>
      </w:hyperlink>
    </w:p>
    <w:p w14:paraId="11AEC5E7" w14:textId="27E2D748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3" w:history="1">
        <w:r w:rsidR="004D5796" w:rsidRPr="005A7D23">
          <w:rPr>
            <w:rStyle w:val="Hypertextovodkaz"/>
          </w:rPr>
          <w:t>3.3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rozhraní VST granulárního syntezátoru </w:t>
        </w:r>
        <w:r w:rsidR="004D5796" w:rsidRPr="005A7D23">
          <w:rPr>
            <w:rStyle w:val="Hypertextovodkaz"/>
            <w:i/>
          </w:rPr>
          <w:t>Grain Strain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_Toc167676723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24</w:t>
        </w:r>
        <w:r w:rsidR="004D5796">
          <w:rPr>
            <w:webHidden/>
          </w:rPr>
          <w:fldChar w:fldCharType="end"/>
        </w:r>
      </w:hyperlink>
    </w:p>
    <w:p w14:paraId="78EAE2D7" w14:textId="26C89A35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4" w:history="1">
        <w:r w:rsidR="004D5796" w:rsidRPr="005A7D23">
          <w:rPr>
            <w:rStyle w:val="Hypertextovodkaz"/>
          </w:rPr>
          <w:t>3.4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rozhraní VST granulárního syntezátoru </w:t>
        </w:r>
        <w:r w:rsidR="004D5796" w:rsidRPr="005A7D23">
          <w:rPr>
            <w:rStyle w:val="Hypertextovodkaz"/>
            <w:i/>
          </w:rPr>
          <w:t>GranuLab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_Toc167676724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25</w:t>
        </w:r>
        <w:r w:rsidR="004D5796">
          <w:rPr>
            <w:webHidden/>
          </w:rPr>
          <w:fldChar w:fldCharType="end"/>
        </w:r>
      </w:hyperlink>
    </w:p>
    <w:p w14:paraId="660D4D96" w14:textId="7A355BEC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5" w:history="1">
        <w:r w:rsidR="004D5796" w:rsidRPr="005A7D23">
          <w:rPr>
            <w:rStyle w:val="Hypertextovodkaz"/>
          </w:rPr>
          <w:t>3.5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rozhraní VST granulárního syntezátoru </w:t>
        </w:r>
        <w:r w:rsidR="004D5796" w:rsidRPr="005A7D23">
          <w:rPr>
            <w:rStyle w:val="Hypertextovodkaz"/>
            <w:i/>
          </w:rPr>
          <w:t>Argotlunar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_Toc167676725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26</w:t>
        </w:r>
        <w:r w:rsidR="004D5796">
          <w:rPr>
            <w:webHidden/>
          </w:rPr>
          <w:fldChar w:fldCharType="end"/>
        </w:r>
      </w:hyperlink>
    </w:p>
    <w:p w14:paraId="27665A85" w14:textId="6716FFC2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6" w:history="1">
        <w:r w:rsidR="004D5796" w:rsidRPr="005A7D23">
          <w:rPr>
            <w:rStyle w:val="Hypertextovodkaz"/>
          </w:rPr>
          <w:t>4.1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Srovnání 3D vizualizace modelů HSL a HSV. Zdroj: [37]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_Toc167676726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28</w:t>
        </w:r>
        <w:r w:rsidR="004D5796">
          <w:rPr>
            <w:webHidden/>
          </w:rPr>
          <w:fldChar w:fldCharType="end"/>
        </w:r>
      </w:hyperlink>
    </w:p>
    <w:p w14:paraId="1CAB70CB" w14:textId="63B4AE28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7" w:history="1">
        <w:r w:rsidR="004D5796" w:rsidRPr="005A7D23">
          <w:rPr>
            <w:rStyle w:val="Hypertextovodkaz"/>
          </w:rPr>
          <w:t>4.2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Blokové schéma granulárního VST syntezátoru </w:t>
        </w:r>
        <w:r w:rsidR="004D5796" w:rsidRPr="005A7D23">
          <w:rPr>
            <w:rStyle w:val="Hypertextovodkaz"/>
            <w:i/>
          </w:rPr>
          <w:t>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_Toc167676727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29</w:t>
        </w:r>
        <w:r w:rsidR="004D5796">
          <w:rPr>
            <w:webHidden/>
          </w:rPr>
          <w:fldChar w:fldCharType="end"/>
        </w:r>
      </w:hyperlink>
    </w:p>
    <w:p w14:paraId="7812D25E" w14:textId="41526AC3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8" w:history="1">
        <w:r w:rsidR="004D5796" w:rsidRPr="005A7D23">
          <w:rPr>
            <w:rStyle w:val="Hypertextovodkaz"/>
          </w:rPr>
          <w:t>4.3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Návrh GUI granulárního VST plug-inu </w:t>
        </w:r>
        <w:r w:rsidR="004D5796" w:rsidRPr="005A7D23">
          <w:rPr>
            <w:rStyle w:val="Hypertextovodkaz"/>
            <w:i/>
          </w:rPr>
          <w:t>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_Toc167676728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30</w:t>
        </w:r>
        <w:r w:rsidR="004D5796">
          <w:rPr>
            <w:webHidden/>
          </w:rPr>
          <w:fldChar w:fldCharType="end"/>
        </w:r>
      </w:hyperlink>
    </w:p>
    <w:p w14:paraId="051D49F3" w14:textId="71C1D57B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29" w:history="1">
        <w:r w:rsidR="004D5796" w:rsidRPr="005A7D23">
          <w:rPr>
            <w:rStyle w:val="Hypertextovodkaz"/>
          </w:rPr>
          <w:t>4.4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Blokové schéma zpracování dat získaných webkamerou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_Toc167676729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34</w:t>
        </w:r>
        <w:r w:rsidR="004D5796">
          <w:rPr>
            <w:webHidden/>
          </w:rPr>
          <w:fldChar w:fldCharType="end"/>
        </w:r>
      </w:hyperlink>
    </w:p>
    <w:p w14:paraId="4FAAB509" w14:textId="75A7117C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0" w:history="1">
        <w:r w:rsidR="004D5796" w:rsidRPr="005A7D23">
          <w:rPr>
            <w:rStyle w:val="Hypertextovodkaz"/>
          </w:rPr>
          <w:t>5.1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Grafické uživatelské rozhraní granulárního sampleru </w:t>
        </w:r>
        <w:r w:rsidR="004D5796" w:rsidRPr="005A7D23">
          <w:rPr>
            <w:rStyle w:val="Hypertextovodkaz"/>
            <w:i/>
          </w:rPr>
          <w:t>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_Toc167676730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36</w:t>
        </w:r>
        <w:r w:rsidR="004D5796">
          <w:rPr>
            <w:webHidden/>
          </w:rPr>
          <w:fldChar w:fldCharType="end"/>
        </w:r>
      </w:hyperlink>
    </w:p>
    <w:p w14:paraId="62EFF83A" w14:textId="0CA9001A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1" w:history="1">
        <w:r w:rsidR="004D5796" w:rsidRPr="005A7D23">
          <w:rPr>
            <w:rStyle w:val="Hypertextovodkaz"/>
          </w:rPr>
          <w:t>5.2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Detail displeje při zobrazení nahraného samplu v režimu jednoduchý sampler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_Toc167676731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37</w:t>
        </w:r>
        <w:r w:rsidR="004D5796">
          <w:rPr>
            <w:webHidden/>
          </w:rPr>
          <w:fldChar w:fldCharType="end"/>
        </w:r>
      </w:hyperlink>
    </w:p>
    <w:p w14:paraId="2B12C0BB" w14:textId="1BC90F4C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2" w:history="1">
        <w:r w:rsidR="004D5796" w:rsidRPr="005A7D23">
          <w:rPr>
            <w:rStyle w:val="Hypertextovodkaz"/>
          </w:rPr>
          <w:t>5.3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>Detail displeje při zobrazení nahraného samplu v režimu granulární sampler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_Toc167676732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37</w:t>
        </w:r>
        <w:r w:rsidR="004D5796">
          <w:rPr>
            <w:webHidden/>
          </w:rPr>
          <w:fldChar w:fldCharType="end"/>
        </w:r>
      </w:hyperlink>
    </w:p>
    <w:p w14:paraId="0978A2D9" w14:textId="7B467BD6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3" w:history="1">
        <w:r w:rsidR="004D5796" w:rsidRPr="005A7D23">
          <w:rPr>
            <w:rStyle w:val="Hypertextovodkaz"/>
          </w:rPr>
          <w:t>5.4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5A7D23">
          <w:rPr>
            <w:rStyle w:val="Hypertextovodkaz"/>
          </w:rPr>
          <w:t xml:space="preserve">Diagram znázorňující strukturu granulárního sampleru </w:t>
        </w:r>
        <w:r w:rsidR="004D5796" w:rsidRPr="005A7D23">
          <w:rPr>
            <w:rStyle w:val="Hypertextovodkaz"/>
            <w:i/>
          </w:rPr>
          <w:t>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_Toc167676733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38</w:t>
        </w:r>
        <w:r w:rsidR="004D5796">
          <w:rPr>
            <w:webHidden/>
          </w:rPr>
          <w:fldChar w:fldCharType="end"/>
        </w:r>
      </w:hyperlink>
    </w:p>
    <w:p w14:paraId="1B76C350" w14:textId="740C1B4C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676659"/>
      <w:r w:rsidRPr="00D713CC">
        <w:rPr>
          <w:lang w:val="cs-CZ"/>
        </w:rPr>
        <w:lastRenderedPageBreak/>
        <w:t>Seznam tabulek</w:t>
      </w:r>
      <w:bookmarkEnd w:id="3"/>
    </w:p>
    <w:p w14:paraId="34F34A91" w14:textId="4491E659" w:rsidR="004D5796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676734" w:history="1">
        <w:r w:rsidR="004D5796" w:rsidRPr="000E110E">
          <w:rPr>
            <w:rStyle w:val="Hypertextovodkaz"/>
          </w:rPr>
          <w:t>4.1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0E110E">
          <w:rPr>
            <w:rStyle w:val="Hypertextovodkaz"/>
          </w:rPr>
          <w:t xml:space="preserve">Shrnutí parametrů navrhovaného VST plug-inu </w:t>
        </w:r>
        <w:r w:rsidR="004D5796" w:rsidRPr="000E110E">
          <w:rPr>
            <w:rStyle w:val="Hypertextovodkaz"/>
            <w:i/>
          </w:rPr>
          <w:t>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_Toc167676734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35</w:t>
        </w:r>
        <w:r w:rsidR="004D5796">
          <w:rPr>
            <w:webHidden/>
          </w:rPr>
          <w:fldChar w:fldCharType="end"/>
        </w:r>
      </w:hyperlink>
    </w:p>
    <w:p w14:paraId="748065A7" w14:textId="7B972C3C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5" w:history="1">
        <w:r w:rsidR="004D5796" w:rsidRPr="000E110E">
          <w:rPr>
            <w:rStyle w:val="Hypertextovodkaz"/>
          </w:rPr>
          <w:t>5.1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0E110E">
          <w:rPr>
            <w:rStyle w:val="Hypertextovodkaz"/>
          </w:rPr>
          <w:t>Tabulka parametrů granulárního sampleru</w:t>
        </w:r>
        <w:r w:rsidR="004D5796" w:rsidRPr="000E110E">
          <w:rPr>
            <w:rStyle w:val="Hypertextovodkaz"/>
            <w:i/>
          </w:rPr>
          <w:t xml:space="preserve"> Granny Synth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_Toc167676735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41</w:t>
        </w:r>
        <w:r w:rsidR="004D5796">
          <w:rPr>
            <w:webHidden/>
          </w:rPr>
          <w:fldChar w:fldCharType="end"/>
        </w:r>
      </w:hyperlink>
    </w:p>
    <w:p w14:paraId="7CC8B4B8" w14:textId="2D5C15A6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6" w:history="1">
        <w:r w:rsidR="004D5796" w:rsidRPr="000E110E">
          <w:rPr>
            <w:rStyle w:val="Hypertextovodkaz"/>
          </w:rPr>
          <w:t>6.1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0E110E">
          <w:rPr>
            <w:rStyle w:val="Hypertextovodkaz"/>
          </w:rPr>
          <w:t>Hodnoty zpětně vypočítané z parametrů granulární syntézy určených pomocí průměrné barvy obrázku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_Toc167676736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46</w:t>
        </w:r>
        <w:r w:rsidR="004D5796">
          <w:rPr>
            <w:webHidden/>
          </w:rPr>
          <w:fldChar w:fldCharType="end"/>
        </w:r>
      </w:hyperlink>
    </w:p>
    <w:p w14:paraId="3AC9FD31" w14:textId="54BD7149" w:rsidR="004D5796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76737" w:history="1">
        <w:r w:rsidR="004D5796" w:rsidRPr="000E110E">
          <w:rPr>
            <w:rStyle w:val="Hypertextovodkaz"/>
          </w:rPr>
          <w:t>6.2</w:t>
        </w:r>
        <w:r w:rsidR="004D5796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D5796" w:rsidRPr="000E110E">
          <w:rPr>
            <w:rStyle w:val="Hypertextovodkaz"/>
          </w:rPr>
          <w:t>Hodnoty referenčních obrázků zpracovaných externím analyzátorem</w:t>
        </w:r>
        <w:r w:rsidR="004D5796">
          <w:rPr>
            <w:webHidden/>
          </w:rPr>
          <w:tab/>
        </w:r>
        <w:r w:rsidR="004D5796">
          <w:rPr>
            <w:webHidden/>
          </w:rPr>
          <w:fldChar w:fldCharType="begin"/>
        </w:r>
        <w:r w:rsidR="004D5796">
          <w:rPr>
            <w:webHidden/>
          </w:rPr>
          <w:instrText xml:space="preserve"> PAGEREF _Toc167676737 \h </w:instrText>
        </w:r>
        <w:r w:rsidR="004D5796">
          <w:rPr>
            <w:webHidden/>
          </w:rPr>
        </w:r>
        <w:r w:rsidR="004D5796">
          <w:rPr>
            <w:webHidden/>
          </w:rPr>
          <w:fldChar w:fldCharType="separate"/>
        </w:r>
        <w:r w:rsidR="002F7D9D">
          <w:rPr>
            <w:webHidden/>
          </w:rPr>
          <w:t>47</w:t>
        </w:r>
        <w:r w:rsidR="004D5796">
          <w:rPr>
            <w:webHidden/>
          </w:rPr>
          <w:fldChar w:fldCharType="end"/>
        </w:r>
      </w:hyperlink>
    </w:p>
    <w:p w14:paraId="2A3A302A" w14:textId="72030E80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676660"/>
      <w:bookmarkEnd w:id="0"/>
      <w:bookmarkEnd w:id="1"/>
      <w:proofErr w:type="spellStart"/>
      <w:r w:rsidRPr="00D713CC">
        <w:lastRenderedPageBreak/>
        <w:t>Úvod</w:t>
      </w:r>
      <w:bookmarkEnd w:id="4"/>
      <w:bookmarkEnd w:id="5"/>
      <w:bookmarkEnd w:id="6"/>
      <w:proofErr w:type="spellEnd"/>
    </w:p>
    <w:p w14:paraId="5098FD33" w14:textId="419909F3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2F7D9D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 xml:space="preserve">Audio </w:t>
      </w:r>
      <w:proofErr w:type="spellStart"/>
      <w:r w:rsidR="006876F3" w:rsidRPr="00D002F4">
        <w:rPr>
          <w:i/>
          <w:iCs/>
          <w:color w:val="auto"/>
        </w:rPr>
        <w:t>Engineering</w:t>
      </w:r>
      <w:proofErr w:type="spellEnd"/>
      <w:r w:rsidR="006876F3" w:rsidRPr="00D002F4">
        <w:rPr>
          <w:i/>
          <w:iCs/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028A71A5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2F7D9D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proofErr w:type="spellStart"/>
      <w:r w:rsidR="00F870A9" w:rsidRPr="00B12C81">
        <w:rPr>
          <w:color w:val="auto"/>
        </w:rPr>
        <w:t>samplerů</w:t>
      </w:r>
      <w:proofErr w:type="spellEnd"/>
      <w:r w:rsidR="00F870A9" w:rsidRPr="00B12C81">
        <w:rPr>
          <w:color w:val="auto"/>
        </w:rPr>
        <w:t xml:space="preserve">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</w:r>
      <w:r w:rsidR="00CB0792" w:rsidRPr="00B12C81">
        <w:rPr>
          <w:color w:val="auto"/>
        </w:rPr>
        <w:fldChar w:fldCharType="separate"/>
      </w:r>
      <w:r w:rsidR="002F7D9D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</w:r>
      <w:r w:rsidR="006B4680" w:rsidRPr="00B12C81">
        <w:rPr>
          <w:color w:val="auto"/>
        </w:rPr>
        <w:fldChar w:fldCharType="separate"/>
      </w:r>
      <w:r w:rsidR="002F7D9D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2F7D9D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</w:t>
      </w:r>
      <w:proofErr w:type="spellStart"/>
      <w:r w:rsidR="000A2518" w:rsidRPr="00B12C81">
        <w:rPr>
          <w:color w:val="auto"/>
        </w:rPr>
        <w:t>sampleru</w:t>
      </w:r>
      <w:proofErr w:type="spellEnd"/>
      <w:r w:rsidR="000A2518" w:rsidRPr="00B12C81">
        <w:rPr>
          <w:i/>
          <w:iCs w:val="0"/>
          <w:color w:val="auto"/>
        </w:rPr>
        <w:t xml:space="preserve"> </w:t>
      </w:r>
      <w:proofErr w:type="spellStart"/>
      <w:r w:rsidR="000A2518" w:rsidRPr="00B12C81">
        <w:rPr>
          <w:i/>
          <w:iCs w:val="0"/>
          <w:color w:val="auto"/>
        </w:rPr>
        <w:t>Granny</w:t>
      </w:r>
      <w:proofErr w:type="spellEnd"/>
      <w:r w:rsidR="007C66B8">
        <w:rPr>
          <w:i/>
          <w:iCs w:val="0"/>
          <w:color w:val="auto"/>
        </w:rPr>
        <w:t xml:space="preserve"> </w:t>
      </w:r>
      <w:proofErr w:type="spellStart"/>
      <w:r w:rsidR="007C66B8">
        <w:rPr>
          <w:i/>
          <w:iCs w:val="0"/>
          <w:color w:val="auto"/>
        </w:rPr>
        <w:t>Synth</w:t>
      </w:r>
      <w:proofErr w:type="spellEnd"/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2F7D9D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</w:r>
      <w:r w:rsidR="004C6A0A" w:rsidRPr="00B12C81">
        <w:rPr>
          <w:color w:val="auto"/>
        </w:rPr>
        <w:fldChar w:fldCharType="separate"/>
      </w:r>
      <w:r w:rsidR="002F7D9D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</w:r>
      <w:r w:rsidR="00FD73BF" w:rsidRPr="00B12C81">
        <w:rPr>
          <w:color w:val="auto"/>
        </w:rPr>
        <w:fldChar w:fldCharType="separate"/>
      </w:r>
      <w:r w:rsidR="002F7D9D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</w:t>
      </w:r>
      <w:r w:rsidR="00C3573C">
        <w:rPr>
          <w:color w:val="auto"/>
        </w:rPr>
        <w:t>ek</w:t>
      </w:r>
      <w:r w:rsidR="00FA255F" w:rsidRPr="00B12C81">
        <w:rPr>
          <w:color w:val="auto"/>
        </w:rPr>
        <w:t>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676661"/>
      <w:r>
        <w:lastRenderedPageBreak/>
        <w:t>Granulární syntéza</w:t>
      </w:r>
      <w:bookmarkEnd w:id="7"/>
      <w:bookmarkEnd w:id="8"/>
    </w:p>
    <w:p w14:paraId="29C2DC46" w14:textId="06BE86AC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2F7D9D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676662"/>
      <w:r>
        <w:t>Princip</w:t>
      </w:r>
      <w:r w:rsidR="002638D6">
        <w:t xml:space="preserve"> a metody granulární syntézy</w:t>
      </w:r>
      <w:bookmarkEnd w:id="9"/>
    </w:p>
    <w:p w14:paraId="353A4118" w14:textId="1E4D6708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2F7D9D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</w:t>
      </w:r>
      <w:proofErr w:type="gramStart"/>
      <w:r w:rsidR="000A0FD4">
        <w:t>kratší</w:t>
      </w:r>
      <w:proofErr w:type="gramEnd"/>
      <w:r w:rsidR="000A0FD4">
        <w:t xml:space="preserve">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493F4136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2F7D9D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676663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0"/>
      <w:bookmarkEnd w:id="11"/>
    </w:p>
    <w:p w14:paraId="6579214E" w14:textId="42F306FE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 w:rsidRPr="0073549F">
        <w:rPr>
          <w:i/>
          <w:iCs/>
        </w:rPr>
        <w:t>Formalized</w:t>
      </w:r>
      <w:proofErr w:type="spellEnd"/>
      <w:r w:rsidR="00AE7600" w:rsidRPr="0073549F">
        <w:rPr>
          <w:i/>
          <w:iCs/>
        </w:rPr>
        <w:t xml:space="preserve"> Music: </w:t>
      </w:r>
      <w:proofErr w:type="spellStart"/>
      <w:r w:rsidR="00AE7600" w:rsidRPr="0073549F">
        <w:rPr>
          <w:i/>
          <w:iCs/>
        </w:rPr>
        <w:t>Thought</w:t>
      </w:r>
      <w:proofErr w:type="spellEnd"/>
      <w:r w:rsidR="00AE7600" w:rsidRPr="0073549F">
        <w:rPr>
          <w:i/>
          <w:iCs/>
        </w:rPr>
        <w:t xml:space="preserve"> and </w:t>
      </w:r>
      <w:proofErr w:type="spellStart"/>
      <w:r w:rsidR="00AE7600" w:rsidRPr="0073549F">
        <w:rPr>
          <w:i/>
          <w:iCs/>
        </w:rPr>
        <w:t>Mathematics</w:t>
      </w:r>
      <w:proofErr w:type="spellEnd"/>
      <w:r w:rsidR="00AE7600" w:rsidRPr="0073549F">
        <w:rPr>
          <w:i/>
          <w:iCs/>
        </w:rPr>
        <w:t xml:space="preserve"> in </w:t>
      </w:r>
      <w:proofErr w:type="spellStart"/>
      <w:r w:rsidR="00AE7600" w:rsidRPr="0073549F">
        <w:rPr>
          <w:i/>
          <w:iCs/>
        </w:rPr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2F7D9D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7AC766A3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676718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2F7D9D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2F7D9D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09D6E9D0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676719"/>
            <w:r w:rsidR="002F7D9D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2F7D9D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2F7D9D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676664"/>
      <w:r>
        <w:t>Metoda událostí (</w:t>
      </w:r>
      <w:proofErr w:type="spellStart"/>
      <w:r>
        <w:t>events</w:t>
      </w:r>
      <w:proofErr w:type="spellEnd"/>
      <w:r>
        <w:t>)</w:t>
      </w:r>
      <w:bookmarkEnd w:id="14"/>
      <w:bookmarkEnd w:id="15"/>
    </w:p>
    <w:p w14:paraId="37199B51" w14:textId="38E59947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2F7D9D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proofErr w:type="spellStart"/>
      <w:r w:rsidR="00CA4115">
        <w:t>wavetable</w:t>
      </w:r>
      <w:proofErr w:type="spellEnd"/>
      <w:r w:rsidR="00F61A4A">
        <w:t xml:space="preserve"> syntéze</w:t>
      </w:r>
      <w:r w:rsidR="00CA4115">
        <w:t xml:space="preserve"> či </w:t>
      </w:r>
      <w:proofErr w:type="spellStart"/>
      <w:r w:rsidR="00CA4115">
        <w:t>ROMplerům</w:t>
      </w:r>
      <w:proofErr w:type="spellEnd"/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65254F0B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676720"/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2F7D9D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676665"/>
      <w:r>
        <w:t>Historie</w:t>
      </w:r>
      <w:bookmarkEnd w:id="17"/>
      <w:bookmarkEnd w:id="18"/>
    </w:p>
    <w:p w14:paraId="340824F3" w14:textId="7D5088C1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2F7D9D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676666"/>
      <w:proofErr w:type="spellStart"/>
      <w:r>
        <w:t>Iannis</w:t>
      </w:r>
      <w:proofErr w:type="spellEnd"/>
      <w:r>
        <w:t xml:space="preserve"> </w:t>
      </w:r>
      <w:proofErr w:type="spellStart"/>
      <w:r>
        <w:t>Xenakis</w:t>
      </w:r>
      <w:bookmarkEnd w:id="22"/>
      <w:proofErr w:type="spellEnd"/>
    </w:p>
    <w:p w14:paraId="4C373B5F" w14:textId="2199FFA6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 xml:space="preserve">. letech 20. </w:t>
      </w:r>
      <w:proofErr w:type="gramStart"/>
      <w:r w:rsidR="004E5518">
        <w:t>století</w:t>
      </w:r>
      <w:proofErr w:type="gramEnd"/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</w:t>
      </w:r>
      <w:proofErr w:type="spellStart"/>
      <w:r w:rsidR="008A2D34" w:rsidRPr="009742BE">
        <w:rPr>
          <w:i/>
          <w:iCs w:val="0"/>
        </w:rPr>
        <w:t>art</w:t>
      </w:r>
      <w:r w:rsidR="00412F11" w:rsidRPr="009742BE">
        <w:rPr>
          <w:i/>
          <w:iCs w:val="0"/>
        </w:rPr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2F7D9D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0512B5">
        <w:t xml:space="preserve">kromě </w:t>
      </w:r>
      <w:r w:rsidR="002C69DB">
        <w:t xml:space="preserve">instrumentálních skladeb komorních </w:t>
      </w:r>
      <w:r w:rsidR="003557E0">
        <w:t>i orchestrálních řadu elektroakustických skladeb s využitím ryze elektronických zvuků (včetně granulární syntézy) i upravených zaznamenaných zvuků okolního světa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 w:rsidRPr="00F50DFA">
        <w:rPr>
          <w:i/>
          <w:iCs w:val="0"/>
        </w:rPr>
        <w:t>Bohor</w:t>
      </w:r>
      <w:proofErr w:type="spellEnd"/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2F7D9D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676667"/>
      <w:proofErr w:type="spellStart"/>
      <w:r>
        <w:t>Curtis</w:t>
      </w:r>
      <w:proofErr w:type="spellEnd"/>
      <w:r>
        <w:t xml:space="preserve"> </w:t>
      </w:r>
      <w:proofErr w:type="spellStart"/>
      <w:r>
        <w:t>Roads</w:t>
      </w:r>
      <w:bookmarkEnd w:id="23"/>
      <w:proofErr w:type="spellEnd"/>
    </w:p>
    <w:p w14:paraId="7BF78C14" w14:textId="5F878B8F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 w:rsidRPr="00D8257D">
        <w:rPr>
          <w:i/>
          <w:iCs w:val="0"/>
        </w:rPr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2F7D9D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5913B870" w:rsidR="00E37039" w:rsidRDefault="00E37039" w:rsidP="00B87108">
      <w:pPr>
        <w:pStyle w:val="Prvnodstavec"/>
      </w:pPr>
      <w:proofErr w:type="spellStart"/>
      <w:r>
        <w:lastRenderedPageBreak/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2F7D9D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676668"/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bookmarkEnd w:id="24"/>
      <w:proofErr w:type="spellEnd"/>
    </w:p>
    <w:p w14:paraId="5FF44A74" w14:textId="7F65D0EF" w:rsidR="00C611A2" w:rsidRPr="00B769F9" w:rsidRDefault="00E418D0" w:rsidP="003202A4">
      <w:pPr>
        <w:pStyle w:val="Odstavec"/>
        <w:ind w:firstLine="0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2F7D9D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2F7D9D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Ref167541721"/>
      <w:bookmarkStart w:id="27" w:name="_Toc167676669"/>
      <w:proofErr w:type="spellStart"/>
      <w:r>
        <w:lastRenderedPageBreak/>
        <w:t>Sampl</w:t>
      </w:r>
      <w:r w:rsidR="00A05849">
        <w:t>ing</w:t>
      </w:r>
      <w:bookmarkEnd w:id="26"/>
      <w:bookmarkEnd w:id="27"/>
      <w:proofErr w:type="spellEnd"/>
    </w:p>
    <w:p w14:paraId="311F2280" w14:textId="2566AFAF" w:rsidR="00D57369" w:rsidRDefault="00A05849" w:rsidP="00D57369">
      <w:pPr>
        <w:pStyle w:val="Odstavec"/>
        <w:ind w:firstLine="0"/>
      </w:pPr>
      <w:proofErr w:type="spellStart"/>
      <w:r>
        <w:t>Sampl</w:t>
      </w:r>
      <w:r w:rsidR="00C37271">
        <w:t>ing</w:t>
      </w:r>
      <w:proofErr w:type="spellEnd"/>
      <w:r w:rsidR="00C37271">
        <w:t xml:space="preserve">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 xml:space="preserve">také </w:t>
      </w:r>
      <w:proofErr w:type="spellStart"/>
      <w:r w:rsidR="00470308">
        <w:t>samplingem</w:t>
      </w:r>
      <w:proofErr w:type="spellEnd"/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676670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676671"/>
      <w:proofErr w:type="spellStart"/>
      <w:r>
        <w:t>Mellotron</w:t>
      </w:r>
      <w:bookmarkEnd w:id="29"/>
      <w:proofErr w:type="spellEnd"/>
    </w:p>
    <w:p w14:paraId="0909FDDB" w14:textId="713EDBF4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</w:t>
      </w:r>
      <w:proofErr w:type="spellStart"/>
      <w:r>
        <w:t>sampler</w:t>
      </w:r>
      <w:r w:rsidR="00614F08">
        <w:t>ů</w:t>
      </w:r>
      <w:proofErr w:type="spellEnd"/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</w:t>
      </w:r>
      <w:proofErr w:type="spellStart"/>
      <w:r w:rsidR="00614F08">
        <w:t>mellotron</w:t>
      </w:r>
      <w:proofErr w:type="spellEnd"/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516AEC">
        <w:rPr>
          <w:color w:val="FF0000"/>
        </w:rPr>
        <w:fldChar w:fldCharType="begin"/>
      </w:r>
      <w:r w:rsidR="00516AEC">
        <w:instrText xml:space="preserve"> REF _Ref167566806 \r \h </w:instrText>
      </w:r>
      <w:r w:rsidR="00516AEC">
        <w:rPr>
          <w:color w:val="FF0000"/>
        </w:rPr>
      </w:r>
      <w:r w:rsidR="00516AEC">
        <w:rPr>
          <w:color w:val="FF0000"/>
        </w:rPr>
        <w:fldChar w:fldCharType="separate"/>
      </w:r>
      <w:r w:rsidR="002F7D9D">
        <w:t>[10]</w:t>
      </w:r>
      <w:r w:rsidR="00516AEC">
        <w:rPr>
          <w:color w:val="FF0000"/>
        </w:rPr>
        <w:fldChar w:fldCharType="end"/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</w:t>
      </w:r>
      <w:proofErr w:type="spellStart"/>
      <w:r w:rsidR="00D97A66">
        <w:rPr>
          <w:color w:val="auto"/>
        </w:rPr>
        <w:t>Mellotron</w:t>
      </w:r>
      <w:proofErr w:type="spellEnd"/>
      <w:r w:rsidR="00D97A66">
        <w:rPr>
          <w:color w:val="auto"/>
        </w:rPr>
        <w:t xml:space="preserve">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proofErr w:type="spellStart"/>
      <w:r w:rsidR="004A7609">
        <w:rPr>
          <w:i/>
          <w:iCs w:val="0"/>
          <w:color w:val="auto"/>
        </w:rPr>
        <w:t>Strawberry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Fields</w:t>
      </w:r>
      <w:proofErr w:type="spellEnd"/>
      <w:r w:rsidR="004A7609">
        <w:rPr>
          <w:i/>
          <w:iCs w:val="0"/>
          <w:color w:val="auto"/>
        </w:rPr>
        <w:t xml:space="preserve"> </w:t>
      </w:r>
      <w:proofErr w:type="spellStart"/>
      <w:r w:rsidR="004A7609">
        <w:rPr>
          <w:i/>
          <w:iCs w:val="0"/>
          <w:color w:val="auto"/>
        </w:rPr>
        <w:t>Forever</w:t>
      </w:r>
      <w:proofErr w:type="spellEnd"/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proofErr w:type="spellStart"/>
      <w:r w:rsidR="00294120" w:rsidRPr="00624536">
        <w:rPr>
          <w:color w:val="auto"/>
        </w:rPr>
        <w:t>The</w:t>
      </w:r>
      <w:proofErr w:type="spellEnd"/>
      <w:r w:rsidR="00294120" w:rsidRPr="00624536">
        <w:rPr>
          <w:color w:val="auto"/>
        </w:rPr>
        <w:t xml:space="preserve"> Beatles</w:t>
      </w:r>
      <w:r w:rsidR="0094518F">
        <w:rPr>
          <w:color w:val="auto"/>
        </w:rPr>
        <w:t>,</w:t>
      </w:r>
      <w:r w:rsidR="00E057BD">
        <w:rPr>
          <w:color w:val="auto"/>
        </w:rPr>
        <w:t xml:space="preserve"> </w:t>
      </w:r>
      <w:r w:rsidR="002E679A">
        <w:rPr>
          <w:color w:val="FF0000"/>
        </w:rPr>
        <w:fldChar w:fldCharType="begin"/>
      </w:r>
      <w:r w:rsidR="002E679A">
        <w:rPr>
          <w:color w:val="auto"/>
        </w:rPr>
        <w:instrText xml:space="preserve"> REF _Ref167567556 \r \h </w:instrText>
      </w:r>
      <w:r w:rsidR="002E679A">
        <w:rPr>
          <w:color w:val="FF0000"/>
        </w:rPr>
      </w:r>
      <w:r w:rsidR="002E679A">
        <w:rPr>
          <w:color w:val="FF0000"/>
        </w:rPr>
        <w:fldChar w:fldCharType="separate"/>
      </w:r>
      <w:r w:rsidR="002F7D9D">
        <w:rPr>
          <w:color w:val="auto"/>
        </w:rPr>
        <w:t>[11]</w:t>
      </w:r>
      <w:r w:rsidR="002E679A">
        <w:rPr>
          <w:color w:val="FF0000"/>
        </w:rPr>
        <w:fldChar w:fldCharType="end"/>
      </w:r>
      <w:r w:rsidR="0094518F">
        <w:rPr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Space</w:t>
      </w:r>
      <w:proofErr w:type="spellEnd"/>
      <w:r w:rsidR="007743C3">
        <w:rPr>
          <w:i/>
          <w:iCs w:val="0"/>
          <w:color w:val="auto"/>
        </w:rPr>
        <w:t xml:space="preserve"> </w:t>
      </w:r>
      <w:proofErr w:type="spellStart"/>
      <w:r w:rsidR="007743C3">
        <w:rPr>
          <w:i/>
          <w:iCs w:val="0"/>
          <w:color w:val="auto"/>
        </w:rPr>
        <w:t>Oddity</w:t>
      </w:r>
      <w:proofErr w:type="spellEnd"/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</w:t>
      </w:r>
      <w:proofErr w:type="spellStart"/>
      <w:r w:rsidR="00BF3F20">
        <w:rPr>
          <w:color w:val="auto"/>
        </w:rPr>
        <w:t>Bowieho</w:t>
      </w:r>
      <w:proofErr w:type="spellEnd"/>
      <w:r w:rsidR="00C63EFC">
        <w:rPr>
          <w:color w:val="auto"/>
        </w:rPr>
        <w:t>,</w:t>
      </w:r>
      <w:r w:rsidR="008056E2">
        <w:rPr>
          <w:color w:val="auto"/>
        </w:rPr>
        <w:t xml:space="preserve"> </w:t>
      </w:r>
      <w:r w:rsidR="00B613C8">
        <w:rPr>
          <w:color w:val="FF0000"/>
        </w:rPr>
        <w:fldChar w:fldCharType="begin"/>
      </w:r>
      <w:r w:rsidR="00B613C8">
        <w:rPr>
          <w:color w:val="auto"/>
        </w:rPr>
        <w:instrText xml:space="preserve"> REF _Ref167568375 \r \h </w:instrText>
      </w:r>
      <w:r w:rsidR="00B613C8">
        <w:rPr>
          <w:color w:val="FF0000"/>
        </w:rPr>
      </w:r>
      <w:r w:rsidR="00B613C8">
        <w:rPr>
          <w:color w:val="FF0000"/>
        </w:rPr>
        <w:fldChar w:fldCharType="separate"/>
      </w:r>
      <w:r w:rsidR="002F7D9D">
        <w:rPr>
          <w:color w:val="auto"/>
        </w:rPr>
        <w:t>[12]</w:t>
      </w:r>
      <w:r w:rsidR="00B613C8">
        <w:rPr>
          <w:color w:val="FF0000"/>
        </w:rPr>
        <w:fldChar w:fldCharType="end"/>
      </w:r>
      <w:r w:rsidR="00BF3F20">
        <w:rPr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Heart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of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the</w:t>
      </w:r>
      <w:proofErr w:type="spellEnd"/>
      <w:r w:rsidR="00825507">
        <w:rPr>
          <w:i/>
          <w:iCs w:val="0"/>
          <w:color w:val="auto"/>
        </w:rPr>
        <w:t xml:space="preserve"> </w:t>
      </w:r>
      <w:proofErr w:type="spellStart"/>
      <w:r w:rsidR="00825507">
        <w:rPr>
          <w:i/>
          <w:iCs w:val="0"/>
          <w:color w:val="auto"/>
        </w:rPr>
        <w:t>Sunrise</w:t>
      </w:r>
      <w:proofErr w:type="spellEnd"/>
      <w:r w:rsidR="00825507">
        <w:rPr>
          <w:color w:val="auto"/>
        </w:rPr>
        <w:t xml:space="preserve"> </w:t>
      </w:r>
      <w:r w:rsidR="001117EB">
        <w:rPr>
          <w:color w:val="auto"/>
        </w:rPr>
        <w:t xml:space="preserve">britské skupiny </w:t>
      </w:r>
      <w:proofErr w:type="spellStart"/>
      <w:r w:rsidR="001117EB">
        <w:rPr>
          <w:color w:val="auto"/>
        </w:rPr>
        <w:t>Yes</w:t>
      </w:r>
      <w:proofErr w:type="spellEnd"/>
      <w:r w:rsidR="008B1309">
        <w:rPr>
          <w:color w:val="auto"/>
        </w:rPr>
        <w:t xml:space="preserve"> </w:t>
      </w:r>
      <w:r w:rsidR="00C0133C">
        <w:rPr>
          <w:color w:val="FF0000"/>
        </w:rPr>
        <w:fldChar w:fldCharType="begin"/>
      </w:r>
      <w:r w:rsidR="00C0133C">
        <w:rPr>
          <w:color w:val="auto"/>
        </w:rPr>
        <w:instrText xml:space="preserve"> REF _Ref167568765 \r \h </w:instrText>
      </w:r>
      <w:r w:rsidR="00C0133C">
        <w:rPr>
          <w:color w:val="FF0000"/>
        </w:rPr>
      </w:r>
      <w:r w:rsidR="00C0133C">
        <w:rPr>
          <w:color w:val="FF0000"/>
        </w:rPr>
        <w:fldChar w:fldCharType="separate"/>
      </w:r>
      <w:r w:rsidR="002F7D9D">
        <w:rPr>
          <w:color w:val="auto"/>
        </w:rPr>
        <w:t>[13]</w:t>
      </w:r>
      <w:r w:rsidR="00C0133C">
        <w:rPr>
          <w:color w:val="FF0000"/>
        </w:rPr>
        <w:fldChar w:fldCharType="end"/>
      </w:r>
      <w:r w:rsidR="00C0133C">
        <w:rPr>
          <w:color w:val="FF0000"/>
        </w:rPr>
        <w:t xml:space="preserve"> </w:t>
      </w:r>
      <w:r w:rsidR="008B1309">
        <w:rPr>
          <w:color w:val="auto"/>
        </w:rPr>
        <w:t>a spoustu dalších</w:t>
      </w:r>
      <w:r w:rsidR="00416DAD">
        <w:rPr>
          <w:color w:val="auto"/>
        </w:rPr>
        <w:t>.</w:t>
      </w:r>
    </w:p>
    <w:p w14:paraId="4ACAD484" w14:textId="09B1330D" w:rsidR="00D56D89" w:rsidRDefault="00EF15FA" w:rsidP="00F369AB">
      <w:pPr>
        <w:pStyle w:val="Odstavec"/>
      </w:pPr>
      <w:r>
        <w:t xml:space="preserve">Původní </w:t>
      </w:r>
      <w:proofErr w:type="spellStart"/>
      <w:r>
        <w:t>m</w:t>
      </w:r>
      <w:r w:rsidR="001966D7">
        <w:t>ellotrony</w:t>
      </w:r>
      <w:proofErr w:type="spellEnd"/>
      <w:r w:rsidR="00E96B3E">
        <w:t xml:space="preserve"> (verze </w:t>
      </w:r>
      <w:proofErr w:type="spellStart"/>
      <w:r w:rsidR="00E96B3E">
        <w:t>Mk</w:t>
      </w:r>
      <w:proofErr w:type="spellEnd"/>
      <w:r w:rsidR="00E96B3E">
        <w:t xml:space="preserve">. I a </w:t>
      </w:r>
      <w:proofErr w:type="spellStart"/>
      <w:r w:rsidR="00E96B3E">
        <w:t>Mk</w:t>
      </w:r>
      <w:proofErr w:type="spellEnd"/>
      <w:r w:rsidR="00E96B3E">
        <w:t>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0E21E3">
        <w:t xml:space="preserve"> </w:t>
      </w:r>
    </w:p>
    <w:p w14:paraId="0B6A558D" w14:textId="0BDA12C6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proofErr w:type="spellStart"/>
      <w:r w:rsidR="00D82261">
        <w:t>přehrávatelných</w:t>
      </w:r>
      <w:proofErr w:type="spellEnd"/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99197C">
        <w:rPr>
          <w:color w:val="FF0000"/>
        </w:rPr>
        <w:fldChar w:fldCharType="begin"/>
      </w:r>
      <w:r w:rsidR="0099197C">
        <w:instrText xml:space="preserve"> REF _Ref167569869 \r \h </w:instrText>
      </w:r>
      <w:r w:rsidR="0099197C">
        <w:rPr>
          <w:color w:val="FF0000"/>
        </w:rPr>
      </w:r>
      <w:r w:rsidR="0099197C">
        <w:rPr>
          <w:color w:val="FF0000"/>
        </w:rPr>
        <w:fldChar w:fldCharType="separate"/>
      </w:r>
      <w:r w:rsidR="002F7D9D">
        <w:t>[14]</w:t>
      </w:r>
      <w:r w:rsidR="0099197C">
        <w:rPr>
          <w:color w:val="FF0000"/>
        </w:rPr>
        <w:fldChar w:fldCharType="end"/>
      </w:r>
    </w:p>
    <w:p w14:paraId="366CD43D" w14:textId="18752DEF" w:rsidR="00A944A6" w:rsidRDefault="00DB7F71" w:rsidP="00A944A6">
      <w:pPr>
        <w:pStyle w:val="Nadpis3"/>
      </w:pPr>
      <w:bookmarkStart w:id="30" w:name="_Toc167676672"/>
      <w:r>
        <w:t xml:space="preserve">Digitální </w:t>
      </w:r>
      <w:proofErr w:type="spellStart"/>
      <w:r>
        <w:t>samplery</w:t>
      </w:r>
      <w:bookmarkEnd w:id="30"/>
      <w:proofErr w:type="spellEnd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proofErr w:type="spellStart"/>
      <w:r w:rsidR="00F40E2C">
        <w:t>sampling</w:t>
      </w:r>
      <w:proofErr w:type="spellEnd"/>
      <w:r w:rsidR="00F40E2C">
        <w:t xml:space="preserve">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4C0A3C56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</w:t>
      </w:r>
      <w:proofErr w:type="spellStart"/>
      <w:r w:rsidR="00F07F3E">
        <w:t>samplerů</w:t>
      </w:r>
      <w:proofErr w:type="spellEnd"/>
      <w:r w:rsidR="00F07F3E">
        <w:t xml:space="preserve"> </w:t>
      </w:r>
      <w:r w:rsidR="00DA10E6">
        <w:t xml:space="preserve">byly </w:t>
      </w:r>
      <w:r w:rsidR="003E1AB4">
        <w:t xml:space="preserve">nástroje </w:t>
      </w:r>
      <w:proofErr w:type="spellStart"/>
      <w:r w:rsidR="001920E8">
        <w:t>Melodian</w:t>
      </w:r>
      <w:proofErr w:type="spellEnd"/>
      <w:r w:rsidR="001920E8">
        <w:t xml:space="preserve"> (</w:t>
      </w:r>
      <w:proofErr w:type="spellStart"/>
      <w:r w:rsidR="001920E8">
        <w:t>Computer</w:t>
      </w:r>
      <w:proofErr w:type="spellEnd"/>
      <w:r w:rsidR="001920E8">
        <w:t xml:space="preserve"> Music Inc.)</w:t>
      </w:r>
      <w:r w:rsidR="00693662">
        <w:t>,</w:t>
      </w:r>
      <w:r w:rsidR="003243B3">
        <w:t xml:space="preserve"> </w:t>
      </w:r>
      <w:r w:rsidR="00A5629E">
        <w:rPr>
          <w:color w:val="FF0000"/>
        </w:rPr>
        <w:fldChar w:fldCharType="begin"/>
      </w:r>
      <w:r w:rsidR="00A5629E">
        <w:instrText xml:space="preserve"> REF _Ref167571735 \r \h </w:instrText>
      </w:r>
      <w:r w:rsidR="00A5629E">
        <w:rPr>
          <w:color w:val="FF0000"/>
        </w:rPr>
      </w:r>
      <w:r w:rsidR="00A5629E">
        <w:rPr>
          <w:color w:val="FF0000"/>
        </w:rPr>
        <w:fldChar w:fldCharType="separate"/>
      </w:r>
      <w:r w:rsidR="002F7D9D">
        <w:t>[15]</w:t>
      </w:r>
      <w:r w:rsidR="00A5629E">
        <w:rPr>
          <w:color w:val="FF0000"/>
        </w:rPr>
        <w:fldChar w:fldCharType="end"/>
      </w:r>
      <w:r w:rsidR="00693662">
        <w:t xml:space="preserve"> </w:t>
      </w:r>
      <w:proofErr w:type="spellStart"/>
      <w:r w:rsidR="00693662">
        <w:t>Synclavier</w:t>
      </w:r>
      <w:proofErr w:type="spellEnd"/>
      <w:r w:rsidR="00693662">
        <w:t xml:space="preserve"> (New </w:t>
      </w:r>
      <w:proofErr w:type="spellStart"/>
      <w:r w:rsidR="00693662">
        <w:t>England</w:t>
      </w:r>
      <w:proofErr w:type="spellEnd"/>
      <w:r w:rsidR="00693662">
        <w:t xml:space="preserve"> Digital), </w:t>
      </w:r>
      <w:r w:rsidR="000A0D9E">
        <w:rPr>
          <w:color w:val="FF0000"/>
        </w:rPr>
        <w:fldChar w:fldCharType="begin"/>
      </w:r>
      <w:r w:rsidR="000A0D9E">
        <w:instrText xml:space="preserve"> REF _Ref167572117 \r \h </w:instrText>
      </w:r>
      <w:r w:rsidR="000A0D9E">
        <w:rPr>
          <w:color w:val="FF0000"/>
        </w:rPr>
      </w:r>
      <w:r w:rsidR="000A0D9E">
        <w:rPr>
          <w:color w:val="FF0000"/>
        </w:rPr>
        <w:fldChar w:fldCharType="separate"/>
      </w:r>
      <w:r w:rsidR="002F7D9D">
        <w:t>[16]</w:t>
      </w:r>
      <w:r w:rsidR="000A0D9E">
        <w:rPr>
          <w:color w:val="FF0000"/>
        </w:rPr>
        <w:fldChar w:fldCharType="end"/>
      </w:r>
      <w:r w:rsidR="0088370A">
        <w:rPr>
          <w:color w:val="FF0000"/>
        </w:rPr>
        <w:t xml:space="preserve"> </w:t>
      </w:r>
      <w:r w:rsidR="00E27341">
        <w:t>CMI (</w:t>
      </w:r>
      <w:proofErr w:type="spellStart"/>
      <w:r w:rsidR="00E27341">
        <w:t>Fairlight</w:t>
      </w:r>
      <w:proofErr w:type="spellEnd"/>
      <w:r w:rsidR="00E27341">
        <w:t xml:space="preserve"> Instruments),</w:t>
      </w:r>
      <w:r w:rsidR="008468D6">
        <w:t xml:space="preserve"> </w:t>
      </w:r>
      <w:r w:rsidR="00C50478">
        <w:rPr>
          <w:color w:val="FF0000"/>
        </w:rPr>
        <w:fldChar w:fldCharType="begin"/>
      </w:r>
      <w:r w:rsidR="00C50478">
        <w:instrText xml:space="preserve"> REF _Ref167573500 \r \h </w:instrText>
      </w:r>
      <w:r w:rsidR="00C50478">
        <w:rPr>
          <w:color w:val="FF0000"/>
        </w:rPr>
      </w:r>
      <w:r w:rsidR="00C50478">
        <w:rPr>
          <w:color w:val="FF0000"/>
        </w:rPr>
        <w:fldChar w:fldCharType="separate"/>
      </w:r>
      <w:r w:rsidR="002F7D9D">
        <w:t>[17]</w:t>
      </w:r>
      <w:r w:rsidR="00C50478">
        <w:rPr>
          <w:color w:val="FF0000"/>
        </w:rPr>
        <w:fldChar w:fldCharType="end"/>
      </w:r>
      <w:r w:rsidR="00E27341">
        <w:t xml:space="preserve"> </w:t>
      </w:r>
      <w:proofErr w:type="spellStart"/>
      <w:r w:rsidR="00762DBE">
        <w:t>Emulator</w:t>
      </w:r>
      <w:proofErr w:type="spellEnd"/>
      <w:r w:rsidR="00762DBE">
        <w:t xml:space="preserve"> (E-mu Systems)</w:t>
      </w:r>
      <w:r w:rsidR="00157F4D">
        <w:t xml:space="preserve">, </w:t>
      </w:r>
      <w:r w:rsidR="00174BA3">
        <w:rPr>
          <w:color w:val="FF0000"/>
        </w:rPr>
        <w:fldChar w:fldCharType="begin"/>
      </w:r>
      <w:r w:rsidR="00174BA3">
        <w:instrText xml:space="preserve"> REF _Ref167572585 \r \h </w:instrText>
      </w:r>
      <w:r w:rsidR="00174BA3">
        <w:rPr>
          <w:color w:val="FF0000"/>
        </w:rPr>
      </w:r>
      <w:r w:rsidR="00174BA3">
        <w:rPr>
          <w:color w:val="FF0000"/>
        </w:rPr>
        <w:fldChar w:fldCharType="separate"/>
      </w:r>
      <w:r w:rsidR="002F7D9D">
        <w:t>[18]</w:t>
      </w:r>
      <w:r w:rsidR="00174BA3">
        <w:rPr>
          <w:color w:val="FF0000"/>
        </w:rPr>
        <w:fldChar w:fldCharType="end"/>
      </w:r>
      <w:r w:rsidR="00762DBE">
        <w:t xml:space="preserve"> </w:t>
      </w:r>
      <w:r w:rsidR="00472165">
        <w:t>S900 (Akai)</w:t>
      </w:r>
      <w:r w:rsidR="00157F4D">
        <w:t xml:space="preserve"> </w:t>
      </w:r>
      <w:r w:rsidR="00244360">
        <w:rPr>
          <w:color w:val="FF0000"/>
        </w:rPr>
        <w:fldChar w:fldCharType="begin"/>
      </w:r>
      <w:r w:rsidR="00244360">
        <w:instrText xml:space="preserve"> REF _Ref167573068 \r \h </w:instrText>
      </w:r>
      <w:r w:rsidR="00244360">
        <w:rPr>
          <w:color w:val="FF0000"/>
        </w:rPr>
      </w:r>
      <w:r w:rsidR="00244360">
        <w:rPr>
          <w:color w:val="FF0000"/>
        </w:rPr>
        <w:fldChar w:fldCharType="separate"/>
      </w:r>
      <w:r w:rsidR="002F7D9D">
        <w:t>[19]</w:t>
      </w:r>
      <w:r w:rsidR="00244360">
        <w:rPr>
          <w:color w:val="FF0000"/>
        </w:rPr>
        <w:fldChar w:fldCharType="end"/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B7421D">
        <w:rPr>
          <w:color w:val="FF0000"/>
        </w:rPr>
        <w:fldChar w:fldCharType="begin"/>
      </w:r>
      <w:r w:rsidR="00B7421D">
        <w:instrText xml:space="preserve"> REF _Ref167573970 \r \h </w:instrText>
      </w:r>
      <w:r w:rsidR="00B7421D">
        <w:rPr>
          <w:color w:val="FF0000"/>
        </w:rPr>
      </w:r>
      <w:r w:rsidR="00B7421D">
        <w:rPr>
          <w:color w:val="FF0000"/>
        </w:rPr>
        <w:fldChar w:fldCharType="separate"/>
      </w:r>
      <w:r w:rsidR="002F7D9D">
        <w:t>[20]</w:t>
      </w:r>
      <w:r w:rsidR="00B7421D">
        <w:rPr>
          <w:color w:val="FF0000"/>
        </w:rPr>
        <w:fldChar w:fldCharType="end"/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676673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</w:t>
      </w:r>
      <w:proofErr w:type="spellStart"/>
      <w:r w:rsidR="00114A50">
        <w:t>samplingu</w:t>
      </w:r>
      <w:proofErr w:type="spellEnd"/>
      <w:r w:rsidR="00114A50">
        <w:t xml:space="preserve">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</w:t>
      </w:r>
      <w:proofErr w:type="spellStart"/>
      <w:r w:rsidR="00EA4A02">
        <w:t>multisampling</w:t>
      </w:r>
      <w:proofErr w:type="spellEnd"/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676674"/>
      <w:r>
        <w:t>Analogové nástroje</w:t>
      </w:r>
      <w:bookmarkEnd w:id="32"/>
    </w:p>
    <w:p w14:paraId="62849AB0" w14:textId="6136D491" w:rsidR="003C52D0" w:rsidRDefault="004700AB" w:rsidP="00B71850">
      <w:pPr>
        <w:pStyle w:val="Odstavec"/>
        <w:ind w:firstLine="0"/>
      </w:pPr>
      <w:proofErr w:type="spellStart"/>
      <w:r>
        <w:t>Mellotron</w:t>
      </w:r>
      <w:proofErr w:type="spellEnd"/>
      <w:r>
        <w:t xml:space="preserve">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</w:t>
      </w:r>
      <w:proofErr w:type="spellStart"/>
      <w:r w:rsidR="00626E92">
        <w:t>multisamplingu</w:t>
      </w:r>
      <w:proofErr w:type="spellEnd"/>
      <w:r w:rsidR="00626E92">
        <w:t xml:space="preserve">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</w:t>
      </w:r>
      <w:proofErr w:type="spellStart"/>
      <w:r w:rsidR="000A1C21">
        <w:t>mellotronu</w:t>
      </w:r>
      <w:proofErr w:type="spellEnd"/>
      <w:r w:rsidR="000A1C21">
        <w:t xml:space="preserve">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676675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</w:t>
      </w:r>
      <w:proofErr w:type="spellStart"/>
      <w:r w:rsidR="005F203C">
        <w:t>pitch</w:t>
      </w:r>
      <w:proofErr w:type="spellEnd"/>
      <w:r w:rsidR="005F203C">
        <w:t xml:space="preserve"> </w:t>
      </w:r>
      <w:proofErr w:type="spellStart"/>
      <w:r w:rsidR="005F203C">
        <w:t>scaling</w:t>
      </w:r>
      <w:proofErr w:type="spellEnd"/>
      <w:r w:rsidR="005F203C">
        <w:t>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</w:t>
      </w:r>
      <w:proofErr w:type="spellStart"/>
      <w:r w:rsidR="007E646D">
        <w:t>sampleru</w:t>
      </w:r>
      <w:proofErr w:type="spellEnd"/>
      <w:r w:rsidR="007E646D">
        <w:t xml:space="preserve">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proofErr w:type="spellStart"/>
      <w:r w:rsidR="003D2552">
        <w:t>multisampling</w:t>
      </w:r>
      <w:proofErr w:type="spellEnd"/>
      <w:r w:rsidR="003D2552">
        <w:t xml:space="preserve">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4BF7DA5C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 xml:space="preserve">mít </w:t>
      </w:r>
      <w:r w:rsidR="004F68D2">
        <w:lastRenderedPageBreak/>
        <w:t>vlastní D/A převodník</w:t>
      </w:r>
      <w:r w:rsidR="001679D0">
        <w:t xml:space="preserve">. </w:t>
      </w:r>
      <w:r w:rsidR="002A4981">
        <w:rPr>
          <w:color w:val="FF0000"/>
        </w:rPr>
        <w:fldChar w:fldCharType="begin"/>
      </w:r>
      <w:r w:rsidR="002A4981">
        <w:instrText xml:space="preserve"> REF _Ref167574700 \r \h </w:instrText>
      </w:r>
      <w:r w:rsidR="002A4981">
        <w:rPr>
          <w:color w:val="FF0000"/>
        </w:rPr>
      </w:r>
      <w:r w:rsidR="002A4981">
        <w:rPr>
          <w:color w:val="FF0000"/>
        </w:rPr>
        <w:fldChar w:fldCharType="separate"/>
      </w:r>
      <w:r w:rsidR="002F7D9D">
        <w:t>[21]</w:t>
      </w:r>
      <w:r w:rsidR="002A4981">
        <w:rPr>
          <w:color w:val="FF0000"/>
        </w:rPr>
        <w:fldChar w:fldCharType="end"/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je možno řešit právě </w:t>
      </w:r>
      <w:proofErr w:type="spellStart"/>
      <w:r w:rsidR="00506E3E">
        <w:rPr>
          <w:color w:val="auto"/>
        </w:rPr>
        <w:t>multisamplingem</w:t>
      </w:r>
      <w:proofErr w:type="spellEnd"/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31AD040E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</w:t>
      </w:r>
      <w:proofErr w:type="spellStart"/>
      <w:r w:rsidR="0093325B">
        <w:rPr>
          <w:color w:val="auto"/>
        </w:rPr>
        <w:t>daůší</w:t>
      </w:r>
      <w:proofErr w:type="spellEnd"/>
      <w:r w:rsidR="0093325B">
        <w:rPr>
          <w:color w:val="auto"/>
        </w:rPr>
        <w:t xml:space="preserve">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686E33">
        <w:rPr>
          <w:color w:val="FF0000"/>
        </w:rPr>
        <w:fldChar w:fldCharType="begin"/>
      </w:r>
      <w:r w:rsidR="00686E33">
        <w:rPr>
          <w:color w:val="auto"/>
        </w:rPr>
        <w:instrText xml:space="preserve"> REF _Ref167574700 \r \h </w:instrText>
      </w:r>
      <w:r w:rsidR="00686E33">
        <w:rPr>
          <w:color w:val="FF0000"/>
        </w:rPr>
      </w:r>
      <w:r w:rsidR="00686E33">
        <w:rPr>
          <w:color w:val="FF0000"/>
        </w:rPr>
        <w:fldChar w:fldCharType="separate"/>
      </w:r>
      <w:r w:rsidR="002F7D9D">
        <w:rPr>
          <w:color w:val="auto"/>
        </w:rPr>
        <w:t>[21]</w:t>
      </w:r>
      <w:r w:rsidR="00686E33">
        <w:rPr>
          <w:color w:val="FF0000"/>
        </w:rPr>
        <w:fldChar w:fldCharType="end"/>
      </w:r>
    </w:p>
    <w:p w14:paraId="6E4A65C8" w14:textId="4DB776A0" w:rsidR="003C7D3F" w:rsidRDefault="002C6B40" w:rsidP="003C7D3F">
      <w:pPr>
        <w:pStyle w:val="Nadpis3"/>
      </w:pPr>
      <w:bookmarkStart w:id="34" w:name="_Toc167676676"/>
      <w:proofErr w:type="spellStart"/>
      <w:r>
        <w:t>Multisampling</w:t>
      </w:r>
      <w:bookmarkEnd w:id="34"/>
      <w:proofErr w:type="spellEnd"/>
    </w:p>
    <w:p w14:paraId="69E5A7AA" w14:textId="38C602B0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snaze o</w:t>
      </w:r>
      <w:r w:rsidR="001926E0">
        <w:t xml:space="preserve"> jejich</w:t>
      </w:r>
      <w:r w:rsidR="0051371D">
        <w:t xml:space="preserve"> replikaci </w:t>
      </w:r>
      <w:r w:rsidR="00B273E1">
        <w:t xml:space="preserve">v různých </w:t>
      </w:r>
      <w:proofErr w:type="spellStart"/>
      <w:r w:rsidR="00B273E1">
        <w:t>samplerech</w:t>
      </w:r>
      <w:proofErr w:type="spellEnd"/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</w:t>
      </w:r>
      <w:proofErr w:type="spellStart"/>
      <w:r w:rsidR="0008477B">
        <w:t>keyboardy</w:t>
      </w:r>
      <w:proofErr w:type="spellEnd"/>
      <w:r w:rsidR="0008477B">
        <w:t>“)</w:t>
      </w:r>
      <w:r w:rsidR="00A73912">
        <w:t xml:space="preserve">. </w:t>
      </w:r>
      <w:r w:rsidR="000B5973">
        <w:t xml:space="preserve">Zároveň lze </w:t>
      </w:r>
      <w:proofErr w:type="spellStart"/>
      <w:r w:rsidR="000B5973">
        <w:t>multisamplingem</w:t>
      </w:r>
      <w:proofErr w:type="spellEnd"/>
      <w:r w:rsidR="000B5973">
        <w:t xml:space="preserve">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5C1214E9" w:rsidR="004F617B" w:rsidRPr="004F617B" w:rsidRDefault="00027B57" w:rsidP="004F617B">
      <w:pPr>
        <w:pStyle w:val="Odstavec"/>
      </w:pPr>
      <w:r>
        <w:t xml:space="preserve">Některé </w:t>
      </w:r>
      <w:proofErr w:type="spellStart"/>
      <w:r>
        <w:t>samplery</w:t>
      </w:r>
      <w:proofErr w:type="spellEnd"/>
      <w:r>
        <w:t xml:space="preserve">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</w:t>
      </w:r>
      <w:proofErr w:type="spellStart"/>
      <w:r w:rsidR="002E3B96">
        <w:t>sustain</w:t>
      </w:r>
      <w:proofErr w:type="spellEnd"/>
      <w:r w:rsidR="002E3B96">
        <w:t xml:space="preserve">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</w:t>
      </w:r>
      <w:proofErr w:type="spellStart"/>
      <w:r w:rsidR="00F60AA0">
        <w:t>release</w:t>
      </w:r>
      <w:proofErr w:type="spellEnd"/>
      <w:r w:rsidR="00F60AA0">
        <w:t>“.</w:t>
      </w:r>
      <w:r w:rsidR="00FF573E">
        <w:t xml:space="preserve"> </w:t>
      </w:r>
      <w:r w:rsidR="009E757B">
        <w:rPr>
          <w:color w:val="FF0000"/>
        </w:rPr>
        <w:fldChar w:fldCharType="begin"/>
      </w:r>
      <w:r w:rsidR="009E757B">
        <w:instrText xml:space="preserve"> REF _Ref167574837 \r \h </w:instrText>
      </w:r>
      <w:r w:rsidR="009E757B">
        <w:rPr>
          <w:color w:val="FF0000"/>
        </w:rPr>
      </w:r>
      <w:r w:rsidR="009E757B">
        <w:rPr>
          <w:color w:val="FF0000"/>
        </w:rPr>
        <w:fldChar w:fldCharType="separate"/>
      </w:r>
      <w:r w:rsidR="002F7D9D">
        <w:t>[22]</w:t>
      </w:r>
      <w:r w:rsidR="009E757B">
        <w:rPr>
          <w:color w:val="FF0000"/>
        </w:rPr>
        <w:fldChar w:fldCharType="end"/>
      </w:r>
    </w:p>
    <w:p w14:paraId="6FC55779" w14:textId="1B9A0976" w:rsidR="00512706" w:rsidRPr="00D713CC" w:rsidRDefault="00787E97" w:rsidP="00512706">
      <w:pPr>
        <w:pStyle w:val="Nadpis1"/>
      </w:pPr>
      <w:bookmarkStart w:id="35" w:name="_Ref167541833"/>
      <w:bookmarkStart w:id="36" w:name="_Toc167676677"/>
      <w:r>
        <w:lastRenderedPageBreak/>
        <w:t>Srovnání existujících řešení</w:t>
      </w:r>
      <w:bookmarkEnd w:id="25"/>
      <w:bookmarkEnd w:id="35"/>
      <w:bookmarkEnd w:id="36"/>
    </w:p>
    <w:p w14:paraId="00B9BE70" w14:textId="26256A52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</w:t>
      </w:r>
      <w:proofErr w:type="spellEnd"/>
      <w:r w:rsidR="00E310B7" w:rsidRPr="00CA2487">
        <w:rPr>
          <w:i/>
          <w:iCs/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 w:rsidRPr="00CA2487">
        <w:rPr>
          <w:i/>
          <w:iCs/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 w:rsidRPr="004847CE">
        <w:rPr>
          <w:i/>
          <w:iCs/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 w:rsidRPr="00A74FDB">
        <w:rPr>
          <w:i/>
          <w:iCs/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607BC0">
        <w:rPr>
          <w:color w:val="auto"/>
        </w:rPr>
        <w:t>z pohledu autora nejzajímavějších</w:t>
      </w:r>
      <w:r w:rsidR="00BA5226">
        <w:rPr>
          <w:color w:val="auto"/>
        </w:rPr>
        <w:t xml:space="preserve"> či nejkvalitnějších</w:t>
      </w:r>
      <w:r w:rsidR="00607BC0">
        <w:rPr>
          <w:color w:val="auto"/>
        </w:rPr>
        <w:t xml:space="preserve"> řešení</w:t>
      </w:r>
      <w:r w:rsidR="004762CA">
        <w:rPr>
          <w:color w:val="auto"/>
        </w:rPr>
        <w:t xml:space="preserve">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 w:rsidRPr="00A74FDB">
        <w:rPr>
          <w:i/>
          <w:iCs/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 xml:space="preserve">Grain </w:t>
      </w:r>
      <w:proofErr w:type="spellStart"/>
      <w:r w:rsidR="00CD190D" w:rsidRPr="00A74FDB">
        <w:rPr>
          <w:i/>
          <w:iCs/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676678"/>
      <w:proofErr w:type="spellStart"/>
      <w:r>
        <w:t>Ribs</w:t>
      </w:r>
      <w:bookmarkEnd w:id="37"/>
      <w:proofErr w:type="spellEnd"/>
    </w:p>
    <w:p w14:paraId="103E548A" w14:textId="3808F9F8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 w:rsidRPr="004330BE">
        <w:rPr>
          <w:i/>
          <w:iCs/>
        </w:rPr>
        <w:t>Hvoya</w:t>
      </w:r>
      <w:proofErr w:type="spellEnd"/>
      <w:r w:rsidR="000A7E5F" w:rsidRPr="004330BE">
        <w:rPr>
          <w:i/>
          <w:iCs/>
        </w:rPr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2F7D9D">
        <w:t>[23]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2F7D9D">
        <w:rPr>
          <w:color w:val="auto"/>
        </w:rPr>
        <w:t>[24]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F440C8">
        <w:t>Nástroj j</w:t>
      </w:r>
      <w:r w:rsidR="00C2237D">
        <w:t>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 w:rsidRPr="004923CC">
        <w:rPr>
          <w:i/>
          <w:iCs/>
        </w:rPr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4C8C1311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</w:t>
      </w:r>
      <w:r w:rsidR="006E5CAB">
        <w:lastRenderedPageBreak/>
        <w:t xml:space="preserve">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>, výběr mezi jednohlasem 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2F7D9D">
        <w:t>[25]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5C21EC83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676721"/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 w:rsidRPr="002E5EC2">
              <w:rPr>
                <w:i/>
                <w:iCs w:val="0"/>
              </w:rPr>
              <w:t>Ribs</w:t>
            </w:r>
            <w:bookmarkEnd w:id="38"/>
            <w:proofErr w:type="spellEnd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676679"/>
      <w:r>
        <w:t>Emergence</w:t>
      </w:r>
      <w:bookmarkEnd w:id="39"/>
    </w:p>
    <w:p w14:paraId="693C30E2" w14:textId="3EF03E49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2F7D9D">
        <w:t>[26]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 w:rsidRPr="00A31CE0">
        <w:rPr>
          <w:i/>
          <w:iCs/>
        </w:rPr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 xml:space="preserve">Lze vytvořit až 600 grainů </w:t>
      </w:r>
      <w:r w:rsidR="00B3140F">
        <w:lastRenderedPageBreak/>
        <w:t>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Default="001F1388" w:rsidP="007D62B5">
      <w:pPr>
        <w:pStyle w:val="Odstavec"/>
      </w:pPr>
      <w:r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00127519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676722"/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583FDEF3" w:rsidR="00B05EFE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proofErr w:type="spellStart"/>
      <w:r w:rsidR="00067C6C" w:rsidRPr="00067DE6">
        <w:rPr>
          <w:i/>
          <w:iCs/>
        </w:rPr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 w:rsidRPr="00C22C8A">
        <w:rPr>
          <w:i/>
          <w:iCs/>
        </w:rPr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 w:rsidRPr="00EC614E">
        <w:rPr>
          <w:i/>
          <w:iCs/>
        </w:rPr>
        <w:t>Length</w:t>
      </w:r>
      <w:proofErr w:type="spellEnd"/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 w:rsidRPr="000E4E0D">
        <w:rPr>
          <w:i/>
          <w:iCs/>
        </w:rPr>
        <w:t>Volume</w:t>
      </w:r>
      <w:proofErr w:type="spellEnd"/>
      <w:r w:rsidR="00FE3D4F">
        <w:t xml:space="preserve"> určuje zesílení proudu.</w:t>
      </w:r>
    </w:p>
    <w:p w14:paraId="43D18749" w14:textId="04CD7F34" w:rsidR="002244C2" w:rsidRPr="00B05EFE" w:rsidRDefault="00B05EFE" w:rsidP="00B05EFE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22573491" w14:textId="7A8F00F3" w:rsidR="00714F25" w:rsidRPr="00714F25" w:rsidRDefault="00D531CD" w:rsidP="00B05EFE">
      <w:pPr>
        <w:pStyle w:val="Prvnodstavec"/>
      </w:pPr>
      <w:r>
        <w:lastRenderedPageBreak/>
        <w:t xml:space="preserve">Nastavení LFO je poměrně prosté: </w:t>
      </w:r>
      <w:proofErr w:type="spellStart"/>
      <w:r w:rsidRPr="00890F6F">
        <w:rPr>
          <w:i/>
        </w:rPr>
        <w:t>Frequency</w:t>
      </w:r>
      <w:proofErr w:type="spellEnd"/>
      <w:r>
        <w:t xml:space="preserve"> upravuje frekvenci oscilátoru, </w:t>
      </w:r>
      <w:proofErr w:type="spellStart"/>
      <w:r w:rsidRPr="00890F6F">
        <w:rPr>
          <w:i/>
        </w:rP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>na 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 w:rsidRPr="00C75DF1">
        <w:rPr>
          <w:i/>
        </w:rPr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676680"/>
      <w:r>
        <w:t xml:space="preserve">Grain </w:t>
      </w:r>
      <w:proofErr w:type="spellStart"/>
      <w:r>
        <w:t>Strain</w:t>
      </w:r>
      <w:bookmarkEnd w:id="41"/>
      <w:proofErr w:type="spellEnd"/>
    </w:p>
    <w:p w14:paraId="3D4C799D" w14:textId="0F6E5F7B" w:rsidR="007C1508" w:rsidRDefault="00180408" w:rsidP="00F311C8">
      <w:pPr>
        <w:pStyle w:val="Prvnodstavec"/>
      </w:pPr>
      <w:r w:rsidRPr="007A573B">
        <w:rPr>
          <w:i/>
          <w:iCs/>
        </w:rPr>
        <w:t xml:space="preserve">Grain </w:t>
      </w:r>
      <w:proofErr w:type="spellStart"/>
      <w:r w:rsidRPr="007A573B">
        <w:rPr>
          <w:i/>
          <w:iCs/>
        </w:rP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2F7D9D">
        <w:rPr>
          <w:color w:val="auto"/>
        </w:rPr>
        <w:t>[27]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2F7D9D">
        <w:t>[28]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 xml:space="preserve">Grain </w:t>
      </w:r>
      <w:proofErr w:type="spellStart"/>
      <w:r w:rsidR="007F59B1" w:rsidRPr="008E72D4">
        <w:rPr>
          <w:i/>
          <w:iCs/>
        </w:rPr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lastRenderedPageBreak/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58347D62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676723"/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 xml:space="preserve">Grain </w:t>
            </w:r>
            <w:proofErr w:type="spellStart"/>
            <w:r w:rsidR="003E1887" w:rsidRPr="005A04DC">
              <w:rPr>
                <w:i/>
                <w:iCs w:val="0"/>
              </w:rPr>
              <w:t>Strain</w:t>
            </w:r>
            <w:bookmarkEnd w:id="42"/>
            <w:proofErr w:type="spellEnd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676681"/>
      <w:proofErr w:type="spellStart"/>
      <w:r>
        <w:t>Granu</w:t>
      </w:r>
      <w:r w:rsidR="00673AD1">
        <w:t>L</w:t>
      </w:r>
      <w:r>
        <w:t>ab</w:t>
      </w:r>
      <w:bookmarkEnd w:id="43"/>
      <w:proofErr w:type="spellEnd"/>
    </w:p>
    <w:p w14:paraId="31E339C2" w14:textId="547B11DD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2F7D9D">
        <w:t>[29]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2F7D9D">
        <w:rPr>
          <w:color w:val="auto"/>
        </w:rPr>
        <w:t>[30]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 w:rsidRPr="00197FCB">
        <w:rPr>
          <w:i/>
          <w:iCs/>
        </w:rPr>
        <w:t>Control</w:t>
      </w:r>
      <w:proofErr w:type="spellEnd"/>
      <w:r w:rsidR="00C03C38" w:rsidRPr="00197FCB">
        <w:rPr>
          <w:i/>
          <w:iCs/>
        </w:rPr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 w:rsidRPr="00197FCB">
        <w:rPr>
          <w:i/>
          <w:iCs/>
        </w:rPr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proofErr w:type="spellStart"/>
      <w:r w:rsidRPr="00AB6155">
        <w:rPr>
          <w:i/>
          <w:iCs w:val="0"/>
        </w:rP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 w:rsidRPr="0047187F">
        <w:rPr>
          <w:i/>
          <w:iCs w:val="0"/>
        </w:rPr>
        <w:t>attack</w:t>
      </w:r>
      <w:proofErr w:type="spellEnd"/>
      <w:r w:rsidR="00B70D61" w:rsidRPr="0047187F">
        <w:rPr>
          <w:i/>
          <w:iCs w:val="0"/>
        </w:rPr>
        <w:t>–</w:t>
      </w:r>
      <w:proofErr w:type="spellStart"/>
      <w:r w:rsidR="00B70D61" w:rsidRPr="0047187F">
        <w:rPr>
          <w:i/>
          <w:iCs w:val="0"/>
        </w:rPr>
        <w:t>decay</w:t>
      </w:r>
      <w:proofErr w:type="spellEnd"/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lastRenderedPageBreak/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102E6B3C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676724"/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proofErr w:type="spellStart"/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  <w:proofErr w:type="spellEnd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 w:rsidRPr="00776E79">
        <w:rPr>
          <w:i/>
          <w:iCs/>
        </w:rPr>
        <w:t>Patches</w:t>
      </w:r>
      <w:proofErr w:type="spellEnd"/>
      <w:r>
        <w:t xml:space="preserve">. Do ní je možné ukládat nastavené scény (skupiny parametrů) a následně je vyvolávat. Kapacita aktivních scén pro procházení </w:t>
      </w:r>
      <w:r w:rsidR="00282A8C">
        <w:t>činí</w:t>
      </w:r>
      <w:r>
        <w:t xml:space="preserve"> 132. Mezi možnosti ovládání patří nastavení doby trvání přechodu po přepnutí scén v rozsahu 0–600 s, uložení nastavení scény jako </w:t>
      </w:r>
      <w:proofErr w:type="gramStart"/>
      <w:r>
        <w:t>soubor .</w:t>
      </w:r>
      <w:proofErr w:type="spellStart"/>
      <w:r>
        <w:t>json</w:t>
      </w:r>
      <w:proofErr w:type="spellEnd"/>
      <w:proofErr w:type="gram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 w:rsidRPr="000205D8">
        <w:rPr>
          <w:i/>
          <w:iCs w:val="0"/>
        </w:rPr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 w:rsidRPr="00907A97">
        <w:rPr>
          <w:i/>
          <w:iCs w:val="0"/>
        </w:rPr>
        <w:t>Soundfile</w:t>
      </w:r>
      <w:proofErr w:type="spellEnd"/>
      <w:r w:rsidR="006A7A57">
        <w:t xml:space="preserve">, </w:t>
      </w:r>
      <w:proofErr w:type="spellStart"/>
      <w:r w:rsidR="006A7A57" w:rsidRPr="00907A97">
        <w:rPr>
          <w:i/>
          <w:iCs w:val="0"/>
        </w:rPr>
        <w:t>Grains</w:t>
      </w:r>
      <w:proofErr w:type="spellEnd"/>
      <w:r w:rsidR="006A7A57">
        <w:t xml:space="preserve"> a </w:t>
      </w:r>
      <w:proofErr w:type="spellStart"/>
      <w:r w:rsidR="006A7A57" w:rsidRPr="00907A97">
        <w:rPr>
          <w:i/>
          <w:iCs w:val="0"/>
        </w:rPr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676682"/>
      <w:proofErr w:type="spellStart"/>
      <w:r>
        <w:t>A</w:t>
      </w:r>
      <w:r w:rsidR="0024551A">
        <w:t>rgotlunar</w:t>
      </w:r>
      <w:bookmarkEnd w:id="45"/>
      <w:proofErr w:type="spellEnd"/>
    </w:p>
    <w:p w14:paraId="4EF644A8" w14:textId="796D5690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2F7D9D">
        <w:t>[31]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lastRenderedPageBreak/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0BDD59A6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676725"/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proofErr w:type="spellStart"/>
            <w:r w:rsidR="00654F85" w:rsidRPr="00985600">
              <w:rPr>
                <w:i/>
                <w:iCs w:val="0"/>
              </w:rPr>
              <w:t>Argotlunar</w:t>
            </w:r>
            <w:bookmarkEnd w:id="46"/>
            <w:proofErr w:type="spellEnd"/>
          </w:p>
        </w:tc>
      </w:tr>
    </w:tbl>
    <w:p w14:paraId="2279D197" w14:textId="27BF6A0F" w:rsidR="00654F85" w:rsidRDefault="0010289D" w:rsidP="00793B77">
      <w:pPr>
        <w:pStyle w:val="Prvnodstavec"/>
      </w:pPr>
      <w:r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676683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676684"/>
      <w:r>
        <w:t>Framework JUCE</w:t>
      </w:r>
      <w:bookmarkEnd w:id="49"/>
    </w:p>
    <w:p w14:paraId="0EF333FD" w14:textId="2E3A114B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 w:rsidRPr="005B3730">
        <w:rPr>
          <w:i/>
          <w:iCs/>
        </w:rPr>
        <w:t>Jules</w:t>
      </w:r>
      <w:proofErr w:type="spellEnd"/>
      <w:r w:rsidR="00B065E9" w:rsidRPr="005B3730">
        <w:rPr>
          <w:i/>
          <w:iCs/>
        </w:rPr>
        <w:t xml:space="preserve">’ Utility </w:t>
      </w:r>
      <w:proofErr w:type="spellStart"/>
      <w:r w:rsidR="00B065E9" w:rsidRPr="005B3730">
        <w:rPr>
          <w:i/>
          <w:iCs/>
        </w:rPr>
        <w:t>Class</w:t>
      </w:r>
      <w:proofErr w:type="spellEnd"/>
      <w:r w:rsidR="00B065E9" w:rsidRPr="005B3730">
        <w:rPr>
          <w:i/>
          <w:iCs/>
        </w:rPr>
        <w:t xml:space="preserve"> </w:t>
      </w:r>
      <w:proofErr w:type="spellStart"/>
      <w:r w:rsidR="00B065E9" w:rsidRPr="005B3730">
        <w:rPr>
          <w:i/>
          <w:iCs/>
        </w:rPr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 w:rsidRPr="007A763B">
        <w:rPr>
          <w:i/>
          <w:iCs/>
        </w:rPr>
        <w:t>Tracktion</w:t>
      </w:r>
      <w:proofErr w:type="spellEnd"/>
      <w:r w:rsidR="00621550" w:rsidRPr="007A763B">
        <w:rPr>
          <w:i/>
          <w:iCs/>
        </w:rPr>
        <w:t xml:space="preserve"> </w:t>
      </w:r>
      <w:proofErr w:type="spellStart"/>
      <w:r w:rsidR="00621550" w:rsidRPr="007A763B">
        <w:rPr>
          <w:i/>
          <w:iCs/>
        </w:rPr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</w:t>
      </w:r>
      <w:proofErr w:type="spellStart"/>
      <w:r w:rsidR="006E5C91" w:rsidRPr="005364A7">
        <w:rPr>
          <w:i/>
          <w:iCs/>
        </w:rPr>
        <w:t>Piracy</w:t>
      </w:r>
      <w:proofErr w:type="spellEnd"/>
      <w:r w:rsidR="006E5C91" w:rsidRPr="005364A7">
        <w:rPr>
          <w:i/>
          <w:iCs/>
        </w:rPr>
        <w:t xml:space="preserve">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2F7D9D">
        <w:t>[32]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52BC6D69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2F7D9D">
        <w:t>[33]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2F7D9D">
        <w:t>[34]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676685"/>
      <w:r>
        <w:t>Snímání barev</w:t>
      </w:r>
      <w:bookmarkEnd w:id="50"/>
    </w:p>
    <w:p w14:paraId="44D9A1B7" w14:textId="1B6A6533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2F7D9D">
        <w:t>[35]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676686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 w:rsidRPr="00472D04">
        <w:rPr>
          <w:i/>
          <w:iCs/>
        </w:rPr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 w:rsidRPr="00472D04">
        <w:rPr>
          <w:i/>
          <w:iCs/>
        </w:rPr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 w:rsidRPr="00472D04">
        <w:rPr>
          <w:i/>
          <w:iCs/>
        </w:rPr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 w:rsidRPr="007A2D78">
        <w:rPr>
          <w:i/>
          <w:iCs/>
        </w:rPr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021B97F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676726"/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2F7D9D">
              <w:t>[37]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676687"/>
      <w:r>
        <w:t>Prvotní návrh</w:t>
      </w:r>
      <w:bookmarkEnd w:id="53"/>
    </w:p>
    <w:p w14:paraId="12B00C32" w14:textId="1269F3F6" w:rsidR="00D4508C" w:rsidRDefault="00FF4FCD" w:rsidP="00720D5E">
      <w:pPr>
        <w:pStyle w:val="Prvnodstavec"/>
      </w:pPr>
      <w:proofErr w:type="spellStart"/>
      <w:r w:rsidRPr="0066728C">
        <w:rPr>
          <w:i/>
          <w:iCs/>
        </w:rPr>
        <w:t>Granny</w:t>
      </w:r>
      <w:proofErr w:type="spellEnd"/>
      <w:r w:rsidRPr="0066728C">
        <w:rPr>
          <w:i/>
          <w:iCs/>
        </w:rPr>
        <w:t xml:space="preserve"> </w:t>
      </w:r>
      <w:proofErr w:type="spellStart"/>
      <w:r w:rsidRPr="0066728C">
        <w:rPr>
          <w:i/>
          <w:iCs/>
        </w:rP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proofErr w:type="gramStart"/>
      <w:r w:rsidR="002D7812" w:rsidRPr="007A5FEE">
        <w:rPr>
          <w:i/>
          <w:iCs/>
        </w:rPr>
        <w:t>juce::</w:t>
      </w:r>
      <w:proofErr w:type="spellStart"/>
      <w:proofErr w:type="gramEnd"/>
      <w:r w:rsidR="002D7812" w:rsidRPr="007A5FEE">
        <w:rPr>
          <w:i/>
          <w:iCs/>
        </w:rPr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například </w:t>
      </w:r>
      <w:proofErr w:type="spellStart"/>
      <w:r w:rsidR="000F6ECE" w:rsidRPr="00BE06AE">
        <w:rPr>
          <w:i/>
          <w:iCs/>
        </w:rPr>
        <w:t>SamplerVoice</w:t>
      </w:r>
      <w:proofErr w:type="spellEnd"/>
      <w:r w:rsidR="000F6ECE">
        <w:t xml:space="preserve"> nebo </w:t>
      </w:r>
      <w:proofErr w:type="spellStart"/>
      <w:r w:rsidR="000F6ECE" w:rsidRPr="00BE06AE">
        <w:rPr>
          <w:i/>
          <w:iCs/>
        </w:rPr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2F7D9D">
        <w:rPr>
          <w:noProof/>
        </w:rPr>
        <w:t>4</w:t>
      </w:r>
      <w:r w:rsidR="002F7D9D" w:rsidRPr="00555F11">
        <w:t>.</w:t>
      </w:r>
      <w:r w:rsidR="002F7D9D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4C8CBC21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676727"/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proofErr w:type="spellStart"/>
            <w:r w:rsidR="000B6784">
              <w:rPr>
                <w:i/>
                <w:iCs w:val="0"/>
              </w:rPr>
              <w:t>Granny</w:t>
            </w:r>
            <w:proofErr w:type="spellEnd"/>
            <w:r w:rsidR="000B6784">
              <w:rPr>
                <w:i/>
                <w:iCs w:val="0"/>
              </w:rPr>
              <w:t xml:space="preserve"> </w:t>
            </w:r>
            <w:proofErr w:type="spellStart"/>
            <w:r w:rsidR="000B6784">
              <w:rPr>
                <w:i/>
                <w:iCs w:val="0"/>
              </w:rPr>
              <w:t>Synth</w:t>
            </w:r>
            <w:bookmarkEnd w:id="56"/>
            <w:proofErr w:type="spellEnd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676688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 w:rsidRPr="002A0EA4">
        <w:rPr>
          <w:i/>
          <w:iCs/>
        </w:rPr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proofErr w:type="spellStart"/>
      <w:r w:rsidR="004D09E5">
        <w:rPr>
          <w:i/>
          <w:iCs w:val="0"/>
        </w:rPr>
        <w:t>GranuLab</w:t>
      </w:r>
      <w:proofErr w:type="spellEnd"/>
      <w:r w:rsidR="00D50FFB">
        <w:t xml:space="preserve">, využívá </w:t>
      </w:r>
      <w:r w:rsidR="002A44CA">
        <w:t xml:space="preserve">tohoto názvu k pojmenování ukládaných </w:t>
      </w:r>
      <w:proofErr w:type="spellStart"/>
      <w:r w:rsidR="005D67A4">
        <w:t>presetů</w:t>
      </w:r>
      <w:proofErr w:type="spellEnd"/>
      <w:r w:rsidR="005D67A4">
        <w:t xml:space="preserve">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181C1033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676728"/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466996">
              <w:rPr>
                <w:i/>
                <w:iCs w:val="0"/>
              </w:rPr>
              <w:t>Granny</w:t>
            </w:r>
            <w:proofErr w:type="spellEnd"/>
            <w:r w:rsidR="00466996">
              <w:rPr>
                <w:i/>
                <w:iCs w:val="0"/>
              </w:rPr>
              <w:t xml:space="preserve"> </w:t>
            </w:r>
            <w:proofErr w:type="spellStart"/>
            <w:r w:rsidR="00466996">
              <w:rPr>
                <w:i/>
                <w:iCs w:val="0"/>
              </w:rPr>
              <w:t>Synth</w:t>
            </w:r>
            <w:bookmarkEnd w:id="59"/>
            <w:proofErr w:type="spellEnd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676689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proofErr w:type="spellStart"/>
      <w:r w:rsidR="00E44803">
        <w:rPr>
          <w:i/>
        </w:rPr>
        <w:t>SamplerSound</w:t>
      </w:r>
      <w:proofErr w:type="spellEnd"/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proofErr w:type="spellStart"/>
      <w:r w:rsidR="00F522FD">
        <w:rPr>
          <w:i/>
          <w:iCs w:val="0"/>
        </w:rPr>
        <w:t>true</w:t>
      </w:r>
      <w:proofErr w:type="spellEnd"/>
      <w:r w:rsidR="00F522FD">
        <w:t xml:space="preserve"> nebo </w:t>
      </w:r>
      <w:proofErr w:type="spellStart"/>
      <w:r w:rsidR="00F522FD">
        <w:rPr>
          <w:i/>
          <w:iCs w:val="0"/>
        </w:rPr>
        <w:t>false</w:t>
      </w:r>
      <w:proofErr w:type="spellEnd"/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676690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proofErr w:type="spellStart"/>
      <w:r w:rsidR="00947C4E">
        <w:rPr>
          <w:i/>
          <w:iCs w:val="0"/>
        </w:rPr>
        <w:t>readWaveform</w:t>
      </w:r>
      <w:proofErr w:type="spellEnd"/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proofErr w:type="spellStart"/>
      <w:r w:rsidR="000E46AB">
        <w:rPr>
          <w:i/>
          <w:iCs w:val="0"/>
        </w:rPr>
        <w:t>processBlock</w:t>
      </w:r>
      <w:proofErr w:type="spellEnd"/>
      <w:r w:rsidR="000E46AB">
        <w:t xml:space="preserve">, </w:t>
      </w:r>
      <w:r w:rsidR="00E263A2">
        <w:t xml:space="preserve">jež je součástí třídy </w:t>
      </w:r>
      <w:proofErr w:type="spellStart"/>
      <w:r w:rsidR="00E263A2">
        <w:rPr>
          <w:i/>
          <w:iCs w:val="0"/>
        </w:rPr>
        <w:t>PluginProcessor</w:t>
      </w:r>
      <w:proofErr w:type="spellEnd"/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676691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676692"/>
      <w:proofErr w:type="spellStart"/>
      <w:r>
        <w:lastRenderedPageBreak/>
        <w:t>Granulizace</w:t>
      </w:r>
      <w:proofErr w:type="spellEnd"/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 w:rsidRPr="00ED106F">
        <w:rPr>
          <w:i/>
          <w:iCs w:val="0"/>
        </w:rPr>
        <w:t>Attack</w:t>
      </w:r>
      <w:proofErr w:type="spellEnd"/>
      <w:r w:rsidR="00F86A92">
        <w:t xml:space="preserve"> a </w:t>
      </w:r>
      <w:proofErr w:type="spellStart"/>
      <w:r w:rsidR="00F86A92" w:rsidRPr="00ED106F">
        <w:rPr>
          <w:i/>
          <w:iCs w:val="0"/>
        </w:rPr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676693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676694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 w:rsidRPr="00E86FA7">
        <w:rPr>
          <w:i/>
          <w:iCs/>
        </w:rPr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proofErr w:type="spellStart"/>
      <w:r w:rsidR="00282879" w:rsidRPr="0042689C">
        <w:rPr>
          <w:i/>
          <w:iCs/>
        </w:rPr>
        <w:t>peak</w:t>
      </w:r>
      <w:proofErr w:type="spellEnd"/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676695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676696"/>
      <w:r>
        <w:t>Řešení změny parametrů pomocí barvy</w:t>
      </w:r>
      <w:bookmarkEnd w:id="67"/>
    </w:p>
    <w:p w14:paraId="6FB33972" w14:textId="1CE2EE16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 w:rsidRPr="008E67E9">
        <w:rPr>
          <w:i/>
          <w:iCs/>
        </w:rPr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 w:rsidRPr="008E67E9">
        <w:rPr>
          <w:i/>
          <w:iCs/>
        </w:rPr>
        <w:t>Hue</w:t>
      </w:r>
      <w:proofErr w:type="spellEnd"/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proofErr w:type="spellStart"/>
      <w:r w:rsidR="00C07CF2">
        <w:rPr>
          <w:i/>
          <w:iCs/>
        </w:rPr>
        <w:t>Hue</w:t>
      </w:r>
      <w:proofErr w:type="spellEnd"/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2F7D9D">
        <w:rPr>
          <w:rFonts w:eastAsia="Adobe Heiti Std R"/>
        </w:rPr>
        <w:t>(</w:t>
      </w:r>
      <w:r w:rsidR="002F7D9D">
        <w:rPr>
          <w:rFonts w:eastAsia="Adobe Heiti Std R"/>
          <w:noProof/>
        </w:rPr>
        <w:t>4</w:t>
      </w:r>
      <w:r w:rsidR="002F7D9D">
        <w:rPr>
          <w:rFonts w:eastAsia="Adobe Heiti Std R"/>
        </w:rPr>
        <w:t>.</w:t>
      </w:r>
      <w:r w:rsidR="002F7D9D">
        <w:rPr>
          <w:rFonts w:eastAsia="Adobe Heiti Std R"/>
          <w:noProof/>
        </w:rPr>
        <w:t>1</w:t>
      </w:r>
      <w:r w:rsidR="002F7D9D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1FECF4B3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2F7D9D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2F7D9D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proofErr w:type="spellStart"/>
      <w:r w:rsidR="00270360">
        <w:rPr>
          <w:i/>
          <w:iCs/>
        </w:rPr>
        <w:t>Hue</w:t>
      </w:r>
      <w:proofErr w:type="spellEnd"/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proofErr w:type="spellStart"/>
      <w:r w:rsidR="00270C59">
        <w:t>ekvalizačního</w:t>
      </w:r>
      <w:proofErr w:type="spellEnd"/>
      <w:r w:rsidR="00270C59">
        <w:t xml:space="preserve">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proofErr w:type="spellStart"/>
      <w:r w:rsidR="006E7405">
        <w:rPr>
          <w:i/>
          <w:iCs w:val="0"/>
        </w:rPr>
        <w:t>Hue</w:t>
      </w:r>
      <w:proofErr w:type="spellEnd"/>
      <w:r w:rsidR="006E7405">
        <w:t xml:space="preserve"> a </w:t>
      </w:r>
      <w:proofErr w:type="spellStart"/>
      <w:r w:rsidR="006E7405">
        <w:rPr>
          <w:i/>
          <w:iCs w:val="0"/>
        </w:rPr>
        <w:t>Lightness</w:t>
      </w:r>
      <w:proofErr w:type="spellEnd"/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proofErr w:type="spellStart"/>
      <w:r w:rsidR="00674D0A">
        <w:rPr>
          <w:i/>
          <w:iCs w:val="0"/>
        </w:rPr>
        <w:t>Lightness</w:t>
      </w:r>
      <w:proofErr w:type="spellEnd"/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proofErr w:type="spellStart"/>
      <w:r w:rsidR="009539AD">
        <w:rPr>
          <w:i/>
          <w:iCs w:val="0"/>
        </w:rPr>
        <w:t>Hue</w:t>
      </w:r>
      <w:proofErr w:type="spellEnd"/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47F6B305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2F7D9D">
        <w:rPr>
          <w:noProof/>
        </w:rPr>
        <w:t>4</w:t>
      </w:r>
      <w:r w:rsidR="002F7D9D" w:rsidRPr="00555F11">
        <w:t>.</w:t>
      </w:r>
      <w:r w:rsidR="002F7D9D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4982326A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676729"/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64D58CF7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2F7D9D">
        <w:rPr>
          <w:noProof/>
        </w:rPr>
        <w:t>4</w:t>
      </w:r>
      <w:r w:rsidR="002F7D9D">
        <w:t>.</w:t>
      </w:r>
      <w:r w:rsidR="002F7D9D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3F60189D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676734"/>
            <w:r w:rsidR="002F7D9D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0739CE">
              <w:rPr>
                <w:i/>
                <w:iCs w:val="0"/>
              </w:rPr>
              <w:t>Granny</w:t>
            </w:r>
            <w:proofErr w:type="spellEnd"/>
            <w:r w:rsidR="000739CE">
              <w:rPr>
                <w:i/>
                <w:iCs w:val="0"/>
              </w:rPr>
              <w:t xml:space="preserve"> </w:t>
            </w:r>
            <w:proofErr w:type="spellStart"/>
            <w:r w:rsidR="000739CE">
              <w:rPr>
                <w:i/>
                <w:iCs w:val="0"/>
              </w:rPr>
              <w:t>Synth</w:t>
            </w:r>
            <w:bookmarkEnd w:id="72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67676697"/>
      <w:bookmarkStart w:id="74" w:name="_Toc101325795"/>
      <w:bookmarkStart w:id="75" w:name="_Toc215678063"/>
      <w:bookmarkStart w:id="76" w:name="_Toc56549768"/>
      <w:bookmarkStart w:id="77" w:name="_Ref15291953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3"/>
    </w:p>
    <w:p w14:paraId="1E6C8726" w14:textId="1DEC13FF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>nástroje</w:t>
      </w:r>
      <w:r w:rsidR="00AF66C2" w:rsidRPr="00AF66C2">
        <w:rPr>
          <w:i/>
          <w:iCs/>
        </w:rPr>
        <w:t xml:space="preserve"> </w:t>
      </w:r>
      <w:proofErr w:type="spellStart"/>
      <w:r w:rsidR="00AF66C2">
        <w:rPr>
          <w:i/>
          <w:iCs/>
        </w:rPr>
        <w:t>Granny</w:t>
      </w:r>
      <w:proofErr w:type="spellEnd"/>
      <w:r w:rsidR="00472022">
        <w:rPr>
          <w:i/>
          <w:iCs/>
        </w:rPr>
        <w:t xml:space="preserve"> </w:t>
      </w:r>
      <w:proofErr w:type="spellStart"/>
      <w:r w:rsidR="00712F2A">
        <w:rPr>
          <w:i/>
          <w:iCs/>
        </w:rPr>
        <w:t>Synth</w:t>
      </w:r>
      <w:proofErr w:type="spellEnd"/>
      <w:r w:rsidR="00712F2A">
        <w:t>.</w:t>
      </w:r>
      <w:r w:rsidR="009C1531">
        <w:t xml:space="preserve"> Jedná se o experimentální VST a </w:t>
      </w:r>
      <w:proofErr w:type="spellStart"/>
      <w:r w:rsidR="009C1531">
        <w:t>standalone</w:t>
      </w:r>
      <w:proofErr w:type="spellEnd"/>
      <w:r w:rsidR="009C1531">
        <w:t xml:space="preserve">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 xml:space="preserve">granulárního </w:t>
      </w:r>
      <w:proofErr w:type="spellStart"/>
      <w:r w:rsidR="00E97203">
        <w:t>sampleru</w:t>
      </w:r>
      <w:proofErr w:type="spellEnd"/>
      <w:r w:rsidR="00E97203">
        <w:t>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2635BB48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F10EA1">
        <w:t xml:space="preserve">jenž je součástí přílohy,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6D98FEA5" w14:textId="77777777" w:rsidR="00AB3278" w:rsidRDefault="00AB3278" w:rsidP="00E34A86">
            <w:pPr>
              <w:pStyle w:val="Titulek"/>
              <w:ind w:left="494" w:hanging="494"/>
              <w:jc w:val="center"/>
            </w:pPr>
          </w:p>
          <w:p w14:paraId="04A6465A" w14:textId="53BBFB00" w:rsidR="00C0616E" w:rsidRPr="00555F11" w:rsidRDefault="00AB3278" w:rsidP="00E34A86">
            <w:pPr>
              <w:pStyle w:val="Titulek"/>
              <w:ind w:left="494" w:hanging="494"/>
              <w:jc w:val="center"/>
            </w:pPr>
            <w:r w:rsidRPr="00AB3278">
              <w:rPr>
                <w:noProof/>
              </w:rPr>
              <w:drawing>
                <wp:inline distT="0" distB="0" distL="0" distR="0" wp14:anchorId="4CB41592" wp14:editId="29D7B809">
                  <wp:extent cx="5295196" cy="3533775"/>
                  <wp:effectExtent l="0" t="0" r="0" b="0"/>
                  <wp:docPr id="213324467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244678" name=""/>
                          <pic:cNvPicPr/>
                        </pic:nvPicPr>
                        <pic:blipFill rotWithShape="1">
                          <a:blip r:embed="rId25"/>
                          <a:srcRect l="931" t="1632" r="978" b="1294"/>
                          <a:stretch/>
                        </pic:blipFill>
                        <pic:spPr bwMode="auto">
                          <a:xfrm>
                            <a:off x="0" y="0"/>
                            <a:ext cx="5296269" cy="3534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16E" w:rsidRPr="00555F11" w14:paraId="2AF2B3AE" w14:textId="77777777" w:rsidTr="00D412D6">
        <w:tc>
          <w:tcPr>
            <w:tcW w:w="1668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051" w:type="dxa"/>
          </w:tcPr>
          <w:p w14:paraId="1C8EBCEE" w14:textId="11629B07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676730"/>
            <w:r w:rsidR="002F7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</w:t>
            </w:r>
            <w:proofErr w:type="spellStart"/>
            <w:r w:rsidR="008645FA">
              <w:t>sampleru</w:t>
            </w:r>
            <w:proofErr w:type="spellEnd"/>
            <w:r w:rsidR="008645FA">
              <w:t xml:space="preserve"> </w:t>
            </w:r>
            <w:proofErr w:type="spellStart"/>
            <w:r w:rsidR="008645FA">
              <w:rPr>
                <w:i/>
                <w:iCs w:val="0"/>
              </w:rPr>
              <w:t>Granny</w:t>
            </w:r>
            <w:proofErr w:type="spellEnd"/>
            <w:r w:rsidR="008645FA">
              <w:rPr>
                <w:i/>
                <w:iCs w:val="0"/>
              </w:rPr>
              <w:t xml:space="preserve"> </w:t>
            </w:r>
            <w:proofErr w:type="spellStart"/>
            <w:r w:rsidR="008645FA">
              <w:rPr>
                <w:i/>
                <w:iCs w:val="0"/>
              </w:rPr>
              <w:t>Synth</w:t>
            </w:r>
            <w:bookmarkEnd w:id="78"/>
            <w:proofErr w:type="spellEnd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676698"/>
      <w:r>
        <w:t>Gra</w:t>
      </w:r>
      <w:r w:rsidR="00DB2D71">
        <w:t>fické uživatelské rozhraní</w:t>
      </w:r>
      <w:bookmarkEnd w:id="79"/>
    </w:p>
    <w:p w14:paraId="73A74DEC" w14:textId="6DED9408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87639F">
        <w:t>,</w:t>
      </w:r>
      <w:r w:rsidR="00337DB1">
        <w:t xml:space="preserve"> rozdělených </w:t>
      </w:r>
      <w:r w:rsidR="00FD753B">
        <w:t xml:space="preserve">do </w:t>
      </w:r>
      <w:r w:rsidR="00B50A94">
        <w:t>skupin</w:t>
      </w:r>
      <w:r w:rsidR="00A06C2F">
        <w:t xml:space="preserve"> </w:t>
      </w:r>
      <w:r w:rsidR="00B50A94">
        <w:t xml:space="preserve">tlačítek </w:t>
      </w:r>
      <w:r w:rsidR="000F4003">
        <w:t>ovlivňujících režimy</w:t>
      </w:r>
      <w:r w:rsidR="00AE3C2E">
        <w:t>, ve kterých nástroj pracuje</w:t>
      </w:r>
      <w:r w:rsidR="00711D94">
        <w:t xml:space="preserve">, </w:t>
      </w:r>
      <w:r w:rsidR="001C08AD">
        <w:t xml:space="preserve">kruhových </w:t>
      </w:r>
      <w:r w:rsidR="00711D94">
        <w:t xml:space="preserve">posuvníků </w:t>
      </w:r>
      <w:r w:rsidR="002660F3">
        <w:t xml:space="preserve">pro MIDI </w:t>
      </w:r>
      <w:proofErr w:type="spellStart"/>
      <w:r w:rsidR="002660F3">
        <w:t>Root</w:t>
      </w:r>
      <w:proofErr w:type="spellEnd"/>
      <w:r w:rsidR="002660F3">
        <w:t xml:space="preserve"> </w:t>
      </w:r>
      <w:proofErr w:type="spellStart"/>
      <w:r w:rsidR="002660F3">
        <w:t>Note</w:t>
      </w:r>
      <w:proofErr w:type="spellEnd"/>
      <w:r w:rsidR="002660F3">
        <w:t xml:space="preserve"> a </w:t>
      </w:r>
      <w:r w:rsidR="00516EC0">
        <w:t xml:space="preserve">ohraničení zóny </w:t>
      </w:r>
      <w:proofErr w:type="spellStart"/>
      <w:r w:rsidR="00516EC0">
        <w:t>sampleru</w:t>
      </w:r>
      <w:proofErr w:type="spellEnd"/>
      <w:r w:rsidR="004A1F1A">
        <w:t xml:space="preserve">, </w:t>
      </w:r>
      <w:r w:rsidR="009B1656">
        <w:t>lineárního posuvníku</w:t>
      </w:r>
      <w:r w:rsidR="007C3E90">
        <w:t xml:space="preserve"> pro nastavení zesílení </w:t>
      </w:r>
      <w:r w:rsidR="00972A5A">
        <w:t>výstupního signálu</w:t>
      </w:r>
      <w:r w:rsidR="00982C1D">
        <w:t xml:space="preserve">, </w:t>
      </w:r>
      <w:r w:rsidR="00AC4582">
        <w:t xml:space="preserve">sady </w:t>
      </w:r>
      <w:r w:rsidR="00866FC2">
        <w:t xml:space="preserve">pro </w:t>
      </w:r>
      <w:r w:rsidR="00460A4D">
        <w:t xml:space="preserve">nastavení parametrů </w:t>
      </w:r>
      <w:proofErr w:type="spellStart"/>
      <w:r w:rsidR="00460A4D">
        <w:t>granulizace</w:t>
      </w:r>
      <w:proofErr w:type="spellEnd"/>
      <w:r w:rsidR="000B7BCD">
        <w:t>, panoramy</w:t>
      </w:r>
      <w:r w:rsidR="00460A4D">
        <w:t xml:space="preserve"> </w:t>
      </w:r>
      <w:r w:rsidR="00CE30AD">
        <w:t>a ADSR obálky pro výstupní signál</w:t>
      </w:r>
      <w:r w:rsidR="006C39F6">
        <w:t>.</w:t>
      </w:r>
      <w:r w:rsidR="004F1432">
        <w:t xml:space="preserve"> </w:t>
      </w:r>
      <w:proofErr w:type="spellStart"/>
      <w:r w:rsidR="00AB001F">
        <w:t>Granulizace</w:t>
      </w:r>
      <w:proofErr w:type="spellEnd"/>
      <w:r w:rsidR="00AB001F">
        <w:t xml:space="preserve"> </w:t>
      </w:r>
      <w:r w:rsidR="00991987">
        <w:t xml:space="preserve">samplu </w:t>
      </w:r>
      <w:r w:rsidR="00A54F9B">
        <w:t xml:space="preserve">od uživatele přijímá následující </w:t>
      </w:r>
      <w:r w:rsidR="00A54F9B">
        <w:lastRenderedPageBreak/>
        <w:t>parametry:</w:t>
      </w:r>
      <w:r w:rsidR="00890EB5">
        <w:t xml:space="preserve"> 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5F080F">
        <w:t xml:space="preserve"> a</w:t>
      </w:r>
      <w:r w:rsidR="00841C00">
        <w:t xml:space="preserve">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FF2BCA">
        <w:t xml:space="preserve"> parametry ADSR obálky </w:t>
      </w:r>
      <w:proofErr w:type="spellStart"/>
      <w:r w:rsidR="00FF2BCA">
        <w:t>sampleru</w:t>
      </w:r>
      <w:proofErr w:type="spellEnd"/>
      <w:r w:rsidR="0080155C">
        <w:t xml:space="preserve"> a </w:t>
      </w:r>
      <w:r w:rsidR="00187CD3">
        <w:t xml:space="preserve">MIDI </w:t>
      </w:r>
      <w:proofErr w:type="spellStart"/>
      <w:r w:rsidR="00187CD3">
        <w:t>Root</w:t>
      </w:r>
      <w:proofErr w:type="spellEnd"/>
      <w:r w:rsidR="00187CD3">
        <w:t xml:space="preserve"> </w:t>
      </w:r>
      <w:proofErr w:type="spellStart"/>
      <w:r w:rsidR="00187CD3">
        <w:t>Note</w:t>
      </w:r>
      <w:proofErr w:type="spellEnd"/>
      <w:r w:rsidR="00187CD3">
        <w:t xml:space="preserve">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 xml:space="preserve">spuštění režimu jednoduchého </w:t>
      </w:r>
      <w:proofErr w:type="spellStart"/>
      <w:r w:rsidR="002A75B1">
        <w:t>sampleru</w:t>
      </w:r>
      <w:proofErr w:type="spellEnd"/>
      <w:r w:rsidR="002A75B1">
        <w:t>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 xml:space="preserve">již </w:t>
      </w:r>
      <w:proofErr w:type="spellStart"/>
      <w:r w:rsidR="005A1707">
        <w:t>granulizovaného</w:t>
      </w:r>
      <w:proofErr w:type="spellEnd"/>
      <w:r w:rsidR="005A1707">
        <w:t xml:space="preserve">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7D3036C9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676731"/>
            <w:r w:rsidR="002F7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proofErr w:type="spellStart"/>
            <w:r w:rsidR="002628AE">
              <w:t>sampler</w:t>
            </w:r>
            <w:bookmarkEnd w:id="80"/>
            <w:proofErr w:type="spellEnd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03536E37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676732"/>
            <w:r w:rsidR="002F7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 xml:space="preserve">Detail displeje při zobrazení nahraného samplu v režimu granulární </w:t>
            </w:r>
            <w:proofErr w:type="spellStart"/>
            <w:r>
              <w:t>sampler</w:t>
            </w:r>
            <w:bookmarkEnd w:id="81"/>
            <w:proofErr w:type="spellEnd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676699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</w:t>
      </w:r>
      <w:proofErr w:type="spellStart"/>
      <w:r w:rsidR="00A234E7">
        <w:t>sampleru</w:t>
      </w:r>
      <w:proofErr w:type="spellEnd"/>
      <w:r w:rsidR="00A234E7">
        <w:t xml:space="preserve"> </w:t>
      </w:r>
      <w:proofErr w:type="spellStart"/>
      <w:r w:rsidR="002001CA">
        <w:rPr>
          <w:i/>
          <w:iCs/>
        </w:rPr>
        <w:t>Granny</w:t>
      </w:r>
      <w:proofErr w:type="spellEnd"/>
      <w:r w:rsidR="002001CA">
        <w:rPr>
          <w:i/>
          <w:iCs/>
        </w:rPr>
        <w:t xml:space="preserve"> </w:t>
      </w:r>
      <w:proofErr w:type="spellStart"/>
      <w:r w:rsidR="002001CA">
        <w:rPr>
          <w:i/>
          <w:iCs/>
        </w:rPr>
        <w:t>Synth</w:t>
      </w:r>
      <w:proofErr w:type="spellEnd"/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3177D914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2F7D9D">
        <w:rPr>
          <w:noProof/>
        </w:rPr>
        <w:t>5</w:t>
      </w:r>
      <w:r w:rsidR="002F7D9D" w:rsidRPr="00555F11">
        <w:t>.</w:t>
      </w:r>
      <w:r w:rsidR="002F7D9D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547A5CBC" w:rsidR="00DC665C" w:rsidRPr="00555F11" w:rsidRDefault="00D412D6" w:rsidP="00E34A86">
            <w:pPr>
              <w:pStyle w:val="Titulek"/>
              <w:ind w:left="494" w:hanging="494"/>
              <w:jc w:val="center"/>
            </w:pPr>
            <w:r w:rsidRPr="00D412D6">
              <w:rPr>
                <w:noProof/>
              </w:rPr>
              <w:drawing>
                <wp:inline distT="0" distB="0" distL="0" distR="0" wp14:anchorId="75448637" wp14:editId="60DDD7BA">
                  <wp:extent cx="5399405" cy="2844800"/>
                  <wp:effectExtent l="0" t="0" r="0" b="0"/>
                  <wp:docPr id="1329628097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628097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1240D369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676733"/>
            <w:r w:rsidR="002F7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2F7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</w:t>
            </w:r>
            <w:proofErr w:type="spellStart"/>
            <w:r w:rsidR="00FF49B5">
              <w:t>sampleru</w:t>
            </w:r>
            <w:proofErr w:type="spellEnd"/>
            <w:r w:rsidR="00FF49B5">
              <w:t xml:space="preserve"> </w:t>
            </w:r>
            <w:proofErr w:type="spellStart"/>
            <w:r w:rsidR="00FF49B5">
              <w:rPr>
                <w:i/>
                <w:iCs w:val="0"/>
              </w:rPr>
              <w:t>Granny</w:t>
            </w:r>
            <w:proofErr w:type="spellEnd"/>
            <w:r w:rsidR="00FF49B5">
              <w:rPr>
                <w:i/>
                <w:iCs w:val="0"/>
              </w:rPr>
              <w:t xml:space="preserve"> </w:t>
            </w:r>
            <w:proofErr w:type="spellStart"/>
            <w:r w:rsidR="00FF49B5">
              <w:rPr>
                <w:i/>
                <w:iCs w:val="0"/>
              </w:rPr>
              <w:t>Synth</w:t>
            </w:r>
            <w:bookmarkEnd w:id="84"/>
            <w:proofErr w:type="spellEnd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</w:t>
      </w:r>
      <w:proofErr w:type="spellStart"/>
      <w:r w:rsidR="00C27A6F">
        <w:t>granulizaci</w:t>
      </w:r>
      <w:proofErr w:type="spellEnd"/>
      <w:r w:rsidR="00C27A6F">
        <w:t xml:space="preserve">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 xml:space="preserve">bude </w:t>
      </w:r>
      <w:proofErr w:type="spellStart"/>
      <w:r w:rsidR="000E1534">
        <w:t>granulizací</w:t>
      </w:r>
      <w:proofErr w:type="spellEnd"/>
      <w:r w:rsidR="000E1534">
        <w:t xml:space="preserve">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676700"/>
      <w:r>
        <w:t>Režim jednoduch</w:t>
      </w:r>
      <w:r w:rsidR="00210114">
        <w:t>ého</w:t>
      </w:r>
      <w:r>
        <w:t xml:space="preserve"> </w:t>
      </w:r>
      <w:proofErr w:type="spellStart"/>
      <w:r>
        <w:t>sampler</w:t>
      </w:r>
      <w:r w:rsidR="00210114">
        <w:t>u</w:t>
      </w:r>
      <w:bookmarkEnd w:id="85"/>
      <w:proofErr w:type="spellEnd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</w:t>
      </w:r>
      <w:proofErr w:type="spellStart"/>
      <w:r>
        <w:t>sampler</w:t>
      </w:r>
      <w:proofErr w:type="spellEnd"/>
      <w:r>
        <w:t xml:space="preserve">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</w:t>
      </w:r>
      <w:proofErr w:type="spellStart"/>
      <w:r w:rsidR="005A4084">
        <w:t>granulizace</w:t>
      </w:r>
      <w:proofErr w:type="spellEnd"/>
      <w:r w:rsidR="005A4084">
        <w:t>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proofErr w:type="spellStart"/>
      <w:r w:rsidR="00837DA0">
        <w:rPr>
          <w:i/>
          <w:iCs/>
        </w:rPr>
        <w:t>originalBuffer</w:t>
      </w:r>
      <w:proofErr w:type="spellEnd"/>
      <w:r w:rsidR="00837DA0">
        <w:t xml:space="preserve"> </w:t>
      </w:r>
      <w:r w:rsidR="006E691E">
        <w:t xml:space="preserve">a jeho načtení do </w:t>
      </w:r>
      <w:proofErr w:type="spellStart"/>
      <w:r w:rsidR="00C118E3">
        <w:t>sampleru</w:t>
      </w:r>
      <w:proofErr w:type="spellEnd"/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>
        <w:t>loadFileViaButton</w:t>
      </w:r>
      <w:proofErr w:type="spellEnd"/>
      <w:r w:rsidR="008E6689">
        <w:t>(</w:t>
      </w:r>
      <w:proofErr w:type="gramEnd"/>
      <w:r w:rsidR="008E6689">
        <w:t>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proofErr w:type="spellStart"/>
      <w:r w:rsidR="00B66956">
        <w:t>FileChooser</w:t>
      </w:r>
      <w:proofErr w:type="spellEnd"/>
      <w:r w:rsidR="00B66956">
        <w:t xml:space="preserve"> </w:t>
      </w:r>
      <w:proofErr w:type="gramStart"/>
      <w:r w:rsidR="00B66956">
        <w:t>chooser{ “</w:t>
      </w:r>
      <w:proofErr w:type="spellStart"/>
      <w:proofErr w:type="gramEnd"/>
      <w:r w:rsidR="00B66956">
        <w:t>Vyberte</w:t>
      </w:r>
      <w:proofErr w:type="spellEnd"/>
      <w:r w:rsidR="00B66956">
        <w:t xml:space="preserve"> </w:t>
      </w:r>
      <w:proofErr w:type="spellStart"/>
      <w:r w:rsidR="00B66956">
        <w:t>soubor</w:t>
      </w:r>
      <w:proofErr w:type="spellEnd"/>
      <w:r w:rsidR="00B66956">
        <w:t>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proofErr w:type="spellStart"/>
      <w:proofErr w:type="gramStart"/>
      <w:r w:rsidR="003F2950">
        <w:t>chooser</w:t>
      </w:r>
      <w:r w:rsidR="00175173">
        <w:t>.browseFileForOpen</w:t>
      </w:r>
      <w:proofErr w:type="spellEnd"/>
      <w:proofErr w:type="gramEnd"/>
      <w:r w:rsidR="00175173">
        <w:t>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</w:t>
      </w:r>
      <w:proofErr w:type="spellStart"/>
      <w:proofErr w:type="gramStart"/>
      <w:r w:rsidR="008931F5">
        <w:t>chooser.getResult</w:t>
      </w:r>
      <w:proofErr w:type="spellEnd"/>
      <w:proofErr w:type="gramEnd"/>
      <w:r w:rsidR="008931F5">
        <w:t>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proofErr w:type="spellStart"/>
      <w:r w:rsidR="00716057">
        <w:t>myFormatReader</w:t>
      </w:r>
      <w:proofErr w:type="spellEnd"/>
      <w:r w:rsidR="00716057">
        <w:t xml:space="preserve"> = </w:t>
      </w:r>
      <w:proofErr w:type="spellStart"/>
      <w:r w:rsidR="00716057">
        <w:t>myFormatManager.createReaderFor</w:t>
      </w:r>
      <w:proofErr w:type="spellEnd"/>
      <w:r w:rsidR="00716057">
        <w:t>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proofErr w:type="spellStart"/>
      <w:r w:rsidR="00780431">
        <w:t>originalBuffer.setSize</w:t>
      </w:r>
      <w:proofErr w:type="spellEnd"/>
      <w:r w:rsidR="00780431">
        <w:t>(</w:t>
      </w:r>
      <w:proofErr w:type="spellStart"/>
      <w:r w:rsidR="00DB101E">
        <w:t>myFormatReader</w:t>
      </w:r>
      <w:proofErr w:type="spellEnd"/>
      <w:r w:rsidR="00DB101E">
        <w:t>-&gt;</w:t>
      </w:r>
      <w:proofErr w:type="spellStart"/>
      <w:r w:rsidR="00DB101E">
        <w:t>numChannels</w:t>
      </w:r>
      <w:proofErr w:type="spellEnd"/>
      <w:r w:rsidR="00DB101E">
        <w:t>, ...);</w:t>
      </w:r>
    </w:p>
    <w:p w14:paraId="308CAC55" w14:textId="02B04C3D" w:rsidR="00FF0EC2" w:rsidRDefault="00980E6D" w:rsidP="007A3ADE">
      <w:pPr>
        <w:pStyle w:val="Zdrojovkd"/>
      </w:pPr>
      <w:r>
        <w:t xml:space="preserve">  </w:t>
      </w:r>
      <w:proofErr w:type="spellStart"/>
      <w:r w:rsidR="00A066F2">
        <w:t>myFormatReader</w:t>
      </w:r>
      <w:proofErr w:type="spellEnd"/>
      <w:r w:rsidR="00A066F2">
        <w:t>-&gt;</w:t>
      </w:r>
      <w:proofErr w:type="gramStart"/>
      <w:r w:rsidR="00A066F2">
        <w:t>read(</w:t>
      </w:r>
      <w:proofErr w:type="gramEnd"/>
      <w:r w:rsidR="00A066F2">
        <w:t>&amp;</w:t>
      </w:r>
      <w:proofErr w:type="spellStart"/>
      <w:r w:rsidR="00A066F2">
        <w:t>originalBuffer</w:t>
      </w:r>
      <w:proofErr w:type="spellEnd"/>
      <w:r w:rsidR="00A066F2">
        <w:t>, ...</w:t>
      </w:r>
      <w:r w:rsidR="000F6731">
        <w:t xml:space="preserve"> </w:t>
      </w:r>
      <w:r w:rsidR="00A066F2">
        <w:t>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proofErr w:type="spellStart"/>
      <w:proofErr w:type="gramStart"/>
      <w:r w:rsidR="00EB2186">
        <w:t>degranulize</w:t>
      </w:r>
      <w:proofErr w:type="spellEnd"/>
      <w:r w:rsidR="00EB2186">
        <w:t>(</w:t>
      </w:r>
      <w:proofErr w:type="gramEnd"/>
      <w:r w:rsidR="00EB2186">
        <w:t>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proofErr w:type="spellStart"/>
      <w:r>
        <w:rPr>
          <w:i/>
          <w:iCs/>
        </w:rPr>
        <w:t>originalBuffer</w:t>
      </w:r>
      <w:proofErr w:type="spellEnd"/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proofErr w:type="spellStart"/>
      <w:r w:rsidR="007D0BA5">
        <w:rPr>
          <w:i/>
          <w:iCs/>
        </w:rPr>
        <w:t>PluginProcessor</w:t>
      </w:r>
      <w:proofErr w:type="spellEnd"/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proofErr w:type="spellStart"/>
      <w:proofErr w:type="gramStart"/>
      <w:r w:rsidR="00083A73">
        <w:rPr>
          <w:i/>
          <w:iCs/>
        </w:rPr>
        <w:t>degranulize</w:t>
      </w:r>
      <w:proofErr w:type="spellEnd"/>
      <w:r w:rsidR="00083A73">
        <w:rPr>
          <w:i/>
          <w:iCs/>
        </w:rPr>
        <w:t>(</w:t>
      </w:r>
      <w:proofErr w:type="gramEnd"/>
      <w:r w:rsidR="00083A73">
        <w:rPr>
          <w:i/>
          <w:iCs/>
        </w:rPr>
        <w:t>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proofErr w:type="spellStart"/>
      <w:r w:rsidR="00DC696D">
        <w:rPr>
          <w:i/>
          <w:iCs/>
        </w:rPr>
        <w:t>originalBuffer</w:t>
      </w:r>
      <w:proofErr w:type="spellEnd"/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</w:t>
      </w:r>
      <w:proofErr w:type="spellStart"/>
      <w:r w:rsidR="001214E1">
        <w:rPr>
          <w:i/>
          <w:iCs/>
        </w:rPr>
        <w:t>Sampler</w:t>
      </w:r>
      <w:proofErr w:type="spellEnd"/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proofErr w:type="spellStart"/>
      <w:proofErr w:type="gramStart"/>
      <w:r>
        <w:t>degranulize</w:t>
      </w:r>
      <w:proofErr w:type="spellEnd"/>
      <w:r>
        <w:t>(</w:t>
      </w:r>
      <w:proofErr w:type="gramEnd"/>
      <w:r>
        <w:t>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proofErr w:type="spellStart"/>
      <w:r w:rsidR="0048100D">
        <w:t>myGrannySynth.clearSounds</w:t>
      </w:r>
      <w:proofErr w:type="spellEnd"/>
      <w:r w:rsidR="0048100D">
        <w:t>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</w:t>
      </w:r>
      <w:proofErr w:type="spellStart"/>
      <w:r w:rsidR="00A36728">
        <w:t>originalBuffer.getNumSamples</w:t>
      </w:r>
      <w:proofErr w:type="spellEnd"/>
      <w:r w:rsidR="00A36728">
        <w:t>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proofErr w:type="spellStart"/>
      <w:r w:rsidR="003E2349">
        <w:t>readWaveform</w:t>
      </w:r>
      <w:proofErr w:type="spellEnd"/>
      <w:r w:rsidR="003E2349">
        <w:t>(</w:t>
      </w:r>
      <w:proofErr w:type="spellStart"/>
      <w:r w:rsidR="003E2349">
        <w:t>originalBuffer</w:t>
      </w:r>
      <w:proofErr w:type="spellEnd"/>
      <w:r w:rsidR="003E2349">
        <w:t>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proofErr w:type="spellStart"/>
      <w:r w:rsidR="00DC4F9E">
        <w:rPr>
          <w:b/>
          <w:bCs/>
        </w:rPr>
        <w:t>BigInteger</w:t>
      </w:r>
      <w:proofErr w:type="spellEnd"/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proofErr w:type="spellStart"/>
      <w:proofErr w:type="gramStart"/>
      <w:r w:rsidR="00836869">
        <w:t>range.setRange</w:t>
      </w:r>
      <w:proofErr w:type="spellEnd"/>
      <w:proofErr w:type="gramEnd"/>
      <w:r w:rsidR="00836869">
        <w:t xml:space="preserve">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proofErr w:type="spellStart"/>
      <w:r w:rsidR="002B37B5">
        <w:t>myGrannySynth.addSound</w:t>
      </w:r>
      <w:proofErr w:type="spellEnd"/>
      <w:r w:rsidR="002B37B5">
        <w:t>(</w:t>
      </w:r>
      <w:r w:rsidR="002B37B5">
        <w:rPr>
          <w:b/>
          <w:bCs/>
        </w:rPr>
        <w:t>new</w:t>
      </w:r>
      <w:r w:rsidR="002B37B5">
        <w:t xml:space="preserve"> </w:t>
      </w:r>
      <w:proofErr w:type="spellStart"/>
      <w:proofErr w:type="gramStart"/>
      <w:r w:rsidR="002B37B5">
        <w:t>SamplerSound</w:t>
      </w:r>
      <w:proofErr w:type="spellEnd"/>
      <w:r w:rsidR="002B37B5">
        <w:t>(</w:t>
      </w:r>
      <w:proofErr w:type="gramEnd"/>
      <w:r w:rsidR="002B37B5">
        <w:t>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proofErr w:type="spellStart"/>
      <w:proofErr w:type="gramStart"/>
      <w:r w:rsidR="00970A3A">
        <w:t>updateADSR</w:t>
      </w:r>
      <w:proofErr w:type="spellEnd"/>
      <w:r w:rsidR="00970A3A">
        <w:t>(</w:t>
      </w:r>
      <w:proofErr w:type="gramEnd"/>
      <w:r w:rsidR="00970A3A">
        <w:t>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</w:t>
      </w:r>
      <w:proofErr w:type="spellStart"/>
      <w:r w:rsidR="004927E5">
        <w:t>jednozónový</w:t>
      </w:r>
      <w:proofErr w:type="spellEnd"/>
      <w:r w:rsidR="004927E5">
        <w:t xml:space="preserve"> </w:t>
      </w:r>
      <w:proofErr w:type="spellStart"/>
      <w:r w:rsidR="004927E5">
        <w:t>sampler</w:t>
      </w:r>
      <w:proofErr w:type="spellEnd"/>
      <w:r w:rsidR="004927E5">
        <w:t xml:space="preserve">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676701"/>
      <w:r>
        <w:t xml:space="preserve">Režim granulárního </w:t>
      </w:r>
      <w:proofErr w:type="spellStart"/>
      <w:r>
        <w:t>sampleru</w:t>
      </w:r>
      <w:bookmarkEnd w:id="86"/>
      <w:proofErr w:type="spellEnd"/>
    </w:p>
    <w:p w14:paraId="4A02EA4B" w14:textId="1B9786B7" w:rsidR="00667D59" w:rsidRDefault="00C7197C" w:rsidP="0025119F">
      <w:pPr>
        <w:pStyle w:val="Prvnodstavec"/>
      </w:pPr>
      <w:r>
        <w:t xml:space="preserve">Režim granulárního </w:t>
      </w:r>
      <w:proofErr w:type="spellStart"/>
      <w:r>
        <w:t>sampleru</w:t>
      </w:r>
      <w:proofErr w:type="spellEnd"/>
      <w:r>
        <w:t xml:space="preserve"> je spuštěn</w:t>
      </w:r>
      <w:r w:rsidR="00D7591E">
        <w:t xml:space="preserve">, </w:t>
      </w:r>
      <w:r w:rsidR="007E2DF6">
        <w:t xml:space="preserve">pokud je soubor do </w:t>
      </w:r>
      <w:proofErr w:type="spellStart"/>
      <w:r w:rsidR="007E2DF6">
        <w:t>sampleru</w:t>
      </w:r>
      <w:proofErr w:type="spellEnd"/>
      <w:r w:rsidR="007E2DF6">
        <w:t xml:space="preserve">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 xml:space="preserve">v jednoduchém </w:t>
      </w:r>
      <w:proofErr w:type="spellStart"/>
      <w:r w:rsidR="00570DEB">
        <w:t>sampleru</w:t>
      </w:r>
      <w:proofErr w:type="spellEnd"/>
      <w:r w:rsidR="00570DEB">
        <w:t>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proofErr w:type="spellStart"/>
      <w:r w:rsidR="00D47C7D">
        <w:rPr>
          <w:i/>
          <w:iCs/>
        </w:rPr>
        <w:t>originalBuffer</w:t>
      </w:r>
      <w:proofErr w:type="spellEnd"/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proofErr w:type="spellStart"/>
      <w:proofErr w:type="gramStart"/>
      <w:r w:rsidR="0043186D">
        <w:rPr>
          <w:i/>
          <w:iCs/>
        </w:rPr>
        <w:t>granulisati</w:t>
      </w:r>
      <w:r w:rsidR="007C1FA2">
        <w:rPr>
          <w:i/>
          <w:iCs/>
        </w:rPr>
        <w:t>on</w:t>
      </w:r>
      <w:proofErr w:type="spellEnd"/>
      <w:r w:rsidR="007C1FA2">
        <w:rPr>
          <w:i/>
          <w:iCs/>
        </w:rPr>
        <w:t>(</w:t>
      </w:r>
      <w:proofErr w:type="gramEnd"/>
      <w:r w:rsidR="007C1FA2">
        <w:rPr>
          <w:i/>
          <w:iCs/>
        </w:rPr>
        <w:t>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proofErr w:type="spellStart"/>
      <w:r w:rsidR="00EF46E2">
        <w:rPr>
          <w:i/>
          <w:iCs/>
        </w:rPr>
        <w:t>AudioBuffer</w:t>
      </w:r>
      <w:proofErr w:type="spellEnd"/>
      <w:r w:rsidR="00EF46E2">
        <w:rPr>
          <w:i/>
          <w:iCs/>
        </w:rPr>
        <w:t>&lt;</w:t>
      </w:r>
      <w:proofErr w:type="spellStart"/>
      <w:r w:rsidR="00EF46E2">
        <w:rPr>
          <w:i/>
          <w:iCs/>
        </w:rPr>
        <w:t>float</w:t>
      </w:r>
      <w:proofErr w:type="spellEnd"/>
      <w:r w:rsidR="00EF46E2">
        <w:rPr>
          <w:i/>
          <w:iCs/>
        </w:rPr>
        <w:t>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</w:t>
      </w:r>
      <w:proofErr w:type="spellStart"/>
      <w:proofErr w:type="gramStart"/>
      <w:r>
        <w:t>granulisation</w:t>
      </w:r>
      <w:proofErr w:type="spellEnd"/>
      <w:r>
        <w:t>(</w:t>
      </w:r>
      <w:proofErr w:type="gramEnd"/>
      <w:r>
        <w:t>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764A3594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proofErr w:type="spellStart"/>
      <w:r w:rsidR="00117771">
        <w:t>grainLengthInMs</w:t>
      </w:r>
      <w:proofErr w:type="spellEnd"/>
      <w:r w:rsidR="008D22C1">
        <w:t xml:space="preserve"> = </w:t>
      </w:r>
      <w:proofErr w:type="spellStart"/>
      <w:r w:rsidR="008D22C1">
        <w:t>myValTrSt.getRawParameterValue</w:t>
      </w:r>
      <w:proofErr w:type="spellEnd"/>
      <w:proofErr w:type="gramStart"/>
      <w:r w:rsidR="005A1C47">
        <w:t>(</w:t>
      </w:r>
      <w:r w:rsidR="00912714">
        <w:t xml:space="preserve"> </w:t>
      </w:r>
      <w:r w:rsidR="005A1C47">
        <w:t>...</w:t>
      </w:r>
      <w:proofErr w:type="gramEnd"/>
      <w:r w:rsidR="00912714">
        <w:t xml:space="preserve"> </w:t>
      </w:r>
      <w:r w:rsidR="005A1C47">
        <w:t>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proofErr w:type="spellStart"/>
      <w:r w:rsidR="0037590F">
        <w:t>grain</w:t>
      </w:r>
      <w:r w:rsidR="00B90867">
        <w:t>S</w:t>
      </w:r>
      <w:r w:rsidR="0037590F">
        <w:t>ize</w:t>
      </w:r>
      <w:proofErr w:type="spellEnd"/>
      <w:r w:rsidR="0037590F">
        <w:t xml:space="preserve"> = </w:t>
      </w:r>
      <w:proofErr w:type="spellStart"/>
      <w:r w:rsidR="0037590F">
        <w:rPr>
          <w:b/>
          <w:bCs/>
        </w:rPr>
        <w:t>static_cast</w:t>
      </w:r>
      <w:proofErr w:type="spellEnd"/>
      <w:r w:rsidR="0037590F">
        <w:t>&lt;</w:t>
      </w:r>
      <w:r w:rsidR="0037590F">
        <w:rPr>
          <w:b/>
          <w:bCs/>
        </w:rPr>
        <w:t>int</w:t>
      </w:r>
      <w:r w:rsidR="0037590F">
        <w:t>&gt;(</w:t>
      </w:r>
      <w:proofErr w:type="spellStart"/>
      <w:r w:rsidR="0037590F">
        <w:t>grainLengthInMs</w:t>
      </w:r>
      <w:proofErr w:type="spellEnd"/>
      <w:r w:rsidR="001C0C4F">
        <w:t>*</w:t>
      </w:r>
      <w:proofErr w:type="spellStart"/>
      <w:r w:rsidR="001C0C4F">
        <w:t>sampleRate</w:t>
      </w:r>
      <w:proofErr w:type="spellEnd"/>
      <w:r w:rsidR="00D4266F">
        <w:t>/1000</w:t>
      </w:r>
      <w:r w:rsidR="00893AFB">
        <w:t>);</w:t>
      </w:r>
    </w:p>
    <w:p w14:paraId="55A824E9" w14:textId="77777777" w:rsidR="004455B3" w:rsidRDefault="004455B3" w:rsidP="001C0C4F">
      <w:pPr>
        <w:pStyle w:val="Zdrojovkd"/>
        <w:jc w:val="left"/>
      </w:pP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54BF00F9" w14:textId="77777777" w:rsidR="004455B3" w:rsidRDefault="004455B3" w:rsidP="001C0C4F">
      <w:pPr>
        <w:pStyle w:val="Zdrojovkd"/>
        <w:jc w:val="left"/>
      </w:pPr>
    </w:p>
    <w:p w14:paraId="10E7E046" w14:textId="6103D4C2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proofErr w:type="spellStart"/>
      <w:r w:rsidR="00927053">
        <w:t>overlapInPercent</w:t>
      </w:r>
      <w:proofErr w:type="spellEnd"/>
      <w:r w:rsidR="00927053">
        <w:t xml:space="preserve"> </w:t>
      </w:r>
      <w:r w:rsidR="000170CD">
        <w:t xml:space="preserve">= </w:t>
      </w:r>
      <w:proofErr w:type="spellStart"/>
      <w:r w:rsidR="000170CD">
        <w:t>myValTrSt.getRawParameterValue</w:t>
      </w:r>
      <w:proofErr w:type="spellEnd"/>
      <w:proofErr w:type="gramStart"/>
      <w:r w:rsidR="000170CD">
        <w:t>(</w:t>
      </w:r>
      <w:r w:rsidR="00912714">
        <w:t xml:space="preserve"> </w:t>
      </w:r>
      <w:r w:rsidR="000170CD">
        <w:t>...</w:t>
      </w:r>
      <w:proofErr w:type="gramEnd"/>
      <w:r w:rsidR="00912714">
        <w:t xml:space="preserve"> </w:t>
      </w:r>
      <w:r w:rsidR="000170CD">
        <w:t>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proofErr w:type="spellStart"/>
      <w:r w:rsidR="00A1102E">
        <w:t>overlapInSamples</w:t>
      </w:r>
      <w:proofErr w:type="spellEnd"/>
      <w:r w:rsidR="00A1102E">
        <w:t xml:space="preserve"> = </w:t>
      </w:r>
      <w:proofErr w:type="spellStart"/>
      <w:r w:rsidR="00E557EE">
        <w:rPr>
          <w:b/>
          <w:bCs/>
        </w:rPr>
        <w:t>static_cast</w:t>
      </w:r>
      <w:proofErr w:type="spellEnd"/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</w:t>
      </w:r>
      <w:proofErr w:type="spellStart"/>
      <w:r w:rsidR="00C33927">
        <w:t>over</w:t>
      </w:r>
      <w:r w:rsidR="005C5C06">
        <w:t>lPe</w:t>
      </w:r>
      <w:r w:rsidR="00296247">
        <w:t>rcent</w:t>
      </w:r>
      <w:proofErr w:type="spellEnd"/>
      <w:r w:rsidR="008529F7">
        <w:t>/100</w:t>
      </w:r>
      <w:r w:rsidR="00CF47D3">
        <w:t>)</w:t>
      </w:r>
      <w:r w:rsidR="00C33927">
        <w:t>;</w:t>
      </w:r>
    </w:p>
    <w:p w14:paraId="15AC35F0" w14:textId="77777777" w:rsidR="004455B3" w:rsidRDefault="004455B3" w:rsidP="001C0C4F">
      <w:pPr>
        <w:pStyle w:val="Zdrojovkd"/>
        <w:jc w:val="left"/>
      </w:pP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6B0CE065" w14:textId="77777777" w:rsidR="004455B3" w:rsidRDefault="004455B3" w:rsidP="001C0C4F">
      <w:pPr>
        <w:pStyle w:val="Zdrojovkd"/>
        <w:jc w:val="left"/>
      </w:pPr>
    </w:p>
    <w:p w14:paraId="37CFC154" w14:textId="5EE0F99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</w:t>
      </w:r>
      <w:proofErr w:type="spellStart"/>
      <w:r w:rsidR="003824E1">
        <w:t>attackInPercent</w:t>
      </w:r>
      <w:proofErr w:type="spellEnd"/>
      <w:r w:rsidR="003824E1">
        <w:t xml:space="preserve"> </w:t>
      </w:r>
      <w:r w:rsidR="00BF7B4D">
        <w:t xml:space="preserve">= </w:t>
      </w:r>
      <w:proofErr w:type="spellStart"/>
      <w:r w:rsidR="00BF7B4D">
        <w:t>myValTrSt.getRawParameterValue</w:t>
      </w:r>
      <w:proofErr w:type="spellEnd"/>
      <w:proofErr w:type="gramStart"/>
      <w:r w:rsidR="00BF7B4D">
        <w:t>(</w:t>
      </w:r>
      <w:r w:rsidR="00912714">
        <w:t xml:space="preserve"> </w:t>
      </w:r>
      <w:r w:rsidR="00BF7B4D">
        <w:t>...</w:t>
      </w:r>
      <w:proofErr w:type="gramEnd"/>
      <w:r w:rsidR="00912714">
        <w:t xml:space="preserve"> </w:t>
      </w:r>
      <w:r w:rsidR="00BF7B4D">
        <w:t>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</w:t>
      </w:r>
      <w:proofErr w:type="spellStart"/>
      <w:r w:rsidR="00DB6F46">
        <w:t>attackInSamples</w:t>
      </w:r>
      <w:proofErr w:type="spellEnd"/>
      <w:r w:rsidR="00DB6F46">
        <w:t xml:space="preserve"> = ...;</w:t>
      </w:r>
    </w:p>
    <w:p w14:paraId="505F77F8" w14:textId="77777777" w:rsidR="004455B3" w:rsidRDefault="004455B3" w:rsidP="001C0C4F">
      <w:pPr>
        <w:pStyle w:val="Zdrojovkd"/>
        <w:jc w:val="left"/>
      </w:pPr>
    </w:p>
    <w:p w14:paraId="02EAEFE9" w14:textId="254063F1" w:rsidR="00DC33EA" w:rsidRDefault="00DC33EA" w:rsidP="001C0C4F">
      <w:pPr>
        <w:pStyle w:val="Zdrojovkd"/>
        <w:jc w:val="left"/>
      </w:pPr>
      <w:r>
        <w:t xml:space="preserve">  ...</w:t>
      </w:r>
    </w:p>
    <w:p w14:paraId="488BBDC3" w14:textId="77777777" w:rsidR="004455B3" w:rsidRPr="00DB6F46" w:rsidRDefault="004455B3" w:rsidP="001C0C4F">
      <w:pPr>
        <w:pStyle w:val="Zdrojovkd"/>
        <w:jc w:val="left"/>
      </w:pP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proofErr w:type="spellStart"/>
      <w:r w:rsidR="006F5B25">
        <w:rPr>
          <w:i/>
          <w:iCs/>
        </w:rPr>
        <w:t>myValTrSt</w:t>
      </w:r>
      <w:proofErr w:type="spellEnd"/>
      <w:r w:rsidR="00E4472E">
        <w:t xml:space="preserve">, instancí objektu </w:t>
      </w:r>
      <w:proofErr w:type="spellStart"/>
      <w:r w:rsidR="000C365C">
        <w:rPr>
          <w:i/>
          <w:iCs/>
        </w:rPr>
        <w:t>ValueTreeState</w:t>
      </w:r>
      <w:proofErr w:type="spellEnd"/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</w:t>
      </w:r>
      <w:proofErr w:type="spellStart"/>
      <w:r w:rsidR="000F0473">
        <w:t>ms</w:t>
      </w:r>
      <w:proofErr w:type="spellEnd"/>
      <w:r w:rsidR="000F0473">
        <w:t xml:space="preserve">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676702"/>
      <w:r>
        <w:t xml:space="preserve">Nastavitelné parametry </w:t>
      </w:r>
      <w:proofErr w:type="spellStart"/>
      <w:r>
        <w:t>sampleru</w:t>
      </w:r>
      <w:bookmarkEnd w:id="87"/>
      <w:proofErr w:type="spellEnd"/>
    </w:p>
    <w:p w14:paraId="40789C65" w14:textId="193E95F2" w:rsidR="005F71B8" w:rsidRDefault="00D33182" w:rsidP="00C51F29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2F7D9D">
        <w:rPr>
          <w:noProof/>
        </w:rPr>
        <w:t>5</w:t>
      </w:r>
      <w:r w:rsidR="002F7D9D">
        <w:t>.</w:t>
      </w:r>
      <w:r w:rsidR="002F7D9D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02030790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676735"/>
            <w:r w:rsidR="002F7D9D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</w:t>
            </w:r>
            <w:proofErr w:type="spellStart"/>
            <w:r w:rsidR="0091782F">
              <w:t>sampleru</w:t>
            </w:r>
            <w:proofErr w:type="spellEnd"/>
            <w:r w:rsidR="0091782F">
              <w:rPr>
                <w:i/>
                <w:iCs w:val="0"/>
              </w:rPr>
              <w:t xml:space="preserve"> </w:t>
            </w:r>
            <w:proofErr w:type="spellStart"/>
            <w:r w:rsidR="0091782F">
              <w:rPr>
                <w:i/>
                <w:iCs w:val="0"/>
              </w:rPr>
              <w:t>Granny</w:t>
            </w:r>
            <w:proofErr w:type="spellEnd"/>
            <w:r w:rsidR="007B41F0">
              <w:rPr>
                <w:i/>
                <w:iCs w:val="0"/>
              </w:rPr>
              <w:t xml:space="preserve"> </w:t>
            </w:r>
            <w:proofErr w:type="spellStart"/>
            <w:r w:rsidR="007B41F0">
              <w:rPr>
                <w:i/>
                <w:iCs w:val="0"/>
              </w:rPr>
              <w:t>Synth</w:t>
            </w:r>
            <w:bookmarkEnd w:id="89"/>
            <w:proofErr w:type="spellEnd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</w:t>
            </w:r>
            <w:proofErr w:type="spellStart"/>
            <w:r>
              <w:t>s</w:t>
            </w:r>
            <w:r w:rsidR="007645B5">
              <w:t>ampler</w:t>
            </w:r>
            <w:proofErr w:type="spellEnd"/>
            <w:r w:rsidR="007645B5">
              <w:t xml:space="preserve"> / granulární </w:t>
            </w:r>
            <w:proofErr w:type="spellStart"/>
            <w:r w:rsidR="007645B5">
              <w:t>sampler</w:t>
            </w:r>
            <w:proofErr w:type="spellEnd"/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 xml:space="preserve">MIDI </w:t>
            </w:r>
            <w:proofErr w:type="spellStart"/>
            <w:r>
              <w:t>Root</w:t>
            </w:r>
            <w:proofErr w:type="spellEnd"/>
            <w:r>
              <w:t xml:space="preserve">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Jednoduchý i 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 xml:space="preserve">0,1–100 </w:t>
            </w:r>
            <w:proofErr w:type="spellStart"/>
            <w:r>
              <w:rPr>
                <w:sz w:val="20"/>
              </w:rPr>
              <w:t>ms</w:t>
            </w:r>
            <w:proofErr w:type="spellEnd"/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  <w:r>
              <w:t xml:space="preserve">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Granulární </w:t>
            </w:r>
            <w:proofErr w:type="spellStart"/>
            <w:r>
              <w:t>sampler</w:t>
            </w:r>
            <w:proofErr w:type="spellEnd"/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Attack</w:t>
            </w:r>
            <w:proofErr w:type="spellEnd"/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</w:t>
            </w:r>
            <w:proofErr w:type="spellStart"/>
            <w:r w:rsidR="00724F8E">
              <w:t>sampler</w:t>
            </w:r>
            <w:proofErr w:type="spellEnd"/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Decay</w:t>
            </w:r>
            <w:proofErr w:type="spellEnd"/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</w:t>
            </w:r>
            <w:proofErr w:type="spellStart"/>
            <w:r w:rsidR="007C191F">
              <w:t>sampler</w:t>
            </w:r>
            <w:proofErr w:type="spellEnd"/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Sustain</w:t>
            </w:r>
            <w:proofErr w:type="spellEnd"/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</w:t>
            </w:r>
            <w:proofErr w:type="spellStart"/>
            <w:r w:rsidR="00452903">
              <w:t>sampler</w:t>
            </w:r>
            <w:proofErr w:type="spellEnd"/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proofErr w:type="spellStart"/>
            <w:r>
              <w:t>Release</w:t>
            </w:r>
            <w:proofErr w:type="spellEnd"/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</w:t>
            </w:r>
            <w:proofErr w:type="spellStart"/>
            <w:r w:rsidR="00437898">
              <w:t>sampler</w:t>
            </w:r>
            <w:proofErr w:type="spellEnd"/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41867D8F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 xml:space="preserve">MIDI </w:t>
      </w:r>
      <w:proofErr w:type="spellStart"/>
      <w:r w:rsidR="00AC5082">
        <w:t>Root</w:t>
      </w:r>
      <w:proofErr w:type="spellEnd"/>
      <w:r w:rsidR="00AC5082">
        <w:t xml:space="preserve"> </w:t>
      </w:r>
      <w:proofErr w:type="spellStart"/>
      <w:r w:rsidR="00AC5082">
        <w:t>Note</w:t>
      </w:r>
      <w:proofErr w:type="spellEnd"/>
      <w:r w:rsidR="00965F13">
        <w:t xml:space="preserve"> – tedy </w:t>
      </w:r>
      <w:r w:rsidR="00C61997">
        <w:t>té</w:t>
      </w:r>
      <w:r w:rsidR="00F30C76">
        <w:t xml:space="preserve"> notě, na které </w:t>
      </w:r>
      <w:proofErr w:type="spellStart"/>
      <w:r w:rsidR="00F93297">
        <w:t>sampler</w:t>
      </w:r>
      <w:proofErr w:type="spellEnd"/>
      <w:r w:rsidR="00F93297">
        <w:t xml:space="preserve">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2F7D9D">
        <w:rPr>
          <w:rFonts w:eastAsia="Adobe Heiti Std R"/>
        </w:rPr>
        <w:t>(</w:t>
      </w:r>
      <w:r w:rsidR="002F7D9D">
        <w:rPr>
          <w:rFonts w:eastAsia="Adobe Heiti Std R"/>
          <w:noProof/>
        </w:rPr>
        <w:t>5</w:t>
      </w:r>
      <w:r w:rsidR="002F7D9D">
        <w:rPr>
          <w:rFonts w:eastAsia="Adobe Heiti Std R"/>
        </w:rPr>
        <w:t>.</w:t>
      </w:r>
      <w:r w:rsidR="002F7D9D">
        <w:rPr>
          <w:rFonts w:eastAsia="Adobe Heiti Std R"/>
          <w:noProof/>
        </w:rPr>
        <w:t>1</w:t>
      </w:r>
      <w:r w:rsidR="002F7D9D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1FFCDDAA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2F7D9D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2F7D9D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</w:t>
      </w:r>
      <w:proofErr w:type="spellStart"/>
      <w:r w:rsidR="004B4D19">
        <w:t>Note</w:t>
      </w:r>
      <w:proofErr w:type="spellEnd"/>
      <w:r w:rsidR="004B4D19">
        <w:t xml:space="preserve"> je číslo stisknuté noty a </w:t>
      </w:r>
      <w:r>
        <w:t xml:space="preserve">MIDI </w:t>
      </w:r>
      <w:proofErr w:type="spellStart"/>
      <w:r>
        <w:t>Root</w:t>
      </w:r>
      <w:proofErr w:type="spellEnd"/>
      <w:r>
        <w:t xml:space="preserve"> </w:t>
      </w:r>
      <w:proofErr w:type="spellStart"/>
      <w:r>
        <w:t>Note</w:t>
      </w:r>
      <w:proofErr w:type="spellEnd"/>
      <w:r>
        <w:t xml:space="preserve">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676703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proofErr w:type="spellStart"/>
      <w:r w:rsidR="007C4936">
        <w:t>sampleru</w:t>
      </w:r>
      <w:proofErr w:type="spellEnd"/>
      <w:r w:rsidR="007C4936">
        <w:t xml:space="preserve">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proofErr w:type="spellStart"/>
      <w:r w:rsidR="00695F9B">
        <w:t>sampleru</w:t>
      </w:r>
      <w:proofErr w:type="spellEnd"/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7E39B4">
        <w:t>colourModifier</w:t>
      </w:r>
      <w:proofErr w:type="spellEnd"/>
      <w:r>
        <w:t>(</w:t>
      </w:r>
      <w:proofErr w:type="gramEnd"/>
      <w:r>
        <w:t>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proofErr w:type="spellStart"/>
      <w:r w:rsidR="00A3565E">
        <w:t>myCameraDevice</w:t>
      </w:r>
      <w:proofErr w:type="spellEnd"/>
      <w:r w:rsidR="00D94E02">
        <w:t>-&gt;</w:t>
      </w:r>
      <w:proofErr w:type="spellStart"/>
      <w:r w:rsidR="00A3565E">
        <w:t>takeStillPicture</w:t>
      </w:r>
      <w:proofErr w:type="spellEnd"/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proofErr w:type="gramStart"/>
      <w:r w:rsidR="00D94E02">
        <w:t>])</w:t>
      </w:r>
      <w:r w:rsidR="00F90971">
        <w:rPr>
          <w:b/>
          <w:bCs/>
        </w:rPr>
        <w:t>const</w:t>
      </w:r>
      <w:proofErr w:type="gramEnd"/>
      <w:r w:rsidR="00F90971">
        <w:t xml:space="preserve"> </w:t>
      </w:r>
      <w:proofErr w:type="spellStart"/>
      <w:r w:rsidR="00F90971">
        <w:t>juce</w:t>
      </w:r>
      <w:proofErr w:type="spellEnd"/>
      <w:r w:rsidR="00F90971">
        <w:t>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</w:t>
      </w:r>
      <w:proofErr w:type="spellStart"/>
      <w:r w:rsidR="00AE5B39">
        <w:t>averagePixel</w:t>
      </w:r>
      <w:proofErr w:type="spellEnd"/>
      <w:r w:rsidR="00AE5B39">
        <w:t>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proofErr w:type="spellStart"/>
      <w:r w:rsidR="008B2700">
        <w:rPr>
          <w:i/>
          <w:iCs/>
        </w:rPr>
        <w:t>takeStillPicture</w:t>
      </w:r>
      <w:proofErr w:type="spellEnd"/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proofErr w:type="spellStart"/>
      <w:r w:rsidR="00E30BE9">
        <w:rPr>
          <w:i/>
          <w:iCs/>
        </w:rPr>
        <w:t>averagePixel</w:t>
      </w:r>
      <w:proofErr w:type="spellEnd"/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 w:rsidR="00762884">
        <w:t>averagePixel</w:t>
      </w:r>
      <w:proofErr w:type="spellEnd"/>
      <w:r w:rsidR="00762884">
        <w:t>(</w:t>
      </w:r>
      <w:proofErr w:type="gramEnd"/>
      <w:r w:rsidR="00F933D6">
        <w:rPr>
          <w:b/>
          <w:bCs/>
        </w:rPr>
        <w:t>const Image</w:t>
      </w:r>
      <w:r w:rsidR="00F933D6">
        <w:t xml:space="preserve">&amp; </w:t>
      </w:r>
      <w:proofErr w:type="spellStart"/>
      <w:r w:rsidR="00F933D6">
        <w:t>img</w:t>
      </w:r>
      <w:proofErr w:type="spellEnd"/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proofErr w:type="gramStart"/>
      <w:r w:rsidR="00E04664">
        <w:t>std::</w:t>
      </w:r>
      <w:proofErr w:type="gramEnd"/>
      <w:r w:rsidR="00E04664">
        <w:t>vector&lt;</w:t>
      </w:r>
      <w:proofErr w:type="spellStart"/>
      <w:r w:rsidR="00E04664">
        <w:rPr>
          <w:b/>
          <w:bCs/>
        </w:rPr>
        <w:t>Colour</w:t>
      </w:r>
      <w:proofErr w:type="spellEnd"/>
      <w:r w:rsidR="00E04664">
        <w:t>&gt;</w:t>
      </w:r>
      <w:r w:rsidR="00916DAF">
        <w:t xml:space="preserve"> </w:t>
      </w:r>
      <w:proofErr w:type="spellStart"/>
      <w:r w:rsidR="00916DAF">
        <w:t>pixelColours</w:t>
      </w:r>
      <w:proofErr w:type="spellEnd"/>
      <w:r w:rsidR="00916DAF">
        <w:t>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proofErr w:type="gramStart"/>
      <w:r w:rsidR="0078683E">
        <w:t>std::</w:t>
      </w:r>
      <w:proofErr w:type="gramEnd"/>
      <w:r w:rsidR="0078683E">
        <w:t>vector&lt;</w:t>
      </w:r>
      <w:r w:rsidR="0078683E">
        <w:rPr>
          <w:b/>
          <w:bCs/>
        </w:rPr>
        <w:t>float</w:t>
      </w:r>
      <w:r w:rsidR="0078683E">
        <w:t xml:space="preserve">&gt; </w:t>
      </w:r>
      <w:proofErr w:type="spellStart"/>
      <w:r w:rsidR="0078683E">
        <w:t>pixelHue</w:t>
      </w:r>
      <w:proofErr w:type="spellEnd"/>
      <w:r w:rsidR="0078683E">
        <w:t>;</w:t>
      </w:r>
    </w:p>
    <w:p w14:paraId="605427B9" w14:textId="7FEC2EEF" w:rsidR="0078683E" w:rsidRDefault="0078683E" w:rsidP="00FB1A8D">
      <w:pPr>
        <w:pStyle w:val="Zdrojovkd"/>
      </w:pPr>
      <w:r>
        <w:t xml:space="preserve">  </w:t>
      </w:r>
      <w:proofErr w:type="gramStart"/>
      <w:r>
        <w:t>std::</w:t>
      </w:r>
      <w:proofErr w:type="gramEnd"/>
      <w:r>
        <w:t>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pixelSaturation</w:t>
      </w:r>
      <w:proofErr w:type="spellEnd"/>
      <w:r>
        <w:t>;</w:t>
      </w:r>
    </w:p>
    <w:p w14:paraId="2AA00D4A" w14:textId="6C7167E0" w:rsidR="00D623CB" w:rsidRDefault="00D623CB" w:rsidP="00FB1A8D">
      <w:pPr>
        <w:pStyle w:val="Zdrojovkd"/>
      </w:pPr>
      <w:r>
        <w:t xml:space="preserve">  </w:t>
      </w:r>
      <w:proofErr w:type="gramStart"/>
      <w:r>
        <w:t>std::</w:t>
      </w:r>
      <w:proofErr w:type="gramEnd"/>
      <w:r>
        <w:t>vector&lt;</w:t>
      </w:r>
      <w:r>
        <w:rPr>
          <w:b/>
          <w:bCs/>
        </w:rPr>
        <w:t>float</w:t>
      </w:r>
      <w:r>
        <w:t xml:space="preserve">&gt; </w:t>
      </w:r>
      <w:proofErr w:type="spellStart"/>
      <w:r>
        <w:t>pixelLightness</w:t>
      </w:r>
      <w:proofErr w:type="spellEnd"/>
      <w:r>
        <w:t>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</w:t>
      </w:r>
      <w:proofErr w:type="spellStart"/>
      <w:proofErr w:type="gramStart"/>
      <w:r>
        <w:t>img.getHeig</w:t>
      </w:r>
      <w:r w:rsidR="00297FFC">
        <w:t>h</w:t>
      </w:r>
      <w:r>
        <w:t>t</w:t>
      </w:r>
      <w:proofErr w:type="spellEnd"/>
      <w:proofErr w:type="gramEnd"/>
      <w:r>
        <w:t>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</w:t>
      </w:r>
      <w:proofErr w:type="spellStart"/>
      <w:proofErr w:type="gramStart"/>
      <w:r w:rsidR="00297FFC">
        <w:t>img.getWidth</w:t>
      </w:r>
      <w:proofErr w:type="spellEnd"/>
      <w:proofErr w:type="gramEnd"/>
      <w:r w:rsidR="00297FFC">
        <w:t>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proofErr w:type="spellStart"/>
      <w:r w:rsidR="00C840BB">
        <w:t>pixelColours.push_</w:t>
      </w:r>
      <w:proofErr w:type="gramStart"/>
      <w:r w:rsidR="00C840BB">
        <w:t>back</w:t>
      </w:r>
      <w:proofErr w:type="spellEnd"/>
      <w:r w:rsidR="00C840BB">
        <w:t>(</w:t>
      </w:r>
      <w:proofErr w:type="spellStart"/>
      <w:proofErr w:type="gramEnd"/>
      <w:r w:rsidR="00C840BB">
        <w:t>img.getPixelAt</w:t>
      </w:r>
      <w:proofErr w:type="spellEnd"/>
      <w:r w:rsidR="00C840BB">
        <w:t>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proofErr w:type="spellStart"/>
      <w:r w:rsidR="00A8733E">
        <w:t>pixelColours.size</w:t>
      </w:r>
      <w:proofErr w:type="spellEnd"/>
      <w:r w:rsidR="00A8733E">
        <w:t>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proofErr w:type="spellStart"/>
      <w:r w:rsidR="00510C73">
        <w:t>pixelHue.push_back</w:t>
      </w:r>
      <w:proofErr w:type="spellEnd"/>
      <w:r w:rsidR="00045ABA">
        <w:t>(</w:t>
      </w:r>
      <w:proofErr w:type="spellStart"/>
      <w:r w:rsidR="00045ABA">
        <w:t>pixelColours</w:t>
      </w:r>
      <w:proofErr w:type="spellEnd"/>
      <w:r w:rsidR="00045ABA">
        <w:t>[pixel</w:t>
      </w:r>
      <w:proofErr w:type="gramStart"/>
      <w:r w:rsidR="00045ABA">
        <w:t>].</w:t>
      </w:r>
      <w:proofErr w:type="spellStart"/>
      <w:r w:rsidR="00045ABA">
        <w:t>getHue</w:t>
      </w:r>
      <w:proofErr w:type="spellEnd"/>
      <w:proofErr w:type="gramEnd"/>
      <w:r w:rsidR="00045ABA">
        <w:t>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proofErr w:type="spellStart"/>
      <w:r w:rsidR="00816735">
        <w:t>pixelSaturation.push_back</w:t>
      </w:r>
      <w:proofErr w:type="spellEnd"/>
      <w:r w:rsidR="00816735">
        <w:t>(</w:t>
      </w:r>
      <w:proofErr w:type="spellStart"/>
      <w:r w:rsidR="00816735">
        <w:t>pixelColours</w:t>
      </w:r>
      <w:proofErr w:type="spellEnd"/>
      <w:r w:rsidR="00816735">
        <w:t>[pixel</w:t>
      </w:r>
      <w:proofErr w:type="gramStart"/>
      <w:r w:rsidR="00816735">
        <w:t>].</w:t>
      </w:r>
      <w:proofErr w:type="spellStart"/>
      <w:r w:rsidR="00816735">
        <w:t>getSaturation</w:t>
      </w:r>
      <w:proofErr w:type="spellEnd"/>
      <w:proofErr w:type="gramEnd"/>
      <w:r w:rsidR="00816735">
        <w:t>());</w:t>
      </w:r>
    </w:p>
    <w:p w14:paraId="3F9AC422" w14:textId="035278CE" w:rsidR="00045ABA" w:rsidRDefault="00816735" w:rsidP="00FB1A8D">
      <w:pPr>
        <w:pStyle w:val="Zdrojovkd"/>
      </w:pPr>
      <w:r>
        <w:t xml:space="preserve">    </w:t>
      </w:r>
      <w:proofErr w:type="spellStart"/>
      <w:r>
        <w:t>pixel</w:t>
      </w:r>
      <w:r w:rsidR="00D93728">
        <w:t>Lightness</w:t>
      </w:r>
      <w:r>
        <w:t>.push_back</w:t>
      </w:r>
      <w:proofErr w:type="spellEnd"/>
      <w:r>
        <w:t>(</w:t>
      </w:r>
      <w:proofErr w:type="spellStart"/>
      <w:r>
        <w:t>pixelColours</w:t>
      </w:r>
      <w:proofErr w:type="spellEnd"/>
      <w:r>
        <w:t>[pixel</w:t>
      </w:r>
      <w:proofErr w:type="gramStart"/>
      <w:r>
        <w:t>].</w:t>
      </w:r>
      <w:proofErr w:type="spellStart"/>
      <w:r>
        <w:t>get</w:t>
      </w:r>
      <w:r w:rsidR="00D93728">
        <w:t>Lightness</w:t>
      </w:r>
      <w:proofErr w:type="spellEnd"/>
      <w:proofErr w:type="gramEnd"/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CB1DCEF" w14:textId="77777777" w:rsidR="00202E27" w:rsidRDefault="00202E27" w:rsidP="00FB1A8D">
      <w:pPr>
        <w:pStyle w:val="Zdrojovkd"/>
      </w:pP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3F9BA219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proofErr w:type="spellStart"/>
      <w:r w:rsidR="00681F22">
        <w:rPr>
          <w:i/>
          <w:iCs/>
        </w:rPr>
        <w:t>Colour</w:t>
      </w:r>
      <w:proofErr w:type="spellEnd"/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lastRenderedPageBreak/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2F7D9D">
        <w:rPr>
          <w:rFonts w:eastAsia="Adobe Heiti Std R"/>
        </w:rPr>
        <w:t>(</w:t>
      </w:r>
      <w:r w:rsidR="002F7D9D">
        <w:rPr>
          <w:rFonts w:eastAsia="Adobe Heiti Std R"/>
          <w:noProof/>
        </w:rPr>
        <w:t>4</w:t>
      </w:r>
      <w:r w:rsidR="002F7D9D">
        <w:rPr>
          <w:rFonts w:eastAsia="Adobe Heiti Std R"/>
        </w:rPr>
        <w:t>.</w:t>
      </w:r>
      <w:r w:rsidR="002F7D9D">
        <w:rPr>
          <w:rFonts w:eastAsia="Adobe Heiti Std R"/>
          <w:noProof/>
        </w:rPr>
        <w:t>1</w:t>
      </w:r>
      <w:r w:rsidR="002F7D9D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</w:t>
      </w:r>
      <w:proofErr w:type="spellStart"/>
      <w:proofErr w:type="gramStart"/>
      <w:r>
        <w:t>averagePixel</w:t>
      </w:r>
      <w:proofErr w:type="spellEnd"/>
      <w:r>
        <w:t>(</w:t>
      </w:r>
      <w:proofErr w:type="gramEnd"/>
      <w:r>
        <w:rPr>
          <w:b/>
          <w:bCs/>
        </w:rPr>
        <w:t>const Image</w:t>
      </w:r>
      <w:r>
        <w:t xml:space="preserve">&amp; </w:t>
      </w:r>
      <w:proofErr w:type="spellStart"/>
      <w:r>
        <w:t>img</w:t>
      </w:r>
      <w:proofErr w:type="spellEnd"/>
      <w:r>
        <w:t>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</w:t>
      </w:r>
      <w:proofErr w:type="spellStart"/>
      <w:r w:rsidR="004465DF">
        <w:t>averageHueRanged</w:t>
      </w:r>
      <w:proofErr w:type="spellEnd"/>
      <w:r w:rsidR="004E60BD">
        <w:t xml:space="preserve"> = </w:t>
      </w:r>
      <w:r w:rsidR="003353A6">
        <w:t xml:space="preserve">100 * </w:t>
      </w:r>
      <w:proofErr w:type="gramStart"/>
      <w:r w:rsidR="003353A6">
        <w:t>abs(</w:t>
      </w:r>
      <w:proofErr w:type="gramEnd"/>
      <w:r w:rsidR="003353A6">
        <w:t xml:space="preserve">cos(365 * </w:t>
      </w:r>
      <w:proofErr w:type="spellStart"/>
      <w:r w:rsidR="003353A6">
        <w:t>averageHue</w:t>
      </w:r>
      <w:proofErr w:type="spellEnd"/>
      <w:r w:rsidR="003353A6">
        <w:t>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>-&gt;</w:t>
      </w:r>
      <w:proofErr w:type="spellStart"/>
      <w:r w:rsidR="00841B69">
        <w:t>averageSaturationRanged</w:t>
      </w:r>
      <w:proofErr w:type="spellEnd"/>
      <w:r w:rsidR="00841B69">
        <w:t xml:space="preserve"> = </w:t>
      </w:r>
      <w:r w:rsidR="00F96E65">
        <w:t xml:space="preserve">100 * </w:t>
      </w:r>
      <w:proofErr w:type="spellStart"/>
      <w:r w:rsidR="00F96E65">
        <w:t>averageSaturation</w:t>
      </w:r>
      <w:proofErr w:type="spellEnd"/>
      <w:r w:rsidR="00F96E65">
        <w:t>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>-&gt;</w:t>
      </w:r>
      <w:proofErr w:type="spellStart"/>
      <w:r>
        <w:t>averageLightnessRanged</w:t>
      </w:r>
      <w:proofErr w:type="spellEnd"/>
      <w:r>
        <w:t xml:space="preserve"> = </w:t>
      </w:r>
      <w:r w:rsidR="00AF559E">
        <w:t xml:space="preserve">50 * </w:t>
      </w:r>
      <w:proofErr w:type="spellStart"/>
      <w:r w:rsidR="0087130E">
        <w:t>averageLightness</w:t>
      </w:r>
      <w:proofErr w:type="spellEnd"/>
      <w:r w:rsidR="0087130E">
        <w:t>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proofErr w:type="spellStart"/>
      <w:r w:rsidR="007B0534">
        <w:rPr>
          <w:i/>
          <w:iCs/>
        </w:rPr>
        <w:t>granulisationByColour</w:t>
      </w:r>
      <w:proofErr w:type="spellEnd"/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proofErr w:type="spellStart"/>
      <w:r w:rsidR="00AF1AB3">
        <w:rPr>
          <w:i/>
          <w:iCs/>
        </w:rPr>
        <w:t>granulisation</w:t>
      </w:r>
      <w:proofErr w:type="spellEnd"/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proofErr w:type="spellStart"/>
      <w:r w:rsidR="00F00086">
        <w:rPr>
          <w:i/>
          <w:iCs/>
        </w:rPr>
        <w:t>ValueTreeState</w:t>
      </w:r>
      <w:proofErr w:type="spellEnd"/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Ref167541977"/>
      <w:bookmarkStart w:id="93" w:name="_Toc167676704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1B953240" w:rsidR="00DE5DB5" w:rsidRPr="004D6370" w:rsidRDefault="00EB4F7A" w:rsidP="00512C24">
      <w:pPr>
        <w:pStyle w:val="Prvnodstavec"/>
        <w:rPr>
          <w:color w:val="auto"/>
        </w:rPr>
      </w:pPr>
      <w:r>
        <w:t>V této kapitole js</w:t>
      </w:r>
      <w:r w:rsidR="00252E05">
        <w:t>ou popsány výsledky</w:t>
      </w:r>
      <w:r>
        <w:t xml:space="preserve"> </w:t>
      </w:r>
      <w:r w:rsidR="001F00F8">
        <w:t xml:space="preserve">testování </w:t>
      </w:r>
      <w:proofErr w:type="spellStart"/>
      <w:r w:rsidR="009F6576">
        <w:t>standalone</w:t>
      </w:r>
      <w:proofErr w:type="spellEnd"/>
      <w:r w:rsidR="009F6576">
        <w:t xml:space="preserve"> a VST3 verze </w:t>
      </w:r>
      <w:r w:rsidR="004F1AF7">
        <w:t>nástroje</w:t>
      </w:r>
      <w:r w:rsidR="00070B5E">
        <w:t xml:space="preserve">. </w:t>
      </w:r>
      <w:r w:rsidR="00B06545">
        <w:t xml:space="preserve">V rámci </w:t>
      </w:r>
      <w:r w:rsidR="00954490">
        <w:t>pokusného použití</w:t>
      </w:r>
      <w:r w:rsidR="002B592A">
        <w:t xml:space="preserve"> v DAW </w:t>
      </w:r>
      <w:proofErr w:type="spellStart"/>
      <w:r w:rsidR="002B592A">
        <w:t>Reaper</w:t>
      </w:r>
      <w:proofErr w:type="spellEnd"/>
      <w:r w:rsidR="00B06545">
        <w:t xml:space="preserve"> vzniklo několik krátkých nahrávek</w:t>
      </w:r>
      <w:r w:rsidR="00846006">
        <w:t>, jež jsou přílohou této práce.</w:t>
      </w:r>
      <w:r w:rsidR="004D6370">
        <w:rPr>
          <w:color w:val="auto"/>
        </w:rPr>
        <w:t xml:space="preserve"> Tyto </w:t>
      </w:r>
      <w:r w:rsidR="00B55C8D">
        <w:rPr>
          <w:color w:val="auto"/>
        </w:rPr>
        <w:t>zvukové výstup</w:t>
      </w:r>
      <w:r w:rsidR="004D6370">
        <w:rPr>
          <w:color w:val="auto"/>
        </w:rPr>
        <w:t xml:space="preserve">y </w:t>
      </w:r>
      <w:r w:rsidR="001A2D23">
        <w:rPr>
          <w:color w:val="auto"/>
        </w:rPr>
        <w:t xml:space="preserve">přibližně </w:t>
      </w:r>
      <w:r w:rsidR="004D6370">
        <w:rPr>
          <w:color w:val="auto"/>
        </w:rPr>
        <w:t xml:space="preserve">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>je</w:t>
      </w:r>
      <w:r w:rsidR="002709B2">
        <w:rPr>
          <w:color w:val="auto"/>
        </w:rPr>
        <w:t>n</w:t>
      </w:r>
      <w:r w:rsidR="00C469C9">
        <w:rPr>
          <w:color w:val="auto"/>
        </w:rPr>
        <w:t xml:space="preserve">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BA0BB2">
        <w:rPr>
          <w:color w:val="auto"/>
        </w:rPr>
        <w:t xml:space="preserve">Obsahem kapitoly je také </w:t>
      </w:r>
      <w:r w:rsidR="007D3914">
        <w:rPr>
          <w:color w:val="auto"/>
        </w:rPr>
        <w:t xml:space="preserve">posouzení </w:t>
      </w:r>
      <w:r w:rsidR="00134E3A">
        <w:rPr>
          <w:color w:val="auto"/>
        </w:rPr>
        <w:t xml:space="preserve">silných stránek a slabin nástroje.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676705"/>
      <w:r>
        <w:t>Testování nástroje</w:t>
      </w:r>
      <w:bookmarkEnd w:id="94"/>
    </w:p>
    <w:p w14:paraId="753B324A" w14:textId="46464CC4" w:rsidR="001327C2" w:rsidRDefault="00CD209B" w:rsidP="008C50F7">
      <w:pPr>
        <w:pStyle w:val="Prvnodstavec"/>
      </w:pPr>
      <w:r>
        <w:t xml:space="preserve">Pro účely </w:t>
      </w:r>
      <w:r w:rsidR="00BA39C3">
        <w:t>ilustrování</w:t>
      </w:r>
      <w:r w:rsidR="00EC3660">
        <w:t xml:space="preserve"> kreativních</w:t>
      </w:r>
      <w:r w:rsidR="00BA39C3">
        <w:t xml:space="preserve"> možností</w:t>
      </w:r>
      <w:r w:rsidR="007B354E">
        <w:t xml:space="preserve"> </w:t>
      </w:r>
      <w:r w:rsidR="00080667">
        <w:t xml:space="preserve">nástroje byla vytvořena sada </w:t>
      </w:r>
      <w:r w:rsidR="001B4FF5">
        <w:t>šesti</w:t>
      </w:r>
      <w:r w:rsidR="00876D74">
        <w:t xml:space="preserve"> </w:t>
      </w:r>
      <w:r w:rsidR="00FF243C">
        <w:t>zvukových souborů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</w:t>
      </w:r>
      <w:r w:rsidR="00442850">
        <w:t>vy</w:t>
      </w:r>
      <w:r w:rsidR="00876D74">
        <w:t xml:space="preserve">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2F73FE">
        <w:t xml:space="preserve">samply </w:t>
      </w:r>
      <w:r w:rsidR="00CF04A1">
        <w:t>vibrafon</w:t>
      </w:r>
      <w:r w:rsidR="002F73FE">
        <w:t>u</w:t>
      </w:r>
      <w:r w:rsidR="00CF04A1">
        <w:t>, klavír</w:t>
      </w:r>
      <w:r w:rsidR="002F73FE">
        <w:t>u</w:t>
      </w:r>
      <w:r w:rsidR="00CF04A1">
        <w:t>, celest</w:t>
      </w:r>
      <w:r w:rsidR="002F73FE">
        <w:t>y</w:t>
      </w:r>
      <w:r w:rsidR="00CF04A1">
        <w:t>, violoncell</w:t>
      </w:r>
      <w:r w:rsidR="002F73FE">
        <w:t>a</w:t>
      </w:r>
      <w:r w:rsidR="001B4FF5">
        <w:t xml:space="preserve">, </w:t>
      </w:r>
      <w:r w:rsidR="00EE7EA1">
        <w:t>syntezátor</w:t>
      </w:r>
      <w:r w:rsidR="002F73FE">
        <w:t>u</w:t>
      </w:r>
      <w:r w:rsidR="00EE7EA1">
        <w:t xml:space="preserve"> </w:t>
      </w:r>
      <w:proofErr w:type="spellStart"/>
      <w:r w:rsidR="00EE7EA1">
        <w:t>Moog</w:t>
      </w:r>
      <w:proofErr w:type="spellEnd"/>
      <w:r w:rsidR="00EE7EA1">
        <w:t xml:space="preserve"> a </w:t>
      </w:r>
      <w:r w:rsidR="002E02B4">
        <w:t>zkreslen</w:t>
      </w:r>
      <w:r w:rsidR="002F73FE">
        <w:t>ých</w:t>
      </w:r>
      <w:r w:rsidR="002E02B4">
        <w:t xml:space="preserve"> digitální</w:t>
      </w:r>
      <w:r w:rsidR="002F73FE">
        <w:t>ch</w:t>
      </w:r>
      <w:r w:rsidR="002E02B4">
        <w:t xml:space="preserve"> varhan</w:t>
      </w:r>
      <w:r w:rsidR="00803A8E">
        <w:t xml:space="preserve"> z</w:t>
      </w:r>
      <w:r w:rsidR="001A5F83">
        <w:t xml:space="preserve"> banky</w:t>
      </w:r>
      <w:r w:rsidR="00296FEE">
        <w:t xml:space="preserve"> </w:t>
      </w:r>
      <w:r w:rsidR="00EB4919">
        <w:t xml:space="preserve">vytvořené </w:t>
      </w:r>
      <w:r w:rsidR="002D1C46">
        <w:t>společností Akai</w:t>
      </w:r>
      <w:r w:rsidR="002E02B4">
        <w:t>.</w:t>
      </w:r>
      <w:r w:rsidR="00432326">
        <w:t xml:space="preserve"> </w:t>
      </w:r>
      <w:r w:rsidR="00280D4D">
        <w:t>Podstata nástroje</w:t>
      </w:r>
      <w:r w:rsidR="003F6A54">
        <w:t xml:space="preserve"> uživatele</w:t>
      </w:r>
      <w:r w:rsidR="00280D4D">
        <w:t xml:space="preserve">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</w:t>
      </w:r>
      <w:r w:rsidR="006E61D2">
        <w:t xml:space="preserve">komplexnějších </w:t>
      </w:r>
      <w:r w:rsidR="001F5B8D">
        <w:t>harmonických struktur</w:t>
      </w:r>
      <w:r w:rsidR="009617DB">
        <w:t>, ačkoliv</w:t>
      </w:r>
      <w:r w:rsidR="00D15766">
        <w:t xml:space="preserve"> špatných výsledků</w:t>
      </w:r>
      <w:r w:rsidR="00F3621D">
        <w:t xml:space="preserve"> nástroj nedosahuje ani při </w:t>
      </w:r>
      <w:r w:rsidR="000668CC">
        <w:t xml:space="preserve">využití k tvorbě </w:t>
      </w:r>
      <w:r w:rsidR="00416177">
        <w:t>melodických linek</w:t>
      </w:r>
      <w:r w:rsidR="007B64F9">
        <w:t>.</w:t>
      </w:r>
    </w:p>
    <w:p w14:paraId="37EB90AD" w14:textId="5AAFE176" w:rsidR="007832CC" w:rsidRDefault="00B81E46" w:rsidP="001327C2">
      <w:pPr>
        <w:pStyle w:val="Odstavec"/>
      </w:pPr>
      <w:r>
        <w:t xml:space="preserve">Největším problémem </w:t>
      </w:r>
      <w:r w:rsidR="00496D3B">
        <w:t>pro použití nástroje</w:t>
      </w:r>
      <w:r w:rsidR="00064F2B">
        <w:t xml:space="preserve"> </w:t>
      </w:r>
      <w:r w:rsidR="00E779A6">
        <w:t xml:space="preserve">během </w:t>
      </w:r>
      <w:r w:rsidR="001008B6">
        <w:t>živé produkce</w:t>
      </w:r>
      <w:r w:rsidR="00B43262">
        <w:t xml:space="preserve"> je nepochybně</w:t>
      </w:r>
      <w:r w:rsidR="00C74513">
        <w:t xml:space="preserve"> </w:t>
      </w:r>
      <w:r w:rsidR="000417FC">
        <w:t>chybějící</w:t>
      </w:r>
      <w:r w:rsidR="00336CED">
        <w:t xml:space="preserve"> možnost mapování </w:t>
      </w:r>
      <w:r w:rsidR="006D3F8D">
        <w:t>virtuálních ovládacích prvků</w:t>
      </w:r>
      <w:r w:rsidR="00545285">
        <w:t xml:space="preserve"> na reálné </w:t>
      </w:r>
      <w:r w:rsidR="002141D9">
        <w:t xml:space="preserve">ovladače </w:t>
      </w:r>
      <w:r w:rsidR="00A86401">
        <w:t>kontroléru</w:t>
      </w:r>
      <w:r w:rsidR="00BB33D0">
        <w:t xml:space="preserve"> a také</w:t>
      </w:r>
      <w:r w:rsidR="00316149">
        <w:t xml:space="preserve"> nemožnost</w:t>
      </w:r>
      <w:r w:rsidR="00C74513">
        <w:t xml:space="preserve"> </w:t>
      </w:r>
      <w:proofErr w:type="spellStart"/>
      <w:r w:rsidR="00C74513">
        <w:t>multisamplingu</w:t>
      </w:r>
      <w:proofErr w:type="spellEnd"/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E543FE">
        <w:t xml:space="preserve">, ačkoliv </w:t>
      </w:r>
      <w:r w:rsidR="00A42457">
        <w:t xml:space="preserve">tato možnost </w:t>
      </w:r>
      <w:r w:rsidR="009D6576">
        <w:t xml:space="preserve">je technicky nahraditelná </w:t>
      </w:r>
      <w:r w:rsidR="005E3187">
        <w:t xml:space="preserve">spuštěním </w:t>
      </w:r>
      <w:r w:rsidR="00593449">
        <w:t>více instancí</w:t>
      </w:r>
      <w:r w:rsidR="005D52CC">
        <w:t xml:space="preserve"> VST3 formy</w:t>
      </w:r>
      <w:r w:rsidR="00593449">
        <w:t xml:space="preserve"> </w:t>
      </w:r>
      <w:r w:rsidR="00E85894">
        <w:t>nástroje</w:t>
      </w:r>
      <w:r w:rsidR="007F30AC">
        <w:t xml:space="preserve"> v rámci </w:t>
      </w:r>
      <w:r w:rsidR="00532A19">
        <w:t>stop</w:t>
      </w:r>
      <w:r w:rsidR="00696239">
        <w:t xml:space="preserve"> DAW.</w:t>
      </w:r>
      <w:r w:rsidR="00D53272">
        <w:t xml:space="preserve"> Toto ale rozhodně není </w:t>
      </w:r>
      <w:r w:rsidR="005B27A5">
        <w:t xml:space="preserve">ideální řešení, jelikož představuje </w:t>
      </w:r>
      <w:r w:rsidR="00F763AB">
        <w:t xml:space="preserve">zvýšení </w:t>
      </w:r>
      <w:r w:rsidR="005D008F">
        <w:t xml:space="preserve">náročnosti </w:t>
      </w:r>
      <w:r w:rsidR="00E812AF">
        <w:t xml:space="preserve">přípravy </w:t>
      </w:r>
      <w:r w:rsidR="004535FF">
        <w:t xml:space="preserve">na </w:t>
      </w:r>
      <w:r w:rsidR="00CB663D">
        <w:t>produkci</w:t>
      </w:r>
      <w:r w:rsidR="009A3498">
        <w:t>.</w:t>
      </w:r>
    </w:p>
    <w:p w14:paraId="1C5D51DF" w14:textId="4CF0F467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1E7FE2">
        <w:t xml:space="preserve">mezi 0,1–10 </w:t>
      </w:r>
      <w:proofErr w:type="spellStart"/>
      <w:r w:rsidR="001E7FE2">
        <w:t>ms</w:t>
      </w:r>
      <w:proofErr w:type="spellEnd"/>
      <w:r w:rsidR="00B75156">
        <w:t xml:space="preserve">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>,</w:t>
      </w:r>
      <w:r w:rsidR="0044499D">
        <w:t xml:space="preserve"> jelikož </w:t>
      </w:r>
      <w:r w:rsidR="00B62F2C">
        <w:t xml:space="preserve">při </w:t>
      </w:r>
      <w:r w:rsidR="006861E3">
        <w:t>zmíněné</w:t>
      </w:r>
      <w:r w:rsidR="00FA4F8A">
        <w:t>m rozsahu délek grainů</w:t>
      </w:r>
      <w:r w:rsidR="001E657A">
        <w:t xml:space="preserve"> již není </w:t>
      </w:r>
      <w:r w:rsidR="00CA5F84">
        <w:t xml:space="preserve">možné rozeznat </w:t>
      </w:r>
      <w:r w:rsidR="00D530ED">
        <w:t>výšku tónu</w:t>
      </w:r>
      <w:r w:rsidR="00203BF4">
        <w:t xml:space="preserve">, </w:t>
      </w:r>
      <w:r w:rsidR="00DE3E87">
        <w:t>tudíž</w:t>
      </w:r>
      <w:r w:rsidR="006D3959">
        <w:t xml:space="preserve"> </w:t>
      </w:r>
      <w:r w:rsidR="00774903">
        <w:t>se zvukovým výstupem nástroje stává šum</w:t>
      </w:r>
      <w:r w:rsidR="00FB5356">
        <w:t>.</w:t>
      </w:r>
      <w:r w:rsidR="005C4710">
        <w:t xml:space="preserve"> </w:t>
      </w:r>
      <w:r w:rsidR="00FB5356">
        <w:t>K</w:t>
      </w:r>
      <w:r w:rsidR="0074645D">
        <w:t xml:space="preserve">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2E74C2">
        <w:t xml:space="preserve"> a ruchů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1D0603">
        <w:t xml:space="preserve">, jak </w:t>
      </w:r>
      <w:r w:rsidR="00E54FB5">
        <w:t xml:space="preserve">lze slyšet na nahrávce </w:t>
      </w:r>
      <w:r w:rsidR="00582969">
        <w:t>s</w:t>
      </w:r>
      <w:r w:rsidR="00A411FA">
        <w:t> </w:t>
      </w:r>
      <w:r w:rsidR="00582969">
        <w:t>použitím</w:t>
      </w:r>
      <w:r w:rsidR="00A411FA">
        <w:t xml:space="preserve"> </w:t>
      </w:r>
      <w:proofErr w:type="spellStart"/>
      <w:r w:rsidR="002C0FD5">
        <w:t>granulizované</w:t>
      </w:r>
      <w:proofErr w:type="spellEnd"/>
      <w:r w:rsidR="002C0FD5">
        <w:t xml:space="preserve"> </w:t>
      </w:r>
      <w:r w:rsidR="007D7AE3">
        <w:t xml:space="preserve">celesty </w:t>
      </w:r>
      <w:r w:rsidR="00B24D9D">
        <w:t>(</w:t>
      </w:r>
      <w:r w:rsidR="00C367FE">
        <w:t>na začátku a na konci</w:t>
      </w:r>
      <w:r w:rsidR="00AE71BB">
        <w:t xml:space="preserve"> </w:t>
      </w:r>
      <w:r w:rsidR="00B322E8">
        <w:t>syntetizova</w:t>
      </w:r>
      <w:r w:rsidR="00F008E0">
        <w:t xml:space="preserve">né </w:t>
      </w:r>
      <w:r w:rsidR="0019224C">
        <w:t>v</w:t>
      </w:r>
      <w:r w:rsidR="00C7246F">
        <w:t> </w:t>
      </w:r>
      <w:r w:rsidR="0019224C">
        <w:t>šum</w:t>
      </w:r>
      <w:r w:rsidR="00C7246F">
        <w:t xml:space="preserve"> a různé ruchy</w:t>
      </w:r>
      <w:r w:rsidR="00B24D9D">
        <w:t>)</w:t>
      </w:r>
      <w:r w:rsidR="00350728">
        <w:t>.</w:t>
      </w:r>
    </w:p>
    <w:p w14:paraId="6FBD8F29" w14:textId="11F7BE55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proofErr w:type="spellStart"/>
      <w:r w:rsidR="002702D5">
        <w:t>attack</w:t>
      </w:r>
      <w:proofErr w:type="spellEnd"/>
      <w:r w:rsidR="002702D5">
        <w:t xml:space="preserve"> a delší fáze </w:t>
      </w:r>
      <w:proofErr w:type="spellStart"/>
      <w:r w:rsidR="002702D5">
        <w:t>decay</w:t>
      </w:r>
      <w:proofErr w:type="spellEnd"/>
      <w:r w:rsidR="002702D5">
        <w:t xml:space="preserve"> </w:t>
      </w:r>
      <w:r w:rsidR="000365CF">
        <w:t xml:space="preserve">vytváří </w:t>
      </w:r>
      <w:r w:rsidR="00EE7015">
        <w:t xml:space="preserve">ostře a </w:t>
      </w:r>
      <w:r w:rsidR="00947CE8">
        <w:t xml:space="preserve">poněkud </w:t>
      </w:r>
      <w:proofErr w:type="spellStart"/>
      <w:r w:rsidR="00EE7015">
        <w:t>perkusivně</w:t>
      </w:r>
      <w:proofErr w:type="spellEnd"/>
      <w:r w:rsidR="00EE7015">
        <w:t xml:space="preserve">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</w:t>
      </w:r>
      <w:r w:rsidR="001E0DDF">
        <w:t>zvukový v</w:t>
      </w:r>
      <w:r w:rsidR="00585F7D">
        <w:t xml:space="preserve">ýstup </w:t>
      </w:r>
      <w:r w:rsidR="00D740EA">
        <w:t>v tomto případě</w:t>
      </w:r>
      <w:r w:rsidR="00E850D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  <w:r w:rsidR="00842BFE">
        <w:t xml:space="preserve"> </w:t>
      </w:r>
      <w:r w:rsidR="002B56F2">
        <w:t xml:space="preserve">Takový příklad </w:t>
      </w:r>
      <w:r w:rsidR="004A2AC5">
        <w:t xml:space="preserve">nabízí nahrávka </w:t>
      </w:r>
      <w:proofErr w:type="spellStart"/>
      <w:r w:rsidR="00DD0D9B">
        <w:t>granulizovaného</w:t>
      </w:r>
      <w:proofErr w:type="spellEnd"/>
      <w:r w:rsidR="00BA1074">
        <w:t xml:space="preserve"> violoncella.</w:t>
      </w:r>
    </w:p>
    <w:p w14:paraId="68BD83B0" w14:textId="4F8A6AF0" w:rsidR="002A5EFA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>samplů</w:t>
      </w:r>
      <w:r w:rsidR="00582A53">
        <w:t xml:space="preserve"> neobsahujících hudební tóny</w:t>
      </w:r>
      <w:r w:rsidR="000C1307">
        <w:t xml:space="preserve"> nebo naopak </w:t>
      </w:r>
      <w:r w:rsidR="00C95CD3">
        <w:t xml:space="preserve">části </w:t>
      </w:r>
      <w:r w:rsidR="00C90CB6">
        <w:t>zvukový</w:t>
      </w:r>
      <w:r w:rsidR="00C95CD3">
        <w:t>ch nahrávek</w:t>
      </w:r>
      <w:r w:rsidR="001F4935">
        <w:t xml:space="preserve">, ve kterých se již </w:t>
      </w:r>
      <w:r w:rsidR="00D12FE8">
        <w:t>harmonick</w:t>
      </w:r>
      <w:r w:rsidR="00912846">
        <w:t>á</w:t>
      </w:r>
      <w:r w:rsidR="00D12FE8">
        <w:t xml:space="preserve"> struktur</w:t>
      </w:r>
      <w:r w:rsidR="00912846">
        <w:t>a</w:t>
      </w:r>
      <w:r w:rsidR="00D12FE8">
        <w:t xml:space="preserve"> nachází, </w:t>
      </w:r>
      <w:r w:rsidR="00354FCB">
        <w:t xml:space="preserve">přináší </w:t>
      </w:r>
      <w:r w:rsidR="00355388">
        <w:t xml:space="preserve">možnost </w:t>
      </w:r>
      <w:r w:rsidR="007B63D6">
        <w:lastRenderedPageBreak/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6548951E" w14:textId="50510CB2" w:rsidR="00CF70D9" w:rsidRDefault="00A2169E" w:rsidP="006B1FD6">
      <w:pPr>
        <w:pStyle w:val="Nadpis3"/>
      </w:pPr>
      <w:bookmarkStart w:id="95" w:name="_Toc167676706"/>
      <w:r>
        <w:t>Práce s parametry</w:t>
      </w:r>
      <w:bookmarkEnd w:id="95"/>
    </w:p>
    <w:p w14:paraId="4C737A4A" w14:textId="6C301F6E" w:rsidR="00A2169E" w:rsidRDefault="00BF0CD2" w:rsidP="00501E88">
      <w:pPr>
        <w:pStyle w:val="Prvnodstavec"/>
      </w:pPr>
      <w:r>
        <w:t>Uživatel</w:t>
      </w:r>
      <w:r w:rsidR="00ED57FA">
        <w:t>i</w:t>
      </w:r>
      <w:r>
        <w:t xml:space="preserve"> </w:t>
      </w:r>
      <w:r w:rsidR="00ED57FA">
        <w:t>je dána</w:t>
      </w:r>
      <w:r>
        <w:t xml:space="preserve"> </w:t>
      </w:r>
      <w:r w:rsidR="00CF3649">
        <w:t xml:space="preserve">možnost </w:t>
      </w:r>
      <w:r w:rsidR="00E02B9E">
        <w:t xml:space="preserve">nastavit </w:t>
      </w:r>
      <w:r w:rsidR="00B22026">
        <w:t xml:space="preserve">relativně omezenou </w:t>
      </w:r>
      <w:r w:rsidR="00282FCC">
        <w:t>nabídku</w:t>
      </w:r>
      <w:r w:rsidR="00B22026">
        <w:t xml:space="preserve"> parametrů </w:t>
      </w:r>
      <w:r w:rsidR="00B97AC6">
        <w:t>granulární syntézy</w:t>
      </w:r>
      <w:r w:rsidR="007842F0">
        <w:t xml:space="preserve"> a </w:t>
      </w:r>
      <w:proofErr w:type="spellStart"/>
      <w:r w:rsidR="00E917CC">
        <w:t>sampleru</w:t>
      </w:r>
      <w:proofErr w:type="spellEnd"/>
      <w:r w:rsidR="00FB46BC">
        <w:t>.</w:t>
      </w:r>
      <w:r w:rsidR="00497507">
        <w:t xml:space="preserve"> Vzhledem</w:t>
      </w:r>
      <w:r w:rsidR="009F3F22">
        <w:t xml:space="preserve"> ke způsobu, jakým je nástroj řešen</w:t>
      </w:r>
      <w:r w:rsidR="00B17744">
        <w:t>,</w:t>
      </w:r>
      <w:r w:rsidR="009F3F22">
        <w:t xml:space="preserve"> se</w:t>
      </w:r>
      <w:r w:rsidR="00FB46BC">
        <w:t xml:space="preserve"> problémem</w:t>
      </w:r>
      <w:r w:rsidR="007811FB">
        <w:t xml:space="preserve"> jeví</w:t>
      </w:r>
      <w:r w:rsidR="00D77E22">
        <w:t xml:space="preserve"> </w:t>
      </w:r>
      <w:r w:rsidR="006C2556">
        <w:t>absence schopnosti</w:t>
      </w:r>
      <w:r w:rsidR="00D77E22">
        <w:t xml:space="preserve"> měnit parametry u již stisknuté noty</w:t>
      </w:r>
      <w:r w:rsidR="005E0126">
        <w:t xml:space="preserve">, </w:t>
      </w:r>
      <w:r w:rsidR="004B7224">
        <w:t>čehož umožnění by</w:t>
      </w:r>
      <w:r w:rsidR="005A113F">
        <w:t xml:space="preserve"> jistě </w:t>
      </w:r>
      <w:r w:rsidR="00672AC3">
        <w:t>zvýšilo tvůrčí potenciál nástroje</w:t>
      </w:r>
      <w:r w:rsidR="00DA306A">
        <w:t xml:space="preserve">, </w:t>
      </w:r>
      <w:r w:rsidR="00095525">
        <w:t xml:space="preserve">nicméně </w:t>
      </w:r>
      <w:r w:rsidR="005A219A">
        <w:t xml:space="preserve">existuje </w:t>
      </w:r>
      <w:r w:rsidR="00F10A53">
        <w:t xml:space="preserve">možnost </w:t>
      </w:r>
      <w:r w:rsidR="00BE011C">
        <w:t xml:space="preserve">kontinuálního </w:t>
      </w:r>
      <w:r w:rsidR="00B3007E">
        <w:t xml:space="preserve">snímání parametrů </w:t>
      </w:r>
      <w:r w:rsidR="0041446B">
        <w:t xml:space="preserve">při každé změně </w:t>
      </w:r>
      <w:r w:rsidR="00E24303">
        <w:t xml:space="preserve">polohy </w:t>
      </w:r>
      <w:r w:rsidR="00F21A04">
        <w:t xml:space="preserve">jakéhokoliv </w:t>
      </w:r>
      <w:r w:rsidR="004E715B">
        <w:t>posuvného ovládacího prvku</w:t>
      </w:r>
      <w:r w:rsidR="00B17744">
        <w:t>, jež</w:t>
      </w:r>
      <w:r w:rsidR="004E715B">
        <w:t xml:space="preserve"> </w:t>
      </w:r>
      <w:r w:rsidR="00B17744">
        <w:t>nabízí</w:t>
      </w:r>
      <w:r w:rsidR="00D34829">
        <w:t xml:space="preserve"> </w:t>
      </w:r>
      <w:r w:rsidR="00AA2B92">
        <w:t xml:space="preserve">alespoň </w:t>
      </w:r>
      <w:r w:rsidR="00D51F07">
        <w:t>schopnost</w:t>
      </w:r>
      <w:r w:rsidR="00AA2B92">
        <w:t xml:space="preserve"> </w:t>
      </w:r>
      <w:r w:rsidR="002A7CB2">
        <w:t>nastavit</w:t>
      </w:r>
      <w:r w:rsidR="00CB67ED">
        <w:t xml:space="preserve"> </w:t>
      </w:r>
      <w:r w:rsidR="00D35D27">
        <w:t xml:space="preserve">hodnoty </w:t>
      </w:r>
      <w:r w:rsidR="00B93E2E">
        <w:t xml:space="preserve">parametrů </w:t>
      </w:r>
      <w:r w:rsidR="006414A6">
        <w:t>mezi</w:t>
      </w:r>
      <w:r w:rsidR="001C7B1D">
        <w:t xml:space="preserve"> stisknutím</w:t>
      </w:r>
      <w:r w:rsidR="006414A6">
        <w:t xml:space="preserve"> jednotlivý</w:t>
      </w:r>
      <w:r w:rsidR="001C7B1D">
        <w:t>ch</w:t>
      </w:r>
      <w:r w:rsidR="006414A6">
        <w:t xml:space="preserve"> </w:t>
      </w:r>
      <w:r w:rsidR="00C0563E">
        <w:t>tón</w:t>
      </w:r>
      <w:r w:rsidR="001C7B1D">
        <w:t>ů</w:t>
      </w:r>
      <w:r w:rsidR="00B379DC">
        <w:t xml:space="preserve"> a </w:t>
      </w:r>
      <w:r w:rsidR="00BC6A5D">
        <w:t xml:space="preserve">tím </w:t>
      </w:r>
      <w:r w:rsidR="00AF6CC2">
        <w:t xml:space="preserve">dosáhnout </w:t>
      </w:r>
      <w:r w:rsidR="00BD1DEF">
        <w:t>jednodušší</w:t>
      </w:r>
      <w:r w:rsidR="006E6C9D">
        <w:t xml:space="preserve"> </w:t>
      </w:r>
      <w:r w:rsidR="00473DD5">
        <w:t>proměny</w:t>
      </w:r>
      <w:r w:rsidR="002D2BD8">
        <w:t xml:space="preserve"> výstupního signálu</w:t>
      </w:r>
      <w:r w:rsidR="00724397">
        <w:t xml:space="preserve"> alespoň v rámci</w:t>
      </w:r>
      <w:r w:rsidR="00FC5B1E">
        <w:t xml:space="preserve"> </w:t>
      </w:r>
      <w:r w:rsidR="00481548">
        <w:t xml:space="preserve">dvou a více </w:t>
      </w:r>
      <w:r w:rsidR="00FC5B1E">
        <w:t>hraných not.</w:t>
      </w:r>
      <w:r w:rsidR="00F85601">
        <w:t xml:space="preserve"> </w:t>
      </w:r>
      <w:r w:rsidR="00B304E8">
        <w:t xml:space="preserve">Vzhledem k současné </w:t>
      </w:r>
      <w:r w:rsidR="005454C2">
        <w:t>náročnosti</w:t>
      </w:r>
      <w:r w:rsidR="00660331">
        <w:t xml:space="preserve"> a </w:t>
      </w:r>
      <w:r w:rsidR="004C3CBA">
        <w:t xml:space="preserve">nutnosti </w:t>
      </w:r>
      <w:r w:rsidR="00BB09C8">
        <w:t xml:space="preserve">ovládání </w:t>
      </w:r>
      <w:r w:rsidR="003C7F20">
        <w:t>myší, touchpadem nebo jinou periferií připojenou k</w:t>
      </w:r>
      <w:r w:rsidR="00B60DB5">
        <w:t> </w:t>
      </w:r>
      <w:r w:rsidR="003C7F20">
        <w:t>počítači</w:t>
      </w:r>
      <w:r w:rsidR="00B60DB5">
        <w:t xml:space="preserve"> byla u nástroje zachována i možnost </w:t>
      </w:r>
      <w:r w:rsidR="00AF445A">
        <w:t>měnit parametry jednorázově s</w:t>
      </w:r>
      <w:r w:rsidR="00D66E80">
        <w:t xml:space="preserve">e změnou aplikovanou po stisknutí tlačítka </w:t>
      </w:r>
      <w:r w:rsidR="004546DE">
        <w:t xml:space="preserve">nastavujícího </w:t>
      </w:r>
      <w:r w:rsidR="00E95A27">
        <w:t xml:space="preserve">hodnoty </w:t>
      </w:r>
      <w:r w:rsidR="004B78D0">
        <w:t>pro granulární syntézu.</w:t>
      </w:r>
    </w:p>
    <w:p w14:paraId="612ED0E6" w14:textId="3D771415" w:rsidR="00D73BFA" w:rsidRDefault="001B2D43" w:rsidP="00430F7E">
      <w:pPr>
        <w:pStyle w:val="Nadpis3"/>
      </w:pPr>
      <w:bookmarkStart w:id="96" w:name="_Toc167676707"/>
      <w:r>
        <w:t xml:space="preserve">Nastavení </w:t>
      </w:r>
      <w:r w:rsidR="002F7676">
        <w:t xml:space="preserve">parametrů granulární syntézy </w:t>
      </w:r>
      <w:r w:rsidR="00695619">
        <w:t xml:space="preserve">pomocí </w:t>
      </w:r>
      <w:r w:rsidR="00FF1FAD">
        <w:t>analýzy</w:t>
      </w:r>
      <w:r w:rsidR="00695619">
        <w:t xml:space="preserve"> </w:t>
      </w:r>
      <w:r w:rsidR="007F452E">
        <w:t>průměrné barvy</w:t>
      </w:r>
      <w:bookmarkEnd w:id="96"/>
    </w:p>
    <w:p w14:paraId="0D455D8F" w14:textId="6204587A" w:rsidR="00695619" w:rsidRDefault="0074003D" w:rsidP="00F85601">
      <w:pPr>
        <w:pStyle w:val="Prvnodstavec"/>
      </w:pPr>
      <w:r>
        <w:t>Testováním</w:t>
      </w:r>
      <w:r w:rsidR="000225F8">
        <w:t xml:space="preserve"> byla ověřena také funkce </w:t>
      </w:r>
      <w:r w:rsidR="003D6B27">
        <w:t xml:space="preserve">nastavení </w:t>
      </w:r>
      <w:r w:rsidR="006122F1">
        <w:t xml:space="preserve">parametrů </w:t>
      </w:r>
      <w:proofErr w:type="spellStart"/>
      <w:r w:rsidR="006122F1">
        <w:t>granulizace</w:t>
      </w:r>
      <w:proofErr w:type="spellEnd"/>
      <w:r w:rsidR="006122F1">
        <w:t xml:space="preserve"> </w:t>
      </w:r>
      <w:r w:rsidR="00E00739">
        <w:t xml:space="preserve">pomocí </w:t>
      </w:r>
      <w:r w:rsidR="005B54E5">
        <w:t xml:space="preserve">průměrování </w:t>
      </w:r>
      <w:r w:rsidR="00AC0633">
        <w:t xml:space="preserve">hodnot </w:t>
      </w:r>
      <w:r w:rsidR="00477098">
        <w:t xml:space="preserve">modelu HSL. </w:t>
      </w:r>
      <w:r w:rsidR="00483874">
        <w:t xml:space="preserve">Z hlediska </w:t>
      </w:r>
      <w:r w:rsidR="002B6AFE">
        <w:t xml:space="preserve">navrhovaného kontinuálního </w:t>
      </w:r>
      <w:r w:rsidR="007856B7">
        <w:t xml:space="preserve">snímání </w:t>
      </w:r>
      <w:r w:rsidR="009C574F">
        <w:t xml:space="preserve">došlo u projektu </w:t>
      </w:r>
      <w:r w:rsidR="00CA1D55">
        <w:t>k</w:t>
      </w:r>
      <w:r w:rsidR="001E209D">
        <w:t>e</w:t>
      </w:r>
      <w:r w:rsidR="00CA1D55">
        <w:t xml:space="preserve"> zjednodušení </w:t>
      </w:r>
      <w:r w:rsidR="00B73453">
        <w:t xml:space="preserve">v podobě </w:t>
      </w:r>
      <w:r w:rsidR="004F39CA">
        <w:t>snímání pouze statického obrazu</w:t>
      </w:r>
      <w:r w:rsidR="00312C37">
        <w:t xml:space="preserve"> a jeho </w:t>
      </w:r>
      <w:r w:rsidR="00D07DBA">
        <w:t xml:space="preserve">analýzy </w:t>
      </w:r>
      <w:r w:rsidR="0039402E">
        <w:t>pro jednorázové nastavení parametrů</w:t>
      </w:r>
      <w:r w:rsidR="00574E2E">
        <w:t xml:space="preserve">, nikoli </w:t>
      </w:r>
      <w:r w:rsidR="00C27013">
        <w:t>kontinuálního snímání</w:t>
      </w:r>
      <w:r w:rsidR="00405207">
        <w:t xml:space="preserve"> a analýzy</w:t>
      </w:r>
      <w:r w:rsidR="00C27013">
        <w:t xml:space="preserve"> </w:t>
      </w:r>
      <w:r w:rsidR="00EF1B2A">
        <w:t>řady</w:t>
      </w:r>
      <w:r w:rsidR="00877D59">
        <w:t xml:space="preserve"> v krátké době zaznamenaných</w:t>
      </w:r>
      <w:r w:rsidR="00EF1B2A">
        <w:t xml:space="preserve"> </w:t>
      </w:r>
      <w:r w:rsidR="00290FA6">
        <w:t>obrazů</w:t>
      </w:r>
      <w:r w:rsidR="00CC6DFA">
        <w:t>.</w:t>
      </w:r>
      <w:r w:rsidR="00A15DDB">
        <w:t xml:space="preserve"> </w:t>
      </w:r>
      <w:r w:rsidR="002D5F9B">
        <w:t xml:space="preserve">Toto řešení bylo zvoleno </w:t>
      </w:r>
      <w:r w:rsidR="00885FB1">
        <w:t xml:space="preserve">kvůli </w:t>
      </w:r>
      <w:r w:rsidR="00841415">
        <w:t xml:space="preserve">výraznému </w:t>
      </w:r>
      <w:r w:rsidR="009407C3">
        <w:t xml:space="preserve">zpomalení běhu </w:t>
      </w:r>
      <w:r w:rsidR="003E120A">
        <w:t xml:space="preserve">programu </w:t>
      </w:r>
      <w:r w:rsidR="002E1ABC">
        <w:t>a</w:t>
      </w:r>
      <w:r w:rsidR="004B5829">
        <w:t xml:space="preserve"> </w:t>
      </w:r>
      <w:r w:rsidR="00AF3755">
        <w:t>zhoršení kvality</w:t>
      </w:r>
      <w:r w:rsidR="002E1ABC">
        <w:t xml:space="preserve"> </w:t>
      </w:r>
      <w:r w:rsidR="005055E4">
        <w:t>zpracování zvukových dat</w:t>
      </w:r>
      <w:r w:rsidR="009659AB">
        <w:t xml:space="preserve"> při </w:t>
      </w:r>
      <w:r w:rsidR="00046B9A">
        <w:t xml:space="preserve">pokusném </w:t>
      </w:r>
      <w:r w:rsidR="00200613">
        <w:t>použití</w:t>
      </w:r>
      <w:r w:rsidR="007E4AFF">
        <w:t xml:space="preserve"> opakovaného volání </w:t>
      </w:r>
      <w:proofErr w:type="spellStart"/>
      <w:r w:rsidR="007E4AFF">
        <w:t>granulizace</w:t>
      </w:r>
      <w:proofErr w:type="spellEnd"/>
      <w:r w:rsidR="007E4AFF">
        <w:t xml:space="preserve"> </w:t>
      </w:r>
      <w:r w:rsidR="003236D0">
        <w:t xml:space="preserve">prakticky vylučujícím </w:t>
      </w:r>
      <w:r w:rsidR="00596965">
        <w:t xml:space="preserve">použití </w:t>
      </w:r>
      <w:r w:rsidR="00143D5D">
        <w:t xml:space="preserve">pro živou produkci </w:t>
      </w:r>
      <w:r w:rsidR="00BE355B">
        <w:t>s využitím</w:t>
      </w:r>
      <w:r w:rsidR="00427F1B">
        <w:t xml:space="preserve"> </w:t>
      </w:r>
      <w:r w:rsidR="005D4396">
        <w:t xml:space="preserve">softwarového </w:t>
      </w:r>
      <w:r w:rsidR="00BE355B">
        <w:t>nástroje.</w:t>
      </w:r>
      <w:r w:rsidR="00565844">
        <w:t xml:space="preserve"> </w:t>
      </w:r>
      <w:r w:rsidR="00FF07CC">
        <w:t>Kompromisním řešení</w:t>
      </w:r>
      <w:r w:rsidR="00D83C2E">
        <w:t xml:space="preserve">m </w:t>
      </w:r>
      <w:r w:rsidR="00B6699E">
        <w:t xml:space="preserve">mezi navrhovaným i současným stavem </w:t>
      </w:r>
      <w:r w:rsidR="003E23F6">
        <w:t xml:space="preserve">by mohlo být snížení frekvence, </w:t>
      </w:r>
      <w:r w:rsidR="00D872F8">
        <w:t>s jakou jsou obrazy zpracovány</w:t>
      </w:r>
      <w:r w:rsidR="00FD191E">
        <w:t xml:space="preserve">, jež </w:t>
      </w:r>
      <w:r w:rsidR="008E6596">
        <w:t xml:space="preserve">by </w:t>
      </w:r>
      <w:r w:rsidR="00D864CB">
        <w:t xml:space="preserve">zachovalo </w:t>
      </w:r>
      <w:r w:rsidR="00FE6308">
        <w:t xml:space="preserve">možnost </w:t>
      </w:r>
      <w:r w:rsidR="00F6619F">
        <w:t>průběžn</w:t>
      </w:r>
      <w:r w:rsidR="00426BC4">
        <w:t>ého</w:t>
      </w:r>
      <w:r w:rsidR="00F6619F">
        <w:t xml:space="preserve"> získáv</w:t>
      </w:r>
      <w:r w:rsidR="00AB67C1">
        <w:t>ání</w:t>
      </w:r>
      <w:r w:rsidR="00F6619F">
        <w:t xml:space="preserve"> obrazů</w:t>
      </w:r>
      <w:r w:rsidR="00DA183A">
        <w:t xml:space="preserve"> a </w:t>
      </w:r>
      <w:r w:rsidR="00567A8B">
        <w:t xml:space="preserve">vytvořilo </w:t>
      </w:r>
      <w:r w:rsidR="00DA183A">
        <w:t xml:space="preserve">jakousi analogii </w:t>
      </w:r>
      <w:r w:rsidR="00003722">
        <w:t>možnosti nastav</w:t>
      </w:r>
      <w:r w:rsidR="00355BD7">
        <w:t>ovat parametry kontinuálně pomocí ovládacích prvků</w:t>
      </w:r>
      <w:r w:rsidR="0010598A">
        <w:t xml:space="preserve">, </w:t>
      </w:r>
      <w:r w:rsidR="00012F00">
        <w:t xml:space="preserve">nicméně </w:t>
      </w:r>
      <w:r w:rsidR="0081683C">
        <w:t xml:space="preserve">do </w:t>
      </w:r>
      <w:r w:rsidR="00110031">
        <w:t xml:space="preserve">prototypu </w:t>
      </w:r>
      <w:r w:rsidR="00443BE7">
        <w:t xml:space="preserve">nástroje </w:t>
      </w:r>
      <w:r w:rsidR="00932858">
        <w:t>popisovaného v této práci již nebylo</w:t>
      </w:r>
      <w:r w:rsidR="007D6D63">
        <w:t xml:space="preserve"> toto řešení</w:t>
      </w:r>
      <w:r w:rsidR="00932858">
        <w:t xml:space="preserve"> z časových důvodů </w:t>
      </w:r>
      <w:r w:rsidR="008A0653">
        <w:t>zahrnuto.</w:t>
      </w:r>
    </w:p>
    <w:p w14:paraId="32407CAA" w14:textId="73A43BB0" w:rsidR="003601A5" w:rsidRDefault="00BC2D76" w:rsidP="005974AC">
      <w:pPr>
        <w:pStyle w:val="Odstavec"/>
        <w:rPr>
          <w:color w:val="auto"/>
        </w:rPr>
      </w:pPr>
      <w:r>
        <w:t xml:space="preserve">V rámci ověření </w:t>
      </w:r>
      <w:r w:rsidR="004F2781">
        <w:t>funkce průměrování barev</w:t>
      </w:r>
      <w:r w:rsidR="005974AC">
        <w:t xml:space="preserve"> byla vytvořena testovací série dvaceti obrázků</w:t>
      </w:r>
      <w:r w:rsidR="00762ED4">
        <w:t xml:space="preserve"> pomocí</w:t>
      </w:r>
      <w:r w:rsidR="00C95830">
        <w:t xml:space="preserve"> </w:t>
      </w:r>
      <w:r w:rsidR="006303D5">
        <w:t xml:space="preserve">kódu </w:t>
      </w:r>
      <w:r w:rsidR="00B5355C">
        <w:t xml:space="preserve">umožňujícího </w:t>
      </w:r>
      <w:r w:rsidR="00A90E98">
        <w:t>ulož</w:t>
      </w:r>
      <w:r w:rsidR="00044CA1">
        <w:t xml:space="preserve">ení </w:t>
      </w:r>
      <w:r w:rsidR="00C94E72">
        <w:t>zachycené</w:t>
      </w:r>
      <w:r w:rsidR="002D3CFD">
        <w:t xml:space="preserve"> fotografie</w:t>
      </w:r>
      <w:r w:rsidR="00362187">
        <w:t xml:space="preserve"> do souboru ve formátu PNG.</w:t>
      </w:r>
      <w:r w:rsidR="00A951CE">
        <w:t xml:space="preserve"> </w:t>
      </w:r>
      <w:r w:rsidR="00F810A6">
        <w:t xml:space="preserve">Předmětem fotografie byl v 16 případech běžný pokoj laděný </w:t>
      </w:r>
      <w:r w:rsidR="002D6C12">
        <w:t>do červené, oranžové a hnědé barvy</w:t>
      </w:r>
      <w:r w:rsidR="0045785B">
        <w:t xml:space="preserve"> s osvětlením pomocí přepínatelného LED pásku.</w:t>
      </w:r>
      <w:r w:rsidR="009B709C">
        <w:t xml:space="preserve"> </w:t>
      </w:r>
      <w:r w:rsidR="00CA1E73">
        <w:t>Tímto světelným zdrojem bylo zajištěno ovlivnění barvy</w:t>
      </w:r>
      <w:r w:rsidR="00544D9E">
        <w:t xml:space="preserve"> zaznamenané webkamerou. </w:t>
      </w:r>
      <w:r w:rsidR="00685F62">
        <w:t xml:space="preserve">Zbývající </w:t>
      </w:r>
      <w:r w:rsidR="00F76660">
        <w:t xml:space="preserve">čtyři fotografie </w:t>
      </w:r>
      <w:r w:rsidR="00C11452">
        <w:t>vznikly pod bílým osvětlením a zachycovaly</w:t>
      </w:r>
      <w:r w:rsidR="00E263A4">
        <w:t xml:space="preserve"> naprostou tmu zajištěnou překrytím webkamery</w:t>
      </w:r>
      <w:r w:rsidR="003E18B1">
        <w:t>,</w:t>
      </w:r>
      <w:r w:rsidR="00C11452">
        <w:t xml:space="preserve"> lidský obličej zblízka</w:t>
      </w:r>
      <w:r w:rsidR="00EF0B88">
        <w:t xml:space="preserve"> (přibližně 10 cm)</w:t>
      </w:r>
      <w:r w:rsidR="00C11452">
        <w:t xml:space="preserve">, </w:t>
      </w:r>
      <w:r w:rsidR="000A6C54">
        <w:t>ruku z</w:t>
      </w:r>
      <w:r w:rsidR="00884941">
        <w:t>e střední vzdálenosti (přibližně 30 cm)</w:t>
      </w:r>
      <w:r w:rsidR="000A6C54">
        <w:t xml:space="preserve"> a ruku z</w:t>
      </w:r>
      <w:r w:rsidR="004B4E85">
        <w:t>blízka</w:t>
      </w:r>
      <w:r w:rsidR="008B241A">
        <w:t xml:space="preserve"> (přibližně 10 cm)</w:t>
      </w:r>
      <w:r w:rsidR="005C5B1A">
        <w:t>.</w:t>
      </w:r>
      <w:r w:rsidR="000760CC">
        <w:t xml:space="preserve"> Parametry HSL byly </w:t>
      </w:r>
      <w:r w:rsidR="00EA1979">
        <w:t xml:space="preserve">vypočítány </w:t>
      </w:r>
      <w:r w:rsidR="00434DF9">
        <w:t xml:space="preserve">zpětným přepočtem </w:t>
      </w:r>
      <w:r w:rsidR="002A7D99">
        <w:t>z nastavených parametrů délky grainu</w:t>
      </w:r>
      <w:r w:rsidR="00F92FA4">
        <w:t xml:space="preserve"> (dle vztahu </w:t>
      </w:r>
      <w:r w:rsidR="00F92FA4">
        <w:fldChar w:fldCharType="begin"/>
      </w:r>
      <w:r w:rsidR="00F92FA4">
        <w:instrText xml:space="preserve"> REF _Ref167536740 \h </w:instrText>
      </w:r>
      <w:r w:rsidR="00F92FA4">
        <w:fldChar w:fldCharType="separate"/>
      </w:r>
      <w:r w:rsidR="002F7D9D">
        <w:rPr>
          <w:rFonts w:eastAsia="Adobe Heiti Std R"/>
        </w:rPr>
        <w:t>(</w:t>
      </w:r>
      <w:r w:rsidR="002F7D9D">
        <w:rPr>
          <w:rFonts w:eastAsia="Adobe Heiti Std R"/>
          <w:noProof/>
        </w:rPr>
        <w:t>4</w:t>
      </w:r>
      <w:r w:rsidR="002F7D9D">
        <w:rPr>
          <w:rFonts w:eastAsia="Adobe Heiti Std R"/>
        </w:rPr>
        <w:t>.</w:t>
      </w:r>
      <w:r w:rsidR="002F7D9D">
        <w:rPr>
          <w:rFonts w:eastAsia="Adobe Heiti Std R"/>
          <w:noProof/>
        </w:rPr>
        <w:t>1</w:t>
      </w:r>
      <w:r w:rsidR="002F7D9D">
        <w:rPr>
          <w:rFonts w:eastAsia="Adobe Heiti Std R"/>
        </w:rPr>
        <w:t>)</w:t>
      </w:r>
      <w:r w:rsidR="00F92FA4">
        <w:fldChar w:fldCharType="end"/>
      </w:r>
      <w:r w:rsidR="00E670CA">
        <w:t xml:space="preserve"> </w:t>
      </w:r>
      <w:r w:rsidR="0044376B">
        <w:t xml:space="preserve">modifikovaného </w:t>
      </w:r>
      <w:r w:rsidR="00D266E0">
        <w:t>pro proměnnou</w:t>
      </w:r>
      <w:r w:rsidR="00492B3F">
        <w:t xml:space="preserve"> </w:t>
      </w:r>
      <w:proofErr w:type="spellStart"/>
      <w:r w:rsidR="00492B3F">
        <w:rPr>
          <w:i/>
          <w:iCs w:val="0"/>
        </w:rPr>
        <w:t>averageHueRanged</w:t>
      </w:r>
      <w:proofErr w:type="spellEnd"/>
      <w:r w:rsidR="000D1073">
        <w:t xml:space="preserve"> </w:t>
      </w:r>
      <w:r w:rsidR="00BA5AE3">
        <w:t xml:space="preserve">a vyjádřením parametru odstínu </w:t>
      </w:r>
      <w:r w:rsidR="00927735">
        <w:t xml:space="preserve">ve </w:t>
      </w:r>
      <w:r w:rsidR="00927735">
        <w:lastRenderedPageBreak/>
        <w:t>stupních)</w:t>
      </w:r>
      <w:r w:rsidR="002A7D99">
        <w:t xml:space="preserve">, </w:t>
      </w:r>
      <w:r w:rsidR="00537458">
        <w:t>AD obálky</w:t>
      </w:r>
      <w:r w:rsidR="00044AD6">
        <w:t xml:space="preserve"> (jejíž hodnota </w:t>
      </w:r>
      <w:r w:rsidR="00965EC4">
        <w:t xml:space="preserve">by se teoreticky měla </w:t>
      </w:r>
      <w:r w:rsidR="0050231B">
        <w:t xml:space="preserve">rovnat </w:t>
      </w:r>
      <w:r w:rsidR="00A00727">
        <w:t xml:space="preserve">sytosti </w:t>
      </w:r>
      <w:r w:rsidR="002D0CF4">
        <w:t>barvy v procentech)</w:t>
      </w:r>
      <w:r w:rsidR="00537458">
        <w:t xml:space="preserve"> a překrytí</w:t>
      </w:r>
      <w:r w:rsidR="000D5AC5">
        <w:t xml:space="preserve"> (</w:t>
      </w:r>
      <w:r w:rsidR="00E26694">
        <w:t>výsledek zpětného výpočtu</w:t>
      </w:r>
      <w:r w:rsidR="007645EB">
        <w:t xml:space="preserve"> parametru </w:t>
      </w:r>
      <w:r w:rsidR="00715C9B">
        <w:t xml:space="preserve">světlosti </w:t>
      </w:r>
      <w:r w:rsidR="005802F5">
        <w:t xml:space="preserve">byl </w:t>
      </w:r>
      <w:r w:rsidR="00535C2F">
        <w:t xml:space="preserve">zjištěn </w:t>
      </w:r>
      <w:r w:rsidR="00E26694">
        <w:t>zdvojnásobením hodnoty</w:t>
      </w:r>
      <w:r w:rsidR="0079146C">
        <w:t>)</w:t>
      </w:r>
      <w:r w:rsidR="00FE4A61">
        <w:t>.</w:t>
      </w:r>
      <w:r w:rsidR="00761479">
        <w:t xml:space="preserve"> </w:t>
      </w:r>
      <w:r w:rsidR="00CB2E96">
        <w:t xml:space="preserve">Referenční hodnota průměrného </w:t>
      </w:r>
      <w:r w:rsidR="00133E7A">
        <w:t>HSL byla zjištěna pomocí webové stránky</w:t>
      </w:r>
      <w:r w:rsidR="00415CF7">
        <w:t xml:space="preserve"> </w:t>
      </w:r>
      <w:proofErr w:type="spellStart"/>
      <w:r w:rsidR="00415CF7" w:rsidRPr="0050164A">
        <w:rPr>
          <w:i/>
          <w:iCs w:val="0"/>
        </w:rPr>
        <w:t>Get</w:t>
      </w:r>
      <w:proofErr w:type="spellEnd"/>
      <w:r w:rsidR="00415CF7" w:rsidRPr="0050164A">
        <w:rPr>
          <w:i/>
          <w:iCs w:val="0"/>
        </w:rPr>
        <w:t xml:space="preserve"> </w:t>
      </w:r>
      <w:proofErr w:type="spellStart"/>
      <w:r w:rsidR="00415CF7" w:rsidRPr="0050164A">
        <w:rPr>
          <w:i/>
          <w:iCs w:val="0"/>
        </w:rPr>
        <w:t>Average</w:t>
      </w:r>
      <w:proofErr w:type="spellEnd"/>
      <w:r w:rsidR="00415CF7" w:rsidRPr="0050164A">
        <w:rPr>
          <w:i/>
          <w:iCs w:val="0"/>
        </w:rPr>
        <w:t xml:space="preserve"> </w:t>
      </w:r>
      <w:proofErr w:type="spellStart"/>
      <w:r w:rsidR="00415CF7" w:rsidRPr="0050164A">
        <w:rPr>
          <w:i/>
          <w:iCs w:val="0"/>
        </w:rPr>
        <w:t>Color</w:t>
      </w:r>
      <w:proofErr w:type="spellEnd"/>
      <w:r w:rsidR="00415CF7" w:rsidRPr="0050164A">
        <w:rPr>
          <w:i/>
          <w:iCs w:val="0"/>
        </w:rPr>
        <w:t xml:space="preserve"> </w:t>
      </w:r>
      <w:proofErr w:type="spellStart"/>
      <w:r w:rsidR="00415CF7" w:rsidRPr="0050164A">
        <w:rPr>
          <w:i/>
          <w:iCs w:val="0"/>
        </w:rPr>
        <w:t>of</w:t>
      </w:r>
      <w:proofErr w:type="spellEnd"/>
      <w:r w:rsidR="00415CF7" w:rsidRPr="0050164A">
        <w:rPr>
          <w:i/>
          <w:iCs w:val="0"/>
        </w:rPr>
        <w:t xml:space="preserve"> Image</w:t>
      </w:r>
      <w:r w:rsidR="00415CF7">
        <w:t>.</w:t>
      </w:r>
      <w:r w:rsidR="00A65E81">
        <w:t xml:space="preserve"> </w:t>
      </w:r>
      <w:r w:rsidR="0004571B">
        <w:rPr>
          <w:color w:val="FF0000"/>
        </w:rPr>
        <w:fldChar w:fldCharType="begin"/>
      </w:r>
      <w:r w:rsidR="0004571B">
        <w:instrText xml:space="preserve"> REF _Ref167677357 \r \h </w:instrText>
      </w:r>
      <w:r w:rsidR="0004571B">
        <w:rPr>
          <w:color w:val="FF0000"/>
        </w:rPr>
      </w:r>
      <w:r w:rsidR="0004571B">
        <w:rPr>
          <w:color w:val="FF0000"/>
        </w:rPr>
        <w:fldChar w:fldCharType="separate"/>
      </w:r>
      <w:r w:rsidR="002F7D9D">
        <w:t>[38]</w:t>
      </w:r>
      <w:r w:rsidR="0004571B">
        <w:rPr>
          <w:color w:val="FF0000"/>
        </w:rPr>
        <w:fldChar w:fldCharType="end"/>
      </w:r>
      <w:r w:rsidR="00232B7E">
        <w:rPr>
          <w:color w:val="auto"/>
        </w:rPr>
        <w:t xml:space="preserve"> </w:t>
      </w:r>
      <w:r w:rsidR="00C14D1E">
        <w:rPr>
          <w:color w:val="auto"/>
        </w:rPr>
        <w:t xml:space="preserve">Zjištěné výsledky jsou uvedeny v tabulce </w:t>
      </w:r>
      <w:r w:rsidR="00094117">
        <w:rPr>
          <w:color w:val="auto"/>
        </w:rPr>
        <w:fldChar w:fldCharType="begin"/>
      </w:r>
      <w:r w:rsidR="00094117">
        <w:rPr>
          <w:color w:val="auto"/>
        </w:rPr>
        <w:instrText xml:space="preserve"> REF _Ref167671043 \h </w:instrText>
      </w:r>
      <w:r w:rsidR="00094117">
        <w:rPr>
          <w:color w:val="auto"/>
        </w:rPr>
      </w:r>
      <w:r w:rsidR="00094117">
        <w:rPr>
          <w:color w:val="auto"/>
        </w:rPr>
        <w:fldChar w:fldCharType="separate"/>
      </w:r>
      <w:r w:rsidR="002F7D9D">
        <w:rPr>
          <w:noProof/>
        </w:rPr>
        <w:t>6</w:t>
      </w:r>
      <w:r w:rsidR="002F7D9D">
        <w:t>.</w:t>
      </w:r>
      <w:r w:rsidR="002F7D9D">
        <w:rPr>
          <w:noProof/>
        </w:rPr>
        <w:t>1</w:t>
      </w:r>
      <w:r w:rsidR="00094117">
        <w:rPr>
          <w:color w:val="auto"/>
        </w:rPr>
        <w:fldChar w:fldCharType="end"/>
      </w:r>
      <w:r w:rsidR="0050164A">
        <w:rPr>
          <w:color w:val="auto"/>
        </w:rPr>
        <w:t xml:space="preserve"> a </w:t>
      </w:r>
      <w:r w:rsidR="00904B08">
        <w:rPr>
          <w:color w:val="auto"/>
        </w:rPr>
        <w:fldChar w:fldCharType="begin"/>
      </w:r>
      <w:r w:rsidR="00904B08">
        <w:rPr>
          <w:color w:val="auto"/>
        </w:rPr>
        <w:instrText xml:space="preserve"> REF _Ref167672439 \h </w:instrText>
      </w:r>
      <w:r w:rsidR="00904B08">
        <w:rPr>
          <w:color w:val="auto"/>
        </w:rPr>
      </w:r>
      <w:r w:rsidR="00904B08">
        <w:rPr>
          <w:color w:val="auto"/>
        </w:rPr>
        <w:fldChar w:fldCharType="separate"/>
      </w:r>
      <w:r w:rsidR="002F7D9D">
        <w:rPr>
          <w:noProof/>
        </w:rPr>
        <w:t>6</w:t>
      </w:r>
      <w:r w:rsidR="002F7D9D">
        <w:t>.</w:t>
      </w:r>
      <w:r w:rsidR="002F7D9D">
        <w:rPr>
          <w:noProof/>
        </w:rPr>
        <w:t>2</w:t>
      </w:r>
      <w:r w:rsidR="00904B08">
        <w:rPr>
          <w:color w:val="auto"/>
        </w:rPr>
        <w:fldChar w:fldCharType="end"/>
      </w:r>
      <w:r w:rsidR="00094117">
        <w:rPr>
          <w:color w:val="auto"/>
        </w:rPr>
        <w:t>.</w:t>
      </w:r>
    </w:p>
    <w:p w14:paraId="698BC97C" w14:textId="77777777" w:rsidR="00AC5350" w:rsidRDefault="00AC5350" w:rsidP="005974AC">
      <w:pPr>
        <w:pStyle w:val="Odstavec"/>
        <w:rPr>
          <w:color w:val="auto"/>
        </w:rPr>
      </w:pP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7224"/>
      </w:tblGrid>
      <w:tr w:rsidR="00CB11E6" w:rsidRPr="00555F11" w14:paraId="1999BC7B" w14:textId="77777777" w:rsidTr="003F2476">
        <w:tc>
          <w:tcPr>
            <w:tcW w:w="1276" w:type="dxa"/>
          </w:tcPr>
          <w:p w14:paraId="77F36BF6" w14:textId="77777777" w:rsidR="00CB11E6" w:rsidRDefault="00CB11E6" w:rsidP="00676493">
            <w:pPr>
              <w:pStyle w:val="Titulek"/>
              <w:jc w:val="right"/>
            </w:pPr>
            <w:r>
              <w:t>Tabulka</w:t>
            </w:r>
          </w:p>
        </w:tc>
        <w:bookmarkStart w:id="97" w:name="_Ref167671043"/>
        <w:tc>
          <w:tcPr>
            <w:tcW w:w="7224" w:type="dxa"/>
          </w:tcPr>
          <w:p w14:paraId="5081AB69" w14:textId="4E9EDD45" w:rsidR="00CB11E6" w:rsidRPr="0091782F" w:rsidRDefault="00CB11E6" w:rsidP="0067649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98" w:name="_Toc167676736"/>
            <w:r w:rsidR="002F7D9D">
              <w:rPr>
                <w:noProof/>
              </w:rPr>
              <w:t>6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2F7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97"/>
            <w:r>
              <w:tab/>
            </w:r>
            <w:r w:rsidR="0050164A">
              <w:t xml:space="preserve">Hodnoty </w:t>
            </w:r>
            <w:r w:rsidR="009009AF">
              <w:t xml:space="preserve">zpětně vypočítané </w:t>
            </w:r>
            <w:r w:rsidR="004856EE">
              <w:t>z</w:t>
            </w:r>
            <w:r w:rsidR="00513EBD">
              <w:t xml:space="preserve"> parametrů granulární syntézy </w:t>
            </w:r>
            <w:r w:rsidR="00F92842">
              <w:t xml:space="preserve">určených </w:t>
            </w:r>
            <w:r w:rsidR="004459A4">
              <w:t xml:space="preserve">pomocí </w:t>
            </w:r>
            <w:r w:rsidR="0047005C">
              <w:t>pr</w:t>
            </w:r>
            <w:r w:rsidR="007C6257">
              <w:t>ůměrné barvy obrázku</w:t>
            </w:r>
            <w:bookmarkEnd w:id="98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342"/>
        <w:gridCol w:w="2093"/>
        <w:gridCol w:w="2108"/>
        <w:gridCol w:w="2176"/>
      </w:tblGrid>
      <w:tr w:rsidR="00832195" w:rsidRPr="00D713CC" w14:paraId="7BCEE923" w14:textId="7049E63F" w:rsidTr="008321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</w:tcPr>
          <w:p w14:paraId="70A67B73" w14:textId="37AED15B" w:rsidR="00832195" w:rsidRPr="002A7ED5" w:rsidRDefault="00832195" w:rsidP="0020443E">
            <w:pPr>
              <w:pStyle w:val="Tabulka"/>
              <w:jc w:val="center"/>
            </w:pPr>
            <w:r>
              <w:t xml:space="preserve">Barva zaznamenaná </w:t>
            </w:r>
            <w:proofErr w:type="spellStart"/>
            <w:r>
              <w:rPr>
                <w:i/>
                <w:iCs/>
              </w:rPr>
              <w:t>Synth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Granny</w:t>
            </w:r>
            <w:proofErr w:type="spellEnd"/>
          </w:p>
        </w:tc>
        <w:tc>
          <w:tcPr>
            <w:tcW w:w="1200" w:type="pct"/>
          </w:tcPr>
          <w:p w14:paraId="3DDAD16E" w14:textId="0CB5A586" w:rsidR="00832195" w:rsidRPr="00D713CC" w:rsidRDefault="00832195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Vypočítaná hodnota odstínu (°)</w:t>
            </w:r>
          </w:p>
        </w:tc>
        <w:tc>
          <w:tcPr>
            <w:tcW w:w="1209" w:type="pct"/>
          </w:tcPr>
          <w:p w14:paraId="0EA13D1C" w14:textId="311A7235" w:rsidR="00832195" w:rsidRDefault="00832195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Vypočítaná hodnota sytosti (%)</w:t>
            </w:r>
          </w:p>
        </w:tc>
        <w:tc>
          <w:tcPr>
            <w:tcW w:w="1248" w:type="pct"/>
          </w:tcPr>
          <w:p w14:paraId="5AB20DF9" w14:textId="60ECE6E3" w:rsidR="00832195" w:rsidRPr="00D713CC" w:rsidRDefault="00832195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Vypočítaná hodnota světlosti (%)</w:t>
            </w:r>
          </w:p>
        </w:tc>
      </w:tr>
      <w:tr w:rsidR="00832195" w:rsidRPr="00D713CC" w14:paraId="43A654CF" w14:textId="165E6EBC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CD0A51"/>
          </w:tcPr>
          <w:p w14:paraId="4BD2E232" w14:textId="5A34FBE5" w:rsidR="00832195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743C6304" w14:textId="6E7A46AB" w:rsidR="00832195" w:rsidRDefault="000F3376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338</w:t>
            </w:r>
          </w:p>
        </w:tc>
        <w:tc>
          <w:tcPr>
            <w:tcW w:w="1209" w:type="pct"/>
            <w:vAlign w:val="center"/>
          </w:tcPr>
          <w:p w14:paraId="4BAF7BE6" w14:textId="3890B54B" w:rsidR="00832195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91</w:t>
            </w:r>
          </w:p>
        </w:tc>
        <w:tc>
          <w:tcPr>
            <w:tcW w:w="1248" w:type="pct"/>
            <w:vAlign w:val="center"/>
          </w:tcPr>
          <w:p w14:paraId="263112AE" w14:textId="040C4606" w:rsidR="00832195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</w:tr>
      <w:tr w:rsidR="00832195" w:rsidRPr="00D713CC" w14:paraId="372E47CC" w14:textId="634700CC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D5913F"/>
          </w:tcPr>
          <w:p w14:paraId="5F105A7F" w14:textId="11C3899B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116C970D" w14:textId="7F0F8BF1" w:rsidR="00832195" w:rsidRPr="00CE6CF1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  <w:tc>
          <w:tcPr>
            <w:tcW w:w="1209" w:type="pct"/>
            <w:vAlign w:val="center"/>
          </w:tcPr>
          <w:p w14:paraId="0DEB8A31" w14:textId="50F80FF9" w:rsidR="00832195" w:rsidRPr="00CE6CF1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64</w:t>
            </w:r>
          </w:p>
        </w:tc>
        <w:tc>
          <w:tcPr>
            <w:tcW w:w="1248" w:type="pct"/>
            <w:vAlign w:val="center"/>
          </w:tcPr>
          <w:p w14:paraId="202143AF" w14:textId="6BF52000" w:rsidR="00832195" w:rsidRPr="00BB1132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832195" w:rsidRPr="00D713CC" w14:paraId="1EF9925D" w14:textId="4E46C505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B2A353"/>
          </w:tcPr>
          <w:p w14:paraId="058531EF" w14:textId="4AA15CEE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61D9429D" w14:textId="389E0460" w:rsidR="00832195" w:rsidRPr="00CE6CF1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51</w:t>
            </w:r>
          </w:p>
        </w:tc>
        <w:tc>
          <w:tcPr>
            <w:tcW w:w="1209" w:type="pct"/>
            <w:vAlign w:val="center"/>
          </w:tcPr>
          <w:p w14:paraId="66DD61FE" w14:textId="56E56CF3" w:rsidR="00832195" w:rsidRPr="00CE6CF1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248" w:type="pct"/>
            <w:vAlign w:val="center"/>
          </w:tcPr>
          <w:p w14:paraId="560528C3" w14:textId="787F2116" w:rsidR="00832195" w:rsidRPr="00BB1132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</w:t>
            </w:r>
          </w:p>
        </w:tc>
      </w:tr>
      <w:tr w:rsidR="00832195" w:rsidRPr="00D713CC" w14:paraId="43F7CD59" w14:textId="24EAD3E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B49B5F"/>
          </w:tcPr>
          <w:p w14:paraId="6770C53C" w14:textId="6653E8F8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6C4B8BA0" w14:textId="16705FDF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  <w:tc>
          <w:tcPr>
            <w:tcW w:w="1209" w:type="pct"/>
            <w:vAlign w:val="center"/>
          </w:tcPr>
          <w:p w14:paraId="29386A7E" w14:textId="7E56A940" w:rsidR="00832195" w:rsidRPr="00BB1132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36</w:t>
            </w:r>
          </w:p>
        </w:tc>
        <w:tc>
          <w:tcPr>
            <w:tcW w:w="1248" w:type="pct"/>
            <w:vAlign w:val="center"/>
          </w:tcPr>
          <w:p w14:paraId="745A36DE" w14:textId="700305AB" w:rsidR="00832195" w:rsidRPr="00BB1132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832195" w:rsidRPr="00D713CC" w14:paraId="33F80EAD" w14:textId="4A8154F4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B5885E"/>
          </w:tcPr>
          <w:p w14:paraId="148D9BFD" w14:textId="47C3A9C7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17A5E56C" w14:textId="4CBFBB65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</w:t>
            </w:r>
          </w:p>
        </w:tc>
        <w:tc>
          <w:tcPr>
            <w:tcW w:w="1209" w:type="pct"/>
            <w:vAlign w:val="center"/>
          </w:tcPr>
          <w:p w14:paraId="525F0FAA" w14:textId="127569E8" w:rsidR="00832195" w:rsidRPr="00BB1132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</w:t>
            </w:r>
          </w:p>
        </w:tc>
        <w:tc>
          <w:tcPr>
            <w:tcW w:w="1248" w:type="pct"/>
            <w:vAlign w:val="center"/>
          </w:tcPr>
          <w:p w14:paraId="23E8C5C6" w14:textId="1765235B" w:rsidR="00832195" w:rsidRPr="00BB1132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832195" w:rsidRPr="00D713CC" w14:paraId="1E837B7E" w14:textId="7B7FB245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39B9B"/>
          </w:tcPr>
          <w:p w14:paraId="4E57E334" w14:textId="6AC68B32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1CB4325C" w14:textId="4A418EFF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180</w:t>
            </w:r>
          </w:p>
        </w:tc>
        <w:tc>
          <w:tcPr>
            <w:tcW w:w="1209" w:type="pct"/>
            <w:vAlign w:val="center"/>
          </w:tcPr>
          <w:p w14:paraId="47FCBF8D" w14:textId="0A3F763B" w:rsidR="00832195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96</w:t>
            </w:r>
          </w:p>
        </w:tc>
        <w:tc>
          <w:tcPr>
            <w:tcW w:w="1248" w:type="pct"/>
            <w:vAlign w:val="center"/>
          </w:tcPr>
          <w:p w14:paraId="464D4CAE" w14:textId="01E43BE3" w:rsidR="00832195" w:rsidRPr="00BB1132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</w:t>
            </w:r>
          </w:p>
        </w:tc>
      </w:tr>
      <w:tr w:rsidR="00832195" w:rsidRPr="00D713CC" w14:paraId="7952F3EB" w14:textId="75426492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287C0"/>
          </w:tcPr>
          <w:p w14:paraId="352540CE" w14:textId="34B43159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7133E2DE" w14:textId="1DD5261B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198</w:t>
            </w:r>
          </w:p>
        </w:tc>
        <w:tc>
          <w:tcPr>
            <w:tcW w:w="1209" w:type="pct"/>
            <w:vAlign w:val="center"/>
          </w:tcPr>
          <w:p w14:paraId="6E935C27" w14:textId="14A721DD" w:rsidR="00832195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98</w:t>
            </w:r>
          </w:p>
        </w:tc>
        <w:tc>
          <w:tcPr>
            <w:tcW w:w="1248" w:type="pct"/>
            <w:vAlign w:val="center"/>
          </w:tcPr>
          <w:p w14:paraId="2643279A" w14:textId="6A1AA879" w:rsidR="00832195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832195" w:rsidRPr="00D713CC" w14:paraId="6774D748" w14:textId="553EDBB8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177C1"/>
          </w:tcPr>
          <w:p w14:paraId="7E646851" w14:textId="6A8A660D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6D02E5A2" w14:textId="7A665A55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203</w:t>
            </w:r>
          </w:p>
        </w:tc>
        <w:tc>
          <w:tcPr>
            <w:tcW w:w="1209" w:type="pct"/>
            <w:vAlign w:val="center"/>
          </w:tcPr>
          <w:p w14:paraId="23305B95" w14:textId="011D4402" w:rsidR="00832195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</w:t>
            </w:r>
          </w:p>
        </w:tc>
        <w:tc>
          <w:tcPr>
            <w:tcW w:w="1248" w:type="pct"/>
            <w:vAlign w:val="center"/>
          </w:tcPr>
          <w:p w14:paraId="113633FB" w14:textId="69027CF6" w:rsidR="00832195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832195" w:rsidRPr="00D713CC" w14:paraId="06C669EF" w14:textId="3337E223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15CCB"/>
          </w:tcPr>
          <w:p w14:paraId="0873E0B7" w14:textId="1DAE4B89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6080941C" w14:textId="1D9422E5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213</w:t>
            </w:r>
          </w:p>
        </w:tc>
        <w:tc>
          <w:tcPr>
            <w:tcW w:w="1209" w:type="pct"/>
            <w:vAlign w:val="center"/>
          </w:tcPr>
          <w:p w14:paraId="3FBEE8E3" w14:textId="135B07CF" w:rsidR="00832195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</w:t>
            </w:r>
          </w:p>
        </w:tc>
        <w:tc>
          <w:tcPr>
            <w:tcW w:w="1248" w:type="pct"/>
            <w:vAlign w:val="center"/>
          </w:tcPr>
          <w:p w14:paraId="19F929D4" w14:textId="2D7C6F82" w:rsidR="00832195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9D7DBF" w:rsidRPr="00D713CC" w14:paraId="13D200F2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169CB"/>
          </w:tcPr>
          <w:p w14:paraId="1220B10D" w14:textId="77777777" w:rsidR="009D7DBF" w:rsidRPr="00D713CC" w:rsidRDefault="009D7DBF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0B34EC4F" w14:textId="013C3765" w:rsidR="009D7DBF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209</w:t>
            </w:r>
          </w:p>
        </w:tc>
        <w:tc>
          <w:tcPr>
            <w:tcW w:w="1209" w:type="pct"/>
            <w:vAlign w:val="center"/>
          </w:tcPr>
          <w:p w14:paraId="085A491A" w14:textId="18B9A17A" w:rsidR="009D7DBF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</w:t>
            </w:r>
          </w:p>
        </w:tc>
        <w:tc>
          <w:tcPr>
            <w:tcW w:w="1248" w:type="pct"/>
            <w:vAlign w:val="center"/>
          </w:tcPr>
          <w:p w14:paraId="0AB318FB" w14:textId="26A83625" w:rsidR="009D7DBF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</w:t>
            </w:r>
          </w:p>
        </w:tc>
      </w:tr>
      <w:tr w:rsidR="009D7DBF" w:rsidRPr="00D713CC" w14:paraId="1C944F0E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131C1"/>
          </w:tcPr>
          <w:p w14:paraId="5FC7BC67" w14:textId="77777777" w:rsidR="009D7DBF" w:rsidRPr="00D713CC" w:rsidRDefault="009D7DBF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0C93A479" w14:textId="1DDD8B43" w:rsidR="009D7DBF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225</w:t>
            </w:r>
          </w:p>
        </w:tc>
        <w:tc>
          <w:tcPr>
            <w:tcW w:w="1209" w:type="pct"/>
            <w:vAlign w:val="center"/>
          </w:tcPr>
          <w:p w14:paraId="17195C66" w14:textId="253C4569" w:rsidR="009D7DBF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99</w:t>
            </w:r>
          </w:p>
        </w:tc>
        <w:tc>
          <w:tcPr>
            <w:tcW w:w="1248" w:type="pct"/>
            <w:vAlign w:val="center"/>
          </w:tcPr>
          <w:p w14:paraId="42FA6F80" w14:textId="7CF75261" w:rsidR="009D7DBF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9D7DBF" w:rsidRPr="00D713CC" w14:paraId="31B7E979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233D4"/>
          </w:tcPr>
          <w:p w14:paraId="080428A0" w14:textId="77777777" w:rsidR="009D7DBF" w:rsidRPr="00D713CC" w:rsidRDefault="009D7DBF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2297421E" w14:textId="43DAE7ED" w:rsidR="009D7DBF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226</w:t>
            </w:r>
          </w:p>
        </w:tc>
        <w:tc>
          <w:tcPr>
            <w:tcW w:w="1209" w:type="pct"/>
            <w:vAlign w:val="center"/>
          </w:tcPr>
          <w:p w14:paraId="1FD03106" w14:textId="65892AA9" w:rsidR="009D7DBF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98</w:t>
            </w:r>
          </w:p>
        </w:tc>
        <w:tc>
          <w:tcPr>
            <w:tcW w:w="1248" w:type="pct"/>
            <w:vAlign w:val="center"/>
          </w:tcPr>
          <w:p w14:paraId="10F56888" w14:textId="6F531A9B" w:rsidR="009D7DBF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</w:tr>
      <w:tr w:rsidR="009D7DBF" w:rsidRPr="00D713CC" w14:paraId="23524AF7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810E7"/>
          </w:tcPr>
          <w:p w14:paraId="14062087" w14:textId="77777777" w:rsidR="009D7DBF" w:rsidRPr="00D713CC" w:rsidRDefault="009D7DBF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4A1A8826" w14:textId="53376A08" w:rsidR="009D7DBF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238</w:t>
            </w:r>
          </w:p>
        </w:tc>
        <w:tc>
          <w:tcPr>
            <w:tcW w:w="1209" w:type="pct"/>
            <w:vAlign w:val="center"/>
          </w:tcPr>
          <w:p w14:paraId="76E600FA" w14:textId="79A8D0AD" w:rsidR="009D7DBF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</w:t>
            </w:r>
          </w:p>
        </w:tc>
        <w:tc>
          <w:tcPr>
            <w:tcW w:w="1248" w:type="pct"/>
            <w:vAlign w:val="center"/>
          </w:tcPr>
          <w:p w14:paraId="70C07B97" w14:textId="7BD08360" w:rsidR="009D7DBF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</w:t>
            </w:r>
          </w:p>
        </w:tc>
      </w:tr>
      <w:tr w:rsidR="009D7DBF" w:rsidRPr="00D713CC" w14:paraId="14C63629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420FEB"/>
          </w:tcPr>
          <w:p w14:paraId="13026E39" w14:textId="77777777" w:rsidR="009D7DBF" w:rsidRPr="00D713CC" w:rsidRDefault="009D7DBF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5F4B4AF6" w14:textId="524B9262" w:rsidR="009D7DBF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254</w:t>
            </w:r>
          </w:p>
        </w:tc>
        <w:tc>
          <w:tcPr>
            <w:tcW w:w="1209" w:type="pct"/>
            <w:vAlign w:val="center"/>
          </w:tcPr>
          <w:p w14:paraId="6687996E" w14:textId="145CE5FD" w:rsidR="009D7DBF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</w:t>
            </w:r>
          </w:p>
        </w:tc>
        <w:tc>
          <w:tcPr>
            <w:tcW w:w="1248" w:type="pct"/>
            <w:vAlign w:val="center"/>
          </w:tcPr>
          <w:p w14:paraId="7B15F789" w14:textId="6ABDB097" w:rsidR="009D7DBF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</w:t>
            </w:r>
          </w:p>
        </w:tc>
      </w:tr>
      <w:tr w:rsidR="0069505A" w:rsidRPr="00D713CC" w14:paraId="0C2E68CB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790FEB"/>
          </w:tcPr>
          <w:p w14:paraId="7CE8F5D9" w14:textId="77777777" w:rsidR="0069505A" w:rsidRPr="00D713CC" w:rsidRDefault="0069505A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102C7926" w14:textId="3216114C" w:rsidR="0069505A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269</w:t>
            </w:r>
          </w:p>
        </w:tc>
        <w:tc>
          <w:tcPr>
            <w:tcW w:w="1209" w:type="pct"/>
            <w:vAlign w:val="center"/>
          </w:tcPr>
          <w:p w14:paraId="15306F43" w14:textId="7090724F" w:rsidR="0069505A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88</w:t>
            </w:r>
          </w:p>
        </w:tc>
        <w:tc>
          <w:tcPr>
            <w:tcW w:w="1248" w:type="pct"/>
            <w:vAlign w:val="center"/>
          </w:tcPr>
          <w:p w14:paraId="7E29299D" w14:textId="6AB75EC4" w:rsidR="0069505A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</w:t>
            </w:r>
          </w:p>
        </w:tc>
      </w:tr>
      <w:tr w:rsidR="0069505A" w:rsidRPr="00D713CC" w14:paraId="759E98A5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A64FB0"/>
          </w:tcPr>
          <w:p w14:paraId="3452F170" w14:textId="77777777" w:rsidR="0069505A" w:rsidRPr="00D713CC" w:rsidRDefault="0069505A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6D052675" w14:textId="7937358E" w:rsidR="0069505A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294</w:t>
            </w:r>
          </w:p>
        </w:tc>
        <w:tc>
          <w:tcPr>
            <w:tcW w:w="1209" w:type="pct"/>
            <w:vAlign w:val="center"/>
          </w:tcPr>
          <w:p w14:paraId="79A14F5C" w14:textId="368F8F76" w:rsidR="0069505A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248" w:type="pct"/>
            <w:vAlign w:val="center"/>
          </w:tcPr>
          <w:p w14:paraId="3C6E7C2D" w14:textId="0D3F37E2" w:rsidR="0069505A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</w:tr>
      <w:tr w:rsidR="0069505A" w:rsidRPr="00D713CC" w14:paraId="2BC11D6B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050003"/>
          </w:tcPr>
          <w:p w14:paraId="5D5FBBF3" w14:textId="77777777" w:rsidR="0069505A" w:rsidRPr="00D713CC" w:rsidRDefault="0069505A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3CBA33F1" w14:textId="19AFBB3E" w:rsidR="0069505A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325</w:t>
            </w:r>
          </w:p>
        </w:tc>
        <w:tc>
          <w:tcPr>
            <w:tcW w:w="1209" w:type="pct"/>
            <w:vAlign w:val="center"/>
          </w:tcPr>
          <w:p w14:paraId="4E677626" w14:textId="010D2831" w:rsidR="0069505A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98</w:t>
            </w:r>
          </w:p>
        </w:tc>
        <w:tc>
          <w:tcPr>
            <w:tcW w:w="1248" w:type="pct"/>
            <w:vAlign w:val="center"/>
          </w:tcPr>
          <w:p w14:paraId="722C6239" w14:textId="4D4F9019" w:rsidR="0069505A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69505A" w:rsidRPr="00D713CC" w14:paraId="04EF2ED6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948442"/>
          </w:tcPr>
          <w:p w14:paraId="1AFBBC6A" w14:textId="77777777" w:rsidR="0069505A" w:rsidRPr="00D713CC" w:rsidRDefault="0069505A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4677DF83" w14:textId="2602DC6E" w:rsidR="0069505A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</w:t>
            </w:r>
          </w:p>
        </w:tc>
        <w:tc>
          <w:tcPr>
            <w:tcW w:w="1209" w:type="pct"/>
            <w:vAlign w:val="center"/>
          </w:tcPr>
          <w:p w14:paraId="7FC6767C" w14:textId="499C41F8" w:rsidR="0069505A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  <w:tc>
          <w:tcPr>
            <w:tcW w:w="1248" w:type="pct"/>
            <w:vAlign w:val="center"/>
          </w:tcPr>
          <w:p w14:paraId="7BBC6157" w14:textId="496CA1F0" w:rsidR="0069505A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</w:tr>
      <w:tr w:rsidR="0069505A" w:rsidRPr="00D713CC" w14:paraId="56A7E2C4" w14:textId="7777777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shd w:val="clear" w:color="auto" w:fill="5C9FB7"/>
          </w:tcPr>
          <w:p w14:paraId="74D887C6" w14:textId="77777777" w:rsidR="0069505A" w:rsidRPr="00D713CC" w:rsidRDefault="0069505A" w:rsidP="006F55E7">
            <w:pPr>
              <w:pStyle w:val="Tabulka"/>
            </w:pPr>
          </w:p>
        </w:tc>
        <w:tc>
          <w:tcPr>
            <w:tcW w:w="1200" w:type="pct"/>
            <w:vAlign w:val="center"/>
          </w:tcPr>
          <w:p w14:paraId="31DD9F62" w14:textId="2EF54438" w:rsidR="0069505A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196</w:t>
            </w:r>
          </w:p>
        </w:tc>
        <w:tc>
          <w:tcPr>
            <w:tcW w:w="1209" w:type="pct"/>
            <w:vAlign w:val="center"/>
          </w:tcPr>
          <w:p w14:paraId="1E382E2C" w14:textId="12036546" w:rsidR="0069505A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39</w:t>
            </w:r>
          </w:p>
        </w:tc>
        <w:tc>
          <w:tcPr>
            <w:tcW w:w="1248" w:type="pct"/>
            <w:vAlign w:val="center"/>
          </w:tcPr>
          <w:p w14:paraId="6C5010F8" w14:textId="33DD3842" w:rsidR="0069505A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832195" w:rsidRPr="00D713CC" w14:paraId="4B9C6D1F" w14:textId="345BC1A7" w:rsidTr="000F33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3" w:type="pct"/>
            <w:tcBorders>
              <w:bottom w:val="single" w:sz="12" w:space="0" w:color="auto"/>
            </w:tcBorders>
            <w:shd w:val="clear" w:color="auto" w:fill="6E835D"/>
          </w:tcPr>
          <w:p w14:paraId="04DAA6FB" w14:textId="6F4A2164" w:rsidR="00832195" w:rsidRPr="00D713CC" w:rsidRDefault="00832195" w:rsidP="006F55E7">
            <w:pPr>
              <w:pStyle w:val="Tabulka"/>
            </w:pPr>
          </w:p>
        </w:tc>
        <w:tc>
          <w:tcPr>
            <w:tcW w:w="1200" w:type="pct"/>
            <w:tcBorders>
              <w:bottom w:val="single" w:sz="12" w:space="0" w:color="auto"/>
            </w:tcBorders>
            <w:vAlign w:val="center"/>
          </w:tcPr>
          <w:p w14:paraId="5344A4A7" w14:textId="45729602" w:rsidR="00832195" w:rsidRPr="00D713CC" w:rsidRDefault="00677FAF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94</w:t>
            </w:r>
          </w:p>
        </w:tc>
        <w:tc>
          <w:tcPr>
            <w:tcW w:w="1209" w:type="pct"/>
            <w:tcBorders>
              <w:bottom w:val="single" w:sz="12" w:space="0" w:color="auto"/>
            </w:tcBorders>
            <w:vAlign w:val="center"/>
          </w:tcPr>
          <w:p w14:paraId="0B6D80B9" w14:textId="634DE617" w:rsidR="00832195" w:rsidRPr="00D713CC" w:rsidRDefault="00135961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</w:t>
            </w:r>
          </w:p>
        </w:tc>
        <w:tc>
          <w:tcPr>
            <w:tcW w:w="1248" w:type="pct"/>
            <w:tcBorders>
              <w:bottom w:val="single" w:sz="12" w:space="0" w:color="auto"/>
            </w:tcBorders>
            <w:vAlign w:val="center"/>
          </w:tcPr>
          <w:p w14:paraId="02EFFBD3" w14:textId="2152B4F8" w:rsidR="00832195" w:rsidRPr="00D713CC" w:rsidRDefault="009C6AE2" w:rsidP="000F337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44</w:t>
            </w:r>
          </w:p>
        </w:tc>
      </w:tr>
    </w:tbl>
    <w:p w14:paraId="754DADE2" w14:textId="3310D98F" w:rsidR="00663822" w:rsidRDefault="00663822" w:rsidP="00663822">
      <w:pPr>
        <w:pStyle w:val="Prvnodstavec"/>
      </w:pPr>
    </w:p>
    <w:p w14:paraId="28DA9F1A" w14:textId="74B5401B" w:rsidR="00804C48" w:rsidRDefault="00CB02A6" w:rsidP="000719BE">
      <w:pPr>
        <w:pStyle w:val="Prvnodstavec"/>
      </w:pPr>
      <w:r>
        <w:t xml:space="preserve">Z rovnice </w:t>
      </w:r>
      <w:r w:rsidR="00E22E9F">
        <w:fldChar w:fldCharType="begin"/>
      </w:r>
      <w:r w:rsidR="00E22E9F">
        <w:instrText xml:space="preserve"> REF _Ref167536740 \h </w:instrText>
      </w:r>
      <w:r w:rsidR="00E22E9F">
        <w:fldChar w:fldCharType="separate"/>
      </w:r>
      <w:r w:rsidR="002F7D9D">
        <w:rPr>
          <w:rFonts w:eastAsia="Adobe Heiti Std R"/>
        </w:rPr>
        <w:t>(</w:t>
      </w:r>
      <w:r w:rsidR="002F7D9D">
        <w:rPr>
          <w:rFonts w:eastAsia="Adobe Heiti Std R"/>
          <w:noProof/>
        </w:rPr>
        <w:t>4</w:t>
      </w:r>
      <w:r w:rsidR="002F7D9D">
        <w:rPr>
          <w:rFonts w:eastAsia="Adobe Heiti Std R"/>
        </w:rPr>
        <w:t>.</w:t>
      </w:r>
      <w:r w:rsidR="002F7D9D">
        <w:rPr>
          <w:rFonts w:eastAsia="Adobe Heiti Std R"/>
          <w:noProof/>
        </w:rPr>
        <w:t>1</w:t>
      </w:r>
      <w:r w:rsidR="002F7D9D">
        <w:rPr>
          <w:rFonts w:eastAsia="Adobe Heiti Std R"/>
        </w:rPr>
        <w:t>)</w:t>
      </w:r>
      <w:r w:rsidR="00E22E9F">
        <w:fldChar w:fldCharType="end"/>
      </w:r>
      <w:r w:rsidR="00E22E9F">
        <w:t xml:space="preserve"> </w:t>
      </w:r>
      <w:r>
        <w:t>pro výpočet délky grainu</w:t>
      </w:r>
      <w:r w:rsidR="00612BC8">
        <w:t xml:space="preserve"> z průměrného odstínu </w:t>
      </w:r>
      <w:r w:rsidR="00CD776B">
        <w:t>obrázku</w:t>
      </w:r>
      <w:r w:rsidR="004770D5">
        <w:t xml:space="preserve"> vyplývá</w:t>
      </w:r>
      <w:r w:rsidR="00B41F50">
        <w:t xml:space="preserve">, že </w:t>
      </w:r>
      <w:r w:rsidR="00A626C9">
        <w:t xml:space="preserve">totožná délka </w:t>
      </w:r>
      <w:r w:rsidR="005740B7">
        <w:t xml:space="preserve">může být nastavena </w:t>
      </w:r>
      <w:r w:rsidR="00703760">
        <w:t xml:space="preserve">použitím </w:t>
      </w:r>
      <w:r w:rsidR="0072205B">
        <w:t xml:space="preserve">nejméně dvou a nejvíce čtyř </w:t>
      </w:r>
      <w:r w:rsidR="009C44D6">
        <w:t xml:space="preserve">odstínů. </w:t>
      </w:r>
      <w:r w:rsidR="00E03B55">
        <w:t xml:space="preserve">Při zpětném propočtu </w:t>
      </w:r>
      <w:r w:rsidR="00D309E6">
        <w:t xml:space="preserve">tedy byly řešením rovnice </w:t>
      </w:r>
      <w:r w:rsidR="00176C2A">
        <w:t xml:space="preserve">2–4 </w:t>
      </w:r>
      <w:r w:rsidR="00D678F2">
        <w:t>různé výsledky</w:t>
      </w:r>
      <w:r w:rsidR="00182C58">
        <w:t xml:space="preserve">. </w:t>
      </w:r>
      <w:r w:rsidR="006F19AC">
        <w:t xml:space="preserve">Vybrán byl vždy </w:t>
      </w:r>
      <w:r w:rsidR="003A7DCC">
        <w:t>výsledek</w:t>
      </w:r>
      <w:r w:rsidR="00AD230C">
        <w:t xml:space="preserve"> číselně nejbližší</w:t>
      </w:r>
      <w:r w:rsidR="0061790F">
        <w:t xml:space="preserve"> referenční hodnotě</w:t>
      </w:r>
      <w:r w:rsidR="005A306C">
        <w:t xml:space="preserve">, </w:t>
      </w:r>
      <w:r w:rsidR="00816333">
        <w:t xml:space="preserve">případně </w:t>
      </w:r>
      <w:r w:rsidR="00976FBD">
        <w:t xml:space="preserve">výsledek </w:t>
      </w:r>
      <w:r w:rsidR="002B5D23">
        <w:t xml:space="preserve">nejbližší </w:t>
      </w:r>
      <w:r w:rsidR="00AE7142">
        <w:t xml:space="preserve">k odstínu, který </w:t>
      </w:r>
      <w:r w:rsidR="007A7EF9">
        <w:t xml:space="preserve">byl </w:t>
      </w:r>
      <w:r w:rsidR="00B2114D">
        <w:t>posouzením fotografie</w:t>
      </w:r>
      <w:r w:rsidR="00077DB7">
        <w:t xml:space="preserve"> určen jako pravděpodobně nejdominantnější.</w:t>
      </w:r>
    </w:p>
    <w:p w14:paraId="73BF1B21" w14:textId="471EF1ED" w:rsidR="00663822" w:rsidRPr="00804C48" w:rsidRDefault="00804C48" w:rsidP="00804C48">
      <w:pPr>
        <w:spacing w:line="240" w:lineRule="auto"/>
        <w:ind w:left="0"/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6940"/>
      </w:tblGrid>
      <w:tr w:rsidR="00B26892" w:rsidRPr="00555F11" w14:paraId="0F52D45B" w14:textId="77777777" w:rsidTr="00521BC9">
        <w:tc>
          <w:tcPr>
            <w:tcW w:w="1560" w:type="dxa"/>
          </w:tcPr>
          <w:p w14:paraId="32A18C0B" w14:textId="77777777" w:rsidR="00B26892" w:rsidRDefault="00B26892" w:rsidP="00676493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99" w:name="_Ref167672439"/>
        <w:tc>
          <w:tcPr>
            <w:tcW w:w="6940" w:type="dxa"/>
          </w:tcPr>
          <w:p w14:paraId="7A865AB5" w14:textId="5954B685" w:rsidR="00B26892" w:rsidRPr="0091782F" w:rsidRDefault="00B26892" w:rsidP="0067649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00" w:name="_Toc167676737"/>
            <w:r w:rsidR="002F7D9D">
              <w:rPr>
                <w:noProof/>
              </w:rPr>
              <w:t>6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2F7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99"/>
            <w:r>
              <w:tab/>
              <w:t xml:space="preserve">Hodnoty </w:t>
            </w:r>
            <w:r w:rsidR="00331667">
              <w:t xml:space="preserve">referenčních obrázků </w:t>
            </w:r>
            <w:r w:rsidR="007423B8">
              <w:t>zpracovaných externím analyzátorem</w:t>
            </w:r>
            <w:bookmarkEnd w:id="100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467"/>
        <w:gridCol w:w="2052"/>
        <w:gridCol w:w="2066"/>
        <w:gridCol w:w="2134"/>
      </w:tblGrid>
      <w:tr w:rsidR="004E2E7C" w:rsidRPr="00D713CC" w14:paraId="67145D33" w14:textId="77777777" w:rsidTr="009F37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</w:tcPr>
          <w:p w14:paraId="7FB1A370" w14:textId="433C33E9" w:rsidR="004E2E7C" w:rsidRPr="002A7ED5" w:rsidRDefault="004E2E7C" w:rsidP="00676493">
            <w:pPr>
              <w:pStyle w:val="Tabulka"/>
              <w:jc w:val="center"/>
            </w:pPr>
            <w:r>
              <w:t xml:space="preserve">Barva </w:t>
            </w:r>
            <w:r w:rsidR="00801BB1">
              <w:t>určená externím analyzátorem</w:t>
            </w:r>
          </w:p>
        </w:tc>
        <w:tc>
          <w:tcPr>
            <w:tcW w:w="1177" w:type="pct"/>
          </w:tcPr>
          <w:p w14:paraId="5CD7F134" w14:textId="35A322D6" w:rsidR="004E2E7C" w:rsidRPr="00D713CC" w:rsidRDefault="0026397A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Referenční</w:t>
            </w:r>
            <w:r w:rsidR="004E2E7C">
              <w:t xml:space="preserve"> hodnota odstínu (°)</w:t>
            </w:r>
          </w:p>
        </w:tc>
        <w:tc>
          <w:tcPr>
            <w:tcW w:w="1185" w:type="pct"/>
          </w:tcPr>
          <w:p w14:paraId="634D38EC" w14:textId="7B297B65" w:rsidR="004E2E7C" w:rsidRDefault="0026397A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Referenční </w:t>
            </w:r>
            <w:r w:rsidR="004E2E7C">
              <w:t>hodnota sytosti (%)</w:t>
            </w:r>
          </w:p>
        </w:tc>
        <w:tc>
          <w:tcPr>
            <w:tcW w:w="1224" w:type="pct"/>
          </w:tcPr>
          <w:p w14:paraId="248D9831" w14:textId="2118BBD8" w:rsidR="004E2E7C" w:rsidRPr="00D713CC" w:rsidRDefault="0026397A" w:rsidP="00676493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Referenční </w:t>
            </w:r>
            <w:r w:rsidR="004E2E7C">
              <w:t>hodnota světlosti (%)</w:t>
            </w:r>
          </w:p>
        </w:tc>
      </w:tr>
      <w:tr w:rsidR="004E2E7C" w:rsidRPr="00D713CC" w14:paraId="47FECF70" w14:textId="77777777" w:rsidTr="006A49CB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B81E26"/>
          </w:tcPr>
          <w:p w14:paraId="13485FB9" w14:textId="77777777" w:rsidR="004E2E7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5A8CE8CA" w14:textId="2CAA868C" w:rsidR="004E2E7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357</w:t>
            </w:r>
          </w:p>
        </w:tc>
        <w:tc>
          <w:tcPr>
            <w:tcW w:w="1185" w:type="pct"/>
            <w:vAlign w:val="center"/>
          </w:tcPr>
          <w:p w14:paraId="6ACB6A24" w14:textId="6A51395D" w:rsidR="004E2E7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72</w:t>
            </w:r>
          </w:p>
        </w:tc>
        <w:tc>
          <w:tcPr>
            <w:tcW w:w="1224" w:type="pct"/>
            <w:vAlign w:val="center"/>
          </w:tcPr>
          <w:p w14:paraId="18B3E257" w14:textId="6826C8CB" w:rsidR="004E2E7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</w:tr>
      <w:tr w:rsidR="004E2E7C" w:rsidRPr="00D713CC" w14:paraId="56C996BB" w14:textId="77777777" w:rsidTr="006A49CB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B6605D"/>
          </w:tcPr>
          <w:p w14:paraId="1568DF7F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7352BC83" w14:textId="24F864A7" w:rsidR="004E2E7C" w:rsidRPr="00CE6CF1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185" w:type="pct"/>
            <w:vAlign w:val="center"/>
          </w:tcPr>
          <w:p w14:paraId="4816E254" w14:textId="685691DA" w:rsidR="004E2E7C" w:rsidRPr="00CE6CF1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38</w:t>
            </w:r>
          </w:p>
        </w:tc>
        <w:tc>
          <w:tcPr>
            <w:tcW w:w="1224" w:type="pct"/>
            <w:vAlign w:val="center"/>
          </w:tcPr>
          <w:p w14:paraId="30F58A5B" w14:textId="0A0B78F0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4E2E7C" w:rsidRPr="00D713CC" w14:paraId="59815B00" w14:textId="77777777" w:rsidTr="00D41D1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96736E"/>
          </w:tcPr>
          <w:p w14:paraId="0EA85D54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6C110760" w14:textId="683A328F" w:rsidR="004E2E7C" w:rsidRPr="00CE6CF1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  <w:tc>
          <w:tcPr>
            <w:tcW w:w="1185" w:type="pct"/>
            <w:vAlign w:val="center"/>
          </w:tcPr>
          <w:p w14:paraId="6454DFFD" w14:textId="42F816CF" w:rsidR="004E2E7C" w:rsidRPr="00CE6CF1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1224" w:type="pct"/>
            <w:vAlign w:val="center"/>
          </w:tcPr>
          <w:p w14:paraId="2721DF54" w14:textId="191934E1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</w:t>
            </w:r>
          </w:p>
        </w:tc>
      </w:tr>
      <w:tr w:rsidR="004E2E7C" w:rsidRPr="00D713CC" w14:paraId="63F1A3A8" w14:textId="77777777" w:rsidTr="007C58A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918983"/>
          </w:tcPr>
          <w:p w14:paraId="528D05C3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0722DFDC" w14:textId="2822FFCA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</w:t>
            </w:r>
          </w:p>
        </w:tc>
        <w:tc>
          <w:tcPr>
            <w:tcW w:w="1185" w:type="pct"/>
            <w:vAlign w:val="center"/>
          </w:tcPr>
          <w:p w14:paraId="5FF2C27A" w14:textId="428FDB77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224" w:type="pct"/>
            <w:vAlign w:val="center"/>
          </w:tcPr>
          <w:p w14:paraId="7F1BAE10" w14:textId="7C66329D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54</w:t>
            </w:r>
          </w:p>
        </w:tc>
      </w:tr>
      <w:tr w:rsidR="004E2E7C" w:rsidRPr="00D713CC" w14:paraId="40B3D489" w14:textId="77777777" w:rsidTr="00312CE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8C8882"/>
          </w:tcPr>
          <w:p w14:paraId="48204A02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19C410BC" w14:textId="77E39B3C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</w:t>
            </w:r>
          </w:p>
        </w:tc>
        <w:tc>
          <w:tcPr>
            <w:tcW w:w="1185" w:type="pct"/>
            <w:vAlign w:val="center"/>
          </w:tcPr>
          <w:p w14:paraId="11C2C641" w14:textId="23E33D06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  <w:tc>
          <w:tcPr>
            <w:tcW w:w="1224" w:type="pct"/>
            <w:vAlign w:val="center"/>
          </w:tcPr>
          <w:p w14:paraId="783C69CD" w14:textId="4EA958A2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</w:tr>
      <w:tr w:rsidR="004E2E7C" w:rsidRPr="00D713CC" w14:paraId="79262EF2" w14:textId="77777777" w:rsidTr="00C265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7928B"/>
          </w:tcPr>
          <w:p w14:paraId="4DED575F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253DBBEB" w14:textId="50530A25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177</w:t>
            </w:r>
          </w:p>
        </w:tc>
        <w:tc>
          <w:tcPr>
            <w:tcW w:w="1185" w:type="pct"/>
            <w:vAlign w:val="center"/>
          </w:tcPr>
          <w:p w14:paraId="4C5EE922" w14:textId="69A7C889" w:rsidR="004E2E7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91</w:t>
            </w:r>
          </w:p>
        </w:tc>
        <w:tc>
          <w:tcPr>
            <w:tcW w:w="1224" w:type="pct"/>
            <w:vAlign w:val="center"/>
          </w:tcPr>
          <w:p w14:paraId="7022911E" w14:textId="6C94017C" w:rsidR="004E2E7C" w:rsidRPr="00BB1132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4E2E7C" w:rsidRPr="00D713CC" w14:paraId="6ADCF717" w14:textId="77777777" w:rsidTr="009624E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896BA"/>
          </w:tcPr>
          <w:p w14:paraId="48E3EE47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6B38F714" w14:textId="7F9F8032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192</w:t>
            </w:r>
          </w:p>
        </w:tc>
        <w:tc>
          <w:tcPr>
            <w:tcW w:w="1185" w:type="pct"/>
            <w:vAlign w:val="center"/>
          </w:tcPr>
          <w:p w14:paraId="036B9994" w14:textId="7947723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92</w:t>
            </w:r>
          </w:p>
        </w:tc>
        <w:tc>
          <w:tcPr>
            <w:tcW w:w="1224" w:type="pct"/>
            <w:vAlign w:val="center"/>
          </w:tcPr>
          <w:p w14:paraId="51EF780A" w14:textId="696015D7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4E2E7C" w:rsidRPr="00D713CC" w14:paraId="1FBC4836" w14:textId="77777777" w:rsidTr="00CF4E9E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78BBB"/>
          </w:tcPr>
          <w:p w14:paraId="3A0016EE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307C7FC1" w14:textId="1582449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196</w:t>
            </w:r>
          </w:p>
        </w:tc>
        <w:tc>
          <w:tcPr>
            <w:tcW w:w="1185" w:type="pct"/>
            <w:vAlign w:val="center"/>
          </w:tcPr>
          <w:p w14:paraId="333DDA0B" w14:textId="2BAA35D8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93</w:t>
            </w:r>
          </w:p>
        </w:tc>
        <w:tc>
          <w:tcPr>
            <w:tcW w:w="1224" w:type="pct"/>
            <w:vAlign w:val="center"/>
          </w:tcPr>
          <w:p w14:paraId="66E2A40C" w14:textId="05187C4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4E2E7C" w:rsidRPr="00D713CC" w14:paraId="5DB829B9" w14:textId="77777777" w:rsidTr="005755BE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670C1"/>
          </w:tcPr>
          <w:p w14:paraId="152B1005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30123F79" w14:textId="54BBEB9D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206</w:t>
            </w:r>
          </w:p>
        </w:tc>
        <w:tc>
          <w:tcPr>
            <w:tcW w:w="1185" w:type="pct"/>
            <w:vAlign w:val="center"/>
          </w:tcPr>
          <w:p w14:paraId="4719CC83" w14:textId="29816C9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94</w:t>
            </w:r>
          </w:p>
        </w:tc>
        <w:tc>
          <w:tcPr>
            <w:tcW w:w="1224" w:type="pct"/>
            <w:vAlign w:val="center"/>
          </w:tcPr>
          <w:p w14:paraId="43C7A956" w14:textId="0ACF51AF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39</w:t>
            </w:r>
          </w:p>
        </w:tc>
      </w:tr>
      <w:tr w:rsidR="004E2E7C" w:rsidRPr="00D713CC" w14:paraId="202600CC" w14:textId="77777777" w:rsidTr="008165C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679C1"/>
          </w:tcPr>
          <w:p w14:paraId="7D25841B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234A0136" w14:textId="3843BFEA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203</w:t>
            </w:r>
          </w:p>
        </w:tc>
        <w:tc>
          <w:tcPr>
            <w:tcW w:w="1185" w:type="pct"/>
            <w:vAlign w:val="center"/>
          </w:tcPr>
          <w:p w14:paraId="691D42C4" w14:textId="5CA3F822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94</w:t>
            </w:r>
          </w:p>
        </w:tc>
        <w:tc>
          <w:tcPr>
            <w:tcW w:w="1224" w:type="pct"/>
            <w:vAlign w:val="center"/>
          </w:tcPr>
          <w:p w14:paraId="2297445A" w14:textId="3D3EB081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39</w:t>
            </w:r>
          </w:p>
        </w:tc>
      </w:tr>
      <w:tr w:rsidR="004E2E7C" w:rsidRPr="00D713CC" w14:paraId="2CC6C1E4" w14:textId="77777777" w:rsidTr="00A22B7E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548BD"/>
          </w:tcPr>
          <w:p w14:paraId="6CF94C40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32EF31A8" w14:textId="0F137AE1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218</w:t>
            </w:r>
          </w:p>
        </w:tc>
        <w:tc>
          <w:tcPr>
            <w:tcW w:w="1185" w:type="pct"/>
            <w:vAlign w:val="center"/>
          </w:tcPr>
          <w:p w14:paraId="1D50BDFE" w14:textId="6E26E24A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</w:t>
            </w:r>
          </w:p>
        </w:tc>
        <w:tc>
          <w:tcPr>
            <w:tcW w:w="1224" w:type="pct"/>
            <w:vAlign w:val="center"/>
          </w:tcPr>
          <w:p w14:paraId="3D958972" w14:textId="6808F143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</w:t>
            </w:r>
          </w:p>
        </w:tc>
      </w:tr>
      <w:tr w:rsidR="004E2E7C" w:rsidRPr="00D713CC" w14:paraId="3B922227" w14:textId="77777777" w:rsidTr="00641D3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1052CB"/>
          </w:tcPr>
          <w:p w14:paraId="60091BBF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587A5902" w14:textId="53546335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219</w:t>
            </w:r>
          </w:p>
        </w:tc>
        <w:tc>
          <w:tcPr>
            <w:tcW w:w="1185" w:type="pct"/>
            <w:vAlign w:val="center"/>
          </w:tcPr>
          <w:p w14:paraId="68B58DC5" w14:textId="51EFF4F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85</w:t>
            </w:r>
          </w:p>
        </w:tc>
        <w:tc>
          <w:tcPr>
            <w:tcW w:w="1224" w:type="pct"/>
            <w:vAlign w:val="center"/>
          </w:tcPr>
          <w:p w14:paraId="180CBBED" w14:textId="746A72A0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</w:t>
            </w:r>
          </w:p>
        </w:tc>
      </w:tr>
      <w:tr w:rsidR="004E2E7C" w:rsidRPr="00D713CC" w14:paraId="0FE30766" w14:textId="77777777" w:rsidTr="00B35F15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324BC8"/>
          </w:tcPr>
          <w:p w14:paraId="70350EB4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3E81F5BE" w14:textId="2C9F23E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230</w:t>
            </w:r>
          </w:p>
        </w:tc>
        <w:tc>
          <w:tcPr>
            <w:tcW w:w="1185" w:type="pct"/>
            <w:vAlign w:val="center"/>
          </w:tcPr>
          <w:p w14:paraId="1ABD58A9" w14:textId="5B02EEB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1224" w:type="pct"/>
            <w:vAlign w:val="center"/>
          </w:tcPr>
          <w:p w14:paraId="6CFF0EAD" w14:textId="7D737E17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</w:t>
            </w:r>
          </w:p>
        </w:tc>
      </w:tr>
      <w:tr w:rsidR="004E2E7C" w:rsidRPr="00D713CC" w14:paraId="166833DB" w14:textId="77777777" w:rsidTr="00F46FD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5546C3"/>
          </w:tcPr>
          <w:p w14:paraId="139F93F9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6BFC689C" w14:textId="5FBA6B1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247</w:t>
            </w:r>
          </w:p>
        </w:tc>
        <w:tc>
          <w:tcPr>
            <w:tcW w:w="1185" w:type="pct"/>
            <w:vAlign w:val="center"/>
          </w:tcPr>
          <w:p w14:paraId="4D460881" w14:textId="3360F7D6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</w:t>
            </w:r>
          </w:p>
        </w:tc>
        <w:tc>
          <w:tcPr>
            <w:tcW w:w="1224" w:type="pct"/>
            <w:vAlign w:val="center"/>
          </w:tcPr>
          <w:p w14:paraId="12C122FE" w14:textId="2337E041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52</w:t>
            </w:r>
          </w:p>
        </w:tc>
      </w:tr>
      <w:tr w:rsidR="004E2E7C" w:rsidRPr="00D713CC" w14:paraId="77EF994D" w14:textId="77777777" w:rsidTr="0036229A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703BBF"/>
          </w:tcPr>
          <w:p w14:paraId="369A1A46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50EEAE5E" w14:textId="2C1B20D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264</w:t>
            </w:r>
          </w:p>
        </w:tc>
        <w:tc>
          <w:tcPr>
            <w:tcW w:w="1185" w:type="pct"/>
            <w:vAlign w:val="center"/>
          </w:tcPr>
          <w:p w14:paraId="6FA43C2A" w14:textId="5C746C8F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  <w:tc>
          <w:tcPr>
            <w:tcW w:w="1224" w:type="pct"/>
            <w:vAlign w:val="center"/>
          </w:tcPr>
          <w:p w14:paraId="0AA5064E" w14:textId="4E16D2B5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</w:t>
            </w:r>
          </w:p>
        </w:tc>
      </w:tr>
      <w:tr w:rsidR="004E2E7C" w:rsidRPr="00D713CC" w14:paraId="0F25759F" w14:textId="77777777" w:rsidTr="00327D7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7E7584"/>
          </w:tcPr>
          <w:p w14:paraId="3DD91D4D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4D45F667" w14:textId="6BE7873B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276</w:t>
            </w:r>
          </w:p>
        </w:tc>
        <w:tc>
          <w:tcPr>
            <w:tcW w:w="1185" w:type="pct"/>
            <w:vAlign w:val="center"/>
          </w:tcPr>
          <w:p w14:paraId="100AA8AF" w14:textId="797582BC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</w:p>
        </w:tc>
        <w:tc>
          <w:tcPr>
            <w:tcW w:w="1224" w:type="pct"/>
            <w:vAlign w:val="center"/>
          </w:tcPr>
          <w:p w14:paraId="03F5FE32" w14:textId="40CA366A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49</w:t>
            </w:r>
          </w:p>
        </w:tc>
      </w:tr>
      <w:tr w:rsidR="004E2E7C" w:rsidRPr="00D713CC" w14:paraId="3997195C" w14:textId="77777777" w:rsidTr="006666A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000000"/>
          </w:tcPr>
          <w:p w14:paraId="2B1E03BE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39826598" w14:textId="32330A8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330</w:t>
            </w:r>
          </w:p>
        </w:tc>
        <w:tc>
          <w:tcPr>
            <w:tcW w:w="1185" w:type="pct"/>
            <w:vAlign w:val="center"/>
          </w:tcPr>
          <w:p w14:paraId="5A803C54" w14:textId="6DC03BB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</w:t>
            </w:r>
          </w:p>
        </w:tc>
        <w:tc>
          <w:tcPr>
            <w:tcW w:w="1224" w:type="pct"/>
            <w:vAlign w:val="center"/>
          </w:tcPr>
          <w:p w14:paraId="049740A1" w14:textId="289653AE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4E2E7C" w:rsidRPr="00D713CC" w14:paraId="34CE0FD4" w14:textId="77777777" w:rsidTr="00AC631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756C61"/>
          </w:tcPr>
          <w:p w14:paraId="74B4B317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53475CEF" w14:textId="5858A2D8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</w:t>
            </w:r>
          </w:p>
        </w:tc>
        <w:tc>
          <w:tcPr>
            <w:tcW w:w="1185" w:type="pct"/>
            <w:vAlign w:val="center"/>
          </w:tcPr>
          <w:p w14:paraId="73C52618" w14:textId="02BF6573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1224" w:type="pct"/>
            <w:vAlign w:val="center"/>
          </w:tcPr>
          <w:p w14:paraId="6D536EC9" w14:textId="0381617D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42</w:t>
            </w:r>
          </w:p>
        </w:tc>
      </w:tr>
      <w:tr w:rsidR="004E2E7C" w:rsidRPr="00D713CC" w14:paraId="27577CE2" w14:textId="77777777" w:rsidTr="00176CC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shd w:val="clear" w:color="auto" w:fill="72939D"/>
          </w:tcPr>
          <w:p w14:paraId="604206C3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vAlign w:val="center"/>
          </w:tcPr>
          <w:p w14:paraId="600A635E" w14:textId="7141B8D9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193</w:t>
            </w:r>
          </w:p>
        </w:tc>
        <w:tc>
          <w:tcPr>
            <w:tcW w:w="1185" w:type="pct"/>
            <w:vAlign w:val="center"/>
          </w:tcPr>
          <w:p w14:paraId="09930902" w14:textId="383364AF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</w:t>
            </w:r>
          </w:p>
        </w:tc>
        <w:tc>
          <w:tcPr>
            <w:tcW w:w="1224" w:type="pct"/>
            <w:vAlign w:val="center"/>
          </w:tcPr>
          <w:p w14:paraId="68CD4EDE" w14:textId="43230084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53</w:t>
            </w:r>
          </w:p>
        </w:tc>
      </w:tr>
      <w:tr w:rsidR="004E2E7C" w:rsidRPr="00D713CC" w14:paraId="1991DE40" w14:textId="77777777" w:rsidTr="006F080A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4" w:type="pct"/>
            <w:tcBorders>
              <w:bottom w:val="single" w:sz="12" w:space="0" w:color="auto"/>
            </w:tcBorders>
            <w:shd w:val="clear" w:color="auto" w:fill="71786D"/>
          </w:tcPr>
          <w:p w14:paraId="625EA299" w14:textId="77777777" w:rsidR="004E2E7C" w:rsidRPr="00D713CC" w:rsidRDefault="004E2E7C" w:rsidP="00676493">
            <w:pPr>
              <w:pStyle w:val="Tabulka"/>
            </w:pPr>
          </w:p>
        </w:tc>
        <w:tc>
          <w:tcPr>
            <w:tcW w:w="1177" w:type="pct"/>
            <w:tcBorders>
              <w:bottom w:val="single" w:sz="12" w:space="0" w:color="auto"/>
            </w:tcBorders>
            <w:vAlign w:val="center"/>
          </w:tcPr>
          <w:p w14:paraId="63909FC5" w14:textId="72BBF6FC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98</w:t>
            </w:r>
          </w:p>
        </w:tc>
        <w:tc>
          <w:tcPr>
            <w:tcW w:w="1185" w:type="pct"/>
            <w:tcBorders>
              <w:bottom w:val="single" w:sz="12" w:space="0" w:color="auto"/>
            </w:tcBorders>
            <w:vAlign w:val="center"/>
          </w:tcPr>
          <w:p w14:paraId="3E4E40C0" w14:textId="26AA5EF0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1224" w:type="pct"/>
            <w:tcBorders>
              <w:bottom w:val="single" w:sz="12" w:space="0" w:color="auto"/>
            </w:tcBorders>
            <w:vAlign w:val="center"/>
          </w:tcPr>
          <w:p w14:paraId="5B16ED13" w14:textId="5DF05D30" w:rsidR="004E2E7C" w:rsidRPr="00D713CC" w:rsidRDefault="00DA56FE" w:rsidP="006A49CB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</w:t>
            </w:r>
          </w:p>
        </w:tc>
      </w:tr>
    </w:tbl>
    <w:p w14:paraId="543FE784" w14:textId="77777777" w:rsidR="00B26892" w:rsidRDefault="00B26892" w:rsidP="005974AC">
      <w:pPr>
        <w:pStyle w:val="Odstavec"/>
        <w:rPr>
          <w:color w:val="auto"/>
        </w:rPr>
      </w:pPr>
    </w:p>
    <w:p w14:paraId="67DE80AE" w14:textId="3A6F8C5D" w:rsidR="003C22B7" w:rsidRPr="00E16D84" w:rsidRDefault="00A37E49" w:rsidP="0070117B">
      <w:pPr>
        <w:pStyle w:val="Prvnodstavec"/>
      </w:pPr>
      <w:r>
        <w:t xml:space="preserve">Zřetelný rozdíl </w:t>
      </w:r>
      <w:r w:rsidR="009529A9">
        <w:t xml:space="preserve">mezi hodnotami </w:t>
      </w:r>
      <w:r w:rsidR="00F80D00">
        <w:t xml:space="preserve">určenými </w:t>
      </w:r>
      <w:r w:rsidR="00FB06FF">
        <w:t xml:space="preserve">zpětným výpočtem </w:t>
      </w:r>
      <w:r w:rsidR="00DD21D1">
        <w:t xml:space="preserve">z výstupu nástroje </w:t>
      </w:r>
      <w:r w:rsidR="00923FE3">
        <w:t xml:space="preserve">a </w:t>
      </w:r>
      <w:r w:rsidR="00691763">
        <w:t xml:space="preserve">externího analyzátoru </w:t>
      </w:r>
      <w:r w:rsidR="006579EC">
        <w:t xml:space="preserve">může být způsoben </w:t>
      </w:r>
      <w:r w:rsidR="00316A70">
        <w:t xml:space="preserve">rozdílnými </w:t>
      </w:r>
      <w:r w:rsidR="004539D3">
        <w:t xml:space="preserve">formáty </w:t>
      </w:r>
      <w:r w:rsidR="00B21412">
        <w:t>obrázků</w:t>
      </w:r>
      <w:r w:rsidR="003B3C99">
        <w:t xml:space="preserve"> – </w:t>
      </w:r>
      <w:r w:rsidR="003C2CBC">
        <w:t xml:space="preserve">třída </w:t>
      </w:r>
      <w:r w:rsidR="003C2CBC">
        <w:rPr>
          <w:i/>
          <w:iCs/>
        </w:rPr>
        <w:t>Image</w:t>
      </w:r>
      <w:r w:rsidR="00E16D84">
        <w:t xml:space="preserve"> </w:t>
      </w:r>
      <w:r w:rsidR="00A525A4">
        <w:t xml:space="preserve">používaná </w:t>
      </w:r>
      <w:r w:rsidR="00F04825">
        <w:t>syntezátorem</w:t>
      </w:r>
      <w:r w:rsidR="001554E7">
        <w:t xml:space="preserve"> </w:t>
      </w:r>
      <w:r w:rsidR="003C091A">
        <w:t xml:space="preserve">zpracovává </w:t>
      </w:r>
      <w:r w:rsidR="002A2FB1">
        <w:t xml:space="preserve">obraz ve formě </w:t>
      </w:r>
      <w:r w:rsidR="00120225">
        <w:t>BMP</w:t>
      </w:r>
      <w:r w:rsidR="006D2E0C">
        <w:t xml:space="preserve"> – tedy </w:t>
      </w:r>
      <w:r w:rsidR="004A2B91">
        <w:t>formátu bez komprese</w:t>
      </w:r>
      <w:r w:rsidR="002308BF">
        <w:t xml:space="preserve">, </w:t>
      </w:r>
      <w:r w:rsidR="008B3718">
        <w:t xml:space="preserve">zaznamenané </w:t>
      </w:r>
      <w:r w:rsidR="001F5DFF">
        <w:t xml:space="preserve">obrázky </w:t>
      </w:r>
      <w:r w:rsidR="0070401B">
        <w:t xml:space="preserve">sloužící jako vstup externího analyzátoru </w:t>
      </w:r>
      <w:r w:rsidR="00B00E75">
        <w:t xml:space="preserve">byly uloženy </w:t>
      </w:r>
      <w:r w:rsidR="0034384E">
        <w:t xml:space="preserve">ve formátu </w:t>
      </w:r>
      <w:r w:rsidR="00092B4F">
        <w:t>PNG</w:t>
      </w:r>
      <w:r w:rsidR="00E57CD2">
        <w:t xml:space="preserve"> –</w:t>
      </w:r>
      <w:r w:rsidR="00C276E1">
        <w:t xml:space="preserve"> bez</w:t>
      </w:r>
      <w:r w:rsidR="0044591F">
        <w:t>e</w:t>
      </w:r>
      <w:r w:rsidR="00C276E1">
        <w:t>ztrátového</w:t>
      </w:r>
      <w:r w:rsidR="00417817">
        <w:t>, ale</w:t>
      </w:r>
      <w:r w:rsidR="00C276E1">
        <w:t xml:space="preserve"> kompresního formátu.</w:t>
      </w:r>
      <w:r w:rsidR="008576D0">
        <w:t xml:space="preserve"> </w:t>
      </w:r>
      <w:r w:rsidR="004A617F">
        <w:t xml:space="preserve">Komprese u formátu PNG </w:t>
      </w:r>
      <w:r w:rsidR="00B45B49">
        <w:t xml:space="preserve">probíhá </w:t>
      </w:r>
      <w:r w:rsidR="00BF4BC0">
        <w:t xml:space="preserve">tzv. prediktivním kódováním, </w:t>
      </w:r>
      <w:r w:rsidR="00A149A4">
        <w:t xml:space="preserve">při kterém jsou hodnoty </w:t>
      </w:r>
      <w:r w:rsidR="003746DD">
        <w:t xml:space="preserve">pixelů kódovány </w:t>
      </w:r>
      <w:r w:rsidR="00A23E9D">
        <w:t xml:space="preserve">na základě </w:t>
      </w:r>
      <w:r w:rsidR="005852E6">
        <w:t>předchozích kódovaných pixelů</w:t>
      </w:r>
      <w:r w:rsidR="00C21F0F">
        <w:t>.</w:t>
      </w:r>
    </w:p>
    <w:p w14:paraId="11BF159B" w14:textId="6D0AF3E8" w:rsidR="003F6C65" w:rsidRDefault="004A35C2" w:rsidP="008538EF">
      <w:pPr>
        <w:pStyle w:val="Nadpis3"/>
      </w:pPr>
      <w:bookmarkStart w:id="101" w:name="_Toc167676708"/>
      <w:r>
        <w:t>Práce s</w:t>
      </w:r>
      <w:r w:rsidR="00193AE7">
        <w:t xml:space="preserve"> dalšími </w:t>
      </w:r>
      <w:r>
        <w:t>instanc</w:t>
      </w:r>
      <w:r w:rsidR="004F3C77">
        <w:t>emi</w:t>
      </w:r>
      <w:r>
        <w:t xml:space="preserve"> nástroje</w:t>
      </w:r>
      <w:bookmarkEnd w:id="101"/>
    </w:p>
    <w:p w14:paraId="4B52D9C8" w14:textId="22A60F60" w:rsidR="00C2638E" w:rsidRDefault="007E2631" w:rsidP="002F029D">
      <w:pPr>
        <w:pStyle w:val="Prvnodstavec"/>
      </w:pPr>
      <w:r>
        <w:t xml:space="preserve">Oproti </w:t>
      </w:r>
      <w:r w:rsidR="00833A4B">
        <w:t>původnímu návrhu</w:t>
      </w:r>
      <w:r w:rsidR="00054D5B">
        <w:t xml:space="preserve"> ze semestrální práce </w:t>
      </w:r>
      <w:r w:rsidR="00647541">
        <w:t>n</w:t>
      </w:r>
      <w:r w:rsidR="00512C3A">
        <w:t xml:space="preserve">ení v současném </w:t>
      </w:r>
      <w:r w:rsidR="00927C85">
        <w:t xml:space="preserve">prototypu </w:t>
      </w:r>
      <w:r w:rsidR="00D165AE">
        <w:t xml:space="preserve">možnost </w:t>
      </w:r>
      <w:r w:rsidR="001228AF">
        <w:t xml:space="preserve">vytvořit </w:t>
      </w:r>
      <w:r w:rsidR="00766491">
        <w:t xml:space="preserve">více souběžně fungujících </w:t>
      </w:r>
      <w:r w:rsidR="00B615C1">
        <w:t xml:space="preserve">instancí </w:t>
      </w:r>
      <w:r w:rsidR="00C70A87">
        <w:t xml:space="preserve">nástroje </w:t>
      </w:r>
      <w:r w:rsidR="00E61719">
        <w:t>ovladatelný</w:t>
      </w:r>
      <w:r w:rsidR="006F320B">
        <w:t>ch</w:t>
      </w:r>
      <w:r w:rsidR="00E61719">
        <w:t xml:space="preserve"> více klaviaturami </w:t>
      </w:r>
      <w:r w:rsidR="00BF7F1A">
        <w:t>naráz</w:t>
      </w:r>
      <w:r w:rsidR="009B3F6D">
        <w:t xml:space="preserve"> v rámci </w:t>
      </w:r>
      <w:r w:rsidR="003D7895">
        <w:t xml:space="preserve">jednoho spuštění </w:t>
      </w:r>
      <w:r w:rsidR="00E32759">
        <w:t>programu</w:t>
      </w:r>
      <w:r w:rsidR="00951067">
        <w:t xml:space="preserve">, </w:t>
      </w:r>
      <w:r w:rsidR="00AB2062">
        <w:t xml:space="preserve">nicméně </w:t>
      </w:r>
      <w:r w:rsidR="00CC714C">
        <w:t xml:space="preserve">tato možnost </w:t>
      </w:r>
      <w:r w:rsidR="006F320B">
        <w:t xml:space="preserve">se </w:t>
      </w:r>
      <w:r w:rsidR="00451FAF">
        <w:t xml:space="preserve">stále dá </w:t>
      </w:r>
      <w:r w:rsidR="00072A9E">
        <w:t xml:space="preserve">zajistit </w:t>
      </w:r>
      <w:r w:rsidR="009E6156">
        <w:t>vícenásobným spuštěním programu</w:t>
      </w:r>
      <w:r w:rsidR="001E381B">
        <w:t xml:space="preserve"> a </w:t>
      </w:r>
      <w:r w:rsidR="005C4C0F">
        <w:t xml:space="preserve">přiřazováním </w:t>
      </w:r>
      <w:r w:rsidR="00CE0032">
        <w:t xml:space="preserve">MIDI kontrolérů jednotlivým </w:t>
      </w:r>
      <w:r w:rsidR="008226BC">
        <w:t>instancím</w:t>
      </w:r>
      <w:r w:rsidR="00A65904">
        <w:t xml:space="preserve">. </w:t>
      </w:r>
      <w:r w:rsidR="004B6E79">
        <w:t xml:space="preserve">Podobný </w:t>
      </w:r>
      <w:r w:rsidR="003B3CB3">
        <w:t>způsob</w:t>
      </w:r>
      <w:r w:rsidR="005A6254">
        <w:t xml:space="preserve"> je možné zvolit také při </w:t>
      </w:r>
      <w:r w:rsidR="003B5A83">
        <w:t xml:space="preserve">spuštění </w:t>
      </w:r>
      <w:r w:rsidR="00D0273B">
        <w:t xml:space="preserve">VST3 verze nástroje v rámci DAW. </w:t>
      </w:r>
      <w:r w:rsidR="007B5955">
        <w:t xml:space="preserve">V rámci jednoho i více kanálů </w:t>
      </w:r>
      <w:r w:rsidR="005B4197">
        <w:t xml:space="preserve">lze </w:t>
      </w:r>
      <w:r w:rsidR="00322E94">
        <w:t xml:space="preserve">zvolit </w:t>
      </w:r>
      <w:r w:rsidR="00386468">
        <w:t xml:space="preserve">zásuvný modul </w:t>
      </w:r>
      <w:r w:rsidR="00242168">
        <w:t xml:space="preserve">nástroje </w:t>
      </w:r>
      <w:r w:rsidR="00D613CB">
        <w:t xml:space="preserve">a ovládat </w:t>
      </w:r>
      <w:r w:rsidR="00972E3F">
        <w:t xml:space="preserve">každý kanál </w:t>
      </w:r>
      <w:r w:rsidR="00B55542">
        <w:t>samostatným kontrolérem</w:t>
      </w:r>
      <w:r w:rsidR="00865C6D">
        <w:t xml:space="preserve">, </w:t>
      </w:r>
      <w:r w:rsidR="0033568E">
        <w:t xml:space="preserve">případně i </w:t>
      </w:r>
      <w:r w:rsidR="0068111F">
        <w:t>různými MIDI kanály</w:t>
      </w:r>
      <w:r w:rsidR="003B513D">
        <w:t xml:space="preserve">, pokud toto řešení </w:t>
      </w:r>
      <w:r w:rsidR="00AF26B7">
        <w:t>kontrolér umožňuje.</w:t>
      </w:r>
    </w:p>
    <w:p w14:paraId="2DF9CCCD" w14:textId="1FECD368" w:rsidR="00DF786E" w:rsidRPr="00EB6367" w:rsidRDefault="00C2638E" w:rsidP="00EB6367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6344E86E" w14:textId="32CAA3C7" w:rsidR="0099554A" w:rsidRPr="0099554A" w:rsidRDefault="00594227" w:rsidP="00C2638E">
      <w:pPr>
        <w:pStyle w:val="Prvnodstavec"/>
      </w:pPr>
      <w:r>
        <w:lastRenderedPageBreak/>
        <w:t xml:space="preserve">Stejným způsobem </w:t>
      </w:r>
      <w:r w:rsidR="00362B2D">
        <w:t xml:space="preserve">je možné </w:t>
      </w:r>
      <w:r w:rsidR="006537DD">
        <w:t xml:space="preserve">nahradit i </w:t>
      </w:r>
      <w:r w:rsidR="00926321">
        <w:t>chyběj</w:t>
      </w:r>
      <w:r w:rsidR="006537DD">
        <w:t xml:space="preserve">ící </w:t>
      </w:r>
      <w:proofErr w:type="spellStart"/>
      <w:r w:rsidR="00FD4917">
        <w:t>multisampling</w:t>
      </w:r>
      <w:proofErr w:type="spellEnd"/>
      <w:r w:rsidR="00D46A45">
        <w:t xml:space="preserve"> – </w:t>
      </w:r>
      <w:r w:rsidR="00682C78">
        <w:t>pomocí spuštění více instancí</w:t>
      </w:r>
      <w:r w:rsidR="009E1E14">
        <w:t xml:space="preserve"> nástroje </w:t>
      </w:r>
      <w:r w:rsidR="009F6984">
        <w:t>s</w:t>
      </w:r>
      <w:r w:rsidR="00B81EAD">
        <w:t> </w:t>
      </w:r>
      <w:r w:rsidR="009F6984">
        <w:t>nastavení</w:t>
      </w:r>
      <w:r w:rsidR="00B81EAD">
        <w:t xml:space="preserve">m </w:t>
      </w:r>
      <w:r w:rsidR="009635EE">
        <w:t xml:space="preserve">různých rozsahů </w:t>
      </w:r>
      <w:r w:rsidR="004002C8">
        <w:t xml:space="preserve">horizontálních zón </w:t>
      </w:r>
      <w:r w:rsidR="001913F7">
        <w:t>přehrávaných MIDI not</w:t>
      </w:r>
      <w:r w:rsidR="00B63668">
        <w:t xml:space="preserve"> lze ovládat </w:t>
      </w:r>
      <w:r w:rsidR="00D57430">
        <w:t xml:space="preserve">jednotlivé </w:t>
      </w:r>
      <w:r w:rsidR="007C1346">
        <w:t xml:space="preserve">instance </w:t>
      </w:r>
      <w:r w:rsidR="00C55736">
        <w:t xml:space="preserve">nástroje </w:t>
      </w:r>
      <w:r w:rsidR="00021A55">
        <w:t xml:space="preserve">různými </w:t>
      </w:r>
      <w:r w:rsidR="00000692">
        <w:t>zónami MIDI klaviatury.</w:t>
      </w:r>
      <w:r w:rsidR="00F832A8">
        <w:t xml:space="preserve"> Toto řešení bylo </w:t>
      </w:r>
      <w:r w:rsidR="006B714D">
        <w:t>experimentálně vyzkoušeno</w:t>
      </w:r>
      <w:r w:rsidR="00FA6AAB">
        <w:t xml:space="preserve">, a přestože </w:t>
      </w:r>
      <w:r w:rsidR="008D7A14">
        <w:t xml:space="preserve">je </w:t>
      </w:r>
      <w:r w:rsidR="0014146A">
        <w:t>daný způsob pouze nutným východiskem</w:t>
      </w:r>
      <w:r w:rsidR="009825C1">
        <w:t xml:space="preserve"> a implementace </w:t>
      </w:r>
      <w:proofErr w:type="spellStart"/>
      <w:r w:rsidR="009825C1">
        <w:t>multisamplingu</w:t>
      </w:r>
      <w:proofErr w:type="spellEnd"/>
      <w:r w:rsidR="009825C1">
        <w:t xml:space="preserve"> </w:t>
      </w:r>
      <w:r w:rsidR="00EB1268">
        <w:t xml:space="preserve">je </w:t>
      </w:r>
      <w:r w:rsidR="00D63CD4">
        <w:t>z</w:t>
      </w:r>
      <w:r w:rsidR="00261963">
        <w:t xml:space="preserve"> hlediska </w:t>
      </w:r>
      <w:r w:rsidR="00CE720B">
        <w:t xml:space="preserve">potřebného času pro přípravu </w:t>
      </w:r>
      <w:r w:rsidR="00F942DB">
        <w:t xml:space="preserve">produkce </w:t>
      </w:r>
      <w:r w:rsidR="00CE720B">
        <w:t xml:space="preserve">i </w:t>
      </w:r>
      <w:r w:rsidR="00457435">
        <w:t>obecné praktičnosti</w:t>
      </w:r>
      <w:r w:rsidR="00083ED9">
        <w:t xml:space="preserve"> </w:t>
      </w:r>
      <w:r w:rsidR="00EB1268">
        <w:t>výhodnější</w:t>
      </w:r>
      <w:r w:rsidR="009F5FB9">
        <w:t xml:space="preserve"> volbou</w:t>
      </w:r>
      <w:r w:rsidR="004077D3">
        <w:t xml:space="preserve">, </w:t>
      </w:r>
      <w:r w:rsidR="00C701E4">
        <w:t xml:space="preserve">stále </w:t>
      </w:r>
      <w:r w:rsidR="00A26790">
        <w:t>se jedná o funkční řešení.</w:t>
      </w:r>
    </w:p>
    <w:p w14:paraId="4EDF804B" w14:textId="7FD94D28" w:rsidR="00FE6F39" w:rsidRDefault="00C87E8D" w:rsidP="00FE6F39">
      <w:pPr>
        <w:pStyle w:val="Nadpis2"/>
      </w:pPr>
      <w:bookmarkStart w:id="102" w:name="_Toc167676709"/>
      <w:r>
        <w:t>Návrh na budoucí úpravy</w:t>
      </w:r>
      <w:bookmarkEnd w:id="102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proofErr w:type="spellStart"/>
      <w:r w:rsidR="000E6B79">
        <w:t>samplingem</w:t>
      </w:r>
      <w:proofErr w:type="spellEnd"/>
      <w:r w:rsidR="000E6B79">
        <w:t xml:space="preserve">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proofErr w:type="spellStart"/>
      <w:r w:rsidR="003F1C5E">
        <w:t>paramterů</w:t>
      </w:r>
      <w:proofErr w:type="spellEnd"/>
      <w:r w:rsidR="003F1C5E">
        <w:t xml:space="preserve">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103" w:name="_Toc167676710"/>
      <w:proofErr w:type="spellStart"/>
      <w:r>
        <w:t>Multisampling</w:t>
      </w:r>
      <w:bookmarkEnd w:id="103"/>
      <w:proofErr w:type="spellEnd"/>
    </w:p>
    <w:p w14:paraId="3FDD62C8" w14:textId="1D1FAF90" w:rsidR="00383BFE" w:rsidRDefault="003C1F3D" w:rsidP="00F961FD">
      <w:pPr>
        <w:pStyle w:val="Prvnodstavec"/>
      </w:pPr>
      <w:r>
        <w:t xml:space="preserve">Možnost </w:t>
      </w:r>
      <w:proofErr w:type="spellStart"/>
      <w:r>
        <w:t>multisamplingu</w:t>
      </w:r>
      <w:proofErr w:type="spellEnd"/>
      <w:r>
        <w:t xml:space="preserve">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 xml:space="preserve">MIDI </w:t>
      </w:r>
      <w:proofErr w:type="spellStart"/>
      <w:r w:rsidR="00600B3F" w:rsidRPr="00600B3F">
        <w:rPr>
          <w:i/>
          <w:iCs/>
        </w:rPr>
        <w:t>Root</w:t>
      </w:r>
      <w:proofErr w:type="spellEnd"/>
      <w:r w:rsidR="00600B3F" w:rsidRPr="00600B3F">
        <w:rPr>
          <w:i/>
          <w:iCs/>
        </w:rPr>
        <w:t xml:space="preserve"> </w:t>
      </w:r>
      <w:proofErr w:type="spellStart"/>
      <w:r w:rsidR="00600B3F" w:rsidRPr="00600B3F">
        <w:rPr>
          <w:i/>
          <w:iCs/>
        </w:rPr>
        <w:t>Note</w:t>
      </w:r>
      <w:proofErr w:type="spellEnd"/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 xml:space="preserve">při </w:t>
      </w:r>
      <w:proofErr w:type="spellStart"/>
      <w:r w:rsidR="00D33985">
        <w:t>granulizaci</w:t>
      </w:r>
      <w:proofErr w:type="spellEnd"/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 xml:space="preserve">plnohodnotného </w:t>
      </w:r>
      <w:proofErr w:type="spellStart"/>
      <w:r w:rsidR="004E4C22">
        <w:t>sampleru</w:t>
      </w:r>
      <w:proofErr w:type="spellEnd"/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 xml:space="preserve">implementaci </w:t>
      </w:r>
      <w:proofErr w:type="spellStart"/>
      <w:r w:rsidR="00483BF8">
        <w:t>multisamplingu</w:t>
      </w:r>
      <w:proofErr w:type="spellEnd"/>
      <w:r w:rsidR="00483BF8">
        <w:t>.</w:t>
      </w:r>
    </w:p>
    <w:p w14:paraId="41529ECF" w14:textId="1F3CA4C3" w:rsidR="003679D6" w:rsidRDefault="00C34974" w:rsidP="000D0265">
      <w:pPr>
        <w:pStyle w:val="Nadpis3"/>
      </w:pPr>
      <w:bookmarkStart w:id="104" w:name="_Toc167676711"/>
      <w:r>
        <w:t xml:space="preserve">Rozptyl </w:t>
      </w:r>
      <w:r w:rsidR="00190DF2">
        <w:t>a modulace parametrů</w:t>
      </w:r>
      <w:bookmarkEnd w:id="104"/>
    </w:p>
    <w:p w14:paraId="405D704C" w14:textId="3BF334A2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</w:t>
      </w:r>
      <w:proofErr w:type="spellStart"/>
      <w:r w:rsidR="009F0EA5">
        <w:t>asynchronicitiy</w:t>
      </w:r>
      <w:proofErr w:type="spellEnd"/>
      <w:r w:rsidR="009F0EA5">
        <w:t xml:space="preserve">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105" w:name="_Toc167676712"/>
      <w:r>
        <w:lastRenderedPageBreak/>
        <w:t xml:space="preserve">Aplikace časového roztažení a převzorkování </w:t>
      </w:r>
      <w:r w:rsidR="00A011BA">
        <w:t xml:space="preserve">v režimu granulárního </w:t>
      </w:r>
      <w:proofErr w:type="spellStart"/>
      <w:r w:rsidR="00A011BA">
        <w:t>sampleru</w:t>
      </w:r>
      <w:bookmarkEnd w:id="105"/>
      <w:proofErr w:type="spellEnd"/>
    </w:p>
    <w:p w14:paraId="4815A68B" w14:textId="32F4402A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 xml:space="preserve">MIDI </w:t>
      </w:r>
      <w:proofErr w:type="spellStart"/>
      <w:r w:rsidR="00705D69">
        <w:rPr>
          <w:i/>
          <w:iCs/>
        </w:rPr>
        <w:t>Root</w:t>
      </w:r>
      <w:proofErr w:type="spellEnd"/>
      <w:r w:rsidR="00705D69">
        <w:rPr>
          <w:i/>
          <w:iCs/>
        </w:rPr>
        <w:t xml:space="preserve"> </w:t>
      </w:r>
      <w:proofErr w:type="spellStart"/>
      <w:r w:rsidR="00705D69">
        <w:rPr>
          <w:i/>
          <w:iCs/>
        </w:rPr>
        <w:t>Note</w:t>
      </w:r>
      <w:proofErr w:type="spellEnd"/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proofErr w:type="spellStart"/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proofErr w:type="spellEnd"/>
      <w:r w:rsidR="00E6255D">
        <w:t xml:space="preserve"> (časového roztažení) </w:t>
      </w:r>
      <w:r w:rsidR="00562E8E">
        <w:t>výstupu</w:t>
      </w:r>
      <w:r w:rsidR="00FF0518">
        <w:t xml:space="preserve"> </w:t>
      </w:r>
      <w:proofErr w:type="spellStart"/>
      <w:r w:rsidR="00FF0518">
        <w:t>sampleru</w:t>
      </w:r>
      <w:proofErr w:type="spellEnd"/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proofErr w:type="spellStart"/>
      <w:r w:rsidR="00F6050D">
        <w:t>time-stretchingové</w:t>
      </w:r>
      <w:proofErr w:type="spellEnd"/>
      <w:r w:rsidR="00F6050D">
        <w:t xml:space="preserve">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460EE73D" w:rsidR="0027675A" w:rsidRDefault="00B95582" w:rsidP="0027675A">
      <w:pPr>
        <w:pStyle w:val="Nadpis3"/>
      </w:pPr>
      <w:bookmarkStart w:id="106" w:name="_Toc167676713"/>
      <w:r>
        <w:t>Kontinuální snímání barev</w:t>
      </w:r>
      <w:r w:rsidR="00E745F3">
        <w:t xml:space="preserve"> a další formy získávání obrazu</w:t>
      </w:r>
      <w:r w:rsidR="00BC2482">
        <w:t xml:space="preserve"> pro analýzu</w:t>
      </w:r>
      <w:bookmarkEnd w:id="106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 xml:space="preserve">nefungoval jako </w:t>
      </w:r>
      <w:proofErr w:type="spellStart"/>
      <w:r w:rsidR="007B3F41">
        <w:t>sampler</w:t>
      </w:r>
      <w:proofErr w:type="spellEnd"/>
      <w:r w:rsidR="007B3F41">
        <w:t>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ABDBB27" w14:textId="68B639C6" w:rsidR="00434308" w:rsidRDefault="00D66F44" w:rsidP="00434308">
      <w:pPr>
        <w:pStyle w:val="Nadpis3"/>
      </w:pPr>
      <w:bookmarkStart w:id="107" w:name="_Toc167676714"/>
      <w:r>
        <w:t xml:space="preserve">MIDI </w:t>
      </w:r>
      <w:proofErr w:type="spellStart"/>
      <w:r>
        <w:t>Learn</w:t>
      </w:r>
      <w:bookmarkEnd w:id="107"/>
      <w:proofErr w:type="spellEnd"/>
    </w:p>
    <w:p w14:paraId="092F9A6E" w14:textId="0B2536A3" w:rsidR="00F275A7" w:rsidRPr="00F275A7" w:rsidRDefault="00204AF9" w:rsidP="00D23B6D">
      <w:pPr>
        <w:pStyle w:val="Prvnodstavec"/>
      </w:pPr>
      <w:r>
        <w:t>P</w:t>
      </w:r>
      <w:r w:rsidR="00115E37">
        <w:t>ři použití kontinuálního snímání</w:t>
      </w:r>
      <w:r w:rsidR="005105F9">
        <w:t xml:space="preserve"> hodnot</w:t>
      </w:r>
      <w:r w:rsidR="00115E37">
        <w:t xml:space="preserve"> </w:t>
      </w:r>
      <w:r w:rsidR="00672009">
        <w:t xml:space="preserve">parametrů na </w:t>
      </w:r>
      <w:r w:rsidR="00303B92">
        <w:t xml:space="preserve">posuvných ovládacích prvcích </w:t>
      </w:r>
      <w:r w:rsidR="0067235D">
        <w:t xml:space="preserve">by </w:t>
      </w:r>
      <w:r w:rsidR="009C1A5C">
        <w:t xml:space="preserve">jejich </w:t>
      </w:r>
      <w:r w:rsidR="00A563AC">
        <w:t>nastavování</w:t>
      </w:r>
      <w:r w:rsidR="006556B7">
        <w:t xml:space="preserve"> </w:t>
      </w:r>
      <w:r w:rsidR="006E7A54">
        <w:t xml:space="preserve">výrazně </w:t>
      </w:r>
      <w:r w:rsidR="008A58AF">
        <w:t>usnadnil</w:t>
      </w:r>
      <w:r w:rsidR="00405CEF">
        <w:t>a možnost</w:t>
      </w:r>
      <w:r w:rsidR="00780DF7">
        <w:t xml:space="preserve"> mapování </w:t>
      </w:r>
      <w:r w:rsidR="006051C8">
        <w:t xml:space="preserve">ovládacích prvků na fyzické ovladače </w:t>
      </w:r>
      <w:r w:rsidR="006B0995">
        <w:t>kontroléru, kterým je nástroj řízen.</w:t>
      </w:r>
      <w:r w:rsidR="007C74D2">
        <w:t xml:space="preserve"> </w:t>
      </w:r>
      <w:r w:rsidR="006778EB">
        <w:t xml:space="preserve">Výrazně by se tak snížila vzdálenost, </w:t>
      </w:r>
      <w:r w:rsidR="00E101F3">
        <w:t xml:space="preserve">kterou </w:t>
      </w:r>
      <w:r w:rsidR="00CA1DB9">
        <w:t xml:space="preserve">musí </w:t>
      </w:r>
      <w:r w:rsidR="004557DF">
        <w:t xml:space="preserve">uživatel </w:t>
      </w:r>
      <w:r w:rsidR="00A12766">
        <w:t xml:space="preserve">překonat pohybem rukou </w:t>
      </w:r>
      <w:r w:rsidR="00304D40">
        <w:t>pro dosažení změny parametru</w:t>
      </w:r>
      <w:r w:rsidR="008C342B">
        <w:t xml:space="preserve">, což by prospělo plynulosti změn </w:t>
      </w:r>
      <w:r w:rsidR="00250493">
        <w:t xml:space="preserve">hodnot </w:t>
      </w:r>
      <w:r w:rsidR="00667D35">
        <w:t>a obecně jednoduššímu používání nástroje.</w:t>
      </w:r>
    </w:p>
    <w:p w14:paraId="06D097C2" w14:textId="39065814" w:rsidR="003813F7" w:rsidRPr="00D713CC" w:rsidRDefault="00C674D3" w:rsidP="00406801">
      <w:pPr>
        <w:pStyle w:val="Nadpis1"/>
      </w:pPr>
      <w:bookmarkStart w:id="108" w:name="_Ref167542014"/>
      <w:bookmarkStart w:id="109" w:name="_Toc167676715"/>
      <w:r w:rsidRPr="00D713CC">
        <w:lastRenderedPageBreak/>
        <w:t>Závěr</w:t>
      </w:r>
      <w:bookmarkEnd w:id="74"/>
      <w:bookmarkEnd w:id="75"/>
      <w:bookmarkEnd w:id="76"/>
      <w:bookmarkEnd w:id="77"/>
      <w:bookmarkEnd w:id="108"/>
      <w:bookmarkEnd w:id="109"/>
    </w:p>
    <w:p w14:paraId="39F035A8" w14:textId="0E167B67" w:rsidR="00F957EB" w:rsidRDefault="005D6E44" w:rsidP="004B7B34">
      <w:pPr>
        <w:pStyle w:val="Prvnodstavec"/>
      </w:pPr>
      <w:r>
        <w:t xml:space="preserve">V rámci této </w:t>
      </w:r>
      <w:r w:rsidR="00C511DB">
        <w:t>bakalářsk</w:t>
      </w:r>
      <w:r w:rsidR="00300255">
        <w:t xml:space="preserve">é práce </w:t>
      </w:r>
      <w:r w:rsidR="00C3216A">
        <w:t>byl</w:t>
      </w:r>
      <w:r w:rsidR="009B4C56">
        <w:t>a</w:t>
      </w:r>
      <w:r w:rsidR="00C3216A">
        <w:t xml:space="preserve"> shrnut</w:t>
      </w:r>
      <w:r w:rsidR="009B4C56">
        <w:t>a</w:t>
      </w:r>
      <w:r w:rsidR="00C3216A">
        <w:t xml:space="preserve"> </w:t>
      </w:r>
      <w:r w:rsidR="000F13C0">
        <w:t xml:space="preserve">stručná historie </w:t>
      </w:r>
      <w:r w:rsidR="00E60CDE">
        <w:t>a princip</w:t>
      </w:r>
      <w:r w:rsidR="00F44889">
        <w:t>y</w:t>
      </w:r>
      <w:r w:rsidR="00E60CDE">
        <w:t xml:space="preserve"> granulární syntézy </w:t>
      </w:r>
      <w:r w:rsidR="0048346E">
        <w:t xml:space="preserve">a </w:t>
      </w:r>
      <w:proofErr w:type="spellStart"/>
      <w:r w:rsidR="0048346E">
        <w:t>samplingu</w:t>
      </w:r>
      <w:proofErr w:type="spellEnd"/>
      <w:r w:rsidR="00864D6B">
        <w:t xml:space="preserve">, </w:t>
      </w:r>
      <w:r w:rsidR="006D2D20">
        <w:t xml:space="preserve">dále </w:t>
      </w:r>
      <w:r w:rsidR="001C66C0">
        <w:t xml:space="preserve">proveden </w:t>
      </w:r>
      <w:r w:rsidR="008E2D3A">
        <w:t xml:space="preserve">průzkum </w:t>
      </w:r>
      <w:r w:rsidR="002C46F6">
        <w:t xml:space="preserve">a srovnání </w:t>
      </w:r>
      <w:r w:rsidR="00255615">
        <w:t xml:space="preserve">volně dostupných </w:t>
      </w:r>
      <w:r w:rsidR="00374AF9">
        <w:t xml:space="preserve">softwarových </w:t>
      </w:r>
      <w:r w:rsidR="00255615">
        <w:t>granulárních syntezátorů</w:t>
      </w:r>
      <w:r w:rsidR="00853194">
        <w:t xml:space="preserve">. </w:t>
      </w:r>
      <w:r w:rsidR="009B0599">
        <w:t xml:space="preserve">Na základě </w:t>
      </w:r>
      <w:r w:rsidR="001832AB">
        <w:t xml:space="preserve">tohoto výzkumu </w:t>
      </w:r>
      <w:r w:rsidR="00636261">
        <w:t xml:space="preserve">pak byl navržen, vytvořen a otestován vlastní </w:t>
      </w:r>
      <w:r w:rsidR="00074961">
        <w:t xml:space="preserve">prototyp </w:t>
      </w:r>
      <w:r w:rsidR="00DD16B4">
        <w:t xml:space="preserve">granulárního </w:t>
      </w:r>
      <w:proofErr w:type="spellStart"/>
      <w:r w:rsidR="00DD16B4">
        <w:t>sampleru</w:t>
      </w:r>
      <w:proofErr w:type="spellEnd"/>
      <w:r w:rsidR="00DD16B4">
        <w:t xml:space="preserve"> </w:t>
      </w:r>
      <w:proofErr w:type="spellStart"/>
      <w:r w:rsidR="00DD16B4">
        <w:rPr>
          <w:i/>
          <w:iCs/>
        </w:rPr>
        <w:t>Granny</w:t>
      </w:r>
      <w:proofErr w:type="spellEnd"/>
      <w:r w:rsidR="00DD16B4">
        <w:rPr>
          <w:i/>
          <w:iCs/>
        </w:rPr>
        <w:t xml:space="preserve"> </w:t>
      </w:r>
      <w:proofErr w:type="spellStart"/>
      <w:r w:rsidR="00DD16B4">
        <w:rPr>
          <w:i/>
          <w:iCs/>
        </w:rPr>
        <w:t>Synth</w:t>
      </w:r>
      <w:proofErr w:type="spellEnd"/>
      <w:r w:rsidR="00D74F61">
        <w:t xml:space="preserve"> s experimentálním </w:t>
      </w:r>
      <w:r w:rsidR="00EB226C">
        <w:t xml:space="preserve">ovládáním </w:t>
      </w:r>
      <w:r w:rsidR="00AD1751">
        <w:t xml:space="preserve">parametrů </w:t>
      </w:r>
      <w:proofErr w:type="spellStart"/>
      <w:r w:rsidR="00682AAC">
        <w:t>granulizace</w:t>
      </w:r>
      <w:proofErr w:type="spellEnd"/>
      <w:r w:rsidR="00682AAC">
        <w:t xml:space="preserve"> pomocí </w:t>
      </w:r>
      <w:r w:rsidR="00B95F52">
        <w:t xml:space="preserve">analýzy </w:t>
      </w:r>
      <w:r w:rsidR="00BC74B5">
        <w:t xml:space="preserve">barev </w:t>
      </w:r>
      <w:r w:rsidR="0060759D">
        <w:t>registrovaných webkamerou</w:t>
      </w:r>
      <w:r w:rsidR="00461722">
        <w:t xml:space="preserve">, </w:t>
      </w:r>
      <w:r w:rsidR="00236668">
        <w:t>popsány jeho parametry</w:t>
      </w:r>
      <w:r w:rsidR="008455CA">
        <w:t xml:space="preserve">, </w:t>
      </w:r>
      <w:r w:rsidR="007A2CAB">
        <w:t>slabiny</w:t>
      </w:r>
      <w:r w:rsidR="00AC1284">
        <w:t xml:space="preserve"> a navrženy </w:t>
      </w:r>
      <w:r w:rsidR="00A908C8">
        <w:t xml:space="preserve">kroky pro </w:t>
      </w:r>
      <w:r w:rsidR="00AA5027">
        <w:t xml:space="preserve">zlepšení uživatelské přívětivosti </w:t>
      </w:r>
      <w:r w:rsidR="00324C6E">
        <w:t xml:space="preserve">a zvýšení </w:t>
      </w:r>
      <w:r w:rsidR="00A857B7">
        <w:t xml:space="preserve">kreativního potenciálu </w:t>
      </w:r>
      <w:r w:rsidR="005936A8">
        <w:t>nástroje</w:t>
      </w:r>
      <w:r w:rsidR="00D744AD">
        <w:t xml:space="preserve">. </w:t>
      </w:r>
      <w:r w:rsidR="00967712">
        <w:t xml:space="preserve">Mezi ně patří </w:t>
      </w:r>
      <w:r w:rsidR="005B5060">
        <w:t xml:space="preserve">například </w:t>
      </w:r>
      <w:r w:rsidR="00216E61">
        <w:t>mapování ovládacích prvků nástroje na fyzické ovladače MIDI kontroléru</w:t>
      </w:r>
      <w:r w:rsidR="006A7550">
        <w:t xml:space="preserve">, </w:t>
      </w:r>
      <w:proofErr w:type="spellStart"/>
      <w:r w:rsidR="007B67C9">
        <w:t>multisampling</w:t>
      </w:r>
      <w:proofErr w:type="spellEnd"/>
      <w:r w:rsidR="007B67C9">
        <w:t>,</w:t>
      </w:r>
      <w:r w:rsidR="00A73E5B">
        <w:t xml:space="preserve"> </w:t>
      </w:r>
      <w:r w:rsidR="00FF5F48">
        <w:t xml:space="preserve">looping </w:t>
      </w:r>
      <w:proofErr w:type="spellStart"/>
      <w:r w:rsidR="004C4878">
        <w:t>sustain</w:t>
      </w:r>
      <w:proofErr w:type="spellEnd"/>
      <w:r w:rsidR="004C4878">
        <w:t xml:space="preserve"> fáze </w:t>
      </w:r>
      <w:r w:rsidR="005319DB">
        <w:t>samplu</w:t>
      </w:r>
      <w:r w:rsidR="00C51EA8">
        <w:t xml:space="preserve"> </w:t>
      </w:r>
      <w:r w:rsidR="006D2127">
        <w:t xml:space="preserve">nebo </w:t>
      </w:r>
      <w:r w:rsidR="00CA516B">
        <w:t xml:space="preserve">podrobnější </w:t>
      </w:r>
      <w:r w:rsidR="00EE02E7">
        <w:t xml:space="preserve">možnost nastavení </w:t>
      </w:r>
      <w:r w:rsidR="00566981">
        <w:t xml:space="preserve">parametrů </w:t>
      </w:r>
      <w:proofErr w:type="spellStart"/>
      <w:r w:rsidR="00566981">
        <w:t>granulizace</w:t>
      </w:r>
      <w:proofErr w:type="spellEnd"/>
      <w:r w:rsidR="00566981">
        <w:t xml:space="preserve"> </w:t>
      </w:r>
      <w:r w:rsidR="00E46B48">
        <w:t>vstupního zvukového signálu.</w:t>
      </w:r>
    </w:p>
    <w:p w14:paraId="449EA097" w14:textId="3F9F9D48" w:rsidR="00BC0737" w:rsidRDefault="00D744AD" w:rsidP="00F957EB">
      <w:pPr>
        <w:pStyle w:val="Odstavec"/>
      </w:pPr>
      <w:r>
        <w:t xml:space="preserve">Pro </w:t>
      </w:r>
      <w:r w:rsidR="00BB2E7E">
        <w:t xml:space="preserve">vývoj </w:t>
      </w:r>
      <w:r w:rsidR="00392899">
        <w:t xml:space="preserve">experimentálního prototypu </w:t>
      </w:r>
      <w:r w:rsidR="006A5CAB">
        <w:t>byl využit JUCE, framework programovacího jazyka C++</w:t>
      </w:r>
      <w:r w:rsidR="00BE4252">
        <w:t xml:space="preserve"> pro vývoj zvukového a obrazového software. </w:t>
      </w:r>
      <w:r w:rsidR="00DE189B">
        <w:t>Cíl</w:t>
      </w:r>
      <w:r w:rsidR="00AF7059">
        <w:t xml:space="preserve">e práce byly </w:t>
      </w:r>
      <w:r w:rsidR="00B24F77">
        <w:t>z velké části splněny</w:t>
      </w:r>
      <w:r w:rsidR="0022392C">
        <w:t xml:space="preserve">, </w:t>
      </w:r>
      <w:r w:rsidR="00B902E2">
        <w:t xml:space="preserve">byl vyvinut </w:t>
      </w:r>
      <w:r w:rsidR="00CD0CF7">
        <w:t xml:space="preserve">funkční </w:t>
      </w:r>
      <w:r w:rsidR="00AF31C6">
        <w:t xml:space="preserve">prototyp </w:t>
      </w:r>
      <w:r w:rsidR="00343700">
        <w:t>experimentálního nástroje</w:t>
      </w:r>
      <w:r w:rsidR="0070368E">
        <w:t>,</w:t>
      </w:r>
      <w:r w:rsidR="00C5426A">
        <w:t xml:space="preserve"> </w:t>
      </w:r>
      <w:r w:rsidR="00F93EA0">
        <w:t xml:space="preserve">ve srovnání </w:t>
      </w:r>
      <w:r w:rsidR="000341C9">
        <w:t>s</w:t>
      </w:r>
      <w:r w:rsidR="00F41411">
        <w:t xml:space="preserve"> prozkoumanými </w:t>
      </w:r>
      <w:r w:rsidR="00BF0CA1">
        <w:t xml:space="preserve">volně dostupnými alternativami </w:t>
      </w:r>
      <w:r w:rsidR="00E913B8">
        <w:t>poměrně ojedinělý</w:t>
      </w:r>
      <w:r w:rsidR="0039246D">
        <w:t>, což není</w:t>
      </w:r>
      <w:r w:rsidR="000A58D5">
        <w:t xml:space="preserve"> ve všech aspektech </w:t>
      </w:r>
      <w:r w:rsidR="0020355E">
        <w:t>výhodou</w:t>
      </w:r>
      <w:r w:rsidR="00E913B8">
        <w:t xml:space="preserve">. </w:t>
      </w:r>
      <w:r w:rsidR="00DA267C">
        <w:t xml:space="preserve">Zejména z časových důvodů </w:t>
      </w:r>
      <w:r w:rsidR="00F14585">
        <w:t>nebyly</w:t>
      </w:r>
      <w:r w:rsidR="009D610C">
        <w:t xml:space="preserve"> beze zbytku</w:t>
      </w:r>
      <w:r w:rsidR="00F14585">
        <w:t xml:space="preserve"> splněny všechny </w:t>
      </w:r>
      <w:r w:rsidR="003F001E">
        <w:t xml:space="preserve">cíle práce, </w:t>
      </w:r>
      <w:r w:rsidR="00942948">
        <w:t xml:space="preserve">některé </w:t>
      </w:r>
      <w:r w:rsidR="002C65D2">
        <w:t xml:space="preserve">původně </w:t>
      </w:r>
      <w:r w:rsidR="00EF71A8">
        <w:t xml:space="preserve">zamýšlené funkce </w:t>
      </w:r>
      <w:r w:rsidR="001C5338">
        <w:t>součástí prototypu nejsou</w:t>
      </w:r>
      <w:r w:rsidR="004D76F6">
        <w:t xml:space="preserve">, případně </w:t>
      </w:r>
      <w:r w:rsidR="00F0081C">
        <w:t xml:space="preserve">jsou </w:t>
      </w:r>
      <w:r w:rsidR="0074790C">
        <w:t>zpracovány</w:t>
      </w:r>
      <w:r w:rsidR="00F0081C">
        <w:t xml:space="preserve"> </w:t>
      </w:r>
      <w:r w:rsidR="00C16664">
        <w:t>ve zjednodušené podobě.</w:t>
      </w:r>
    </w:p>
    <w:p w14:paraId="291E55BF" w14:textId="110E4A37" w:rsidR="00FB3ED0" w:rsidRPr="002858D1" w:rsidRDefault="004213D0" w:rsidP="00F957EB">
      <w:pPr>
        <w:pStyle w:val="Odstavec"/>
      </w:pPr>
      <w:r>
        <w:t>Tato bakalářská práce</w:t>
      </w:r>
      <w:r w:rsidR="00725902">
        <w:t xml:space="preserve"> a v rámci ní vyvíjený prototyp</w:t>
      </w:r>
      <w:r>
        <w:t xml:space="preserve"> j</w:t>
      </w:r>
      <w:r w:rsidR="00996B41">
        <w:t>sou</w:t>
      </w:r>
      <w:r>
        <w:t xml:space="preserve"> zejména vhodn</w:t>
      </w:r>
      <w:r w:rsidR="00996B41">
        <w:t>é</w:t>
      </w:r>
      <w:r>
        <w:t xml:space="preserve"> </w:t>
      </w:r>
      <w:r w:rsidR="00801288">
        <w:t xml:space="preserve">pro </w:t>
      </w:r>
      <w:r w:rsidR="00725902">
        <w:t xml:space="preserve">zvukové tvůrce, </w:t>
      </w:r>
      <w:r w:rsidR="001F4453">
        <w:t xml:space="preserve">kteří </w:t>
      </w:r>
      <w:r w:rsidR="0069244D">
        <w:t xml:space="preserve">teprve granulární syntézu objevují a </w:t>
      </w:r>
      <w:r w:rsidR="009E177D">
        <w:t xml:space="preserve">experimentují s jejími </w:t>
      </w:r>
      <w:r w:rsidR="003B2AE9">
        <w:t xml:space="preserve">nejrůznějšími </w:t>
      </w:r>
      <w:r w:rsidR="00F92AB0">
        <w:t>výstupy.</w:t>
      </w:r>
      <w:r w:rsidR="00A851E3">
        <w:t xml:space="preserve"> V současné době</w:t>
      </w:r>
      <w:r w:rsidR="00075F81">
        <w:t xml:space="preserve"> sice nenabízí </w:t>
      </w:r>
      <w:r w:rsidR="00E344FF">
        <w:t>plnou kontrolu</w:t>
      </w:r>
      <w:r w:rsidR="00112C9C">
        <w:t xml:space="preserve"> nad </w:t>
      </w:r>
      <w:r w:rsidR="00382E60">
        <w:t>všemi myslitelnými parametry</w:t>
      </w:r>
      <w:r w:rsidR="003F47CD">
        <w:t xml:space="preserve">, nicméně </w:t>
      </w:r>
      <w:r w:rsidR="00061061">
        <w:t xml:space="preserve">množství ovládacích prvků </w:t>
      </w:r>
      <w:r w:rsidR="00311DB8">
        <w:t>poskytuje dostateč</w:t>
      </w:r>
      <w:r w:rsidR="00C2283A">
        <w:t xml:space="preserve">nou </w:t>
      </w:r>
      <w:r w:rsidR="009551D1">
        <w:t xml:space="preserve">možnost a míru </w:t>
      </w:r>
      <w:r w:rsidR="00643BC9">
        <w:t>uživatelského vstupu</w:t>
      </w:r>
      <w:r w:rsidR="009551D1">
        <w:t xml:space="preserve"> </w:t>
      </w:r>
      <w:r w:rsidR="008F7DA4">
        <w:t xml:space="preserve">pro </w:t>
      </w:r>
      <w:r w:rsidR="002A0E32">
        <w:t xml:space="preserve">syntetizování </w:t>
      </w:r>
      <w:r w:rsidR="00BF2065">
        <w:t>zajímavých zvukových krajin</w:t>
      </w:r>
      <w:r w:rsidR="0069744E">
        <w:t xml:space="preserve">, harmonických </w:t>
      </w:r>
      <w:r w:rsidR="000834EB">
        <w:t>i melodických struktur</w:t>
      </w:r>
      <w:r w:rsidR="008674C6">
        <w:t xml:space="preserve"> a </w:t>
      </w:r>
      <w:r w:rsidR="0023529F">
        <w:t xml:space="preserve">rozmanitých </w:t>
      </w:r>
      <w:r w:rsidR="002F517A">
        <w:t xml:space="preserve">tónových </w:t>
      </w:r>
      <w:r w:rsidR="00D57B5C">
        <w:t>a netónových kompozic.</w:t>
      </w:r>
      <w:r w:rsidR="001328F3">
        <w:t xml:space="preserve"> </w:t>
      </w:r>
      <w:r w:rsidR="004F65C0">
        <w:t xml:space="preserve">Možnost řízení </w:t>
      </w:r>
      <w:r w:rsidR="00435269">
        <w:t xml:space="preserve">parametrů </w:t>
      </w:r>
      <w:proofErr w:type="spellStart"/>
      <w:r w:rsidR="00435269">
        <w:t>granulizace</w:t>
      </w:r>
      <w:proofErr w:type="spellEnd"/>
      <w:r w:rsidR="00435269">
        <w:t xml:space="preserve"> </w:t>
      </w:r>
      <w:r w:rsidR="007F2331">
        <w:t xml:space="preserve">pomocí analýzy </w:t>
      </w:r>
      <w:r w:rsidR="00615903">
        <w:t xml:space="preserve">barev </w:t>
      </w:r>
      <w:r w:rsidR="00060B2D">
        <w:t xml:space="preserve">zachycených </w:t>
      </w:r>
      <w:r w:rsidR="00D926C4">
        <w:t xml:space="preserve">interní či externí kamerou </w:t>
      </w:r>
      <w:r w:rsidR="00205C7B">
        <w:t xml:space="preserve">zároveň </w:t>
      </w:r>
      <w:r w:rsidR="009A0509">
        <w:t>může nástroj</w:t>
      </w:r>
      <w:r w:rsidR="006747A9">
        <w:t xml:space="preserve"> činit</w:t>
      </w:r>
      <w:r w:rsidR="009A0509">
        <w:t xml:space="preserve"> zajímavým pro </w:t>
      </w:r>
      <w:r w:rsidR="000F074F">
        <w:t>multimediální tvůrce či experimentátory</w:t>
      </w:r>
      <w:r w:rsidR="00D0668C">
        <w:t>, ačkoliv</w:t>
      </w:r>
      <w:r w:rsidR="00CA0054">
        <w:t xml:space="preserve"> je tato funkce zatím </w:t>
      </w:r>
      <w:r w:rsidR="00E00395">
        <w:t>použitelná pouze</w:t>
      </w:r>
      <w:r w:rsidR="00550780">
        <w:t xml:space="preserve"> v</w:t>
      </w:r>
      <w:r w:rsidR="00EB753B">
        <w:t xml:space="preserve"> základní </w:t>
      </w:r>
      <w:r w:rsidR="00327252">
        <w:t xml:space="preserve">jednoduché </w:t>
      </w:r>
      <w:r w:rsidR="00EB753B">
        <w:t>podobě.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10" w:name="_Toc101325796"/>
      <w:bookmarkStart w:id="111" w:name="_Toc167676716"/>
      <w:r w:rsidR="00C23E80" w:rsidRPr="00D713CC">
        <w:rPr>
          <w:lang w:val="cs-CZ"/>
        </w:rPr>
        <w:lastRenderedPageBreak/>
        <w:t>Literatura</w:t>
      </w:r>
      <w:bookmarkEnd w:id="110"/>
      <w:bookmarkEnd w:id="111"/>
    </w:p>
    <w:p w14:paraId="2D8071A3" w14:textId="79584178" w:rsidR="0013542D" w:rsidRPr="0013542D" w:rsidRDefault="00224E3B" w:rsidP="003D65D7">
      <w:pPr>
        <w:pStyle w:val="LiteraturaBPDP"/>
      </w:pPr>
      <w:bookmarkStart w:id="112" w:name="_Ref152286042"/>
      <w:bookmarkStart w:id="113" w:name="_Ref150504044"/>
      <w:bookmarkStart w:id="114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12"/>
    </w:p>
    <w:p w14:paraId="7EE68066" w14:textId="1A5E44C1" w:rsidR="003D65D7" w:rsidRPr="00AE7600" w:rsidRDefault="00AF5A2C" w:rsidP="003D65D7">
      <w:pPr>
        <w:pStyle w:val="LiteraturaBPDP"/>
      </w:pPr>
      <w:bookmarkStart w:id="115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13"/>
      <w:bookmarkEnd w:id="115"/>
    </w:p>
    <w:p w14:paraId="5AB5BB64" w14:textId="5CB5A9B2" w:rsidR="00AE7600" w:rsidRDefault="00AF0B75" w:rsidP="003D65D7">
      <w:pPr>
        <w:pStyle w:val="LiteraturaBPDP"/>
      </w:pPr>
      <w:bookmarkStart w:id="116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116"/>
    </w:p>
    <w:p w14:paraId="5344B88D" w14:textId="3D54408C" w:rsidR="004243EE" w:rsidRDefault="006C051C" w:rsidP="003D65D7">
      <w:pPr>
        <w:pStyle w:val="LiteraturaBPDP"/>
      </w:pPr>
      <w:bookmarkStart w:id="117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17"/>
    </w:p>
    <w:p w14:paraId="302CF601" w14:textId="348C4F65" w:rsidR="00EB4F50" w:rsidRDefault="00705BBE" w:rsidP="003D65D7">
      <w:pPr>
        <w:pStyle w:val="LiteraturaBPDP"/>
      </w:pPr>
      <w:bookmarkStart w:id="118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8"/>
    </w:p>
    <w:p w14:paraId="230A782E" w14:textId="519C77AA" w:rsidR="005856ED" w:rsidRDefault="00523A33" w:rsidP="003D65D7">
      <w:pPr>
        <w:pStyle w:val="LiteraturaBPDP"/>
      </w:pPr>
      <w:bookmarkStart w:id="119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119"/>
    </w:p>
    <w:p w14:paraId="55F79689" w14:textId="6DEFBB4F" w:rsidR="00A877D9" w:rsidRDefault="001C0D94" w:rsidP="003D65D7">
      <w:pPr>
        <w:pStyle w:val="LiteraturaBPDP"/>
      </w:pPr>
      <w:bookmarkStart w:id="120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120"/>
    </w:p>
    <w:p w14:paraId="399C10DC" w14:textId="4BB91129" w:rsidR="00420069" w:rsidRDefault="00E15C15" w:rsidP="003D65D7">
      <w:pPr>
        <w:pStyle w:val="LiteraturaBPDP"/>
      </w:pPr>
      <w:bookmarkStart w:id="121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121"/>
    </w:p>
    <w:p w14:paraId="21E380E0" w14:textId="310C0E68" w:rsidR="003D2C57" w:rsidRDefault="008E75D2" w:rsidP="003D65D7">
      <w:pPr>
        <w:pStyle w:val="LiteraturaBPDP"/>
      </w:pPr>
      <w:bookmarkStart w:id="122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122"/>
    </w:p>
    <w:p w14:paraId="3EF5D16F" w14:textId="686CDBCC" w:rsidR="003E1959" w:rsidRDefault="00DD5EC2" w:rsidP="003D65D7">
      <w:pPr>
        <w:pStyle w:val="LiteraturaBPDP"/>
      </w:pPr>
      <w:bookmarkStart w:id="123" w:name="_Ref167566806"/>
      <w:r>
        <w:t xml:space="preserve">AWDE, Nick. </w:t>
      </w:r>
      <w:proofErr w:type="spellStart"/>
      <w:r>
        <w:rPr>
          <w:i/>
          <w:iCs/>
        </w:rPr>
        <w:t>Mellotron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Machine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Musicians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that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Revolutionised</w:t>
      </w:r>
      <w:proofErr w:type="spellEnd"/>
      <w:r>
        <w:rPr>
          <w:i/>
          <w:iCs/>
        </w:rPr>
        <w:t xml:space="preserve"> Rock.</w:t>
      </w:r>
      <w:r>
        <w:t xml:space="preserve"> </w:t>
      </w:r>
      <w:r w:rsidR="00A6275B">
        <w:t xml:space="preserve">Desert </w:t>
      </w:r>
      <w:proofErr w:type="spellStart"/>
      <w:r w:rsidR="00A6275B">
        <w:t>Hearts</w:t>
      </w:r>
      <w:proofErr w:type="spellEnd"/>
      <w:r w:rsidR="00A6275B">
        <w:t>, 2008, s. 17. ISBN 978-1-898948-02-5.</w:t>
      </w:r>
      <w:bookmarkEnd w:id="123"/>
    </w:p>
    <w:p w14:paraId="21F7B57A" w14:textId="625FFBAC" w:rsidR="001203B0" w:rsidRDefault="006A270D" w:rsidP="003D65D7">
      <w:pPr>
        <w:pStyle w:val="LiteraturaBPDP"/>
      </w:pPr>
      <w:bookmarkStart w:id="124" w:name="_Ref167567556"/>
      <w:r>
        <w:t>EVERETT, Walter</w:t>
      </w:r>
      <w:r w:rsidR="00092BAA">
        <w:t xml:space="preserve">. </w:t>
      </w:r>
      <w:proofErr w:type="spellStart"/>
      <w:r w:rsidR="00092BAA">
        <w:rPr>
          <w:i/>
          <w:iCs/>
        </w:rPr>
        <w:t>The</w:t>
      </w:r>
      <w:proofErr w:type="spellEnd"/>
      <w:r w:rsidR="00092BAA">
        <w:rPr>
          <w:i/>
          <w:iCs/>
        </w:rPr>
        <w:t xml:space="preserve"> Beatles As </w:t>
      </w:r>
      <w:proofErr w:type="spellStart"/>
      <w:r w:rsidR="00092BAA">
        <w:rPr>
          <w:i/>
          <w:iCs/>
        </w:rPr>
        <w:t>Musicians</w:t>
      </w:r>
      <w:proofErr w:type="spellEnd"/>
      <w:r w:rsidR="00092BAA">
        <w:rPr>
          <w:i/>
          <w:iCs/>
        </w:rPr>
        <w:t xml:space="preserve">: Revolver </w:t>
      </w:r>
      <w:proofErr w:type="spellStart"/>
      <w:r w:rsidR="00092BAA">
        <w:rPr>
          <w:i/>
          <w:iCs/>
        </w:rPr>
        <w:t>through</w:t>
      </w:r>
      <w:proofErr w:type="spellEnd"/>
      <w:r w:rsidR="00092BAA">
        <w:rPr>
          <w:i/>
          <w:iCs/>
        </w:rPr>
        <w:t xml:space="preserve"> </w:t>
      </w:r>
      <w:proofErr w:type="spellStart"/>
      <w:r w:rsidR="00092BAA">
        <w:rPr>
          <w:i/>
          <w:iCs/>
        </w:rPr>
        <w:t>the</w:t>
      </w:r>
      <w:proofErr w:type="spellEnd"/>
      <w:r w:rsidR="00092BAA">
        <w:rPr>
          <w:i/>
          <w:iCs/>
        </w:rPr>
        <w:t xml:space="preserve"> </w:t>
      </w:r>
      <w:proofErr w:type="spellStart"/>
      <w:r w:rsidR="00092BAA">
        <w:rPr>
          <w:i/>
          <w:iCs/>
        </w:rPr>
        <w:t>Anthology</w:t>
      </w:r>
      <w:proofErr w:type="spellEnd"/>
      <w:r w:rsidR="00092BAA">
        <w:t xml:space="preserve">. </w:t>
      </w:r>
      <w:r w:rsidR="00092BAA" w:rsidRPr="00092BAA">
        <w:rPr>
          <w:i/>
          <w:iCs/>
        </w:rPr>
        <w:t xml:space="preserve">1st </w:t>
      </w:r>
      <w:proofErr w:type="spellStart"/>
      <w:r w:rsidR="00092BAA" w:rsidRPr="00092BAA">
        <w:rPr>
          <w:i/>
          <w:iCs/>
        </w:rPr>
        <w:t>Edition</w:t>
      </w:r>
      <w:proofErr w:type="spellEnd"/>
      <w:r w:rsidR="00092BAA">
        <w:t xml:space="preserve">. Oxford University </w:t>
      </w:r>
      <w:proofErr w:type="spellStart"/>
      <w:r w:rsidR="00092BAA">
        <w:t>Press</w:t>
      </w:r>
      <w:proofErr w:type="spellEnd"/>
      <w:r w:rsidR="00092BAA">
        <w:t>, 1999, s. 146. ISBN 978-0-19-802960-1.</w:t>
      </w:r>
      <w:bookmarkEnd w:id="124"/>
    </w:p>
    <w:p w14:paraId="79E88843" w14:textId="62D497D8" w:rsidR="00AF5B20" w:rsidRDefault="00EC0CD4" w:rsidP="003D65D7">
      <w:pPr>
        <w:pStyle w:val="LiteraturaBPDP"/>
      </w:pPr>
      <w:bookmarkStart w:id="125" w:name="_Ref167568375"/>
      <w:r>
        <w:t xml:space="preserve">WAKEMAN, </w:t>
      </w:r>
      <w:proofErr w:type="spellStart"/>
      <w:r>
        <w:t>Rick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played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Mellotron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David </w:t>
      </w:r>
      <w:proofErr w:type="spellStart"/>
      <w:r>
        <w:t>Bowie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Guardian</w:t>
      </w:r>
      <w:r>
        <w:t xml:space="preserve">. 8th </w:t>
      </w:r>
      <w:proofErr w:type="spellStart"/>
      <w:r>
        <w:t>January</w:t>
      </w:r>
      <w:proofErr w:type="spellEnd"/>
      <w:r>
        <w:t xml:space="preserve"> 2017. ISSN 1756-3224.</w:t>
      </w:r>
      <w:bookmarkEnd w:id="125"/>
    </w:p>
    <w:p w14:paraId="1496B043" w14:textId="6221FAAA" w:rsidR="00410362" w:rsidRDefault="00823701" w:rsidP="003D65D7">
      <w:pPr>
        <w:pStyle w:val="LiteraturaBPDP"/>
      </w:pPr>
      <w:bookmarkStart w:id="126" w:name="_Ref167568765"/>
      <w:r>
        <w:t xml:space="preserve">WELCH, Chris. </w:t>
      </w:r>
      <w:proofErr w:type="spellStart"/>
      <w:r>
        <w:rPr>
          <w:i/>
          <w:iCs/>
        </w:rPr>
        <w:t>Close</w:t>
      </w:r>
      <w:proofErr w:type="spellEnd"/>
      <w:r>
        <w:rPr>
          <w:i/>
          <w:iCs/>
        </w:rPr>
        <w:t xml:space="preserve"> to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Edge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Story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Yes</w:t>
      </w:r>
      <w:proofErr w:type="spellEnd"/>
      <w:r>
        <w:t xml:space="preserve">. </w:t>
      </w:r>
      <w:r>
        <w:rPr>
          <w:i/>
          <w:iCs/>
        </w:rPr>
        <w:t xml:space="preserve">3rd </w:t>
      </w:r>
      <w:proofErr w:type="spellStart"/>
      <w:r>
        <w:rPr>
          <w:i/>
          <w:iCs/>
        </w:rPr>
        <w:t>edition</w:t>
      </w:r>
      <w:proofErr w:type="spellEnd"/>
      <w:r>
        <w:t xml:space="preserve">. </w:t>
      </w:r>
      <w:r w:rsidR="0090382C">
        <w:t xml:space="preserve">Omnibus </w:t>
      </w:r>
      <w:proofErr w:type="spellStart"/>
      <w:r w:rsidR="0090382C">
        <w:t>Press</w:t>
      </w:r>
      <w:proofErr w:type="spellEnd"/>
      <w:r w:rsidR="0090382C">
        <w:t>, 2003. ISBN 978-0711995093.</w:t>
      </w:r>
      <w:bookmarkEnd w:id="126"/>
    </w:p>
    <w:p w14:paraId="5DA587C1" w14:textId="57692F17" w:rsidR="00CF1767" w:rsidRDefault="00166794" w:rsidP="003D65D7">
      <w:pPr>
        <w:pStyle w:val="LiteraturaBPDP"/>
      </w:pPr>
      <w:bookmarkStart w:id="127" w:name="_Ref167569869"/>
      <w:r>
        <w:t xml:space="preserve">VAIL, Mark. </w:t>
      </w:r>
      <w:proofErr w:type="spellStart"/>
      <w:r>
        <w:rPr>
          <w:i/>
          <w:iCs/>
        </w:rPr>
        <w:t>Vintage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Synthesizers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Pioneering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Designers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Groundbreaking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instruments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Collecting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Tips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Mutants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Technology</w:t>
      </w:r>
      <w:r>
        <w:t>.</w:t>
      </w:r>
      <w:r>
        <w:rPr>
          <w:i/>
          <w:iCs/>
        </w:rPr>
        <w:t xml:space="preserve"> Second </w:t>
      </w:r>
      <w:proofErr w:type="spellStart"/>
      <w:r>
        <w:rPr>
          <w:i/>
          <w:iCs/>
        </w:rPr>
        <w:t>edition</w:t>
      </w:r>
      <w:proofErr w:type="spellEnd"/>
      <w:r>
        <w:t xml:space="preserve">. </w:t>
      </w:r>
      <w:proofErr w:type="spellStart"/>
      <w:r>
        <w:t>Backbeat</w:t>
      </w:r>
      <w:proofErr w:type="spellEnd"/>
      <w:r>
        <w:t>, 2000. ISBN 978-0879306038.</w:t>
      </w:r>
      <w:bookmarkEnd w:id="127"/>
    </w:p>
    <w:p w14:paraId="3CBFB223" w14:textId="71613FE3" w:rsidR="0047065A" w:rsidRDefault="0082359A" w:rsidP="003D65D7">
      <w:pPr>
        <w:pStyle w:val="LiteraturaBPDP"/>
      </w:pPr>
      <w:bookmarkStart w:id="128" w:name="_Ref167571735"/>
      <w:r>
        <w:t xml:space="preserve">CHINEN, Nate. </w:t>
      </w:r>
      <w:proofErr w:type="spellStart"/>
      <w:r w:rsidR="00680394">
        <w:t>Synthesizing</w:t>
      </w:r>
      <w:proofErr w:type="spellEnd"/>
      <w:r w:rsidR="00680394">
        <w:t xml:space="preserve"> Music and Science. Online. </w:t>
      </w:r>
      <w:proofErr w:type="spellStart"/>
      <w:r w:rsidR="00680394">
        <w:rPr>
          <w:i/>
          <w:iCs/>
        </w:rPr>
        <w:t>The</w:t>
      </w:r>
      <w:proofErr w:type="spellEnd"/>
      <w:r w:rsidR="00680394">
        <w:rPr>
          <w:i/>
          <w:iCs/>
        </w:rPr>
        <w:t xml:space="preserve"> </w:t>
      </w:r>
      <w:proofErr w:type="spellStart"/>
      <w:r w:rsidR="00680394">
        <w:rPr>
          <w:i/>
          <w:iCs/>
        </w:rPr>
        <w:t>Pennsylvania</w:t>
      </w:r>
      <w:proofErr w:type="spellEnd"/>
      <w:r w:rsidR="00680394">
        <w:rPr>
          <w:i/>
          <w:iCs/>
        </w:rPr>
        <w:t xml:space="preserve"> </w:t>
      </w:r>
      <w:proofErr w:type="spellStart"/>
      <w:r w:rsidR="00680394">
        <w:rPr>
          <w:i/>
          <w:iCs/>
        </w:rPr>
        <w:t>Gazette</w:t>
      </w:r>
      <w:proofErr w:type="spellEnd"/>
      <w:r w:rsidR="00680394">
        <w:t>.</w:t>
      </w:r>
      <w:r w:rsidR="00174414">
        <w:t xml:space="preserve"> </w:t>
      </w:r>
      <w:r w:rsidR="0013202F">
        <w:t>Sept–</w:t>
      </w:r>
      <w:proofErr w:type="spellStart"/>
      <w:r w:rsidR="0013202F">
        <w:t>Oct</w:t>
      </w:r>
      <w:proofErr w:type="spellEnd"/>
      <w:r w:rsidR="0013202F">
        <w:t xml:space="preserve"> 2013. Dostupné z: </w:t>
      </w:r>
      <w:hyperlink r:id="rId32" w:history="1">
        <w:r w:rsidR="0013202F" w:rsidRPr="003C6321">
          <w:rPr>
            <w:rStyle w:val="Hypertextovodkaz"/>
          </w:rPr>
          <w:t>https://thepenngazette.com/synthesizing-music-and-science/</w:t>
        </w:r>
      </w:hyperlink>
      <w:r w:rsidR="0013202F">
        <w:t xml:space="preserve">. </w:t>
      </w:r>
      <w:r w:rsidR="0020353F">
        <w:t>[cit. 2024-05-11].</w:t>
      </w:r>
      <w:bookmarkEnd w:id="128"/>
    </w:p>
    <w:p w14:paraId="5042652A" w14:textId="0ABD14DE" w:rsidR="005718F6" w:rsidRDefault="00286643" w:rsidP="003D65D7">
      <w:pPr>
        <w:pStyle w:val="LiteraturaBPDP"/>
      </w:pPr>
      <w:bookmarkStart w:id="129" w:name="_Ref167572117"/>
      <w:proofErr w:type="spellStart"/>
      <w:r>
        <w:rPr>
          <w:i/>
          <w:iCs/>
        </w:rPr>
        <w:t>Synclavier</w:t>
      </w:r>
      <w:proofErr w:type="spellEnd"/>
      <w:r>
        <w:rPr>
          <w:i/>
          <w:iCs/>
        </w:rPr>
        <w:t xml:space="preserve"> Early </w:t>
      </w:r>
      <w:proofErr w:type="spellStart"/>
      <w:r>
        <w:rPr>
          <w:i/>
          <w:iCs/>
        </w:rPr>
        <w:t>History</w:t>
      </w:r>
      <w:proofErr w:type="spellEnd"/>
      <w:r>
        <w:t xml:space="preserve">. </w:t>
      </w:r>
      <w:r w:rsidR="00BC13B4">
        <w:t xml:space="preserve">Online. </w:t>
      </w:r>
      <w:proofErr w:type="spellStart"/>
      <w:r w:rsidR="00BC13B4">
        <w:t>Synclavier</w:t>
      </w:r>
      <w:proofErr w:type="spellEnd"/>
      <w:r w:rsidR="00BC13B4">
        <w:t xml:space="preserve">. 2016. Dostupné z: </w:t>
      </w:r>
      <w:hyperlink r:id="rId33" w:history="1">
        <w:r w:rsidR="00BC13B4" w:rsidRPr="003C6321">
          <w:rPr>
            <w:rStyle w:val="Hypertextovodkaz"/>
          </w:rPr>
          <w:t>http://www.500sound.com/synclavierhistory.html</w:t>
        </w:r>
      </w:hyperlink>
      <w:r w:rsidR="00BC13B4">
        <w:t>. [cit. 2024-05-11].</w:t>
      </w:r>
      <w:bookmarkEnd w:id="129"/>
    </w:p>
    <w:p w14:paraId="09F2697B" w14:textId="5EEEFC45" w:rsidR="003B23F3" w:rsidRDefault="00D92AFF" w:rsidP="003D65D7">
      <w:pPr>
        <w:pStyle w:val="LiteraturaBPDP"/>
      </w:pPr>
      <w:bookmarkStart w:id="130" w:name="_Ref167573500"/>
      <w:r>
        <w:t xml:space="preserve">VOGEL, Peter. </w:t>
      </w:r>
      <w:proofErr w:type="spellStart"/>
      <w:r w:rsidR="00755DED">
        <w:rPr>
          <w:i/>
          <w:iCs/>
        </w:rPr>
        <w:t>The</w:t>
      </w:r>
      <w:proofErr w:type="spellEnd"/>
      <w:r w:rsidR="00755DED">
        <w:rPr>
          <w:i/>
          <w:iCs/>
        </w:rPr>
        <w:t xml:space="preserve"> </w:t>
      </w:r>
      <w:proofErr w:type="spellStart"/>
      <w:r w:rsidR="00755DED">
        <w:rPr>
          <w:i/>
          <w:iCs/>
        </w:rPr>
        <w:t>Fairlight</w:t>
      </w:r>
      <w:proofErr w:type="spellEnd"/>
      <w:r w:rsidR="00755DED">
        <w:rPr>
          <w:i/>
          <w:iCs/>
        </w:rPr>
        <w:t xml:space="preserve"> Story</w:t>
      </w:r>
      <w:r w:rsidR="00755DED">
        <w:t xml:space="preserve">. </w:t>
      </w:r>
      <w:r w:rsidR="00133818">
        <w:t xml:space="preserve">Online. </w:t>
      </w:r>
      <w:r w:rsidR="00FD0DB5">
        <w:t xml:space="preserve">1 June 2008. </w:t>
      </w:r>
      <w:r w:rsidR="002440C3">
        <w:t xml:space="preserve">Dostupné z: </w:t>
      </w:r>
      <w:hyperlink r:id="rId34" w:history="1">
        <w:r w:rsidR="008212E5" w:rsidRPr="003C6321">
          <w:rPr>
            <w:rStyle w:val="Hypertextovodkaz"/>
          </w:rPr>
          <w:t>https://www.anerd.com/fairlight/index.htm</w:t>
        </w:r>
      </w:hyperlink>
      <w:r w:rsidR="008212E5">
        <w:t xml:space="preserve">. </w:t>
      </w:r>
      <w:r w:rsidR="00CE7B3B">
        <w:t>[cit. 2024-05-11].</w:t>
      </w:r>
      <w:bookmarkEnd w:id="130"/>
    </w:p>
    <w:p w14:paraId="344895EF" w14:textId="5F288BCC" w:rsidR="00F60BF6" w:rsidRDefault="008E6094" w:rsidP="003D65D7">
      <w:pPr>
        <w:pStyle w:val="LiteraturaBPDP"/>
      </w:pPr>
      <w:bookmarkStart w:id="131" w:name="_Ref167572585"/>
      <w:r>
        <w:lastRenderedPageBreak/>
        <w:t xml:space="preserve">KEEBLE, Rob. </w:t>
      </w:r>
      <w:r w:rsidR="00315A5E">
        <w:rPr>
          <w:i/>
          <w:iCs/>
        </w:rPr>
        <w:t xml:space="preserve">30 </w:t>
      </w:r>
      <w:proofErr w:type="spellStart"/>
      <w:r w:rsidR="00315A5E">
        <w:rPr>
          <w:i/>
          <w:iCs/>
        </w:rPr>
        <w:t>Years</w:t>
      </w:r>
      <w:proofErr w:type="spellEnd"/>
      <w:r w:rsidR="00315A5E">
        <w:rPr>
          <w:i/>
          <w:iCs/>
        </w:rPr>
        <w:t xml:space="preserve"> </w:t>
      </w:r>
      <w:proofErr w:type="spellStart"/>
      <w:r w:rsidR="00315A5E">
        <w:rPr>
          <w:i/>
          <w:iCs/>
        </w:rPr>
        <w:t>Of</w:t>
      </w:r>
      <w:proofErr w:type="spellEnd"/>
      <w:r w:rsidR="00315A5E">
        <w:rPr>
          <w:i/>
          <w:iCs/>
        </w:rPr>
        <w:t xml:space="preserve"> Emu</w:t>
      </w:r>
      <w:r w:rsidR="00315A5E">
        <w:t xml:space="preserve">. </w:t>
      </w:r>
      <w:r w:rsidR="006A4B04">
        <w:t xml:space="preserve">Online. </w:t>
      </w:r>
      <w:proofErr w:type="spellStart"/>
      <w:r w:rsidR="006A4B04" w:rsidRPr="002F73FF">
        <w:rPr>
          <w:i/>
          <w:iCs/>
        </w:rPr>
        <w:t>Sound</w:t>
      </w:r>
      <w:proofErr w:type="spellEnd"/>
      <w:r w:rsidR="006A4B04" w:rsidRPr="002F73FF">
        <w:rPr>
          <w:i/>
          <w:iCs/>
        </w:rPr>
        <w:t xml:space="preserve"> on </w:t>
      </w:r>
      <w:proofErr w:type="spellStart"/>
      <w:r w:rsidR="006A4B04" w:rsidRPr="002F73FF">
        <w:rPr>
          <w:i/>
          <w:iCs/>
        </w:rPr>
        <w:t>sound</w:t>
      </w:r>
      <w:proofErr w:type="spellEnd"/>
      <w:r w:rsidR="006A4B04">
        <w:t xml:space="preserve">. </w:t>
      </w:r>
      <w:proofErr w:type="spellStart"/>
      <w:r w:rsidR="006A4B04">
        <w:t>September</w:t>
      </w:r>
      <w:proofErr w:type="spellEnd"/>
      <w:r w:rsidR="006A4B04">
        <w:t xml:space="preserve"> 2002. Dostupné z: </w:t>
      </w:r>
      <w:hyperlink r:id="rId35" w:history="1">
        <w:r w:rsidR="00AF1CFF" w:rsidRPr="003C6321">
          <w:rPr>
            <w:rStyle w:val="Hypertextovodkaz"/>
          </w:rPr>
          <w:t>https://www.soundonsound.com/music-business/30-years-emu</w:t>
        </w:r>
      </w:hyperlink>
      <w:r w:rsidR="00AF1CFF">
        <w:t>. [cit. 2024-05-</w:t>
      </w:r>
      <w:r w:rsidR="000003C0">
        <w:t>11</w:t>
      </w:r>
      <w:r w:rsidR="00AF1CFF">
        <w:t>].</w:t>
      </w:r>
      <w:bookmarkEnd w:id="131"/>
    </w:p>
    <w:p w14:paraId="01EEF3F2" w14:textId="5D155E4A" w:rsidR="006B39B7" w:rsidRDefault="005D4582" w:rsidP="003D65D7">
      <w:pPr>
        <w:pStyle w:val="LiteraturaBPDP"/>
      </w:pPr>
      <w:bookmarkStart w:id="132" w:name="_Ref167573068"/>
      <w:r>
        <w:t xml:space="preserve">WIFFEN, Paul. Akai S900 </w:t>
      </w:r>
      <w:proofErr w:type="spellStart"/>
      <w:r>
        <w:t>Sampler</w:t>
      </w:r>
      <w:proofErr w:type="spellEnd"/>
      <w:r>
        <w:t>. Online</w:t>
      </w:r>
      <w:r w:rsidR="00623CDB">
        <w:t xml:space="preserve">. </w:t>
      </w:r>
      <w:r w:rsidR="00623CDB">
        <w:rPr>
          <w:i/>
          <w:iCs/>
        </w:rPr>
        <w:t>Electronics &amp; Music Maker</w:t>
      </w:r>
      <w:r w:rsidR="00623CDB">
        <w:t xml:space="preserve">. </w:t>
      </w:r>
      <w:r w:rsidR="00A240CF">
        <w:t xml:space="preserve">1986, roč. 1986. </w:t>
      </w:r>
      <w:r w:rsidR="00CB4BC7">
        <w:t xml:space="preserve">Dostupné z: </w:t>
      </w:r>
      <w:hyperlink r:id="rId36" w:history="1">
        <w:r w:rsidR="00CB4BC7" w:rsidRPr="003C6321">
          <w:rPr>
            <w:rStyle w:val="Hypertextovodkaz"/>
          </w:rPr>
          <w:t>https://www.muzines.co.uk/articles/akai-s900-sampler/1931</w:t>
        </w:r>
      </w:hyperlink>
      <w:r w:rsidR="00CB4BC7">
        <w:t xml:space="preserve">. </w:t>
      </w:r>
      <w:r w:rsidR="00554CEE">
        <w:t>[cit. 2024-05-11].</w:t>
      </w:r>
      <w:bookmarkEnd w:id="132"/>
    </w:p>
    <w:p w14:paraId="6F602651" w14:textId="2A09B6EA" w:rsidR="00630321" w:rsidRDefault="00185563" w:rsidP="003D65D7">
      <w:pPr>
        <w:pStyle w:val="LiteraturaBPDP"/>
      </w:pPr>
      <w:bookmarkStart w:id="133" w:name="_Ref167573970"/>
      <w:r>
        <w:t xml:space="preserve">COLBECK, Julian. </w:t>
      </w:r>
      <w:r w:rsidR="00436E34" w:rsidRPr="00185563">
        <w:t xml:space="preserve">Roland S-10 </w:t>
      </w:r>
      <w:proofErr w:type="spellStart"/>
      <w:r w:rsidR="00436E34" w:rsidRPr="00185563">
        <w:t>Sampling</w:t>
      </w:r>
      <w:proofErr w:type="spellEnd"/>
      <w:r w:rsidR="00436E34" w:rsidRPr="00185563">
        <w:t xml:space="preserve"> </w:t>
      </w:r>
      <w:proofErr w:type="spellStart"/>
      <w:r w:rsidR="00436E34" w:rsidRPr="00185563">
        <w:t>Keyboard</w:t>
      </w:r>
      <w:proofErr w:type="spellEnd"/>
      <w:r w:rsidR="00436E34">
        <w:t xml:space="preserve">. </w:t>
      </w:r>
      <w:r w:rsidR="00CA09B2">
        <w:t xml:space="preserve">Online. </w:t>
      </w:r>
      <w:proofErr w:type="spellStart"/>
      <w:r w:rsidR="00CA09B2">
        <w:rPr>
          <w:i/>
          <w:iCs/>
        </w:rPr>
        <w:t>Sound</w:t>
      </w:r>
      <w:proofErr w:type="spellEnd"/>
      <w:r w:rsidR="00CA09B2">
        <w:rPr>
          <w:i/>
          <w:iCs/>
        </w:rPr>
        <w:t xml:space="preserve"> on </w:t>
      </w:r>
      <w:proofErr w:type="spellStart"/>
      <w:r w:rsidR="00CA09B2">
        <w:rPr>
          <w:i/>
          <w:iCs/>
        </w:rPr>
        <w:t>sound</w:t>
      </w:r>
      <w:proofErr w:type="spellEnd"/>
      <w:r w:rsidR="00CA09B2">
        <w:t>.</w:t>
      </w:r>
      <w:r w:rsidR="004771B6">
        <w:t xml:space="preserve"> </w:t>
      </w:r>
      <w:proofErr w:type="spellStart"/>
      <w:r w:rsidR="004771B6">
        <w:t>November</w:t>
      </w:r>
      <w:proofErr w:type="spellEnd"/>
      <w:r w:rsidR="004771B6">
        <w:t xml:space="preserve"> 1986. </w:t>
      </w:r>
      <w:r w:rsidR="004C38D7">
        <w:t xml:space="preserve">Dostupné z: </w:t>
      </w:r>
      <w:hyperlink r:id="rId37" w:history="1">
        <w:r w:rsidR="002F62AB" w:rsidRPr="003C6321">
          <w:rPr>
            <w:rStyle w:val="Hypertextovodkaz"/>
          </w:rPr>
          <w:t>https://www.muzines.co.uk/articles/roland-s-10-sampling-keyboard/1426</w:t>
        </w:r>
      </w:hyperlink>
      <w:r w:rsidR="002F62AB">
        <w:t>. [cit. 2024-05-11].</w:t>
      </w:r>
      <w:bookmarkEnd w:id="133"/>
    </w:p>
    <w:p w14:paraId="748DC897" w14:textId="4A82025C" w:rsidR="002C1167" w:rsidRDefault="001412D8" w:rsidP="003D65D7">
      <w:pPr>
        <w:pStyle w:val="LiteraturaBPDP"/>
      </w:pPr>
      <w:bookmarkStart w:id="134" w:name="_Ref167574700"/>
      <w:r>
        <w:t xml:space="preserve">SCHIMMEL, Jiří. </w:t>
      </w:r>
      <w:r>
        <w:rPr>
          <w:i/>
          <w:iCs/>
        </w:rPr>
        <w:t>Digitální syntézy zvuku</w:t>
      </w:r>
      <w:r w:rsidR="00700F63">
        <w:t xml:space="preserve">. </w:t>
      </w:r>
      <w:r w:rsidR="00454B15">
        <w:t>Online prezentace</w:t>
      </w:r>
      <w:r w:rsidR="008A7664">
        <w:t xml:space="preserve">, s. </w:t>
      </w:r>
      <w:r w:rsidR="007B2FBC">
        <w:t>20–</w:t>
      </w:r>
      <w:r w:rsidR="00C85784">
        <w:t xml:space="preserve">25. </w:t>
      </w:r>
      <w:r w:rsidR="00865B2D">
        <w:t>[cit. 2024-05-</w:t>
      </w:r>
      <w:r w:rsidR="00CC0CF0">
        <w:t>1</w:t>
      </w:r>
      <w:r w:rsidR="00865B2D">
        <w:t>1].</w:t>
      </w:r>
      <w:bookmarkEnd w:id="134"/>
    </w:p>
    <w:p w14:paraId="0396A92C" w14:textId="2A456908" w:rsidR="00D1099C" w:rsidRDefault="00FF4A45" w:rsidP="003D65D7">
      <w:pPr>
        <w:pStyle w:val="LiteraturaBPDP"/>
      </w:pPr>
      <w:bookmarkStart w:id="135" w:name="_Ref167574837"/>
      <w:r>
        <w:t xml:space="preserve">SCHIMMEL, Jiří. </w:t>
      </w:r>
      <w:r>
        <w:rPr>
          <w:i/>
          <w:iCs/>
        </w:rPr>
        <w:t>Digitální hudební nástroje</w:t>
      </w:r>
      <w:r>
        <w:t>.</w:t>
      </w:r>
      <w:r w:rsidR="00E7668E">
        <w:t xml:space="preserve"> Online prezentace, </w:t>
      </w:r>
      <w:r w:rsidR="002E76AD">
        <w:t>s</w:t>
      </w:r>
      <w:r w:rsidR="00D1099C">
        <w:t>. 51–54. [cit. 2024-05-11].</w:t>
      </w:r>
      <w:bookmarkEnd w:id="135"/>
    </w:p>
    <w:p w14:paraId="01E90EDE" w14:textId="624F8D65" w:rsidR="00D23403" w:rsidRDefault="00D23403" w:rsidP="003D65D7">
      <w:pPr>
        <w:pStyle w:val="LiteraturaBPDP"/>
      </w:pPr>
      <w:bookmarkStart w:id="136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3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36"/>
    </w:p>
    <w:p w14:paraId="0C1AFA62" w14:textId="450D6FDE" w:rsidR="00E20CF6" w:rsidRDefault="00546A8A" w:rsidP="003D65D7">
      <w:pPr>
        <w:pStyle w:val="LiteraturaBPDP"/>
      </w:pPr>
      <w:bookmarkStart w:id="137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 w:rsidRPr="0049143C">
        <w:rPr>
          <w:i/>
          <w:iCs/>
        </w:rPr>
        <w:t>Bedroom</w:t>
      </w:r>
      <w:proofErr w:type="spellEnd"/>
      <w:r w:rsidRPr="0049143C">
        <w:rPr>
          <w:i/>
          <w:iCs/>
        </w:rPr>
        <w:t xml:space="preserve"> </w:t>
      </w:r>
      <w:proofErr w:type="spellStart"/>
      <w:r w:rsidRPr="0049143C">
        <w:rPr>
          <w:i/>
          <w:iCs/>
        </w:rPr>
        <w:t>Producers</w:t>
      </w:r>
      <w:proofErr w:type="spellEnd"/>
      <w:r w:rsidRPr="0049143C">
        <w:rPr>
          <w:i/>
          <w:iCs/>
        </w:rPr>
        <w:t xml:space="preserve"> Blog: Freeware </w:t>
      </w:r>
      <w:proofErr w:type="spellStart"/>
      <w:r w:rsidRPr="0049143C">
        <w:rPr>
          <w:i/>
          <w:iCs/>
        </w:rPr>
        <w:t>For</w:t>
      </w:r>
      <w:proofErr w:type="spellEnd"/>
      <w:r w:rsidRPr="0049143C">
        <w:rPr>
          <w:i/>
          <w:iCs/>
        </w:rPr>
        <w:t xml:space="preserve"> </w:t>
      </w:r>
      <w:proofErr w:type="spellStart"/>
      <w:r w:rsidRPr="0049143C">
        <w:rPr>
          <w:i/>
          <w:iCs/>
        </w:rPr>
        <w:t>Musicians</w:t>
      </w:r>
      <w:proofErr w:type="spellEnd"/>
      <w:r>
        <w:t xml:space="preserve">. 2022. Dostupné z: </w:t>
      </w:r>
      <w:hyperlink r:id="rId3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37"/>
    </w:p>
    <w:p w14:paraId="71D7BA45" w14:textId="5BEBB8F5" w:rsidR="00FB004B" w:rsidRDefault="00B25FCE" w:rsidP="003D65D7">
      <w:pPr>
        <w:pStyle w:val="LiteraturaBPDP"/>
      </w:pPr>
      <w:bookmarkStart w:id="138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4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38"/>
    </w:p>
    <w:p w14:paraId="05974BFA" w14:textId="4B68C8BB" w:rsidR="00E00DFC" w:rsidRDefault="00D640D3" w:rsidP="00E0387D">
      <w:pPr>
        <w:pStyle w:val="LiteraturaBPDP"/>
      </w:pPr>
      <w:bookmarkStart w:id="139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</w:t>
      </w:r>
      <w:r w:rsidRPr="00C651E4">
        <w:rPr>
          <w:i/>
          <w:iCs/>
        </w:rPr>
        <w:t>Itch.io</w:t>
      </w:r>
      <w:r>
        <w:t xml:space="preserve">. Dostupné z: </w:t>
      </w:r>
      <w:hyperlink r:id="rId4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14"/>
      <w:bookmarkEnd w:id="139"/>
    </w:p>
    <w:p w14:paraId="7346CD60" w14:textId="53D54AF8" w:rsidR="00020172" w:rsidRDefault="00802235" w:rsidP="0052791B">
      <w:pPr>
        <w:pStyle w:val="LiteraturaBPDP"/>
      </w:pPr>
      <w:bookmarkStart w:id="140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</w:t>
      </w:r>
      <w:r w:rsidR="002133DE" w:rsidRPr="00E53B03">
        <w:rPr>
          <w:i/>
          <w:iCs/>
        </w:rPr>
        <w:t xml:space="preserve">Full </w:t>
      </w:r>
      <w:proofErr w:type="spellStart"/>
      <w:r w:rsidR="002133DE" w:rsidRPr="00E53B03">
        <w:rPr>
          <w:i/>
          <w:iCs/>
        </w:rPr>
        <w:t>bucket</w:t>
      </w:r>
      <w:proofErr w:type="spellEnd"/>
      <w:r w:rsidR="002133DE" w:rsidRPr="00E53B03">
        <w:rPr>
          <w:i/>
          <w:iCs/>
        </w:rPr>
        <w:t xml:space="preserve"> music</w:t>
      </w:r>
      <w:r w:rsidR="002133DE">
        <w:t xml:space="preserve">. Dostupné z: </w:t>
      </w:r>
      <w:hyperlink r:id="rId4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40"/>
    </w:p>
    <w:p w14:paraId="1BF7580A" w14:textId="07CF0282" w:rsidR="00553999" w:rsidRDefault="00560A4B" w:rsidP="0052791B">
      <w:pPr>
        <w:pStyle w:val="LiteraturaBPDP"/>
      </w:pPr>
      <w:bookmarkStart w:id="141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4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41"/>
    </w:p>
    <w:p w14:paraId="6D9D4A57" w14:textId="7DCA2945" w:rsidR="00A40B42" w:rsidRDefault="000B3F66" w:rsidP="0052791B">
      <w:pPr>
        <w:pStyle w:val="LiteraturaBPDP"/>
      </w:pPr>
      <w:bookmarkStart w:id="142" w:name="_Ref153233689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VST</w:t>
      </w:r>
      <w:r>
        <w:t xml:space="preserve">. Online. </w:t>
      </w:r>
      <w:r w:rsidRPr="007A3624">
        <w:rPr>
          <w:i/>
          <w:iCs/>
        </w:rPr>
        <w:t xml:space="preserve">Free VST </w:t>
      </w:r>
      <w:proofErr w:type="spellStart"/>
      <w:r w:rsidRPr="007A3624">
        <w:rPr>
          <w:i/>
          <w:iCs/>
        </w:rPr>
        <w:t>Plugins</w:t>
      </w:r>
      <w:proofErr w:type="spellEnd"/>
      <w:r w:rsidRPr="007A3624">
        <w:rPr>
          <w:i/>
          <w:iCs/>
        </w:rPr>
        <w:t xml:space="preserve"> </w:t>
      </w:r>
      <w:proofErr w:type="spellStart"/>
      <w:r w:rsidRPr="007A3624">
        <w:rPr>
          <w:i/>
          <w:iCs/>
        </w:rPr>
        <w:t>Multilingual</w:t>
      </w:r>
      <w:proofErr w:type="spellEnd"/>
      <w:r>
        <w:t xml:space="preserve">. Dostupné z: </w:t>
      </w:r>
      <w:hyperlink r:id="rId4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42"/>
    </w:p>
    <w:p w14:paraId="6C1BCC5B" w14:textId="2C535800" w:rsidR="000B3F66" w:rsidRDefault="00EB48ED" w:rsidP="0052791B">
      <w:pPr>
        <w:pStyle w:val="LiteraturaBPDP"/>
      </w:pPr>
      <w:bookmarkStart w:id="143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4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43"/>
    </w:p>
    <w:p w14:paraId="6E3E819E" w14:textId="2107B18B" w:rsidR="00C804B7" w:rsidRDefault="00250A45" w:rsidP="0052791B">
      <w:pPr>
        <w:pStyle w:val="LiteraturaBPDP"/>
      </w:pPr>
      <w:bookmarkStart w:id="144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</w:t>
      </w:r>
      <w:r w:rsidR="009C0EDF" w:rsidRPr="0014150C">
        <w:rPr>
          <w:i/>
          <w:iCs/>
        </w:rPr>
        <w:t>Github.io</w:t>
      </w:r>
      <w:r w:rsidR="009C0EDF">
        <w:t xml:space="preserve">. Dostupné z: </w:t>
      </w:r>
      <w:hyperlink r:id="rId4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44"/>
    </w:p>
    <w:p w14:paraId="270B1DA3" w14:textId="15DF2971" w:rsidR="006768A2" w:rsidRDefault="002F4CF3" w:rsidP="00737238">
      <w:pPr>
        <w:pStyle w:val="LiteraturaBPDP"/>
      </w:pPr>
      <w:bookmarkStart w:id="145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 w:rsidRPr="00B63D6E">
        <w:rPr>
          <w:i/>
          <w:iCs/>
        </w:rPr>
        <w:t>Academic</w:t>
      </w:r>
      <w:proofErr w:type="spellEnd"/>
      <w:r w:rsidR="005D294F" w:rsidRPr="00B63D6E">
        <w:rPr>
          <w:i/>
          <w:iCs/>
        </w:rPr>
        <w:t xml:space="preserve"> </w:t>
      </w:r>
      <w:proofErr w:type="spellStart"/>
      <w:r w:rsidR="005D294F" w:rsidRPr="00B63D6E">
        <w:rPr>
          <w:i/>
          <w:iCs/>
        </w:rPr>
        <w:t>Accelerator</w:t>
      </w:r>
      <w:proofErr w:type="spellEnd"/>
      <w:r w:rsidR="005D294F">
        <w:t xml:space="preserve">. Dostupné z: </w:t>
      </w:r>
      <w:hyperlink r:id="rId4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45"/>
    </w:p>
    <w:p w14:paraId="6443E2A2" w14:textId="04126FF3" w:rsidR="00B73F8E" w:rsidRDefault="00C03F2B" w:rsidP="0052791B">
      <w:pPr>
        <w:pStyle w:val="LiteraturaBPDP"/>
      </w:pPr>
      <w:bookmarkStart w:id="146" w:name="_Ref153236005"/>
      <w:proofErr w:type="spellStart"/>
      <w:r>
        <w:rPr>
          <w:i/>
          <w:iCs/>
        </w:rPr>
        <w:lastRenderedPageBreak/>
        <w:t>Documentation</w:t>
      </w:r>
      <w:proofErr w:type="spellEnd"/>
      <w:r>
        <w:t xml:space="preserve">. Online. </w:t>
      </w:r>
      <w:r w:rsidRPr="009D47BE">
        <w:rPr>
          <w:i/>
          <w:iCs/>
        </w:rPr>
        <w:t>JUCE</w:t>
      </w:r>
      <w:r>
        <w:t xml:space="preserve">. Dostupné z: </w:t>
      </w:r>
      <w:hyperlink r:id="rId4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46"/>
    </w:p>
    <w:p w14:paraId="6DDE098F" w14:textId="3ED29BDE" w:rsidR="00325794" w:rsidRDefault="004B1B55" w:rsidP="0052791B">
      <w:pPr>
        <w:pStyle w:val="LiteraturaBPDP"/>
      </w:pPr>
      <w:bookmarkStart w:id="147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</w:t>
      </w:r>
      <w:r w:rsidRPr="00D708E3">
        <w:rPr>
          <w:i/>
          <w:iCs/>
        </w:rPr>
        <w:t>JUCE</w:t>
      </w:r>
      <w:r>
        <w:t xml:space="preserve">. Dostupné z: </w:t>
      </w:r>
      <w:hyperlink r:id="rId4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47"/>
    </w:p>
    <w:p w14:paraId="4C07ABEE" w14:textId="75472AAC" w:rsidR="007951B5" w:rsidRDefault="001D333B" w:rsidP="0052791B">
      <w:pPr>
        <w:pStyle w:val="LiteraturaBPDP"/>
      </w:pPr>
      <w:bookmarkStart w:id="148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148"/>
    </w:p>
    <w:p w14:paraId="591E82D2" w14:textId="6B4A10CA" w:rsidR="009B0FC2" w:rsidRDefault="00C03984" w:rsidP="0052791B">
      <w:pPr>
        <w:pStyle w:val="LiteraturaBPDP"/>
      </w:pPr>
      <w:bookmarkStart w:id="149" w:name="_Ref153237350"/>
      <w:proofErr w:type="gramStart"/>
      <w:r>
        <w:rPr>
          <w:i/>
          <w:iCs/>
        </w:rPr>
        <w:t>File:RGB</w:t>
      </w:r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</w:t>
      </w:r>
      <w:r w:rsidRPr="00E14E75">
        <w:rPr>
          <w:i/>
          <w:iCs/>
        </w:rPr>
        <w:t xml:space="preserve">Wikipedia: </w:t>
      </w:r>
      <w:proofErr w:type="spellStart"/>
      <w:r w:rsidRPr="00E14E75">
        <w:rPr>
          <w:i/>
          <w:iCs/>
        </w:rPr>
        <w:t>the</w:t>
      </w:r>
      <w:proofErr w:type="spellEnd"/>
      <w:r w:rsidRPr="00E14E75">
        <w:rPr>
          <w:i/>
          <w:iCs/>
        </w:rPr>
        <w:t xml:space="preserve"> free </w:t>
      </w:r>
      <w:proofErr w:type="spellStart"/>
      <w:r w:rsidRPr="00E14E75">
        <w:rPr>
          <w:i/>
          <w:iCs/>
        </w:rP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2001. Dostupné z: </w:t>
      </w:r>
      <w:hyperlink r:id="rId5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49"/>
    </w:p>
    <w:p w14:paraId="51903806" w14:textId="0FA29566" w:rsidR="00733964" w:rsidRDefault="00CB78E8" w:rsidP="0052791B">
      <w:pPr>
        <w:pStyle w:val="LiteraturaBPDP"/>
      </w:pPr>
      <w:bookmarkStart w:id="150" w:name="_Ref153237626"/>
      <w:proofErr w:type="gramStart"/>
      <w:r>
        <w:rPr>
          <w:i/>
          <w:iCs/>
        </w:rPr>
        <w:t>File:Hsl</w:t>
      </w:r>
      <w:proofErr w:type="gramEnd"/>
      <w:r>
        <w:rPr>
          <w:i/>
          <w:iCs/>
        </w:rPr>
        <w:t xml:space="preserve">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</w:t>
      </w:r>
      <w:r w:rsidRPr="00087899">
        <w:rPr>
          <w:i/>
          <w:iCs/>
        </w:rPr>
        <w:t xml:space="preserve">Wikipedia: </w:t>
      </w:r>
      <w:proofErr w:type="spellStart"/>
      <w:r w:rsidRPr="00087899">
        <w:rPr>
          <w:i/>
          <w:iCs/>
        </w:rPr>
        <w:t>the</w:t>
      </w:r>
      <w:proofErr w:type="spellEnd"/>
      <w:r w:rsidRPr="00087899">
        <w:rPr>
          <w:i/>
          <w:iCs/>
        </w:rPr>
        <w:t xml:space="preserve"> free </w:t>
      </w:r>
      <w:proofErr w:type="spellStart"/>
      <w:r w:rsidRPr="00087899">
        <w:rPr>
          <w:i/>
          <w:iCs/>
        </w:rP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2001.</w:t>
      </w:r>
      <w:r w:rsidR="00683514">
        <w:t xml:space="preserve"> Dostupné z: </w:t>
      </w:r>
      <w:hyperlink r:id="rId5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50"/>
    </w:p>
    <w:p w14:paraId="65851F02" w14:textId="0219A32B" w:rsidR="005A0312" w:rsidRPr="0052791B" w:rsidRDefault="00431FEF" w:rsidP="0052791B">
      <w:pPr>
        <w:pStyle w:val="LiteraturaBPDP"/>
      </w:pPr>
      <w:bookmarkStart w:id="151" w:name="_Ref167677357"/>
      <w:proofErr w:type="spellStart"/>
      <w:r>
        <w:rPr>
          <w:i/>
          <w:iCs/>
        </w:rPr>
        <w:t>Get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Average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Color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Image</w:t>
      </w:r>
      <w:r w:rsidR="00BC7E84">
        <w:t xml:space="preserve">. Online. Dostupné z: </w:t>
      </w:r>
      <w:hyperlink r:id="rId52" w:history="1">
        <w:r w:rsidR="00BC7E84" w:rsidRPr="0088588E">
          <w:rPr>
            <w:rStyle w:val="Hypertextovodkaz"/>
          </w:rPr>
          <w:t>https://matkl.github.io/average-color/</w:t>
        </w:r>
      </w:hyperlink>
      <w:r w:rsidR="00BC7E84">
        <w:t>. [cit. 2024-05-13].</w:t>
      </w:r>
      <w:bookmarkEnd w:id="151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52" w:name="_Toc167676717"/>
      <w:r w:rsidR="005F6275" w:rsidRPr="00D713CC">
        <w:rPr>
          <w:lang w:val="cs-CZ"/>
        </w:rPr>
        <w:lastRenderedPageBreak/>
        <w:t>Seznam symbolů a zkratek</w:t>
      </w:r>
      <w:bookmarkEnd w:id="152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386932BD" w14:textId="5A25B0AD" w:rsidR="002938F4" w:rsidRDefault="002938F4" w:rsidP="005F6275">
      <w:pPr>
        <w:tabs>
          <w:tab w:val="left" w:pos="2694"/>
        </w:tabs>
        <w:ind w:firstLine="708"/>
      </w:pPr>
      <w:r>
        <w:t>AD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</w:p>
    <w:p w14:paraId="068F54FA" w14:textId="15A36512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1E43E89E" w14:textId="50DBAABA" w:rsidR="001B1334" w:rsidRDefault="001B1334" w:rsidP="005F6275">
      <w:pPr>
        <w:tabs>
          <w:tab w:val="left" w:pos="2694"/>
        </w:tabs>
        <w:ind w:firstLine="708"/>
      </w:pPr>
      <w:r>
        <w:t>AIFF</w:t>
      </w:r>
      <w:r>
        <w:tab/>
        <w:t xml:space="preserve">Audio </w:t>
      </w:r>
      <w:proofErr w:type="spellStart"/>
      <w:r>
        <w:t>Interchange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Format</w:t>
      </w:r>
      <w:proofErr w:type="spellEnd"/>
    </w:p>
    <w:p w14:paraId="6D31ACAF" w14:textId="13210057" w:rsidR="001E42DA" w:rsidRDefault="001E42DA" w:rsidP="005F6275">
      <w:pPr>
        <w:tabs>
          <w:tab w:val="left" w:pos="2694"/>
        </w:tabs>
        <w:ind w:firstLine="708"/>
      </w:pPr>
      <w:r>
        <w:t>BMP</w:t>
      </w:r>
      <w:r>
        <w:tab/>
      </w:r>
      <w:r w:rsidR="00D330E4">
        <w:t>Windows Bitmap</w:t>
      </w:r>
    </w:p>
    <w:p w14:paraId="2CDCAF8A" w14:textId="30DADF1E" w:rsidR="00092144" w:rsidRDefault="00092144" w:rsidP="005F6275">
      <w:pPr>
        <w:tabs>
          <w:tab w:val="left" w:pos="2694"/>
        </w:tabs>
        <w:ind w:firstLine="708"/>
      </w:pPr>
      <w:r>
        <w:t>CCD</w:t>
      </w:r>
      <w:r>
        <w:tab/>
      </w:r>
      <w:proofErr w:type="spellStart"/>
      <w:r w:rsidR="00FE63BD">
        <w:t>Charge</w:t>
      </w:r>
      <w:proofErr w:type="spellEnd"/>
      <w:r w:rsidR="00FE63BD">
        <w:t xml:space="preserve"> </w:t>
      </w:r>
      <w:proofErr w:type="spellStart"/>
      <w:r w:rsidR="00FE63BD">
        <w:t>coupled</w:t>
      </w:r>
      <w:proofErr w:type="spellEnd"/>
      <w:r w:rsidR="00FE63BD">
        <w:t xml:space="preserve"> </w:t>
      </w:r>
      <w:proofErr w:type="spellStart"/>
      <w:r w:rsidR="00FE63BD">
        <w:t>device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1760B64" w14:textId="729D2225" w:rsidR="009B47EE" w:rsidRDefault="009B47EE" w:rsidP="005F6275">
      <w:pPr>
        <w:tabs>
          <w:tab w:val="left" w:pos="2694"/>
        </w:tabs>
        <w:ind w:firstLine="708"/>
      </w:pPr>
      <w:r>
        <w:t>FLAC</w:t>
      </w:r>
      <w:r>
        <w:tab/>
        <w:t xml:space="preserve">Free </w:t>
      </w:r>
      <w:proofErr w:type="spellStart"/>
      <w:r>
        <w:t>Lossless</w:t>
      </w:r>
      <w:proofErr w:type="spellEnd"/>
      <w:r>
        <w:t xml:space="preserve"> Audio </w:t>
      </w:r>
      <w:proofErr w:type="spellStart"/>
      <w:r>
        <w:t>Codec</w:t>
      </w:r>
      <w:proofErr w:type="spellEnd"/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73F7CC18" w14:textId="1FCDAB26" w:rsidR="00EA74B3" w:rsidRDefault="00EA74B3" w:rsidP="005F6275">
      <w:pPr>
        <w:tabs>
          <w:tab w:val="left" w:pos="2694"/>
        </w:tabs>
        <w:ind w:firstLine="708"/>
      </w:pPr>
      <w:r>
        <w:t>HSL</w:t>
      </w:r>
      <w:r>
        <w:tab/>
      </w:r>
      <w:proofErr w:type="spellStart"/>
      <w:r w:rsidR="00565391">
        <w:t>Hue</w:t>
      </w:r>
      <w:proofErr w:type="spellEnd"/>
      <w:r w:rsidR="00565391">
        <w:t>–</w:t>
      </w:r>
      <w:proofErr w:type="spellStart"/>
      <w:r w:rsidR="00565391">
        <w:t>Saturation</w:t>
      </w:r>
      <w:proofErr w:type="spellEnd"/>
      <w:r w:rsidR="00565391">
        <w:t>–</w:t>
      </w:r>
      <w:proofErr w:type="spellStart"/>
      <w:r w:rsidR="00565391">
        <w:t>Lightness</w:t>
      </w:r>
      <w:proofErr w:type="spellEnd"/>
    </w:p>
    <w:p w14:paraId="0C23263E" w14:textId="71BEEAF0" w:rsidR="00FF0EB2" w:rsidRDefault="00FF0EB2" w:rsidP="005F6275">
      <w:pPr>
        <w:tabs>
          <w:tab w:val="left" w:pos="2694"/>
        </w:tabs>
        <w:ind w:firstLine="708"/>
      </w:pPr>
      <w:r>
        <w:t>HSV</w:t>
      </w:r>
      <w:r>
        <w:tab/>
      </w:r>
      <w:proofErr w:type="spellStart"/>
      <w:r w:rsidR="00C038A6">
        <w:t>Hue</w:t>
      </w:r>
      <w:proofErr w:type="spellEnd"/>
      <w:r w:rsidR="00C038A6">
        <w:t>–</w:t>
      </w:r>
      <w:proofErr w:type="spellStart"/>
      <w:r w:rsidR="00C038A6">
        <w:t>Saturation</w:t>
      </w:r>
      <w:proofErr w:type="spellEnd"/>
      <w:r w:rsidR="00C038A6">
        <w:t>–</w:t>
      </w:r>
      <w:proofErr w:type="spellStart"/>
      <w:r w:rsidR="00C038A6">
        <w:t>Value</w:t>
      </w:r>
      <w:proofErr w:type="spellEnd"/>
    </w:p>
    <w:p w14:paraId="78A9807A" w14:textId="7EE77A76" w:rsidR="00C60F35" w:rsidRDefault="00C60F35" w:rsidP="005F6275">
      <w:pPr>
        <w:tabs>
          <w:tab w:val="left" w:pos="2694"/>
        </w:tabs>
        <w:ind w:firstLine="708"/>
      </w:pPr>
      <w:r>
        <w:t>iOS</w:t>
      </w:r>
      <w:r>
        <w:tab/>
        <w:t xml:space="preserve">iPhone </w:t>
      </w:r>
      <w:proofErr w:type="spellStart"/>
      <w:r>
        <w:t>Operati</w:t>
      </w:r>
      <w:r w:rsidR="002D0C59">
        <w:t>ng</w:t>
      </w:r>
      <w:proofErr w:type="spellEnd"/>
      <w:r>
        <w:t xml:space="preserve"> </w:t>
      </w:r>
      <w:proofErr w:type="spellStart"/>
      <w:r>
        <w:t>System</w:t>
      </w:r>
      <w:proofErr w:type="spellEnd"/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108830C8" w14:textId="121EC1DD" w:rsidR="00FD0F27" w:rsidRDefault="00FD0F27" w:rsidP="005F6275">
      <w:pPr>
        <w:tabs>
          <w:tab w:val="left" w:pos="2694"/>
        </w:tabs>
        <w:ind w:firstLine="708"/>
      </w:pPr>
      <w:r>
        <w:t>MacOS</w:t>
      </w:r>
      <w:r>
        <w:tab/>
      </w:r>
      <w:r w:rsidR="006119B8">
        <w:t xml:space="preserve">Macintosh </w:t>
      </w:r>
      <w:proofErr w:type="spellStart"/>
      <w:r w:rsidR="006119B8">
        <w:t>Operati</w:t>
      </w:r>
      <w:r w:rsidR="00D46B5D">
        <w:t>ng</w:t>
      </w:r>
      <w:proofErr w:type="spellEnd"/>
      <w:r w:rsidR="006119B8">
        <w:t xml:space="preserve"> </w:t>
      </w:r>
      <w:proofErr w:type="spellStart"/>
      <w:r w:rsidR="006119B8">
        <w:t>System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4877F7E7" w14:textId="26DDEB37" w:rsidR="00D03AB6" w:rsidRDefault="00D03AB6" w:rsidP="005F6275">
      <w:pPr>
        <w:tabs>
          <w:tab w:val="left" w:pos="2694"/>
        </w:tabs>
        <w:ind w:firstLine="708"/>
      </w:pPr>
      <w:r>
        <w:t>MP3</w:t>
      </w:r>
      <w:r>
        <w:tab/>
        <w:t xml:space="preserve">MPEG Audio </w:t>
      </w:r>
      <w:proofErr w:type="spellStart"/>
      <w:r>
        <w:t>Layer</w:t>
      </w:r>
      <w:proofErr w:type="spellEnd"/>
      <w:r>
        <w:t xml:space="preserve"> III</w:t>
      </w:r>
    </w:p>
    <w:p w14:paraId="548A3562" w14:textId="72305EE8" w:rsidR="005F0173" w:rsidRDefault="005F0173" w:rsidP="005F6275">
      <w:pPr>
        <w:tabs>
          <w:tab w:val="left" w:pos="2694"/>
        </w:tabs>
        <w:ind w:firstLine="708"/>
      </w:pPr>
      <w:r>
        <w:t>PNG</w:t>
      </w:r>
      <w:r>
        <w:tab/>
      </w:r>
      <w:r w:rsidR="00CF06C1">
        <w:t xml:space="preserve">Portable Network </w:t>
      </w:r>
      <w:proofErr w:type="spellStart"/>
      <w:r w:rsidR="00CF06C1">
        <w:t>Graphics</w:t>
      </w:r>
      <w:proofErr w:type="spellEnd"/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2FE7E43A" w:rsidR="00BF4337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</w:t>
      </w:r>
      <w:r w:rsidR="004B5B44">
        <w:t> </w:t>
      </w:r>
      <w:r w:rsidRPr="00D713CC">
        <w:t>Brně</w:t>
      </w:r>
    </w:p>
    <w:p w14:paraId="2A4F5612" w14:textId="07E69FDA" w:rsidR="004B5B44" w:rsidRDefault="004B5B44" w:rsidP="00795354">
      <w:pPr>
        <w:tabs>
          <w:tab w:val="left" w:pos="2694"/>
        </w:tabs>
        <w:ind w:firstLine="708"/>
      </w:pPr>
      <w:r>
        <w:t>WAV</w:t>
      </w:r>
      <w:r>
        <w:tab/>
      </w:r>
      <w:proofErr w:type="spellStart"/>
      <w:r w:rsidR="000C16AB">
        <w:t>Waveform</w:t>
      </w:r>
      <w:proofErr w:type="spellEnd"/>
      <w:r w:rsidR="000C16AB">
        <w:t xml:space="preserve"> audio </w:t>
      </w:r>
      <w:proofErr w:type="spellStart"/>
      <w:r w:rsidR="000C16AB">
        <w:t>file</w:t>
      </w:r>
      <w:proofErr w:type="spellEnd"/>
      <w:r w:rsidR="000C16AB">
        <w:t xml:space="preserve"> </w:t>
      </w:r>
      <w:proofErr w:type="spellStart"/>
      <w:r w:rsidR="000C16AB">
        <w:t>format</w:t>
      </w:r>
      <w:proofErr w:type="spellEnd"/>
    </w:p>
    <w:p w14:paraId="28FE2248" w14:textId="79DB8B59" w:rsidR="004B0C2A" w:rsidRPr="00D713CC" w:rsidRDefault="004B0C2A" w:rsidP="00795354">
      <w:pPr>
        <w:tabs>
          <w:tab w:val="left" w:pos="2694"/>
        </w:tabs>
        <w:ind w:firstLine="708"/>
      </w:pPr>
      <w:r>
        <w:t>WMA</w:t>
      </w:r>
      <w:r>
        <w:tab/>
        <w:t>Windows Media Audio</w:t>
      </w:r>
    </w:p>
    <w:sectPr w:rsidR="004B0C2A" w:rsidRPr="00D713CC" w:rsidSect="00515980">
      <w:footerReference w:type="default" r:id="rId53"/>
      <w:footerReference w:type="first" r:id="rId54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22A4DE" w14:textId="77777777" w:rsidR="008F0985" w:rsidRDefault="008F0985">
      <w:pPr>
        <w:spacing w:line="240" w:lineRule="auto"/>
      </w:pPr>
      <w:r>
        <w:separator/>
      </w:r>
    </w:p>
  </w:endnote>
  <w:endnote w:type="continuationSeparator" w:id="0">
    <w:p w14:paraId="68392475" w14:textId="77777777" w:rsidR="008F0985" w:rsidRDefault="008F09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9C3D23" w14:textId="77777777" w:rsidR="008F0985" w:rsidRDefault="008F0985">
      <w:pPr>
        <w:spacing w:line="240" w:lineRule="auto"/>
      </w:pPr>
      <w:r>
        <w:separator/>
      </w:r>
    </w:p>
  </w:footnote>
  <w:footnote w:type="continuationSeparator" w:id="0">
    <w:p w14:paraId="009A2C7D" w14:textId="77777777" w:rsidR="008F0985" w:rsidRDefault="008F09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3C0"/>
    <w:rsid w:val="00000626"/>
    <w:rsid w:val="00000692"/>
    <w:rsid w:val="00001D31"/>
    <w:rsid w:val="00001F71"/>
    <w:rsid w:val="0000281A"/>
    <w:rsid w:val="00002B64"/>
    <w:rsid w:val="00002B8F"/>
    <w:rsid w:val="00002DD9"/>
    <w:rsid w:val="00003570"/>
    <w:rsid w:val="00003722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913"/>
    <w:rsid w:val="00011EF8"/>
    <w:rsid w:val="0001206F"/>
    <w:rsid w:val="00012098"/>
    <w:rsid w:val="0001247D"/>
    <w:rsid w:val="00012952"/>
    <w:rsid w:val="000129B9"/>
    <w:rsid w:val="00012DA4"/>
    <w:rsid w:val="00012F00"/>
    <w:rsid w:val="00012FD3"/>
    <w:rsid w:val="000133E2"/>
    <w:rsid w:val="00013635"/>
    <w:rsid w:val="000138FB"/>
    <w:rsid w:val="00013E5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45C"/>
    <w:rsid w:val="000205D8"/>
    <w:rsid w:val="00020857"/>
    <w:rsid w:val="00020E65"/>
    <w:rsid w:val="000214C4"/>
    <w:rsid w:val="00021697"/>
    <w:rsid w:val="0002182E"/>
    <w:rsid w:val="00021A55"/>
    <w:rsid w:val="00021C75"/>
    <w:rsid w:val="000225F8"/>
    <w:rsid w:val="00022641"/>
    <w:rsid w:val="000229D2"/>
    <w:rsid w:val="00022B71"/>
    <w:rsid w:val="00022CE8"/>
    <w:rsid w:val="00022F81"/>
    <w:rsid w:val="000236FF"/>
    <w:rsid w:val="00023B22"/>
    <w:rsid w:val="000246B8"/>
    <w:rsid w:val="000252D7"/>
    <w:rsid w:val="0002541D"/>
    <w:rsid w:val="000263D0"/>
    <w:rsid w:val="00026931"/>
    <w:rsid w:val="00026E1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27FED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1C9"/>
    <w:rsid w:val="0003441F"/>
    <w:rsid w:val="000345D0"/>
    <w:rsid w:val="000352EF"/>
    <w:rsid w:val="0003567C"/>
    <w:rsid w:val="000365CF"/>
    <w:rsid w:val="00036958"/>
    <w:rsid w:val="000369D0"/>
    <w:rsid w:val="00036FD5"/>
    <w:rsid w:val="00036FE9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17FC"/>
    <w:rsid w:val="00042C61"/>
    <w:rsid w:val="00042DB9"/>
    <w:rsid w:val="000438E8"/>
    <w:rsid w:val="00043963"/>
    <w:rsid w:val="00043BE0"/>
    <w:rsid w:val="00043EB4"/>
    <w:rsid w:val="000446EC"/>
    <w:rsid w:val="00044AD6"/>
    <w:rsid w:val="00044CA1"/>
    <w:rsid w:val="00045126"/>
    <w:rsid w:val="0004571B"/>
    <w:rsid w:val="00045ABA"/>
    <w:rsid w:val="00045C48"/>
    <w:rsid w:val="00045D50"/>
    <w:rsid w:val="00046266"/>
    <w:rsid w:val="0004650B"/>
    <w:rsid w:val="00046B9A"/>
    <w:rsid w:val="00046D7F"/>
    <w:rsid w:val="0004737D"/>
    <w:rsid w:val="000475AD"/>
    <w:rsid w:val="00047B15"/>
    <w:rsid w:val="00047E62"/>
    <w:rsid w:val="0005033D"/>
    <w:rsid w:val="00050A04"/>
    <w:rsid w:val="00050EE0"/>
    <w:rsid w:val="000510E3"/>
    <w:rsid w:val="000512B5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4CCD"/>
    <w:rsid w:val="00054D5B"/>
    <w:rsid w:val="000559C6"/>
    <w:rsid w:val="00056068"/>
    <w:rsid w:val="0005641A"/>
    <w:rsid w:val="00056E2B"/>
    <w:rsid w:val="00056E93"/>
    <w:rsid w:val="00057141"/>
    <w:rsid w:val="00057167"/>
    <w:rsid w:val="00057220"/>
    <w:rsid w:val="000572B9"/>
    <w:rsid w:val="000573D0"/>
    <w:rsid w:val="00057BF8"/>
    <w:rsid w:val="00060160"/>
    <w:rsid w:val="00060396"/>
    <w:rsid w:val="00060A3F"/>
    <w:rsid w:val="00060B2D"/>
    <w:rsid w:val="00060C22"/>
    <w:rsid w:val="00061028"/>
    <w:rsid w:val="00061061"/>
    <w:rsid w:val="00061247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4F2B"/>
    <w:rsid w:val="00065984"/>
    <w:rsid w:val="00065A29"/>
    <w:rsid w:val="0006617A"/>
    <w:rsid w:val="000661B3"/>
    <w:rsid w:val="00066335"/>
    <w:rsid w:val="000668CC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19BE"/>
    <w:rsid w:val="00071E82"/>
    <w:rsid w:val="0007215E"/>
    <w:rsid w:val="00072936"/>
    <w:rsid w:val="0007296F"/>
    <w:rsid w:val="00072A9E"/>
    <w:rsid w:val="00072F35"/>
    <w:rsid w:val="00073170"/>
    <w:rsid w:val="000739CE"/>
    <w:rsid w:val="00073CEE"/>
    <w:rsid w:val="000742C1"/>
    <w:rsid w:val="00074961"/>
    <w:rsid w:val="00074F75"/>
    <w:rsid w:val="00074F99"/>
    <w:rsid w:val="00075BB7"/>
    <w:rsid w:val="00075C52"/>
    <w:rsid w:val="00075F81"/>
    <w:rsid w:val="000760CC"/>
    <w:rsid w:val="0007615B"/>
    <w:rsid w:val="00076591"/>
    <w:rsid w:val="00076B94"/>
    <w:rsid w:val="00076E1D"/>
    <w:rsid w:val="00076FD1"/>
    <w:rsid w:val="00077581"/>
    <w:rsid w:val="0007770A"/>
    <w:rsid w:val="000779DB"/>
    <w:rsid w:val="00077DB7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35A"/>
    <w:rsid w:val="000834EB"/>
    <w:rsid w:val="000836D6"/>
    <w:rsid w:val="000839B0"/>
    <w:rsid w:val="00083A73"/>
    <w:rsid w:val="00083B69"/>
    <w:rsid w:val="00083ED9"/>
    <w:rsid w:val="00084207"/>
    <w:rsid w:val="0008477B"/>
    <w:rsid w:val="0008484A"/>
    <w:rsid w:val="00084A8C"/>
    <w:rsid w:val="00085194"/>
    <w:rsid w:val="000853D7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899"/>
    <w:rsid w:val="00087FD8"/>
    <w:rsid w:val="000904C2"/>
    <w:rsid w:val="00090A4D"/>
    <w:rsid w:val="00090E7A"/>
    <w:rsid w:val="00091001"/>
    <w:rsid w:val="00091390"/>
    <w:rsid w:val="00091B0C"/>
    <w:rsid w:val="00092067"/>
    <w:rsid w:val="00092144"/>
    <w:rsid w:val="00092463"/>
    <w:rsid w:val="0009260D"/>
    <w:rsid w:val="0009269F"/>
    <w:rsid w:val="000926B0"/>
    <w:rsid w:val="00092B30"/>
    <w:rsid w:val="00092B4F"/>
    <w:rsid w:val="00092BAA"/>
    <w:rsid w:val="00092BE2"/>
    <w:rsid w:val="000933EC"/>
    <w:rsid w:val="00093807"/>
    <w:rsid w:val="000940A9"/>
    <w:rsid w:val="00094117"/>
    <w:rsid w:val="0009424B"/>
    <w:rsid w:val="00094603"/>
    <w:rsid w:val="00094EBB"/>
    <w:rsid w:val="0009503E"/>
    <w:rsid w:val="00095525"/>
    <w:rsid w:val="00095A75"/>
    <w:rsid w:val="00096DD4"/>
    <w:rsid w:val="00096ECE"/>
    <w:rsid w:val="00097070"/>
    <w:rsid w:val="0009713A"/>
    <w:rsid w:val="00097337"/>
    <w:rsid w:val="00097459"/>
    <w:rsid w:val="0009774C"/>
    <w:rsid w:val="000977AE"/>
    <w:rsid w:val="00097A7A"/>
    <w:rsid w:val="00097B5E"/>
    <w:rsid w:val="000A0054"/>
    <w:rsid w:val="000A0152"/>
    <w:rsid w:val="000A0C5D"/>
    <w:rsid w:val="000A0D9E"/>
    <w:rsid w:val="000A0FD4"/>
    <w:rsid w:val="000A128C"/>
    <w:rsid w:val="000A1319"/>
    <w:rsid w:val="000A1C21"/>
    <w:rsid w:val="000A1E14"/>
    <w:rsid w:val="000A20E3"/>
    <w:rsid w:val="000A2518"/>
    <w:rsid w:val="000A2D86"/>
    <w:rsid w:val="000A2FE5"/>
    <w:rsid w:val="000A3801"/>
    <w:rsid w:val="000A57E3"/>
    <w:rsid w:val="000A58D5"/>
    <w:rsid w:val="000A59F8"/>
    <w:rsid w:val="000A5B29"/>
    <w:rsid w:val="000A5CA8"/>
    <w:rsid w:val="000A5E29"/>
    <w:rsid w:val="000A5F75"/>
    <w:rsid w:val="000A60BE"/>
    <w:rsid w:val="000A6728"/>
    <w:rsid w:val="000A6C20"/>
    <w:rsid w:val="000A6C54"/>
    <w:rsid w:val="000A6F08"/>
    <w:rsid w:val="000A736D"/>
    <w:rsid w:val="000A76AC"/>
    <w:rsid w:val="000A77C3"/>
    <w:rsid w:val="000A788A"/>
    <w:rsid w:val="000A7D53"/>
    <w:rsid w:val="000A7E5F"/>
    <w:rsid w:val="000B02A4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53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B7BCD"/>
    <w:rsid w:val="000C0064"/>
    <w:rsid w:val="000C0CB7"/>
    <w:rsid w:val="000C0E13"/>
    <w:rsid w:val="000C1307"/>
    <w:rsid w:val="000C16AB"/>
    <w:rsid w:val="000C1C95"/>
    <w:rsid w:val="000C22EC"/>
    <w:rsid w:val="000C2648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0CD1"/>
    <w:rsid w:val="000D1073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AC5"/>
    <w:rsid w:val="000D5FCD"/>
    <w:rsid w:val="000D6F80"/>
    <w:rsid w:val="000D7DD9"/>
    <w:rsid w:val="000D7EAE"/>
    <w:rsid w:val="000E012E"/>
    <w:rsid w:val="000E1534"/>
    <w:rsid w:val="000E164B"/>
    <w:rsid w:val="000E21E3"/>
    <w:rsid w:val="000E26B3"/>
    <w:rsid w:val="000E2784"/>
    <w:rsid w:val="000E33F7"/>
    <w:rsid w:val="000E3B39"/>
    <w:rsid w:val="000E3B88"/>
    <w:rsid w:val="000E4250"/>
    <w:rsid w:val="000E46AB"/>
    <w:rsid w:val="000E471D"/>
    <w:rsid w:val="000E48F7"/>
    <w:rsid w:val="000E4B77"/>
    <w:rsid w:val="000E4D5F"/>
    <w:rsid w:val="000E4DED"/>
    <w:rsid w:val="000E4E0D"/>
    <w:rsid w:val="000E57B6"/>
    <w:rsid w:val="000E57D3"/>
    <w:rsid w:val="000E5A90"/>
    <w:rsid w:val="000E5BA6"/>
    <w:rsid w:val="000E5C5B"/>
    <w:rsid w:val="000E604F"/>
    <w:rsid w:val="000E6B79"/>
    <w:rsid w:val="000E6B9A"/>
    <w:rsid w:val="000E71F2"/>
    <w:rsid w:val="000E7BC7"/>
    <w:rsid w:val="000F01AD"/>
    <w:rsid w:val="000F0473"/>
    <w:rsid w:val="000F0557"/>
    <w:rsid w:val="000F0655"/>
    <w:rsid w:val="000F074F"/>
    <w:rsid w:val="000F07EC"/>
    <w:rsid w:val="000F0F90"/>
    <w:rsid w:val="000F10F8"/>
    <w:rsid w:val="000F13C0"/>
    <w:rsid w:val="000F14E1"/>
    <w:rsid w:val="000F1691"/>
    <w:rsid w:val="000F261D"/>
    <w:rsid w:val="000F27F1"/>
    <w:rsid w:val="000F2CE7"/>
    <w:rsid w:val="000F3376"/>
    <w:rsid w:val="000F3426"/>
    <w:rsid w:val="000F3550"/>
    <w:rsid w:val="000F39A6"/>
    <w:rsid w:val="000F3A52"/>
    <w:rsid w:val="000F3AA3"/>
    <w:rsid w:val="000F3E1A"/>
    <w:rsid w:val="000F4003"/>
    <w:rsid w:val="000F4712"/>
    <w:rsid w:val="000F49B2"/>
    <w:rsid w:val="000F4AD0"/>
    <w:rsid w:val="000F4D69"/>
    <w:rsid w:val="000F5211"/>
    <w:rsid w:val="000F5D99"/>
    <w:rsid w:val="000F5FA8"/>
    <w:rsid w:val="000F6648"/>
    <w:rsid w:val="000F6731"/>
    <w:rsid w:val="000F6ACD"/>
    <w:rsid w:val="000F6C7E"/>
    <w:rsid w:val="000F6D98"/>
    <w:rsid w:val="000F6E54"/>
    <w:rsid w:val="000F6ECE"/>
    <w:rsid w:val="000F7021"/>
    <w:rsid w:val="001008B6"/>
    <w:rsid w:val="00100A85"/>
    <w:rsid w:val="00100C83"/>
    <w:rsid w:val="0010129C"/>
    <w:rsid w:val="0010132F"/>
    <w:rsid w:val="001014D5"/>
    <w:rsid w:val="00101726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60F"/>
    <w:rsid w:val="001049E3"/>
    <w:rsid w:val="00104DC4"/>
    <w:rsid w:val="0010516C"/>
    <w:rsid w:val="0010535C"/>
    <w:rsid w:val="001054EA"/>
    <w:rsid w:val="0010598A"/>
    <w:rsid w:val="00105DCE"/>
    <w:rsid w:val="00106025"/>
    <w:rsid w:val="00106251"/>
    <w:rsid w:val="00106997"/>
    <w:rsid w:val="001069BA"/>
    <w:rsid w:val="00107903"/>
    <w:rsid w:val="00107B8C"/>
    <w:rsid w:val="00107D8A"/>
    <w:rsid w:val="00110031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2C9C"/>
    <w:rsid w:val="00113ED3"/>
    <w:rsid w:val="00113FD4"/>
    <w:rsid w:val="0011401F"/>
    <w:rsid w:val="001143C7"/>
    <w:rsid w:val="001144D4"/>
    <w:rsid w:val="00114A50"/>
    <w:rsid w:val="00115492"/>
    <w:rsid w:val="00115734"/>
    <w:rsid w:val="00115B51"/>
    <w:rsid w:val="00115D79"/>
    <w:rsid w:val="00115E37"/>
    <w:rsid w:val="00115F63"/>
    <w:rsid w:val="001162F8"/>
    <w:rsid w:val="00116AF7"/>
    <w:rsid w:val="0011733E"/>
    <w:rsid w:val="00117771"/>
    <w:rsid w:val="00117781"/>
    <w:rsid w:val="00120106"/>
    <w:rsid w:val="00120225"/>
    <w:rsid w:val="0012038B"/>
    <w:rsid w:val="001203B0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1D8"/>
    <w:rsid w:val="001228AF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02F"/>
    <w:rsid w:val="00132205"/>
    <w:rsid w:val="00132705"/>
    <w:rsid w:val="00132796"/>
    <w:rsid w:val="001327C2"/>
    <w:rsid w:val="001328F3"/>
    <w:rsid w:val="00132C31"/>
    <w:rsid w:val="00133199"/>
    <w:rsid w:val="0013375F"/>
    <w:rsid w:val="00133818"/>
    <w:rsid w:val="00133AE1"/>
    <w:rsid w:val="00133E7A"/>
    <w:rsid w:val="001347B4"/>
    <w:rsid w:val="00134DAF"/>
    <w:rsid w:val="00134E3A"/>
    <w:rsid w:val="001350BC"/>
    <w:rsid w:val="00135205"/>
    <w:rsid w:val="0013542D"/>
    <w:rsid w:val="00135491"/>
    <w:rsid w:val="00135961"/>
    <w:rsid w:val="00136F3A"/>
    <w:rsid w:val="00136FAA"/>
    <w:rsid w:val="001370E3"/>
    <w:rsid w:val="00140351"/>
    <w:rsid w:val="00140ACE"/>
    <w:rsid w:val="00140DD0"/>
    <w:rsid w:val="00140EE8"/>
    <w:rsid w:val="001410E7"/>
    <w:rsid w:val="001412D8"/>
    <w:rsid w:val="0014146A"/>
    <w:rsid w:val="0014150C"/>
    <w:rsid w:val="001415DA"/>
    <w:rsid w:val="0014196D"/>
    <w:rsid w:val="00141F4E"/>
    <w:rsid w:val="0014208A"/>
    <w:rsid w:val="00142158"/>
    <w:rsid w:val="00142D9E"/>
    <w:rsid w:val="00142E94"/>
    <w:rsid w:val="00143D5D"/>
    <w:rsid w:val="00144877"/>
    <w:rsid w:val="00144BD0"/>
    <w:rsid w:val="0014501B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4E7"/>
    <w:rsid w:val="0015559A"/>
    <w:rsid w:val="00155C78"/>
    <w:rsid w:val="001568CB"/>
    <w:rsid w:val="0015750B"/>
    <w:rsid w:val="00157B85"/>
    <w:rsid w:val="00157E78"/>
    <w:rsid w:val="00157F4D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794"/>
    <w:rsid w:val="0016691B"/>
    <w:rsid w:val="00166A29"/>
    <w:rsid w:val="00166CF1"/>
    <w:rsid w:val="00166DF5"/>
    <w:rsid w:val="00166EA9"/>
    <w:rsid w:val="00166EF4"/>
    <w:rsid w:val="001677D9"/>
    <w:rsid w:val="001679D0"/>
    <w:rsid w:val="00170209"/>
    <w:rsid w:val="001703E1"/>
    <w:rsid w:val="00170C22"/>
    <w:rsid w:val="00170C81"/>
    <w:rsid w:val="00170F8C"/>
    <w:rsid w:val="001715A0"/>
    <w:rsid w:val="0017186B"/>
    <w:rsid w:val="0017271C"/>
    <w:rsid w:val="0017277A"/>
    <w:rsid w:val="001727D4"/>
    <w:rsid w:val="00173108"/>
    <w:rsid w:val="0017321F"/>
    <w:rsid w:val="00173B8F"/>
    <w:rsid w:val="00174414"/>
    <w:rsid w:val="00174B10"/>
    <w:rsid w:val="00174BA3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6C2A"/>
    <w:rsid w:val="00176CC8"/>
    <w:rsid w:val="00177C39"/>
    <w:rsid w:val="00177CA9"/>
    <w:rsid w:val="00177DD6"/>
    <w:rsid w:val="00177E2F"/>
    <w:rsid w:val="0018030B"/>
    <w:rsid w:val="00180408"/>
    <w:rsid w:val="001805DA"/>
    <w:rsid w:val="00180655"/>
    <w:rsid w:val="00180BFF"/>
    <w:rsid w:val="00180F3B"/>
    <w:rsid w:val="0018150F"/>
    <w:rsid w:val="00181D08"/>
    <w:rsid w:val="00181D7A"/>
    <w:rsid w:val="00181E48"/>
    <w:rsid w:val="00181EA9"/>
    <w:rsid w:val="001821C2"/>
    <w:rsid w:val="00182564"/>
    <w:rsid w:val="00182AE6"/>
    <w:rsid w:val="00182C58"/>
    <w:rsid w:val="001831D3"/>
    <w:rsid w:val="001832AB"/>
    <w:rsid w:val="001833D9"/>
    <w:rsid w:val="001835AE"/>
    <w:rsid w:val="001837B0"/>
    <w:rsid w:val="00183A1E"/>
    <w:rsid w:val="00183A3F"/>
    <w:rsid w:val="001841A4"/>
    <w:rsid w:val="0018468C"/>
    <w:rsid w:val="0018478A"/>
    <w:rsid w:val="00184A92"/>
    <w:rsid w:val="00184EA8"/>
    <w:rsid w:val="00184F2F"/>
    <w:rsid w:val="00185563"/>
    <w:rsid w:val="00185BC1"/>
    <w:rsid w:val="00186590"/>
    <w:rsid w:val="001865AE"/>
    <w:rsid w:val="001866DC"/>
    <w:rsid w:val="00186C34"/>
    <w:rsid w:val="00186E6B"/>
    <w:rsid w:val="001872EE"/>
    <w:rsid w:val="0018764F"/>
    <w:rsid w:val="001877C5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13F7"/>
    <w:rsid w:val="001920B9"/>
    <w:rsid w:val="001920E8"/>
    <w:rsid w:val="0019224C"/>
    <w:rsid w:val="001922CE"/>
    <w:rsid w:val="0019241F"/>
    <w:rsid w:val="001926E0"/>
    <w:rsid w:val="001928F0"/>
    <w:rsid w:val="00192BBA"/>
    <w:rsid w:val="001937F7"/>
    <w:rsid w:val="00193AE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9F8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2D23"/>
    <w:rsid w:val="001A3248"/>
    <w:rsid w:val="001A324D"/>
    <w:rsid w:val="001A411F"/>
    <w:rsid w:val="001A4454"/>
    <w:rsid w:val="001A4876"/>
    <w:rsid w:val="001A4D4E"/>
    <w:rsid w:val="001A53B3"/>
    <w:rsid w:val="001A53E4"/>
    <w:rsid w:val="001A54E4"/>
    <w:rsid w:val="001A552E"/>
    <w:rsid w:val="001A58EF"/>
    <w:rsid w:val="001A5F83"/>
    <w:rsid w:val="001A63E1"/>
    <w:rsid w:val="001A6480"/>
    <w:rsid w:val="001A6E14"/>
    <w:rsid w:val="001A6F86"/>
    <w:rsid w:val="001A6F8D"/>
    <w:rsid w:val="001A70B6"/>
    <w:rsid w:val="001A7882"/>
    <w:rsid w:val="001A7CF6"/>
    <w:rsid w:val="001A7EC7"/>
    <w:rsid w:val="001B0369"/>
    <w:rsid w:val="001B1334"/>
    <w:rsid w:val="001B13BC"/>
    <w:rsid w:val="001B211F"/>
    <w:rsid w:val="001B2382"/>
    <w:rsid w:val="001B24F8"/>
    <w:rsid w:val="001B2529"/>
    <w:rsid w:val="001B29A7"/>
    <w:rsid w:val="001B2A73"/>
    <w:rsid w:val="001B2D4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6719"/>
    <w:rsid w:val="001B7A0E"/>
    <w:rsid w:val="001C08AD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17B"/>
    <w:rsid w:val="001C33AE"/>
    <w:rsid w:val="001C35C6"/>
    <w:rsid w:val="001C3781"/>
    <w:rsid w:val="001C428F"/>
    <w:rsid w:val="001C458D"/>
    <w:rsid w:val="001C478A"/>
    <w:rsid w:val="001C4827"/>
    <w:rsid w:val="001C5338"/>
    <w:rsid w:val="001C5B40"/>
    <w:rsid w:val="001C5B8B"/>
    <w:rsid w:val="001C5DFB"/>
    <w:rsid w:val="001C66C0"/>
    <w:rsid w:val="001C6C90"/>
    <w:rsid w:val="001C6EA0"/>
    <w:rsid w:val="001C7583"/>
    <w:rsid w:val="001C7875"/>
    <w:rsid w:val="001C791C"/>
    <w:rsid w:val="001C7B1D"/>
    <w:rsid w:val="001C7BD5"/>
    <w:rsid w:val="001C7EE8"/>
    <w:rsid w:val="001D0246"/>
    <w:rsid w:val="001D02DC"/>
    <w:rsid w:val="001D0603"/>
    <w:rsid w:val="001D08C7"/>
    <w:rsid w:val="001D0B9D"/>
    <w:rsid w:val="001D0C37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0DDF"/>
    <w:rsid w:val="001E1012"/>
    <w:rsid w:val="001E1326"/>
    <w:rsid w:val="001E14E7"/>
    <w:rsid w:val="001E1C14"/>
    <w:rsid w:val="001E1D1C"/>
    <w:rsid w:val="001E1F78"/>
    <w:rsid w:val="001E209D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81B"/>
    <w:rsid w:val="001E3D94"/>
    <w:rsid w:val="001E408A"/>
    <w:rsid w:val="001E4175"/>
    <w:rsid w:val="001E42DA"/>
    <w:rsid w:val="001E4465"/>
    <w:rsid w:val="001E44AA"/>
    <w:rsid w:val="001E4B52"/>
    <w:rsid w:val="001E4BB3"/>
    <w:rsid w:val="001E519D"/>
    <w:rsid w:val="001E52CF"/>
    <w:rsid w:val="001E5E8F"/>
    <w:rsid w:val="001E656A"/>
    <w:rsid w:val="001E657A"/>
    <w:rsid w:val="001E65E0"/>
    <w:rsid w:val="001E67D2"/>
    <w:rsid w:val="001E67D6"/>
    <w:rsid w:val="001E68A2"/>
    <w:rsid w:val="001E6974"/>
    <w:rsid w:val="001E77AF"/>
    <w:rsid w:val="001E7A89"/>
    <w:rsid w:val="001E7AD5"/>
    <w:rsid w:val="001E7FE2"/>
    <w:rsid w:val="001F00F8"/>
    <w:rsid w:val="001F0294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3FE1"/>
    <w:rsid w:val="001F4453"/>
    <w:rsid w:val="001F4935"/>
    <w:rsid w:val="001F50D4"/>
    <w:rsid w:val="001F5651"/>
    <w:rsid w:val="001F565A"/>
    <w:rsid w:val="001F599C"/>
    <w:rsid w:val="001F5B8D"/>
    <w:rsid w:val="001F5D01"/>
    <w:rsid w:val="001F5DFF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0613"/>
    <w:rsid w:val="00201F8C"/>
    <w:rsid w:val="00202137"/>
    <w:rsid w:val="002025A1"/>
    <w:rsid w:val="00202C35"/>
    <w:rsid w:val="00202E27"/>
    <w:rsid w:val="002034F1"/>
    <w:rsid w:val="0020353F"/>
    <w:rsid w:val="0020355E"/>
    <w:rsid w:val="0020398E"/>
    <w:rsid w:val="00203BF4"/>
    <w:rsid w:val="00203F9E"/>
    <w:rsid w:val="0020443E"/>
    <w:rsid w:val="00204AF9"/>
    <w:rsid w:val="00204D32"/>
    <w:rsid w:val="0020581B"/>
    <w:rsid w:val="00205C7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1D9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E61"/>
    <w:rsid w:val="00216FA3"/>
    <w:rsid w:val="00217360"/>
    <w:rsid w:val="0021787E"/>
    <w:rsid w:val="00217A89"/>
    <w:rsid w:val="00217B81"/>
    <w:rsid w:val="00220674"/>
    <w:rsid w:val="002206A5"/>
    <w:rsid w:val="002207D0"/>
    <w:rsid w:val="00220C89"/>
    <w:rsid w:val="00220F5C"/>
    <w:rsid w:val="002214BC"/>
    <w:rsid w:val="0022157C"/>
    <w:rsid w:val="00221FB8"/>
    <w:rsid w:val="00221FE9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92C"/>
    <w:rsid w:val="00223B17"/>
    <w:rsid w:val="00223B58"/>
    <w:rsid w:val="002244C2"/>
    <w:rsid w:val="00224503"/>
    <w:rsid w:val="00224739"/>
    <w:rsid w:val="00224A18"/>
    <w:rsid w:val="00224E02"/>
    <w:rsid w:val="00224E3B"/>
    <w:rsid w:val="00225139"/>
    <w:rsid w:val="0022562E"/>
    <w:rsid w:val="002259DF"/>
    <w:rsid w:val="002266AF"/>
    <w:rsid w:val="002269DD"/>
    <w:rsid w:val="002301F2"/>
    <w:rsid w:val="0023063C"/>
    <w:rsid w:val="002308BF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B7E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29F"/>
    <w:rsid w:val="00235635"/>
    <w:rsid w:val="00235C6D"/>
    <w:rsid w:val="00236085"/>
    <w:rsid w:val="002363C3"/>
    <w:rsid w:val="002365AF"/>
    <w:rsid w:val="00236668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168"/>
    <w:rsid w:val="00242884"/>
    <w:rsid w:val="00242AD3"/>
    <w:rsid w:val="00243E94"/>
    <w:rsid w:val="00243EFA"/>
    <w:rsid w:val="002440C3"/>
    <w:rsid w:val="00244360"/>
    <w:rsid w:val="002445B5"/>
    <w:rsid w:val="002445B6"/>
    <w:rsid w:val="002447DE"/>
    <w:rsid w:val="00244CEC"/>
    <w:rsid w:val="00244D7C"/>
    <w:rsid w:val="00244F54"/>
    <w:rsid w:val="0024509F"/>
    <w:rsid w:val="00245194"/>
    <w:rsid w:val="0024551A"/>
    <w:rsid w:val="00245E6B"/>
    <w:rsid w:val="002468E9"/>
    <w:rsid w:val="00246F36"/>
    <w:rsid w:val="0024749B"/>
    <w:rsid w:val="00247CE7"/>
    <w:rsid w:val="00247F16"/>
    <w:rsid w:val="00250202"/>
    <w:rsid w:val="00250493"/>
    <w:rsid w:val="00250A45"/>
    <w:rsid w:val="0025119F"/>
    <w:rsid w:val="0025121D"/>
    <w:rsid w:val="002520CB"/>
    <w:rsid w:val="002523DB"/>
    <w:rsid w:val="00252E05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615"/>
    <w:rsid w:val="002558A6"/>
    <w:rsid w:val="00255ED4"/>
    <w:rsid w:val="00256E2D"/>
    <w:rsid w:val="002572D7"/>
    <w:rsid w:val="002578F1"/>
    <w:rsid w:val="00257CFB"/>
    <w:rsid w:val="00260505"/>
    <w:rsid w:val="0026066D"/>
    <w:rsid w:val="0026078D"/>
    <w:rsid w:val="002609A3"/>
    <w:rsid w:val="00261246"/>
    <w:rsid w:val="00261469"/>
    <w:rsid w:val="00261520"/>
    <w:rsid w:val="002617EF"/>
    <w:rsid w:val="00261963"/>
    <w:rsid w:val="00262377"/>
    <w:rsid w:val="00262818"/>
    <w:rsid w:val="002628AE"/>
    <w:rsid w:val="00262E56"/>
    <w:rsid w:val="00263133"/>
    <w:rsid w:val="0026364A"/>
    <w:rsid w:val="002638D6"/>
    <w:rsid w:val="0026397A"/>
    <w:rsid w:val="00263D17"/>
    <w:rsid w:val="00263E86"/>
    <w:rsid w:val="00264199"/>
    <w:rsid w:val="002641C5"/>
    <w:rsid w:val="00264A52"/>
    <w:rsid w:val="00264FE3"/>
    <w:rsid w:val="0026522D"/>
    <w:rsid w:val="002652D6"/>
    <w:rsid w:val="0026562E"/>
    <w:rsid w:val="002660F3"/>
    <w:rsid w:val="002660F8"/>
    <w:rsid w:val="002663A3"/>
    <w:rsid w:val="002669A6"/>
    <w:rsid w:val="00266F5F"/>
    <w:rsid w:val="0026701C"/>
    <w:rsid w:val="0026718E"/>
    <w:rsid w:val="002672B4"/>
    <w:rsid w:val="002676F6"/>
    <w:rsid w:val="002678EF"/>
    <w:rsid w:val="00267A23"/>
    <w:rsid w:val="00270297"/>
    <w:rsid w:val="002702D5"/>
    <w:rsid w:val="00270360"/>
    <w:rsid w:val="002703C9"/>
    <w:rsid w:val="002706E0"/>
    <w:rsid w:val="002709B2"/>
    <w:rsid w:val="00270BBB"/>
    <w:rsid w:val="00270C59"/>
    <w:rsid w:val="00270DBE"/>
    <w:rsid w:val="00271023"/>
    <w:rsid w:val="00271128"/>
    <w:rsid w:val="00271530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2FCC"/>
    <w:rsid w:val="002833B5"/>
    <w:rsid w:val="002834F3"/>
    <w:rsid w:val="00283E35"/>
    <w:rsid w:val="00284A86"/>
    <w:rsid w:val="00284C47"/>
    <w:rsid w:val="00284CAB"/>
    <w:rsid w:val="00284D44"/>
    <w:rsid w:val="00284FFF"/>
    <w:rsid w:val="002858D1"/>
    <w:rsid w:val="00285B6B"/>
    <w:rsid w:val="00285D2A"/>
    <w:rsid w:val="00285DEC"/>
    <w:rsid w:val="00286643"/>
    <w:rsid w:val="00286949"/>
    <w:rsid w:val="00286AFF"/>
    <w:rsid w:val="00287208"/>
    <w:rsid w:val="002876DB"/>
    <w:rsid w:val="00287726"/>
    <w:rsid w:val="00287F75"/>
    <w:rsid w:val="00290FA6"/>
    <w:rsid w:val="00291182"/>
    <w:rsid w:val="00291481"/>
    <w:rsid w:val="00291599"/>
    <w:rsid w:val="002917FF"/>
    <w:rsid w:val="002925CA"/>
    <w:rsid w:val="00292A7A"/>
    <w:rsid w:val="00292E5B"/>
    <w:rsid w:val="00292E61"/>
    <w:rsid w:val="00293118"/>
    <w:rsid w:val="00293766"/>
    <w:rsid w:val="002938F4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6FEE"/>
    <w:rsid w:val="002975FF"/>
    <w:rsid w:val="0029797D"/>
    <w:rsid w:val="00297AC7"/>
    <w:rsid w:val="00297BB0"/>
    <w:rsid w:val="00297E26"/>
    <w:rsid w:val="00297FFC"/>
    <w:rsid w:val="002A017B"/>
    <w:rsid w:val="002A0707"/>
    <w:rsid w:val="002A0E32"/>
    <w:rsid w:val="002A0EA4"/>
    <w:rsid w:val="002A136A"/>
    <w:rsid w:val="002A2628"/>
    <w:rsid w:val="002A272D"/>
    <w:rsid w:val="002A2BC9"/>
    <w:rsid w:val="002A2FB1"/>
    <w:rsid w:val="002A39CB"/>
    <w:rsid w:val="002A3ED5"/>
    <w:rsid w:val="002A3F23"/>
    <w:rsid w:val="002A44CA"/>
    <w:rsid w:val="002A4894"/>
    <w:rsid w:val="002A4981"/>
    <w:rsid w:val="002A4A5F"/>
    <w:rsid w:val="002A4AB3"/>
    <w:rsid w:val="002A4EC7"/>
    <w:rsid w:val="002A51BB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A7CB2"/>
    <w:rsid w:val="002A7D99"/>
    <w:rsid w:val="002A7ED5"/>
    <w:rsid w:val="002B02EE"/>
    <w:rsid w:val="002B0774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8FC"/>
    <w:rsid w:val="002B3C00"/>
    <w:rsid w:val="002B3D45"/>
    <w:rsid w:val="002B3F99"/>
    <w:rsid w:val="002B4245"/>
    <w:rsid w:val="002B5042"/>
    <w:rsid w:val="002B56F2"/>
    <w:rsid w:val="002B5857"/>
    <w:rsid w:val="002B592A"/>
    <w:rsid w:val="002B5A17"/>
    <w:rsid w:val="002B5D23"/>
    <w:rsid w:val="002B5F05"/>
    <w:rsid w:val="002B6AFE"/>
    <w:rsid w:val="002B6D51"/>
    <w:rsid w:val="002B7702"/>
    <w:rsid w:val="002B77DA"/>
    <w:rsid w:val="002B781E"/>
    <w:rsid w:val="002B7E1C"/>
    <w:rsid w:val="002C0271"/>
    <w:rsid w:val="002C068A"/>
    <w:rsid w:val="002C0A91"/>
    <w:rsid w:val="002C0C3B"/>
    <w:rsid w:val="002C0FD5"/>
    <w:rsid w:val="002C1167"/>
    <w:rsid w:val="002C1187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6F6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2A"/>
    <w:rsid w:val="002C5FEE"/>
    <w:rsid w:val="002C617A"/>
    <w:rsid w:val="002C646C"/>
    <w:rsid w:val="002C65D2"/>
    <w:rsid w:val="002C69DB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0C59"/>
    <w:rsid w:val="002D0CF4"/>
    <w:rsid w:val="002D1469"/>
    <w:rsid w:val="002D17DF"/>
    <w:rsid w:val="002D19E8"/>
    <w:rsid w:val="002D1C46"/>
    <w:rsid w:val="002D2415"/>
    <w:rsid w:val="002D24E8"/>
    <w:rsid w:val="002D26DF"/>
    <w:rsid w:val="002D2A1B"/>
    <w:rsid w:val="002D2BD8"/>
    <w:rsid w:val="002D2C0C"/>
    <w:rsid w:val="002D2C17"/>
    <w:rsid w:val="002D3199"/>
    <w:rsid w:val="002D3CFD"/>
    <w:rsid w:val="002D40B8"/>
    <w:rsid w:val="002D4102"/>
    <w:rsid w:val="002D42B8"/>
    <w:rsid w:val="002D448A"/>
    <w:rsid w:val="002D4CA1"/>
    <w:rsid w:val="002D4EB0"/>
    <w:rsid w:val="002D4F71"/>
    <w:rsid w:val="002D5877"/>
    <w:rsid w:val="002D5F9B"/>
    <w:rsid w:val="002D6345"/>
    <w:rsid w:val="002D6C12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ABC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4C3"/>
    <w:rsid w:val="002E5899"/>
    <w:rsid w:val="002E5B75"/>
    <w:rsid w:val="002E5B9F"/>
    <w:rsid w:val="002E5EC2"/>
    <w:rsid w:val="002E5FF3"/>
    <w:rsid w:val="002E634E"/>
    <w:rsid w:val="002E679A"/>
    <w:rsid w:val="002E69DC"/>
    <w:rsid w:val="002E74C2"/>
    <w:rsid w:val="002E76AD"/>
    <w:rsid w:val="002E797C"/>
    <w:rsid w:val="002E7C0E"/>
    <w:rsid w:val="002F0052"/>
    <w:rsid w:val="002F015F"/>
    <w:rsid w:val="002F029D"/>
    <w:rsid w:val="002F08D5"/>
    <w:rsid w:val="002F091C"/>
    <w:rsid w:val="002F0A06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17A"/>
    <w:rsid w:val="002F54A5"/>
    <w:rsid w:val="002F5F18"/>
    <w:rsid w:val="002F6250"/>
    <w:rsid w:val="002F62AB"/>
    <w:rsid w:val="002F63FE"/>
    <w:rsid w:val="002F6473"/>
    <w:rsid w:val="002F65F6"/>
    <w:rsid w:val="002F6ADD"/>
    <w:rsid w:val="002F6C34"/>
    <w:rsid w:val="002F6D78"/>
    <w:rsid w:val="002F73FE"/>
    <w:rsid w:val="002F73FF"/>
    <w:rsid w:val="002F7676"/>
    <w:rsid w:val="002F7855"/>
    <w:rsid w:val="002F796B"/>
    <w:rsid w:val="002F7A11"/>
    <w:rsid w:val="002F7C92"/>
    <w:rsid w:val="002F7D9D"/>
    <w:rsid w:val="00300172"/>
    <w:rsid w:val="00300255"/>
    <w:rsid w:val="00300C15"/>
    <w:rsid w:val="00300C42"/>
    <w:rsid w:val="00301019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3B92"/>
    <w:rsid w:val="00304069"/>
    <w:rsid w:val="00304226"/>
    <w:rsid w:val="003042DA"/>
    <w:rsid w:val="003045D1"/>
    <w:rsid w:val="00304637"/>
    <w:rsid w:val="0030493F"/>
    <w:rsid w:val="00304CE2"/>
    <w:rsid w:val="00304D40"/>
    <w:rsid w:val="003058EA"/>
    <w:rsid w:val="00305947"/>
    <w:rsid w:val="00305D7D"/>
    <w:rsid w:val="00305D9D"/>
    <w:rsid w:val="00306404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0BDD"/>
    <w:rsid w:val="00311225"/>
    <w:rsid w:val="003112A1"/>
    <w:rsid w:val="00311396"/>
    <w:rsid w:val="00311DB8"/>
    <w:rsid w:val="00312221"/>
    <w:rsid w:val="00312C37"/>
    <w:rsid w:val="00312CE0"/>
    <w:rsid w:val="00313C4C"/>
    <w:rsid w:val="00313D4A"/>
    <w:rsid w:val="00314626"/>
    <w:rsid w:val="003148B6"/>
    <w:rsid w:val="00314D66"/>
    <w:rsid w:val="00315A5E"/>
    <w:rsid w:val="00315B65"/>
    <w:rsid w:val="00316149"/>
    <w:rsid w:val="0031634F"/>
    <w:rsid w:val="00316738"/>
    <w:rsid w:val="003167B1"/>
    <w:rsid w:val="00316A70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2DEB"/>
    <w:rsid w:val="00322E94"/>
    <w:rsid w:val="003236D0"/>
    <w:rsid w:val="00323724"/>
    <w:rsid w:val="00323EDC"/>
    <w:rsid w:val="00324201"/>
    <w:rsid w:val="003243B3"/>
    <w:rsid w:val="00324C6E"/>
    <w:rsid w:val="003256F5"/>
    <w:rsid w:val="003256FC"/>
    <w:rsid w:val="00325713"/>
    <w:rsid w:val="00325794"/>
    <w:rsid w:val="0032640C"/>
    <w:rsid w:val="003267B2"/>
    <w:rsid w:val="00326A3A"/>
    <w:rsid w:val="00326F0A"/>
    <w:rsid w:val="00327252"/>
    <w:rsid w:val="00327919"/>
    <w:rsid w:val="00327A01"/>
    <w:rsid w:val="00327A12"/>
    <w:rsid w:val="00327B7B"/>
    <w:rsid w:val="00327D76"/>
    <w:rsid w:val="0033078D"/>
    <w:rsid w:val="00330926"/>
    <w:rsid w:val="00330B0D"/>
    <w:rsid w:val="00330B4C"/>
    <w:rsid w:val="00330BED"/>
    <w:rsid w:val="00330E8D"/>
    <w:rsid w:val="00330F41"/>
    <w:rsid w:val="00331667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291"/>
    <w:rsid w:val="003345DB"/>
    <w:rsid w:val="003346EE"/>
    <w:rsid w:val="00334A25"/>
    <w:rsid w:val="00334DF5"/>
    <w:rsid w:val="00334E64"/>
    <w:rsid w:val="00335375"/>
    <w:rsid w:val="00335383"/>
    <w:rsid w:val="003353A6"/>
    <w:rsid w:val="0033568E"/>
    <w:rsid w:val="00335724"/>
    <w:rsid w:val="0033595D"/>
    <w:rsid w:val="00335DD0"/>
    <w:rsid w:val="003367CD"/>
    <w:rsid w:val="00336A2D"/>
    <w:rsid w:val="00336CED"/>
    <w:rsid w:val="00336FCB"/>
    <w:rsid w:val="00337082"/>
    <w:rsid w:val="00337C3A"/>
    <w:rsid w:val="00337D71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700"/>
    <w:rsid w:val="0034384E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04"/>
    <w:rsid w:val="00355388"/>
    <w:rsid w:val="00355619"/>
    <w:rsid w:val="0035567C"/>
    <w:rsid w:val="003557E0"/>
    <w:rsid w:val="00355BD7"/>
    <w:rsid w:val="00355C6D"/>
    <w:rsid w:val="00355C70"/>
    <w:rsid w:val="003567A4"/>
    <w:rsid w:val="00357078"/>
    <w:rsid w:val="00357321"/>
    <w:rsid w:val="0035747D"/>
    <w:rsid w:val="00357CBC"/>
    <w:rsid w:val="00357F0C"/>
    <w:rsid w:val="003601A5"/>
    <w:rsid w:val="0036042A"/>
    <w:rsid w:val="00360863"/>
    <w:rsid w:val="00360C8B"/>
    <w:rsid w:val="00360D25"/>
    <w:rsid w:val="003616B4"/>
    <w:rsid w:val="00361A1E"/>
    <w:rsid w:val="00361E58"/>
    <w:rsid w:val="00362187"/>
    <w:rsid w:val="0036229A"/>
    <w:rsid w:val="0036260B"/>
    <w:rsid w:val="0036266E"/>
    <w:rsid w:val="00362722"/>
    <w:rsid w:val="00362B2D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3BE1"/>
    <w:rsid w:val="003740B7"/>
    <w:rsid w:val="0037466F"/>
    <w:rsid w:val="003746DD"/>
    <w:rsid w:val="0037479E"/>
    <w:rsid w:val="003748A0"/>
    <w:rsid w:val="0037490D"/>
    <w:rsid w:val="00374AF9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D5D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2E60"/>
    <w:rsid w:val="003830BF"/>
    <w:rsid w:val="003831BD"/>
    <w:rsid w:val="00383260"/>
    <w:rsid w:val="003833AE"/>
    <w:rsid w:val="00383436"/>
    <w:rsid w:val="00383680"/>
    <w:rsid w:val="00383A1C"/>
    <w:rsid w:val="00383A60"/>
    <w:rsid w:val="00383BFE"/>
    <w:rsid w:val="003851AC"/>
    <w:rsid w:val="003851C8"/>
    <w:rsid w:val="0038566D"/>
    <w:rsid w:val="00386468"/>
    <w:rsid w:val="0038711D"/>
    <w:rsid w:val="003873F5"/>
    <w:rsid w:val="0038763A"/>
    <w:rsid w:val="003877EB"/>
    <w:rsid w:val="0038784D"/>
    <w:rsid w:val="00387B4B"/>
    <w:rsid w:val="00387CAD"/>
    <w:rsid w:val="00387F15"/>
    <w:rsid w:val="003901EA"/>
    <w:rsid w:val="00390746"/>
    <w:rsid w:val="00390C18"/>
    <w:rsid w:val="00390D8A"/>
    <w:rsid w:val="003911EB"/>
    <w:rsid w:val="00391BB3"/>
    <w:rsid w:val="00391BD1"/>
    <w:rsid w:val="003920D6"/>
    <w:rsid w:val="0039246D"/>
    <w:rsid w:val="003926B2"/>
    <w:rsid w:val="003927C1"/>
    <w:rsid w:val="00392899"/>
    <w:rsid w:val="00393BA2"/>
    <w:rsid w:val="00393CD6"/>
    <w:rsid w:val="0039402E"/>
    <w:rsid w:val="00394906"/>
    <w:rsid w:val="00394F32"/>
    <w:rsid w:val="003953F6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1EDA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A7DCC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3F3"/>
    <w:rsid w:val="003B25AB"/>
    <w:rsid w:val="003B2A98"/>
    <w:rsid w:val="003B2AE9"/>
    <w:rsid w:val="003B2E81"/>
    <w:rsid w:val="003B312E"/>
    <w:rsid w:val="003B3C99"/>
    <w:rsid w:val="003B3CB3"/>
    <w:rsid w:val="003B3D90"/>
    <w:rsid w:val="003B4450"/>
    <w:rsid w:val="003B45B6"/>
    <w:rsid w:val="003B4C03"/>
    <w:rsid w:val="003B513D"/>
    <w:rsid w:val="003B5299"/>
    <w:rsid w:val="003B5A83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91A"/>
    <w:rsid w:val="003C0A7F"/>
    <w:rsid w:val="003C0C10"/>
    <w:rsid w:val="003C11CD"/>
    <w:rsid w:val="003C126E"/>
    <w:rsid w:val="003C1CBB"/>
    <w:rsid w:val="003C1F3D"/>
    <w:rsid w:val="003C1F4A"/>
    <w:rsid w:val="003C22B7"/>
    <w:rsid w:val="003C2330"/>
    <w:rsid w:val="003C2968"/>
    <w:rsid w:val="003C2B65"/>
    <w:rsid w:val="003C2CBC"/>
    <w:rsid w:val="003C2F7D"/>
    <w:rsid w:val="003C3167"/>
    <w:rsid w:val="003C3171"/>
    <w:rsid w:val="003C3926"/>
    <w:rsid w:val="003C3E06"/>
    <w:rsid w:val="003C4269"/>
    <w:rsid w:val="003C43EB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C7F20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6B27"/>
    <w:rsid w:val="003D70F1"/>
    <w:rsid w:val="003D7542"/>
    <w:rsid w:val="003D7707"/>
    <w:rsid w:val="003D7895"/>
    <w:rsid w:val="003E0553"/>
    <w:rsid w:val="003E0B4C"/>
    <w:rsid w:val="003E0DAB"/>
    <w:rsid w:val="003E0E28"/>
    <w:rsid w:val="003E110F"/>
    <w:rsid w:val="003E120A"/>
    <w:rsid w:val="003E1887"/>
    <w:rsid w:val="003E18B1"/>
    <w:rsid w:val="003E1959"/>
    <w:rsid w:val="003E1AB4"/>
    <w:rsid w:val="003E1BA0"/>
    <w:rsid w:val="003E2155"/>
    <w:rsid w:val="003E221C"/>
    <w:rsid w:val="003E2349"/>
    <w:rsid w:val="003E23F6"/>
    <w:rsid w:val="003E24E9"/>
    <w:rsid w:val="003E25F4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0A"/>
    <w:rsid w:val="003E5CF4"/>
    <w:rsid w:val="003E626A"/>
    <w:rsid w:val="003E65D3"/>
    <w:rsid w:val="003E672A"/>
    <w:rsid w:val="003E727B"/>
    <w:rsid w:val="003E73E3"/>
    <w:rsid w:val="003E7581"/>
    <w:rsid w:val="003E7A7F"/>
    <w:rsid w:val="003F001E"/>
    <w:rsid w:val="003F0593"/>
    <w:rsid w:val="003F1142"/>
    <w:rsid w:val="003F1C5E"/>
    <w:rsid w:val="003F1DB3"/>
    <w:rsid w:val="003F2476"/>
    <w:rsid w:val="003F283E"/>
    <w:rsid w:val="003F2950"/>
    <w:rsid w:val="003F2D48"/>
    <w:rsid w:val="003F2E7A"/>
    <w:rsid w:val="003F3FD4"/>
    <w:rsid w:val="003F4491"/>
    <w:rsid w:val="003F47CD"/>
    <w:rsid w:val="003F4FFE"/>
    <w:rsid w:val="003F5174"/>
    <w:rsid w:val="003F5FF8"/>
    <w:rsid w:val="003F6243"/>
    <w:rsid w:val="003F637C"/>
    <w:rsid w:val="003F67C9"/>
    <w:rsid w:val="003F6A54"/>
    <w:rsid w:val="003F6C65"/>
    <w:rsid w:val="003F6E42"/>
    <w:rsid w:val="003F6E50"/>
    <w:rsid w:val="003F78D7"/>
    <w:rsid w:val="003F7973"/>
    <w:rsid w:val="003F7CF3"/>
    <w:rsid w:val="004000E4"/>
    <w:rsid w:val="00400245"/>
    <w:rsid w:val="004002C8"/>
    <w:rsid w:val="004004C2"/>
    <w:rsid w:val="00400E8F"/>
    <w:rsid w:val="00401056"/>
    <w:rsid w:val="00401793"/>
    <w:rsid w:val="00401828"/>
    <w:rsid w:val="004018BF"/>
    <w:rsid w:val="00401AE7"/>
    <w:rsid w:val="004024A3"/>
    <w:rsid w:val="00402BF7"/>
    <w:rsid w:val="00402C62"/>
    <w:rsid w:val="00402C67"/>
    <w:rsid w:val="00402F32"/>
    <w:rsid w:val="00403099"/>
    <w:rsid w:val="00403BC8"/>
    <w:rsid w:val="00403E4E"/>
    <w:rsid w:val="00403F6E"/>
    <w:rsid w:val="0040495C"/>
    <w:rsid w:val="00405207"/>
    <w:rsid w:val="0040599D"/>
    <w:rsid w:val="00405CEF"/>
    <w:rsid w:val="004060D1"/>
    <w:rsid w:val="004066AC"/>
    <w:rsid w:val="00406801"/>
    <w:rsid w:val="0040724A"/>
    <w:rsid w:val="00407514"/>
    <w:rsid w:val="004077D3"/>
    <w:rsid w:val="00407A5A"/>
    <w:rsid w:val="00407EA2"/>
    <w:rsid w:val="00407EEC"/>
    <w:rsid w:val="00410362"/>
    <w:rsid w:val="00410477"/>
    <w:rsid w:val="00410915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46B"/>
    <w:rsid w:val="00414716"/>
    <w:rsid w:val="00414B25"/>
    <w:rsid w:val="00414D6F"/>
    <w:rsid w:val="00414D99"/>
    <w:rsid w:val="00414F6E"/>
    <w:rsid w:val="004156A8"/>
    <w:rsid w:val="004157FC"/>
    <w:rsid w:val="00415B08"/>
    <w:rsid w:val="00415CF7"/>
    <w:rsid w:val="00416011"/>
    <w:rsid w:val="004160E8"/>
    <w:rsid w:val="00416177"/>
    <w:rsid w:val="004161C3"/>
    <w:rsid w:val="0041674D"/>
    <w:rsid w:val="00416823"/>
    <w:rsid w:val="00416DAD"/>
    <w:rsid w:val="0041707C"/>
    <w:rsid w:val="00417817"/>
    <w:rsid w:val="0041792F"/>
    <w:rsid w:val="00417D98"/>
    <w:rsid w:val="00417E06"/>
    <w:rsid w:val="00420069"/>
    <w:rsid w:val="004204BF"/>
    <w:rsid w:val="00420632"/>
    <w:rsid w:val="00420F26"/>
    <w:rsid w:val="004213D0"/>
    <w:rsid w:val="00421803"/>
    <w:rsid w:val="004218F5"/>
    <w:rsid w:val="00421EB8"/>
    <w:rsid w:val="00422421"/>
    <w:rsid w:val="0042301C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6BC4"/>
    <w:rsid w:val="00427126"/>
    <w:rsid w:val="0042759D"/>
    <w:rsid w:val="00427B2F"/>
    <w:rsid w:val="00427D1F"/>
    <w:rsid w:val="00427DA4"/>
    <w:rsid w:val="00427F1B"/>
    <w:rsid w:val="0043092A"/>
    <w:rsid w:val="00430B64"/>
    <w:rsid w:val="00430D9A"/>
    <w:rsid w:val="00430F70"/>
    <w:rsid w:val="00430F7E"/>
    <w:rsid w:val="004314D1"/>
    <w:rsid w:val="0043186D"/>
    <w:rsid w:val="00431A9B"/>
    <w:rsid w:val="00431FEF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308"/>
    <w:rsid w:val="004347F4"/>
    <w:rsid w:val="00434969"/>
    <w:rsid w:val="00434B2B"/>
    <w:rsid w:val="00434DF9"/>
    <w:rsid w:val="00435269"/>
    <w:rsid w:val="00435626"/>
    <w:rsid w:val="004366E0"/>
    <w:rsid w:val="004369C5"/>
    <w:rsid w:val="00436C31"/>
    <w:rsid w:val="00436E34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850"/>
    <w:rsid w:val="00442BCE"/>
    <w:rsid w:val="0044376B"/>
    <w:rsid w:val="00443BE7"/>
    <w:rsid w:val="00444293"/>
    <w:rsid w:val="004448F6"/>
    <w:rsid w:val="0044499D"/>
    <w:rsid w:val="004449AF"/>
    <w:rsid w:val="00444D05"/>
    <w:rsid w:val="00444D2B"/>
    <w:rsid w:val="004450E3"/>
    <w:rsid w:val="004455B3"/>
    <w:rsid w:val="0044591F"/>
    <w:rsid w:val="004459A4"/>
    <w:rsid w:val="004465DF"/>
    <w:rsid w:val="00446954"/>
    <w:rsid w:val="0044756D"/>
    <w:rsid w:val="00447572"/>
    <w:rsid w:val="00447854"/>
    <w:rsid w:val="00447C62"/>
    <w:rsid w:val="00447E68"/>
    <w:rsid w:val="00450E0E"/>
    <w:rsid w:val="00451199"/>
    <w:rsid w:val="0045152A"/>
    <w:rsid w:val="00451FAF"/>
    <w:rsid w:val="00452731"/>
    <w:rsid w:val="00452903"/>
    <w:rsid w:val="004535FF"/>
    <w:rsid w:val="00453698"/>
    <w:rsid w:val="004538DD"/>
    <w:rsid w:val="004539D3"/>
    <w:rsid w:val="00453E78"/>
    <w:rsid w:val="0045424A"/>
    <w:rsid w:val="0045439D"/>
    <w:rsid w:val="004546DE"/>
    <w:rsid w:val="00454B15"/>
    <w:rsid w:val="00454E52"/>
    <w:rsid w:val="00454FBB"/>
    <w:rsid w:val="004551AD"/>
    <w:rsid w:val="0045578B"/>
    <w:rsid w:val="004557DF"/>
    <w:rsid w:val="004563F1"/>
    <w:rsid w:val="0045675C"/>
    <w:rsid w:val="004569F6"/>
    <w:rsid w:val="00456B4D"/>
    <w:rsid w:val="00456C3F"/>
    <w:rsid w:val="00456DB0"/>
    <w:rsid w:val="00456F18"/>
    <w:rsid w:val="00457305"/>
    <w:rsid w:val="00457435"/>
    <w:rsid w:val="0045785B"/>
    <w:rsid w:val="00457CD8"/>
    <w:rsid w:val="00460090"/>
    <w:rsid w:val="004600F0"/>
    <w:rsid w:val="004604E4"/>
    <w:rsid w:val="0046054E"/>
    <w:rsid w:val="00460781"/>
    <w:rsid w:val="004609A4"/>
    <w:rsid w:val="00460A35"/>
    <w:rsid w:val="00460A4D"/>
    <w:rsid w:val="00461459"/>
    <w:rsid w:val="00461722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24A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5C"/>
    <w:rsid w:val="0047008E"/>
    <w:rsid w:val="004700AB"/>
    <w:rsid w:val="00470308"/>
    <w:rsid w:val="004704A1"/>
    <w:rsid w:val="0047065A"/>
    <w:rsid w:val="00470EA2"/>
    <w:rsid w:val="00470ECD"/>
    <w:rsid w:val="00471769"/>
    <w:rsid w:val="0047187F"/>
    <w:rsid w:val="004718AA"/>
    <w:rsid w:val="00471974"/>
    <w:rsid w:val="00471DB8"/>
    <w:rsid w:val="00472022"/>
    <w:rsid w:val="004720A7"/>
    <w:rsid w:val="00472165"/>
    <w:rsid w:val="0047218F"/>
    <w:rsid w:val="00472611"/>
    <w:rsid w:val="00472D04"/>
    <w:rsid w:val="00472E25"/>
    <w:rsid w:val="00472ED6"/>
    <w:rsid w:val="004736BB"/>
    <w:rsid w:val="004737C1"/>
    <w:rsid w:val="0047385F"/>
    <w:rsid w:val="00473CE7"/>
    <w:rsid w:val="00473DD5"/>
    <w:rsid w:val="00474140"/>
    <w:rsid w:val="00474510"/>
    <w:rsid w:val="004745D8"/>
    <w:rsid w:val="004746C7"/>
    <w:rsid w:val="004747C4"/>
    <w:rsid w:val="00474B7F"/>
    <w:rsid w:val="00474CB1"/>
    <w:rsid w:val="00474D83"/>
    <w:rsid w:val="004754ED"/>
    <w:rsid w:val="004758E9"/>
    <w:rsid w:val="00475C6D"/>
    <w:rsid w:val="0047626F"/>
    <w:rsid w:val="004762CA"/>
    <w:rsid w:val="00476C76"/>
    <w:rsid w:val="00477098"/>
    <w:rsid w:val="004770D5"/>
    <w:rsid w:val="004771B6"/>
    <w:rsid w:val="004776A6"/>
    <w:rsid w:val="00477904"/>
    <w:rsid w:val="00477952"/>
    <w:rsid w:val="00477F03"/>
    <w:rsid w:val="00480B67"/>
    <w:rsid w:val="00480C2D"/>
    <w:rsid w:val="0048100D"/>
    <w:rsid w:val="004814DF"/>
    <w:rsid w:val="00481548"/>
    <w:rsid w:val="00481A30"/>
    <w:rsid w:val="00481FBC"/>
    <w:rsid w:val="004820D9"/>
    <w:rsid w:val="0048270E"/>
    <w:rsid w:val="0048301E"/>
    <w:rsid w:val="0048346E"/>
    <w:rsid w:val="00483669"/>
    <w:rsid w:val="00483874"/>
    <w:rsid w:val="00483BF8"/>
    <w:rsid w:val="00483C7E"/>
    <w:rsid w:val="00484143"/>
    <w:rsid w:val="004847CE"/>
    <w:rsid w:val="00485071"/>
    <w:rsid w:val="00485286"/>
    <w:rsid w:val="004856EE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43C"/>
    <w:rsid w:val="00491B44"/>
    <w:rsid w:val="00492113"/>
    <w:rsid w:val="004923CC"/>
    <w:rsid w:val="004927E5"/>
    <w:rsid w:val="00492948"/>
    <w:rsid w:val="00492B3F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378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6D3B"/>
    <w:rsid w:val="00497127"/>
    <w:rsid w:val="0049750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1F1A"/>
    <w:rsid w:val="004A21CE"/>
    <w:rsid w:val="004A274D"/>
    <w:rsid w:val="004A2AC5"/>
    <w:rsid w:val="004A2B91"/>
    <w:rsid w:val="004A35C2"/>
    <w:rsid w:val="004A35C6"/>
    <w:rsid w:val="004A369D"/>
    <w:rsid w:val="004A3715"/>
    <w:rsid w:val="004A3E26"/>
    <w:rsid w:val="004A4195"/>
    <w:rsid w:val="004A44D2"/>
    <w:rsid w:val="004A570E"/>
    <w:rsid w:val="004A617F"/>
    <w:rsid w:val="004A6A14"/>
    <w:rsid w:val="004A6AA0"/>
    <w:rsid w:val="004A6EAD"/>
    <w:rsid w:val="004A71E9"/>
    <w:rsid w:val="004A734F"/>
    <w:rsid w:val="004A7609"/>
    <w:rsid w:val="004A7E27"/>
    <w:rsid w:val="004B0164"/>
    <w:rsid w:val="004B01B7"/>
    <w:rsid w:val="004B0C2A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E85"/>
    <w:rsid w:val="004B4FE0"/>
    <w:rsid w:val="004B52F7"/>
    <w:rsid w:val="004B5829"/>
    <w:rsid w:val="004B5887"/>
    <w:rsid w:val="004B5B44"/>
    <w:rsid w:val="004B63B7"/>
    <w:rsid w:val="004B6741"/>
    <w:rsid w:val="004B6770"/>
    <w:rsid w:val="004B6963"/>
    <w:rsid w:val="004B6B15"/>
    <w:rsid w:val="004B6E79"/>
    <w:rsid w:val="004B7022"/>
    <w:rsid w:val="004B7224"/>
    <w:rsid w:val="004B783B"/>
    <w:rsid w:val="004B78D0"/>
    <w:rsid w:val="004B7B34"/>
    <w:rsid w:val="004B7C8A"/>
    <w:rsid w:val="004B7EBA"/>
    <w:rsid w:val="004C00F4"/>
    <w:rsid w:val="004C0672"/>
    <w:rsid w:val="004C07C7"/>
    <w:rsid w:val="004C1732"/>
    <w:rsid w:val="004C191A"/>
    <w:rsid w:val="004C1ECD"/>
    <w:rsid w:val="004C2466"/>
    <w:rsid w:val="004C2AAB"/>
    <w:rsid w:val="004C38A9"/>
    <w:rsid w:val="004C38D7"/>
    <w:rsid w:val="004C3AFA"/>
    <w:rsid w:val="004C3CBA"/>
    <w:rsid w:val="004C3CCB"/>
    <w:rsid w:val="004C3D6B"/>
    <w:rsid w:val="004C3DB9"/>
    <w:rsid w:val="004C461D"/>
    <w:rsid w:val="004C4811"/>
    <w:rsid w:val="004C4878"/>
    <w:rsid w:val="004C4ABA"/>
    <w:rsid w:val="004C4AF7"/>
    <w:rsid w:val="004C4BAC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4FFE"/>
    <w:rsid w:val="004D53D4"/>
    <w:rsid w:val="004D5599"/>
    <w:rsid w:val="004D5796"/>
    <w:rsid w:val="004D58DA"/>
    <w:rsid w:val="004D6047"/>
    <w:rsid w:val="004D6370"/>
    <w:rsid w:val="004D75E2"/>
    <w:rsid w:val="004D7693"/>
    <w:rsid w:val="004D76F6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2E61"/>
    <w:rsid w:val="004E2E7C"/>
    <w:rsid w:val="004E33A9"/>
    <w:rsid w:val="004E3B8F"/>
    <w:rsid w:val="004E43FC"/>
    <w:rsid w:val="004E47E1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06B"/>
    <w:rsid w:val="004E715B"/>
    <w:rsid w:val="004E7532"/>
    <w:rsid w:val="004E7A66"/>
    <w:rsid w:val="004F0BD7"/>
    <w:rsid w:val="004F11FC"/>
    <w:rsid w:val="004F1432"/>
    <w:rsid w:val="004F15C4"/>
    <w:rsid w:val="004F1A82"/>
    <w:rsid w:val="004F1AF7"/>
    <w:rsid w:val="004F2781"/>
    <w:rsid w:val="004F2982"/>
    <w:rsid w:val="004F3384"/>
    <w:rsid w:val="004F39CA"/>
    <w:rsid w:val="004F3BE6"/>
    <w:rsid w:val="004F3C77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5C0"/>
    <w:rsid w:val="004F68D2"/>
    <w:rsid w:val="004F69DA"/>
    <w:rsid w:val="004F6A9E"/>
    <w:rsid w:val="004F6B73"/>
    <w:rsid w:val="004F722F"/>
    <w:rsid w:val="004F72C0"/>
    <w:rsid w:val="004F77E7"/>
    <w:rsid w:val="004F786F"/>
    <w:rsid w:val="004F79A4"/>
    <w:rsid w:val="004F7EA6"/>
    <w:rsid w:val="00500502"/>
    <w:rsid w:val="00500946"/>
    <w:rsid w:val="005009B0"/>
    <w:rsid w:val="00500B58"/>
    <w:rsid w:val="0050162D"/>
    <w:rsid w:val="0050164A"/>
    <w:rsid w:val="00501874"/>
    <w:rsid w:val="005018EC"/>
    <w:rsid w:val="005019B5"/>
    <w:rsid w:val="00501BA4"/>
    <w:rsid w:val="00501CD9"/>
    <w:rsid w:val="00501E0B"/>
    <w:rsid w:val="00501E88"/>
    <w:rsid w:val="00501F97"/>
    <w:rsid w:val="00502051"/>
    <w:rsid w:val="005020B6"/>
    <w:rsid w:val="00502258"/>
    <w:rsid w:val="0050231B"/>
    <w:rsid w:val="005045A2"/>
    <w:rsid w:val="005045ED"/>
    <w:rsid w:val="00504688"/>
    <w:rsid w:val="00504825"/>
    <w:rsid w:val="0050491D"/>
    <w:rsid w:val="005055E4"/>
    <w:rsid w:val="00505600"/>
    <w:rsid w:val="00505754"/>
    <w:rsid w:val="00505811"/>
    <w:rsid w:val="005059A7"/>
    <w:rsid w:val="005062EE"/>
    <w:rsid w:val="0050652F"/>
    <w:rsid w:val="00506D7C"/>
    <w:rsid w:val="00506DDF"/>
    <w:rsid w:val="00506E24"/>
    <w:rsid w:val="00506E3E"/>
    <w:rsid w:val="00507343"/>
    <w:rsid w:val="0050780C"/>
    <w:rsid w:val="005103F3"/>
    <w:rsid w:val="005105F9"/>
    <w:rsid w:val="00510C73"/>
    <w:rsid w:val="0051168A"/>
    <w:rsid w:val="00511950"/>
    <w:rsid w:val="00511DBE"/>
    <w:rsid w:val="005125BB"/>
    <w:rsid w:val="00512706"/>
    <w:rsid w:val="005129BF"/>
    <w:rsid w:val="00512A21"/>
    <w:rsid w:val="00512C24"/>
    <w:rsid w:val="00512C3A"/>
    <w:rsid w:val="00513604"/>
    <w:rsid w:val="00513669"/>
    <w:rsid w:val="0051371D"/>
    <w:rsid w:val="00513753"/>
    <w:rsid w:val="00513AAE"/>
    <w:rsid w:val="00513EBD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AEC"/>
    <w:rsid w:val="00516D12"/>
    <w:rsid w:val="00516EC0"/>
    <w:rsid w:val="00516F59"/>
    <w:rsid w:val="0051776D"/>
    <w:rsid w:val="00517AF1"/>
    <w:rsid w:val="00520118"/>
    <w:rsid w:val="005206DD"/>
    <w:rsid w:val="00520727"/>
    <w:rsid w:val="00520A44"/>
    <w:rsid w:val="00520A55"/>
    <w:rsid w:val="00520FE9"/>
    <w:rsid w:val="00520FF5"/>
    <w:rsid w:val="00520FF9"/>
    <w:rsid w:val="00521BC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19DB"/>
    <w:rsid w:val="00532A19"/>
    <w:rsid w:val="00532A79"/>
    <w:rsid w:val="00532B7E"/>
    <w:rsid w:val="0053310E"/>
    <w:rsid w:val="005334D3"/>
    <w:rsid w:val="005335B1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2F"/>
    <w:rsid w:val="00535C31"/>
    <w:rsid w:val="00535F58"/>
    <w:rsid w:val="005364A7"/>
    <w:rsid w:val="005367FE"/>
    <w:rsid w:val="00536F7B"/>
    <w:rsid w:val="00537458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371"/>
    <w:rsid w:val="005443B4"/>
    <w:rsid w:val="005444A5"/>
    <w:rsid w:val="0054466D"/>
    <w:rsid w:val="00544D9E"/>
    <w:rsid w:val="00545285"/>
    <w:rsid w:val="005454C2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780"/>
    <w:rsid w:val="00550A98"/>
    <w:rsid w:val="00550B4B"/>
    <w:rsid w:val="00551001"/>
    <w:rsid w:val="0055141E"/>
    <w:rsid w:val="005514BC"/>
    <w:rsid w:val="005514D7"/>
    <w:rsid w:val="005519FD"/>
    <w:rsid w:val="00551ACF"/>
    <w:rsid w:val="00551D9C"/>
    <w:rsid w:val="00551ED3"/>
    <w:rsid w:val="00551F77"/>
    <w:rsid w:val="00552130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CEE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0AE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243"/>
    <w:rsid w:val="005633B6"/>
    <w:rsid w:val="00563A6B"/>
    <w:rsid w:val="0056419C"/>
    <w:rsid w:val="005644AA"/>
    <w:rsid w:val="00564686"/>
    <w:rsid w:val="00564941"/>
    <w:rsid w:val="005649DD"/>
    <w:rsid w:val="005649FE"/>
    <w:rsid w:val="00565391"/>
    <w:rsid w:val="005654DA"/>
    <w:rsid w:val="00565844"/>
    <w:rsid w:val="0056596D"/>
    <w:rsid w:val="0056598C"/>
    <w:rsid w:val="00565B40"/>
    <w:rsid w:val="00566504"/>
    <w:rsid w:val="00566981"/>
    <w:rsid w:val="00566A62"/>
    <w:rsid w:val="00567167"/>
    <w:rsid w:val="005672BB"/>
    <w:rsid w:val="00567367"/>
    <w:rsid w:val="005674D8"/>
    <w:rsid w:val="00567A8B"/>
    <w:rsid w:val="00567D0C"/>
    <w:rsid w:val="005700F9"/>
    <w:rsid w:val="00570180"/>
    <w:rsid w:val="0057095E"/>
    <w:rsid w:val="005709A4"/>
    <w:rsid w:val="00570B08"/>
    <w:rsid w:val="00570DAE"/>
    <w:rsid w:val="00570DEB"/>
    <w:rsid w:val="00570F6B"/>
    <w:rsid w:val="005710B0"/>
    <w:rsid w:val="005714E0"/>
    <w:rsid w:val="0057189F"/>
    <w:rsid w:val="005718F6"/>
    <w:rsid w:val="00571BE4"/>
    <w:rsid w:val="005723EF"/>
    <w:rsid w:val="00572A25"/>
    <w:rsid w:val="00573220"/>
    <w:rsid w:val="00573373"/>
    <w:rsid w:val="0057363E"/>
    <w:rsid w:val="00573D72"/>
    <w:rsid w:val="005740B7"/>
    <w:rsid w:val="00574415"/>
    <w:rsid w:val="005745EA"/>
    <w:rsid w:val="00574DA0"/>
    <w:rsid w:val="00574DAA"/>
    <w:rsid w:val="00574E2E"/>
    <w:rsid w:val="00575308"/>
    <w:rsid w:val="005755BE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2F5"/>
    <w:rsid w:val="0058033F"/>
    <w:rsid w:val="00580898"/>
    <w:rsid w:val="00581F3B"/>
    <w:rsid w:val="00582969"/>
    <w:rsid w:val="00582A53"/>
    <w:rsid w:val="00582D22"/>
    <w:rsid w:val="00582FF9"/>
    <w:rsid w:val="00584195"/>
    <w:rsid w:val="005844A8"/>
    <w:rsid w:val="0058481B"/>
    <w:rsid w:val="00584959"/>
    <w:rsid w:val="00584CE6"/>
    <w:rsid w:val="005852E6"/>
    <w:rsid w:val="0058543B"/>
    <w:rsid w:val="0058547C"/>
    <w:rsid w:val="005856ED"/>
    <w:rsid w:val="005858D0"/>
    <w:rsid w:val="00585A33"/>
    <w:rsid w:val="00585BCF"/>
    <w:rsid w:val="00585CEA"/>
    <w:rsid w:val="00585F7D"/>
    <w:rsid w:val="00586085"/>
    <w:rsid w:val="00586336"/>
    <w:rsid w:val="00586426"/>
    <w:rsid w:val="005867C0"/>
    <w:rsid w:val="00586D79"/>
    <w:rsid w:val="00590126"/>
    <w:rsid w:val="005907EE"/>
    <w:rsid w:val="005915C9"/>
    <w:rsid w:val="00591B17"/>
    <w:rsid w:val="00591EA3"/>
    <w:rsid w:val="0059204B"/>
    <w:rsid w:val="005926B7"/>
    <w:rsid w:val="00592F74"/>
    <w:rsid w:val="00593449"/>
    <w:rsid w:val="005936A8"/>
    <w:rsid w:val="0059406F"/>
    <w:rsid w:val="005940B6"/>
    <w:rsid w:val="00594227"/>
    <w:rsid w:val="00594291"/>
    <w:rsid w:val="005949E6"/>
    <w:rsid w:val="005950B1"/>
    <w:rsid w:val="00595886"/>
    <w:rsid w:val="00596237"/>
    <w:rsid w:val="005967F5"/>
    <w:rsid w:val="00596965"/>
    <w:rsid w:val="00596990"/>
    <w:rsid w:val="00596C4E"/>
    <w:rsid w:val="00597203"/>
    <w:rsid w:val="005972A4"/>
    <w:rsid w:val="005974AC"/>
    <w:rsid w:val="00597EB2"/>
    <w:rsid w:val="00597F5B"/>
    <w:rsid w:val="00597F9C"/>
    <w:rsid w:val="005A0312"/>
    <w:rsid w:val="005A032C"/>
    <w:rsid w:val="005A048B"/>
    <w:rsid w:val="005A04DC"/>
    <w:rsid w:val="005A0517"/>
    <w:rsid w:val="005A0531"/>
    <w:rsid w:val="005A06F1"/>
    <w:rsid w:val="005A08C2"/>
    <w:rsid w:val="005A0A0E"/>
    <w:rsid w:val="005A0A87"/>
    <w:rsid w:val="005A113F"/>
    <w:rsid w:val="005A12B9"/>
    <w:rsid w:val="005A1707"/>
    <w:rsid w:val="005A1C47"/>
    <w:rsid w:val="005A219A"/>
    <w:rsid w:val="005A2868"/>
    <w:rsid w:val="005A291D"/>
    <w:rsid w:val="005A2D14"/>
    <w:rsid w:val="005A306C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5CBA"/>
    <w:rsid w:val="005A6254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27A5"/>
    <w:rsid w:val="005B302E"/>
    <w:rsid w:val="005B3584"/>
    <w:rsid w:val="005B3730"/>
    <w:rsid w:val="005B39FA"/>
    <w:rsid w:val="005B3A38"/>
    <w:rsid w:val="005B3AA1"/>
    <w:rsid w:val="005B4197"/>
    <w:rsid w:val="005B4756"/>
    <w:rsid w:val="005B4CA0"/>
    <w:rsid w:val="005B5060"/>
    <w:rsid w:val="005B54E5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4C0F"/>
    <w:rsid w:val="005C5043"/>
    <w:rsid w:val="005C5B1A"/>
    <w:rsid w:val="005C5C06"/>
    <w:rsid w:val="005C7255"/>
    <w:rsid w:val="005C7BF0"/>
    <w:rsid w:val="005C7D92"/>
    <w:rsid w:val="005C7EDE"/>
    <w:rsid w:val="005D008F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396"/>
    <w:rsid w:val="005D4582"/>
    <w:rsid w:val="005D4754"/>
    <w:rsid w:val="005D4E23"/>
    <w:rsid w:val="005D52AE"/>
    <w:rsid w:val="005D52CC"/>
    <w:rsid w:val="005D52DF"/>
    <w:rsid w:val="005D55CC"/>
    <w:rsid w:val="005D5BB7"/>
    <w:rsid w:val="005D5C77"/>
    <w:rsid w:val="005D5CE7"/>
    <w:rsid w:val="005D65D2"/>
    <w:rsid w:val="005D67A4"/>
    <w:rsid w:val="005D6E44"/>
    <w:rsid w:val="005D74E7"/>
    <w:rsid w:val="005D7719"/>
    <w:rsid w:val="005E0126"/>
    <w:rsid w:val="005E0830"/>
    <w:rsid w:val="005E0E27"/>
    <w:rsid w:val="005E1076"/>
    <w:rsid w:val="005E14BC"/>
    <w:rsid w:val="005E1780"/>
    <w:rsid w:val="005E2BE6"/>
    <w:rsid w:val="005E2C56"/>
    <w:rsid w:val="005E3171"/>
    <w:rsid w:val="005E3187"/>
    <w:rsid w:val="005E33A6"/>
    <w:rsid w:val="005E38FA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E5E"/>
    <w:rsid w:val="005E6F18"/>
    <w:rsid w:val="005E7548"/>
    <w:rsid w:val="005E7594"/>
    <w:rsid w:val="005E7895"/>
    <w:rsid w:val="005E78C2"/>
    <w:rsid w:val="005E7A29"/>
    <w:rsid w:val="005F0173"/>
    <w:rsid w:val="005F07B1"/>
    <w:rsid w:val="005F080F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4F06"/>
    <w:rsid w:val="005F4F47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1C8"/>
    <w:rsid w:val="00605CF7"/>
    <w:rsid w:val="00605E58"/>
    <w:rsid w:val="006060AB"/>
    <w:rsid w:val="00606522"/>
    <w:rsid w:val="0060664A"/>
    <w:rsid w:val="006069E4"/>
    <w:rsid w:val="00607478"/>
    <w:rsid w:val="0060749F"/>
    <w:rsid w:val="0060759D"/>
    <w:rsid w:val="0060794F"/>
    <w:rsid w:val="00607B78"/>
    <w:rsid w:val="00607B7F"/>
    <w:rsid w:val="00607BC0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19B8"/>
    <w:rsid w:val="006122F1"/>
    <w:rsid w:val="00612BC8"/>
    <w:rsid w:val="00612CFC"/>
    <w:rsid w:val="0061384E"/>
    <w:rsid w:val="00613F2E"/>
    <w:rsid w:val="00613FEE"/>
    <w:rsid w:val="006142D2"/>
    <w:rsid w:val="0061447B"/>
    <w:rsid w:val="006147D4"/>
    <w:rsid w:val="00614826"/>
    <w:rsid w:val="00614F08"/>
    <w:rsid w:val="00614F17"/>
    <w:rsid w:val="00615903"/>
    <w:rsid w:val="00615C83"/>
    <w:rsid w:val="006160FD"/>
    <w:rsid w:val="0061623E"/>
    <w:rsid w:val="00616C5A"/>
    <w:rsid w:val="0061772F"/>
    <w:rsid w:val="0061790F"/>
    <w:rsid w:val="00617FEF"/>
    <w:rsid w:val="00620165"/>
    <w:rsid w:val="0062074D"/>
    <w:rsid w:val="00620DDC"/>
    <w:rsid w:val="00621151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3CDB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321"/>
    <w:rsid w:val="006303D5"/>
    <w:rsid w:val="006306E5"/>
    <w:rsid w:val="006309D0"/>
    <w:rsid w:val="00630B2A"/>
    <w:rsid w:val="00631820"/>
    <w:rsid w:val="00632233"/>
    <w:rsid w:val="006322B4"/>
    <w:rsid w:val="00632320"/>
    <w:rsid w:val="00632A1F"/>
    <w:rsid w:val="00632A6D"/>
    <w:rsid w:val="006331B2"/>
    <w:rsid w:val="0063378C"/>
    <w:rsid w:val="00633887"/>
    <w:rsid w:val="0063388C"/>
    <w:rsid w:val="00633FF6"/>
    <w:rsid w:val="0063519E"/>
    <w:rsid w:val="00635274"/>
    <w:rsid w:val="00635636"/>
    <w:rsid w:val="00635ADC"/>
    <w:rsid w:val="00635F9A"/>
    <w:rsid w:val="00636261"/>
    <w:rsid w:val="006365FE"/>
    <w:rsid w:val="00636FBF"/>
    <w:rsid w:val="00637252"/>
    <w:rsid w:val="00637BD9"/>
    <w:rsid w:val="006403A5"/>
    <w:rsid w:val="00640F2E"/>
    <w:rsid w:val="00640F43"/>
    <w:rsid w:val="006414A6"/>
    <w:rsid w:val="0064166D"/>
    <w:rsid w:val="0064187E"/>
    <w:rsid w:val="00641D37"/>
    <w:rsid w:val="00642098"/>
    <w:rsid w:val="006421BB"/>
    <w:rsid w:val="0064233F"/>
    <w:rsid w:val="0064240C"/>
    <w:rsid w:val="00642813"/>
    <w:rsid w:val="0064282B"/>
    <w:rsid w:val="00642C54"/>
    <w:rsid w:val="00642DE6"/>
    <w:rsid w:val="00642F29"/>
    <w:rsid w:val="00642F96"/>
    <w:rsid w:val="006432F4"/>
    <w:rsid w:val="00643B04"/>
    <w:rsid w:val="00643B10"/>
    <w:rsid w:val="00643BC9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541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8"/>
    <w:rsid w:val="0065282B"/>
    <w:rsid w:val="00652AE3"/>
    <w:rsid w:val="00652E06"/>
    <w:rsid w:val="00653308"/>
    <w:rsid w:val="006537DD"/>
    <w:rsid w:val="00653CB5"/>
    <w:rsid w:val="00654164"/>
    <w:rsid w:val="00654943"/>
    <w:rsid w:val="00654EB2"/>
    <w:rsid w:val="00654F85"/>
    <w:rsid w:val="00654F90"/>
    <w:rsid w:val="006556B7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9EC"/>
    <w:rsid w:val="00657DAA"/>
    <w:rsid w:val="00660331"/>
    <w:rsid w:val="00661005"/>
    <w:rsid w:val="0066134E"/>
    <w:rsid w:val="006622D3"/>
    <w:rsid w:val="00662391"/>
    <w:rsid w:val="0066287B"/>
    <w:rsid w:val="00662FD6"/>
    <w:rsid w:val="00663201"/>
    <w:rsid w:val="0066329B"/>
    <w:rsid w:val="00663822"/>
    <w:rsid w:val="0066420A"/>
    <w:rsid w:val="006649A0"/>
    <w:rsid w:val="00664DF3"/>
    <w:rsid w:val="0066512C"/>
    <w:rsid w:val="00665237"/>
    <w:rsid w:val="0066553C"/>
    <w:rsid w:val="00665C3C"/>
    <w:rsid w:val="006660D5"/>
    <w:rsid w:val="006661E0"/>
    <w:rsid w:val="0066641D"/>
    <w:rsid w:val="0066654B"/>
    <w:rsid w:val="006666AC"/>
    <w:rsid w:val="0066670E"/>
    <w:rsid w:val="00666BD2"/>
    <w:rsid w:val="00667108"/>
    <w:rsid w:val="0066728C"/>
    <w:rsid w:val="0066751D"/>
    <w:rsid w:val="00667694"/>
    <w:rsid w:val="00667D35"/>
    <w:rsid w:val="00667D59"/>
    <w:rsid w:val="0067048D"/>
    <w:rsid w:val="00670D7B"/>
    <w:rsid w:val="00671A9F"/>
    <w:rsid w:val="00671D23"/>
    <w:rsid w:val="00672009"/>
    <w:rsid w:val="0067235D"/>
    <w:rsid w:val="0067268C"/>
    <w:rsid w:val="006728BA"/>
    <w:rsid w:val="00672AC3"/>
    <w:rsid w:val="00672EB6"/>
    <w:rsid w:val="00672F13"/>
    <w:rsid w:val="00673001"/>
    <w:rsid w:val="0067322F"/>
    <w:rsid w:val="0067365C"/>
    <w:rsid w:val="006736E6"/>
    <w:rsid w:val="00673AD1"/>
    <w:rsid w:val="00673DA3"/>
    <w:rsid w:val="00674305"/>
    <w:rsid w:val="006747A9"/>
    <w:rsid w:val="00674D0A"/>
    <w:rsid w:val="00674E7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8EB"/>
    <w:rsid w:val="00677AB2"/>
    <w:rsid w:val="00677B5C"/>
    <w:rsid w:val="00677D5D"/>
    <w:rsid w:val="00677FAF"/>
    <w:rsid w:val="0068025C"/>
    <w:rsid w:val="00680394"/>
    <w:rsid w:val="0068047D"/>
    <w:rsid w:val="006804D9"/>
    <w:rsid w:val="00680640"/>
    <w:rsid w:val="00680F98"/>
    <w:rsid w:val="0068111F"/>
    <w:rsid w:val="006819E2"/>
    <w:rsid w:val="00681ABD"/>
    <w:rsid w:val="00681B6F"/>
    <w:rsid w:val="00681EB8"/>
    <w:rsid w:val="00681F22"/>
    <w:rsid w:val="0068239D"/>
    <w:rsid w:val="0068293D"/>
    <w:rsid w:val="00682A11"/>
    <w:rsid w:val="00682A13"/>
    <w:rsid w:val="00682AAC"/>
    <w:rsid w:val="00682C78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171"/>
    <w:rsid w:val="0068522C"/>
    <w:rsid w:val="006857CC"/>
    <w:rsid w:val="00685802"/>
    <w:rsid w:val="006858DF"/>
    <w:rsid w:val="006859C2"/>
    <w:rsid w:val="00685CD2"/>
    <w:rsid w:val="00685DDD"/>
    <w:rsid w:val="00685F62"/>
    <w:rsid w:val="006861E3"/>
    <w:rsid w:val="00686879"/>
    <w:rsid w:val="00686997"/>
    <w:rsid w:val="00686BA6"/>
    <w:rsid w:val="00686E33"/>
    <w:rsid w:val="006871EE"/>
    <w:rsid w:val="006876F3"/>
    <w:rsid w:val="006902F9"/>
    <w:rsid w:val="006907C8"/>
    <w:rsid w:val="006911A2"/>
    <w:rsid w:val="00691763"/>
    <w:rsid w:val="006917BC"/>
    <w:rsid w:val="00691932"/>
    <w:rsid w:val="00692211"/>
    <w:rsid w:val="0069244D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05A"/>
    <w:rsid w:val="00695107"/>
    <w:rsid w:val="0069517F"/>
    <w:rsid w:val="00695239"/>
    <w:rsid w:val="00695619"/>
    <w:rsid w:val="00695837"/>
    <w:rsid w:val="00695A89"/>
    <w:rsid w:val="00695EE8"/>
    <w:rsid w:val="00695F17"/>
    <w:rsid w:val="00695F9B"/>
    <w:rsid w:val="00696212"/>
    <w:rsid w:val="00696239"/>
    <w:rsid w:val="00696313"/>
    <w:rsid w:val="00696801"/>
    <w:rsid w:val="00696F7D"/>
    <w:rsid w:val="006973D9"/>
    <w:rsid w:val="0069744E"/>
    <w:rsid w:val="006975EC"/>
    <w:rsid w:val="006A050B"/>
    <w:rsid w:val="006A0AB6"/>
    <w:rsid w:val="006A0B33"/>
    <w:rsid w:val="006A0D70"/>
    <w:rsid w:val="006A1373"/>
    <w:rsid w:val="006A1D10"/>
    <w:rsid w:val="006A21A8"/>
    <w:rsid w:val="006A21AC"/>
    <w:rsid w:val="006A2375"/>
    <w:rsid w:val="006A2431"/>
    <w:rsid w:val="006A270D"/>
    <w:rsid w:val="006A2E29"/>
    <w:rsid w:val="006A2F51"/>
    <w:rsid w:val="006A3126"/>
    <w:rsid w:val="006A32FD"/>
    <w:rsid w:val="006A39BA"/>
    <w:rsid w:val="006A41ED"/>
    <w:rsid w:val="006A431A"/>
    <w:rsid w:val="006A43D2"/>
    <w:rsid w:val="006A4436"/>
    <w:rsid w:val="006A480A"/>
    <w:rsid w:val="006A49CB"/>
    <w:rsid w:val="006A4A3C"/>
    <w:rsid w:val="006A4B04"/>
    <w:rsid w:val="006A4C45"/>
    <w:rsid w:val="006A4EF5"/>
    <w:rsid w:val="006A4FE2"/>
    <w:rsid w:val="006A5257"/>
    <w:rsid w:val="006A5359"/>
    <w:rsid w:val="006A58FE"/>
    <w:rsid w:val="006A5A20"/>
    <w:rsid w:val="006A5A61"/>
    <w:rsid w:val="006A5CAB"/>
    <w:rsid w:val="006A66ED"/>
    <w:rsid w:val="006A6969"/>
    <w:rsid w:val="006A6D16"/>
    <w:rsid w:val="006A7417"/>
    <w:rsid w:val="006A7550"/>
    <w:rsid w:val="006A7A36"/>
    <w:rsid w:val="006A7A57"/>
    <w:rsid w:val="006A7CD0"/>
    <w:rsid w:val="006B0441"/>
    <w:rsid w:val="006B0995"/>
    <w:rsid w:val="006B0E23"/>
    <w:rsid w:val="006B16F4"/>
    <w:rsid w:val="006B1D00"/>
    <w:rsid w:val="006B1FD6"/>
    <w:rsid w:val="006B2A10"/>
    <w:rsid w:val="006B2E7A"/>
    <w:rsid w:val="006B35A0"/>
    <w:rsid w:val="006B3807"/>
    <w:rsid w:val="006B39B7"/>
    <w:rsid w:val="006B3D9A"/>
    <w:rsid w:val="006B4680"/>
    <w:rsid w:val="006B533F"/>
    <w:rsid w:val="006B566A"/>
    <w:rsid w:val="006B5B75"/>
    <w:rsid w:val="006B5E2B"/>
    <w:rsid w:val="006B6AC7"/>
    <w:rsid w:val="006B6C47"/>
    <w:rsid w:val="006B714D"/>
    <w:rsid w:val="006B75AC"/>
    <w:rsid w:val="006B7E56"/>
    <w:rsid w:val="006C018E"/>
    <w:rsid w:val="006C01DE"/>
    <w:rsid w:val="006C0245"/>
    <w:rsid w:val="006C0445"/>
    <w:rsid w:val="006C051C"/>
    <w:rsid w:val="006C15B4"/>
    <w:rsid w:val="006C1E76"/>
    <w:rsid w:val="006C23C0"/>
    <w:rsid w:val="006C2556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4A89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127"/>
    <w:rsid w:val="006D29F9"/>
    <w:rsid w:val="006D2D20"/>
    <w:rsid w:val="006D2E0C"/>
    <w:rsid w:val="006D3401"/>
    <w:rsid w:val="006D3959"/>
    <w:rsid w:val="006D3CF6"/>
    <w:rsid w:val="006D3D3B"/>
    <w:rsid w:val="006D3F8D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D7F52"/>
    <w:rsid w:val="006E036B"/>
    <w:rsid w:val="006E0685"/>
    <w:rsid w:val="006E0C9F"/>
    <w:rsid w:val="006E0CFB"/>
    <w:rsid w:val="006E0F94"/>
    <w:rsid w:val="006E1523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1D2"/>
    <w:rsid w:val="006E691E"/>
    <w:rsid w:val="006E6B39"/>
    <w:rsid w:val="006E6C9D"/>
    <w:rsid w:val="006E6CE3"/>
    <w:rsid w:val="006E7048"/>
    <w:rsid w:val="006E718A"/>
    <w:rsid w:val="006E738D"/>
    <w:rsid w:val="006E7405"/>
    <w:rsid w:val="006E757C"/>
    <w:rsid w:val="006E7A54"/>
    <w:rsid w:val="006E7AB8"/>
    <w:rsid w:val="006E7C1A"/>
    <w:rsid w:val="006E7CB5"/>
    <w:rsid w:val="006F000D"/>
    <w:rsid w:val="006F080A"/>
    <w:rsid w:val="006F0BB0"/>
    <w:rsid w:val="006F0CA0"/>
    <w:rsid w:val="006F0CC9"/>
    <w:rsid w:val="006F0F63"/>
    <w:rsid w:val="006F14FE"/>
    <w:rsid w:val="006F19AC"/>
    <w:rsid w:val="006F1CBD"/>
    <w:rsid w:val="006F1EBF"/>
    <w:rsid w:val="006F2A5C"/>
    <w:rsid w:val="006F2B61"/>
    <w:rsid w:val="006F320B"/>
    <w:rsid w:val="006F329D"/>
    <w:rsid w:val="006F3417"/>
    <w:rsid w:val="006F52DC"/>
    <w:rsid w:val="006F55E7"/>
    <w:rsid w:val="006F5605"/>
    <w:rsid w:val="006F5B25"/>
    <w:rsid w:val="006F5B40"/>
    <w:rsid w:val="006F5E9B"/>
    <w:rsid w:val="006F641A"/>
    <w:rsid w:val="006F6A94"/>
    <w:rsid w:val="006F6BA3"/>
    <w:rsid w:val="006F6D43"/>
    <w:rsid w:val="006F6EF2"/>
    <w:rsid w:val="006F722D"/>
    <w:rsid w:val="006F727F"/>
    <w:rsid w:val="006F790A"/>
    <w:rsid w:val="006F7B71"/>
    <w:rsid w:val="00700BA4"/>
    <w:rsid w:val="00700F63"/>
    <w:rsid w:val="0070117B"/>
    <w:rsid w:val="00701A94"/>
    <w:rsid w:val="00702CE9"/>
    <w:rsid w:val="00703157"/>
    <w:rsid w:val="0070368E"/>
    <w:rsid w:val="00703760"/>
    <w:rsid w:val="00703917"/>
    <w:rsid w:val="0070401B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07AF5"/>
    <w:rsid w:val="007106F1"/>
    <w:rsid w:val="00710DA3"/>
    <w:rsid w:val="00711327"/>
    <w:rsid w:val="0071134D"/>
    <w:rsid w:val="0071138D"/>
    <w:rsid w:val="007115A6"/>
    <w:rsid w:val="0071197F"/>
    <w:rsid w:val="00711D94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5C9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1CF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05B"/>
    <w:rsid w:val="007226D4"/>
    <w:rsid w:val="00722E84"/>
    <w:rsid w:val="00722FE2"/>
    <w:rsid w:val="00723615"/>
    <w:rsid w:val="0072394D"/>
    <w:rsid w:val="00723B78"/>
    <w:rsid w:val="0072400A"/>
    <w:rsid w:val="0072414E"/>
    <w:rsid w:val="00724397"/>
    <w:rsid w:val="007248DF"/>
    <w:rsid w:val="00724AC6"/>
    <w:rsid w:val="00724B37"/>
    <w:rsid w:val="00724F8E"/>
    <w:rsid w:val="0072554E"/>
    <w:rsid w:val="007255D1"/>
    <w:rsid w:val="00725902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1BAE"/>
    <w:rsid w:val="007325BF"/>
    <w:rsid w:val="00732695"/>
    <w:rsid w:val="00732884"/>
    <w:rsid w:val="00732CA5"/>
    <w:rsid w:val="00732CAB"/>
    <w:rsid w:val="00733636"/>
    <w:rsid w:val="007336DE"/>
    <w:rsid w:val="00733785"/>
    <w:rsid w:val="00733964"/>
    <w:rsid w:val="00733983"/>
    <w:rsid w:val="00733D59"/>
    <w:rsid w:val="00734791"/>
    <w:rsid w:val="00735022"/>
    <w:rsid w:val="0073549F"/>
    <w:rsid w:val="00737222"/>
    <w:rsid w:val="00737238"/>
    <w:rsid w:val="0074003D"/>
    <w:rsid w:val="00740146"/>
    <w:rsid w:val="007412B4"/>
    <w:rsid w:val="00741A27"/>
    <w:rsid w:val="00741B58"/>
    <w:rsid w:val="00741C23"/>
    <w:rsid w:val="00741F17"/>
    <w:rsid w:val="00742228"/>
    <w:rsid w:val="00742236"/>
    <w:rsid w:val="007423B8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475B0"/>
    <w:rsid w:val="0074790C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01B"/>
    <w:rsid w:val="007544D5"/>
    <w:rsid w:val="007547F0"/>
    <w:rsid w:val="0075485A"/>
    <w:rsid w:val="00754971"/>
    <w:rsid w:val="00754AA3"/>
    <w:rsid w:val="007550FC"/>
    <w:rsid w:val="007558AA"/>
    <w:rsid w:val="007558D0"/>
    <w:rsid w:val="00755DED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79"/>
    <w:rsid w:val="007614A7"/>
    <w:rsid w:val="00761FC1"/>
    <w:rsid w:val="007620E2"/>
    <w:rsid w:val="007627AF"/>
    <w:rsid w:val="00762884"/>
    <w:rsid w:val="00762DBE"/>
    <w:rsid w:val="00762ED4"/>
    <w:rsid w:val="00763450"/>
    <w:rsid w:val="007638F5"/>
    <w:rsid w:val="00763D43"/>
    <w:rsid w:val="007645B5"/>
    <w:rsid w:val="007645EB"/>
    <w:rsid w:val="00764E24"/>
    <w:rsid w:val="007655AA"/>
    <w:rsid w:val="00765AD5"/>
    <w:rsid w:val="00765C9E"/>
    <w:rsid w:val="00765CC1"/>
    <w:rsid w:val="00766491"/>
    <w:rsid w:val="00766F94"/>
    <w:rsid w:val="00767396"/>
    <w:rsid w:val="00767447"/>
    <w:rsid w:val="00767473"/>
    <w:rsid w:val="007678F2"/>
    <w:rsid w:val="00767B24"/>
    <w:rsid w:val="007706DD"/>
    <w:rsid w:val="00770827"/>
    <w:rsid w:val="007708F2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903"/>
    <w:rsid w:val="00774A21"/>
    <w:rsid w:val="0077534C"/>
    <w:rsid w:val="007756F3"/>
    <w:rsid w:val="007757A9"/>
    <w:rsid w:val="00775B4A"/>
    <w:rsid w:val="00776078"/>
    <w:rsid w:val="00776079"/>
    <w:rsid w:val="00776133"/>
    <w:rsid w:val="007762AB"/>
    <w:rsid w:val="007766D9"/>
    <w:rsid w:val="00776A0C"/>
    <w:rsid w:val="00776E79"/>
    <w:rsid w:val="007771AF"/>
    <w:rsid w:val="00777A1D"/>
    <w:rsid w:val="00777D29"/>
    <w:rsid w:val="00780431"/>
    <w:rsid w:val="00780DF7"/>
    <w:rsid w:val="007811FB"/>
    <w:rsid w:val="007812C1"/>
    <w:rsid w:val="00781525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2F0"/>
    <w:rsid w:val="007849F9"/>
    <w:rsid w:val="00784BB2"/>
    <w:rsid w:val="007850A0"/>
    <w:rsid w:val="00785410"/>
    <w:rsid w:val="007854B7"/>
    <w:rsid w:val="007854D8"/>
    <w:rsid w:val="00785597"/>
    <w:rsid w:val="007856B7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87EA3"/>
    <w:rsid w:val="007902DE"/>
    <w:rsid w:val="00790A1B"/>
    <w:rsid w:val="00790B70"/>
    <w:rsid w:val="00790F05"/>
    <w:rsid w:val="00790F20"/>
    <w:rsid w:val="00790FD6"/>
    <w:rsid w:val="0079146C"/>
    <w:rsid w:val="00791494"/>
    <w:rsid w:val="007917CA"/>
    <w:rsid w:val="00791B5C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BC6"/>
    <w:rsid w:val="00793D57"/>
    <w:rsid w:val="007941AE"/>
    <w:rsid w:val="007941D7"/>
    <w:rsid w:val="007946D7"/>
    <w:rsid w:val="00794966"/>
    <w:rsid w:val="007949C1"/>
    <w:rsid w:val="007949ED"/>
    <w:rsid w:val="00794CF7"/>
    <w:rsid w:val="007951B5"/>
    <w:rsid w:val="00795354"/>
    <w:rsid w:val="007953C9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29"/>
    <w:rsid w:val="007A2064"/>
    <w:rsid w:val="007A2135"/>
    <w:rsid w:val="007A2178"/>
    <w:rsid w:val="007A2579"/>
    <w:rsid w:val="007A2C57"/>
    <w:rsid w:val="007A2CAB"/>
    <w:rsid w:val="007A2D78"/>
    <w:rsid w:val="007A30F7"/>
    <w:rsid w:val="007A3517"/>
    <w:rsid w:val="007A355C"/>
    <w:rsid w:val="007A3607"/>
    <w:rsid w:val="007A3624"/>
    <w:rsid w:val="007A37E4"/>
    <w:rsid w:val="007A3ADE"/>
    <w:rsid w:val="007A428B"/>
    <w:rsid w:val="007A4673"/>
    <w:rsid w:val="007A4B2B"/>
    <w:rsid w:val="007A4D6D"/>
    <w:rsid w:val="007A56D3"/>
    <w:rsid w:val="007A573B"/>
    <w:rsid w:val="007A57B5"/>
    <w:rsid w:val="007A5A59"/>
    <w:rsid w:val="007A5BDB"/>
    <w:rsid w:val="007A5C00"/>
    <w:rsid w:val="007A5FEE"/>
    <w:rsid w:val="007A6351"/>
    <w:rsid w:val="007A65DA"/>
    <w:rsid w:val="007A6993"/>
    <w:rsid w:val="007A6B29"/>
    <w:rsid w:val="007A6DC0"/>
    <w:rsid w:val="007A6F5B"/>
    <w:rsid w:val="007A7148"/>
    <w:rsid w:val="007A71E4"/>
    <w:rsid w:val="007A763B"/>
    <w:rsid w:val="007A7EF9"/>
    <w:rsid w:val="007B01D3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2FBC"/>
    <w:rsid w:val="007B354E"/>
    <w:rsid w:val="007B3859"/>
    <w:rsid w:val="007B3A59"/>
    <w:rsid w:val="007B3A9D"/>
    <w:rsid w:val="007B3F41"/>
    <w:rsid w:val="007B4080"/>
    <w:rsid w:val="007B41F0"/>
    <w:rsid w:val="007B5041"/>
    <w:rsid w:val="007B543E"/>
    <w:rsid w:val="007B589A"/>
    <w:rsid w:val="007B5955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7C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46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3E90"/>
    <w:rsid w:val="007C4936"/>
    <w:rsid w:val="007C49F2"/>
    <w:rsid w:val="007C4ACB"/>
    <w:rsid w:val="007C5665"/>
    <w:rsid w:val="007C58A8"/>
    <w:rsid w:val="007C5E0C"/>
    <w:rsid w:val="007C6257"/>
    <w:rsid w:val="007C6327"/>
    <w:rsid w:val="007C66B8"/>
    <w:rsid w:val="007C6CCD"/>
    <w:rsid w:val="007C74D2"/>
    <w:rsid w:val="007C7681"/>
    <w:rsid w:val="007C7832"/>
    <w:rsid w:val="007C7C71"/>
    <w:rsid w:val="007C7D5C"/>
    <w:rsid w:val="007C7E40"/>
    <w:rsid w:val="007D0129"/>
    <w:rsid w:val="007D079D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14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D63"/>
    <w:rsid w:val="007D6EF5"/>
    <w:rsid w:val="007D6F8C"/>
    <w:rsid w:val="007D7148"/>
    <w:rsid w:val="007D720E"/>
    <w:rsid w:val="007D73BF"/>
    <w:rsid w:val="007D7AE3"/>
    <w:rsid w:val="007D7F06"/>
    <w:rsid w:val="007E1301"/>
    <w:rsid w:val="007E1322"/>
    <w:rsid w:val="007E1B77"/>
    <w:rsid w:val="007E2496"/>
    <w:rsid w:val="007E2631"/>
    <w:rsid w:val="007E2DE8"/>
    <w:rsid w:val="007E2DF6"/>
    <w:rsid w:val="007E2DF8"/>
    <w:rsid w:val="007E3092"/>
    <w:rsid w:val="007E326B"/>
    <w:rsid w:val="007E3466"/>
    <w:rsid w:val="007E3551"/>
    <w:rsid w:val="007E39B4"/>
    <w:rsid w:val="007E3AF0"/>
    <w:rsid w:val="007E42E3"/>
    <w:rsid w:val="007E44E3"/>
    <w:rsid w:val="007E45CE"/>
    <w:rsid w:val="007E4899"/>
    <w:rsid w:val="007E4AFF"/>
    <w:rsid w:val="007E4B4A"/>
    <w:rsid w:val="007E4EA5"/>
    <w:rsid w:val="007E5127"/>
    <w:rsid w:val="007E571F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1699"/>
    <w:rsid w:val="007F20F9"/>
    <w:rsid w:val="007F2331"/>
    <w:rsid w:val="007F2FB8"/>
    <w:rsid w:val="007F3051"/>
    <w:rsid w:val="007F30AC"/>
    <w:rsid w:val="007F3375"/>
    <w:rsid w:val="007F36C8"/>
    <w:rsid w:val="007F3EB6"/>
    <w:rsid w:val="007F42A5"/>
    <w:rsid w:val="007F452E"/>
    <w:rsid w:val="007F4E9B"/>
    <w:rsid w:val="007F518D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288"/>
    <w:rsid w:val="0080132C"/>
    <w:rsid w:val="0080155C"/>
    <w:rsid w:val="00801AB2"/>
    <w:rsid w:val="00801BB1"/>
    <w:rsid w:val="00801C55"/>
    <w:rsid w:val="00801CAC"/>
    <w:rsid w:val="00802235"/>
    <w:rsid w:val="0080263D"/>
    <w:rsid w:val="00802880"/>
    <w:rsid w:val="00802CEE"/>
    <w:rsid w:val="0080369E"/>
    <w:rsid w:val="00803A8E"/>
    <w:rsid w:val="0080411C"/>
    <w:rsid w:val="008045CF"/>
    <w:rsid w:val="00804C48"/>
    <w:rsid w:val="008056E2"/>
    <w:rsid w:val="00805773"/>
    <w:rsid w:val="00805CB1"/>
    <w:rsid w:val="00806669"/>
    <w:rsid w:val="00806742"/>
    <w:rsid w:val="008079F6"/>
    <w:rsid w:val="00807C98"/>
    <w:rsid w:val="00807CCF"/>
    <w:rsid w:val="00807F61"/>
    <w:rsid w:val="00810031"/>
    <w:rsid w:val="008109EC"/>
    <w:rsid w:val="00811087"/>
    <w:rsid w:val="008110C5"/>
    <w:rsid w:val="00811982"/>
    <w:rsid w:val="00811D80"/>
    <w:rsid w:val="0081212D"/>
    <w:rsid w:val="00812313"/>
    <w:rsid w:val="00812D6C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333"/>
    <w:rsid w:val="0081649B"/>
    <w:rsid w:val="008165C8"/>
    <w:rsid w:val="00816735"/>
    <w:rsid w:val="0081683C"/>
    <w:rsid w:val="00816C67"/>
    <w:rsid w:val="00817513"/>
    <w:rsid w:val="00820528"/>
    <w:rsid w:val="00820B53"/>
    <w:rsid w:val="00820D62"/>
    <w:rsid w:val="008212E5"/>
    <w:rsid w:val="00821B78"/>
    <w:rsid w:val="00822223"/>
    <w:rsid w:val="008226BC"/>
    <w:rsid w:val="00822EDF"/>
    <w:rsid w:val="0082359A"/>
    <w:rsid w:val="00823701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195"/>
    <w:rsid w:val="008324CD"/>
    <w:rsid w:val="00832A5C"/>
    <w:rsid w:val="00833360"/>
    <w:rsid w:val="00833A4B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683"/>
    <w:rsid w:val="00837D07"/>
    <w:rsid w:val="00837DA0"/>
    <w:rsid w:val="00837FA8"/>
    <w:rsid w:val="008404EE"/>
    <w:rsid w:val="0084056A"/>
    <w:rsid w:val="008405A4"/>
    <w:rsid w:val="0084136C"/>
    <w:rsid w:val="00841415"/>
    <w:rsid w:val="00841B69"/>
    <w:rsid w:val="00841C00"/>
    <w:rsid w:val="00841C54"/>
    <w:rsid w:val="00841C71"/>
    <w:rsid w:val="00841F90"/>
    <w:rsid w:val="00842877"/>
    <w:rsid w:val="00842BFE"/>
    <w:rsid w:val="00843C31"/>
    <w:rsid w:val="008442CA"/>
    <w:rsid w:val="008443EF"/>
    <w:rsid w:val="00844608"/>
    <w:rsid w:val="00844709"/>
    <w:rsid w:val="00844B59"/>
    <w:rsid w:val="00844EFD"/>
    <w:rsid w:val="008454B1"/>
    <w:rsid w:val="008455CA"/>
    <w:rsid w:val="008457AA"/>
    <w:rsid w:val="00845F07"/>
    <w:rsid w:val="00846006"/>
    <w:rsid w:val="008468D6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85B"/>
    <w:rsid w:val="00851D18"/>
    <w:rsid w:val="00851DC0"/>
    <w:rsid w:val="00852185"/>
    <w:rsid w:val="008524A9"/>
    <w:rsid w:val="0085296A"/>
    <w:rsid w:val="008529B1"/>
    <w:rsid w:val="008529F7"/>
    <w:rsid w:val="00853194"/>
    <w:rsid w:val="008536C5"/>
    <w:rsid w:val="008538B3"/>
    <w:rsid w:val="008538EF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6D0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1B28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D6B"/>
    <w:rsid w:val="00864E54"/>
    <w:rsid w:val="0086534B"/>
    <w:rsid w:val="00865551"/>
    <w:rsid w:val="008655C1"/>
    <w:rsid w:val="00865B2D"/>
    <w:rsid w:val="00865C00"/>
    <w:rsid w:val="00865C6D"/>
    <w:rsid w:val="00865D7A"/>
    <w:rsid w:val="008662E4"/>
    <w:rsid w:val="0086647E"/>
    <w:rsid w:val="008665E4"/>
    <w:rsid w:val="008668B7"/>
    <w:rsid w:val="00866D51"/>
    <w:rsid w:val="00866FC2"/>
    <w:rsid w:val="008670D2"/>
    <w:rsid w:val="008674C6"/>
    <w:rsid w:val="008674E3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01D"/>
    <w:rsid w:val="00872BD3"/>
    <w:rsid w:val="00872E38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39F"/>
    <w:rsid w:val="008766C5"/>
    <w:rsid w:val="00876A55"/>
    <w:rsid w:val="00876D74"/>
    <w:rsid w:val="008776E5"/>
    <w:rsid w:val="0087777F"/>
    <w:rsid w:val="008779C4"/>
    <w:rsid w:val="00877C96"/>
    <w:rsid w:val="00877D59"/>
    <w:rsid w:val="00881BC9"/>
    <w:rsid w:val="00882080"/>
    <w:rsid w:val="008820DF"/>
    <w:rsid w:val="00882C99"/>
    <w:rsid w:val="00883351"/>
    <w:rsid w:val="00883595"/>
    <w:rsid w:val="0088370A"/>
    <w:rsid w:val="0088370E"/>
    <w:rsid w:val="00883AC3"/>
    <w:rsid w:val="00884060"/>
    <w:rsid w:val="00884941"/>
    <w:rsid w:val="00884C01"/>
    <w:rsid w:val="00884D3E"/>
    <w:rsid w:val="00884D46"/>
    <w:rsid w:val="00884E6C"/>
    <w:rsid w:val="0088513F"/>
    <w:rsid w:val="0088581B"/>
    <w:rsid w:val="00885D95"/>
    <w:rsid w:val="00885FB1"/>
    <w:rsid w:val="008860E1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E52"/>
    <w:rsid w:val="00892F74"/>
    <w:rsid w:val="008930F9"/>
    <w:rsid w:val="008931F5"/>
    <w:rsid w:val="008933BD"/>
    <w:rsid w:val="00893AFB"/>
    <w:rsid w:val="00893C81"/>
    <w:rsid w:val="00893D19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97AE9"/>
    <w:rsid w:val="008A01BD"/>
    <w:rsid w:val="008A0653"/>
    <w:rsid w:val="008A073D"/>
    <w:rsid w:val="008A0819"/>
    <w:rsid w:val="008A0AC4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58AF"/>
    <w:rsid w:val="008A652C"/>
    <w:rsid w:val="008A667A"/>
    <w:rsid w:val="008A66F8"/>
    <w:rsid w:val="008A6AC3"/>
    <w:rsid w:val="008A6CB4"/>
    <w:rsid w:val="008A6EEA"/>
    <w:rsid w:val="008A7429"/>
    <w:rsid w:val="008A74C3"/>
    <w:rsid w:val="008A7664"/>
    <w:rsid w:val="008A784D"/>
    <w:rsid w:val="008A7B36"/>
    <w:rsid w:val="008A7F04"/>
    <w:rsid w:val="008B0268"/>
    <w:rsid w:val="008B0C96"/>
    <w:rsid w:val="008B1309"/>
    <w:rsid w:val="008B170D"/>
    <w:rsid w:val="008B1997"/>
    <w:rsid w:val="008B1C8E"/>
    <w:rsid w:val="008B1E08"/>
    <w:rsid w:val="008B1F30"/>
    <w:rsid w:val="008B241A"/>
    <w:rsid w:val="008B2700"/>
    <w:rsid w:val="008B303B"/>
    <w:rsid w:val="008B3084"/>
    <w:rsid w:val="008B309E"/>
    <w:rsid w:val="008B32AB"/>
    <w:rsid w:val="008B3718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A1C"/>
    <w:rsid w:val="008B6CBB"/>
    <w:rsid w:val="008B740A"/>
    <w:rsid w:val="008B77AC"/>
    <w:rsid w:val="008C0289"/>
    <w:rsid w:val="008C0564"/>
    <w:rsid w:val="008C08C5"/>
    <w:rsid w:val="008C0AC5"/>
    <w:rsid w:val="008C0B3A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2E8B"/>
    <w:rsid w:val="008C3307"/>
    <w:rsid w:val="008C342B"/>
    <w:rsid w:val="008C3526"/>
    <w:rsid w:val="008C3848"/>
    <w:rsid w:val="008C420D"/>
    <w:rsid w:val="008C4865"/>
    <w:rsid w:val="008C49AC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8D2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908"/>
    <w:rsid w:val="008D5B6F"/>
    <w:rsid w:val="008D5E8B"/>
    <w:rsid w:val="008D61BD"/>
    <w:rsid w:val="008D63FE"/>
    <w:rsid w:val="008D6CA7"/>
    <w:rsid w:val="008D7A14"/>
    <w:rsid w:val="008E12B6"/>
    <w:rsid w:val="008E1E9D"/>
    <w:rsid w:val="008E2253"/>
    <w:rsid w:val="008E27BE"/>
    <w:rsid w:val="008E2D3A"/>
    <w:rsid w:val="008E2DCE"/>
    <w:rsid w:val="008E30A7"/>
    <w:rsid w:val="008E3281"/>
    <w:rsid w:val="008E3450"/>
    <w:rsid w:val="008E355A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94"/>
    <w:rsid w:val="008E60B5"/>
    <w:rsid w:val="008E6381"/>
    <w:rsid w:val="008E642A"/>
    <w:rsid w:val="008E6596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5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1D2"/>
    <w:rsid w:val="008F6737"/>
    <w:rsid w:val="008F67E4"/>
    <w:rsid w:val="008F6AEE"/>
    <w:rsid w:val="008F6D49"/>
    <w:rsid w:val="008F71A3"/>
    <w:rsid w:val="008F7804"/>
    <w:rsid w:val="008F7D1B"/>
    <w:rsid w:val="008F7DA4"/>
    <w:rsid w:val="008F7E50"/>
    <w:rsid w:val="008F7E7E"/>
    <w:rsid w:val="00900164"/>
    <w:rsid w:val="00900187"/>
    <w:rsid w:val="009004E0"/>
    <w:rsid w:val="00900667"/>
    <w:rsid w:val="00900916"/>
    <w:rsid w:val="009009AF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382C"/>
    <w:rsid w:val="0090411E"/>
    <w:rsid w:val="009042ED"/>
    <w:rsid w:val="00904312"/>
    <w:rsid w:val="0090444B"/>
    <w:rsid w:val="00904571"/>
    <w:rsid w:val="0090463A"/>
    <w:rsid w:val="00904780"/>
    <w:rsid w:val="00904B08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714"/>
    <w:rsid w:val="00912846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B1E"/>
    <w:rsid w:val="00916CCA"/>
    <w:rsid w:val="00916DAF"/>
    <w:rsid w:val="00916DE5"/>
    <w:rsid w:val="009172D4"/>
    <w:rsid w:val="0091782F"/>
    <w:rsid w:val="00917F39"/>
    <w:rsid w:val="00920159"/>
    <w:rsid w:val="00920363"/>
    <w:rsid w:val="00921072"/>
    <w:rsid w:val="00921244"/>
    <w:rsid w:val="0092188F"/>
    <w:rsid w:val="009231B4"/>
    <w:rsid w:val="00923257"/>
    <w:rsid w:val="009233D5"/>
    <w:rsid w:val="009239F4"/>
    <w:rsid w:val="00923A74"/>
    <w:rsid w:val="00923C3C"/>
    <w:rsid w:val="00923CD9"/>
    <w:rsid w:val="00923FE3"/>
    <w:rsid w:val="00924CEB"/>
    <w:rsid w:val="009255EE"/>
    <w:rsid w:val="00925BA4"/>
    <w:rsid w:val="00925FFD"/>
    <w:rsid w:val="00926173"/>
    <w:rsid w:val="00926321"/>
    <w:rsid w:val="009264B8"/>
    <w:rsid w:val="00926519"/>
    <w:rsid w:val="009265F8"/>
    <w:rsid w:val="00926F61"/>
    <w:rsid w:val="00926F74"/>
    <w:rsid w:val="00927053"/>
    <w:rsid w:val="00927735"/>
    <w:rsid w:val="00927A83"/>
    <w:rsid w:val="00927C3D"/>
    <w:rsid w:val="00927C85"/>
    <w:rsid w:val="00930A2B"/>
    <w:rsid w:val="00930B5E"/>
    <w:rsid w:val="00930EA8"/>
    <w:rsid w:val="009311E9"/>
    <w:rsid w:val="00931640"/>
    <w:rsid w:val="00932270"/>
    <w:rsid w:val="00932360"/>
    <w:rsid w:val="00932374"/>
    <w:rsid w:val="00932858"/>
    <w:rsid w:val="00932E78"/>
    <w:rsid w:val="00933175"/>
    <w:rsid w:val="00933210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6D9D"/>
    <w:rsid w:val="0093717E"/>
    <w:rsid w:val="009373E7"/>
    <w:rsid w:val="00937E9A"/>
    <w:rsid w:val="00940543"/>
    <w:rsid w:val="009407C3"/>
    <w:rsid w:val="00940912"/>
    <w:rsid w:val="00940D11"/>
    <w:rsid w:val="009410C9"/>
    <w:rsid w:val="009411DF"/>
    <w:rsid w:val="00941379"/>
    <w:rsid w:val="00941426"/>
    <w:rsid w:val="009416AE"/>
    <w:rsid w:val="009419E3"/>
    <w:rsid w:val="00942748"/>
    <w:rsid w:val="00942948"/>
    <w:rsid w:val="00942E3A"/>
    <w:rsid w:val="00943BB9"/>
    <w:rsid w:val="00943C64"/>
    <w:rsid w:val="00943E21"/>
    <w:rsid w:val="00944034"/>
    <w:rsid w:val="0094487C"/>
    <w:rsid w:val="00944BD1"/>
    <w:rsid w:val="00944DF9"/>
    <w:rsid w:val="0094516C"/>
    <w:rsid w:val="0094518F"/>
    <w:rsid w:val="00945396"/>
    <w:rsid w:val="00945A04"/>
    <w:rsid w:val="00945C7A"/>
    <w:rsid w:val="0094610A"/>
    <w:rsid w:val="00946193"/>
    <w:rsid w:val="009463D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CE8"/>
    <w:rsid w:val="00947E92"/>
    <w:rsid w:val="00950045"/>
    <w:rsid w:val="0095007D"/>
    <w:rsid w:val="009500E9"/>
    <w:rsid w:val="00951067"/>
    <w:rsid w:val="00951514"/>
    <w:rsid w:val="00951678"/>
    <w:rsid w:val="00951E65"/>
    <w:rsid w:val="00952966"/>
    <w:rsid w:val="009529A9"/>
    <w:rsid w:val="00952E19"/>
    <w:rsid w:val="00953020"/>
    <w:rsid w:val="009539AD"/>
    <w:rsid w:val="00953CEE"/>
    <w:rsid w:val="00954490"/>
    <w:rsid w:val="00954588"/>
    <w:rsid w:val="00954670"/>
    <w:rsid w:val="00954F6D"/>
    <w:rsid w:val="009551D1"/>
    <w:rsid w:val="009553B5"/>
    <w:rsid w:val="009555A5"/>
    <w:rsid w:val="00955CC8"/>
    <w:rsid w:val="00955E6F"/>
    <w:rsid w:val="0095657B"/>
    <w:rsid w:val="009568B0"/>
    <w:rsid w:val="0095699C"/>
    <w:rsid w:val="009569AA"/>
    <w:rsid w:val="00956ADE"/>
    <w:rsid w:val="00956C1B"/>
    <w:rsid w:val="00957269"/>
    <w:rsid w:val="00957314"/>
    <w:rsid w:val="00957A52"/>
    <w:rsid w:val="00960CB5"/>
    <w:rsid w:val="009617DB"/>
    <w:rsid w:val="0096196A"/>
    <w:rsid w:val="00961BCC"/>
    <w:rsid w:val="009621D8"/>
    <w:rsid w:val="009624E0"/>
    <w:rsid w:val="0096273F"/>
    <w:rsid w:val="009628AD"/>
    <w:rsid w:val="00962995"/>
    <w:rsid w:val="00962B38"/>
    <w:rsid w:val="00963145"/>
    <w:rsid w:val="0096341A"/>
    <w:rsid w:val="009635EE"/>
    <w:rsid w:val="009636BF"/>
    <w:rsid w:val="00963B55"/>
    <w:rsid w:val="00963B97"/>
    <w:rsid w:val="00963C74"/>
    <w:rsid w:val="00964224"/>
    <w:rsid w:val="00964535"/>
    <w:rsid w:val="009646A9"/>
    <w:rsid w:val="009648FE"/>
    <w:rsid w:val="00964A83"/>
    <w:rsid w:val="00965689"/>
    <w:rsid w:val="009659AB"/>
    <w:rsid w:val="00965B11"/>
    <w:rsid w:val="00965E53"/>
    <w:rsid w:val="00965EC4"/>
    <w:rsid w:val="00965F13"/>
    <w:rsid w:val="00966729"/>
    <w:rsid w:val="00966ADE"/>
    <w:rsid w:val="00966C98"/>
    <w:rsid w:val="00966DBA"/>
    <w:rsid w:val="009672EC"/>
    <w:rsid w:val="00967347"/>
    <w:rsid w:val="0096746F"/>
    <w:rsid w:val="00967712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A5A"/>
    <w:rsid w:val="00972DFA"/>
    <w:rsid w:val="00972E3F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6FBD"/>
    <w:rsid w:val="0097748A"/>
    <w:rsid w:val="00977985"/>
    <w:rsid w:val="0098034B"/>
    <w:rsid w:val="009805B3"/>
    <w:rsid w:val="00980626"/>
    <w:rsid w:val="0098083A"/>
    <w:rsid w:val="00980E6D"/>
    <w:rsid w:val="00981377"/>
    <w:rsid w:val="00981705"/>
    <w:rsid w:val="009817F8"/>
    <w:rsid w:val="00981DCA"/>
    <w:rsid w:val="00981E5D"/>
    <w:rsid w:val="00982535"/>
    <w:rsid w:val="009825C1"/>
    <w:rsid w:val="009829C8"/>
    <w:rsid w:val="00982C1D"/>
    <w:rsid w:val="00982D08"/>
    <w:rsid w:val="00982D3F"/>
    <w:rsid w:val="009832B5"/>
    <w:rsid w:val="00983606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415"/>
    <w:rsid w:val="00990512"/>
    <w:rsid w:val="009909D5"/>
    <w:rsid w:val="00990B56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197C"/>
    <w:rsid w:val="00991987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54A"/>
    <w:rsid w:val="00995773"/>
    <w:rsid w:val="0099685A"/>
    <w:rsid w:val="00996B41"/>
    <w:rsid w:val="009972DF"/>
    <w:rsid w:val="00997884"/>
    <w:rsid w:val="00997BD8"/>
    <w:rsid w:val="009A00D1"/>
    <w:rsid w:val="009A03DE"/>
    <w:rsid w:val="009A0509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498"/>
    <w:rsid w:val="009A3879"/>
    <w:rsid w:val="009A3E3D"/>
    <w:rsid w:val="009A3EDC"/>
    <w:rsid w:val="009A424A"/>
    <w:rsid w:val="009A4EB4"/>
    <w:rsid w:val="009A6488"/>
    <w:rsid w:val="009A651F"/>
    <w:rsid w:val="009A67BC"/>
    <w:rsid w:val="009A6B26"/>
    <w:rsid w:val="009A7912"/>
    <w:rsid w:val="009A7D25"/>
    <w:rsid w:val="009A7FFB"/>
    <w:rsid w:val="009B0384"/>
    <w:rsid w:val="009B0599"/>
    <w:rsid w:val="009B0949"/>
    <w:rsid w:val="009B0FC2"/>
    <w:rsid w:val="009B1656"/>
    <w:rsid w:val="009B1DFD"/>
    <w:rsid w:val="009B1FC9"/>
    <w:rsid w:val="009B231C"/>
    <w:rsid w:val="009B237C"/>
    <w:rsid w:val="009B2401"/>
    <w:rsid w:val="009B2452"/>
    <w:rsid w:val="009B2DD9"/>
    <w:rsid w:val="009B3294"/>
    <w:rsid w:val="009B3F6D"/>
    <w:rsid w:val="009B47EE"/>
    <w:rsid w:val="009B4C56"/>
    <w:rsid w:val="009B4C90"/>
    <w:rsid w:val="009B4CBB"/>
    <w:rsid w:val="009B5559"/>
    <w:rsid w:val="009B5C35"/>
    <w:rsid w:val="009B61E5"/>
    <w:rsid w:val="009B709C"/>
    <w:rsid w:val="009B7166"/>
    <w:rsid w:val="009B7271"/>
    <w:rsid w:val="009B7DE7"/>
    <w:rsid w:val="009C055D"/>
    <w:rsid w:val="009C05A0"/>
    <w:rsid w:val="009C0EDF"/>
    <w:rsid w:val="009C10CD"/>
    <w:rsid w:val="009C1531"/>
    <w:rsid w:val="009C15D7"/>
    <w:rsid w:val="009C16FD"/>
    <w:rsid w:val="009C1A5C"/>
    <w:rsid w:val="009C1BFB"/>
    <w:rsid w:val="009C1C22"/>
    <w:rsid w:val="009C1D69"/>
    <w:rsid w:val="009C227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4D6"/>
    <w:rsid w:val="009C4FDB"/>
    <w:rsid w:val="009C5544"/>
    <w:rsid w:val="009C56C0"/>
    <w:rsid w:val="009C574F"/>
    <w:rsid w:val="009C6668"/>
    <w:rsid w:val="009C69C4"/>
    <w:rsid w:val="009C6AE2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242"/>
    <w:rsid w:val="009D47BE"/>
    <w:rsid w:val="009D488D"/>
    <w:rsid w:val="009D4B62"/>
    <w:rsid w:val="009D4BCF"/>
    <w:rsid w:val="009D5541"/>
    <w:rsid w:val="009D5B19"/>
    <w:rsid w:val="009D5D6E"/>
    <w:rsid w:val="009D610C"/>
    <w:rsid w:val="009D6576"/>
    <w:rsid w:val="009D669C"/>
    <w:rsid w:val="009D66A7"/>
    <w:rsid w:val="009D67B0"/>
    <w:rsid w:val="009D6C54"/>
    <w:rsid w:val="009D6EF9"/>
    <w:rsid w:val="009D7282"/>
    <w:rsid w:val="009D7478"/>
    <w:rsid w:val="009D7665"/>
    <w:rsid w:val="009D7DBF"/>
    <w:rsid w:val="009D7FDB"/>
    <w:rsid w:val="009E0D76"/>
    <w:rsid w:val="009E0FC6"/>
    <w:rsid w:val="009E1533"/>
    <w:rsid w:val="009E177D"/>
    <w:rsid w:val="009E1E14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156"/>
    <w:rsid w:val="009E65FB"/>
    <w:rsid w:val="009E665C"/>
    <w:rsid w:val="009E6C73"/>
    <w:rsid w:val="009E6E17"/>
    <w:rsid w:val="009E71CE"/>
    <w:rsid w:val="009E757B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2E"/>
    <w:rsid w:val="009F3772"/>
    <w:rsid w:val="009F3858"/>
    <w:rsid w:val="009F3C24"/>
    <w:rsid w:val="009F3F22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407"/>
    <w:rsid w:val="009F5874"/>
    <w:rsid w:val="009F58D7"/>
    <w:rsid w:val="009F5DAF"/>
    <w:rsid w:val="009F5FB9"/>
    <w:rsid w:val="009F620E"/>
    <w:rsid w:val="009F6576"/>
    <w:rsid w:val="009F66C0"/>
    <w:rsid w:val="009F6984"/>
    <w:rsid w:val="009F6D97"/>
    <w:rsid w:val="009F7697"/>
    <w:rsid w:val="009F79A8"/>
    <w:rsid w:val="00A00426"/>
    <w:rsid w:val="00A00478"/>
    <w:rsid w:val="00A00727"/>
    <w:rsid w:val="00A00819"/>
    <w:rsid w:val="00A00B35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43EF"/>
    <w:rsid w:val="00A050B7"/>
    <w:rsid w:val="00A05298"/>
    <w:rsid w:val="00A052BC"/>
    <w:rsid w:val="00A056A4"/>
    <w:rsid w:val="00A05845"/>
    <w:rsid w:val="00A05849"/>
    <w:rsid w:val="00A058C4"/>
    <w:rsid w:val="00A05B4F"/>
    <w:rsid w:val="00A062A4"/>
    <w:rsid w:val="00A064FF"/>
    <w:rsid w:val="00A066F2"/>
    <w:rsid w:val="00A066F8"/>
    <w:rsid w:val="00A0673D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2766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9A4"/>
    <w:rsid w:val="00A14E5B"/>
    <w:rsid w:val="00A14E6B"/>
    <w:rsid w:val="00A15027"/>
    <w:rsid w:val="00A1526F"/>
    <w:rsid w:val="00A15B86"/>
    <w:rsid w:val="00A15DDB"/>
    <w:rsid w:val="00A17427"/>
    <w:rsid w:val="00A1787E"/>
    <w:rsid w:val="00A17A7D"/>
    <w:rsid w:val="00A206D0"/>
    <w:rsid w:val="00A21168"/>
    <w:rsid w:val="00A211F9"/>
    <w:rsid w:val="00A2169E"/>
    <w:rsid w:val="00A217F2"/>
    <w:rsid w:val="00A21C46"/>
    <w:rsid w:val="00A21DAD"/>
    <w:rsid w:val="00A21F48"/>
    <w:rsid w:val="00A220F3"/>
    <w:rsid w:val="00A22B7E"/>
    <w:rsid w:val="00A230D7"/>
    <w:rsid w:val="00A234E7"/>
    <w:rsid w:val="00A23BDC"/>
    <w:rsid w:val="00A23E9D"/>
    <w:rsid w:val="00A23EC0"/>
    <w:rsid w:val="00A240CF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790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94B"/>
    <w:rsid w:val="00A33B43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245"/>
    <w:rsid w:val="00A37433"/>
    <w:rsid w:val="00A37B8E"/>
    <w:rsid w:val="00A37E49"/>
    <w:rsid w:val="00A40658"/>
    <w:rsid w:val="00A4075B"/>
    <w:rsid w:val="00A407CE"/>
    <w:rsid w:val="00A40B42"/>
    <w:rsid w:val="00A41069"/>
    <w:rsid w:val="00A411FA"/>
    <w:rsid w:val="00A4147A"/>
    <w:rsid w:val="00A42226"/>
    <w:rsid w:val="00A42457"/>
    <w:rsid w:val="00A42705"/>
    <w:rsid w:val="00A42B60"/>
    <w:rsid w:val="00A42B9E"/>
    <w:rsid w:val="00A42C60"/>
    <w:rsid w:val="00A4303C"/>
    <w:rsid w:val="00A43204"/>
    <w:rsid w:val="00A432BF"/>
    <w:rsid w:val="00A433BE"/>
    <w:rsid w:val="00A43A26"/>
    <w:rsid w:val="00A43C51"/>
    <w:rsid w:val="00A441F3"/>
    <w:rsid w:val="00A443EF"/>
    <w:rsid w:val="00A4451C"/>
    <w:rsid w:val="00A44575"/>
    <w:rsid w:val="00A44939"/>
    <w:rsid w:val="00A44B34"/>
    <w:rsid w:val="00A44F25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08F"/>
    <w:rsid w:val="00A50A31"/>
    <w:rsid w:val="00A50B5E"/>
    <w:rsid w:val="00A510BE"/>
    <w:rsid w:val="00A516AA"/>
    <w:rsid w:val="00A52377"/>
    <w:rsid w:val="00A52556"/>
    <w:rsid w:val="00A525A4"/>
    <w:rsid w:val="00A5266E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4F9B"/>
    <w:rsid w:val="00A550F9"/>
    <w:rsid w:val="00A554C2"/>
    <w:rsid w:val="00A555F0"/>
    <w:rsid w:val="00A5564C"/>
    <w:rsid w:val="00A55DF4"/>
    <w:rsid w:val="00A56288"/>
    <w:rsid w:val="00A5629E"/>
    <w:rsid w:val="00A5636E"/>
    <w:rsid w:val="00A563AC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6C9"/>
    <w:rsid w:val="00A6275B"/>
    <w:rsid w:val="00A628B0"/>
    <w:rsid w:val="00A62C7D"/>
    <w:rsid w:val="00A6308E"/>
    <w:rsid w:val="00A63108"/>
    <w:rsid w:val="00A632E4"/>
    <w:rsid w:val="00A63613"/>
    <w:rsid w:val="00A63976"/>
    <w:rsid w:val="00A63986"/>
    <w:rsid w:val="00A6422A"/>
    <w:rsid w:val="00A64361"/>
    <w:rsid w:val="00A64B05"/>
    <w:rsid w:val="00A64BA9"/>
    <w:rsid w:val="00A650AC"/>
    <w:rsid w:val="00A651C0"/>
    <w:rsid w:val="00A653BA"/>
    <w:rsid w:val="00A65497"/>
    <w:rsid w:val="00A656ED"/>
    <w:rsid w:val="00A65904"/>
    <w:rsid w:val="00A65E81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871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5B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592"/>
    <w:rsid w:val="00A75614"/>
    <w:rsid w:val="00A75EC8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89"/>
    <w:rsid w:val="00A846A4"/>
    <w:rsid w:val="00A84DB2"/>
    <w:rsid w:val="00A851E3"/>
    <w:rsid w:val="00A85528"/>
    <w:rsid w:val="00A857B7"/>
    <w:rsid w:val="00A86401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8C8"/>
    <w:rsid w:val="00A90E6B"/>
    <w:rsid w:val="00A90E98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1CE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2B92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5F1"/>
    <w:rsid w:val="00AA4E04"/>
    <w:rsid w:val="00AA5027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1F"/>
    <w:rsid w:val="00AB0052"/>
    <w:rsid w:val="00AB0347"/>
    <w:rsid w:val="00AB0559"/>
    <w:rsid w:val="00AB0A70"/>
    <w:rsid w:val="00AB2062"/>
    <w:rsid w:val="00AB2223"/>
    <w:rsid w:val="00AB23A6"/>
    <w:rsid w:val="00AB2AD1"/>
    <w:rsid w:val="00AB2C37"/>
    <w:rsid w:val="00AB2DD7"/>
    <w:rsid w:val="00AB2E15"/>
    <w:rsid w:val="00AB3278"/>
    <w:rsid w:val="00AB33F0"/>
    <w:rsid w:val="00AB3487"/>
    <w:rsid w:val="00AB3C57"/>
    <w:rsid w:val="00AB3ED9"/>
    <w:rsid w:val="00AB41C7"/>
    <w:rsid w:val="00AB4B92"/>
    <w:rsid w:val="00AB4DD6"/>
    <w:rsid w:val="00AB557D"/>
    <w:rsid w:val="00AB5B0E"/>
    <w:rsid w:val="00AB5B2D"/>
    <w:rsid w:val="00AB6155"/>
    <w:rsid w:val="00AB6626"/>
    <w:rsid w:val="00AB67C1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0633"/>
    <w:rsid w:val="00AC1032"/>
    <w:rsid w:val="00AC1284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82"/>
    <w:rsid w:val="00AC45FA"/>
    <w:rsid w:val="00AC4EA9"/>
    <w:rsid w:val="00AC4FBE"/>
    <w:rsid w:val="00AC5082"/>
    <w:rsid w:val="00AC5350"/>
    <w:rsid w:val="00AC5394"/>
    <w:rsid w:val="00AC5656"/>
    <w:rsid w:val="00AC5696"/>
    <w:rsid w:val="00AC5888"/>
    <w:rsid w:val="00AC5AD8"/>
    <w:rsid w:val="00AC5CF3"/>
    <w:rsid w:val="00AC6314"/>
    <w:rsid w:val="00AC758B"/>
    <w:rsid w:val="00AC77A1"/>
    <w:rsid w:val="00AC7C98"/>
    <w:rsid w:val="00AD0479"/>
    <w:rsid w:val="00AD07DD"/>
    <w:rsid w:val="00AD080D"/>
    <w:rsid w:val="00AD1751"/>
    <w:rsid w:val="00AD2280"/>
    <w:rsid w:val="00AD230C"/>
    <w:rsid w:val="00AD26C9"/>
    <w:rsid w:val="00AD2A61"/>
    <w:rsid w:val="00AD2AEF"/>
    <w:rsid w:val="00AD3058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E"/>
    <w:rsid w:val="00AE3C2F"/>
    <w:rsid w:val="00AE3C3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142"/>
    <w:rsid w:val="00AE71BB"/>
    <w:rsid w:val="00AE7600"/>
    <w:rsid w:val="00AE7A96"/>
    <w:rsid w:val="00AE7B1D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1CFF"/>
    <w:rsid w:val="00AF25A5"/>
    <w:rsid w:val="00AF26B7"/>
    <w:rsid w:val="00AF29E2"/>
    <w:rsid w:val="00AF2B3D"/>
    <w:rsid w:val="00AF2CCF"/>
    <w:rsid w:val="00AF2CE0"/>
    <w:rsid w:val="00AF2D78"/>
    <w:rsid w:val="00AF31C6"/>
    <w:rsid w:val="00AF321D"/>
    <w:rsid w:val="00AF3402"/>
    <w:rsid w:val="00AF3755"/>
    <w:rsid w:val="00AF3AD0"/>
    <w:rsid w:val="00AF4276"/>
    <w:rsid w:val="00AF43BB"/>
    <w:rsid w:val="00AF445A"/>
    <w:rsid w:val="00AF536C"/>
    <w:rsid w:val="00AF559E"/>
    <w:rsid w:val="00AF5758"/>
    <w:rsid w:val="00AF5884"/>
    <w:rsid w:val="00AF5A2C"/>
    <w:rsid w:val="00AF5B20"/>
    <w:rsid w:val="00AF5D84"/>
    <w:rsid w:val="00AF5EAA"/>
    <w:rsid w:val="00AF5F2D"/>
    <w:rsid w:val="00AF6635"/>
    <w:rsid w:val="00AF66C2"/>
    <w:rsid w:val="00AF6845"/>
    <w:rsid w:val="00AF6CC2"/>
    <w:rsid w:val="00AF6DFA"/>
    <w:rsid w:val="00AF7059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0E75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5EFE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9FF"/>
    <w:rsid w:val="00B10DAE"/>
    <w:rsid w:val="00B1102C"/>
    <w:rsid w:val="00B114A5"/>
    <w:rsid w:val="00B115B7"/>
    <w:rsid w:val="00B11896"/>
    <w:rsid w:val="00B118B0"/>
    <w:rsid w:val="00B119CA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DFB"/>
    <w:rsid w:val="00B14F0C"/>
    <w:rsid w:val="00B14F79"/>
    <w:rsid w:val="00B16198"/>
    <w:rsid w:val="00B16DF0"/>
    <w:rsid w:val="00B1742A"/>
    <w:rsid w:val="00B17744"/>
    <w:rsid w:val="00B2020D"/>
    <w:rsid w:val="00B202A0"/>
    <w:rsid w:val="00B20F20"/>
    <w:rsid w:val="00B2114D"/>
    <w:rsid w:val="00B21412"/>
    <w:rsid w:val="00B21898"/>
    <w:rsid w:val="00B21E50"/>
    <w:rsid w:val="00B21F63"/>
    <w:rsid w:val="00B21FE8"/>
    <w:rsid w:val="00B22026"/>
    <w:rsid w:val="00B2250B"/>
    <w:rsid w:val="00B22B6A"/>
    <w:rsid w:val="00B22CAF"/>
    <w:rsid w:val="00B237F6"/>
    <w:rsid w:val="00B23B8B"/>
    <w:rsid w:val="00B23BC0"/>
    <w:rsid w:val="00B2421B"/>
    <w:rsid w:val="00B24501"/>
    <w:rsid w:val="00B24C1B"/>
    <w:rsid w:val="00B24D9D"/>
    <w:rsid w:val="00B24F77"/>
    <w:rsid w:val="00B25748"/>
    <w:rsid w:val="00B25801"/>
    <w:rsid w:val="00B258F6"/>
    <w:rsid w:val="00B25921"/>
    <w:rsid w:val="00B25FCE"/>
    <w:rsid w:val="00B260A1"/>
    <w:rsid w:val="00B263E8"/>
    <w:rsid w:val="00B265A9"/>
    <w:rsid w:val="00B26892"/>
    <w:rsid w:val="00B2727B"/>
    <w:rsid w:val="00B273E1"/>
    <w:rsid w:val="00B2748B"/>
    <w:rsid w:val="00B2755B"/>
    <w:rsid w:val="00B27BD9"/>
    <w:rsid w:val="00B27BDA"/>
    <w:rsid w:val="00B3007E"/>
    <w:rsid w:val="00B304E8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22E8"/>
    <w:rsid w:val="00B3419C"/>
    <w:rsid w:val="00B3476A"/>
    <w:rsid w:val="00B34926"/>
    <w:rsid w:val="00B349F0"/>
    <w:rsid w:val="00B34CB5"/>
    <w:rsid w:val="00B34F44"/>
    <w:rsid w:val="00B35048"/>
    <w:rsid w:val="00B353B5"/>
    <w:rsid w:val="00B35C0A"/>
    <w:rsid w:val="00B35F15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9DC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50"/>
    <w:rsid w:val="00B41F9B"/>
    <w:rsid w:val="00B4211A"/>
    <w:rsid w:val="00B4286A"/>
    <w:rsid w:val="00B42F7D"/>
    <w:rsid w:val="00B43262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B49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A94"/>
    <w:rsid w:val="00B50DCC"/>
    <w:rsid w:val="00B50E78"/>
    <w:rsid w:val="00B51414"/>
    <w:rsid w:val="00B51A61"/>
    <w:rsid w:val="00B52050"/>
    <w:rsid w:val="00B527DD"/>
    <w:rsid w:val="00B53130"/>
    <w:rsid w:val="00B531F9"/>
    <w:rsid w:val="00B53394"/>
    <w:rsid w:val="00B53504"/>
    <w:rsid w:val="00B5355C"/>
    <w:rsid w:val="00B53606"/>
    <w:rsid w:val="00B53847"/>
    <w:rsid w:val="00B5404B"/>
    <w:rsid w:val="00B54487"/>
    <w:rsid w:val="00B54973"/>
    <w:rsid w:val="00B55389"/>
    <w:rsid w:val="00B55542"/>
    <w:rsid w:val="00B55C5A"/>
    <w:rsid w:val="00B55C8D"/>
    <w:rsid w:val="00B55ED2"/>
    <w:rsid w:val="00B56F56"/>
    <w:rsid w:val="00B56FF4"/>
    <w:rsid w:val="00B57440"/>
    <w:rsid w:val="00B60073"/>
    <w:rsid w:val="00B601BB"/>
    <w:rsid w:val="00B60308"/>
    <w:rsid w:val="00B608A8"/>
    <w:rsid w:val="00B60DB5"/>
    <w:rsid w:val="00B613C8"/>
    <w:rsid w:val="00B615C1"/>
    <w:rsid w:val="00B62234"/>
    <w:rsid w:val="00B62399"/>
    <w:rsid w:val="00B627D3"/>
    <w:rsid w:val="00B62F2C"/>
    <w:rsid w:val="00B63668"/>
    <w:rsid w:val="00B638A9"/>
    <w:rsid w:val="00B63C3D"/>
    <w:rsid w:val="00B63D6E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99E"/>
    <w:rsid w:val="00B66BD8"/>
    <w:rsid w:val="00B66F59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401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453"/>
    <w:rsid w:val="00B73A33"/>
    <w:rsid w:val="00B73C0B"/>
    <w:rsid w:val="00B73CB7"/>
    <w:rsid w:val="00B73F8E"/>
    <w:rsid w:val="00B7421D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8EF"/>
    <w:rsid w:val="00B80E67"/>
    <w:rsid w:val="00B812E5"/>
    <w:rsid w:val="00B816D3"/>
    <w:rsid w:val="00B81E46"/>
    <w:rsid w:val="00B81EAD"/>
    <w:rsid w:val="00B829A2"/>
    <w:rsid w:val="00B829E7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108"/>
    <w:rsid w:val="00B87230"/>
    <w:rsid w:val="00B872B7"/>
    <w:rsid w:val="00B87937"/>
    <w:rsid w:val="00B87BFC"/>
    <w:rsid w:val="00B902E2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3E2E"/>
    <w:rsid w:val="00B946F4"/>
    <w:rsid w:val="00B94789"/>
    <w:rsid w:val="00B95582"/>
    <w:rsid w:val="00B95F52"/>
    <w:rsid w:val="00B965C6"/>
    <w:rsid w:val="00B975D7"/>
    <w:rsid w:val="00B97638"/>
    <w:rsid w:val="00B9763F"/>
    <w:rsid w:val="00B978A4"/>
    <w:rsid w:val="00B97AC6"/>
    <w:rsid w:val="00BA0191"/>
    <w:rsid w:val="00BA0BB2"/>
    <w:rsid w:val="00BA0F01"/>
    <w:rsid w:val="00BA1074"/>
    <w:rsid w:val="00BA11CE"/>
    <w:rsid w:val="00BA14A7"/>
    <w:rsid w:val="00BA16C9"/>
    <w:rsid w:val="00BA21C5"/>
    <w:rsid w:val="00BA2350"/>
    <w:rsid w:val="00BA261A"/>
    <w:rsid w:val="00BA2BE2"/>
    <w:rsid w:val="00BA2FBE"/>
    <w:rsid w:val="00BA36F3"/>
    <w:rsid w:val="00BA39C3"/>
    <w:rsid w:val="00BA3B08"/>
    <w:rsid w:val="00BA3EF0"/>
    <w:rsid w:val="00BA4044"/>
    <w:rsid w:val="00BA4676"/>
    <w:rsid w:val="00BA47A7"/>
    <w:rsid w:val="00BA49F0"/>
    <w:rsid w:val="00BA4A5C"/>
    <w:rsid w:val="00BA5019"/>
    <w:rsid w:val="00BA50F0"/>
    <w:rsid w:val="00BA5226"/>
    <w:rsid w:val="00BA5819"/>
    <w:rsid w:val="00BA5824"/>
    <w:rsid w:val="00BA5AE3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09C8"/>
    <w:rsid w:val="00BB0DB5"/>
    <w:rsid w:val="00BB1132"/>
    <w:rsid w:val="00BB1287"/>
    <w:rsid w:val="00BB16F0"/>
    <w:rsid w:val="00BB1701"/>
    <w:rsid w:val="00BB1989"/>
    <w:rsid w:val="00BB27F5"/>
    <w:rsid w:val="00BB2AF4"/>
    <w:rsid w:val="00BB2E7E"/>
    <w:rsid w:val="00BB324F"/>
    <w:rsid w:val="00BB33D0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D20"/>
    <w:rsid w:val="00BB7E08"/>
    <w:rsid w:val="00BC047E"/>
    <w:rsid w:val="00BC0737"/>
    <w:rsid w:val="00BC0B12"/>
    <w:rsid w:val="00BC13B4"/>
    <w:rsid w:val="00BC174D"/>
    <w:rsid w:val="00BC181F"/>
    <w:rsid w:val="00BC1988"/>
    <w:rsid w:val="00BC1D8E"/>
    <w:rsid w:val="00BC1FA9"/>
    <w:rsid w:val="00BC2482"/>
    <w:rsid w:val="00BC2A9F"/>
    <w:rsid w:val="00BC2B54"/>
    <w:rsid w:val="00BC2D76"/>
    <w:rsid w:val="00BC30B3"/>
    <w:rsid w:val="00BC36EC"/>
    <w:rsid w:val="00BC3FC3"/>
    <w:rsid w:val="00BC44F5"/>
    <w:rsid w:val="00BC5846"/>
    <w:rsid w:val="00BC5B69"/>
    <w:rsid w:val="00BC5DA3"/>
    <w:rsid w:val="00BC5F1D"/>
    <w:rsid w:val="00BC6118"/>
    <w:rsid w:val="00BC656F"/>
    <w:rsid w:val="00BC6A5D"/>
    <w:rsid w:val="00BC6DCC"/>
    <w:rsid w:val="00BC6F23"/>
    <w:rsid w:val="00BC74B5"/>
    <w:rsid w:val="00BC7690"/>
    <w:rsid w:val="00BC7B71"/>
    <w:rsid w:val="00BC7C0A"/>
    <w:rsid w:val="00BC7E84"/>
    <w:rsid w:val="00BD002E"/>
    <w:rsid w:val="00BD068D"/>
    <w:rsid w:val="00BD0729"/>
    <w:rsid w:val="00BD0AAE"/>
    <w:rsid w:val="00BD1195"/>
    <w:rsid w:val="00BD12E8"/>
    <w:rsid w:val="00BD16C4"/>
    <w:rsid w:val="00BD179C"/>
    <w:rsid w:val="00BD1B70"/>
    <w:rsid w:val="00BD1DEF"/>
    <w:rsid w:val="00BD2104"/>
    <w:rsid w:val="00BD241E"/>
    <w:rsid w:val="00BD25E3"/>
    <w:rsid w:val="00BD2806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819"/>
    <w:rsid w:val="00BD6935"/>
    <w:rsid w:val="00BD6CAC"/>
    <w:rsid w:val="00BD70E4"/>
    <w:rsid w:val="00BD71BB"/>
    <w:rsid w:val="00BD77C2"/>
    <w:rsid w:val="00BD7829"/>
    <w:rsid w:val="00BD7AB2"/>
    <w:rsid w:val="00BD7D91"/>
    <w:rsid w:val="00BE011C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8FB"/>
    <w:rsid w:val="00BE2CB6"/>
    <w:rsid w:val="00BE2D15"/>
    <w:rsid w:val="00BE2DFE"/>
    <w:rsid w:val="00BE313C"/>
    <w:rsid w:val="00BE3344"/>
    <w:rsid w:val="00BE344D"/>
    <w:rsid w:val="00BE34CC"/>
    <w:rsid w:val="00BE355B"/>
    <w:rsid w:val="00BE4252"/>
    <w:rsid w:val="00BE523A"/>
    <w:rsid w:val="00BE63AB"/>
    <w:rsid w:val="00BE6422"/>
    <w:rsid w:val="00BE667C"/>
    <w:rsid w:val="00BE67B5"/>
    <w:rsid w:val="00BE7B33"/>
    <w:rsid w:val="00BE7E6D"/>
    <w:rsid w:val="00BF00BF"/>
    <w:rsid w:val="00BF03E5"/>
    <w:rsid w:val="00BF05C5"/>
    <w:rsid w:val="00BF0712"/>
    <w:rsid w:val="00BF0AFA"/>
    <w:rsid w:val="00BF0CA1"/>
    <w:rsid w:val="00BF0CD2"/>
    <w:rsid w:val="00BF1227"/>
    <w:rsid w:val="00BF166E"/>
    <w:rsid w:val="00BF1C6F"/>
    <w:rsid w:val="00BF1C7A"/>
    <w:rsid w:val="00BF2065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1B7"/>
    <w:rsid w:val="00BF4337"/>
    <w:rsid w:val="00BF44E9"/>
    <w:rsid w:val="00BF46B8"/>
    <w:rsid w:val="00BF48AA"/>
    <w:rsid w:val="00BF4BC0"/>
    <w:rsid w:val="00BF636E"/>
    <w:rsid w:val="00BF6E18"/>
    <w:rsid w:val="00BF7AF7"/>
    <w:rsid w:val="00BF7B4D"/>
    <w:rsid w:val="00BF7F1A"/>
    <w:rsid w:val="00C00351"/>
    <w:rsid w:val="00C00373"/>
    <w:rsid w:val="00C0086B"/>
    <w:rsid w:val="00C00ACD"/>
    <w:rsid w:val="00C00D97"/>
    <w:rsid w:val="00C0104D"/>
    <w:rsid w:val="00C01265"/>
    <w:rsid w:val="00C0133C"/>
    <w:rsid w:val="00C019A4"/>
    <w:rsid w:val="00C0283E"/>
    <w:rsid w:val="00C029EB"/>
    <w:rsid w:val="00C03798"/>
    <w:rsid w:val="00C038A6"/>
    <w:rsid w:val="00C03984"/>
    <w:rsid w:val="00C03C38"/>
    <w:rsid w:val="00C03D43"/>
    <w:rsid w:val="00C03F2B"/>
    <w:rsid w:val="00C04118"/>
    <w:rsid w:val="00C0413D"/>
    <w:rsid w:val="00C042EF"/>
    <w:rsid w:val="00C04313"/>
    <w:rsid w:val="00C04A62"/>
    <w:rsid w:val="00C04CF1"/>
    <w:rsid w:val="00C054C6"/>
    <w:rsid w:val="00C0563E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52"/>
    <w:rsid w:val="00C11488"/>
    <w:rsid w:val="00C117BC"/>
    <w:rsid w:val="00C118E3"/>
    <w:rsid w:val="00C119E3"/>
    <w:rsid w:val="00C11B53"/>
    <w:rsid w:val="00C11C5B"/>
    <w:rsid w:val="00C11EE5"/>
    <w:rsid w:val="00C123EE"/>
    <w:rsid w:val="00C12660"/>
    <w:rsid w:val="00C12998"/>
    <w:rsid w:val="00C14513"/>
    <w:rsid w:val="00C14CCB"/>
    <w:rsid w:val="00C14D1E"/>
    <w:rsid w:val="00C15A1C"/>
    <w:rsid w:val="00C15A8B"/>
    <w:rsid w:val="00C15B46"/>
    <w:rsid w:val="00C16002"/>
    <w:rsid w:val="00C16664"/>
    <w:rsid w:val="00C16742"/>
    <w:rsid w:val="00C16C25"/>
    <w:rsid w:val="00C16F63"/>
    <w:rsid w:val="00C172C6"/>
    <w:rsid w:val="00C17D4D"/>
    <w:rsid w:val="00C17EDE"/>
    <w:rsid w:val="00C200E9"/>
    <w:rsid w:val="00C20142"/>
    <w:rsid w:val="00C209C2"/>
    <w:rsid w:val="00C2149C"/>
    <w:rsid w:val="00C21C80"/>
    <w:rsid w:val="00C21F0F"/>
    <w:rsid w:val="00C221B0"/>
    <w:rsid w:val="00C22309"/>
    <w:rsid w:val="00C2236E"/>
    <w:rsid w:val="00C2237D"/>
    <w:rsid w:val="00C227C1"/>
    <w:rsid w:val="00C2283A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5B70"/>
    <w:rsid w:val="00C2610C"/>
    <w:rsid w:val="00C2638E"/>
    <w:rsid w:val="00C26576"/>
    <w:rsid w:val="00C26644"/>
    <w:rsid w:val="00C26666"/>
    <w:rsid w:val="00C27013"/>
    <w:rsid w:val="00C27122"/>
    <w:rsid w:val="00C276E1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16A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73C"/>
    <w:rsid w:val="00C35CA9"/>
    <w:rsid w:val="00C363A1"/>
    <w:rsid w:val="00C3645F"/>
    <w:rsid w:val="00C367FE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69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478"/>
    <w:rsid w:val="00C506D5"/>
    <w:rsid w:val="00C50CC0"/>
    <w:rsid w:val="00C50FCF"/>
    <w:rsid w:val="00C511DB"/>
    <w:rsid w:val="00C51464"/>
    <w:rsid w:val="00C51647"/>
    <w:rsid w:val="00C51AA6"/>
    <w:rsid w:val="00C51CA8"/>
    <w:rsid w:val="00C51EA8"/>
    <w:rsid w:val="00C51F29"/>
    <w:rsid w:val="00C52540"/>
    <w:rsid w:val="00C52CE9"/>
    <w:rsid w:val="00C52E8C"/>
    <w:rsid w:val="00C530EF"/>
    <w:rsid w:val="00C5320A"/>
    <w:rsid w:val="00C53922"/>
    <w:rsid w:val="00C53BAC"/>
    <w:rsid w:val="00C5426A"/>
    <w:rsid w:val="00C542DB"/>
    <w:rsid w:val="00C54585"/>
    <w:rsid w:val="00C547F5"/>
    <w:rsid w:val="00C5495D"/>
    <w:rsid w:val="00C5528C"/>
    <w:rsid w:val="00C5572A"/>
    <w:rsid w:val="00C55736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0F35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3EFC"/>
    <w:rsid w:val="00C64103"/>
    <w:rsid w:val="00C64187"/>
    <w:rsid w:val="00C64262"/>
    <w:rsid w:val="00C64860"/>
    <w:rsid w:val="00C64948"/>
    <w:rsid w:val="00C64B68"/>
    <w:rsid w:val="00C651E4"/>
    <w:rsid w:val="00C655E8"/>
    <w:rsid w:val="00C65725"/>
    <w:rsid w:val="00C657C4"/>
    <w:rsid w:val="00C65A19"/>
    <w:rsid w:val="00C65AA2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1E4"/>
    <w:rsid w:val="00C7052A"/>
    <w:rsid w:val="00C70A87"/>
    <w:rsid w:val="00C713EB"/>
    <w:rsid w:val="00C71565"/>
    <w:rsid w:val="00C717F5"/>
    <w:rsid w:val="00C71908"/>
    <w:rsid w:val="00C7197C"/>
    <w:rsid w:val="00C71B96"/>
    <w:rsid w:val="00C71C55"/>
    <w:rsid w:val="00C7246F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037"/>
    <w:rsid w:val="00C83567"/>
    <w:rsid w:val="00C83792"/>
    <w:rsid w:val="00C840BB"/>
    <w:rsid w:val="00C84643"/>
    <w:rsid w:val="00C8542F"/>
    <w:rsid w:val="00C85642"/>
    <w:rsid w:val="00C85784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CB6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4E72"/>
    <w:rsid w:val="00C95830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54"/>
    <w:rsid w:val="00CA00BB"/>
    <w:rsid w:val="00CA09A5"/>
    <w:rsid w:val="00CA09B2"/>
    <w:rsid w:val="00CA1059"/>
    <w:rsid w:val="00CA132C"/>
    <w:rsid w:val="00CA144C"/>
    <w:rsid w:val="00CA146F"/>
    <w:rsid w:val="00CA185F"/>
    <w:rsid w:val="00CA1D55"/>
    <w:rsid w:val="00CA1DB9"/>
    <w:rsid w:val="00CA1E73"/>
    <w:rsid w:val="00CA2001"/>
    <w:rsid w:val="00CA2487"/>
    <w:rsid w:val="00CA2504"/>
    <w:rsid w:val="00CA2589"/>
    <w:rsid w:val="00CA2EC9"/>
    <w:rsid w:val="00CA328E"/>
    <w:rsid w:val="00CA3682"/>
    <w:rsid w:val="00CA38FA"/>
    <w:rsid w:val="00CA3A14"/>
    <w:rsid w:val="00CA40FA"/>
    <w:rsid w:val="00CA4115"/>
    <w:rsid w:val="00CA4346"/>
    <w:rsid w:val="00CA4425"/>
    <w:rsid w:val="00CA4BBF"/>
    <w:rsid w:val="00CA516B"/>
    <w:rsid w:val="00CA5248"/>
    <w:rsid w:val="00CA5F84"/>
    <w:rsid w:val="00CA685F"/>
    <w:rsid w:val="00CA7041"/>
    <w:rsid w:val="00CA70A4"/>
    <w:rsid w:val="00CA7A5C"/>
    <w:rsid w:val="00CB02A6"/>
    <w:rsid w:val="00CB0792"/>
    <w:rsid w:val="00CB0950"/>
    <w:rsid w:val="00CB09B6"/>
    <w:rsid w:val="00CB0B86"/>
    <w:rsid w:val="00CB11E6"/>
    <w:rsid w:val="00CB159B"/>
    <w:rsid w:val="00CB1A72"/>
    <w:rsid w:val="00CB1FBD"/>
    <w:rsid w:val="00CB2004"/>
    <w:rsid w:val="00CB24B8"/>
    <w:rsid w:val="00CB2E96"/>
    <w:rsid w:val="00CB3B19"/>
    <w:rsid w:val="00CB3F94"/>
    <w:rsid w:val="00CB4079"/>
    <w:rsid w:val="00CB44B2"/>
    <w:rsid w:val="00CB4734"/>
    <w:rsid w:val="00CB4A36"/>
    <w:rsid w:val="00CB4BC7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63D"/>
    <w:rsid w:val="00CB67ED"/>
    <w:rsid w:val="00CB67FA"/>
    <w:rsid w:val="00CB6A2B"/>
    <w:rsid w:val="00CB6D09"/>
    <w:rsid w:val="00CB6F14"/>
    <w:rsid w:val="00CB6FAC"/>
    <w:rsid w:val="00CB716E"/>
    <w:rsid w:val="00CB72E3"/>
    <w:rsid w:val="00CB78E8"/>
    <w:rsid w:val="00CB7B1B"/>
    <w:rsid w:val="00CB7DF3"/>
    <w:rsid w:val="00CB7F44"/>
    <w:rsid w:val="00CC00B1"/>
    <w:rsid w:val="00CC02BD"/>
    <w:rsid w:val="00CC0848"/>
    <w:rsid w:val="00CC0914"/>
    <w:rsid w:val="00CC09AB"/>
    <w:rsid w:val="00CC0CF0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14"/>
    <w:rsid w:val="00CC38EE"/>
    <w:rsid w:val="00CC418A"/>
    <w:rsid w:val="00CC4384"/>
    <w:rsid w:val="00CC4707"/>
    <w:rsid w:val="00CC4732"/>
    <w:rsid w:val="00CC4BCC"/>
    <w:rsid w:val="00CC4E01"/>
    <w:rsid w:val="00CC4EB7"/>
    <w:rsid w:val="00CC4F2A"/>
    <w:rsid w:val="00CC525C"/>
    <w:rsid w:val="00CC533C"/>
    <w:rsid w:val="00CC6916"/>
    <w:rsid w:val="00CC6ABA"/>
    <w:rsid w:val="00CC6DFA"/>
    <w:rsid w:val="00CC6E3F"/>
    <w:rsid w:val="00CC6FD6"/>
    <w:rsid w:val="00CC714C"/>
    <w:rsid w:val="00CC7337"/>
    <w:rsid w:val="00CC744E"/>
    <w:rsid w:val="00CC7AFC"/>
    <w:rsid w:val="00CC7EA8"/>
    <w:rsid w:val="00CD0CF7"/>
    <w:rsid w:val="00CD0FCC"/>
    <w:rsid w:val="00CD1158"/>
    <w:rsid w:val="00CD12CE"/>
    <w:rsid w:val="00CD190D"/>
    <w:rsid w:val="00CD209B"/>
    <w:rsid w:val="00CD2689"/>
    <w:rsid w:val="00CD2719"/>
    <w:rsid w:val="00CD2B5D"/>
    <w:rsid w:val="00CD2CEC"/>
    <w:rsid w:val="00CD3C17"/>
    <w:rsid w:val="00CD3F5F"/>
    <w:rsid w:val="00CD3F90"/>
    <w:rsid w:val="00CD3FF4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D776B"/>
    <w:rsid w:val="00CE0032"/>
    <w:rsid w:val="00CE0801"/>
    <w:rsid w:val="00CE0CEF"/>
    <w:rsid w:val="00CE0D22"/>
    <w:rsid w:val="00CE0E25"/>
    <w:rsid w:val="00CE1095"/>
    <w:rsid w:val="00CE1160"/>
    <w:rsid w:val="00CE12C5"/>
    <w:rsid w:val="00CE23A2"/>
    <w:rsid w:val="00CE301D"/>
    <w:rsid w:val="00CE30AD"/>
    <w:rsid w:val="00CE34BB"/>
    <w:rsid w:val="00CE3699"/>
    <w:rsid w:val="00CE3C4E"/>
    <w:rsid w:val="00CE56B6"/>
    <w:rsid w:val="00CE57E0"/>
    <w:rsid w:val="00CE58B3"/>
    <w:rsid w:val="00CE59DE"/>
    <w:rsid w:val="00CE634F"/>
    <w:rsid w:val="00CE65EB"/>
    <w:rsid w:val="00CE69AF"/>
    <w:rsid w:val="00CE6A0B"/>
    <w:rsid w:val="00CE6BF0"/>
    <w:rsid w:val="00CE6CF1"/>
    <w:rsid w:val="00CE720B"/>
    <w:rsid w:val="00CE7363"/>
    <w:rsid w:val="00CE79C7"/>
    <w:rsid w:val="00CE7B3B"/>
    <w:rsid w:val="00CE7C97"/>
    <w:rsid w:val="00CF04A1"/>
    <w:rsid w:val="00CF06C1"/>
    <w:rsid w:val="00CF0B56"/>
    <w:rsid w:val="00CF0BCB"/>
    <w:rsid w:val="00CF0CF4"/>
    <w:rsid w:val="00CF0EFD"/>
    <w:rsid w:val="00CF0F9D"/>
    <w:rsid w:val="00CF1767"/>
    <w:rsid w:val="00CF17F1"/>
    <w:rsid w:val="00CF1F28"/>
    <w:rsid w:val="00CF1FBB"/>
    <w:rsid w:val="00CF27C5"/>
    <w:rsid w:val="00CF28DF"/>
    <w:rsid w:val="00CF3649"/>
    <w:rsid w:val="00CF3C80"/>
    <w:rsid w:val="00CF47D3"/>
    <w:rsid w:val="00CF4C2B"/>
    <w:rsid w:val="00CF4E9E"/>
    <w:rsid w:val="00CF55B9"/>
    <w:rsid w:val="00CF5DE9"/>
    <w:rsid w:val="00CF615A"/>
    <w:rsid w:val="00CF62B3"/>
    <w:rsid w:val="00CF6C34"/>
    <w:rsid w:val="00CF6C62"/>
    <w:rsid w:val="00CF6DDD"/>
    <w:rsid w:val="00CF6ED9"/>
    <w:rsid w:val="00CF70D9"/>
    <w:rsid w:val="00CF7869"/>
    <w:rsid w:val="00CF7DB9"/>
    <w:rsid w:val="00D002F4"/>
    <w:rsid w:val="00D00335"/>
    <w:rsid w:val="00D010D7"/>
    <w:rsid w:val="00D0195E"/>
    <w:rsid w:val="00D01E4E"/>
    <w:rsid w:val="00D021FA"/>
    <w:rsid w:val="00D0266F"/>
    <w:rsid w:val="00D0273B"/>
    <w:rsid w:val="00D02CFB"/>
    <w:rsid w:val="00D03231"/>
    <w:rsid w:val="00D034BC"/>
    <w:rsid w:val="00D0392F"/>
    <w:rsid w:val="00D03AB6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68C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DBA"/>
    <w:rsid w:val="00D07E95"/>
    <w:rsid w:val="00D10635"/>
    <w:rsid w:val="00D1099C"/>
    <w:rsid w:val="00D10B33"/>
    <w:rsid w:val="00D10E52"/>
    <w:rsid w:val="00D10E82"/>
    <w:rsid w:val="00D11788"/>
    <w:rsid w:val="00D11E94"/>
    <w:rsid w:val="00D129A5"/>
    <w:rsid w:val="00D12D66"/>
    <w:rsid w:val="00D12FE8"/>
    <w:rsid w:val="00D130AC"/>
    <w:rsid w:val="00D13B54"/>
    <w:rsid w:val="00D13DCE"/>
    <w:rsid w:val="00D13FBE"/>
    <w:rsid w:val="00D14108"/>
    <w:rsid w:val="00D14CDF"/>
    <w:rsid w:val="00D15766"/>
    <w:rsid w:val="00D165AE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3B6D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6E0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09E6"/>
    <w:rsid w:val="00D31006"/>
    <w:rsid w:val="00D312F4"/>
    <w:rsid w:val="00D31394"/>
    <w:rsid w:val="00D31AA4"/>
    <w:rsid w:val="00D31FC3"/>
    <w:rsid w:val="00D32168"/>
    <w:rsid w:val="00D32BFA"/>
    <w:rsid w:val="00D33066"/>
    <w:rsid w:val="00D330E4"/>
    <w:rsid w:val="00D33182"/>
    <w:rsid w:val="00D33186"/>
    <w:rsid w:val="00D3352F"/>
    <w:rsid w:val="00D33683"/>
    <w:rsid w:val="00D33985"/>
    <w:rsid w:val="00D33AD2"/>
    <w:rsid w:val="00D33BBB"/>
    <w:rsid w:val="00D33BD7"/>
    <w:rsid w:val="00D341FE"/>
    <w:rsid w:val="00D34345"/>
    <w:rsid w:val="00D34783"/>
    <w:rsid w:val="00D34829"/>
    <w:rsid w:val="00D34D7D"/>
    <w:rsid w:val="00D34F45"/>
    <w:rsid w:val="00D3534D"/>
    <w:rsid w:val="00D35699"/>
    <w:rsid w:val="00D35966"/>
    <w:rsid w:val="00D35D27"/>
    <w:rsid w:val="00D35F5F"/>
    <w:rsid w:val="00D36014"/>
    <w:rsid w:val="00D367E0"/>
    <w:rsid w:val="00D4024A"/>
    <w:rsid w:val="00D40779"/>
    <w:rsid w:val="00D412D6"/>
    <w:rsid w:val="00D41601"/>
    <w:rsid w:val="00D41753"/>
    <w:rsid w:val="00D41D17"/>
    <w:rsid w:val="00D41FDF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CE7"/>
    <w:rsid w:val="00D44EF6"/>
    <w:rsid w:val="00D4508C"/>
    <w:rsid w:val="00D45EFA"/>
    <w:rsid w:val="00D461F1"/>
    <w:rsid w:val="00D46A26"/>
    <w:rsid w:val="00D46A45"/>
    <w:rsid w:val="00D46B5D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B4A"/>
    <w:rsid w:val="00D50FFB"/>
    <w:rsid w:val="00D510DF"/>
    <w:rsid w:val="00D511EE"/>
    <w:rsid w:val="00D511F2"/>
    <w:rsid w:val="00D51291"/>
    <w:rsid w:val="00D514F6"/>
    <w:rsid w:val="00D51F07"/>
    <w:rsid w:val="00D51F62"/>
    <w:rsid w:val="00D526FE"/>
    <w:rsid w:val="00D5278C"/>
    <w:rsid w:val="00D52C36"/>
    <w:rsid w:val="00D52EFE"/>
    <w:rsid w:val="00D530ED"/>
    <w:rsid w:val="00D531CD"/>
    <w:rsid w:val="00D53272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BF5"/>
    <w:rsid w:val="00D56D89"/>
    <w:rsid w:val="00D56E9F"/>
    <w:rsid w:val="00D57369"/>
    <w:rsid w:val="00D57430"/>
    <w:rsid w:val="00D57540"/>
    <w:rsid w:val="00D5760E"/>
    <w:rsid w:val="00D576B1"/>
    <w:rsid w:val="00D577EE"/>
    <w:rsid w:val="00D57B5C"/>
    <w:rsid w:val="00D601E3"/>
    <w:rsid w:val="00D60737"/>
    <w:rsid w:val="00D6079B"/>
    <w:rsid w:val="00D60D6B"/>
    <w:rsid w:val="00D613CB"/>
    <w:rsid w:val="00D61E69"/>
    <w:rsid w:val="00D61FE5"/>
    <w:rsid w:val="00D62126"/>
    <w:rsid w:val="00D623CB"/>
    <w:rsid w:val="00D62960"/>
    <w:rsid w:val="00D62BC8"/>
    <w:rsid w:val="00D62BD5"/>
    <w:rsid w:val="00D633C5"/>
    <w:rsid w:val="00D635C5"/>
    <w:rsid w:val="00D63743"/>
    <w:rsid w:val="00D63CD4"/>
    <w:rsid w:val="00D63D09"/>
    <w:rsid w:val="00D640D3"/>
    <w:rsid w:val="00D64118"/>
    <w:rsid w:val="00D64B4A"/>
    <w:rsid w:val="00D65137"/>
    <w:rsid w:val="00D65F38"/>
    <w:rsid w:val="00D66260"/>
    <w:rsid w:val="00D66AB9"/>
    <w:rsid w:val="00D66E80"/>
    <w:rsid w:val="00D66F12"/>
    <w:rsid w:val="00D66F44"/>
    <w:rsid w:val="00D675D1"/>
    <w:rsid w:val="00D67624"/>
    <w:rsid w:val="00D678F2"/>
    <w:rsid w:val="00D701D1"/>
    <w:rsid w:val="00D705F3"/>
    <w:rsid w:val="00D7068C"/>
    <w:rsid w:val="00D708E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3BFA"/>
    <w:rsid w:val="00D740EA"/>
    <w:rsid w:val="00D744AD"/>
    <w:rsid w:val="00D747A5"/>
    <w:rsid w:val="00D74A04"/>
    <w:rsid w:val="00D74A6D"/>
    <w:rsid w:val="00D74F61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77E22"/>
    <w:rsid w:val="00D81031"/>
    <w:rsid w:val="00D81080"/>
    <w:rsid w:val="00D816E2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3C2E"/>
    <w:rsid w:val="00D8466D"/>
    <w:rsid w:val="00D848F7"/>
    <w:rsid w:val="00D84AF7"/>
    <w:rsid w:val="00D84E79"/>
    <w:rsid w:val="00D84FDF"/>
    <w:rsid w:val="00D857ED"/>
    <w:rsid w:val="00D85E22"/>
    <w:rsid w:val="00D8612D"/>
    <w:rsid w:val="00D864CB"/>
    <w:rsid w:val="00D86CA3"/>
    <w:rsid w:val="00D872F8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26C4"/>
    <w:rsid w:val="00D92AFF"/>
    <w:rsid w:val="00D92FBE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4F7D"/>
    <w:rsid w:val="00D9561C"/>
    <w:rsid w:val="00D965FF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5BC"/>
    <w:rsid w:val="00DA160D"/>
    <w:rsid w:val="00DA166F"/>
    <w:rsid w:val="00DA183A"/>
    <w:rsid w:val="00DA1840"/>
    <w:rsid w:val="00DA1924"/>
    <w:rsid w:val="00DA1AED"/>
    <w:rsid w:val="00DA1C90"/>
    <w:rsid w:val="00DA1D62"/>
    <w:rsid w:val="00DA1DD8"/>
    <w:rsid w:val="00DA20FF"/>
    <w:rsid w:val="00DA2490"/>
    <w:rsid w:val="00DA249E"/>
    <w:rsid w:val="00DA267C"/>
    <w:rsid w:val="00DA280F"/>
    <w:rsid w:val="00DA306A"/>
    <w:rsid w:val="00DA30D5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635"/>
    <w:rsid w:val="00DA56FE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A4C"/>
    <w:rsid w:val="00DB2D71"/>
    <w:rsid w:val="00DB30B8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134"/>
    <w:rsid w:val="00DC1793"/>
    <w:rsid w:val="00DC18A5"/>
    <w:rsid w:val="00DC1F71"/>
    <w:rsid w:val="00DC2627"/>
    <w:rsid w:val="00DC2AB3"/>
    <w:rsid w:val="00DC2FCB"/>
    <w:rsid w:val="00DC31E8"/>
    <w:rsid w:val="00DC33EA"/>
    <w:rsid w:val="00DC4065"/>
    <w:rsid w:val="00DC4098"/>
    <w:rsid w:val="00DC4105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9B"/>
    <w:rsid w:val="00DD0DD8"/>
    <w:rsid w:val="00DD0E7D"/>
    <w:rsid w:val="00DD0E9B"/>
    <w:rsid w:val="00DD11B3"/>
    <w:rsid w:val="00DD1429"/>
    <w:rsid w:val="00DD16B4"/>
    <w:rsid w:val="00DD19D4"/>
    <w:rsid w:val="00DD1D97"/>
    <w:rsid w:val="00DD1ECB"/>
    <w:rsid w:val="00DD1EFD"/>
    <w:rsid w:val="00DD21D1"/>
    <w:rsid w:val="00DD2EA0"/>
    <w:rsid w:val="00DD3E1A"/>
    <w:rsid w:val="00DD3E7A"/>
    <w:rsid w:val="00DD3FC2"/>
    <w:rsid w:val="00DD487D"/>
    <w:rsid w:val="00DD4BA9"/>
    <w:rsid w:val="00DD58B2"/>
    <w:rsid w:val="00DD5E3D"/>
    <w:rsid w:val="00DD5EC2"/>
    <w:rsid w:val="00DD5EFC"/>
    <w:rsid w:val="00DD6437"/>
    <w:rsid w:val="00DD6469"/>
    <w:rsid w:val="00DD68C0"/>
    <w:rsid w:val="00DD692C"/>
    <w:rsid w:val="00DD711B"/>
    <w:rsid w:val="00DD7808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189B"/>
    <w:rsid w:val="00DE1FFA"/>
    <w:rsid w:val="00DE2744"/>
    <w:rsid w:val="00DE2A8F"/>
    <w:rsid w:val="00DE2BBC"/>
    <w:rsid w:val="00DE3563"/>
    <w:rsid w:val="00DE3B61"/>
    <w:rsid w:val="00DE3CF3"/>
    <w:rsid w:val="00DE3E87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0FE2"/>
    <w:rsid w:val="00DF1429"/>
    <w:rsid w:val="00DF147A"/>
    <w:rsid w:val="00DF18F9"/>
    <w:rsid w:val="00DF2107"/>
    <w:rsid w:val="00DF2458"/>
    <w:rsid w:val="00DF26B2"/>
    <w:rsid w:val="00DF291A"/>
    <w:rsid w:val="00DF2BE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768"/>
    <w:rsid w:val="00DF58F2"/>
    <w:rsid w:val="00DF5EA0"/>
    <w:rsid w:val="00DF6307"/>
    <w:rsid w:val="00DF6827"/>
    <w:rsid w:val="00DF6FD5"/>
    <w:rsid w:val="00DF7141"/>
    <w:rsid w:val="00DF747F"/>
    <w:rsid w:val="00DF786E"/>
    <w:rsid w:val="00DF7F2B"/>
    <w:rsid w:val="00DF7F73"/>
    <w:rsid w:val="00E00395"/>
    <w:rsid w:val="00E004C9"/>
    <w:rsid w:val="00E00707"/>
    <w:rsid w:val="00E00739"/>
    <w:rsid w:val="00E007E8"/>
    <w:rsid w:val="00E008A0"/>
    <w:rsid w:val="00E00DFC"/>
    <w:rsid w:val="00E00E95"/>
    <w:rsid w:val="00E01AB8"/>
    <w:rsid w:val="00E02169"/>
    <w:rsid w:val="00E02202"/>
    <w:rsid w:val="00E022F4"/>
    <w:rsid w:val="00E02B9E"/>
    <w:rsid w:val="00E02BEB"/>
    <w:rsid w:val="00E030F8"/>
    <w:rsid w:val="00E0324C"/>
    <w:rsid w:val="00E0387D"/>
    <w:rsid w:val="00E03B55"/>
    <w:rsid w:val="00E03E72"/>
    <w:rsid w:val="00E03F2F"/>
    <w:rsid w:val="00E040D4"/>
    <w:rsid w:val="00E045E9"/>
    <w:rsid w:val="00E04664"/>
    <w:rsid w:val="00E0525F"/>
    <w:rsid w:val="00E05600"/>
    <w:rsid w:val="00E057BD"/>
    <w:rsid w:val="00E05CA4"/>
    <w:rsid w:val="00E06C2F"/>
    <w:rsid w:val="00E06C7B"/>
    <w:rsid w:val="00E07419"/>
    <w:rsid w:val="00E10015"/>
    <w:rsid w:val="00E100B3"/>
    <w:rsid w:val="00E101CD"/>
    <w:rsid w:val="00E101F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4E4D"/>
    <w:rsid w:val="00E14E75"/>
    <w:rsid w:val="00E1560C"/>
    <w:rsid w:val="00E15C15"/>
    <w:rsid w:val="00E16080"/>
    <w:rsid w:val="00E161F9"/>
    <w:rsid w:val="00E16D84"/>
    <w:rsid w:val="00E1725A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E9F"/>
    <w:rsid w:val="00E22F4E"/>
    <w:rsid w:val="00E23728"/>
    <w:rsid w:val="00E23CA3"/>
    <w:rsid w:val="00E23CBB"/>
    <w:rsid w:val="00E23E20"/>
    <w:rsid w:val="00E23EA8"/>
    <w:rsid w:val="00E24303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3A4"/>
    <w:rsid w:val="00E26694"/>
    <w:rsid w:val="00E266F3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759"/>
    <w:rsid w:val="00E32ECC"/>
    <w:rsid w:val="00E332D2"/>
    <w:rsid w:val="00E339CB"/>
    <w:rsid w:val="00E344FF"/>
    <w:rsid w:val="00E34BA5"/>
    <w:rsid w:val="00E34FAE"/>
    <w:rsid w:val="00E355F1"/>
    <w:rsid w:val="00E358D8"/>
    <w:rsid w:val="00E35A7C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4A1"/>
    <w:rsid w:val="00E408EE"/>
    <w:rsid w:val="00E409F8"/>
    <w:rsid w:val="00E40EEB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75B"/>
    <w:rsid w:val="00E44803"/>
    <w:rsid w:val="00E45122"/>
    <w:rsid w:val="00E45355"/>
    <w:rsid w:val="00E45481"/>
    <w:rsid w:val="00E45F2A"/>
    <w:rsid w:val="00E464CC"/>
    <w:rsid w:val="00E46960"/>
    <w:rsid w:val="00E46B48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B03"/>
    <w:rsid w:val="00E53CCD"/>
    <w:rsid w:val="00E5422F"/>
    <w:rsid w:val="00E54247"/>
    <w:rsid w:val="00E543B9"/>
    <w:rsid w:val="00E543FE"/>
    <w:rsid w:val="00E544AD"/>
    <w:rsid w:val="00E546C6"/>
    <w:rsid w:val="00E54FB5"/>
    <w:rsid w:val="00E5515D"/>
    <w:rsid w:val="00E554DF"/>
    <w:rsid w:val="00E557EE"/>
    <w:rsid w:val="00E56805"/>
    <w:rsid w:val="00E56C70"/>
    <w:rsid w:val="00E56EB0"/>
    <w:rsid w:val="00E56FC9"/>
    <w:rsid w:val="00E573E5"/>
    <w:rsid w:val="00E57CD2"/>
    <w:rsid w:val="00E60B53"/>
    <w:rsid w:val="00E60C36"/>
    <w:rsid w:val="00E60CDE"/>
    <w:rsid w:val="00E61092"/>
    <w:rsid w:val="00E61158"/>
    <w:rsid w:val="00E615C5"/>
    <w:rsid w:val="00E61719"/>
    <w:rsid w:val="00E61AC0"/>
    <w:rsid w:val="00E61B37"/>
    <w:rsid w:val="00E61C97"/>
    <w:rsid w:val="00E61FCC"/>
    <w:rsid w:val="00E6255D"/>
    <w:rsid w:val="00E62594"/>
    <w:rsid w:val="00E62A7E"/>
    <w:rsid w:val="00E62EF7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0CA"/>
    <w:rsid w:val="00E672BF"/>
    <w:rsid w:val="00E67908"/>
    <w:rsid w:val="00E67BC5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E92"/>
    <w:rsid w:val="00E73F72"/>
    <w:rsid w:val="00E74566"/>
    <w:rsid w:val="00E745F3"/>
    <w:rsid w:val="00E74C0D"/>
    <w:rsid w:val="00E74D2D"/>
    <w:rsid w:val="00E7558D"/>
    <w:rsid w:val="00E756E2"/>
    <w:rsid w:val="00E760F3"/>
    <w:rsid w:val="00E761CF"/>
    <w:rsid w:val="00E7668E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2AF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DC"/>
    <w:rsid w:val="00E850ED"/>
    <w:rsid w:val="00E852D7"/>
    <w:rsid w:val="00E85722"/>
    <w:rsid w:val="00E85894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2E"/>
    <w:rsid w:val="00E907D7"/>
    <w:rsid w:val="00E90870"/>
    <w:rsid w:val="00E90B52"/>
    <w:rsid w:val="00E90DDF"/>
    <w:rsid w:val="00E913B8"/>
    <w:rsid w:val="00E913E3"/>
    <w:rsid w:val="00E915F7"/>
    <w:rsid w:val="00E91681"/>
    <w:rsid w:val="00E917CC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A2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12D"/>
    <w:rsid w:val="00EA0334"/>
    <w:rsid w:val="00EA0513"/>
    <w:rsid w:val="00EA0779"/>
    <w:rsid w:val="00EA0A24"/>
    <w:rsid w:val="00EA0B89"/>
    <w:rsid w:val="00EA0EF9"/>
    <w:rsid w:val="00EA11E1"/>
    <w:rsid w:val="00EA1634"/>
    <w:rsid w:val="00EA1979"/>
    <w:rsid w:val="00EA1EC4"/>
    <w:rsid w:val="00EA204E"/>
    <w:rsid w:val="00EA29A2"/>
    <w:rsid w:val="00EA3B4A"/>
    <w:rsid w:val="00EA3BC2"/>
    <w:rsid w:val="00EA3D6C"/>
    <w:rsid w:val="00EA4A02"/>
    <w:rsid w:val="00EA4D9C"/>
    <w:rsid w:val="00EA4EBB"/>
    <w:rsid w:val="00EA4F76"/>
    <w:rsid w:val="00EA52E9"/>
    <w:rsid w:val="00EA654C"/>
    <w:rsid w:val="00EA6884"/>
    <w:rsid w:val="00EA74B3"/>
    <w:rsid w:val="00EA797A"/>
    <w:rsid w:val="00EA7B47"/>
    <w:rsid w:val="00EA7D55"/>
    <w:rsid w:val="00EB01D8"/>
    <w:rsid w:val="00EB0326"/>
    <w:rsid w:val="00EB0435"/>
    <w:rsid w:val="00EB0439"/>
    <w:rsid w:val="00EB0F01"/>
    <w:rsid w:val="00EB1268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26C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919"/>
    <w:rsid w:val="00EB4BF7"/>
    <w:rsid w:val="00EB4E4E"/>
    <w:rsid w:val="00EB4F50"/>
    <w:rsid w:val="00EB4F7A"/>
    <w:rsid w:val="00EB5507"/>
    <w:rsid w:val="00EB5710"/>
    <w:rsid w:val="00EB5E27"/>
    <w:rsid w:val="00EB6136"/>
    <w:rsid w:val="00EB6367"/>
    <w:rsid w:val="00EB66D3"/>
    <w:rsid w:val="00EB6CD7"/>
    <w:rsid w:val="00EB714A"/>
    <w:rsid w:val="00EB73AB"/>
    <w:rsid w:val="00EB74C2"/>
    <w:rsid w:val="00EB753B"/>
    <w:rsid w:val="00EB76B3"/>
    <w:rsid w:val="00EC075E"/>
    <w:rsid w:val="00EC0914"/>
    <w:rsid w:val="00EC0942"/>
    <w:rsid w:val="00EC0944"/>
    <w:rsid w:val="00EC0CD4"/>
    <w:rsid w:val="00EC159C"/>
    <w:rsid w:val="00EC1820"/>
    <w:rsid w:val="00EC1837"/>
    <w:rsid w:val="00EC1871"/>
    <w:rsid w:val="00EC18B1"/>
    <w:rsid w:val="00EC1B84"/>
    <w:rsid w:val="00EC1D29"/>
    <w:rsid w:val="00EC221D"/>
    <w:rsid w:val="00EC258D"/>
    <w:rsid w:val="00EC26F0"/>
    <w:rsid w:val="00EC2AAB"/>
    <w:rsid w:val="00EC2C5F"/>
    <w:rsid w:val="00EC2F6F"/>
    <w:rsid w:val="00EC3440"/>
    <w:rsid w:val="00EC3605"/>
    <w:rsid w:val="00EC366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75D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7FA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2E7"/>
    <w:rsid w:val="00EE0574"/>
    <w:rsid w:val="00EE0C60"/>
    <w:rsid w:val="00EE11BB"/>
    <w:rsid w:val="00EE1316"/>
    <w:rsid w:val="00EE14D3"/>
    <w:rsid w:val="00EE1534"/>
    <w:rsid w:val="00EE24A1"/>
    <w:rsid w:val="00EE287F"/>
    <w:rsid w:val="00EE2BFB"/>
    <w:rsid w:val="00EE2CF7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7DC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B88"/>
    <w:rsid w:val="00EF0C79"/>
    <w:rsid w:val="00EF0DD3"/>
    <w:rsid w:val="00EF0EC9"/>
    <w:rsid w:val="00EF1076"/>
    <w:rsid w:val="00EF1324"/>
    <w:rsid w:val="00EF15FA"/>
    <w:rsid w:val="00EF1B2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1A8"/>
    <w:rsid w:val="00EF72DD"/>
    <w:rsid w:val="00EF7408"/>
    <w:rsid w:val="00EF7A30"/>
    <w:rsid w:val="00EF7C40"/>
    <w:rsid w:val="00F00086"/>
    <w:rsid w:val="00F00144"/>
    <w:rsid w:val="00F0026A"/>
    <w:rsid w:val="00F0048B"/>
    <w:rsid w:val="00F0081C"/>
    <w:rsid w:val="00F008AB"/>
    <w:rsid w:val="00F008E0"/>
    <w:rsid w:val="00F00B7D"/>
    <w:rsid w:val="00F011A7"/>
    <w:rsid w:val="00F01881"/>
    <w:rsid w:val="00F01CDE"/>
    <w:rsid w:val="00F01CE8"/>
    <w:rsid w:val="00F01D77"/>
    <w:rsid w:val="00F01E06"/>
    <w:rsid w:val="00F022BA"/>
    <w:rsid w:val="00F02805"/>
    <w:rsid w:val="00F028E9"/>
    <w:rsid w:val="00F02CFF"/>
    <w:rsid w:val="00F03BE4"/>
    <w:rsid w:val="00F03DBA"/>
    <w:rsid w:val="00F03EC1"/>
    <w:rsid w:val="00F04825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A53"/>
    <w:rsid w:val="00F10EA1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479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585"/>
    <w:rsid w:val="00F148B5"/>
    <w:rsid w:val="00F14F0C"/>
    <w:rsid w:val="00F1540F"/>
    <w:rsid w:val="00F15415"/>
    <w:rsid w:val="00F15B1C"/>
    <w:rsid w:val="00F15E54"/>
    <w:rsid w:val="00F16352"/>
    <w:rsid w:val="00F16DE8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A04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6E2"/>
    <w:rsid w:val="00F25A2F"/>
    <w:rsid w:val="00F25D3B"/>
    <w:rsid w:val="00F25D6A"/>
    <w:rsid w:val="00F2677F"/>
    <w:rsid w:val="00F26C37"/>
    <w:rsid w:val="00F275A7"/>
    <w:rsid w:val="00F27720"/>
    <w:rsid w:val="00F27984"/>
    <w:rsid w:val="00F27F70"/>
    <w:rsid w:val="00F27F85"/>
    <w:rsid w:val="00F302E4"/>
    <w:rsid w:val="00F30335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21D"/>
    <w:rsid w:val="00F36769"/>
    <w:rsid w:val="00F369AB"/>
    <w:rsid w:val="00F36B83"/>
    <w:rsid w:val="00F37089"/>
    <w:rsid w:val="00F379B4"/>
    <w:rsid w:val="00F37D46"/>
    <w:rsid w:val="00F40284"/>
    <w:rsid w:val="00F4046D"/>
    <w:rsid w:val="00F40498"/>
    <w:rsid w:val="00F40C2B"/>
    <w:rsid w:val="00F40D6B"/>
    <w:rsid w:val="00F40E2C"/>
    <w:rsid w:val="00F41411"/>
    <w:rsid w:val="00F42BF1"/>
    <w:rsid w:val="00F43496"/>
    <w:rsid w:val="00F43BC8"/>
    <w:rsid w:val="00F440C8"/>
    <w:rsid w:val="00F44889"/>
    <w:rsid w:val="00F44C4B"/>
    <w:rsid w:val="00F45028"/>
    <w:rsid w:val="00F45B0D"/>
    <w:rsid w:val="00F45E4D"/>
    <w:rsid w:val="00F461AB"/>
    <w:rsid w:val="00F463C0"/>
    <w:rsid w:val="00F4644D"/>
    <w:rsid w:val="00F46FD7"/>
    <w:rsid w:val="00F47144"/>
    <w:rsid w:val="00F47776"/>
    <w:rsid w:val="00F47BF6"/>
    <w:rsid w:val="00F47C45"/>
    <w:rsid w:val="00F47E48"/>
    <w:rsid w:val="00F47EC1"/>
    <w:rsid w:val="00F47F26"/>
    <w:rsid w:val="00F5037E"/>
    <w:rsid w:val="00F50489"/>
    <w:rsid w:val="00F50723"/>
    <w:rsid w:val="00F507A7"/>
    <w:rsid w:val="00F50C0E"/>
    <w:rsid w:val="00F50DFA"/>
    <w:rsid w:val="00F50E36"/>
    <w:rsid w:val="00F510BD"/>
    <w:rsid w:val="00F519BC"/>
    <w:rsid w:val="00F51A1D"/>
    <w:rsid w:val="00F51EE8"/>
    <w:rsid w:val="00F51F89"/>
    <w:rsid w:val="00F51F93"/>
    <w:rsid w:val="00F522FD"/>
    <w:rsid w:val="00F52539"/>
    <w:rsid w:val="00F52A6C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4EA9"/>
    <w:rsid w:val="00F5518B"/>
    <w:rsid w:val="00F5524F"/>
    <w:rsid w:val="00F55276"/>
    <w:rsid w:val="00F553A7"/>
    <w:rsid w:val="00F55D05"/>
    <w:rsid w:val="00F56238"/>
    <w:rsid w:val="00F56772"/>
    <w:rsid w:val="00F567FA"/>
    <w:rsid w:val="00F568EC"/>
    <w:rsid w:val="00F5696F"/>
    <w:rsid w:val="00F5706E"/>
    <w:rsid w:val="00F5714F"/>
    <w:rsid w:val="00F57AC4"/>
    <w:rsid w:val="00F57F10"/>
    <w:rsid w:val="00F600AA"/>
    <w:rsid w:val="00F601F3"/>
    <w:rsid w:val="00F604CA"/>
    <w:rsid w:val="00F6050D"/>
    <w:rsid w:val="00F60AA0"/>
    <w:rsid w:val="00F60BF6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19F"/>
    <w:rsid w:val="00F66210"/>
    <w:rsid w:val="00F66787"/>
    <w:rsid w:val="00F66E5A"/>
    <w:rsid w:val="00F670F8"/>
    <w:rsid w:val="00F6721B"/>
    <w:rsid w:val="00F67257"/>
    <w:rsid w:val="00F67412"/>
    <w:rsid w:val="00F675CF"/>
    <w:rsid w:val="00F67636"/>
    <w:rsid w:val="00F67FCA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47EB"/>
    <w:rsid w:val="00F7490A"/>
    <w:rsid w:val="00F74F5B"/>
    <w:rsid w:val="00F75138"/>
    <w:rsid w:val="00F756D0"/>
    <w:rsid w:val="00F759A1"/>
    <w:rsid w:val="00F763AB"/>
    <w:rsid w:val="00F76452"/>
    <w:rsid w:val="00F76460"/>
    <w:rsid w:val="00F765B8"/>
    <w:rsid w:val="00F76660"/>
    <w:rsid w:val="00F769B1"/>
    <w:rsid w:val="00F76C5D"/>
    <w:rsid w:val="00F77B17"/>
    <w:rsid w:val="00F77D62"/>
    <w:rsid w:val="00F804C0"/>
    <w:rsid w:val="00F80617"/>
    <w:rsid w:val="00F80D00"/>
    <w:rsid w:val="00F810A6"/>
    <w:rsid w:val="00F814E4"/>
    <w:rsid w:val="00F82607"/>
    <w:rsid w:val="00F82857"/>
    <w:rsid w:val="00F82E99"/>
    <w:rsid w:val="00F832A8"/>
    <w:rsid w:val="00F84339"/>
    <w:rsid w:val="00F84D45"/>
    <w:rsid w:val="00F852AA"/>
    <w:rsid w:val="00F85601"/>
    <w:rsid w:val="00F8576F"/>
    <w:rsid w:val="00F8586D"/>
    <w:rsid w:val="00F858EF"/>
    <w:rsid w:val="00F85B6D"/>
    <w:rsid w:val="00F860E6"/>
    <w:rsid w:val="00F86963"/>
    <w:rsid w:val="00F86A92"/>
    <w:rsid w:val="00F8706A"/>
    <w:rsid w:val="00F870A9"/>
    <w:rsid w:val="00F87394"/>
    <w:rsid w:val="00F875EA"/>
    <w:rsid w:val="00F87AA4"/>
    <w:rsid w:val="00F87C10"/>
    <w:rsid w:val="00F904F4"/>
    <w:rsid w:val="00F905C9"/>
    <w:rsid w:val="00F90691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842"/>
    <w:rsid w:val="00F92AB0"/>
    <w:rsid w:val="00F92C41"/>
    <w:rsid w:val="00F92D6A"/>
    <w:rsid w:val="00F92FA4"/>
    <w:rsid w:val="00F9307C"/>
    <w:rsid w:val="00F93297"/>
    <w:rsid w:val="00F933D6"/>
    <w:rsid w:val="00F93C1C"/>
    <w:rsid w:val="00F93EA0"/>
    <w:rsid w:val="00F93FC2"/>
    <w:rsid w:val="00F9414D"/>
    <w:rsid w:val="00F942DB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7EB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06A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2E5B"/>
    <w:rsid w:val="00FA4573"/>
    <w:rsid w:val="00FA4608"/>
    <w:rsid w:val="00FA46B8"/>
    <w:rsid w:val="00FA4C91"/>
    <w:rsid w:val="00FA4F8A"/>
    <w:rsid w:val="00FA534F"/>
    <w:rsid w:val="00FA5718"/>
    <w:rsid w:val="00FA57B2"/>
    <w:rsid w:val="00FA5D05"/>
    <w:rsid w:val="00FA5F07"/>
    <w:rsid w:val="00FA65A7"/>
    <w:rsid w:val="00FA6AAB"/>
    <w:rsid w:val="00FA6AB9"/>
    <w:rsid w:val="00FA7026"/>
    <w:rsid w:val="00FA7794"/>
    <w:rsid w:val="00FB004B"/>
    <w:rsid w:val="00FB0226"/>
    <w:rsid w:val="00FB0352"/>
    <w:rsid w:val="00FB06FF"/>
    <w:rsid w:val="00FB09C2"/>
    <w:rsid w:val="00FB1A8D"/>
    <w:rsid w:val="00FB1B36"/>
    <w:rsid w:val="00FB2A94"/>
    <w:rsid w:val="00FB2CC6"/>
    <w:rsid w:val="00FB2E49"/>
    <w:rsid w:val="00FB2FBC"/>
    <w:rsid w:val="00FB2FDB"/>
    <w:rsid w:val="00FB3056"/>
    <w:rsid w:val="00FB30AE"/>
    <w:rsid w:val="00FB30C1"/>
    <w:rsid w:val="00FB32E1"/>
    <w:rsid w:val="00FB3BEB"/>
    <w:rsid w:val="00FB3CC3"/>
    <w:rsid w:val="00FB3D15"/>
    <w:rsid w:val="00FB3ED0"/>
    <w:rsid w:val="00FB3FAB"/>
    <w:rsid w:val="00FB417F"/>
    <w:rsid w:val="00FB46BC"/>
    <w:rsid w:val="00FB4894"/>
    <w:rsid w:val="00FB4D2E"/>
    <w:rsid w:val="00FB4F4A"/>
    <w:rsid w:val="00FB5008"/>
    <w:rsid w:val="00FB5356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27C"/>
    <w:rsid w:val="00FC483D"/>
    <w:rsid w:val="00FC5B1E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731"/>
    <w:rsid w:val="00FD0B21"/>
    <w:rsid w:val="00FD0DB5"/>
    <w:rsid w:val="00FD0E5A"/>
    <w:rsid w:val="00FD0F27"/>
    <w:rsid w:val="00FD191E"/>
    <w:rsid w:val="00FD1942"/>
    <w:rsid w:val="00FD21DD"/>
    <w:rsid w:val="00FD2841"/>
    <w:rsid w:val="00FD2B31"/>
    <w:rsid w:val="00FD2C37"/>
    <w:rsid w:val="00FD3990"/>
    <w:rsid w:val="00FD3A42"/>
    <w:rsid w:val="00FD3AED"/>
    <w:rsid w:val="00FD3C34"/>
    <w:rsid w:val="00FD44E9"/>
    <w:rsid w:val="00FD48EE"/>
    <w:rsid w:val="00FD4917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1A92"/>
    <w:rsid w:val="00FE2214"/>
    <w:rsid w:val="00FE2A31"/>
    <w:rsid w:val="00FE2BEB"/>
    <w:rsid w:val="00FE3030"/>
    <w:rsid w:val="00FE308A"/>
    <w:rsid w:val="00FE3281"/>
    <w:rsid w:val="00FE3372"/>
    <w:rsid w:val="00FE397C"/>
    <w:rsid w:val="00FE39C5"/>
    <w:rsid w:val="00FE3A77"/>
    <w:rsid w:val="00FE3ACF"/>
    <w:rsid w:val="00FE3BA3"/>
    <w:rsid w:val="00FE3C5F"/>
    <w:rsid w:val="00FE3C9D"/>
    <w:rsid w:val="00FE3D4F"/>
    <w:rsid w:val="00FE41B1"/>
    <w:rsid w:val="00FE47DE"/>
    <w:rsid w:val="00FE4A61"/>
    <w:rsid w:val="00FE4E28"/>
    <w:rsid w:val="00FE56AA"/>
    <w:rsid w:val="00FE6308"/>
    <w:rsid w:val="00FE63BD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7CC"/>
    <w:rsid w:val="00FF0EB2"/>
    <w:rsid w:val="00FF0EC2"/>
    <w:rsid w:val="00FF137F"/>
    <w:rsid w:val="00FF1D1D"/>
    <w:rsid w:val="00FF1D3F"/>
    <w:rsid w:val="00FF1FAD"/>
    <w:rsid w:val="00FF1FCF"/>
    <w:rsid w:val="00FF243C"/>
    <w:rsid w:val="00FF24F8"/>
    <w:rsid w:val="00FF2BCA"/>
    <w:rsid w:val="00FF2CED"/>
    <w:rsid w:val="00FF31DE"/>
    <w:rsid w:val="00FF3562"/>
    <w:rsid w:val="00FF3748"/>
    <w:rsid w:val="00FF4912"/>
    <w:rsid w:val="00FF49B5"/>
    <w:rsid w:val="00FF4A45"/>
    <w:rsid w:val="00FF4B8D"/>
    <w:rsid w:val="00FF4BE0"/>
    <w:rsid w:val="00FF4FCD"/>
    <w:rsid w:val="00FF50FE"/>
    <w:rsid w:val="00FF559F"/>
    <w:rsid w:val="00FF573E"/>
    <w:rsid w:val="00FF593B"/>
    <w:rsid w:val="00FF5B67"/>
    <w:rsid w:val="00FF5F48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bedroomproducersblog.com/2012/03/30/bpb-freeware-studio-best-free-granular-vstau-plugins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nerd.com/fairlight/index.htm" TargetMode="External"/><Relationship Id="rId42" Type="http://schemas.openxmlformats.org/officeDocument/2006/relationships/hyperlink" Target="https://www.fullbucket.de/music/grainstrain.html" TargetMode="External"/><Relationship Id="rId47" Type="http://schemas.openxmlformats.org/officeDocument/2006/relationships/hyperlink" Target="https://academic-accelerator.com/encyclopedia/juce" TargetMode="External"/><Relationship Id="rId50" Type="http://schemas.openxmlformats.org/officeDocument/2006/relationships/hyperlink" Target="https://en.m.wikipedia.org/wiki/File:RGB_Cube_Show_lowgamma_cutout_a.png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thepenngazette.com/synthesizing-music-and-science/" TargetMode="External"/><Relationship Id="rId37" Type="http://schemas.openxmlformats.org/officeDocument/2006/relationships/hyperlink" Target="https://www.muzines.co.uk/articles/roland-s-10-sampling-keyboard/1426" TargetMode="External"/><Relationship Id="rId40" Type="http://schemas.openxmlformats.org/officeDocument/2006/relationships/hyperlink" Target="https://www.scribd.com/document/399694113/Ribs-manual-v1-2-3-pdf" TargetMode="External"/><Relationship Id="rId45" Type="http://schemas.openxmlformats.org/officeDocument/2006/relationships/hyperlink" Target="https://www.abc.se/~re/GranuLab/files/GranuLab.VST_2018-11-25.pdf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filebay.altervista.org/granulab-vst/?doing_wp_cron=1702285621.3285369873046875000000" TargetMode="External"/><Relationship Id="rId52" Type="http://schemas.openxmlformats.org/officeDocument/2006/relationships/hyperlink" Target="https://matkl.github.io/average-color/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www.soundonsound.com/music-business/30-years-emu" TargetMode="External"/><Relationship Id="rId43" Type="http://schemas.openxmlformats.org/officeDocument/2006/relationships/hyperlink" Target="https://www.fullbucket.de/music/dl/grainstrain_manual_1_1.pdf" TargetMode="External"/><Relationship Id="rId48" Type="http://schemas.openxmlformats.org/officeDocument/2006/relationships/hyperlink" Target="https://juce.com/learn/documentation/" TargetMode="External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it.m.wikipedia.org/wiki/File:Hsl-hsv_models_b.sv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500sound.com/synclavierhistory.html" TargetMode="External"/><Relationship Id="rId38" Type="http://schemas.openxmlformats.org/officeDocument/2006/relationships/hyperlink" Target="https://kvraudio.com/forum/viewtopic.php?f=1&amp;t=486995" TargetMode="External"/><Relationship Id="rId46" Type="http://schemas.openxmlformats.org/officeDocument/2006/relationships/hyperlink" Target="https://mourednik.github.io/argotlunar/" TargetMode="External"/><Relationship Id="rId20" Type="http://schemas.openxmlformats.org/officeDocument/2006/relationships/image" Target="media/image11.svg"/><Relationship Id="rId41" Type="http://schemas.openxmlformats.org/officeDocument/2006/relationships/hyperlink" Target="https://daniel-gergely.itch.io/emergence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uzines.co.uk/articles/akai-s900-sampler/1931" TargetMode="External"/><Relationship Id="rId49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21982</TotalTime>
  <Pages>1</Pages>
  <Words>14300</Words>
  <Characters>84375</Characters>
  <Application>Microsoft Office Word</Application>
  <DocSecurity>0</DocSecurity>
  <Lines>703</Lines>
  <Paragraphs>196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98479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3492</cp:revision>
  <cp:lastPrinted>2024-05-27T12:19:00Z</cp:lastPrinted>
  <dcterms:created xsi:type="dcterms:W3CDTF">2023-11-06T23:41:00Z</dcterms:created>
  <dcterms:modified xsi:type="dcterms:W3CDTF">2024-05-27T12:22:00Z</dcterms:modified>
</cp:coreProperties>
</file>