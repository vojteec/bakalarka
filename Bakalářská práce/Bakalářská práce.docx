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are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9FF4FC0" w14:textId="7368B3D6" w:rsidR="009F4905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491755" w:history="1">
        <w:r w:rsidR="009F4905" w:rsidRPr="00B74EF5">
          <w:rPr>
            <w:rStyle w:val="Hypertextovodkaz"/>
            <w:noProof/>
          </w:rPr>
          <w:t>Seznam obrázků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9</w:t>
        </w:r>
        <w:r w:rsidR="009F4905">
          <w:rPr>
            <w:noProof/>
            <w:webHidden/>
          </w:rPr>
          <w:fldChar w:fldCharType="end"/>
        </w:r>
      </w:hyperlink>
    </w:p>
    <w:p w14:paraId="02A3633B" w14:textId="0E7A8A96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56" w:history="1">
        <w:r w:rsidR="009F4905" w:rsidRPr="00B74EF5">
          <w:rPr>
            <w:rStyle w:val="Hypertextovodkaz"/>
            <w:noProof/>
          </w:rPr>
          <w:t>Seznam tabulek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10</w:t>
        </w:r>
        <w:r w:rsidR="009F4905">
          <w:rPr>
            <w:noProof/>
            <w:webHidden/>
          </w:rPr>
          <w:fldChar w:fldCharType="end"/>
        </w:r>
      </w:hyperlink>
    </w:p>
    <w:p w14:paraId="512276D2" w14:textId="56AACE0E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57" w:history="1">
        <w:r w:rsidR="009F4905" w:rsidRPr="00B74EF5">
          <w:rPr>
            <w:rStyle w:val="Hypertextovodkaz"/>
            <w:noProof/>
          </w:rPr>
          <w:t>Úvod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11</w:t>
        </w:r>
        <w:r w:rsidR="009F4905">
          <w:rPr>
            <w:noProof/>
            <w:webHidden/>
          </w:rPr>
          <w:fldChar w:fldCharType="end"/>
        </w:r>
      </w:hyperlink>
    </w:p>
    <w:p w14:paraId="32352C76" w14:textId="4C83024B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58" w:history="1">
        <w:r w:rsidR="009F4905" w:rsidRPr="00B74EF5">
          <w:rPr>
            <w:rStyle w:val="Hypertextovodkaz"/>
            <w:noProof/>
          </w:rPr>
          <w:t>1.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Granulární syntéza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12</w:t>
        </w:r>
        <w:r w:rsidR="009F4905">
          <w:rPr>
            <w:noProof/>
            <w:webHidden/>
          </w:rPr>
          <w:fldChar w:fldCharType="end"/>
        </w:r>
      </w:hyperlink>
    </w:p>
    <w:p w14:paraId="3CF77100" w14:textId="3F9ED495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59" w:history="1">
        <w:r w:rsidR="009F4905" w:rsidRPr="00B74EF5">
          <w:rPr>
            <w:rStyle w:val="Hypertextovodkaz"/>
            <w:noProof/>
          </w:rPr>
          <w:t>1.1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Princip a metody granulární syntézy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12</w:t>
        </w:r>
        <w:r w:rsidR="009F4905">
          <w:rPr>
            <w:noProof/>
            <w:webHidden/>
          </w:rPr>
          <w:fldChar w:fldCharType="end"/>
        </w:r>
      </w:hyperlink>
    </w:p>
    <w:p w14:paraId="7BB6E76F" w14:textId="23D2E8BC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0" w:history="1">
        <w:r w:rsidR="009F4905" w:rsidRPr="00B74EF5">
          <w:rPr>
            <w:rStyle w:val="Hypertextovodkaz"/>
            <w:noProof/>
          </w:rPr>
          <w:t>1.1.1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Metoda mřížek (screens)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12</w:t>
        </w:r>
        <w:r w:rsidR="009F4905">
          <w:rPr>
            <w:noProof/>
            <w:webHidden/>
          </w:rPr>
          <w:fldChar w:fldCharType="end"/>
        </w:r>
      </w:hyperlink>
    </w:p>
    <w:p w14:paraId="32D996BE" w14:textId="3ECCC902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1" w:history="1">
        <w:r w:rsidR="009F4905" w:rsidRPr="00B74EF5">
          <w:rPr>
            <w:rStyle w:val="Hypertextovodkaz"/>
            <w:noProof/>
          </w:rPr>
          <w:t>1.1.2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Metoda událostí (events)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14</w:t>
        </w:r>
        <w:r w:rsidR="009F4905">
          <w:rPr>
            <w:noProof/>
            <w:webHidden/>
          </w:rPr>
          <w:fldChar w:fldCharType="end"/>
        </w:r>
      </w:hyperlink>
    </w:p>
    <w:p w14:paraId="6078D5F5" w14:textId="380B1DD9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62" w:history="1">
        <w:r w:rsidR="009F4905" w:rsidRPr="00B74EF5">
          <w:rPr>
            <w:rStyle w:val="Hypertextovodkaz"/>
            <w:noProof/>
          </w:rPr>
          <w:t>1.2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Historie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15</w:t>
        </w:r>
        <w:r w:rsidR="009F4905">
          <w:rPr>
            <w:noProof/>
            <w:webHidden/>
          </w:rPr>
          <w:fldChar w:fldCharType="end"/>
        </w:r>
      </w:hyperlink>
    </w:p>
    <w:p w14:paraId="16B4F72A" w14:textId="4DEADD7E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3" w:history="1">
        <w:r w:rsidR="009F4905" w:rsidRPr="00B74EF5">
          <w:rPr>
            <w:rStyle w:val="Hypertextovodkaz"/>
            <w:noProof/>
          </w:rPr>
          <w:t>1.2.1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Iannis Xenakis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15</w:t>
        </w:r>
        <w:r w:rsidR="009F4905">
          <w:rPr>
            <w:noProof/>
            <w:webHidden/>
          </w:rPr>
          <w:fldChar w:fldCharType="end"/>
        </w:r>
      </w:hyperlink>
    </w:p>
    <w:p w14:paraId="377AD3F6" w14:textId="6880B0F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4" w:history="1">
        <w:r w:rsidR="009F4905" w:rsidRPr="00B74EF5">
          <w:rPr>
            <w:rStyle w:val="Hypertextovodkaz"/>
            <w:noProof/>
          </w:rPr>
          <w:t>1.2.2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Curtis Roads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15</w:t>
        </w:r>
        <w:r w:rsidR="009F4905">
          <w:rPr>
            <w:noProof/>
            <w:webHidden/>
          </w:rPr>
          <w:fldChar w:fldCharType="end"/>
        </w:r>
      </w:hyperlink>
    </w:p>
    <w:p w14:paraId="7E2245B4" w14:textId="0F2A5CD9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5" w:history="1">
        <w:r w:rsidR="009F4905" w:rsidRPr="00B74EF5">
          <w:rPr>
            <w:rStyle w:val="Hypertextovodkaz"/>
            <w:noProof/>
          </w:rPr>
          <w:t>1.2.3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Barry Truax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16</w:t>
        </w:r>
        <w:r w:rsidR="009F4905">
          <w:rPr>
            <w:noProof/>
            <w:webHidden/>
          </w:rPr>
          <w:fldChar w:fldCharType="end"/>
        </w:r>
      </w:hyperlink>
    </w:p>
    <w:p w14:paraId="03D8F338" w14:textId="38770BBA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66" w:history="1">
        <w:r w:rsidR="009F4905" w:rsidRPr="00B74EF5">
          <w:rPr>
            <w:rStyle w:val="Hypertextovodkaz"/>
            <w:noProof/>
          </w:rPr>
          <w:t>2.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Sampling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34F76351" w14:textId="50683851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67" w:history="1">
        <w:r w:rsidR="009F4905" w:rsidRPr="00B74EF5">
          <w:rPr>
            <w:rStyle w:val="Hypertextovodkaz"/>
            <w:noProof/>
          </w:rPr>
          <w:t>2.1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Historie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11A9E834" w14:textId="74785616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8" w:history="1">
        <w:r w:rsidR="009F4905" w:rsidRPr="00B74EF5">
          <w:rPr>
            <w:rStyle w:val="Hypertextovodkaz"/>
            <w:noProof/>
          </w:rPr>
          <w:t>2.1.1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Mellotron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3E3DDB32" w14:textId="7D32B125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9" w:history="1">
        <w:r w:rsidR="009F4905" w:rsidRPr="00B74EF5">
          <w:rPr>
            <w:rStyle w:val="Hypertextovodkaz"/>
            <w:noProof/>
          </w:rPr>
          <w:t>2.1.2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Digitální samplery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660EF1DE" w14:textId="3E9ED753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0" w:history="1">
        <w:r w:rsidR="009F4905" w:rsidRPr="00B74EF5">
          <w:rPr>
            <w:rStyle w:val="Hypertextovodkaz"/>
            <w:noProof/>
          </w:rPr>
          <w:t>2.2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Metody změny výšky tónu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18</w:t>
        </w:r>
        <w:r w:rsidR="009F4905">
          <w:rPr>
            <w:noProof/>
            <w:webHidden/>
          </w:rPr>
          <w:fldChar w:fldCharType="end"/>
        </w:r>
      </w:hyperlink>
    </w:p>
    <w:p w14:paraId="6661B048" w14:textId="24ADC992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71" w:history="1">
        <w:r w:rsidR="009F4905" w:rsidRPr="00B74EF5">
          <w:rPr>
            <w:rStyle w:val="Hypertextovodkaz"/>
            <w:noProof/>
          </w:rPr>
          <w:t>2.2.1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Analogové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18</w:t>
        </w:r>
        <w:r w:rsidR="009F4905">
          <w:rPr>
            <w:noProof/>
            <w:webHidden/>
          </w:rPr>
          <w:fldChar w:fldCharType="end"/>
        </w:r>
      </w:hyperlink>
    </w:p>
    <w:p w14:paraId="4CB4A3CE" w14:textId="117ACBC4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72" w:history="1">
        <w:r w:rsidR="009F4905" w:rsidRPr="00B74EF5">
          <w:rPr>
            <w:rStyle w:val="Hypertextovodkaz"/>
            <w:noProof/>
          </w:rPr>
          <w:t>2.2.2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Digitální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18</w:t>
        </w:r>
        <w:r w:rsidR="009F4905">
          <w:rPr>
            <w:noProof/>
            <w:webHidden/>
          </w:rPr>
          <w:fldChar w:fldCharType="end"/>
        </w:r>
      </w:hyperlink>
    </w:p>
    <w:p w14:paraId="48FCF405" w14:textId="07107A9E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73" w:history="1">
        <w:r w:rsidR="009F4905" w:rsidRPr="00B74EF5">
          <w:rPr>
            <w:rStyle w:val="Hypertextovodkaz"/>
            <w:noProof/>
          </w:rPr>
          <w:t>2.2.3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Multisampling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19</w:t>
        </w:r>
        <w:r w:rsidR="009F4905">
          <w:rPr>
            <w:noProof/>
            <w:webHidden/>
          </w:rPr>
          <w:fldChar w:fldCharType="end"/>
        </w:r>
      </w:hyperlink>
    </w:p>
    <w:p w14:paraId="2B2A4A05" w14:textId="63DA3854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74" w:history="1">
        <w:r w:rsidR="009F4905" w:rsidRPr="00B74EF5">
          <w:rPr>
            <w:rStyle w:val="Hypertextovodkaz"/>
            <w:noProof/>
          </w:rPr>
          <w:t>3.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Srovnání existujících řešení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20</w:t>
        </w:r>
        <w:r w:rsidR="009F4905">
          <w:rPr>
            <w:noProof/>
            <w:webHidden/>
          </w:rPr>
          <w:fldChar w:fldCharType="end"/>
        </w:r>
      </w:hyperlink>
    </w:p>
    <w:p w14:paraId="1066725E" w14:textId="29EC2E2D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5" w:history="1">
        <w:r w:rsidR="009F4905" w:rsidRPr="00B74EF5">
          <w:rPr>
            <w:rStyle w:val="Hypertextovodkaz"/>
            <w:noProof/>
          </w:rPr>
          <w:t>3.1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Ribs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20</w:t>
        </w:r>
        <w:r w:rsidR="009F4905">
          <w:rPr>
            <w:noProof/>
            <w:webHidden/>
          </w:rPr>
          <w:fldChar w:fldCharType="end"/>
        </w:r>
      </w:hyperlink>
    </w:p>
    <w:p w14:paraId="453E3DBD" w14:textId="4CF561BB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6" w:history="1">
        <w:r w:rsidR="009F4905" w:rsidRPr="00B74EF5">
          <w:rPr>
            <w:rStyle w:val="Hypertextovodkaz"/>
            <w:noProof/>
          </w:rPr>
          <w:t>3.2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Emergence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21</w:t>
        </w:r>
        <w:r w:rsidR="009F4905">
          <w:rPr>
            <w:noProof/>
            <w:webHidden/>
          </w:rPr>
          <w:fldChar w:fldCharType="end"/>
        </w:r>
      </w:hyperlink>
    </w:p>
    <w:p w14:paraId="7FD36156" w14:textId="22BE034F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7" w:history="1">
        <w:r w:rsidR="009F4905" w:rsidRPr="00B74EF5">
          <w:rPr>
            <w:rStyle w:val="Hypertextovodkaz"/>
            <w:noProof/>
          </w:rPr>
          <w:t>3.3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Grain Strain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23</w:t>
        </w:r>
        <w:r w:rsidR="009F4905">
          <w:rPr>
            <w:noProof/>
            <w:webHidden/>
          </w:rPr>
          <w:fldChar w:fldCharType="end"/>
        </w:r>
      </w:hyperlink>
    </w:p>
    <w:p w14:paraId="6B4A0CBC" w14:textId="29E44525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8" w:history="1">
        <w:r w:rsidR="009F4905" w:rsidRPr="00B74EF5">
          <w:rPr>
            <w:rStyle w:val="Hypertextovodkaz"/>
            <w:noProof/>
          </w:rPr>
          <w:t>3.4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GranuLab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24</w:t>
        </w:r>
        <w:r w:rsidR="009F4905">
          <w:rPr>
            <w:noProof/>
            <w:webHidden/>
          </w:rPr>
          <w:fldChar w:fldCharType="end"/>
        </w:r>
      </w:hyperlink>
    </w:p>
    <w:p w14:paraId="12D7891A" w14:textId="574855D7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9" w:history="1">
        <w:r w:rsidR="009F4905" w:rsidRPr="00B74EF5">
          <w:rPr>
            <w:rStyle w:val="Hypertextovodkaz"/>
            <w:noProof/>
          </w:rPr>
          <w:t>3.5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Argotlunar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25</w:t>
        </w:r>
        <w:r w:rsidR="009F4905">
          <w:rPr>
            <w:noProof/>
            <w:webHidden/>
          </w:rPr>
          <w:fldChar w:fldCharType="end"/>
        </w:r>
      </w:hyperlink>
    </w:p>
    <w:p w14:paraId="71B36736" w14:textId="2E198E1C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80" w:history="1">
        <w:r w:rsidR="009F4905" w:rsidRPr="00B74EF5">
          <w:rPr>
            <w:rStyle w:val="Hypertextovodkaz"/>
            <w:noProof/>
          </w:rPr>
          <w:t>4.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Návrh vlastního řešení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27</w:t>
        </w:r>
        <w:r w:rsidR="009F4905">
          <w:rPr>
            <w:noProof/>
            <w:webHidden/>
          </w:rPr>
          <w:fldChar w:fldCharType="end"/>
        </w:r>
      </w:hyperlink>
    </w:p>
    <w:p w14:paraId="0A8B6860" w14:textId="73C53F44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81" w:history="1">
        <w:r w:rsidR="009F4905" w:rsidRPr="00B74EF5">
          <w:rPr>
            <w:rStyle w:val="Hypertextovodkaz"/>
            <w:noProof/>
          </w:rPr>
          <w:t>4.1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Framework JUCE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27</w:t>
        </w:r>
        <w:r w:rsidR="009F4905">
          <w:rPr>
            <w:noProof/>
            <w:webHidden/>
          </w:rPr>
          <w:fldChar w:fldCharType="end"/>
        </w:r>
      </w:hyperlink>
    </w:p>
    <w:p w14:paraId="212FD1C4" w14:textId="24682C28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82" w:history="1">
        <w:r w:rsidR="009F4905" w:rsidRPr="00B74EF5">
          <w:rPr>
            <w:rStyle w:val="Hypertextovodkaz"/>
            <w:noProof/>
          </w:rPr>
          <w:t>4.2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Snímání barev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27</w:t>
        </w:r>
        <w:r w:rsidR="009F4905">
          <w:rPr>
            <w:noProof/>
            <w:webHidden/>
          </w:rPr>
          <w:fldChar w:fldCharType="end"/>
        </w:r>
      </w:hyperlink>
    </w:p>
    <w:p w14:paraId="428F0A18" w14:textId="678EC82E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3" w:history="1">
        <w:r w:rsidR="009F4905" w:rsidRPr="00B74EF5">
          <w:rPr>
            <w:rStyle w:val="Hypertextovodkaz"/>
            <w:noProof/>
          </w:rPr>
          <w:t>4.2.1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Model HSV/HSL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28</w:t>
        </w:r>
        <w:r w:rsidR="009F4905">
          <w:rPr>
            <w:noProof/>
            <w:webHidden/>
          </w:rPr>
          <w:fldChar w:fldCharType="end"/>
        </w:r>
      </w:hyperlink>
    </w:p>
    <w:p w14:paraId="048315E9" w14:textId="3D40B65C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84" w:history="1">
        <w:r w:rsidR="009F4905" w:rsidRPr="00B74EF5">
          <w:rPr>
            <w:rStyle w:val="Hypertextovodkaz"/>
            <w:noProof/>
          </w:rPr>
          <w:t>4.3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Prvotní návrh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28</w:t>
        </w:r>
        <w:r w:rsidR="009F4905">
          <w:rPr>
            <w:noProof/>
            <w:webHidden/>
          </w:rPr>
          <w:fldChar w:fldCharType="end"/>
        </w:r>
      </w:hyperlink>
    </w:p>
    <w:p w14:paraId="33EC414B" w14:textId="1D6D8648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5" w:history="1">
        <w:r w:rsidR="009F4905" w:rsidRPr="00B74EF5">
          <w:rPr>
            <w:rStyle w:val="Hypertextovodkaz"/>
            <w:noProof/>
          </w:rPr>
          <w:t>4.3.1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Grafické uživatelské rozhraní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29</w:t>
        </w:r>
        <w:r w:rsidR="009F4905">
          <w:rPr>
            <w:noProof/>
            <w:webHidden/>
          </w:rPr>
          <w:fldChar w:fldCharType="end"/>
        </w:r>
      </w:hyperlink>
    </w:p>
    <w:p w14:paraId="0991B630" w14:textId="27B2F387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6" w:history="1">
        <w:r w:rsidR="009F4905" w:rsidRPr="00B74EF5">
          <w:rPr>
            <w:rStyle w:val="Hypertextovodkaz"/>
            <w:noProof/>
          </w:rPr>
          <w:t>4.3.2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Načtení souboru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30</w:t>
        </w:r>
        <w:r w:rsidR="009F4905">
          <w:rPr>
            <w:noProof/>
            <w:webHidden/>
          </w:rPr>
          <w:fldChar w:fldCharType="end"/>
        </w:r>
      </w:hyperlink>
    </w:p>
    <w:p w14:paraId="3606FE0B" w14:textId="369C5A87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7" w:history="1">
        <w:r w:rsidR="009F4905" w:rsidRPr="00B74EF5">
          <w:rPr>
            <w:rStyle w:val="Hypertextovodkaz"/>
            <w:noProof/>
          </w:rPr>
          <w:t>4.3.3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Zobrazení amplitudy v čase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31</w:t>
        </w:r>
        <w:r w:rsidR="009F4905">
          <w:rPr>
            <w:noProof/>
            <w:webHidden/>
          </w:rPr>
          <w:fldChar w:fldCharType="end"/>
        </w:r>
      </w:hyperlink>
    </w:p>
    <w:p w14:paraId="454CC516" w14:textId="3C7E3F40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8" w:history="1">
        <w:r w:rsidR="009F4905" w:rsidRPr="00B74EF5">
          <w:rPr>
            <w:rStyle w:val="Hypertextovodkaz"/>
            <w:noProof/>
          </w:rPr>
          <w:t>4.3.4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Výběr úseku načteného souboru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31</w:t>
        </w:r>
        <w:r w:rsidR="009F4905">
          <w:rPr>
            <w:noProof/>
            <w:webHidden/>
          </w:rPr>
          <w:fldChar w:fldCharType="end"/>
        </w:r>
      </w:hyperlink>
    </w:p>
    <w:p w14:paraId="2D31B5B5" w14:textId="7F3F758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9" w:history="1">
        <w:r w:rsidR="009F4905" w:rsidRPr="00B74EF5">
          <w:rPr>
            <w:rStyle w:val="Hypertextovodkaz"/>
            <w:noProof/>
          </w:rPr>
          <w:t>4.3.5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Granulizace a práce s grainy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32</w:t>
        </w:r>
        <w:r w:rsidR="009F4905">
          <w:rPr>
            <w:noProof/>
            <w:webHidden/>
          </w:rPr>
          <w:fldChar w:fldCharType="end"/>
        </w:r>
      </w:hyperlink>
    </w:p>
    <w:p w14:paraId="6714BCFD" w14:textId="0FA4924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0" w:history="1">
        <w:r w:rsidR="009F4905" w:rsidRPr="00B74EF5">
          <w:rPr>
            <w:rStyle w:val="Hypertextovodkaz"/>
            <w:noProof/>
          </w:rPr>
          <w:t>4.3.6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Řazení grainů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32</w:t>
        </w:r>
        <w:r w:rsidR="009F4905">
          <w:rPr>
            <w:noProof/>
            <w:webHidden/>
          </w:rPr>
          <w:fldChar w:fldCharType="end"/>
        </w:r>
      </w:hyperlink>
    </w:p>
    <w:p w14:paraId="21A326C1" w14:textId="41B528DC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1" w:history="1">
        <w:r w:rsidR="009F4905" w:rsidRPr="00B74EF5">
          <w:rPr>
            <w:rStyle w:val="Hypertextovodkaz"/>
            <w:noProof/>
          </w:rPr>
          <w:t>4.3.7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Efektová sekce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33</w:t>
        </w:r>
        <w:r w:rsidR="009F4905">
          <w:rPr>
            <w:noProof/>
            <w:webHidden/>
          </w:rPr>
          <w:fldChar w:fldCharType="end"/>
        </w:r>
      </w:hyperlink>
    </w:p>
    <w:p w14:paraId="0B1282B9" w14:textId="1BDEE337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2" w:history="1">
        <w:r w:rsidR="009F4905" w:rsidRPr="00B74EF5">
          <w:rPr>
            <w:rStyle w:val="Hypertextovodkaz"/>
            <w:noProof/>
          </w:rPr>
          <w:t>4.3.8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LFO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33</w:t>
        </w:r>
        <w:r w:rsidR="009F4905">
          <w:rPr>
            <w:noProof/>
            <w:webHidden/>
          </w:rPr>
          <w:fldChar w:fldCharType="end"/>
        </w:r>
      </w:hyperlink>
    </w:p>
    <w:p w14:paraId="602DA70E" w14:textId="205916E1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3" w:history="1">
        <w:r w:rsidR="009F4905" w:rsidRPr="00B74EF5">
          <w:rPr>
            <w:rStyle w:val="Hypertextovodkaz"/>
            <w:noProof/>
          </w:rPr>
          <w:t>4.3.9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Řešení změny parametrů pomocí barvy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33</w:t>
        </w:r>
        <w:r w:rsidR="009F4905">
          <w:rPr>
            <w:noProof/>
            <w:webHidden/>
          </w:rPr>
          <w:fldChar w:fldCharType="end"/>
        </w:r>
      </w:hyperlink>
    </w:p>
    <w:p w14:paraId="526EB899" w14:textId="406208A5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94" w:history="1">
        <w:r w:rsidR="009F4905" w:rsidRPr="00B74EF5">
          <w:rPr>
            <w:rStyle w:val="Hypertextovodkaz"/>
            <w:noProof/>
          </w:rPr>
          <w:t>5.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Realizace vlastního řešení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36</w:t>
        </w:r>
        <w:r w:rsidR="009F4905">
          <w:rPr>
            <w:noProof/>
            <w:webHidden/>
          </w:rPr>
          <w:fldChar w:fldCharType="end"/>
        </w:r>
      </w:hyperlink>
    </w:p>
    <w:p w14:paraId="7CACB0BA" w14:textId="5D07E289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5" w:history="1">
        <w:r w:rsidR="009F4905" w:rsidRPr="00B74EF5">
          <w:rPr>
            <w:rStyle w:val="Hypertextovodkaz"/>
            <w:noProof/>
          </w:rPr>
          <w:t>5.1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Grafické uživatelské rozhraní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36</w:t>
        </w:r>
        <w:r w:rsidR="009F4905">
          <w:rPr>
            <w:noProof/>
            <w:webHidden/>
          </w:rPr>
          <w:fldChar w:fldCharType="end"/>
        </w:r>
      </w:hyperlink>
    </w:p>
    <w:p w14:paraId="0804C609" w14:textId="5B11BF55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6" w:history="1">
        <w:r w:rsidR="009F4905" w:rsidRPr="00B74EF5">
          <w:rPr>
            <w:rStyle w:val="Hypertextovodkaz"/>
            <w:noProof/>
          </w:rPr>
          <w:t>5.2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Struktura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38</w:t>
        </w:r>
        <w:r w:rsidR="009F4905">
          <w:rPr>
            <w:noProof/>
            <w:webHidden/>
          </w:rPr>
          <w:fldChar w:fldCharType="end"/>
        </w:r>
      </w:hyperlink>
    </w:p>
    <w:p w14:paraId="3A2E017D" w14:textId="0FE06E27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7" w:history="1">
        <w:r w:rsidR="009F4905" w:rsidRPr="00B74EF5">
          <w:rPr>
            <w:rStyle w:val="Hypertextovodkaz"/>
            <w:noProof/>
          </w:rPr>
          <w:t>5.3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Režim jednoduchého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38</w:t>
        </w:r>
        <w:r w:rsidR="009F4905">
          <w:rPr>
            <w:noProof/>
            <w:webHidden/>
          </w:rPr>
          <w:fldChar w:fldCharType="end"/>
        </w:r>
      </w:hyperlink>
    </w:p>
    <w:p w14:paraId="11FBF76C" w14:textId="5BCE525B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8" w:history="1">
        <w:r w:rsidR="009F4905" w:rsidRPr="00B74EF5">
          <w:rPr>
            <w:rStyle w:val="Hypertextovodkaz"/>
            <w:noProof/>
          </w:rPr>
          <w:t>5.4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Režim granulárního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39</w:t>
        </w:r>
        <w:r w:rsidR="009F4905">
          <w:rPr>
            <w:noProof/>
            <w:webHidden/>
          </w:rPr>
          <w:fldChar w:fldCharType="end"/>
        </w:r>
      </w:hyperlink>
    </w:p>
    <w:p w14:paraId="0A4FAA01" w14:textId="06024A1B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9" w:history="1">
        <w:r w:rsidR="009F4905" w:rsidRPr="00B74EF5">
          <w:rPr>
            <w:rStyle w:val="Hypertextovodkaz"/>
            <w:noProof/>
          </w:rPr>
          <w:t>5.5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Nastavitelné parametry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40</w:t>
        </w:r>
        <w:r w:rsidR="009F4905">
          <w:rPr>
            <w:noProof/>
            <w:webHidden/>
          </w:rPr>
          <w:fldChar w:fldCharType="end"/>
        </w:r>
      </w:hyperlink>
    </w:p>
    <w:p w14:paraId="2D398B95" w14:textId="1ED42222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800" w:history="1">
        <w:r w:rsidR="009F4905" w:rsidRPr="00B74EF5">
          <w:rPr>
            <w:rStyle w:val="Hypertextovodkaz"/>
            <w:noProof/>
          </w:rPr>
          <w:t>5.6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Nastavení parametrů pomocí webkamery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41</w:t>
        </w:r>
        <w:r w:rsidR="009F4905">
          <w:rPr>
            <w:noProof/>
            <w:webHidden/>
          </w:rPr>
          <w:fldChar w:fldCharType="end"/>
        </w:r>
      </w:hyperlink>
    </w:p>
    <w:p w14:paraId="13AC94D8" w14:textId="2E0DECFB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01" w:history="1">
        <w:r w:rsidR="009F4905" w:rsidRPr="00B74EF5">
          <w:rPr>
            <w:rStyle w:val="Hypertextovodkaz"/>
            <w:noProof/>
          </w:rPr>
          <w:t>6.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Testování nástroje a návrh budoucích úprav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5ED6E168" w14:textId="26CA60BD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802" w:history="1">
        <w:r w:rsidR="009F4905" w:rsidRPr="00B74EF5">
          <w:rPr>
            <w:rStyle w:val="Hypertextovodkaz"/>
            <w:noProof/>
          </w:rPr>
          <w:t>6.1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Testování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749242CC" w14:textId="6DA3A0FA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803" w:history="1">
        <w:r w:rsidR="009F4905" w:rsidRPr="00B74EF5">
          <w:rPr>
            <w:rStyle w:val="Hypertextovodkaz"/>
            <w:noProof/>
          </w:rPr>
          <w:t>6.2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Návrh na budoucí úpravy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2A197B28" w14:textId="19602BAB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4" w:history="1">
        <w:r w:rsidR="009F4905" w:rsidRPr="00B74EF5">
          <w:rPr>
            <w:rStyle w:val="Hypertextovodkaz"/>
            <w:noProof/>
          </w:rPr>
          <w:t>6.2.1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Multisampling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2E966880" w14:textId="0784F05A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5" w:history="1">
        <w:r w:rsidR="009F4905" w:rsidRPr="00B74EF5">
          <w:rPr>
            <w:rStyle w:val="Hypertextovodkaz"/>
            <w:noProof/>
          </w:rPr>
          <w:t>6.2.2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Rozptyl a modulace parametrů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5B33CE77" w14:textId="1084341A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6" w:history="1">
        <w:r w:rsidR="009F4905" w:rsidRPr="00B74EF5">
          <w:rPr>
            <w:rStyle w:val="Hypertextovodkaz"/>
            <w:noProof/>
          </w:rPr>
          <w:t>6.2.3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Aplikace časového roztažení a převzorkování v režimu granulárního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45</w:t>
        </w:r>
        <w:r w:rsidR="009F4905">
          <w:rPr>
            <w:noProof/>
            <w:webHidden/>
          </w:rPr>
          <w:fldChar w:fldCharType="end"/>
        </w:r>
      </w:hyperlink>
    </w:p>
    <w:p w14:paraId="6D848E82" w14:textId="2EC3447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7" w:history="1">
        <w:r w:rsidR="009F4905" w:rsidRPr="00B74EF5">
          <w:rPr>
            <w:rStyle w:val="Hypertextovodkaz"/>
            <w:noProof/>
          </w:rPr>
          <w:t>6.2.4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Kontinuální snímání barev a další formy získávání obrazu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45</w:t>
        </w:r>
        <w:r w:rsidR="009F4905">
          <w:rPr>
            <w:noProof/>
            <w:webHidden/>
          </w:rPr>
          <w:fldChar w:fldCharType="end"/>
        </w:r>
      </w:hyperlink>
    </w:p>
    <w:p w14:paraId="115C04EB" w14:textId="1EA06AAD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08" w:history="1">
        <w:r w:rsidR="009F4905" w:rsidRPr="00B74EF5">
          <w:rPr>
            <w:rStyle w:val="Hypertextovodkaz"/>
            <w:noProof/>
          </w:rPr>
          <w:t>7.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Závěr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46</w:t>
        </w:r>
        <w:r w:rsidR="009F4905">
          <w:rPr>
            <w:noProof/>
            <w:webHidden/>
          </w:rPr>
          <w:fldChar w:fldCharType="end"/>
        </w:r>
      </w:hyperlink>
    </w:p>
    <w:p w14:paraId="1235703C" w14:textId="4DBFEE94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09" w:history="1">
        <w:r w:rsidR="009F4905" w:rsidRPr="00B74EF5">
          <w:rPr>
            <w:rStyle w:val="Hypertextovodkaz"/>
            <w:noProof/>
          </w:rPr>
          <w:t>Literatura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47</w:t>
        </w:r>
        <w:r w:rsidR="009F4905">
          <w:rPr>
            <w:noProof/>
            <w:webHidden/>
          </w:rPr>
          <w:fldChar w:fldCharType="end"/>
        </w:r>
      </w:hyperlink>
    </w:p>
    <w:p w14:paraId="271F5E81" w14:textId="0C997B2F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10" w:history="1">
        <w:r w:rsidR="009F4905" w:rsidRPr="00B74EF5">
          <w:rPr>
            <w:rStyle w:val="Hypertextovodkaz"/>
            <w:noProof/>
          </w:rPr>
          <w:t>Seznam symbolů a zkratek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_Toc167491810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49</w:t>
        </w:r>
        <w:r w:rsidR="009F4905">
          <w:rPr>
            <w:noProof/>
            <w:webHidden/>
          </w:rPr>
          <w:fldChar w:fldCharType="end"/>
        </w:r>
      </w:hyperlink>
    </w:p>
    <w:p w14:paraId="061186D4" w14:textId="797930E2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491755"/>
      <w:r w:rsidRPr="00D713CC">
        <w:rPr>
          <w:lang w:val="cs-CZ"/>
        </w:rPr>
        <w:lastRenderedPageBreak/>
        <w:t>Seznam obrázků</w:t>
      </w:r>
      <w:bookmarkEnd w:id="2"/>
    </w:p>
    <w:p w14:paraId="1363C849" w14:textId="577A90BA" w:rsidR="009F4905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491811" w:history="1">
        <w:r w:rsidR="009F4905" w:rsidRPr="004C03C9">
          <w:rPr>
            <w:rStyle w:val="Hypertextovodkaz"/>
          </w:rPr>
          <w:t>1.1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_Toc167491811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13</w:t>
        </w:r>
        <w:r w:rsidR="009F4905">
          <w:rPr>
            <w:webHidden/>
          </w:rPr>
          <w:fldChar w:fldCharType="end"/>
        </w:r>
      </w:hyperlink>
    </w:p>
    <w:p w14:paraId="7607488C" w14:textId="267230AD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2" w:history="1">
        <w:r w:rsidR="009F4905" w:rsidRPr="004C03C9">
          <w:rPr>
            <w:rStyle w:val="Hypertextovodkaz"/>
          </w:rPr>
          <w:t>1.2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Tabulka pravděpodobnosti přehrání jednotlivých buněk. Výsledná pravděpodobnost pro danou frekvenci je vždy rovna 100 %. Zdroj: [3]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_Toc167491812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13</w:t>
        </w:r>
        <w:r w:rsidR="009F4905">
          <w:rPr>
            <w:webHidden/>
          </w:rPr>
          <w:fldChar w:fldCharType="end"/>
        </w:r>
      </w:hyperlink>
    </w:p>
    <w:p w14:paraId="10770D43" w14:textId="2CFBF8CC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3" w:history="1">
        <w:r w:rsidR="009F4905" w:rsidRPr="004C03C9">
          <w:rPr>
            <w:rStyle w:val="Hypertextovodkaz"/>
          </w:rPr>
          <w:t>1.3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Vizualizace několika oblaků (clouds) v čase. Jednotlivé body reprezentují zrna rozložená ve frekvenční a časové ose. Zdroj: [5]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_Toc167491813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14</w:t>
        </w:r>
        <w:r w:rsidR="009F4905">
          <w:rPr>
            <w:webHidden/>
          </w:rPr>
          <w:fldChar w:fldCharType="end"/>
        </w:r>
      </w:hyperlink>
    </w:p>
    <w:p w14:paraId="4244741E" w14:textId="119BC3AA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4" w:history="1">
        <w:r w:rsidR="009F4905" w:rsidRPr="004C03C9">
          <w:rPr>
            <w:rStyle w:val="Hypertextovodkaz"/>
          </w:rPr>
          <w:t>3.1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Ribs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_Toc167491814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21</w:t>
        </w:r>
        <w:r w:rsidR="009F4905">
          <w:rPr>
            <w:webHidden/>
          </w:rPr>
          <w:fldChar w:fldCharType="end"/>
        </w:r>
      </w:hyperlink>
    </w:p>
    <w:p w14:paraId="57278641" w14:textId="203EE044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5" w:history="1">
        <w:r w:rsidR="009F4905" w:rsidRPr="004C03C9">
          <w:rPr>
            <w:rStyle w:val="Hypertextovodkaz"/>
          </w:rPr>
          <w:t>3.2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Emergence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_Toc167491815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22</w:t>
        </w:r>
        <w:r w:rsidR="009F4905">
          <w:rPr>
            <w:webHidden/>
          </w:rPr>
          <w:fldChar w:fldCharType="end"/>
        </w:r>
      </w:hyperlink>
    </w:p>
    <w:p w14:paraId="22563FE9" w14:textId="07B6EF0F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6" w:history="1">
        <w:r w:rsidR="009F4905" w:rsidRPr="004C03C9">
          <w:rPr>
            <w:rStyle w:val="Hypertextovodkaz"/>
          </w:rPr>
          <w:t>3.3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Grain Strain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_Toc167491816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23</w:t>
        </w:r>
        <w:r w:rsidR="009F4905">
          <w:rPr>
            <w:webHidden/>
          </w:rPr>
          <w:fldChar w:fldCharType="end"/>
        </w:r>
      </w:hyperlink>
    </w:p>
    <w:p w14:paraId="61DE8E61" w14:textId="50E84439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7" w:history="1">
        <w:r w:rsidR="009F4905" w:rsidRPr="004C03C9">
          <w:rPr>
            <w:rStyle w:val="Hypertextovodkaz"/>
          </w:rPr>
          <w:t>3.4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GranuLab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_Toc167491817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24</w:t>
        </w:r>
        <w:r w:rsidR="009F4905">
          <w:rPr>
            <w:webHidden/>
          </w:rPr>
          <w:fldChar w:fldCharType="end"/>
        </w:r>
      </w:hyperlink>
    </w:p>
    <w:p w14:paraId="32091D0B" w14:textId="4EB8C613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8" w:history="1">
        <w:r w:rsidR="009F4905" w:rsidRPr="004C03C9">
          <w:rPr>
            <w:rStyle w:val="Hypertextovodkaz"/>
          </w:rPr>
          <w:t>3.5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Argotlunar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_Toc167491818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25</w:t>
        </w:r>
        <w:r w:rsidR="009F4905">
          <w:rPr>
            <w:webHidden/>
          </w:rPr>
          <w:fldChar w:fldCharType="end"/>
        </w:r>
      </w:hyperlink>
    </w:p>
    <w:p w14:paraId="22AC07DD" w14:textId="7F1BA76B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9" w:history="1">
        <w:r w:rsidR="009F4905" w:rsidRPr="004C03C9">
          <w:rPr>
            <w:rStyle w:val="Hypertextovodkaz"/>
          </w:rPr>
          <w:t>4.1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Srovnání 3D vizualizace modelů HSL a HSV. Zdroj: [24]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_Toc167491819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28</w:t>
        </w:r>
        <w:r w:rsidR="009F4905">
          <w:rPr>
            <w:webHidden/>
          </w:rPr>
          <w:fldChar w:fldCharType="end"/>
        </w:r>
      </w:hyperlink>
    </w:p>
    <w:p w14:paraId="3CB66D19" w14:textId="66EA4668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0" w:history="1">
        <w:r w:rsidR="009F4905" w:rsidRPr="004C03C9">
          <w:rPr>
            <w:rStyle w:val="Hypertextovodkaz"/>
          </w:rPr>
          <w:t>4.2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Blokové schéma granulárního VST syntezátoru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_Toc167491820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29</w:t>
        </w:r>
        <w:r w:rsidR="009F4905">
          <w:rPr>
            <w:webHidden/>
          </w:rPr>
          <w:fldChar w:fldCharType="end"/>
        </w:r>
      </w:hyperlink>
    </w:p>
    <w:p w14:paraId="3D841A52" w14:textId="394FD370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1" w:history="1">
        <w:r w:rsidR="009F4905" w:rsidRPr="004C03C9">
          <w:rPr>
            <w:rStyle w:val="Hypertextovodkaz"/>
          </w:rPr>
          <w:t>4.3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Návrh GUI granulárního VST plug-inu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_Toc167491821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30</w:t>
        </w:r>
        <w:r w:rsidR="009F4905">
          <w:rPr>
            <w:webHidden/>
          </w:rPr>
          <w:fldChar w:fldCharType="end"/>
        </w:r>
      </w:hyperlink>
    </w:p>
    <w:p w14:paraId="0FF28526" w14:textId="6F077668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2" w:history="1">
        <w:r w:rsidR="009F4905" w:rsidRPr="004C03C9">
          <w:rPr>
            <w:rStyle w:val="Hypertextovodkaz"/>
          </w:rPr>
          <w:t>4.4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Blokové schéma zpracování dat získaných webkamerou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_Toc167491822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34</w:t>
        </w:r>
        <w:r w:rsidR="009F4905">
          <w:rPr>
            <w:webHidden/>
          </w:rPr>
          <w:fldChar w:fldCharType="end"/>
        </w:r>
      </w:hyperlink>
    </w:p>
    <w:p w14:paraId="65EAAF9C" w14:textId="56758E49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3" w:history="1">
        <w:r w:rsidR="009F4905" w:rsidRPr="004C03C9">
          <w:rPr>
            <w:rStyle w:val="Hypertextovodkaz"/>
          </w:rPr>
          <w:t>5.1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uživatelské rozhraní granulárního sampleru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_Toc167491823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36</w:t>
        </w:r>
        <w:r w:rsidR="009F4905">
          <w:rPr>
            <w:webHidden/>
          </w:rPr>
          <w:fldChar w:fldCharType="end"/>
        </w:r>
      </w:hyperlink>
    </w:p>
    <w:p w14:paraId="775FE556" w14:textId="5024EB86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4" w:history="1">
        <w:r w:rsidR="009F4905" w:rsidRPr="004C03C9">
          <w:rPr>
            <w:rStyle w:val="Hypertextovodkaz"/>
          </w:rPr>
          <w:t>5.2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Detail displeje při zobrazení nahraného samplu v režimu jednoduchý sampler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_Toc167491824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37</w:t>
        </w:r>
        <w:r w:rsidR="009F4905">
          <w:rPr>
            <w:webHidden/>
          </w:rPr>
          <w:fldChar w:fldCharType="end"/>
        </w:r>
      </w:hyperlink>
    </w:p>
    <w:p w14:paraId="34EE0323" w14:textId="39D9E249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5" w:history="1">
        <w:r w:rsidR="009F4905" w:rsidRPr="004C03C9">
          <w:rPr>
            <w:rStyle w:val="Hypertextovodkaz"/>
          </w:rPr>
          <w:t>5.3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Detail displeje při zobrazení nahraného samplu v režimu granulární sampler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_Toc167491825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37</w:t>
        </w:r>
        <w:r w:rsidR="009F4905">
          <w:rPr>
            <w:webHidden/>
          </w:rPr>
          <w:fldChar w:fldCharType="end"/>
        </w:r>
      </w:hyperlink>
    </w:p>
    <w:p w14:paraId="29FB28F6" w14:textId="6B5B0B20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6" w:history="1">
        <w:r w:rsidR="009F4905" w:rsidRPr="004C03C9">
          <w:rPr>
            <w:rStyle w:val="Hypertextovodkaz"/>
          </w:rPr>
          <w:t>5.4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Diagram znázorňující strukturu granulárního sampleru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_Toc167491826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38</w:t>
        </w:r>
        <w:r w:rsidR="009F4905">
          <w:rPr>
            <w:webHidden/>
          </w:rPr>
          <w:fldChar w:fldCharType="end"/>
        </w:r>
      </w:hyperlink>
    </w:p>
    <w:p w14:paraId="1B76C350" w14:textId="235F37A4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491756"/>
      <w:r w:rsidRPr="00D713CC">
        <w:rPr>
          <w:lang w:val="cs-CZ"/>
        </w:rPr>
        <w:lastRenderedPageBreak/>
        <w:t>Seznam tabulek</w:t>
      </w:r>
      <w:bookmarkEnd w:id="3"/>
    </w:p>
    <w:p w14:paraId="4B59AE37" w14:textId="0E8E2C9B" w:rsidR="009F4905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491827" w:history="1">
        <w:r w:rsidR="009F4905" w:rsidRPr="00911233">
          <w:rPr>
            <w:rStyle w:val="Hypertextovodkaz"/>
          </w:rPr>
          <w:t>4.1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911233">
          <w:rPr>
            <w:rStyle w:val="Hypertextovodkaz"/>
          </w:rPr>
          <w:t xml:space="preserve">Shrnutí parametrů navrhovaného VST plug-inu </w:t>
        </w:r>
        <w:r w:rsidR="009F4905" w:rsidRPr="00911233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_Toc167491827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35</w:t>
        </w:r>
        <w:r w:rsidR="009F4905">
          <w:rPr>
            <w:webHidden/>
          </w:rPr>
          <w:fldChar w:fldCharType="end"/>
        </w:r>
      </w:hyperlink>
    </w:p>
    <w:p w14:paraId="4A7D5B62" w14:textId="10C3B18B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8" w:history="1">
        <w:r w:rsidR="009F4905" w:rsidRPr="00911233">
          <w:rPr>
            <w:rStyle w:val="Hypertextovodkaz"/>
          </w:rPr>
          <w:t>5.1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911233">
          <w:rPr>
            <w:rStyle w:val="Hypertextovodkaz"/>
          </w:rPr>
          <w:t xml:space="preserve">Tabulka parametrů granulárního sampleru </w:t>
        </w:r>
        <w:r w:rsidR="009F4905" w:rsidRPr="00911233">
          <w:rPr>
            <w:rStyle w:val="Hypertextovodkaz"/>
            <w:i/>
          </w:rPr>
          <w:t>Synth Granny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_Toc167491828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41</w:t>
        </w:r>
        <w:r w:rsidR="009F4905">
          <w:rPr>
            <w:webHidden/>
          </w:rPr>
          <w:fldChar w:fldCharType="end"/>
        </w:r>
      </w:hyperlink>
    </w:p>
    <w:p w14:paraId="2A3A302A" w14:textId="46278B8E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491757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20F9DA6F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9F4905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17DBD7F6" w:rsidR="00F22FDF" w:rsidRPr="005E5204" w:rsidRDefault="00F93FC2" w:rsidP="00F22FDF">
      <w:pPr>
        <w:pStyle w:val="Odstavec"/>
        <w:rPr>
          <w:color w:val="FF0000"/>
        </w:rPr>
      </w:pPr>
      <w:r w:rsidRPr="005E5204">
        <w:rPr>
          <w:color w:val="FF0000"/>
        </w:rPr>
        <w:t>Semestrální práce</w:t>
      </w:r>
      <w:r w:rsidR="00057141" w:rsidRPr="005E5204">
        <w:rPr>
          <w:color w:val="FF0000"/>
        </w:rPr>
        <w:t xml:space="preserve"> je členěna do </w:t>
      </w:r>
      <w:r w:rsidR="00BB7E08" w:rsidRPr="005E5204">
        <w:rPr>
          <w:color w:val="FF0000"/>
        </w:rPr>
        <w:t>4</w:t>
      </w:r>
      <w:r w:rsidR="00F12A5B" w:rsidRPr="005E5204">
        <w:rPr>
          <w:color w:val="FF0000"/>
        </w:rPr>
        <w:t xml:space="preserve"> </w:t>
      </w:r>
      <w:r w:rsidR="00057141" w:rsidRPr="005E5204">
        <w:rPr>
          <w:color w:val="FF0000"/>
        </w:rPr>
        <w:t>kapitol</w:t>
      </w:r>
      <w:r w:rsidR="00EB76B3" w:rsidRPr="005E5204">
        <w:rPr>
          <w:color w:val="FF0000"/>
        </w:rPr>
        <w:t xml:space="preserve">, z nichž první dvě </w:t>
      </w:r>
      <w:r w:rsidR="00032A6B" w:rsidRPr="005E5204">
        <w:rPr>
          <w:color w:val="FF0000"/>
        </w:rPr>
        <w:t>slouží jako teoretick</w:t>
      </w:r>
      <w:r w:rsidR="0071440E" w:rsidRPr="005E5204">
        <w:rPr>
          <w:color w:val="FF0000"/>
        </w:rPr>
        <w:t>á část práce</w:t>
      </w:r>
      <w:r w:rsidR="00057141" w:rsidRPr="005E5204">
        <w:rPr>
          <w:color w:val="FF0000"/>
        </w:rPr>
        <w:t xml:space="preserve">. V kapitole </w:t>
      </w:r>
      <w:r w:rsidR="009916F0" w:rsidRPr="005E5204">
        <w:rPr>
          <w:color w:val="FF0000"/>
        </w:rPr>
        <w:fldChar w:fldCharType="begin"/>
      </w:r>
      <w:r w:rsidR="009916F0" w:rsidRPr="005E5204">
        <w:rPr>
          <w:color w:val="FF0000"/>
        </w:rPr>
        <w:instrText xml:space="preserve"> REF _Ref152450236 \r \h </w:instrText>
      </w:r>
      <w:r w:rsidR="005E5204">
        <w:rPr>
          <w:color w:val="FF0000"/>
        </w:rPr>
        <w:instrText xml:space="preserve"> \* MERGEFORMAT </w:instrText>
      </w:r>
      <w:r w:rsidR="009916F0" w:rsidRPr="005E5204">
        <w:rPr>
          <w:color w:val="FF0000"/>
        </w:rPr>
      </w:r>
      <w:r w:rsidR="009916F0" w:rsidRPr="005E5204">
        <w:rPr>
          <w:color w:val="FF0000"/>
        </w:rPr>
        <w:fldChar w:fldCharType="separate"/>
      </w:r>
      <w:r w:rsidR="009F4905">
        <w:rPr>
          <w:color w:val="FF0000"/>
        </w:rPr>
        <w:t>1</w:t>
      </w:r>
      <w:r w:rsidR="009916F0" w:rsidRPr="005E5204">
        <w:rPr>
          <w:color w:val="FF0000"/>
        </w:rPr>
        <w:fldChar w:fldCharType="end"/>
      </w:r>
      <w:r w:rsidR="00057141" w:rsidRPr="005E5204">
        <w:rPr>
          <w:color w:val="FF0000"/>
        </w:rPr>
        <w:t xml:space="preserve"> je popsán princip a historie granulární syntézy, srovnání dalších veřejně dostupných řešení</w:t>
      </w:r>
      <w:r w:rsidR="00064D7F" w:rsidRPr="005E5204">
        <w:rPr>
          <w:color w:val="FF0000"/>
        </w:rPr>
        <w:t xml:space="preserve"> je obsaženo v kapitole </w:t>
      </w:r>
      <w:r w:rsidR="00B413B0" w:rsidRPr="005E5204">
        <w:rPr>
          <w:color w:val="FF0000"/>
        </w:rPr>
        <w:fldChar w:fldCharType="begin"/>
      </w:r>
      <w:r w:rsidR="00B413B0" w:rsidRPr="005E5204">
        <w:rPr>
          <w:color w:val="FF0000"/>
        </w:rPr>
        <w:instrText xml:space="preserve"> REF _Ref152590189 \r \h </w:instrText>
      </w:r>
      <w:r w:rsidR="005E5204">
        <w:rPr>
          <w:color w:val="FF0000"/>
        </w:rPr>
        <w:instrText xml:space="preserve"> \* MERGEFORMAT </w:instrText>
      </w:r>
      <w:r w:rsidR="00B413B0" w:rsidRPr="005E5204">
        <w:rPr>
          <w:color w:val="FF0000"/>
        </w:rPr>
      </w:r>
      <w:r w:rsidR="00B413B0" w:rsidRPr="005E5204">
        <w:rPr>
          <w:color w:val="FF0000"/>
        </w:rPr>
        <w:fldChar w:fldCharType="separate"/>
      </w:r>
      <w:r w:rsidR="009F4905">
        <w:rPr>
          <w:color w:val="FF0000"/>
        </w:rPr>
        <w:t>0</w:t>
      </w:r>
      <w:r w:rsidR="00B413B0" w:rsidRPr="005E5204">
        <w:rPr>
          <w:color w:val="FF0000"/>
        </w:rPr>
        <w:fldChar w:fldCharType="end"/>
      </w:r>
      <w:r w:rsidR="00064D7F" w:rsidRPr="005E5204">
        <w:rPr>
          <w:color w:val="FF0000"/>
        </w:rPr>
        <w:t>.</w:t>
      </w:r>
      <w:r w:rsidR="000C5207" w:rsidRPr="005E5204">
        <w:rPr>
          <w:color w:val="FF0000"/>
        </w:rPr>
        <w:t xml:space="preserve"> </w:t>
      </w:r>
      <w:r w:rsidR="009F1B13" w:rsidRPr="005E5204">
        <w:rPr>
          <w:color w:val="FF0000"/>
        </w:rPr>
        <w:t>K</w:t>
      </w:r>
      <w:r w:rsidR="000F5211" w:rsidRPr="005E5204">
        <w:rPr>
          <w:color w:val="FF0000"/>
        </w:rPr>
        <w:t xml:space="preserve">apitola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_Ref152919519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9F4905">
        <w:rPr>
          <w:color w:val="FF0000"/>
        </w:rPr>
        <w:t>4</w:t>
      </w:r>
      <w:r w:rsidR="00C82DD3" w:rsidRPr="005E5204">
        <w:rPr>
          <w:color w:val="FF0000"/>
        </w:rPr>
        <w:fldChar w:fldCharType="end"/>
      </w:r>
      <w:r w:rsidR="000F5211" w:rsidRPr="005E5204">
        <w:rPr>
          <w:color w:val="FF0000"/>
        </w:rPr>
        <w:t xml:space="preserve"> </w:t>
      </w:r>
      <w:r w:rsidR="00C82DD3" w:rsidRPr="005E5204">
        <w:rPr>
          <w:color w:val="FF0000"/>
        </w:rPr>
        <w:t>představuje framework JUCE</w:t>
      </w:r>
      <w:r w:rsidR="00372A80" w:rsidRPr="005E5204">
        <w:rPr>
          <w:color w:val="FF0000"/>
        </w:rPr>
        <w:t xml:space="preserve">, shrnuje </w:t>
      </w:r>
      <w:r w:rsidR="001677D9" w:rsidRPr="005E5204">
        <w:rPr>
          <w:color w:val="FF0000"/>
        </w:rPr>
        <w:t>základní teorii pro</w:t>
      </w:r>
      <w:r w:rsidR="00372A80" w:rsidRPr="005E5204">
        <w:rPr>
          <w:color w:val="FF0000"/>
        </w:rPr>
        <w:t xml:space="preserve"> snímání barev</w:t>
      </w:r>
      <w:r w:rsidR="00C82DD3" w:rsidRPr="005E5204">
        <w:rPr>
          <w:color w:val="FF0000"/>
        </w:rPr>
        <w:t xml:space="preserve"> a věnuje se</w:t>
      </w:r>
      <w:r w:rsidR="00236E63" w:rsidRPr="005E5204">
        <w:rPr>
          <w:color w:val="FF0000"/>
        </w:rPr>
        <w:t xml:space="preserve"> praktické</w:t>
      </w:r>
      <w:r w:rsidR="00644B98" w:rsidRPr="005E5204">
        <w:rPr>
          <w:color w:val="FF0000"/>
        </w:rPr>
        <w:t xml:space="preserve"> části práce –</w:t>
      </w:r>
      <w:r w:rsidR="00C82DD3" w:rsidRPr="005E5204">
        <w:rPr>
          <w:color w:val="FF0000"/>
        </w:rPr>
        <w:t xml:space="preserve"> </w:t>
      </w:r>
      <w:r w:rsidR="000F5211" w:rsidRPr="005E5204">
        <w:rPr>
          <w:color w:val="FF0000"/>
        </w:rPr>
        <w:t>vývoji</w:t>
      </w:r>
      <w:r w:rsidR="00635636" w:rsidRPr="005E5204">
        <w:rPr>
          <w:color w:val="FF0000"/>
        </w:rPr>
        <w:t xml:space="preserve"> samotného plug-inu.</w:t>
      </w:r>
      <w:r w:rsidR="00520118" w:rsidRPr="005E5204">
        <w:rPr>
          <w:color w:val="FF0000"/>
        </w:rPr>
        <w:t xml:space="preserve"> V kapitole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_Ref152919531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9F4905">
        <w:rPr>
          <w:color w:val="FF0000"/>
        </w:rPr>
        <w:t>5</w:t>
      </w:r>
      <w:r w:rsidR="00C82DD3" w:rsidRPr="005E5204">
        <w:rPr>
          <w:color w:val="FF0000"/>
        </w:rPr>
        <w:fldChar w:fldCharType="end"/>
      </w:r>
      <w:r w:rsidR="00520118" w:rsidRPr="005E5204">
        <w:rPr>
          <w:color w:val="FF0000"/>
        </w:rPr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491758"/>
      <w:r>
        <w:lastRenderedPageBreak/>
        <w:t>Granulární syntéza</w:t>
      </w:r>
      <w:bookmarkEnd w:id="7"/>
      <w:bookmarkEnd w:id="8"/>
    </w:p>
    <w:p w14:paraId="29C2DC46" w14:textId="4B0D61D2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9F4905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491759"/>
      <w:r>
        <w:t>Princip</w:t>
      </w:r>
      <w:r w:rsidR="002638D6">
        <w:t xml:space="preserve"> a metody granulární syntézy</w:t>
      </w:r>
      <w:bookmarkEnd w:id="9"/>
    </w:p>
    <w:p w14:paraId="353A4118" w14:textId="3B059BB4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9F4905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02BA9757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9F4905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491760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55AC8135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9F4905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59F60A7D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491811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6E1B38BB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491812"/>
            <w:r w:rsidR="009F4905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491761"/>
      <w:r>
        <w:t>Metoda událostí (events)</w:t>
      </w:r>
      <w:bookmarkEnd w:id="14"/>
      <w:bookmarkEnd w:id="15"/>
    </w:p>
    <w:p w14:paraId="37199B51" w14:textId="6021BE17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9F4905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337C6D3F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491813"/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9F4905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491762"/>
      <w:r>
        <w:t>Historie</w:t>
      </w:r>
      <w:bookmarkEnd w:id="17"/>
      <w:bookmarkEnd w:id="18"/>
    </w:p>
    <w:p w14:paraId="340824F3" w14:textId="597A1581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9F4905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491763"/>
      <w:r>
        <w:t>Iannis Xenakis</w:t>
      </w:r>
      <w:bookmarkEnd w:id="22"/>
    </w:p>
    <w:p w14:paraId="4C373B5F" w14:textId="1932E6F3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9F4905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9F4905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491764"/>
      <w:r>
        <w:t>Curtis Roads</w:t>
      </w:r>
      <w:bookmarkEnd w:id="23"/>
    </w:p>
    <w:p w14:paraId="7BF78C14" w14:textId="3D9DD694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9F4905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3ADB681A" w:rsidR="00E37039" w:rsidRDefault="00E37039" w:rsidP="00EF2071">
      <w:pPr>
        <w:pStyle w:val="Odstavec"/>
      </w:pPr>
      <w:r>
        <w:lastRenderedPageBreak/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9F4905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491765"/>
      <w:r>
        <w:t>Barry Truax</w:t>
      </w:r>
      <w:bookmarkEnd w:id="24"/>
    </w:p>
    <w:p w14:paraId="5FF44A74" w14:textId="5AA93F8C" w:rsidR="00C611A2" w:rsidRPr="00B769F9" w:rsidRDefault="00E418D0" w:rsidP="003202A4">
      <w:pPr>
        <w:pStyle w:val="Odstavec"/>
        <w:ind w:firstLine="0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9F4905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9F4905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Toc167491766"/>
      <w:r>
        <w:lastRenderedPageBreak/>
        <w:t>Sampl</w:t>
      </w:r>
      <w:r w:rsidR="00A05849">
        <w:t>ing</w:t>
      </w:r>
      <w:bookmarkEnd w:id="26"/>
    </w:p>
    <w:p w14:paraId="311F2280" w14:textId="2566AFAF" w:rsidR="00D57369" w:rsidRDefault="00A05849" w:rsidP="00D57369">
      <w:pPr>
        <w:pStyle w:val="Odstavec"/>
        <w:ind w:firstLine="0"/>
      </w:pPr>
      <w:r>
        <w:t>Sampl</w:t>
      </w:r>
      <w:r w:rsidR="00C37271">
        <w:t>ing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>také samplingem</w:t>
      </w:r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7" w:name="_Toc167491767"/>
      <w:r>
        <w:t>Historie</w:t>
      </w:r>
      <w:bookmarkEnd w:id="27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8" w:name="_Toc167491768"/>
      <w:r>
        <w:t>Mellotron</w:t>
      </w:r>
      <w:bookmarkEnd w:id="28"/>
    </w:p>
    <w:p w14:paraId="0909FDDB" w14:textId="2F84CE86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sampler</w:t>
      </w:r>
      <w:r w:rsidR="00614F08">
        <w:t>ů</w:t>
      </w:r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mellotron</w:t>
      </w:r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4A274D" w:rsidRPr="004A274D">
        <w:rPr>
          <w:color w:val="FF0000"/>
        </w:rPr>
        <w:t>[zdroj]</w:t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Mellotron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r w:rsidR="004A7609">
        <w:rPr>
          <w:i/>
          <w:iCs w:val="0"/>
          <w:color w:val="auto"/>
        </w:rPr>
        <w:t>Strawberry Fields Forever</w:t>
      </w:r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r w:rsidR="00294120" w:rsidRPr="00624536">
        <w:rPr>
          <w:color w:val="auto"/>
        </w:rPr>
        <w:t>The Beatles</w:t>
      </w:r>
      <w:r w:rsidR="0094518F">
        <w:rPr>
          <w:color w:val="auto"/>
        </w:rPr>
        <w:t xml:space="preserve">, </w:t>
      </w:r>
      <w:r w:rsidR="007743C3">
        <w:rPr>
          <w:i/>
          <w:iCs w:val="0"/>
          <w:color w:val="auto"/>
        </w:rPr>
        <w:t>Space Oddity</w:t>
      </w:r>
      <w:r w:rsidR="007743C3">
        <w:rPr>
          <w:color w:val="auto"/>
        </w:rPr>
        <w:t xml:space="preserve"> </w:t>
      </w:r>
      <w:r w:rsidR="00BF3F20">
        <w:rPr>
          <w:color w:val="auto"/>
        </w:rPr>
        <w:t xml:space="preserve">Davida Bowieho, </w:t>
      </w:r>
      <w:r w:rsidR="00825507">
        <w:rPr>
          <w:i/>
          <w:iCs w:val="0"/>
          <w:color w:val="auto"/>
        </w:rPr>
        <w:t>Heart of the Sunrise</w:t>
      </w:r>
      <w:r w:rsidR="00825507">
        <w:rPr>
          <w:color w:val="auto"/>
        </w:rPr>
        <w:t xml:space="preserve"> </w:t>
      </w:r>
      <w:r w:rsidR="001117EB">
        <w:rPr>
          <w:color w:val="auto"/>
        </w:rPr>
        <w:t>britské skupiny Yes</w:t>
      </w:r>
      <w:r w:rsidR="008B1309">
        <w:rPr>
          <w:color w:val="auto"/>
        </w:rPr>
        <w:t xml:space="preserve"> a spoustu dalších</w:t>
      </w:r>
      <w:r w:rsidR="00416DAD">
        <w:rPr>
          <w:color w:val="auto"/>
        </w:rPr>
        <w:t xml:space="preserve">. </w:t>
      </w:r>
      <w:r w:rsidR="008A3AF7" w:rsidRPr="008A3AF7">
        <w:rPr>
          <w:color w:val="FF0000"/>
        </w:rPr>
        <w:t>[zdroj]</w:t>
      </w:r>
    </w:p>
    <w:p w14:paraId="4ACAD484" w14:textId="2087DC73" w:rsidR="00D56D89" w:rsidRDefault="00EF15FA" w:rsidP="00F369AB">
      <w:pPr>
        <w:pStyle w:val="Odstavec"/>
      </w:pPr>
      <w:r>
        <w:t>Původní m</w:t>
      </w:r>
      <w:r w:rsidR="001966D7">
        <w:t>ellotrony</w:t>
      </w:r>
      <w:r w:rsidR="00E96B3E">
        <w:t xml:space="preserve"> (verze Mk. I a Mk.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4B3A36">
        <w:t xml:space="preserve"> </w:t>
      </w:r>
      <w:r w:rsidR="004B3A36" w:rsidRPr="004B3A36">
        <w:rPr>
          <w:color w:val="FF0000"/>
        </w:rPr>
        <w:t>[zdroj]</w:t>
      </w:r>
    </w:p>
    <w:p w14:paraId="0B6A558D" w14:textId="38C0E96C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r w:rsidR="00D82261">
        <w:t>přehrávatelných</w:t>
      </w:r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E51D29" w:rsidRPr="00E51D29">
        <w:rPr>
          <w:color w:val="FF0000"/>
        </w:rPr>
        <w:t>[zdroj]</w:t>
      </w:r>
    </w:p>
    <w:p w14:paraId="366CD43D" w14:textId="18752DEF" w:rsidR="00A944A6" w:rsidRDefault="00DB7F71" w:rsidP="00A944A6">
      <w:pPr>
        <w:pStyle w:val="Nadpis3"/>
      </w:pPr>
      <w:bookmarkStart w:id="29" w:name="_Toc167491769"/>
      <w:r>
        <w:t>Digitální samplery</w:t>
      </w:r>
      <w:bookmarkEnd w:id="29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r w:rsidR="00F40E2C">
        <w:t>sampling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0B12DA2F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samplerů </w:t>
      </w:r>
      <w:r w:rsidR="00DA10E6">
        <w:t xml:space="preserve">byly </w:t>
      </w:r>
      <w:r w:rsidR="003E1AB4">
        <w:t xml:space="preserve">nástroje </w:t>
      </w:r>
      <w:r w:rsidR="001920E8">
        <w:t>Melodian (Computer Music Inc.)</w:t>
      </w:r>
      <w:r w:rsidR="00693662">
        <w:t xml:space="preserve">, Synclavier (New England Digital), </w:t>
      </w:r>
      <w:r w:rsidR="00E27341">
        <w:t xml:space="preserve">CMI (Fairlight Instruments), </w:t>
      </w:r>
      <w:r w:rsidR="00762DBE">
        <w:t xml:space="preserve">Emulator (E-mu Systems) </w:t>
      </w:r>
      <w:r w:rsidR="00472165">
        <w:t>S900 (Akai)</w:t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4E6534" w:rsidRPr="004E6534">
        <w:rPr>
          <w:color w:val="FF0000"/>
        </w:rPr>
        <w:t>[zdroj]</w:t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0" w:name="_Toc167491770"/>
      <w:r>
        <w:t xml:space="preserve">Metody </w:t>
      </w:r>
      <w:r w:rsidR="009A1F71">
        <w:t>změny výšky tónu</w:t>
      </w:r>
      <w:bookmarkEnd w:id="30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samplingu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multisampling</w:t>
      </w:r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1" w:name="_Toc167491771"/>
      <w:r>
        <w:t>Analogové nástroje</w:t>
      </w:r>
      <w:bookmarkEnd w:id="31"/>
    </w:p>
    <w:p w14:paraId="62849AB0" w14:textId="1FE442FC" w:rsidR="003C52D0" w:rsidRDefault="004700AB" w:rsidP="00B71850">
      <w:pPr>
        <w:pStyle w:val="Odstavec"/>
        <w:ind w:firstLine="0"/>
      </w:pPr>
      <w:r>
        <w:t xml:space="preserve">Mellotron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multisamplingu,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  <w:r w:rsidR="007712F8">
        <w:t xml:space="preserve"> </w:t>
      </w:r>
      <w:r w:rsidR="007712F8" w:rsidRPr="007712F8">
        <w:rPr>
          <w:color w:val="FF0000"/>
        </w:rPr>
        <w:t>[zdroj]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mellotronu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2" w:name="_Toc167491772"/>
      <w:r>
        <w:t>Digitální nástroje</w:t>
      </w:r>
      <w:bookmarkEnd w:id="32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(pitch scaling)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sampleru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r w:rsidR="003D2552">
        <w:t xml:space="preserve">multisampling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3668CC7F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>mít vlastní D/A převodník</w:t>
      </w:r>
      <w:r w:rsidR="001679D0">
        <w:t xml:space="preserve">. </w:t>
      </w:r>
      <w:r w:rsidR="001679D0" w:rsidRPr="001679D0">
        <w:rPr>
          <w:color w:val="FF0000"/>
        </w:rPr>
        <w:t>[zdroj</w:t>
      </w:r>
      <w:r w:rsidR="001679D0">
        <w:rPr>
          <w:color w:val="FF0000"/>
        </w:rPr>
        <w:t xml:space="preserve"> – prezentace HEL</w:t>
      </w:r>
      <w:r w:rsidR="001679D0" w:rsidRPr="001679D0">
        <w:rPr>
          <w:color w:val="FF0000"/>
        </w:rPr>
        <w:t>]</w:t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 xml:space="preserve">vzorkovacího kmitočtu </w:t>
      </w:r>
      <w:r w:rsidR="00506E3E">
        <w:rPr>
          <w:color w:val="auto"/>
        </w:rPr>
        <w:lastRenderedPageBreak/>
        <w:t>je možno řešit právě multisamplingem</w:t>
      </w:r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293AE0FF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daůší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8F67E4" w:rsidRPr="008F67E4">
        <w:rPr>
          <w:color w:val="FF0000"/>
        </w:rPr>
        <w:t>[zdroj – prezentace HEL]</w:t>
      </w:r>
    </w:p>
    <w:p w14:paraId="6E4A65C8" w14:textId="4DB776A0" w:rsidR="003C7D3F" w:rsidRDefault="002C6B40" w:rsidP="003C7D3F">
      <w:pPr>
        <w:pStyle w:val="Nadpis3"/>
      </w:pPr>
      <w:bookmarkStart w:id="33" w:name="_Toc167491773"/>
      <w:r>
        <w:t>Multisampling</w:t>
      </w:r>
      <w:bookmarkEnd w:id="33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>v různých samplerech</w:t>
      </w:r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„keyboardy“)</w:t>
      </w:r>
      <w:r w:rsidR="00A73912">
        <w:t xml:space="preserve">. </w:t>
      </w:r>
      <w:r w:rsidR="000B5973">
        <w:t xml:space="preserve">Zároveň lze multisamplingem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7584A400" w:rsidR="004F617B" w:rsidRPr="004F617B" w:rsidRDefault="00027B57" w:rsidP="004F617B">
      <w:pPr>
        <w:pStyle w:val="Odstavec"/>
      </w:pPr>
      <w:r>
        <w:t xml:space="preserve">Některé samplery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„sustain“,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„release“.</w:t>
      </w:r>
      <w:r w:rsidR="00FF573E">
        <w:t xml:space="preserve"> </w:t>
      </w:r>
      <w:r w:rsidR="00FF573E" w:rsidRPr="00FF573E">
        <w:rPr>
          <w:color w:val="FF0000"/>
        </w:rPr>
        <w:t>[zdroj – prezentace HEL]</w:t>
      </w:r>
    </w:p>
    <w:p w14:paraId="6FC55779" w14:textId="1B9A0976" w:rsidR="00512706" w:rsidRPr="00D713CC" w:rsidRDefault="00787E97" w:rsidP="00512706">
      <w:pPr>
        <w:pStyle w:val="Nadpis1"/>
      </w:pPr>
      <w:bookmarkStart w:id="34" w:name="_Toc167491774"/>
      <w:r>
        <w:lastRenderedPageBreak/>
        <w:t>Srovnání existujících řešení</w:t>
      </w:r>
      <w:bookmarkEnd w:id="25"/>
      <w:bookmarkEnd w:id="34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5" w:name="_Toc167491775"/>
      <w:r>
        <w:t>Ribs</w:t>
      </w:r>
      <w:bookmarkEnd w:id="35"/>
    </w:p>
    <w:p w14:paraId="103E548A" w14:textId="61AE2879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9F4905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9F4905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2E106278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9F4905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2DC5747F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6" w:name="_Toc167491814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36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7" w:name="_Toc167491776"/>
      <w:r>
        <w:t>Emergence</w:t>
      </w:r>
      <w:bookmarkEnd w:id="37"/>
    </w:p>
    <w:p w14:paraId="693C30E2" w14:textId="74745281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9F4905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04472222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491815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38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39" w:name="_Toc167491777"/>
      <w:r>
        <w:t>Grain Strain</w:t>
      </w:r>
      <w:bookmarkEnd w:id="39"/>
    </w:p>
    <w:p w14:paraId="3D4C799D" w14:textId="75E146A8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9F4905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9F4905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650C3037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491816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40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1" w:name="_Toc167491778"/>
      <w:r>
        <w:lastRenderedPageBreak/>
        <w:t>Granu</w:t>
      </w:r>
      <w:r w:rsidR="00673AD1">
        <w:t>L</w:t>
      </w:r>
      <w:r>
        <w:t>ab</w:t>
      </w:r>
      <w:bookmarkEnd w:id="41"/>
    </w:p>
    <w:p w14:paraId="31E339C2" w14:textId="3F6E59B0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9F4905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9F4905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0A8AB1E5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491817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2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3" w:name="_Toc167491779"/>
      <w:r>
        <w:t>A</w:t>
      </w:r>
      <w:r w:rsidR="0024551A">
        <w:t>rgotlunar</w:t>
      </w:r>
      <w:bookmarkEnd w:id="43"/>
    </w:p>
    <w:p w14:paraId="4EF644A8" w14:textId="33B7B883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9F4905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496D96AC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491818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44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5" w:name="_Ref152919519"/>
      <w:bookmarkStart w:id="46" w:name="_Toc167491780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5"/>
      <w:bookmarkEnd w:id="46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7" w:name="_Toc167491781"/>
      <w:r>
        <w:t>Framework JUCE</w:t>
      </w:r>
      <w:bookmarkEnd w:id="47"/>
    </w:p>
    <w:p w14:paraId="0EF333FD" w14:textId="2C7C29E5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9F4905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0674CD58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9F4905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9F4905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48" w:name="_Toc167491782"/>
      <w:r>
        <w:t>Snímání barev</w:t>
      </w:r>
      <w:bookmarkEnd w:id="48"/>
    </w:p>
    <w:p w14:paraId="44D9A1B7" w14:textId="0D957873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9F4905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49" w:name="_Toc167491783"/>
      <w:r>
        <w:t>Model HSV</w:t>
      </w:r>
      <w:r w:rsidR="0097608E">
        <w:t>/HSL</w:t>
      </w:r>
      <w:bookmarkEnd w:id="49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277ED9D9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0" w:name="_Toc167491819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9F4905">
              <w:t>[24]</w:t>
            </w:r>
            <w:bookmarkEnd w:id="50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1" w:name="_Toc167491784"/>
      <w:r>
        <w:t>Prvotní návrh</w:t>
      </w:r>
      <w:bookmarkEnd w:id="51"/>
    </w:p>
    <w:p w14:paraId="12B00C32" w14:textId="68A23E95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9F4905">
        <w:rPr>
          <w:noProof/>
        </w:rPr>
        <w:t>4</w:t>
      </w:r>
      <w:r w:rsidR="009F4905" w:rsidRPr="00555F11">
        <w:t>.</w:t>
      </w:r>
      <w:r w:rsidR="009F4905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2" w:name="_Ref152885676"/>
        <w:bookmarkStart w:id="53" w:name="_Ref152885667"/>
        <w:tc>
          <w:tcPr>
            <w:tcW w:w="6832" w:type="dxa"/>
          </w:tcPr>
          <w:p w14:paraId="6F19B44A" w14:textId="27FF6764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4" w:name="_Toc167491820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2"/>
            <w:r>
              <w:tab/>
            </w:r>
            <w:bookmarkStart w:id="55" w:name="_Ref152885684"/>
            <w:r w:rsidR="00C80064">
              <w:t xml:space="preserve">Blokové schéma granulárního VST syntezátoru </w:t>
            </w:r>
            <w:bookmarkEnd w:id="53"/>
            <w:bookmarkEnd w:id="55"/>
            <w:r w:rsidR="000B6784">
              <w:rPr>
                <w:i/>
                <w:iCs w:val="0"/>
              </w:rPr>
              <w:t>Granny Synth</w:t>
            </w:r>
            <w:bookmarkEnd w:id="54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6" w:name="_Toc167491785"/>
      <w:r>
        <w:t>Grafické uživatelské rozhraní</w:t>
      </w:r>
      <w:bookmarkEnd w:id="56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1BA5CD9E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7" w:name="_Toc167491821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57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58" w:name="_Toc167491786"/>
      <w:r>
        <w:t>Načtení souboru</w:t>
      </w:r>
      <w:bookmarkEnd w:id="58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 w:val="0"/>
        </w:rPr>
        <w:t>true</w:t>
      </w:r>
      <w:r w:rsidR="00F522FD">
        <w:t xml:space="preserve"> nebo </w:t>
      </w:r>
      <w:r w:rsidR="00F522FD">
        <w:rPr>
          <w:i/>
          <w:iCs w:val="0"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59" w:name="_Toc167491787"/>
      <w:r>
        <w:t>Zobrazení amplitudy v</w:t>
      </w:r>
      <w:r w:rsidR="00097459">
        <w:t> </w:t>
      </w:r>
      <w:r>
        <w:t>čase</w:t>
      </w:r>
      <w:bookmarkEnd w:id="59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0" w:name="_Toc167491788"/>
      <w:r>
        <w:t>Výběr úseku načteného souboru</w:t>
      </w:r>
      <w:bookmarkEnd w:id="60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1" w:name="_Toc167491789"/>
      <w:r>
        <w:lastRenderedPageBreak/>
        <w:t>Granulizace</w:t>
      </w:r>
      <w:r w:rsidR="0072554E">
        <w:t xml:space="preserve"> a práce s grainy</w:t>
      </w:r>
      <w:bookmarkEnd w:id="61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2" w:name="_Toc167491790"/>
      <w:r>
        <w:t>Řazení grainů</w:t>
      </w:r>
      <w:bookmarkEnd w:id="62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3" w:name="_Toc167491791"/>
      <w:r>
        <w:t xml:space="preserve">Efektová </w:t>
      </w:r>
      <w:r w:rsidR="009D1458">
        <w:t>sekce</w:t>
      </w:r>
      <w:bookmarkEnd w:id="63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4" w:name="_Toc167491792"/>
      <w:r>
        <w:t>LFO</w:t>
      </w:r>
      <w:bookmarkEnd w:id="64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5" w:name="_Toc167491793"/>
      <w:r>
        <w:t>Řešení změny parametrů pomocí barvy</w:t>
      </w:r>
      <w:bookmarkEnd w:id="65"/>
    </w:p>
    <w:p w14:paraId="6FB33972" w14:textId="7EA2FD85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(4.1</w:t>
      </w:r>
      <w:r w:rsidR="008E30A7">
        <w:t>)</w:t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680E9EE5" w:rsidR="00A82409" w:rsidRPr="00555F11" w:rsidRDefault="00A82409" w:rsidP="00F1181D">
            <w:pPr>
              <w:pStyle w:val="Rovnice"/>
              <w:jc w:val="right"/>
            </w:pPr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r w:rsidR="00270360">
        <w:rPr>
          <w:i/>
          <w:iCs/>
        </w:rPr>
        <w:t>Hue</w:t>
      </w:r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4A19B393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9F4905">
        <w:rPr>
          <w:noProof/>
        </w:rPr>
        <w:t>4</w:t>
      </w:r>
      <w:r w:rsidR="009F4905" w:rsidRPr="00555F11">
        <w:t>.</w:t>
      </w:r>
      <w:r w:rsidR="009F4905">
        <w:rPr>
          <w:noProof/>
        </w:rPr>
        <w:t>4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6" w:name="_Ref153150306"/>
        <w:tc>
          <w:tcPr>
            <w:tcW w:w="6549" w:type="dxa"/>
          </w:tcPr>
          <w:p w14:paraId="78C2274D" w14:textId="5A5C1BCB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7" w:name="_Toc167491822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6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67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2C72C48C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9F4905">
        <w:rPr>
          <w:noProof/>
        </w:rPr>
        <w:t>4</w:t>
      </w:r>
      <w:r w:rsidR="009F4905">
        <w:t>.</w:t>
      </w:r>
      <w:r w:rsidR="009F4905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68" w:name="_Ref153152132"/>
        <w:tc>
          <w:tcPr>
            <w:tcW w:w="6657" w:type="dxa"/>
          </w:tcPr>
          <w:p w14:paraId="5941140E" w14:textId="4D3CAD5F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9" w:name="_Toc167491827"/>
            <w:r w:rsidR="009F4905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68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69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0" w:name="_Toc167491794"/>
      <w:bookmarkStart w:id="71" w:name="_Toc101325795"/>
      <w:bookmarkStart w:id="72" w:name="_Toc215678063"/>
      <w:bookmarkStart w:id="73" w:name="_Toc56549768"/>
      <w:bookmarkStart w:id="74" w:name="_Ref152919531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0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r w:rsidR="00712F2A">
        <w:rPr>
          <w:i/>
          <w:iCs/>
        </w:rPr>
        <w:t>Synth Granny</w:t>
      </w:r>
      <w:r w:rsidR="00712F2A">
        <w:t>.</w:t>
      </w:r>
      <w:r w:rsidR="009C1531">
        <w:t xml:space="preserve"> Jedná se o experimentální VST a standalone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>granulárního sampleru.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2"/>
        <w:gridCol w:w="7007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04A6465A" w14:textId="4E7A0318" w:rsidR="00C0616E" w:rsidRPr="00555F11" w:rsidRDefault="00125905" w:rsidP="00E34A86">
            <w:pPr>
              <w:pStyle w:val="Titulek"/>
              <w:ind w:left="494" w:hanging="494"/>
              <w:jc w:val="center"/>
            </w:pPr>
            <w:r w:rsidRPr="00E70E0B"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39D58EA7" wp14:editId="70EC0496">
                  <wp:simplePos x="0" y="0"/>
                  <wp:positionH relativeFrom="margin">
                    <wp:align>center</wp:align>
                  </wp:positionH>
                  <wp:positionV relativeFrom="paragraph">
                    <wp:posOffset>431165</wp:posOffset>
                  </wp:positionV>
                  <wp:extent cx="5503545" cy="3673475"/>
                  <wp:effectExtent l="0" t="0" r="0" b="0"/>
                  <wp:wrapTopAndBottom/>
                  <wp:docPr id="868639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639392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" t="2825" r="1098" b="1695"/>
                          <a:stretch/>
                        </pic:blipFill>
                        <pic:spPr bwMode="auto">
                          <a:xfrm>
                            <a:off x="0" y="0"/>
                            <a:ext cx="5503545" cy="367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616E" w:rsidRPr="00555F11" w14:paraId="2AF2B3AE" w14:textId="77777777" w:rsidTr="002609A3">
        <w:tc>
          <w:tcPr>
            <w:tcW w:w="1242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77" w:type="dxa"/>
          </w:tcPr>
          <w:p w14:paraId="1C8EBCEE" w14:textId="310AE177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5" w:name="_Toc167491823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sampleru </w:t>
            </w:r>
            <w:r w:rsidR="008645FA">
              <w:rPr>
                <w:i/>
                <w:iCs w:val="0"/>
              </w:rPr>
              <w:t>Granny Synth</w:t>
            </w:r>
            <w:bookmarkEnd w:id="75"/>
          </w:p>
        </w:tc>
      </w:tr>
    </w:tbl>
    <w:p w14:paraId="432E5B05" w14:textId="62CC4ACF" w:rsidR="00302D83" w:rsidRDefault="00FE77FB" w:rsidP="00FE77FB">
      <w:pPr>
        <w:pStyle w:val="Nadpis2"/>
      </w:pPr>
      <w:bookmarkStart w:id="76" w:name="_Toc167491795"/>
      <w:r>
        <w:t>Gra</w:t>
      </w:r>
      <w:r w:rsidR="00DB2D71">
        <w:t>fické uživatelské rozhraní</w:t>
      </w:r>
      <w:bookmarkEnd w:id="76"/>
    </w:p>
    <w:p w14:paraId="73A74DEC" w14:textId="297D5BF3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dvou </w:t>
      </w:r>
      <w:r w:rsidR="00733983">
        <w:t>skupin</w:t>
      </w:r>
      <w:r w:rsidR="00C45808">
        <w:t xml:space="preserve"> </w:t>
      </w:r>
      <w:r w:rsidR="004B4213">
        <w:t>rotační</w:t>
      </w:r>
      <w:r w:rsidR="00865D7A">
        <w:t>ch posuvníků</w:t>
      </w:r>
      <w:r w:rsidR="00A06C2F">
        <w:t xml:space="preserve"> a čtyř tlačítek </w:t>
      </w:r>
      <w:r w:rsidR="006C39F6">
        <w:t>pro kontrolu nad nástrojem.</w:t>
      </w:r>
      <w:r w:rsidR="004F1432">
        <w:t xml:space="preserve"> Pomocí </w:t>
      </w:r>
      <w:r w:rsidR="00C24A11">
        <w:t xml:space="preserve">posuvníků je možné nastavit </w:t>
      </w:r>
      <w:r w:rsidR="000F6C7E">
        <w:t>parametry granulizace samplu</w:t>
      </w:r>
      <w:r w:rsidR="00890EB5">
        <w:t xml:space="preserve"> (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841C00">
        <w:t xml:space="preserve">,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23063C">
        <w:t xml:space="preserve"> a </w:t>
      </w:r>
      <w:r w:rsidR="00A72A0A">
        <w:t>panoramu</w:t>
      </w:r>
      <w:r w:rsidR="00FC6E7D">
        <w:t xml:space="preserve"> </w:t>
      </w:r>
      <w:r w:rsidR="00692211">
        <w:t xml:space="preserve">nastavující </w:t>
      </w:r>
      <w:r w:rsidR="00807CCF">
        <w:t xml:space="preserve">rozložení </w:t>
      </w:r>
      <w:r w:rsidR="00C81AA8">
        <w:lastRenderedPageBreak/>
        <w:t>výstupního signálu do sterea</w:t>
      </w:r>
      <w:r w:rsidR="00A251A6">
        <w:t>)</w:t>
      </w:r>
      <w:r w:rsidR="00FF2BCA">
        <w:t>, parametry ADSR obálky sampleru</w:t>
      </w:r>
      <w:r w:rsidR="0080155C">
        <w:t xml:space="preserve"> a </w:t>
      </w:r>
      <w:r w:rsidR="00187CD3">
        <w:t xml:space="preserve">MIDI Root Note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>spuštění režimu jednoduchého sampleru.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>již granulizovaného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6C69DC19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7" w:name="_Toc167491824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r w:rsidR="002628AE">
              <w:t>sampler</w:t>
            </w:r>
            <w:bookmarkEnd w:id="77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22A3502E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491825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>Detail displeje při zobrazení nahraného samplu v režimu granulární sampler</w:t>
            </w:r>
            <w:bookmarkEnd w:id="78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79" w:name="_Toc167491796"/>
      <w:r>
        <w:lastRenderedPageBreak/>
        <w:t>Struktura nástroje</w:t>
      </w:r>
      <w:bookmarkEnd w:id="79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sampleru </w:t>
      </w:r>
      <w:r w:rsidR="002001CA">
        <w:rPr>
          <w:i/>
          <w:iCs/>
        </w:rPr>
        <w:t>Granny Synth</w:t>
      </w:r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2AFBB177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F90E03">
        <w:t>5.</w:t>
      </w:r>
      <w:r w:rsidR="00AF7A82">
        <w:t>4</w:t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020F7F09" w:rsidR="00DC665C" w:rsidRPr="00555F11" w:rsidRDefault="003D6205" w:rsidP="00E34A86">
            <w:pPr>
              <w:pStyle w:val="Titulek"/>
              <w:ind w:left="494" w:hanging="494"/>
              <w:jc w:val="center"/>
            </w:pPr>
            <w:r w:rsidRPr="003D6205">
              <w:rPr>
                <w:noProof/>
              </w:rPr>
              <w:drawing>
                <wp:inline distT="0" distB="0" distL="0" distR="0" wp14:anchorId="27893B96" wp14:editId="56BFAFA0">
                  <wp:extent cx="5399405" cy="2403475"/>
                  <wp:effectExtent l="0" t="0" r="0" b="0"/>
                  <wp:docPr id="668430193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301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051" w:type="dxa"/>
          </w:tcPr>
          <w:p w14:paraId="2866BBFF" w14:textId="59C3E347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491826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ab/>
            </w:r>
            <w:r w:rsidR="00FF49B5">
              <w:t xml:space="preserve">Diagram znázorňující strukturu granulárního sampleru </w:t>
            </w:r>
            <w:r w:rsidR="00FF49B5">
              <w:rPr>
                <w:i/>
                <w:iCs w:val="0"/>
              </w:rPr>
              <w:t>Granny Synth</w:t>
            </w:r>
            <w:bookmarkEnd w:id="80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granulizaci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>bude granulizací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1" w:name="_Toc167491797"/>
      <w:r>
        <w:t>Režim jednoduch</w:t>
      </w:r>
      <w:r w:rsidR="00210114">
        <w:t>ého</w:t>
      </w:r>
      <w:r>
        <w:t xml:space="preserve"> sampler</w:t>
      </w:r>
      <w:r w:rsidR="00210114">
        <w:t>u</w:t>
      </w:r>
      <w:bookmarkEnd w:id="81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sampler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„De-granulizace“.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r w:rsidR="00837DA0">
        <w:rPr>
          <w:i/>
          <w:iCs/>
        </w:rPr>
        <w:t>originalBuffer</w:t>
      </w:r>
      <w:r w:rsidR="00837DA0">
        <w:t xml:space="preserve"> </w:t>
      </w:r>
      <w:r w:rsidR="006E691E">
        <w:t xml:space="preserve">a jeho načtení do </w:t>
      </w:r>
      <w:r w:rsidR="00C118E3">
        <w:t>sampleru</w:t>
      </w:r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loadFileViaButton</w:t>
      </w:r>
      <w:r w:rsidR="008E6689">
        <w:t>()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r w:rsidR="00B66956">
        <w:t>FileChooser chooser{ “Vyberte soubor”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r w:rsidR="003F2950">
        <w:t>chooser</w:t>
      </w:r>
      <w:r w:rsidR="00175173">
        <w:t>.browseFileForOpen())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chooser.getResult();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r w:rsidR="00716057">
        <w:t>myFormatReader = myFormatManager.createReaderFor(file);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r w:rsidR="00780431">
        <w:t>originalBuffer.setSize(</w:t>
      </w:r>
      <w:r w:rsidR="00DB101E">
        <w:t>myFormatReader-&gt;numChannels,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r w:rsidR="00A066F2">
        <w:t>myFormatReader-&gt;read(&amp;originalBuffer,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r w:rsidR="00EB2186">
        <w:t>degranulize();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r>
        <w:rPr>
          <w:i/>
          <w:iCs/>
        </w:rPr>
        <w:t>originalBuffer</w:t>
      </w:r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r w:rsidR="007D0BA5">
        <w:rPr>
          <w:i/>
          <w:iCs/>
        </w:rPr>
        <w:t>PluginProcessor</w:t>
      </w:r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r w:rsidR="00083A73">
        <w:rPr>
          <w:i/>
          <w:iCs/>
        </w:rPr>
        <w:t>degranulize()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r w:rsidR="00DC696D">
        <w:rPr>
          <w:i/>
          <w:iCs/>
        </w:rPr>
        <w:t>originalBuffer</w:t>
      </w:r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juce::Sampler</w:t>
      </w:r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r>
        <w:t>degranulize()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r w:rsidR="0048100D">
        <w:t>myGrannySynth.clearSounds();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(originalBuffer.getNumSamples()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r w:rsidR="003E2349">
        <w:t>readWaveform(originalBuffer);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r w:rsidR="00DC4F9E">
        <w:rPr>
          <w:b/>
          <w:bCs/>
        </w:rPr>
        <w:t>BigInteger</w:t>
      </w:r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r w:rsidR="00836869">
        <w:t xml:space="preserve">range.setRange(0,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r w:rsidR="002B37B5">
        <w:t>myGrannySynth.addSound(</w:t>
      </w:r>
      <w:r w:rsidR="002B37B5">
        <w:rPr>
          <w:b/>
          <w:bCs/>
        </w:rPr>
        <w:t>new</w:t>
      </w:r>
      <w:r w:rsidR="002B37B5">
        <w:t xml:space="preserve"> SamplerSound(“Sample”,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r w:rsidR="00970A3A">
        <w:t>updateADSR();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jednozónový sampler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2" w:name="_Toc167491798"/>
      <w:r>
        <w:t>Režim granulárního sampleru</w:t>
      </w:r>
      <w:bookmarkEnd w:id="82"/>
    </w:p>
    <w:p w14:paraId="4A02EA4B" w14:textId="1B9786B7" w:rsidR="00667D59" w:rsidRDefault="00C7197C" w:rsidP="0025119F">
      <w:pPr>
        <w:pStyle w:val="Prvnodstavec"/>
      </w:pPr>
      <w:r>
        <w:t>Režim granulárního sampleru je spuštěn</w:t>
      </w:r>
      <w:r w:rsidR="00D7591E">
        <w:t xml:space="preserve">, </w:t>
      </w:r>
      <w:r w:rsidR="007E2DF6">
        <w:t>pokud je soubor do sampleru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>v jednoduchém sampleru.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r w:rsidR="00D47C7D">
        <w:rPr>
          <w:i/>
          <w:iCs/>
        </w:rPr>
        <w:t>originalBuffer</w:t>
      </w:r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r w:rsidR="0043186D">
        <w:rPr>
          <w:i/>
          <w:iCs/>
        </w:rPr>
        <w:t>granulisati</w:t>
      </w:r>
      <w:r w:rsidR="007C1FA2">
        <w:rPr>
          <w:i/>
          <w:iCs/>
        </w:rPr>
        <w:t>on()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r w:rsidR="00EF46E2">
        <w:rPr>
          <w:i/>
          <w:iCs/>
        </w:rPr>
        <w:t>AudioBuffer&lt;float&gt;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granulisation()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r w:rsidR="00117771">
        <w:t>grainLengthInMs</w:t>
      </w:r>
      <w:r w:rsidR="008D22C1">
        <w:t xml:space="preserve"> = myValTrSt.getRawParameterValue</w:t>
      </w:r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r w:rsidR="0037590F">
        <w:t>grain</w:t>
      </w:r>
      <w:r w:rsidR="00B90867">
        <w:t>S</w:t>
      </w:r>
      <w:r w:rsidR="0037590F">
        <w:t xml:space="preserve">ize = </w:t>
      </w:r>
      <w:r w:rsidR="0037590F">
        <w:rPr>
          <w:b/>
          <w:bCs/>
        </w:rPr>
        <w:t>static_cast</w:t>
      </w:r>
      <w:r w:rsidR="0037590F">
        <w:t>&lt;</w:t>
      </w:r>
      <w:r w:rsidR="0037590F">
        <w:rPr>
          <w:b/>
          <w:bCs/>
        </w:rPr>
        <w:t>int</w:t>
      </w:r>
      <w:r w:rsidR="0037590F">
        <w:t>&gt;(grainLengthInMs</w:t>
      </w:r>
      <w:r w:rsidR="001C0C4F">
        <w:t>*sampleRate</w:t>
      </w:r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r w:rsidR="00927053">
        <w:t xml:space="preserve">overlapInPercent </w:t>
      </w:r>
      <w:r w:rsidR="000170CD">
        <w:t>= myValTrSt.getRawParameterValue(...);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r w:rsidR="00A1102E">
        <w:t xml:space="preserve">overlapInSamples = </w:t>
      </w:r>
      <w:r w:rsidR="00E557EE">
        <w:rPr>
          <w:b/>
          <w:bCs/>
        </w:rPr>
        <w:t>static_cast</w:t>
      </w:r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*over</w:t>
      </w:r>
      <w:r w:rsidR="005C5C06">
        <w:t>lPe</w:t>
      </w:r>
      <w:r w:rsidR="00296247">
        <w:t>rcent</w:t>
      </w:r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attackInPercent </w:t>
      </w:r>
      <w:r w:rsidR="00BF7B4D">
        <w:t>= myValTrSt.getRawParameterValue(...);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attackInSamples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r w:rsidR="006F5B25">
        <w:rPr>
          <w:i/>
          <w:iCs/>
        </w:rPr>
        <w:t>myValTrSt</w:t>
      </w:r>
      <w:r w:rsidR="00E4472E">
        <w:t xml:space="preserve">, instancí objektu </w:t>
      </w:r>
      <w:r w:rsidR="000C365C">
        <w:rPr>
          <w:i/>
          <w:iCs/>
        </w:rPr>
        <w:t>ValueTreeState</w:t>
      </w:r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ms)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3" w:name="_Toc167491799"/>
      <w:r>
        <w:t>Nastavitelné parametry sampleru</w:t>
      </w:r>
      <w:bookmarkEnd w:id="83"/>
    </w:p>
    <w:p w14:paraId="2F548EB2" w14:textId="2CAA3074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000368" w:rsidRPr="00000368">
        <w:rPr>
          <w:color w:val="auto"/>
        </w:rPr>
        <w:t>5.1</w:t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tc>
          <w:tcPr>
            <w:tcW w:w="6657" w:type="dxa"/>
          </w:tcPr>
          <w:p w14:paraId="29E59754" w14:textId="00B27D8A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491828"/>
            <w:r w:rsidR="009F4905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002DD9">
              <w:t>Tabulka parametrů</w:t>
            </w:r>
            <w:r w:rsidR="0091782F">
              <w:t xml:space="preserve"> granulárního sampleru </w:t>
            </w:r>
            <w:r w:rsidR="0091782F">
              <w:rPr>
                <w:i/>
                <w:iCs w:val="0"/>
              </w:rPr>
              <w:t>Synth Granny</w:t>
            </w:r>
            <w:bookmarkEnd w:id="84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s</w:t>
            </w:r>
            <w:r w:rsidR="007645B5">
              <w:t>ampler / granulární sampler</w:t>
            </w:r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>MIDI Root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i granulární sampler</w:t>
            </w:r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 ms</w:t>
            </w:r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r>
              <w:t>Attack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r>
              <w:t>Decay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sampler</w:t>
            </w:r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sampler</w:t>
            </w:r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sampler</w:t>
            </w:r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sampler</w:t>
            </w:r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713E409B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>MIDI Root Note</w:t>
      </w:r>
      <w:r w:rsidR="00965F13">
        <w:t xml:space="preserve"> – tedy </w:t>
      </w:r>
      <w:r w:rsidR="00C61997">
        <w:t>té</w:t>
      </w:r>
      <w:r w:rsidR="00F30C76">
        <w:t xml:space="preserve"> notě, na které </w:t>
      </w:r>
      <w:r w:rsidR="00F93297">
        <w:t xml:space="preserve">sampler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(5.1)</w:t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76206A15" w:rsidR="00FF3748" w:rsidRPr="00555F11" w:rsidRDefault="00FF3748" w:rsidP="00F1181D">
            <w:pPr>
              <w:pStyle w:val="Rovnice"/>
              <w:jc w:val="right"/>
            </w:pPr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Note je číslo stisknuté noty a </w:t>
      </w:r>
      <w:r>
        <w:t xml:space="preserve">MIDI Root Note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85" w:name="_Toc167491800"/>
      <w:r>
        <w:t xml:space="preserve">Nastavení parametrů pomocí </w:t>
      </w:r>
      <w:r w:rsidR="00CC7337">
        <w:t>webkamery</w:t>
      </w:r>
      <w:bookmarkEnd w:id="85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r w:rsidR="007C4936">
        <w:t xml:space="preserve">sampleru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r w:rsidR="00695F9B">
        <w:t>sampleru</w:t>
      </w:r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r w:rsidR="007E39B4">
        <w:t>colourModifier</w:t>
      </w:r>
      <w:r>
        <w:t>()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r w:rsidR="00A3565E">
        <w:t>myCameraDevice</w:t>
      </w:r>
      <w:r w:rsidR="00D94E02">
        <w:t>-&gt;</w:t>
      </w:r>
      <w:r w:rsidR="00A3565E">
        <w:t>takeStillPicture</w:t>
      </w:r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r w:rsidR="00D94E02">
        <w:t>])</w:t>
      </w:r>
      <w:r w:rsidR="00F90971">
        <w:rPr>
          <w:b/>
          <w:bCs/>
        </w:rPr>
        <w:t>const</w:t>
      </w:r>
      <w:r w:rsidR="00F90971">
        <w:t xml:space="preserve"> juce::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-&gt;averagePixel(image);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r w:rsidR="008B2700">
        <w:rPr>
          <w:i/>
          <w:iCs/>
        </w:rPr>
        <w:t>takeStillPicture</w:t>
      </w:r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r w:rsidR="00E30BE9">
        <w:rPr>
          <w:i/>
          <w:iCs/>
        </w:rPr>
        <w:t>averagePixel</w:t>
      </w:r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r w:rsidR="00762884">
        <w:t>averagePixel(</w:t>
      </w:r>
      <w:r w:rsidR="00F933D6">
        <w:rPr>
          <w:b/>
          <w:bCs/>
        </w:rPr>
        <w:t>const Image</w:t>
      </w:r>
      <w:r w:rsidR="00F933D6">
        <w:t>&amp; img</w:t>
      </w:r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r w:rsidR="00E04664">
        <w:t>std::vector&lt;</w:t>
      </w:r>
      <w:r w:rsidR="00E04664">
        <w:rPr>
          <w:b/>
          <w:bCs/>
        </w:rPr>
        <w:t>Colour</w:t>
      </w:r>
      <w:r w:rsidR="00E04664">
        <w:t>&gt;</w:t>
      </w:r>
      <w:r w:rsidR="00916DAF">
        <w:t xml:space="preserve"> pixelColours;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r w:rsidR="0078683E">
        <w:t>std::vector&lt;</w:t>
      </w:r>
      <w:r w:rsidR="0078683E">
        <w:rPr>
          <w:b/>
          <w:bCs/>
        </w:rPr>
        <w:t>float</w:t>
      </w:r>
      <w:r w:rsidR="0078683E">
        <w:t>&gt; pixelHue;</w:t>
      </w:r>
    </w:p>
    <w:p w14:paraId="605427B9" w14:textId="7FEC2EEF" w:rsidR="0078683E" w:rsidRDefault="0078683E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pixelSaturation;</w:t>
      </w:r>
    </w:p>
    <w:p w14:paraId="2AA00D4A" w14:textId="6C7167E0" w:rsidR="00D623CB" w:rsidRDefault="00D623CB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pixelLightness;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img.getHeig</w:t>
      </w:r>
      <w:r w:rsidR="00297FFC">
        <w:t>h</w:t>
      </w:r>
      <w:r>
        <w:t>t();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img.getWidth()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r w:rsidR="00C840BB">
        <w:t>pixelColours.push_back(img.getPixelAt(pixel,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r w:rsidR="00A8733E">
        <w:t>pixelColours.size();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r w:rsidR="00510C73">
        <w:t>pixelHue.push_back</w:t>
      </w:r>
      <w:r w:rsidR="00045ABA">
        <w:t>(pixelColours[pixel].getHue()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r w:rsidR="00816735">
        <w:t>pixelSaturation.push_back(pixelColours[pixel].getSaturation());</w:t>
      </w:r>
    </w:p>
    <w:p w14:paraId="3F9AC422" w14:textId="035278CE" w:rsidR="00045ABA" w:rsidRDefault="00816735" w:rsidP="00FB1A8D">
      <w:pPr>
        <w:pStyle w:val="Zdrojovkd"/>
      </w:pPr>
      <w:r>
        <w:t xml:space="preserve">    pixel</w:t>
      </w:r>
      <w:r w:rsidR="00D93728">
        <w:t>Lightness</w:t>
      </w:r>
      <w:r>
        <w:t>.push_back(pixelColours[pixel].get</w:t>
      </w:r>
      <w:r w:rsidR="00D93728">
        <w:t>Lightness</w:t>
      </w:r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6332A13E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r w:rsidR="00681F22">
        <w:rPr>
          <w:i/>
          <w:iCs/>
        </w:rPr>
        <w:t>Colour</w:t>
      </w:r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</w:t>
      </w:r>
      <w:r w:rsidR="008702CC">
        <w:lastRenderedPageBreak/>
        <w:t xml:space="preserve">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(4.1)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>, jak je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averagePixel(</w:t>
      </w:r>
      <w:r>
        <w:rPr>
          <w:b/>
          <w:bCs/>
        </w:rPr>
        <w:t>const Image</w:t>
      </w:r>
      <w:r>
        <w:t>&amp; img)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-&gt;averageHueRanged</w:t>
      </w:r>
      <w:r w:rsidR="004E60BD">
        <w:t xml:space="preserve"> = </w:t>
      </w:r>
      <w:r w:rsidR="003353A6">
        <w:t>100 * abs(cos(365 * averageHue));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 xml:space="preserve">-&gt;averageSaturationRanged = </w:t>
      </w:r>
      <w:r w:rsidR="00F96E65">
        <w:t>100 * averageSaturation;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 xml:space="preserve">-&gt;averageLightnessRanged = </w:t>
      </w:r>
      <w:r w:rsidR="00AF559E">
        <w:t xml:space="preserve">50 * </w:t>
      </w:r>
      <w:r w:rsidR="0087130E">
        <w:t>averageLightness;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r w:rsidR="007B0534">
        <w:rPr>
          <w:i/>
          <w:iCs/>
        </w:rPr>
        <w:t>granulisationByColour</w:t>
      </w:r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r w:rsidR="00AF1AB3">
        <w:rPr>
          <w:i/>
          <w:iCs/>
        </w:rPr>
        <w:t>granulisation</w:t>
      </w:r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r w:rsidR="00F00086">
        <w:rPr>
          <w:i/>
          <w:iCs/>
        </w:rPr>
        <w:t>ValueTreeState</w:t>
      </w:r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86" w:name="_Toc167491801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86"/>
    </w:p>
    <w:p w14:paraId="4AF0DEC9" w14:textId="39123E31" w:rsidR="00DE5DB5" w:rsidRPr="004D6370" w:rsidRDefault="00EB4F7A" w:rsidP="00512C24">
      <w:pPr>
        <w:pStyle w:val="Prvnodstavec"/>
        <w:rPr>
          <w:color w:val="auto"/>
        </w:rPr>
      </w:pPr>
      <w:r>
        <w:t xml:space="preserve">V této kapitole jsou popsány výstupy </w:t>
      </w:r>
      <w:r w:rsidR="001F00F8">
        <w:t xml:space="preserve">testování </w:t>
      </w:r>
      <w:r w:rsidR="004F1AF7">
        <w:t xml:space="preserve">nástroje </w:t>
      </w:r>
      <w:r w:rsidR="00070B5E">
        <w:t xml:space="preserve">v DAW Reaper. </w:t>
      </w:r>
      <w:r w:rsidR="00B06545">
        <w:t xml:space="preserve">V rámci testu vzniklo několik krátkých nahrávek </w:t>
      </w:r>
      <w:r w:rsidR="000C72CD">
        <w:t xml:space="preserve">veřejně dostupných </w:t>
      </w:r>
      <w:r w:rsidR="000B295D">
        <w:t>na Google Drive</w:t>
      </w:r>
      <w:r w:rsidR="00EC44BC">
        <w:t>.</w:t>
      </w:r>
      <w:r w:rsidR="000B295D">
        <w:t xml:space="preserve"> </w:t>
      </w:r>
      <w:r w:rsidR="000B295D" w:rsidRPr="000B295D">
        <w:rPr>
          <w:color w:val="FF0000"/>
        </w:rPr>
        <w:t>[zdroj]</w:t>
      </w:r>
      <w:r w:rsidR="004D6370">
        <w:rPr>
          <w:color w:val="auto"/>
        </w:rPr>
        <w:t xml:space="preserve"> Tyto nahrávky 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 xml:space="preserve">jež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87" w:name="_Toc167491802"/>
      <w:r>
        <w:t>Testování nástroje</w:t>
      </w:r>
      <w:bookmarkEnd w:id="87"/>
    </w:p>
    <w:p w14:paraId="37EB90AD" w14:textId="77777777" w:rsidR="007832CC" w:rsidRDefault="007B354E" w:rsidP="008C50F7">
      <w:pPr>
        <w:pStyle w:val="Prvnodstavec"/>
      </w:pPr>
      <w:r>
        <w:t xml:space="preserve">Během testování </w:t>
      </w:r>
      <w:r w:rsidR="00080667">
        <w:t xml:space="preserve">nástroje byla vytvořena sada </w:t>
      </w:r>
      <w:r w:rsidR="001B4FF5">
        <w:t>šesti</w:t>
      </w:r>
      <w:r w:rsidR="00080667">
        <w:t xml:space="preserve"> </w:t>
      </w:r>
      <w:r w:rsidR="00876D74">
        <w:t>růz</w:t>
      </w:r>
      <w:r w:rsidR="001B4FF5">
        <w:t>ných</w:t>
      </w:r>
      <w:r w:rsidR="00876D74">
        <w:t xml:space="preserve"> nahrávek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použitím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CF04A1">
        <w:t>vibrafon, klavír, celestu, violoncello</w:t>
      </w:r>
      <w:r w:rsidR="001B4FF5">
        <w:t xml:space="preserve">, </w:t>
      </w:r>
      <w:r w:rsidR="00EE7EA1">
        <w:t xml:space="preserve">syntezátor Moog a </w:t>
      </w:r>
      <w:r w:rsidR="002E02B4">
        <w:t>zkreslené digitální varhany.</w:t>
      </w:r>
      <w:r w:rsidR="00432326">
        <w:t xml:space="preserve"> </w:t>
      </w:r>
      <w:r w:rsidR="00280D4D">
        <w:t xml:space="preserve">Podstata nástroje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harmonických struktur</w:t>
      </w:r>
      <w:r w:rsidR="007B64F9">
        <w:t>.</w:t>
      </w:r>
      <w:r w:rsidR="00A62C7D">
        <w:t xml:space="preserve"> </w:t>
      </w:r>
      <w:r w:rsidR="00F82857">
        <w:t xml:space="preserve">Největší slabinou </w:t>
      </w:r>
      <w:r w:rsidR="00682A13">
        <w:t>se jeví</w:t>
      </w:r>
      <w:r w:rsidR="00AA0AFF">
        <w:t xml:space="preserve"> složitost nastavení </w:t>
      </w:r>
      <w:r w:rsidR="00760C40">
        <w:t xml:space="preserve">panoramy </w:t>
      </w:r>
      <w:r w:rsidR="00E779A6">
        <w:t xml:space="preserve">během </w:t>
      </w:r>
      <w:r w:rsidR="001008B6">
        <w:t>živé produkce</w:t>
      </w:r>
      <w:r w:rsidR="00CA5248">
        <w:t xml:space="preserve"> a</w:t>
      </w:r>
      <w:r w:rsidR="00C74513">
        <w:t xml:space="preserve"> absence multisamplingu</w:t>
      </w:r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A87D8A">
        <w:t>.</w:t>
      </w:r>
    </w:p>
    <w:p w14:paraId="1C5D51DF" w14:textId="4933E062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B75156">
        <w:t xml:space="preserve">pod 10 milisekund.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 xml:space="preserve">, </w:t>
      </w:r>
      <w:r w:rsidR="0074645D">
        <w:t xml:space="preserve">kombinace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350728">
        <w:t>.</w:t>
      </w:r>
    </w:p>
    <w:p w14:paraId="6FBD8F29" w14:textId="727DBFB2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r w:rsidR="002702D5">
        <w:t xml:space="preserve">attack a delší fáze decay </w:t>
      </w:r>
      <w:r w:rsidR="000365CF">
        <w:t xml:space="preserve">vytváří </w:t>
      </w:r>
      <w:r w:rsidR="00EE7015">
        <w:t>ostře a perkusivně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p</w:t>
      </w:r>
      <w:r w:rsidR="0032297B">
        <w:t xml:space="preserve">ři použití samplovaných </w:t>
      </w:r>
      <w:r w:rsidR="00E2738F">
        <w:t>strunných nástrojů</w:t>
      </w:r>
      <w:r w:rsidR="00AC202C">
        <w:t xml:space="preserve">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</w:p>
    <w:p w14:paraId="68BD83B0" w14:textId="3926C275" w:rsidR="002A5EFA" w:rsidRPr="007B76DF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 xml:space="preserve">samplů </w:t>
      </w:r>
      <w:r w:rsidR="00582A53">
        <w:t>nahrávek neobsahujících hudební tóny</w:t>
      </w:r>
      <w:r w:rsidR="000C1307">
        <w:t xml:space="preserve"> nebo naopak </w:t>
      </w:r>
      <w:r w:rsidR="00C95CD3">
        <w:t>části hudebních nahrávek</w:t>
      </w:r>
      <w:r w:rsidR="001F4935">
        <w:t xml:space="preserve">, ve kterých se již </w:t>
      </w:r>
      <w:r w:rsidR="00D12FE8">
        <w:t xml:space="preserve">harmonické struktury nacházejí, </w:t>
      </w:r>
      <w:r w:rsidR="00354FCB">
        <w:t xml:space="preserve">přináší </w:t>
      </w:r>
      <w:r w:rsidR="00355388">
        <w:t xml:space="preserve">možnost </w:t>
      </w:r>
      <w:r w:rsidR="007B63D6"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6250CA">
        <w:t xml:space="preserve">běžného </w:t>
      </w:r>
      <w:r w:rsidR="00B237F6">
        <w:t>prostředí.</w:t>
      </w:r>
    </w:p>
    <w:p w14:paraId="4EDF804B" w14:textId="7FD94D28" w:rsidR="00FE6F39" w:rsidRDefault="00C87E8D" w:rsidP="00FE6F39">
      <w:pPr>
        <w:pStyle w:val="Nadpis2"/>
      </w:pPr>
      <w:bookmarkStart w:id="88" w:name="_Toc167491803"/>
      <w:r>
        <w:t>Návrh na budoucí úpravy</w:t>
      </w:r>
      <w:bookmarkEnd w:id="88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r w:rsidR="000E6B79">
        <w:t xml:space="preserve">samplingem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r w:rsidR="003F1C5E">
        <w:t xml:space="preserve">paramterů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</w:t>
      </w:r>
      <w:r w:rsidR="009004E0">
        <w:lastRenderedPageBreak/>
        <w:t xml:space="preserve">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89" w:name="_Toc167491804"/>
      <w:r>
        <w:t>Multisampling</w:t>
      </w:r>
      <w:bookmarkEnd w:id="89"/>
    </w:p>
    <w:p w14:paraId="3FDD62C8" w14:textId="1D1FAF90" w:rsidR="00383BFE" w:rsidRDefault="003C1F3D" w:rsidP="00F961FD">
      <w:pPr>
        <w:pStyle w:val="Prvnodstavec"/>
      </w:pPr>
      <w:r>
        <w:t xml:space="preserve">Možnost multisamplingu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>MIDI Root Note</w:t>
      </w:r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>při granulizaci</w:t>
      </w:r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>plnohodnotného sampleru</w:t>
      </w:r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>implementaci multisamplingu.</w:t>
      </w:r>
    </w:p>
    <w:p w14:paraId="41529ECF" w14:textId="1F3CA4C3" w:rsidR="003679D6" w:rsidRDefault="00C34974" w:rsidP="000D0265">
      <w:pPr>
        <w:pStyle w:val="Nadpis3"/>
      </w:pPr>
      <w:bookmarkStart w:id="90" w:name="_Toc167491805"/>
      <w:r>
        <w:t xml:space="preserve">Rozptyl </w:t>
      </w:r>
      <w:r w:rsidR="00190DF2">
        <w:t>a modulace parametrů</w:t>
      </w:r>
      <w:bookmarkEnd w:id="90"/>
    </w:p>
    <w:p w14:paraId="405D704C" w14:textId="65AC3C73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asynchronicitiy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jenž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91" w:name="_Toc167491806"/>
      <w:r>
        <w:t xml:space="preserve">Aplikace časového roztažení a převzorkování </w:t>
      </w:r>
      <w:r w:rsidR="00A011BA">
        <w:t>v režimu granulárního sampleru</w:t>
      </w:r>
      <w:bookmarkEnd w:id="91"/>
    </w:p>
    <w:p w14:paraId="4815A68B" w14:textId="433D3783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>MIDI Root Note</w:t>
      </w:r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r w:rsidR="00E6255D">
        <w:t xml:space="preserve"> (časového roztažení) </w:t>
      </w:r>
      <w:r w:rsidR="00562E8E">
        <w:t>výstupu</w:t>
      </w:r>
      <w:r w:rsidR="00FF0518">
        <w:t xml:space="preserve"> ze sampleru</w:t>
      </w:r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r w:rsidR="00F6050D">
        <w:t xml:space="preserve">time-stretchingové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0D762B87" w:rsidR="0027675A" w:rsidRDefault="00B95582" w:rsidP="0027675A">
      <w:pPr>
        <w:pStyle w:val="Nadpis3"/>
      </w:pPr>
      <w:bookmarkStart w:id="92" w:name="_Toc167491807"/>
      <w:r>
        <w:t>Kontinuální snímání barev</w:t>
      </w:r>
      <w:r w:rsidR="00E745F3">
        <w:t xml:space="preserve"> a další formy získávání obrazu</w:t>
      </w:r>
      <w:bookmarkEnd w:id="92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lastRenderedPageBreak/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>nefungoval jako sampler,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Pr="00DF2107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6D097C2" w14:textId="39065814" w:rsidR="003813F7" w:rsidRPr="00D713CC" w:rsidRDefault="00C674D3" w:rsidP="00406801">
      <w:pPr>
        <w:pStyle w:val="Nadpis1"/>
      </w:pPr>
      <w:bookmarkStart w:id="93" w:name="_Toc167491808"/>
      <w:r w:rsidRPr="00D713CC">
        <w:lastRenderedPageBreak/>
        <w:t>Závěr</w:t>
      </w:r>
      <w:bookmarkEnd w:id="71"/>
      <w:bookmarkEnd w:id="72"/>
      <w:bookmarkEnd w:id="73"/>
      <w:bookmarkEnd w:id="74"/>
      <w:bookmarkEnd w:id="93"/>
    </w:p>
    <w:p w14:paraId="0B5AACCB" w14:textId="2217869A" w:rsidR="006A1D10" w:rsidRPr="00080C44" w:rsidRDefault="00086B58" w:rsidP="00543B2D">
      <w:pPr>
        <w:pStyle w:val="Prvnodstavec"/>
        <w:rPr>
          <w:color w:val="FF0000"/>
        </w:rPr>
      </w:pPr>
      <w:r w:rsidRPr="00080C44">
        <w:rPr>
          <w:color w:val="FF0000"/>
        </w:rPr>
        <w:t>V rámci této práce byl</w:t>
      </w:r>
      <w:r w:rsidR="00E46D81" w:rsidRPr="00080C44">
        <w:rPr>
          <w:color w:val="FF0000"/>
        </w:rPr>
        <w:t xml:space="preserve"> </w:t>
      </w:r>
      <w:r w:rsidR="0026701C" w:rsidRPr="00080C44">
        <w:rPr>
          <w:color w:val="FF0000"/>
        </w:rPr>
        <w:t xml:space="preserve">shrnut princip i vývoj granulární syntézy </w:t>
      </w:r>
      <w:r w:rsidR="007C0682" w:rsidRPr="00080C44">
        <w:rPr>
          <w:color w:val="FF0000"/>
        </w:rPr>
        <w:t xml:space="preserve">jakožto </w:t>
      </w:r>
      <w:r w:rsidR="00520727" w:rsidRPr="00080C44">
        <w:rPr>
          <w:color w:val="FF0000"/>
        </w:rPr>
        <w:t xml:space="preserve">experimentální metody </w:t>
      </w:r>
      <w:r w:rsidR="00580898" w:rsidRPr="00080C44">
        <w:rPr>
          <w:color w:val="FF0000"/>
        </w:rPr>
        <w:t>zvukové</w:t>
      </w:r>
      <w:r w:rsidR="00D91CFE" w:rsidRPr="00080C44">
        <w:rPr>
          <w:color w:val="FF0000"/>
        </w:rPr>
        <w:t xml:space="preserve"> syntézy</w:t>
      </w:r>
      <w:r w:rsidR="00F507A7" w:rsidRPr="00080C44">
        <w:rPr>
          <w:color w:val="FF0000"/>
        </w:rPr>
        <w:t xml:space="preserve">, došlo </w:t>
      </w:r>
      <w:r w:rsidR="00120A8A" w:rsidRPr="00080C44">
        <w:rPr>
          <w:color w:val="FF0000"/>
        </w:rPr>
        <w:t xml:space="preserve">k otestování a srovnání </w:t>
      </w:r>
      <w:r w:rsidR="00B965C6" w:rsidRPr="00080C44">
        <w:rPr>
          <w:color w:val="FF0000"/>
        </w:rPr>
        <w:t xml:space="preserve">momentálně </w:t>
      </w:r>
      <w:r w:rsidR="00120A8A" w:rsidRPr="00080C44">
        <w:rPr>
          <w:color w:val="FF0000"/>
        </w:rPr>
        <w:t>existujících řešení</w:t>
      </w:r>
      <w:r w:rsidR="0019133E" w:rsidRPr="00080C44">
        <w:rPr>
          <w:color w:val="FF0000"/>
        </w:rPr>
        <w:t xml:space="preserve"> a</w:t>
      </w:r>
      <w:r w:rsidR="00120A8A" w:rsidRPr="00080C44">
        <w:rPr>
          <w:color w:val="FF0000"/>
        </w:rPr>
        <w:t xml:space="preserve"> </w:t>
      </w:r>
      <w:r w:rsidR="00E06C2F" w:rsidRPr="00080C44">
        <w:rPr>
          <w:color w:val="FF0000"/>
        </w:rPr>
        <w:t>jejich parametrů</w:t>
      </w:r>
      <w:r w:rsidR="002E2780" w:rsidRPr="00080C44">
        <w:rPr>
          <w:color w:val="FF0000"/>
        </w:rPr>
        <w:t>, a v neposlední řadě</w:t>
      </w:r>
      <w:r w:rsidR="00D91CFE" w:rsidRPr="00080C44">
        <w:rPr>
          <w:color w:val="FF0000"/>
        </w:rPr>
        <w:t xml:space="preserve"> bylo</w:t>
      </w:r>
      <w:r w:rsidRPr="00080C44">
        <w:rPr>
          <w:color w:val="FF0000"/>
        </w:rPr>
        <w:t xml:space="preserve"> dosaženo návrhu </w:t>
      </w:r>
      <w:r w:rsidR="00EE7ECB" w:rsidRPr="00080C44">
        <w:rPr>
          <w:color w:val="FF0000"/>
        </w:rPr>
        <w:t xml:space="preserve">experimentálního </w:t>
      </w:r>
      <w:r w:rsidR="00D06159" w:rsidRPr="00080C44">
        <w:rPr>
          <w:color w:val="FF0000"/>
        </w:rPr>
        <w:t xml:space="preserve">VST granulárního syntezátoru </w:t>
      </w:r>
      <w:r w:rsidR="009B2DD9" w:rsidRPr="00080C44">
        <w:rPr>
          <w:i/>
          <w:iCs/>
          <w:color w:val="FF0000"/>
        </w:rPr>
        <w:t>Granny Synth</w:t>
      </w:r>
      <w:r w:rsidR="00491B44" w:rsidRPr="00080C44">
        <w:rPr>
          <w:color w:val="FF0000"/>
        </w:rPr>
        <w:t xml:space="preserve">, </w:t>
      </w:r>
      <w:r w:rsidR="009E4F25" w:rsidRPr="00080C44">
        <w:rPr>
          <w:color w:val="FF0000"/>
        </w:rPr>
        <w:t xml:space="preserve">jenž </w:t>
      </w:r>
      <w:r w:rsidR="008F4556" w:rsidRPr="00080C44">
        <w:rPr>
          <w:color w:val="FF0000"/>
        </w:rPr>
        <w:t xml:space="preserve">může sloužit jako předloha pro </w:t>
      </w:r>
      <w:r w:rsidR="00733636" w:rsidRPr="00080C44">
        <w:rPr>
          <w:color w:val="FF0000"/>
        </w:rPr>
        <w:t>práci na navazujícím bakalářském projektu</w:t>
      </w:r>
      <w:r w:rsidR="00E85C47" w:rsidRPr="00080C44">
        <w:rPr>
          <w:color w:val="FF0000"/>
        </w:rPr>
        <w:t xml:space="preserve"> </w:t>
      </w:r>
      <w:r w:rsidR="007B60F1" w:rsidRPr="00080C44">
        <w:rPr>
          <w:color w:val="FF0000"/>
        </w:rPr>
        <w:t xml:space="preserve">s cílem </w:t>
      </w:r>
      <w:r w:rsidR="00E85C47" w:rsidRPr="00080C44">
        <w:rPr>
          <w:color w:val="FF0000"/>
        </w:rPr>
        <w:t>jeho kompletní realizace.</w:t>
      </w:r>
      <w:r w:rsidR="00DC31E8" w:rsidRPr="00080C44">
        <w:rPr>
          <w:color w:val="FF0000"/>
        </w:rPr>
        <w:t xml:space="preserve"> Během </w:t>
      </w:r>
      <w:r w:rsidR="00973EE5" w:rsidRPr="00080C44">
        <w:rPr>
          <w:color w:val="FF0000"/>
        </w:rPr>
        <w:t xml:space="preserve">jeho vytváření </w:t>
      </w:r>
      <w:r w:rsidR="002A5268" w:rsidRPr="00080C44">
        <w:rPr>
          <w:color w:val="FF0000"/>
        </w:rPr>
        <w:t>byl</w:t>
      </w:r>
      <w:r w:rsidR="00D2687C" w:rsidRPr="00080C44">
        <w:rPr>
          <w:color w:val="FF0000"/>
        </w:rPr>
        <w:t xml:space="preserve">a </w:t>
      </w:r>
      <w:r w:rsidR="00323724" w:rsidRPr="00080C44">
        <w:rPr>
          <w:color w:val="FF0000"/>
        </w:rPr>
        <w:t xml:space="preserve">promyšlena </w:t>
      </w:r>
      <w:r w:rsidR="00020E65" w:rsidRPr="00080C44">
        <w:rPr>
          <w:color w:val="FF0000"/>
        </w:rPr>
        <w:t xml:space="preserve">některá </w:t>
      </w:r>
      <w:r w:rsidR="00323724" w:rsidRPr="00080C44">
        <w:rPr>
          <w:color w:val="FF0000"/>
        </w:rPr>
        <w:t xml:space="preserve">úskalí </w:t>
      </w:r>
      <w:r w:rsidR="00E71659" w:rsidRPr="00080C44">
        <w:rPr>
          <w:color w:val="FF0000"/>
        </w:rPr>
        <w:t>současného</w:t>
      </w:r>
      <w:r w:rsidR="00323724" w:rsidRPr="00080C44">
        <w:rPr>
          <w:color w:val="FF0000"/>
        </w:rPr>
        <w:t xml:space="preserve"> konceptu, </w:t>
      </w:r>
      <w:r w:rsidR="002C47F6" w:rsidRPr="00080C44">
        <w:rPr>
          <w:color w:val="FF0000"/>
        </w:rPr>
        <w:t xml:space="preserve">bylo poukázáno na některé zjevné problémy </w:t>
      </w:r>
      <w:r w:rsidR="005B39FA" w:rsidRPr="00080C44">
        <w:rPr>
          <w:color w:val="FF0000"/>
        </w:rPr>
        <w:t xml:space="preserve">řešení </w:t>
      </w:r>
      <w:r w:rsidR="00974F8B" w:rsidRPr="00080C44">
        <w:rPr>
          <w:color w:val="FF0000"/>
        </w:rPr>
        <w:t xml:space="preserve">experimentální složky </w:t>
      </w:r>
      <w:r w:rsidR="008B0C96" w:rsidRPr="00080C44">
        <w:rPr>
          <w:color w:val="FF0000"/>
        </w:rPr>
        <w:t>projektu</w:t>
      </w:r>
      <w:r w:rsidR="00370A53" w:rsidRPr="00080C44">
        <w:rPr>
          <w:color w:val="FF0000"/>
        </w:rPr>
        <w:t xml:space="preserve"> a popsán</w:t>
      </w:r>
      <w:r w:rsidR="008457AA" w:rsidRPr="00080C44">
        <w:rPr>
          <w:color w:val="FF0000"/>
        </w:rPr>
        <w:t xml:space="preserve">o několik </w:t>
      </w:r>
      <w:r w:rsidR="00BC6DCC" w:rsidRPr="00080C44">
        <w:rPr>
          <w:color w:val="FF0000"/>
        </w:rPr>
        <w:t>bodů návrhu, které</w:t>
      </w:r>
      <w:r w:rsidR="00A3178A" w:rsidRPr="00080C44">
        <w:rPr>
          <w:color w:val="FF0000"/>
        </w:rPr>
        <w:t xml:space="preserve"> budou vyžadovat </w:t>
      </w:r>
      <w:r w:rsidR="00170C22" w:rsidRPr="00080C44">
        <w:rPr>
          <w:color w:val="FF0000"/>
        </w:rPr>
        <w:t>důsledné a promyšlené řešení</w:t>
      </w:r>
      <w:r w:rsidR="00493F7A" w:rsidRPr="00080C44">
        <w:rPr>
          <w:color w:val="FF0000"/>
        </w:rPr>
        <w:t xml:space="preserve"> pro </w:t>
      </w:r>
      <w:r w:rsidR="00DA1D62" w:rsidRPr="00080C44">
        <w:rPr>
          <w:color w:val="FF0000"/>
        </w:rPr>
        <w:t xml:space="preserve">použitelnost </w:t>
      </w:r>
      <w:r w:rsidR="003A5E16" w:rsidRPr="00080C44">
        <w:rPr>
          <w:color w:val="FF0000"/>
        </w:rPr>
        <w:t>tohoto plug-inu.</w:t>
      </w:r>
      <w:r w:rsidR="001A4454" w:rsidRPr="00080C44">
        <w:rPr>
          <w:color w:val="FF0000"/>
        </w:rPr>
        <w:t xml:space="preserve"> Konkrétně se jedná o </w:t>
      </w:r>
      <w:r w:rsidR="00A83E72" w:rsidRPr="00080C44">
        <w:rPr>
          <w:color w:val="FF0000"/>
        </w:rPr>
        <w:t xml:space="preserve">přepočet </w:t>
      </w:r>
      <w:r w:rsidR="001C6EA0" w:rsidRPr="00080C44">
        <w:rPr>
          <w:color w:val="FF0000"/>
        </w:rPr>
        <w:t>vzorků na časové úseky</w:t>
      </w:r>
      <w:r w:rsidR="00955CC8" w:rsidRPr="00080C44">
        <w:rPr>
          <w:color w:val="FF0000"/>
        </w:rPr>
        <w:t xml:space="preserve"> v rámci granulizace vstupního signálu, </w:t>
      </w:r>
      <w:r w:rsidR="00491136" w:rsidRPr="00080C44">
        <w:rPr>
          <w:color w:val="FF0000"/>
        </w:rPr>
        <w:t xml:space="preserve">využití </w:t>
      </w:r>
      <w:r w:rsidR="00814267" w:rsidRPr="00080C44">
        <w:rPr>
          <w:color w:val="FF0000"/>
        </w:rPr>
        <w:t>složek</w:t>
      </w:r>
      <w:r w:rsidR="00920159" w:rsidRPr="00080C44">
        <w:rPr>
          <w:color w:val="FF0000"/>
        </w:rPr>
        <w:t xml:space="preserve"> </w:t>
      </w:r>
      <w:r w:rsidR="00F5396A" w:rsidRPr="00080C44">
        <w:rPr>
          <w:color w:val="FF0000"/>
        </w:rPr>
        <w:t xml:space="preserve">barevného modelu </w:t>
      </w:r>
      <w:r w:rsidR="00D56E9F" w:rsidRPr="00080C44">
        <w:rPr>
          <w:color w:val="FF0000"/>
        </w:rPr>
        <w:t>HSL</w:t>
      </w:r>
      <w:r w:rsidR="0073003F" w:rsidRPr="00080C44">
        <w:rPr>
          <w:color w:val="FF0000"/>
        </w:rPr>
        <w:t xml:space="preserve"> pro ovládání </w:t>
      </w:r>
      <w:r w:rsidR="00AB3487" w:rsidRPr="00080C44">
        <w:rPr>
          <w:color w:val="FF0000"/>
        </w:rPr>
        <w:t>parametrů</w:t>
      </w:r>
      <w:r w:rsidR="004814DF" w:rsidRPr="00080C44">
        <w:rPr>
          <w:color w:val="FF0000"/>
        </w:rPr>
        <w:t xml:space="preserve"> granulární</w:t>
      </w:r>
      <w:r w:rsidR="00AB3487" w:rsidRPr="00080C44">
        <w:rPr>
          <w:color w:val="FF0000"/>
        </w:rPr>
        <w:t xml:space="preserve"> syntézy</w:t>
      </w:r>
      <w:r w:rsidR="00C316BD" w:rsidRPr="00080C44">
        <w:rPr>
          <w:color w:val="FF0000"/>
        </w:rPr>
        <w:t xml:space="preserve"> i o </w:t>
      </w:r>
      <w:r w:rsidR="00F20C9C" w:rsidRPr="00080C44">
        <w:rPr>
          <w:color w:val="FF0000"/>
        </w:rPr>
        <w:t xml:space="preserve">grafické uživatelské rozhraní </w:t>
      </w:r>
      <w:r w:rsidR="006E5274" w:rsidRPr="00080C44">
        <w:rPr>
          <w:color w:val="FF0000"/>
        </w:rPr>
        <w:t xml:space="preserve">a jeho </w:t>
      </w:r>
      <w:r w:rsidR="00FC2C9A" w:rsidRPr="00080C44">
        <w:rPr>
          <w:color w:val="FF0000"/>
        </w:rPr>
        <w:t xml:space="preserve">přístupu ke koncepci </w:t>
      </w:r>
      <w:r w:rsidR="00210E66" w:rsidRPr="00080C44">
        <w:rPr>
          <w:color w:val="FF0000"/>
        </w:rPr>
        <w:t xml:space="preserve">připomínat </w:t>
      </w:r>
      <w:r w:rsidR="00207FFE" w:rsidRPr="00080C44">
        <w:rPr>
          <w:color w:val="FF0000"/>
        </w:rPr>
        <w:t xml:space="preserve">vzhledem i způsobem ovládání </w:t>
      </w:r>
      <w:r w:rsidR="00DD68C0" w:rsidRPr="00080C44">
        <w:rPr>
          <w:color w:val="FF0000"/>
        </w:rPr>
        <w:t>reálný přístroj</w:t>
      </w:r>
      <w:r w:rsidR="00884E6C" w:rsidRPr="00080C44">
        <w:rPr>
          <w:color w:val="FF0000"/>
        </w:rPr>
        <w:t>.</w:t>
      </w:r>
    </w:p>
    <w:p w14:paraId="449EA097" w14:textId="0FE9687E" w:rsidR="00BC0737" w:rsidRPr="00080C44" w:rsidRDefault="00BC0737" w:rsidP="00BC0737">
      <w:pPr>
        <w:pStyle w:val="Odstavec"/>
        <w:rPr>
          <w:color w:val="FF0000"/>
        </w:rPr>
      </w:pPr>
      <w:r w:rsidRPr="00080C44">
        <w:rPr>
          <w:color w:val="FF0000"/>
        </w:rPr>
        <w:t>V</w:t>
      </w:r>
      <w:r w:rsidR="00B2020D" w:rsidRPr="00080C44">
        <w:rPr>
          <w:color w:val="FF0000"/>
        </w:rPr>
        <w:t> </w:t>
      </w:r>
      <w:r w:rsidRPr="00080C44">
        <w:rPr>
          <w:color w:val="FF0000"/>
        </w:rPr>
        <w:t>navazující</w:t>
      </w:r>
      <w:r w:rsidR="00B2020D" w:rsidRPr="00080C44">
        <w:rPr>
          <w:color w:val="FF0000"/>
        </w:rPr>
        <w:t xml:space="preserve"> bakalářské práci </w:t>
      </w:r>
      <w:r w:rsidR="00A4303C" w:rsidRPr="00080C44">
        <w:rPr>
          <w:color w:val="FF0000"/>
        </w:rPr>
        <w:t>je plánován</w:t>
      </w:r>
      <w:r w:rsidR="00387B4B" w:rsidRPr="00080C44">
        <w:rPr>
          <w:color w:val="FF0000"/>
        </w:rPr>
        <w:t>a</w:t>
      </w:r>
      <w:r w:rsidR="001456B4" w:rsidRPr="00080C44">
        <w:rPr>
          <w:color w:val="FF0000"/>
        </w:rPr>
        <w:t xml:space="preserve"> postupná realizace </w:t>
      </w:r>
      <w:r w:rsidR="00D04E9A" w:rsidRPr="00080C44">
        <w:rPr>
          <w:color w:val="FF0000"/>
        </w:rPr>
        <w:t>návrhu</w:t>
      </w:r>
      <w:r w:rsidR="00BA2350" w:rsidRPr="00080C44">
        <w:rPr>
          <w:color w:val="FF0000"/>
        </w:rPr>
        <w:t>, řešení aktuálně z</w:t>
      </w:r>
      <w:r w:rsidR="00DE09CA" w:rsidRPr="00080C44">
        <w:rPr>
          <w:color w:val="FF0000"/>
        </w:rPr>
        <w:t>nám</w:t>
      </w:r>
      <w:r w:rsidR="00BA2350" w:rsidRPr="00080C44">
        <w:rPr>
          <w:color w:val="FF0000"/>
        </w:rPr>
        <w:t xml:space="preserve">ých i </w:t>
      </w:r>
      <w:r w:rsidR="003A2A75" w:rsidRPr="00080C44">
        <w:rPr>
          <w:color w:val="FF0000"/>
        </w:rPr>
        <w:t>zatím skrytých</w:t>
      </w:r>
      <w:r w:rsidR="00BA2350" w:rsidRPr="00080C44">
        <w:rPr>
          <w:color w:val="FF0000"/>
        </w:rPr>
        <w:t xml:space="preserve"> </w:t>
      </w:r>
      <w:r w:rsidR="008B32AB" w:rsidRPr="00080C44">
        <w:rPr>
          <w:color w:val="FF0000"/>
        </w:rPr>
        <w:t>problémů</w:t>
      </w:r>
      <w:r w:rsidR="00302AB6" w:rsidRPr="00080C44">
        <w:rPr>
          <w:color w:val="FF0000"/>
        </w:rPr>
        <w:t xml:space="preserve"> týkajících se </w:t>
      </w:r>
      <w:r w:rsidR="007D2CDC" w:rsidRPr="00080C44">
        <w:rPr>
          <w:color w:val="FF0000"/>
        </w:rPr>
        <w:t>provedení</w:t>
      </w:r>
      <w:r w:rsidR="00947E92" w:rsidRPr="00080C44">
        <w:rPr>
          <w:color w:val="FF0000"/>
        </w:rPr>
        <w:t xml:space="preserve"> </w:t>
      </w:r>
      <w:r w:rsidR="00E323AE" w:rsidRPr="00080C44">
        <w:rPr>
          <w:color w:val="FF0000"/>
        </w:rPr>
        <w:t>granulárního syntezátoru</w:t>
      </w:r>
      <w:r w:rsidR="00AB0347" w:rsidRPr="00080C44">
        <w:rPr>
          <w:color w:val="FF0000"/>
        </w:rPr>
        <w:t xml:space="preserve"> a jejím předpokládaným cílem je </w:t>
      </w:r>
      <w:r w:rsidR="00D71D8B" w:rsidRPr="00080C44">
        <w:rPr>
          <w:color w:val="FF0000"/>
        </w:rPr>
        <w:t xml:space="preserve">vytvoření </w:t>
      </w:r>
      <w:r w:rsidR="003748A0" w:rsidRPr="00080C44">
        <w:rPr>
          <w:color w:val="FF0000"/>
        </w:rPr>
        <w:t xml:space="preserve">kompletního prototypu experimentálního </w:t>
      </w:r>
      <w:r w:rsidR="009D488D" w:rsidRPr="00080C44">
        <w:rPr>
          <w:color w:val="FF0000"/>
        </w:rPr>
        <w:t>VST plug-inu</w:t>
      </w:r>
      <w:r w:rsidR="00AA3A8C" w:rsidRPr="00080C44">
        <w:rPr>
          <w:color w:val="FF0000"/>
        </w:rPr>
        <w:t xml:space="preserve"> s</w:t>
      </w:r>
      <w:r w:rsidR="00B45800" w:rsidRPr="00080C44">
        <w:rPr>
          <w:color w:val="FF0000"/>
        </w:rPr>
        <w:t xml:space="preserve"> poměrně ojedinělou </w:t>
      </w:r>
      <w:r w:rsidR="00AA3A8C" w:rsidRPr="00080C44">
        <w:rPr>
          <w:color w:val="FF0000"/>
        </w:rPr>
        <w:t xml:space="preserve">možností </w:t>
      </w:r>
      <w:r w:rsidR="00706909" w:rsidRPr="00080C44">
        <w:rPr>
          <w:color w:val="FF0000"/>
        </w:rPr>
        <w:t xml:space="preserve">ovládání parametrů </w:t>
      </w:r>
      <w:r w:rsidR="00567367" w:rsidRPr="00080C44">
        <w:rPr>
          <w:color w:val="FF0000"/>
        </w:rPr>
        <w:t>pomocí vlnové délky (barvy) světla</w:t>
      </w:r>
      <w:r w:rsidR="005F2947" w:rsidRPr="00080C44">
        <w:rPr>
          <w:color w:val="FF0000"/>
        </w:rPr>
        <w:t xml:space="preserve"> </w:t>
      </w:r>
      <w:r w:rsidR="00D13B54" w:rsidRPr="00080C44">
        <w:rPr>
          <w:color w:val="FF0000"/>
        </w:rPr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94" w:name="_Toc101325796"/>
      <w:bookmarkStart w:id="95" w:name="_Toc167491809"/>
      <w:r w:rsidR="00C23E80" w:rsidRPr="00D713CC">
        <w:rPr>
          <w:lang w:val="cs-CZ"/>
        </w:rPr>
        <w:lastRenderedPageBreak/>
        <w:t>Literatura</w:t>
      </w:r>
      <w:bookmarkEnd w:id="94"/>
      <w:bookmarkEnd w:id="95"/>
    </w:p>
    <w:p w14:paraId="2D8071A3" w14:textId="3B64AE58" w:rsidR="0013542D" w:rsidRPr="0013542D" w:rsidRDefault="00224E3B" w:rsidP="003D65D7">
      <w:pPr>
        <w:pStyle w:val="LiteraturaBPDP"/>
      </w:pPr>
      <w:bookmarkStart w:id="96" w:name="_Ref152286042"/>
      <w:bookmarkStart w:id="97" w:name="_Ref150504044"/>
      <w:bookmarkStart w:id="98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96"/>
    </w:p>
    <w:p w14:paraId="7EE68066" w14:textId="1A5E44C1" w:rsidR="003D65D7" w:rsidRPr="00AE7600" w:rsidRDefault="00AF5A2C" w:rsidP="003D65D7">
      <w:pPr>
        <w:pStyle w:val="LiteraturaBPDP"/>
      </w:pPr>
      <w:bookmarkStart w:id="99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97"/>
      <w:bookmarkEnd w:id="99"/>
    </w:p>
    <w:p w14:paraId="5AB5BB64" w14:textId="5CB5A9B2" w:rsidR="00AE7600" w:rsidRDefault="00AF0B75" w:rsidP="003D65D7">
      <w:pPr>
        <w:pStyle w:val="LiteraturaBPDP"/>
      </w:pPr>
      <w:bookmarkStart w:id="100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100"/>
    </w:p>
    <w:p w14:paraId="5344B88D" w14:textId="3D54408C" w:rsidR="004243EE" w:rsidRDefault="006C051C" w:rsidP="003D65D7">
      <w:pPr>
        <w:pStyle w:val="LiteraturaBPDP"/>
      </w:pPr>
      <w:bookmarkStart w:id="101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01"/>
    </w:p>
    <w:p w14:paraId="302CF601" w14:textId="39D6B3E3" w:rsidR="00EB4F50" w:rsidRDefault="00705BBE" w:rsidP="003D65D7">
      <w:pPr>
        <w:pStyle w:val="LiteraturaBPDP"/>
      </w:pPr>
      <w:bookmarkStart w:id="102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02"/>
    </w:p>
    <w:p w14:paraId="230A782E" w14:textId="519C77AA" w:rsidR="005856ED" w:rsidRDefault="00523A33" w:rsidP="003D65D7">
      <w:pPr>
        <w:pStyle w:val="LiteraturaBPDP"/>
      </w:pPr>
      <w:bookmarkStart w:id="103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103"/>
    </w:p>
    <w:p w14:paraId="55F79689" w14:textId="6DEFBB4F" w:rsidR="00A877D9" w:rsidRDefault="001C0D94" w:rsidP="003D65D7">
      <w:pPr>
        <w:pStyle w:val="LiteraturaBPDP"/>
      </w:pPr>
      <w:bookmarkStart w:id="104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104"/>
    </w:p>
    <w:p w14:paraId="399C10DC" w14:textId="4BB91129" w:rsidR="00420069" w:rsidRDefault="00E15C15" w:rsidP="003D65D7">
      <w:pPr>
        <w:pStyle w:val="LiteraturaBPDP"/>
      </w:pPr>
      <w:bookmarkStart w:id="105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105"/>
    </w:p>
    <w:p w14:paraId="21E380E0" w14:textId="310C0E68" w:rsidR="003D2C57" w:rsidRDefault="008E75D2" w:rsidP="003D65D7">
      <w:pPr>
        <w:pStyle w:val="LiteraturaBPDP"/>
      </w:pPr>
      <w:bookmarkStart w:id="106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106"/>
    </w:p>
    <w:p w14:paraId="01E90EDE" w14:textId="65DEBF41" w:rsidR="00D23403" w:rsidRDefault="00D23403" w:rsidP="003D65D7">
      <w:pPr>
        <w:pStyle w:val="LiteraturaBPDP"/>
      </w:pPr>
      <w:bookmarkStart w:id="107" w:name="_Ref152794587"/>
      <w:r>
        <w:rPr>
          <w:i/>
          <w:iCs/>
        </w:rPr>
        <w:t>Ribs</w:t>
      </w:r>
      <w:r>
        <w:t xml:space="preserve">. Online. KVR Audio. 2017. Dostupné z: </w:t>
      </w:r>
      <w:hyperlink r:id="rId32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07"/>
    </w:p>
    <w:p w14:paraId="0C1AFA62" w14:textId="7F1A8F59" w:rsidR="00E20CF6" w:rsidRDefault="00546A8A" w:rsidP="003D65D7">
      <w:pPr>
        <w:pStyle w:val="LiteraturaBPDP"/>
      </w:pPr>
      <w:bookmarkStart w:id="108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33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08"/>
    </w:p>
    <w:p w14:paraId="71D7BA45" w14:textId="210CB8D2" w:rsidR="00FB004B" w:rsidRDefault="00B25FCE" w:rsidP="003D65D7">
      <w:pPr>
        <w:pStyle w:val="LiteraturaBPDP"/>
      </w:pPr>
      <w:bookmarkStart w:id="109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34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09"/>
    </w:p>
    <w:p w14:paraId="05974BFA" w14:textId="2B351DDF" w:rsidR="00E00DFC" w:rsidRDefault="00D640D3" w:rsidP="00E0387D">
      <w:pPr>
        <w:pStyle w:val="LiteraturaBPDP"/>
      </w:pPr>
      <w:bookmarkStart w:id="110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35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98"/>
      <w:bookmarkEnd w:id="110"/>
    </w:p>
    <w:p w14:paraId="7346CD60" w14:textId="5C828D08" w:rsidR="00020172" w:rsidRDefault="00802235" w:rsidP="0052791B">
      <w:pPr>
        <w:pStyle w:val="LiteraturaBPDP"/>
      </w:pPr>
      <w:bookmarkStart w:id="111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36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11"/>
    </w:p>
    <w:p w14:paraId="1BF7580A" w14:textId="3196EBDF" w:rsidR="00553999" w:rsidRDefault="00560A4B" w:rsidP="0052791B">
      <w:pPr>
        <w:pStyle w:val="LiteraturaBPDP"/>
      </w:pPr>
      <w:bookmarkStart w:id="112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37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12"/>
    </w:p>
    <w:p w14:paraId="6D9D4A57" w14:textId="409E593D" w:rsidR="00A40B42" w:rsidRDefault="000B3F66" w:rsidP="0052791B">
      <w:pPr>
        <w:pStyle w:val="LiteraturaBPDP"/>
      </w:pPr>
      <w:bookmarkStart w:id="113" w:name="_Ref153233689"/>
      <w:r>
        <w:rPr>
          <w:i/>
          <w:iCs/>
        </w:rPr>
        <w:lastRenderedPageBreak/>
        <w:t>Granulab VST</w:t>
      </w:r>
      <w:r>
        <w:t xml:space="preserve">. Online. Free VST Plugins Multilingual. Dostupné z: </w:t>
      </w:r>
      <w:hyperlink r:id="rId38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13"/>
    </w:p>
    <w:p w14:paraId="6C1BCC5B" w14:textId="5EA69834" w:rsidR="000B3F66" w:rsidRDefault="00EB48ED" w:rsidP="0052791B">
      <w:pPr>
        <w:pStyle w:val="LiteraturaBPDP"/>
      </w:pPr>
      <w:bookmarkStart w:id="114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39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14"/>
    </w:p>
    <w:p w14:paraId="6E3E819E" w14:textId="1E581B8B" w:rsidR="00C804B7" w:rsidRDefault="00250A45" w:rsidP="0052791B">
      <w:pPr>
        <w:pStyle w:val="LiteraturaBPDP"/>
      </w:pPr>
      <w:bookmarkStart w:id="115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40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15"/>
    </w:p>
    <w:p w14:paraId="270B1DA3" w14:textId="4629C9BA" w:rsidR="006768A2" w:rsidRDefault="002F4CF3" w:rsidP="00737238">
      <w:pPr>
        <w:pStyle w:val="LiteraturaBPDP"/>
      </w:pPr>
      <w:bookmarkStart w:id="116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41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16"/>
    </w:p>
    <w:p w14:paraId="6443E2A2" w14:textId="52FB5DBC" w:rsidR="00B73F8E" w:rsidRDefault="00C03F2B" w:rsidP="0052791B">
      <w:pPr>
        <w:pStyle w:val="LiteraturaBPDP"/>
      </w:pPr>
      <w:bookmarkStart w:id="117" w:name="_Ref153236005"/>
      <w:r>
        <w:rPr>
          <w:i/>
          <w:iCs/>
        </w:rPr>
        <w:t>Documentation</w:t>
      </w:r>
      <w:r>
        <w:t xml:space="preserve">. Online. JUCE. Dostupné z: </w:t>
      </w:r>
      <w:hyperlink r:id="rId42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17"/>
    </w:p>
    <w:p w14:paraId="6DDE098F" w14:textId="59FE0B06" w:rsidR="00325794" w:rsidRDefault="004B1B55" w:rsidP="0052791B">
      <w:pPr>
        <w:pStyle w:val="LiteraturaBPDP"/>
      </w:pPr>
      <w:bookmarkStart w:id="118" w:name="_Ref153236160"/>
      <w:r>
        <w:rPr>
          <w:i/>
          <w:iCs/>
        </w:rPr>
        <w:t>JUCE Forum</w:t>
      </w:r>
      <w:r>
        <w:t xml:space="preserve">. Online. JUCE. Dostupné z: </w:t>
      </w:r>
      <w:hyperlink r:id="rId43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18"/>
    </w:p>
    <w:p w14:paraId="4C07ABEE" w14:textId="75472AAC" w:rsidR="007951B5" w:rsidRDefault="001D333B" w:rsidP="0052791B">
      <w:pPr>
        <w:pStyle w:val="LiteraturaBPDP"/>
      </w:pPr>
      <w:bookmarkStart w:id="119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119"/>
    </w:p>
    <w:p w14:paraId="591E82D2" w14:textId="10DE9550" w:rsidR="009B0FC2" w:rsidRDefault="00C03984" w:rsidP="0052791B">
      <w:pPr>
        <w:pStyle w:val="LiteraturaBPDP"/>
      </w:pPr>
      <w:bookmarkStart w:id="120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44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20"/>
    </w:p>
    <w:p w14:paraId="51903806" w14:textId="4DF7065C" w:rsidR="00733964" w:rsidRPr="0052791B" w:rsidRDefault="00CB78E8" w:rsidP="0052791B">
      <w:pPr>
        <w:pStyle w:val="LiteraturaBPDP"/>
      </w:pPr>
      <w:bookmarkStart w:id="121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45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21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22" w:name="_Toc167491810"/>
      <w:r w:rsidR="005F6275" w:rsidRPr="00D713CC">
        <w:rPr>
          <w:lang w:val="cs-CZ"/>
        </w:rPr>
        <w:lastRenderedPageBreak/>
        <w:t>Seznam symbolů a zkratek</w:t>
      </w:r>
      <w:bookmarkEnd w:id="122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6"/>
      <w:footerReference w:type="first" r:id="rId47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3AA6D1" w14:textId="77777777" w:rsidR="007F0F9A" w:rsidRDefault="007F0F9A">
      <w:pPr>
        <w:spacing w:line="240" w:lineRule="auto"/>
      </w:pPr>
      <w:r>
        <w:separator/>
      </w:r>
    </w:p>
  </w:endnote>
  <w:endnote w:type="continuationSeparator" w:id="0">
    <w:p w14:paraId="437CB701" w14:textId="77777777" w:rsidR="007F0F9A" w:rsidRDefault="007F0F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EA4D51" w14:textId="77777777" w:rsidR="007F0F9A" w:rsidRDefault="007F0F9A">
      <w:pPr>
        <w:spacing w:line="240" w:lineRule="auto"/>
      </w:pPr>
      <w:r>
        <w:separator/>
      </w:r>
    </w:p>
  </w:footnote>
  <w:footnote w:type="continuationSeparator" w:id="0">
    <w:p w14:paraId="31A5A19D" w14:textId="77777777" w:rsidR="007F0F9A" w:rsidRDefault="007F0F9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626"/>
    <w:rsid w:val="00001D31"/>
    <w:rsid w:val="00001F71"/>
    <w:rsid w:val="00002B64"/>
    <w:rsid w:val="00002B8F"/>
    <w:rsid w:val="00002DD9"/>
    <w:rsid w:val="00003570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EF8"/>
    <w:rsid w:val="0001206F"/>
    <w:rsid w:val="00012098"/>
    <w:rsid w:val="0001247D"/>
    <w:rsid w:val="00012952"/>
    <w:rsid w:val="00012DA4"/>
    <w:rsid w:val="00012FD3"/>
    <w:rsid w:val="000133E2"/>
    <w:rsid w:val="000138F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5D8"/>
    <w:rsid w:val="00020857"/>
    <w:rsid w:val="00020E65"/>
    <w:rsid w:val="000214C4"/>
    <w:rsid w:val="00021697"/>
    <w:rsid w:val="0002182E"/>
    <w:rsid w:val="00021C75"/>
    <w:rsid w:val="00022641"/>
    <w:rsid w:val="000229D2"/>
    <w:rsid w:val="00022B71"/>
    <w:rsid w:val="00022CE8"/>
    <w:rsid w:val="00022F81"/>
    <w:rsid w:val="000236FF"/>
    <w:rsid w:val="00023B22"/>
    <w:rsid w:val="000252D7"/>
    <w:rsid w:val="0002541D"/>
    <w:rsid w:val="000263D0"/>
    <w:rsid w:val="0002693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41F"/>
    <w:rsid w:val="000345D0"/>
    <w:rsid w:val="000352EF"/>
    <w:rsid w:val="0003567C"/>
    <w:rsid w:val="000365CF"/>
    <w:rsid w:val="000369D0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963"/>
    <w:rsid w:val="00043EB4"/>
    <w:rsid w:val="000446EC"/>
    <w:rsid w:val="00045126"/>
    <w:rsid w:val="00045ABA"/>
    <w:rsid w:val="00045C48"/>
    <w:rsid w:val="00045D50"/>
    <w:rsid w:val="00046266"/>
    <w:rsid w:val="0004650B"/>
    <w:rsid w:val="00046D7F"/>
    <w:rsid w:val="000475AD"/>
    <w:rsid w:val="00047B15"/>
    <w:rsid w:val="00047E62"/>
    <w:rsid w:val="0005033D"/>
    <w:rsid w:val="00050A04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641A"/>
    <w:rsid w:val="00056E2B"/>
    <w:rsid w:val="00056E93"/>
    <w:rsid w:val="00057141"/>
    <w:rsid w:val="00057167"/>
    <w:rsid w:val="000572B9"/>
    <w:rsid w:val="000573D0"/>
    <w:rsid w:val="00057BF8"/>
    <w:rsid w:val="00060396"/>
    <w:rsid w:val="00060A3F"/>
    <w:rsid w:val="00061028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215E"/>
    <w:rsid w:val="00072936"/>
    <w:rsid w:val="0007296F"/>
    <w:rsid w:val="00073170"/>
    <w:rsid w:val="000739CE"/>
    <w:rsid w:val="000742C1"/>
    <w:rsid w:val="00074F75"/>
    <w:rsid w:val="00074F99"/>
    <w:rsid w:val="00075BB7"/>
    <w:rsid w:val="00075C52"/>
    <w:rsid w:val="0007615B"/>
    <w:rsid w:val="00076591"/>
    <w:rsid w:val="00076B94"/>
    <w:rsid w:val="00076E1D"/>
    <w:rsid w:val="00076FD1"/>
    <w:rsid w:val="00077581"/>
    <w:rsid w:val="0007770A"/>
    <w:rsid w:val="000779DB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6D6"/>
    <w:rsid w:val="000839B0"/>
    <w:rsid w:val="00083A73"/>
    <w:rsid w:val="00083B69"/>
    <w:rsid w:val="00084207"/>
    <w:rsid w:val="0008477B"/>
    <w:rsid w:val="0008484A"/>
    <w:rsid w:val="00084A8C"/>
    <w:rsid w:val="00085194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2BE2"/>
    <w:rsid w:val="000933EC"/>
    <w:rsid w:val="00093807"/>
    <w:rsid w:val="000940A9"/>
    <w:rsid w:val="0009424B"/>
    <w:rsid w:val="00094603"/>
    <w:rsid w:val="00094EBB"/>
    <w:rsid w:val="0009503E"/>
    <w:rsid w:val="00096DD4"/>
    <w:rsid w:val="00096ECE"/>
    <w:rsid w:val="00097070"/>
    <w:rsid w:val="0009713A"/>
    <w:rsid w:val="00097459"/>
    <w:rsid w:val="0009774C"/>
    <w:rsid w:val="000977AE"/>
    <w:rsid w:val="00097A7A"/>
    <w:rsid w:val="00097B5E"/>
    <w:rsid w:val="000A0054"/>
    <w:rsid w:val="000A0152"/>
    <w:rsid w:val="000A0C5D"/>
    <w:rsid w:val="000A0FD4"/>
    <w:rsid w:val="000A128C"/>
    <w:rsid w:val="000A1319"/>
    <w:rsid w:val="000A1C21"/>
    <w:rsid w:val="000A20E3"/>
    <w:rsid w:val="000A2D86"/>
    <w:rsid w:val="000A2FE5"/>
    <w:rsid w:val="000A3801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28DB"/>
    <w:rsid w:val="000B295D"/>
    <w:rsid w:val="000B3839"/>
    <w:rsid w:val="000B3C82"/>
    <w:rsid w:val="000B3F66"/>
    <w:rsid w:val="000B42DF"/>
    <w:rsid w:val="000B5521"/>
    <w:rsid w:val="000B5635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C0064"/>
    <w:rsid w:val="000C0CB7"/>
    <w:rsid w:val="000C0E13"/>
    <w:rsid w:val="000C1307"/>
    <w:rsid w:val="000C1C95"/>
    <w:rsid w:val="000C22EC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784"/>
    <w:rsid w:val="000E33F7"/>
    <w:rsid w:val="000E3B88"/>
    <w:rsid w:val="000E4250"/>
    <w:rsid w:val="000E46AB"/>
    <w:rsid w:val="000E471D"/>
    <w:rsid w:val="000E48F7"/>
    <w:rsid w:val="000E4D5F"/>
    <w:rsid w:val="000E4DED"/>
    <w:rsid w:val="000E4E0D"/>
    <w:rsid w:val="000E57B6"/>
    <w:rsid w:val="000E57D3"/>
    <w:rsid w:val="000E5A90"/>
    <w:rsid w:val="000E5C5B"/>
    <w:rsid w:val="000E6B79"/>
    <w:rsid w:val="000E6B9A"/>
    <w:rsid w:val="000E71F2"/>
    <w:rsid w:val="000F01AD"/>
    <w:rsid w:val="000F0473"/>
    <w:rsid w:val="000F0557"/>
    <w:rsid w:val="000F0655"/>
    <w:rsid w:val="000F07EC"/>
    <w:rsid w:val="000F0F90"/>
    <w:rsid w:val="000F14E1"/>
    <w:rsid w:val="000F1691"/>
    <w:rsid w:val="000F261D"/>
    <w:rsid w:val="000F27F1"/>
    <w:rsid w:val="000F2CE7"/>
    <w:rsid w:val="000F3426"/>
    <w:rsid w:val="000F3550"/>
    <w:rsid w:val="000F39A6"/>
    <w:rsid w:val="000F3AA3"/>
    <w:rsid w:val="000F3E1A"/>
    <w:rsid w:val="000F4712"/>
    <w:rsid w:val="000F49B2"/>
    <w:rsid w:val="000F4AD0"/>
    <w:rsid w:val="000F4D69"/>
    <w:rsid w:val="000F5211"/>
    <w:rsid w:val="000F5D99"/>
    <w:rsid w:val="000F6648"/>
    <w:rsid w:val="000F6ACD"/>
    <w:rsid w:val="000F6C7E"/>
    <w:rsid w:val="000F6D98"/>
    <w:rsid w:val="000F6ECE"/>
    <w:rsid w:val="000F7021"/>
    <w:rsid w:val="001008B6"/>
    <w:rsid w:val="00100A85"/>
    <w:rsid w:val="00100C83"/>
    <w:rsid w:val="0010129C"/>
    <w:rsid w:val="0010132F"/>
    <w:rsid w:val="001014D5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9E3"/>
    <w:rsid w:val="00104DC4"/>
    <w:rsid w:val="0010516C"/>
    <w:rsid w:val="0010535C"/>
    <w:rsid w:val="001054EA"/>
    <w:rsid w:val="00105DCE"/>
    <w:rsid w:val="00106025"/>
    <w:rsid w:val="00106251"/>
    <w:rsid w:val="001069BA"/>
    <w:rsid w:val="00107D8A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3ED3"/>
    <w:rsid w:val="0011401F"/>
    <w:rsid w:val="001143C7"/>
    <w:rsid w:val="001144D4"/>
    <w:rsid w:val="00114A50"/>
    <w:rsid w:val="00115492"/>
    <w:rsid w:val="00115734"/>
    <w:rsid w:val="00115B51"/>
    <w:rsid w:val="00115D79"/>
    <w:rsid w:val="00115F63"/>
    <w:rsid w:val="001162F8"/>
    <w:rsid w:val="0011733E"/>
    <w:rsid w:val="00117771"/>
    <w:rsid w:val="00117781"/>
    <w:rsid w:val="00120106"/>
    <w:rsid w:val="0012038B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205"/>
    <w:rsid w:val="00132705"/>
    <w:rsid w:val="00132796"/>
    <w:rsid w:val="00132C31"/>
    <w:rsid w:val="00133199"/>
    <w:rsid w:val="0013375F"/>
    <w:rsid w:val="00133AE1"/>
    <w:rsid w:val="001347B4"/>
    <w:rsid w:val="00134DAF"/>
    <w:rsid w:val="001350BC"/>
    <w:rsid w:val="00135205"/>
    <w:rsid w:val="0013542D"/>
    <w:rsid w:val="00135491"/>
    <w:rsid w:val="00136F3A"/>
    <w:rsid w:val="00136FAA"/>
    <w:rsid w:val="001370E3"/>
    <w:rsid w:val="00140ACE"/>
    <w:rsid w:val="00140DD0"/>
    <w:rsid w:val="00140EE8"/>
    <w:rsid w:val="001410E7"/>
    <w:rsid w:val="001415DA"/>
    <w:rsid w:val="0014196D"/>
    <w:rsid w:val="00141F4E"/>
    <w:rsid w:val="00142158"/>
    <w:rsid w:val="00142D9E"/>
    <w:rsid w:val="00142E94"/>
    <w:rsid w:val="00144877"/>
    <w:rsid w:val="00144BD0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91B"/>
    <w:rsid w:val="00166A29"/>
    <w:rsid w:val="00166CF1"/>
    <w:rsid w:val="00166DF5"/>
    <w:rsid w:val="00166EF4"/>
    <w:rsid w:val="001677D9"/>
    <w:rsid w:val="001679D0"/>
    <w:rsid w:val="001703E1"/>
    <w:rsid w:val="00170C22"/>
    <w:rsid w:val="00170C81"/>
    <w:rsid w:val="00170F8C"/>
    <w:rsid w:val="0017186B"/>
    <w:rsid w:val="0017271C"/>
    <w:rsid w:val="0017277A"/>
    <w:rsid w:val="001727D4"/>
    <w:rsid w:val="0017321F"/>
    <w:rsid w:val="00173B8F"/>
    <w:rsid w:val="00174B10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08"/>
    <w:rsid w:val="00181D7A"/>
    <w:rsid w:val="00181E48"/>
    <w:rsid w:val="001821C2"/>
    <w:rsid w:val="00182564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EA8"/>
    <w:rsid w:val="00184F2F"/>
    <w:rsid w:val="00185BC1"/>
    <w:rsid w:val="00186590"/>
    <w:rsid w:val="001865AE"/>
    <w:rsid w:val="001866DC"/>
    <w:rsid w:val="00186C34"/>
    <w:rsid w:val="00186E6B"/>
    <w:rsid w:val="001872EE"/>
    <w:rsid w:val="0018764F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20B9"/>
    <w:rsid w:val="001920E8"/>
    <w:rsid w:val="001922CE"/>
    <w:rsid w:val="0019241F"/>
    <w:rsid w:val="001928F0"/>
    <w:rsid w:val="00192BBA"/>
    <w:rsid w:val="001937F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3248"/>
    <w:rsid w:val="001A324D"/>
    <w:rsid w:val="001A411F"/>
    <w:rsid w:val="001A4454"/>
    <w:rsid w:val="001A4876"/>
    <w:rsid w:val="001A53B3"/>
    <w:rsid w:val="001A53E4"/>
    <w:rsid w:val="001A54E4"/>
    <w:rsid w:val="001A552E"/>
    <w:rsid w:val="001A58EF"/>
    <w:rsid w:val="001A63E1"/>
    <w:rsid w:val="001A6480"/>
    <w:rsid w:val="001A6E14"/>
    <w:rsid w:val="001A6F86"/>
    <w:rsid w:val="001A6F8D"/>
    <w:rsid w:val="001A70B6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7A0E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3AE"/>
    <w:rsid w:val="001C35C6"/>
    <w:rsid w:val="001C3781"/>
    <w:rsid w:val="001C428F"/>
    <w:rsid w:val="001C458D"/>
    <w:rsid w:val="001C478A"/>
    <w:rsid w:val="001C4827"/>
    <w:rsid w:val="001C5B40"/>
    <w:rsid w:val="001C5B8B"/>
    <w:rsid w:val="001C5DFB"/>
    <w:rsid w:val="001C6C90"/>
    <w:rsid w:val="001C6EA0"/>
    <w:rsid w:val="001C791C"/>
    <w:rsid w:val="001C7BD5"/>
    <w:rsid w:val="001D0246"/>
    <w:rsid w:val="001D02DC"/>
    <w:rsid w:val="001D08C7"/>
    <w:rsid w:val="001D0B9D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E1326"/>
    <w:rsid w:val="001E14E7"/>
    <w:rsid w:val="001E1C14"/>
    <w:rsid w:val="001E1D1C"/>
    <w:rsid w:val="001E1F78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D94"/>
    <w:rsid w:val="001E408A"/>
    <w:rsid w:val="001E4175"/>
    <w:rsid w:val="001E4465"/>
    <w:rsid w:val="001E44AA"/>
    <w:rsid w:val="001E4B52"/>
    <w:rsid w:val="001E4BB3"/>
    <w:rsid w:val="001E519D"/>
    <w:rsid w:val="001E52CF"/>
    <w:rsid w:val="001E5E8F"/>
    <w:rsid w:val="001E656A"/>
    <w:rsid w:val="001E65E0"/>
    <w:rsid w:val="001E67D2"/>
    <w:rsid w:val="001E67D6"/>
    <w:rsid w:val="001E68A2"/>
    <w:rsid w:val="001E6974"/>
    <w:rsid w:val="001E77AF"/>
    <w:rsid w:val="001E7A89"/>
    <w:rsid w:val="001E7AD5"/>
    <w:rsid w:val="001F00F8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4935"/>
    <w:rsid w:val="001F50D4"/>
    <w:rsid w:val="001F5651"/>
    <w:rsid w:val="001F565A"/>
    <w:rsid w:val="001F599C"/>
    <w:rsid w:val="001F5B8D"/>
    <w:rsid w:val="001F5D01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FA3"/>
    <w:rsid w:val="00217360"/>
    <w:rsid w:val="0021787E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110"/>
    <w:rsid w:val="002226BD"/>
    <w:rsid w:val="00222B7A"/>
    <w:rsid w:val="00222E1C"/>
    <w:rsid w:val="002230E1"/>
    <w:rsid w:val="00223325"/>
    <w:rsid w:val="00223B17"/>
    <w:rsid w:val="00223B58"/>
    <w:rsid w:val="002244C2"/>
    <w:rsid w:val="00224503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C6D"/>
    <w:rsid w:val="00236085"/>
    <w:rsid w:val="002363C3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884"/>
    <w:rsid w:val="00242AD3"/>
    <w:rsid w:val="00243E94"/>
    <w:rsid w:val="00243EFA"/>
    <w:rsid w:val="002445B5"/>
    <w:rsid w:val="002445B6"/>
    <w:rsid w:val="002447DE"/>
    <w:rsid w:val="00244CEC"/>
    <w:rsid w:val="00244D7C"/>
    <w:rsid w:val="00244F54"/>
    <w:rsid w:val="0024509F"/>
    <w:rsid w:val="0024551A"/>
    <w:rsid w:val="00245E6B"/>
    <w:rsid w:val="002468E9"/>
    <w:rsid w:val="00246F36"/>
    <w:rsid w:val="0024749B"/>
    <w:rsid w:val="00247CE7"/>
    <w:rsid w:val="00247F16"/>
    <w:rsid w:val="00250202"/>
    <w:rsid w:val="00250A45"/>
    <w:rsid w:val="0025119F"/>
    <w:rsid w:val="0025121D"/>
    <w:rsid w:val="002520CB"/>
    <w:rsid w:val="002523DB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5ED4"/>
    <w:rsid w:val="00256E2D"/>
    <w:rsid w:val="002572D7"/>
    <w:rsid w:val="002578F1"/>
    <w:rsid w:val="00257CFB"/>
    <w:rsid w:val="0026078D"/>
    <w:rsid w:val="002609A3"/>
    <w:rsid w:val="00261246"/>
    <w:rsid w:val="00261469"/>
    <w:rsid w:val="00261520"/>
    <w:rsid w:val="002617EF"/>
    <w:rsid w:val="00262377"/>
    <w:rsid w:val="00262818"/>
    <w:rsid w:val="002628AE"/>
    <w:rsid w:val="00263133"/>
    <w:rsid w:val="0026364A"/>
    <w:rsid w:val="002638D6"/>
    <w:rsid w:val="00263D17"/>
    <w:rsid w:val="00263E86"/>
    <w:rsid w:val="00264199"/>
    <w:rsid w:val="002641C5"/>
    <w:rsid w:val="00264FE3"/>
    <w:rsid w:val="0026522D"/>
    <w:rsid w:val="002652D6"/>
    <w:rsid w:val="0026562E"/>
    <w:rsid w:val="002660F8"/>
    <w:rsid w:val="002663A3"/>
    <w:rsid w:val="002669A6"/>
    <w:rsid w:val="00266F5F"/>
    <w:rsid w:val="0026701C"/>
    <w:rsid w:val="0026718E"/>
    <w:rsid w:val="002672B4"/>
    <w:rsid w:val="002678EF"/>
    <w:rsid w:val="00267A23"/>
    <w:rsid w:val="00270297"/>
    <w:rsid w:val="002702D5"/>
    <w:rsid w:val="00270360"/>
    <w:rsid w:val="002703C9"/>
    <w:rsid w:val="00270BBB"/>
    <w:rsid w:val="00270C59"/>
    <w:rsid w:val="00270DBE"/>
    <w:rsid w:val="00271023"/>
    <w:rsid w:val="00271128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33B5"/>
    <w:rsid w:val="002834F3"/>
    <w:rsid w:val="00283E35"/>
    <w:rsid w:val="00284A86"/>
    <w:rsid w:val="00284C47"/>
    <w:rsid w:val="00284D44"/>
    <w:rsid w:val="00284FFF"/>
    <w:rsid w:val="00285B6B"/>
    <w:rsid w:val="00285D2A"/>
    <w:rsid w:val="00285DEC"/>
    <w:rsid w:val="00286949"/>
    <w:rsid w:val="00286AFF"/>
    <w:rsid w:val="00287208"/>
    <w:rsid w:val="002876DB"/>
    <w:rsid w:val="00287726"/>
    <w:rsid w:val="00291182"/>
    <w:rsid w:val="00291599"/>
    <w:rsid w:val="002917FF"/>
    <w:rsid w:val="002925CA"/>
    <w:rsid w:val="00292A7A"/>
    <w:rsid w:val="00292E5B"/>
    <w:rsid w:val="00292E61"/>
    <w:rsid w:val="00293118"/>
    <w:rsid w:val="00293766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75FF"/>
    <w:rsid w:val="0029797D"/>
    <w:rsid w:val="00297AC7"/>
    <w:rsid w:val="00297BB0"/>
    <w:rsid w:val="00297E26"/>
    <w:rsid w:val="00297FFC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44CA"/>
    <w:rsid w:val="002A4894"/>
    <w:rsid w:val="002A4A5F"/>
    <w:rsid w:val="002A4AB3"/>
    <w:rsid w:val="002A4EC7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B02EE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C00"/>
    <w:rsid w:val="002B3D45"/>
    <w:rsid w:val="002B4245"/>
    <w:rsid w:val="002B5042"/>
    <w:rsid w:val="002B5857"/>
    <w:rsid w:val="002B5A17"/>
    <w:rsid w:val="002B5F05"/>
    <w:rsid w:val="002B6D51"/>
    <w:rsid w:val="002B7702"/>
    <w:rsid w:val="002B77DA"/>
    <w:rsid w:val="002B781E"/>
    <w:rsid w:val="002B7E1C"/>
    <w:rsid w:val="002C068A"/>
    <w:rsid w:val="002C0A91"/>
    <w:rsid w:val="002C0C3B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EE"/>
    <w:rsid w:val="002C617A"/>
    <w:rsid w:val="002C646C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3199"/>
    <w:rsid w:val="002D40B8"/>
    <w:rsid w:val="002D4102"/>
    <w:rsid w:val="002D42B8"/>
    <w:rsid w:val="002D448A"/>
    <w:rsid w:val="002D4CA1"/>
    <w:rsid w:val="002D4EB0"/>
    <w:rsid w:val="002D4F71"/>
    <w:rsid w:val="002D5877"/>
    <w:rsid w:val="002D6345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899"/>
    <w:rsid w:val="002E5B75"/>
    <w:rsid w:val="002E5B9F"/>
    <w:rsid w:val="002E5EC2"/>
    <w:rsid w:val="002E5FF3"/>
    <w:rsid w:val="002E634E"/>
    <w:rsid w:val="002E69DC"/>
    <w:rsid w:val="002E797C"/>
    <w:rsid w:val="002E7C0E"/>
    <w:rsid w:val="002F0052"/>
    <w:rsid w:val="002F015F"/>
    <w:rsid w:val="002F08D5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4A5"/>
    <w:rsid w:val="002F5F18"/>
    <w:rsid w:val="002F6250"/>
    <w:rsid w:val="002F63FE"/>
    <w:rsid w:val="002F6473"/>
    <w:rsid w:val="002F65F6"/>
    <w:rsid w:val="002F6ADD"/>
    <w:rsid w:val="002F6C34"/>
    <w:rsid w:val="002F6D78"/>
    <w:rsid w:val="002F796B"/>
    <w:rsid w:val="002F7A11"/>
    <w:rsid w:val="002F7C92"/>
    <w:rsid w:val="00300172"/>
    <w:rsid w:val="00300C15"/>
    <w:rsid w:val="00300C42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60E"/>
    <w:rsid w:val="003037AB"/>
    <w:rsid w:val="00304069"/>
    <w:rsid w:val="00304226"/>
    <w:rsid w:val="003042DA"/>
    <w:rsid w:val="00304637"/>
    <w:rsid w:val="0030493F"/>
    <w:rsid w:val="00304CE2"/>
    <w:rsid w:val="003058EA"/>
    <w:rsid w:val="00305947"/>
    <w:rsid w:val="00305D7D"/>
    <w:rsid w:val="00305D9D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12A1"/>
    <w:rsid w:val="00311396"/>
    <w:rsid w:val="00312221"/>
    <w:rsid w:val="00313C4C"/>
    <w:rsid w:val="00313D4A"/>
    <w:rsid w:val="00314626"/>
    <w:rsid w:val="003148B6"/>
    <w:rsid w:val="00314D66"/>
    <w:rsid w:val="00315B65"/>
    <w:rsid w:val="0031634F"/>
    <w:rsid w:val="00316738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3724"/>
    <w:rsid w:val="00323EDC"/>
    <w:rsid w:val="00324201"/>
    <w:rsid w:val="003256F5"/>
    <w:rsid w:val="003256FC"/>
    <w:rsid w:val="00325713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4C"/>
    <w:rsid w:val="00330BED"/>
    <w:rsid w:val="00330F41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5DB"/>
    <w:rsid w:val="003346EE"/>
    <w:rsid w:val="00334A25"/>
    <w:rsid w:val="00334DF5"/>
    <w:rsid w:val="00334E64"/>
    <w:rsid w:val="00335375"/>
    <w:rsid w:val="00335383"/>
    <w:rsid w:val="003353A6"/>
    <w:rsid w:val="00335724"/>
    <w:rsid w:val="0033595D"/>
    <w:rsid w:val="00335DD0"/>
    <w:rsid w:val="00336A2D"/>
    <w:rsid w:val="00336FCB"/>
    <w:rsid w:val="00337082"/>
    <w:rsid w:val="00337C3A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88"/>
    <w:rsid w:val="00355619"/>
    <w:rsid w:val="0035567C"/>
    <w:rsid w:val="00355C6D"/>
    <w:rsid w:val="00355C70"/>
    <w:rsid w:val="003567A4"/>
    <w:rsid w:val="00357078"/>
    <w:rsid w:val="0035747D"/>
    <w:rsid w:val="00357F0C"/>
    <w:rsid w:val="00360863"/>
    <w:rsid w:val="00360C8B"/>
    <w:rsid w:val="00360D25"/>
    <w:rsid w:val="003616B4"/>
    <w:rsid w:val="00361A1E"/>
    <w:rsid w:val="00361E58"/>
    <w:rsid w:val="0036260B"/>
    <w:rsid w:val="00362722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40B7"/>
    <w:rsid w:val="0037479E"/>
    <w:rsid w:val="003748A0"/>
    <w:rsid w:val="0037490D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A1C"/>
    <w:rsid w:val="00383A60"/>
    <w:rsid w:val="00383BFE"/>
    <w:rsid w:val="003851AC"/>
    <w:rsid w:val="003851C8"/>
    <w:rsid w:val="0038566D"/>
    <w:rsid w:val="003877EB"/>
    <w:rsid w:val="0038784D"/>
    <w:rsid w:val="00387B4B"/>
    <w:rsid w:val="00387CAD"/>
    <w:rsid w:val="00387F15"/>
    <w:rsid w:val="003901EA"/>
    <w:rsid w:val="00390C18"/>
    <w:rsid w:val="00390D8A"/>
    <w:rsid w:val="003911EB"/>
    <w:rsid w:val="00391BB3"/>
    <w:rsid w:val="00391BD1"/>
    <w:rsid w:val="003920D6"/>
    <w:rsid w:val="003926B2"/>
    <w:rsid w:val="003927C1"/>
    <w:rsid w:val="00393BA2"/>
    <w:rsid w:val="00393CD6"/>
    <w:rsid w:val="00394F32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56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A98"/>
    <w:rsid w:val="003B2E81"/>
    <w:rsid w:val="003B312E"/>
    <w:rsid w:val="003B3D90"/>
    <w:rsid w:val="003B4450"/>
    <w:rsid w:val="003B45B6"/>
    <w:rsid w:val="003B4C03"/>
    <w:rsid w:val="003B5299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A7F"/>
    <w:rsid w:val="003C11CD"/>
    <w:rsid w:val="003C126E"/>
    <w:rsid w:val="003C1CBB"/>
    <w:rsid w:val="003C1F3D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D00AB"/>
    <w:rsid w:val="003D0390"/>
    <w:rsid w:val="003D0790"/>
    <w:rsid w:val="003D0A68"/>
    <w:rsid w:val="003D0F00"/>
    <w:rsid w:val="003D1024"/>
    <w:rsid w:val="003D1BB2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70F1"/>
    <w:rsid w:val="003D7542"/>
    <w:rsid w:val="003D7707"/>
    <w:rsid w:val="003E0553"/>
    <w:rsid w:val="003E0B4C"/>
    <w:rsid w:val="003E0DAB"/>
    <w:rsid w:val="003E0E28"/>
    <w:rsid w:val="003E110F"/>
    <w:rsid w:val="003E1887"/>
    <w:rsid w:val="003E1AB4"/>
    <w:rsid w:val="003E1BA0"/>
    <w:rsid w:val="003E2155"/>
    <w:rsid w:val="003E221C"/>
    <w:rsid w:val="003E2349"/>
    <w:rsid w:val="003E24E9"/>
    <w:rsid w:val="003E2BFB"/>
    <w:rsid w:val="003E2C5A"/>
    <w:rsid w:val="003E2F01"/>
    <w:rsid w:val="003E3182"/>
    <w:rsid w:val="003E3944"/>
    <w:rsid w:val="003E3A44"/>
    <w:rsid w:val="003E406B"/>
    <w:rsid w:val="003E4605"/>
    <w:rsid w:val="003E4695"/>
    <w:rsid w:val="003E4C6B"/>
    <w:rsid w:val="003E5924"/>
    <w:rsid w:val="003E5CF4"/>
    <w:rsid w:val="003E626A"/>
    <w:rsid w:val="003E65D3"/>
    <w:rsid w:val="003E672A"/>
    <w:rsid w:val="003E727B"/>
    <w:rsid w:val="003E73E3"/>
    <w:rsid w:val="003E7581"/>
    <w:rsid w:val="003E7A7F"/>
    <w:rsid w:val="003F0593"/>
    <w:rsid w:val="003F1142"/>
    <w:rsid w:val="003F1C5E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E42"/>
    <w:rsid w:val="003F6E50"/>
    <w:rsid w:val="003F78D7"/>
    <w:rsid w:val="003F7973"/>
    <w:rsid w:val="003F7CF3"/>
    <w:rsid w:val="004000E4"/>
    <w:rsid w:val="00400245"/>
    <w:rsid w:val="004004C2"/>
    <w:rsid w:val="00400E8F"/>
    <w:rsid w:val="00401056"/>
    <w:rsid w:val="00401828"/>
    <w:rsid w:val="004018BF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477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716"/>
    <w:rsid w:val="00414B25"/>
    <w:rsid w:val="00414D6F"/>
    <w:rsid w:val="00414D99"/>
    <w:rsid w:val="00414F6E"/>
    <w:rsid w:val="004156A8"/>
    <w:rsid w:val="004157FC"/>
    <w:rsid w:val="00415B08"/>
    <w:rsid w:val="004160E8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7126"/>
    <w:rsid w:val="0042759D"/>
    <w:rsid w:val="00427B2F"/>
    <w:rsid w:val="00427D1F"/>
    <w:rsid w:val="0043092A"/>
    <w:rsid w:val="00430B64"/>
    <w:rsid w:val="00430D9A"/>
    <w:rsid w:val="00430F70"/>
    <w:rsid w:val="004314D1"/>
    <w:rsid w:val="0043186D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7F4"/>
    <w:rsid w:val="00434969"/>
    <w:rsid w:val="00434B2B"/>
    <w:rsid w:val="00435626"/>
    <w:rsid w:val="004366E0"/>
    <w:rsid w:val="004369C5"/>
    <w:rsid w:val="00436C31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BCE"/>
    <w:rsid w:val="00444293"/>
    <w:rsid w:val="004448F6"/>
    <w:rsid w:val="004449AF"/>
    <w:rsid w:val="00444D05"/>
    <w:rsid w:val="00444D2B"/>
    <w:rsid w:val="004450E3"/>
    <w:rsid w:val="004465DF"/>
    <w:rsid w:val="00446954"/>
    <w:rsid w:val="0044756D"/>
    <w:rsid w:val="00447572"/>
    <w:rsid w:val="00447854"/>
    <w:rsid w:val="00447C62"/>
    <w:rsid w:val="00447E68"/>
    <w:rsid w:val="00451199"/>
    <w:rsid w:val="0045152A"/>
    <w:rsid w:val="00452731"/>
    <w:rsid w:val="00452903"/>
    <w:rsid w:val="00453698"/>
    <w:rsid w:val="004538DD"/>
    <w:rsid w:val="00453E78"/>
    <w:rsid w:val="0045424A"/>
    <w:rsid w:val="0045439D"/>
    <w:rsid w:val="00454E52"/>
    <w:rsid w:val="00454FBB"/>
    <w:rsid w:val="004551AD"/>
    <w:rsid w:val="004563F1"/>
    <w:rsid w:val="0045675C"/>
    <w:rsid w:val="004569F6"/>
    <w:rsid w:val="00456B4D"/>
    <w:rsid w:val="00456C3F"/>
    <w:rsid w:val="00456DB0"/>
    <w:rsid w:val="00456F18"/>
    <w:rsid w:val="00457CD8"/>
    <w:rsid w:val="00460090"/>
    <w:rsid w:val="004600F0"/>
    <w:rsid w:val="004604E4"/>
    <w:rsid w:val="0046054E"/>
    <w:rsid w:val="00460781"/>
    <w:rsid w:val="004609A4"/>
    <w:rsid w:val="00460A35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DF4"/>
    <w:rsid w:val="0047008E"/>
    <w:rsid w:val="004700AB"/>
    <w:rsid w:val="00470308"/>
    <w:rsid w:val="004704A1"/>
    <w:rsid w:val="00470EA2"/>
    <w:rsid w:val="00470ECD"/>
    <w:rsid w:val="00471769"/>
    <w:rsid w:val="0047187F"/>
    <w:rsid w:val="00471974"/>
    <w:rsid w:val="00471DB8"/>
    <w:rsid w:val="004720A7"/>
    <w:rsid w:val="00472165"/>
    <w:rsid w:val="0047218F"/>
    <w:rsid w:val="00472611"/>
    <w:rsid w:val="00472D04"/>
    <w:rsid w:val="00472E25"/>
    <w:rsid w:val="004736BB"/>
    <w:rsid w:val="004737C1"/>
    <w:rsid w:val="0047385F"/>
    <w:rsid w:val="00473CE7"/>
    <w:rsid w:val="00474140"/>
    <w:rsid w:val="00474510"/>
    <w:rsid w:val="004745D8"/>
    <w:rsid w:val="004747C4"/>
    <w:rsid w:val="00474B7F"/>
    <w:rsid w:val="00474D83"/>
    <w:rsid w:val="004754ED"/>
    <w:rsid w:val="004758E9"/>
    <w:rsid w:val="00475C6D"/>
    <w:rsid w:val="0047626F"/>
    <w:rsid w:val="004762CA"/>
    <w:rsid w:val="00476C76"/>
    <w:rsid w:val="004776A6"/>
    <w:rsid w:val="00477904"/>
    <w:rsid w:val="00477F03"/>
    <w:rsid w:val="00480B67"/>
    <w:rsid w:val="00480C2D"/>
    <w:rsid w:val="0048100D"/>
    <w:rsid w:val="004814DF"/>
    <w:rsid w:val="00481A30"/>
    <w:rsid w:val="00481FBC"/>
    <w:rsid w:val="0048301E"/>
    <w:rsid w:val="00483669"/>
    <w:rsid w:val="00483BF8"/>
    <w:rsid w:val="00483C7E"/>
    <w:rsid w:val="00484143"/>
    <w:rsid w:val="004847CE"/>
    <w:rsid w:val="00485071"/>
    <w:rsid w:val="00485286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712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35C6"/>
    <w:rsid w:val="004A369D"/>
    <w:rsid w:val="004A3715"/>
    <w:rsid w:val="004A3E26"/>
    <w:rsid w:val="004A4195"/>
    <w:rsid w:val="004A44D2"/>
    <w:rsid w:val="004A570E"/>
    <w:rsid w:val="004A6AA0"/>
    <w:rsid w:val="004A6EAD"/>
    <w:rsid w:val="004A71E9"/>
    <w:rsid w:val="004A734F"/>
    <w:rsid w:val="004A7609"/>
    <w:rsid w:val="004A7E27"/>
    <w:rsid w:val="004B0164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52F7"/>
    <w:rsid w:val="004B5887"/>
    <w:rsid w:val="004B63B7"/>
    <w:rsid w:val="004B6741"/>
    <w:rsid w:val="004B6770"/>
    <w:rsid w:val="004B6963"/>
    <w:rsid w:val="004B6B15"/>
    <w:rsid w:val="004B7022"/>
    <w:rsid w:val="004B783B"/>
    <w:rsid w:val="004B7C8A"/>
    <w:rsid w:val="004B7EBA"/>
    <w:rsid w:val="004C00F4"/>
    <w:rsid w:val="004C0672"/>
    <w:rsid w:val="004C07C7"/>
    <w:rsid w:val="004C191A"/>
    <w:rsid w:val="004C1ECD"/>
    <w:rsid w:val="004C2AAB"/>
    <w:rsid w:val="004C3AFA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53D4"/>
    <w:rsid w:val="004D5599"/>
    <w:rsid w:val="004D58DA"/>
    <w:rsid w:val="004D6047"/>
    <w:rsid w:val="004D6370"/>
    <w:rsid w:val="004D75E2"/>
    <w:rsid w:val="004D7693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33A9"/>
    <w:rsid w:val="004E3B8F"/>
    <w:rsid w:val="004E43FC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532"/>
    <w:rsid w:val="004E7A66"/>
    <w:rsid w:val="004F0BD7"/>
    <w:rsid w:val="004F11FC"/>
    <w:rsid w:val="004F1432"/>
    <w:rsid w:val="004F15C4"/>
    <w:rsid w:val="004F1A82"/>
    <w:rsid w:val="004F1AF7"/>
    <w:rsid w:val="004F2982"/>
    <w:rsid w:val="004F3384"/>
    <w:rsid w:val="004F3BE6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2F"/>
    <w:rsid w:val="004F72C0"/>
    <w:rsid w:val="004F77E7"/>
    <w:rsid w:val="004F79A4"/>
    <w:rsid w:val="004F7EA6"/>
    <w:rsid w:val="00500502"/>
    <w:rsid w:val="00500946"/>
    <w:rsid w:val="005009B0"/>
    <w:rsid w:val="00500B58"/>
    <w:rsid w:val="0050162D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2258"/>
    <w:rsid w:val="005045ED"/>
    <w:rsid w:val="00504825"/>
    <w:rsid w:val="0050491D"/>
    <w:rsid w:val="00505754"/>
    <w:rsid w:val="00505811"/>
    <w:rsid w:val="005059A7"/>
    <w:rsid w:val="0050652F"/>
    <w:rsid w:val="00506D7C"/>
    <w:rsid w:val="00506DDF"/>
    <w:rsid w:val="00506E24"/>
    <w:rsid w:val="00506E3E"/>
    <w:rsid w:val="00507343"/>
    <w:rsid w:val="0050780C"/>
    <w:rsid w:val="005103F3"/>
    <w:rsid w:val="00510C73"/>
    <w:rsid w:val="0051168A"/>
    <w:rsid w:val="00511950"/>
    <w:rsid w:val="005125BB"/>
    <w:rsid w:val="00512706"/>
    <w:rsid w:val="00512A21"/>
    <w:rsid w:val="00512C24"/>
    <w:rsid w:val="00513604"/>
    <w:rsid w:val="00513669"/>
    <w:rsid w:val="0051371D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D12"/>
    <w:rsid w:val="00516F59"/>
    <w:rsid w:val="0051776D"/>
    <w:rsid w:val="00517AF1"/>
    <w:rsid w:val="00520118"/>
    <w:rsid w:val="00520727"/>
    <w:rsid w:val="00520A44"/>
    <w:rsid w:val="00520A55"/>
    <w:rsid w:val="00520FE9"/>
    <w:rsid w:val="00520FF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2A79"/>
    <w:rsid w:val="00532B7E"/>
    <w:rsid w:val="0053310E"/>
    <w:rsid w:val="005334D3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31"/>
    <w:rsid w:val="00535F58"/>
    <w:rsid w:val="005364A7"/>
    <w:rsid w:val="005367FE"/>
    <w:rsid w:val="00536F7B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B2D"/>
    <w:rsid w:val="005444A5"/>
    <w:rsid w:val="0054466D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0B4B"/>
    <w:rsid w:val="00551001"/>
    <w:rsid w:val="0055141E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3B6"/>
    <w:rsid w:val="00563A6B"/>
    <w:rsid w:val="0056419C"/>
    <w:rsid w:val="005644AA"/>
    <w:rsid w:val="00564686"/>
    <w:rsid w:val="00564941"/>
    <w:rsid w:val="005649DD"/>
    <w:rsid w:val="005649FE"/>
    <w:rsid w:val="0056596D"/>
    <w:rsid w:val="0056598C"/>
    <w:rsid w:val="00565B40"/>
    <w:rsid w:val="00566504"/>
    <w:rsid w:val="00566A62"/>
    <w:rsid w:val="00567167"/>
    <w:rsid w:val="005672BB"/>
    <w:rsid w:val="00567367"/>
    <w:rsid w:val="005674D8"/>
    <w:rsid w:val="00567D0C"/>
    <w:rsid w:val="005700F9"/>
    <w:rsid w:val="00570180"/>
    <w:rsid w:val="0057095E"/>
    <w:rsid w:val="005709A4"/>
    <w:rsid w:val="00570B08"/>
    <w:rsid w:val="00570DEB"/>
    <w:rsid w:val="005710B0"/>
    <w:rsid w:val="005714E0"/>
    <w:rsid w:val="0057189F"/>
    <w:rsid w:val="00571BE4"/>
    <w:rsid w:val="005723EF"/>
    <w:rsid w:val="00572A25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1F3B"/>
    <w:rsid w:val="00582A53"/>
    <w:rsid w:val="00582D22"/>
    <w:rsid w:val="00582FF9"/>
    <w:rsid w:val="00584195"/>
    <w:rsid w:val="005844A8"/>
    <w:rsid w:val="0058481B"/>
    <w:rsid w:val="00584959"/>
    <w:rsid w:val="00584CE6"/>
    <w:rsid w:val="0058543B"/>
    <w:rsid w:val="0058547C"/>
    <w:rsid w:val="005856ED"/>
    <w:rsid w:val="005858D0"/>
    <w:rsid w:val="00585A33"/>
    <w:rsid w:val="00585BCF"/>
    <w:rsid w:val="00586085"/>
    <w:rsid w:val="00590126"/>
    <w:rsid w:val="005907EE"/>
    <w:rsid w:val="00591B17"/>
    <w:rsid w:val="00591EA3"/>
    <w:rsid w:val="0059204B"/>
    <w:rsid w:val="005926B7"/>
    <w:rsid w:val="00592F74"/>
    <w:rsid w:val="005940B6"/>
    <w:rsid w:val="00594291"/>
    <w:rsid w:val="005949E6"/>
    <w:rsid w:val="005950B1"/>
    <w:rsid w:val="00595886"/>
    <w:rsid w:val="00596237"/>
    <w:rsid w:val="005967F5"/>
    <w:rsid w:val="00596990"/>
    <w:rsid w:val="00597203"/>
    <w:rsid w:val="005972A4"/>
    <w:rsid w:val="00597EB2"/>
    <w:rsid w:val="00597F5B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2B9"/>
    <w:rsid w:val="005A1707"/>
    <w:rsid w:val="005A1C47"/>
    <w:rsid w:val="005A2868"/>
    <w:rsid w:val="005A291D"/>
    <w:rsid w:val="005A2D14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3584"/>
    <w:rsid w:val="005B3730"/>
    <w:rsid w:val="005B39FA"/>
    <w:rsid w:val="005B3A38"/>
    <w:rsid w:val="005B3AA1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5043"/>
    <w:rsid w:val="005C5C06"/>
    <w:rsid w:val="005C7BF0"/>
    <w:rsid w:val="005C7D92"/>
    <w:rsid w:val="005C7EDE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754"/>
    <w:rsid w:val="005D4E23"/>
    <w:rsid w:val="005D52AE"/>
    <w:rsid w:val="005D55CC"/>
    <w:rsid w:val="005D5BB7"/>
    <w:rsid w:val="005D5C77"/>
    <w:rsid w:val="005D5CE7"/>
    <w:rsid w:val="005D65D2"/>
    <w:rsid w:val="005D67A4"/>
    <w:rsid w:val="005D74E7"/>
    <w:rsid w:val="005D7719"/>
    <w:rsid w:val="005E0830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F18"/>
    <w:rsid w:val="005E7548"/>
    <w:rsid w:val="005E7594"/>
    <w:rsid w:val="005E7895"/>
    <w:rsid w:val="005E78C2"/>
    <w:rsid w:val="005E7A29"/>
    <w:rsid w:val="005F07B1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2CFC"/>
    <w:rsid w:val="0061384E"/>
    <w:rsid w:val="00613F2E"/>
    <w:rsid w:val="00613FEE"/>
    <w:rsid w:val="006142D2"/>
    <w:rsid w:val="0061447B"/>
    <w:rsid w:val="006147D4"/>
    <w:rsid w:val="00614F08"/>
    <w:rsid w:val="00614F17"/>
    <w:rsid w:val="00615C83"/>
    <w:rsid w:val="0061623E"/>
    <w:rsid w:val="00616C5A"/>
    <w:rsid w:val="0061772F"/>
    <w:rsid w:val="00617FEF"/>
    <w:rsid w:val="00620165"/>
    <w:rsid w:val="0062074D"/>
    <w:rsid w:val="00620DDC"/>
    <w:rsid w:val="00621550"/>
    <w:rsid w:val="00621AE4"/>
    <w:rsid w:val="0062206F"/>
    <w:rsid w:val="00622D2F"/>
    <w:rsid w:val="0062300B"/>
    <w:rsid w:val="00623020"/>
    <w:rsid w:val="0062344F"/>
    <w:rsid w:val="00623A74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6E5"/>
    <w:rsid w:val="00630B2A"/>
    <w:rsid w:val="00631820"/>
    <w:rsid w:val="00632233"/>
    <w:rsid w:val="006322B4"/>
    <w:rsid w:val="00632320"/>
    <w:rsid w:val="00632A1F"/>
    <w:rsid w:val="00632A6D"/>
    <w:rsid w:val="006331B2"/>
    <w:rsid w:val="00633887"/>
    <w:rsid w:val="00633FF6"/>
    <w:rsid w:val="0063519E"/>
    <w:rsid w:val="00635274"/>
    <w:rsid w:val="00635636"/>
    <w:rsid w:val="00635F9A"/>
    <w:rsid w:val="006365FE"/>
    <w:rsid w:val="00636FBF"/>
    <w:rsid w:val="00637252"/>
    <w:rsid w:val="00637BD9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82B"/>
    <w:rsid w:val="00642C54"/>
    <w:rsid w:val="00642F29"/>
    <w:rsid w:val="00642F96"/>
    <w:rsid w:val="006432F4"/>
    <w:rsid w:val="00643B04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B"/>
    <w:rsid w:val="00652AE3"/>
    <w:rsid w:val="00652E06"/>
    <w:rsid w:val="00653308"/>
    <w:rsid w:val="00653CB5"/>
    <w:rsid w:val="00654164"/>
    <w:rsid w:val="00654943"/>
    <w:rsid w:val="00654EB2"/>
    <w:rsid w:val="00654F85"/>
    <w:rsid w:val="00654F90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DAA"/>
    <w:rsid w:val="00661005"/>
    <w:rsid w:val="0066134E"/>
    <w:rsid w:val="006622D3"/>
    <w:rsid w:val="00662391"/>
    <w:rsid w:val="0066287B"/>
    <w:rsid w:val="00662FD6"/>
    <w:rsid w:val="00663201"/>
    <w:rsid w:val="0066329B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6BD2"/>
    <w:rsid w:val="00667108"/>
    <w:rsid w:val="0066728C"/>
    <w:rsid w:val="0066751D"/>
    <w:rsid w:val="00667694"/>
    <w:rsid w:val="00667D59"/>
    <w:rsid w:val="0067048D"/>
    <w:rsid w:val="00670D7B"/>
    <w:rsid w:val="00671A9F"/>
    <w:rsid w:val="00671D23"/>
    <w:rsid w:val="0067268C"/>
    <w:rsid w:val="006728BA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4D9"/>
    <w:rsid w:val="00680640"/>
    <w:rsid w:val="00680F98"/>
    <w:rsid w:val="006819E2"/>
    <w:rsid w:val="00681ABD"/>
    <w:rsid w:val="00681B6F"/>
    <w:rsid w:val="00681EB8"/>
    <w:rsid w:val="00681F22"/>
    <w:rsid w:val="0068239D"/>
    <w:rsid w:val="0068293D"/>
    <w:rsid w:val="00682A13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22C"/>
    <w:rsid w:val="006857CC"/>
    <w:rsid w:val="00685802"/>
    <w:rsid w:val="006858DF"/>
    <w:rsid w:val="006859C2"/>
    <w:rsid w:val="00685CD2"/>
    <w:rsid w:val="00685DDD"/>
    <w:rsid w:val="00686879"/>
    <w:rsid w:val="00686997"/>
    <w:rsid w:val="00686BA6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107"/>
    <w:rsid w:val="0069517F"/>
    <w:rsid w:val="00695239"/>
    <w:rsid w:val="00695837"/>
    <w:rsid w:val="00695A89"/>
    <w:rsid w:val="00695EE8"/>
    <w:rsid w:val="00695F17"/>
    <w:rsid w:val="00695F9B"/>
    <w:rsid w:val="00696212"/>
    <w:rsid w:val="00696313"/>
    <w:rsid w:val="00696801"/>
    <w:rsid w:val="00696F7D"/>
    <w:rsid w:val="006975EC"/>
    <w:rsid w:val="006A050B"/>
    <w:rsid w:val="006A0AB6"/>
    <w:rsid w:val="006A0B33"/>
    <w:rsid w:val="006A1373"/>
    <w:rsid w:val="006A1D10"/>
    <w:rsid w:val="006A21A8"/>
    <w:rsid w:val="006A21AC"/>
    <w:rsid w:val="006A2375"/>
    <w:rsid w:val="006A2431"/>
    <w:rsid w:val="006A2E29"/>
    <w:rsid w:val="006A2F51"/>
    <w:rsid w:val="006A32FD"/>
    <w:rsid w:val="006A39BA"/>
    <w:rsid w:val="006A41ED"/>
    <w:rsid w:val="006A431A"/>
    <w:rsid w:val="006A43D2"/>
    <w:rsid w:val="006A480A"/>
    <w:rsid w:val="006A4A3C"/>
    <w:rsid w:val="006A4C45"/>
    <w:rsid w:val="006A4EF5"/>
    <w:rsid w:val="006A4FE2"/>
    <w:rsid w:val="006A5257"/>
    <w:rsid w:val="006A5359"/>
    <w:rsid w:val="006A58FE"/>
    <w:rsid w:val="006A5A20"/>
    <w:rsid w:val="006A5A61"/>
    <w:rsid w:val="006A66ED"/>
    <w:rsid w:val="006A6969"/>
    <w:rsid w:val="006A6D16"/>
    <w:rsid w:val="006A7417"/>
    <w:rsid w:val="006A7A57"/>
    <w:rsid w:val="006A7CD0"/>
    <w:rsid w:val="006B0441"/>
    <w:rsid w:val="006B0E23"/>
    <w:rsid w:val="006B16F4"/>
    <w:rsid w:val="006B1D00"/>
    <w:rsid w:val="006B2A10"/>
    <w:rsid w:val="006B2E7A"/>
    <w:rsid w:val="006B35A0"/>
    <w:rsid w:val="006B3807"/>
    <w:rsid w:val="006B3D9A"/>
    <w:rsid w:val="006B533F"/>
    <w:rsid w:val="006B566A"/>
    <w:rsid w:val="006B5B75"/>
    <w:rsid w:val="006B5E2B"/>
    <w:rsid w:val="006B6AC7"/>
    <w:rsid w:val="006B75AC"/>
    <w:rsid w:val="006B7E56"/>
    <w:rsid w:val="006C018E"/>
    <w:rsid w:val="006C01DE"/>
    <w:rsid w:val="006C0245"/>
    <w:rsid w:val="006C0445"/>
    <w:rsid w:val="006C051C"/>
    <w:rsid w:val="006C1E76"/>
    <w:rsid w:val="006C23C0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9F9"/>
    <w:rsid w:val="006D3401"/>
    <w:rsid w:val="006D3CF6"/>
    <w:rsid w:val="006D3D3B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E036B"/>
    <w:rsid w:val="006E0685"/>
    <w:rsid w:val="006E0C9F"/>
    <w:rsid w:val="006E0F94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91E"/>
    <w:rsid w:val="006E6B39"/>
    <w:rsid w:val="006E6CE3"/>
    <w:rsid w:val="006E7048"/>
    <w:rsid w:val="006E738D"/>
    <w:rsid w:val="006E7405"/>
    <w:rsid w:val="006E757C"/>
    <w:rsid w:val="006E7AB8"/>
    <w:rsid w:val="006E7CB5"/>
    <w:rsid w:val="006F0BB0"/>
    <w:rsid w:val="006F0CA0"/>
    <w:rsid w:val="006F0CC9"/>
    <w:rsid w:val="006F0F63"/>
    <w:rsid w:val="006F14FE"/>
    <w:rsid w:val="006F1EBF"/>
    <w:rsid w:val="006F2A5C"/>
    <w:rsid w:val="006F2B61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D43"/>
    <w:rsid w:val="006F6EF2"/>
    <w:rsid w:val="006F722D"/>
    <w:rsid w:val="006F727F"/>
    <w:rsid w:val="006F7B71"/>
    <w:rsid w:val="00700BA4"/>
    <w:rsid w:val="00701A94"/>
    <w:rsid w:val="00702CE9"/>
    <w:rsid w:val="00703157"/>
    <w:rsid w:val="00703917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10DA3"/>
    <w:rsid w:val="00711327"/>
    <w:rsid w:val="0071134D"/>
    <w:rsid w:val="0071138D"/>
    <w:rsid w:val="007115A6"/>
    <w:rsid w:val="0071197F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6D4"/>
    <w:rsid w:val="00722E84"/>
    <w:rsid w:val="00722FE2"/>
    <w:rsid w:val="00723615"/>
    <w:rsid w:val="0072394D"/>
    <w:rsid w:val="00723B78"/>
    <w:rsid w:val="0072400A"/>
    <w:rsid w:val="0072414E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25B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146"/>
    <w:rsid w:val="007412B4"/>
    <w:rsid w:val="00741A27"/>
    <w:rsid w:val="00741B58"/>
    <w:rsid w:val="00741C23"/>
    <w:rsid w:val="00741F17"/>
    <w:rsid w:val="00742236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7F0"/>
    <w:rsid w:val="0075485A"/>
    <w:rsid w:val="00754971"/>
    <w:rsid w:val="00754AA3"/>
    <w:rsid w:val="007550FC"/>
    <w:rsid w:val="007558AA"/>
    <w:rsid w:val="007558D0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A7"/>
    <w:rsid w:val="007620E2"/>
    <w:rsid w:val="007627AF"/>
    <w:rsid w:val="00762884"/>
    <w:rsid w:val="00762DBE"/>
    <w:rsid w:val="00763450"/>
    <w:rsid w:val="007638F5"/>
    <w:rsid w:val="00763D43"/>
    <w:rsid w:val="007645B5"/>
    <w:rsid w:val="00764E24"/>
    <w:rsid w:val="007655AA"/>
    <w:rsid w:val="00765AD5"/>
    <w:rsid w:val="00765C9E"/>
    <w:rsid w:val="00765CC1"/>
    <w:rsid w:val="00766F94"/>
    <w:rsid w:val="00767396"/>
    <w:rsid w:val="00767473"/>
    <w:rsid w:val="007678F2"/>
    <w:rsid w:val="007706DD"/>
    <w:rsid w:val="00770827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A21"/>
    <w:rsid w:val="0077534C"/>
    <w:rsid w:val="007756F3"/>
    <w:rsid w:val="007757A9"/>
    <w:rsid w:val="00775B4A"/>
    <w:rsid w:val="00776079"/>
    <w:rsid w:val="00776133"/>
    <w:rsid w:val="007762AB"/>
    <w:rsid w:val="007766D9"/>
    <w:rsid w:val="00776A0C"/>
    <w:rsid w:val="00776E79"/>
    <w:rsid w:val="007771AF"/>
    <w:rsid w:val="00777D29"/>
    <w:rsid w:val="00780431"/>
    <w:rsid w:val="007812C1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9F9"/>
    <w:rsid w:val="00784BB2"/>
    <w:rsid w:val="007850A0"/>
    <w:rsid w:val="00785410"/>
    <w:rsid w:val="007854B7"/>
    <w:rsid w:val="007854D8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902DE"/>
    <w:rsid w:val="00790A1B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D57"/>
    <w:rsid w:val="007941D7"/>
    <w:rsid w:val="00794966"/>
    <w:rsid w:val="007949C1"/>
    <w:rsid w:val="007949ED"/>
    <w:rsid w:val="00794CF7"/>
    <w:rsid w:val="007951B5"/>
    <w:rsid w:val="00795354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64"/>
    <w:rsid w:val="007A2135"/>
    <w:rsid w:val="007A2178"/>
    <w:rsid w:val="007A2579"/>
    <w:rsid w:val="007A2C57"/>
    <w:rsid w:val="007A2D78"/>
    <w:rsid w:val="007A30F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5DA"/>
    <w:rsid w:val="007A6B29"/>
    <w:rsid w:val="007A6DC0"/>
    <w:rsid w:val="007A6F5B"/>
    <w:rsid w:val="007A7148"/>
    <w:rsid w:val="007A763B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354E"/>
    <w:rsid w:val="007B3859"/>
    <w:rsid w:val="007B3A59"/>
    <w:rsid w:val="007B3A9D"/>
    <w:rsid w:val="007B3F41"/>
    <w:rsid w:val="007B5041"/>
    <w:rsid w:val="007B543E"/>
    <w:rsid w:val="007B589A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4936"/>
    <w:rsid w:val="007C49F2"/>
    <w:rsid w:val="007C4ACB"/>
    <w:rsid w:val="007C5665"/>
    <w:rsid w:val="007C5E0C"/>
    <w:rsid w:val="007C6327"/>
    <w:rsid w:val="007C6CCD"/>
    <w:rsid w:val="007C7681"/>
    <w:rsid w:val="007C7832"/>
    <w:rsid w:val="007C7C71"/>
    <w:rsid w:val="007C7D5C"/>
    <w:rsid w:val="007C7E40"/>
    <w:rsid w:val="007D0129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EF5"/>
    <w:rsid w:val="007D6F8C"/>
    <w:rsid w:val="007D7148"/>
    <w:rsid w:val="007D720E"/>
    <w:rsid w:val="007D7F06"/>
    <w:rsid w:val="007E1301"/>
    <w:rsid w:val="007E1322"/>
    <w:rsid w:val="007E1B77"/>
    <w:rsid w:val="007E2496"/>
    <w:rsid w:val="007E2DE8"/>
    <w:rsid w:val="007E2DF6"/>
    <w:rsid w:val="007E2DF8"/>
    <w:rsid w:val="007E3092"/>
    <w:rsid w:val="007E3466"/>
    <w:rsid w:val="007E3551"/>
    <w:rsid w:val="007E39B4"/>
    <w:rsid w:val="007E3AF0"/>
    <w:rsid w:val="007E42E3"/>
    <w:rsid w:val="007E44E3"/>
    <w:rsid w:val="007E45CE"/>
    <w:rsid w:val="007E4899"/>
    <w:rsid w:val="007E4B4A"/>
    <w:rsid w:val="007E4EA5"/>
    <w:rsid w:val="007E5127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20F9"/>
    <w:rsid w:val="007F2FB8"/>
    <w:rsid w:val="007F3051"/>
    <w:rsid w:val="007F3375"/>
    <w:rsid w:val="007F36C8"/>
    <w:rsid w:val="007F3EB6"/>
    <w:rsid w:val="007F42A5"/>
    <w:rsid w:val="007F4E9B"/>
    <w:rsid w:val="007F59B1"/>
    <w:rsid w:val="007F5AE1"/>
    <w:rsid w:val="007F6346"/>
    <w:rsid w:val="007F660C"/>
    <w:rsid w:val="007F678D"/>
    <w:rsid w:val="007F696B"/>
    <w:rsid w:val="007F790B"/>
    <w:rsid w:val="007F7938"/>
    <w:rsid w:val="00800234"/>
    <w:rsid w:val="00800427"/>
    <w:rsid w:val="00800AB3"/>
    <w:rsid w:val="0080132C"/>
    <w:rsid w:val="0080155C"/>
    <w:rsid w:val="00801AB2"/>
    <w:rsid w:val="00801C55"/>
    <w:rsid w:val="00801CAC"/>
    <w:rsid w:val="00802235"/>
    <w:rsid w:val="0080263D"/>
    <w:rsid w:val="00802880"/>
    <w:rsid w:val="00802CEE"/>
    <w:rsid w:val="0080369E"/>
    <w:rsid w:val="0080411C"/>
    <w:rsid w:val="008045CF"/>
    <w:rsid w:val="00805773"/>
    <w:rsid w:val="00805CB1"/>
    <w:rsid w:val="00806669"/>
    <w:rsid w:val="00806742"/>
    <w:rsid w:val="008079F6"/>
    <w:rsid w:val="00807C98"/>
    <w:rsid w:val="00807CCF"/>
    <w:rsid w:val="00810031"/>
    <w:rsid w:val="008109EC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49B"/>
    <w:rsid w:val="00816735"/>
    <w:rsid w:val="00816C67"/>
    <w:rsid w:val="00817513"/>
    <w:rsid w:val="00820528"/>
    <w:rsid w:val="00820D62"/>
    <w:rsid w:val="00821B78"/>
    <w:rsid w:val="00822223"/>
    <w:rsid w:val="00822EDF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9D"/>
    <w:rsid w:val="00831102"/>
    <w:rsid w:val="008314B3"/>
    <w:rsid w:val="00831B75"/>
    <w:rsid w:val="008324CD"/>
    <w:rsid w:val="00832A5C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D07"/>
    <w:rsid w:val="00837DA0"/>
    <w:rsid w:val="00837FA8"/>
    <w:rsid w:val="008404EE"/>
    <w:rsid w:val="0084056A"/>
    <w:rsid w:val="008405A4"/>
    <w:rsid w:val="0084136C"/>
    <w:rsid w:val="00841B69"/>
    <w:rsid w:val="00841C00"/>
    <w:rsid w:val="00841C54"/>
    <w:rsid w:val="00841C71"/>
    <w:rsid w:val="00841F90"/>
    <w:rsid w:val="00842877"/>
    <w:rsid w:val="00843C31"/>
    <w:rsid w:val="008443EF"/>
    <w:rsid w:val="00844608"/>
    <w:rsid w:val="00844709"/>
    <w:rsid w:val="00844B59"/>
    <w:rsid w:val="00844EFD"/>
    <w:rsid w:val="008454B1"/>
    <w:rsid w:val="008457AA"/>
    <w:rsid w:val="00845F07"/>
    <w:rsid w:val="008473A3"/>
    <w:rsid w:val="00847685"/>
    <w:rsid w:val="00847A1B"/>
    <w:rsid w:val="00847C1D"/>
    <w:rsid w:val="00847D6D"/>
    <w:rsid w:val="0085032F"/>
    <w:rsid w:val="008505DF"/>
    <w:rsid w:val="00850EC5"/>
    <w:rsid w:val="00851DC0"/>
    <w:rsid w:val="00852185"/>
    <w:rsid w:val="008524A9"/>
    <w:rsid w:val="0085296A"/>
    <w:rsid w:val="008529B1"/>
    <w:rsid w:val="008529F7"/>
    <w:rsid w:val="008536C5"/>
    <w:rsid w:val="008538B3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E54"/>
    <w:rsid w:val="0086534B"/>
    <w:rsid w:val="008655C1"/>
    <w:rsid w:val="00865C00"/>
    <w:rsid w:val="00865D7A"/>
    <w:rsid w:val="008662E4"/>
    <w:rsid w:val="0086647E"/>
    <w:rsid w:val="008665E4"/>
    <w:rsid w:val="008668B7"/>
    <w:rsid w:val="00866D51"/>
    <w:rsid w:val="008670D2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6A55"/>
    <w:rsid w:val="00876D74"/>
    <w:rsid w:val="008776E5"/>
    <w:rsid w:val="0087777F"/>
    <w:rsid w:val="008779C4"/>
    <w:rsid w:val="00877C96"/>
    <w:rsid w:val="00881BC9"/>
    <w:rsid w:val="00882080"/>
    <w:rsid w:val="008820DF"/>
    <w:rsid w:val="00882C99"/>
    <w:rsid w:val="00883351"/>
    <w:rsid w:val="0088370E"/>
    <w:rsid w:val="00883AC3"/>
    <w:rsid w:val="00884060"/>
    <w:rsid w:val="00884C01"/>
    <w:rsid w:val="00884D3E"/>
    <w:rsid w:val="00884D46"/>
    <w:rsid w:val="00884E6C"/>
    <w:rsid w:val="0088513F"/>
    <w:rsid w:val="0088581B"/>
    <w:rsid w:val="00885D95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A01BD"/>
    <w:rsid w:val="008A073D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652C"/>
    <w:rsid w:val="008A667A"/>
    <w:rsid w:val="008A66F8"/>
    <w:rsid w:val="008A6AC3"/>
    <w:rsid w:val="008A6CB4"/>
    <w:rsid w:val="008A6EEA"/>
    <w:rsid w:val="008A7429"/>
    <w:rsid w:val="008A74C3"/>
    <w:rsid w:val="008A7B36"/>
    <w:rsid w:val="008A7F04"/>
    <w:rsid w:val="008B0268"/>
    <w:rsid w:val="008B0C96"/>
    <w:rsid w:val="008B1309"/>
    <w:rsid w:val="008B170D"/>
    <w:rsid w:val="008B1E08"/>
    <w:rsid w:val="008B1F30"/>
    <w:rsid w:val="008B2700"/>
    <w:rsid w:val="008B303B"/>
    <w:rsid w:val="008B309E"/>
    <w:rsid w:val="008B32AB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CBB"/>
    <w:rsid w:val="008B740A"/>
    <w:rsid w:val="008C0289"/>
    <w:rsid w:val="008C0564"/>
    <w:rsid w:val="008C08C5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3307"/>
    <w:rsid w:val="008C3526"/>
    <w:rsid w:val="008C3848"/>
    <w:rsid w:val="008C420D"/>
    <w:rsid w:val="008C4865"/>
    <w:rsid w:val="008C50F7"/>
    <w:rsid w:val="008C5439"/>
    <w:rsid w:val="008C582F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253"/>
    <w:rsid w:val="008E27BE"/>
    <w:rsid w:val="008E2DCE"/>
    <w:rsid w:val="008E30A7"/>
    <w:rsid w:val="008E3281"/>
    <w:rsid w:val="008E3450"/>
    <w:rsid w:val="008E3622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B5"/>
    <w:rsid w:val="008E6381"/>
    <w:rsid w:val="008E642A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AF1"/>
    <w:rsid w:val="008F5F9B"/>
    <w:rsid w:val="008F6737"/>
    <w:rsid w:val="008F67E4"/>
    <w:rsid w:val="008F6AEE"/>
    <w:rsid w:val="008F6D49"/>
    <w:rsid w:val="008F71A3"/>
    <w:rsid w:val="008F7804"/>
    <w:rsid w:val="008F7D1B"/>
    <w:rsid w:val="008F7E50"/>
    <w:rsid w:val="008F7E7E"/>
    <w:rsid w:val="00900164"/>
    <w:rsid w:val="00900187"/>
    <w:rsid w:val="009004E0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411E"/>
    <w:rsid w:val="009042ED"/>
    <w:rsid w:val="00904312"/>
    <w:rsid w:val="0090444B"/>
    <w:rsid w:val="00904571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CCA"/>
    <w:rsid w:val="00916DAF"/>
    <w:rsid w:val="00916DE5"/>
    <w:rsid w:val="009172D4"/>
    <w:rsid w:val="0091782F"/>
    <w:rsid w:val="00917F39"/>
    <w:rsid w:val="00920159"/>
    <w:rsid w:val="00921072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4B8"/>
    <w:rsid w:val="00926519"/>
    <w:rsid w:val="009265F8"/>
    <w:rsid w:val="00926F61"/>
    <w:rsid w:val="00926F74"/>
    <w:rsid w:val="00927053"/>
    <w:rsid w:val="00927A83"/>
    <w:rsid w:val="00927C3D"/>
    <w:rsid w:val="00930A2B"/>
    <w:rsid w:val="00930B5E"/>
    <w:rsid w:val="00930EA8"/>
    <w:rsid w:val="009311E9"/>
    <w:rsid w:val="00931640"/>
    <w:rsid w:val="00932270"/>
    <w:rsid w:val="00932360"/>
    <w:rsid w:val="00932374"/>
    <w:rsid w:val="00932E78"/>
    <w:rsid w:val="00933175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717E"/>
    <w:rsid w:val="009373E7"/>
    <w:rsid w:val="00937E9A"/>
    <w:rsid w:val="00940543"/>
    <w:rsid w:val="00940912"/>
    <w:rsid w:val="00940D11"/>
    <w:rsid w:val="009411DF"/>
    <w:rsid w:val="00941379"/>
    <w:rsid w:val="00941426"/>
    <w:rsid w:val="009419E3"/>
    <w:rsid w:val="00942748"/>
    <w:rsid w:val="00942E3A"/>
    <w:rsid w:val="00943BB9"/>
    <w:rsid w:val="00943C64"/>
    <w:rsid w:val="00943E21"/>
    <w:rsid w:val="00944034"/>
    <w:rsid w:val="0094487C"/>
    <w:rsid w:val="00944BD1"/>
    <w:rsid w:val="00944DF9"/>
    <w:rsid w:val="0094518F"/>
    <w:rsid w:val="00945396"/>
    <w:rsid w:val="00945A04"/>
    <w:rsid w:val="00945C7A"/>
    <w:rsid w:val="0094610A"/>
    <w:rsid w:val="0094619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670"/>
    <w:rsid w:val="00954F6D"/>
    <w:rsid w:val="009553B5"/>
    <w:rsid w:val="009555A5"/>
    <w:rsid w:val="00955CC8"/>
    <w:rsid w:val="00955E6F"/>
    <w:rsid w:val="0095657B"/>
    <w:rsid w:val="009569AA"/>
    <w:rsid w:val="00956ADE"/>
    <w:rsid w:val="00956C1B"/>
    <w:rsid w:val="00957269"/>
    <w:rsid w:val="00957314"/>
    <w:rsid w:val="00957A52"/>
    <w:rsid w:val="00960CB5"/>
    <w:rsid w:val="0096196A"/>
    <w:rsid w:val="00961BCC"/>
    <w:rsid w:val="009621D8"/>
    <w:rsid w:val="0096273F"/>
    <w:rsid w:val="009628AD"/>
    <w:rsid w:val="00962995"/>
    <w:rsid w:val="00962B38"/>
    <w:rsid w:val="0096341A"/>
    <w:rsid w:val="009636BF"/>
    <w:rsid w:val="00963B55"/>
    <w:rsid w:val="00963B97"/>
    <w:rsid w:val="00963C74"/>
    <w:rsid w:val="00964224"/>
    <w:rsid w:val="00964535"/>
    <w:rsid w:val="009646A9"/>
    <w:rsid w:val="009648FE"/>
    <w:rsid w:val="00965689"/>
    <w:rsid w:val="00965B11"/>
    <w:rsid w:val="00965E53"/>
    <w:rsid w:val="00965F13"/>
    <w:rsid w:val="00966729"/>
    <w:rsid w:val="00966C98"/>
    <w:rsid w:val="00966DBA"/>
    <w:rsid w:val="009672EC"/>
    <w:rsid w:val="00967347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8034B"/>
    <w:rsid w:val="009805B3"/>
    <w:rsid w:val="00980626"/>
    <w:rsid w:val="0098083A"/>
    <w:rsid w:val="00980E6D"/>
    <w:rsid w:val="00981377"/>
    <w:rsid w:val="009817F8"/>
    <w:rsid w:val="00981DCA"/>
    <w:rsid w:val="00981E5D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773"/>
    <w:rsid w:val="0099685A"/>
    <w:rsid w:val="009972DF"/>
    <w:rsid w:val="00997884"/>
    <w:rsid w:val="00997BD8"/>
    <w:rsid w:val="009A00D1"/>
    <w:rsid w:val="009A03DE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879"/>
    <w:rsid w:val="009A3E3D"/>
    <w:rsid w:val="009A3EDC"/>
    <w:rsid w:val="009A424A"/>
    <w:rsid w:val="009A4EB4"/>
    <w:rsid w:val="009A651F"/>
    <w:rsid w:val="009A67BC"/>
    <w:rsid w:val="009A6B26"/>
    <w:rsid w:val="009A7912"/>
    <w:rsid w:val="009A7D25"/>
    <w:rsid w:val="009A7FFB"/>
    <w:rsid w:val="009B0384"/>
    <w:rsid w:val="009B0949"/>
    <w:rsid w:val="009B0FC2"/>
    <w:rsid w:val="009B1DFD"/>
    <w:rsid w:val="009B1FC9"/>
    <w:rsid w:val="009B231C"/>
    <w:rsid w:val="009B237C"/>
    <w:rsid w:val="009B2401"/>
    <w:rsid w:val="009B2452"/>
    <w:rsid w:val="009B2DD9"/>
    <w:rsid w:val="009B3294"/>
    <w:rsid w:val="009B4C90"/>
    <w:rsid w:val="009B4CBB"/>
    <w:rsid w:val="009B5559"/>
    <w:rsid w:val="009B5C35"/>
    <w:rsid w:val="009B61E5"/>
    <w:rsid w:val="009B7166"/>
    <w:rsid w:val="009B7271"/>
    <w:rsid w:val="009C055D"/>
    <w:rsid w:val="009C0EDF"/>
    <w:rsid w:val="009C10CD"/>
    <w:rsid w:val="009C1531"/>
    <w:rsid w:val="009C15D7"/>
    <w:rsid w:val="009C16FD"/>
    <w:rsid w:val="009C1BFB"/>
    <w:rsid w:val="009C1C22"/>
    <w:rsid w:val="009C1D6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6668"/>
    <w:rsid w:val="009C69C4"/>
    <w:rsid w:val="009C6C6D"/>
    <w:rsid w:val="009C6D31"/>
    <w:rsid w:val="009C75E3"/>
    <w:rsid w:val="009C7662"/>
    <w:rsid w:val="009C79F2"/>
    <w:rsid w:val="009C7BB9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69C"/>
    <w:rsid w:val="009D6C54"/>
    <w:rsid w:val="009D6EF9"/>
    <w:rsid w:val="009D7282"/>
    <w:rsid w:val="009D7478"/>
    <w:rsid w:val="009D7665"/>
    <w:rsid w:val="009D7FDB"/>
    <w:rsid w:val="009E0D76"/>
    <w:rsid w:val="009E0FC6"/>
    <w:rsid w:val="009E1533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5FB"/>
    <w:rsid w:val="009E665C"/>
    <w:rsid w:val="009E6C73"/>
    <w:rsid w:val="009E6E17"/>
    <w:rsid w:val="009E71CE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72"/>
    <w:rsid w:val="009F3858"/>
    <w:rsid w:val="009F3C24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874"/>
    <w:rsid w:val="009F58D7"/>
    <w:rsid w:val="009F5DAF"/>
    <w:rsid w:val="009F620E"/>
    <w:rsid w:val="009F66C0"/>
    <w:rsid w:val="009F6D97"/>
    <w:rsid w:val="009F7697"/>
    <w:rsid w:val="009F79A8"/>
    <w:rsid w:val="00A00426"/>
    <w:rsid w:val="00A00478"/>
    <w:rsid w:val="00A00819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50B7"/>
    <w:rsid w:val="00A05298"/>
    <w:rsid w:val="00A052BC"/>
    <w:rsid w:val="00A056A4"/>
    <w:rsid w:val="00A05849"/>
    <w:rsid w:val="00A058C4"/>
    <w:rsid w:val="00A062A4"/>
    <w:rsid w:val="00A064FF"/>
    <w:rsid w:val="00A066F2"/>
    <w:rsid w:val="00A066F8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427"/>
    <w:rsid w:val="00A1787E"/>
    <w:rsid w:val="00A17A7D"/>
    <w:rsid w:val="00A21168"/>
    <w:rsid w:val="00A217F2"/>
    <w:rsid w:val="00A21C46"/>
    <w:rsid w:val="00A21DAD"/>
    <w:rsid w:val="00A21F48"/>
    <w:rsid w:val="00A220F3"/>
    <w:rsid w:val="00A230D7"/>
    <w:rsid w:val="00A234E7"/>
    <w:rsid w:val="00A23BDC"/>
    <w:rsid w:val="00A23EC0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433"/>
    <w:rsid w:val="00A40658"/>
    <w:rsid w:val="00A4075B"/>
    <w:rsid w:val="00A407CE"/>
    <w:rsid w:val="00A40B42"/>
    <w:rsid w:val="00A41069"/>
    <w:rsid w:val="00A4147A"/>
    <w:rsid w:val="00A42226"/>
    <w:rsid w:val="00A42705"/>
    <w:rsid w:val="00A42B60"/>
    <w:rsid w:val="00A42B9E"/>
    <w:rsid w:val="00A42C60"/>
    <w:rsid w:val="00A4303C"/>
    <w:rsid w:val="00A43204"/>
    <w:rsid w:val="00A432BF"/>
    <w:rsid w:val="00A433BE"/>
    <w:rsid w:val="00A43C51"/>
    <w:rsid w:val="00A441F3"/>
    <w:rsid w:val="00A443EF"/>
    <w:rsid w:val="00A4451C"/>
    <w:rsid w:val="00A44575"/>
    <w:rsid w:val="00A44939"/>
    <w:rsid w:val="00A44B34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8B0"/>
    <w:rsid w:val="00A62C7D"/>
    <w:rsid w:val="00A6308E"/>
    <w:rsid w:val="00A63108"/>
    <w:rsid w:val="00A632E4"/>
    <w:rsid w:val="00A63613"/>
    <w:rsid w:val="00A63976"/>
    <w:rsid w:val="00A63986"/>
    <w:rsid w:val="00A64361"/>
    <w:rsid w:val="00A64B05"/>
    <w:rsid w:val="00A64BA9"/>
    <w:rsid w:val="00A650AC"/>
    <w:rsid w:val="00A651C0"/>
    <w:rsid w:val="00A653BA"/>
    <w:rsid w:val="00A656ED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614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A4"/>
    <w:rsid w:val="00A84DB2"/>
    <w:rsid w:val="00A85528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E6B"/>
    <w:rsid w:val="00A90E99"/>
    <w:rsid w:val="00A91921"/>
    <w:rsid w:val="00A919C9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E04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52"/>
    <w:rsid w:val="00AB0347"/>
    <w:rsid w:val="00AB0559"/>
    <w:rsid w:val="00AB0A70"/>
    <w:rsid w:val="00AB2223"/>
    <w:rsid w:val="00AB23A6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B0E"/>
    <w:rsid w:val="00AB5B2D"/>
    <w:rsid w:val="00AB6155"/>
    <w:rsid w:val="00AB6626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1032"/>
    <w:rsid w:val="00AC12F1"/>
    <w:rsid w:val="00AC1748"/>
    <w:rsid w:val="00AC1A14"/>
    <w:rsid w:val="00AC202B"/>
    <w:rsid w:val="00AC202C"/>
    <w:rsid w:val="00AC2C07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FA"/>
    <w:rsid w:val="00AC4EA9"/>
    <w:rsid w:val="00AC4FBE"/>
    <w:rsid w:val="00AC5082"/>
    <w:rsid w:val="00AC5394"/>
    <w:rsid w:val="00AC5656"/>
    <w:rsid w:val="00AC5696"/>
    <w:rsid w:val="00AC5888"/>
    <w:rsid w:val="00AC5AD8"/>
    <w:rsid w:val="00AC5CF3"/>
    <w:rsid w:val="00AC758B"/>
    <w:rsid w:val="00AC77A1"/>
    <w:rsid w:val="00AC7C98"/>
    <w:rsid w:val="00AD0479"/>
    <w:rsid w:val="00AD07DD"/>
    <w:rsid w:val="00AD080D"/>
    <w:rsid w:val="00AD2280"/>
    <w:rsid w:val="00AD2A61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600"/>
    <w:rsid w:val="00AE7A96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276"/>
    <w:rsid w:val="00AF43BB"/>
    <w:rsid w:val="00AF536C"/>
    <w:rsid w:val="00AF559E"/>
    <w:rsid w:val="00AF5758"/>
    <w:rsid w:val="00AF5884"/>
    <w:rsid w:val="00AF5A2C"/>
    <w:rsid w:val="00AF5D84"/>
    <w:rsid w:val="00AF5EAA"/>
    <w:rsid w:val="00AF5F2D"/>
    <w:rsid w:val="00AF6635"/>
    <w:rsid w:val="00AF6845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DAE"/>
    <w:rsid w:val="00B114A5"/>
    <w:rsid w:val="00B115B7"/>
    <w:rsid w:val="00B118B0"/>
    <w:rsid w:val="00B11A82"/>
    <w:rsid w:val="00B11E00"/>
    <w:rsid w:val="00B1208E"/>
    <w:rsid w:val="00B122B4"/>
    <w:rsid w:val="00B12573"/>
    <w:rsid w:val="00B12CFC"/>
    <w:rsid w:val="00B12E59"/>
    <w:rsid w:val="00B12EBD"/>
    <w:rsid w:val="00B1330F"/>
    <w:rsid w:val="00B1428B"/>
    <w:rsid w:val="00B143C3"/>
    <w:rsid w:val="00B1492A"/>
    <w:rsid w:val="00B14A1C"/>
    <w:rsid w:val="00B14F0C"/>
    <w:rsid w:val="00B14F79"/>
    <w:rsid w:val="00B16198"/>
    <w:rsid w:val="00B16DF0"/>
    <w:rsid w:val="00B1742A"/>
    <w:rsid w:val="00B2020D"/>
    <w:rsid w:val="00B202A0"/>
    <w:rsid w:val="00B20F20"/>
    <w:rsid w:val="00B21898"/>
    <w:rsid w:val="00B21F63"/>
    <w:rsid w:val="00B21FE8"/>
    <w:rsid w:val="00B2250B"/>
    <w:rsid w:val="00B22B6A"/>
    <w:rsid w:val="00B22CAF"/>
    <w:rsid w:val="00B237F6"/>
    <w:rsid w:val="00B23B8B"/>
    <w:rsid w:val="00B23BC0"/>
    <w:rsid w:val="00B2421B"/>
    <w:rsid w:val="00B24C1B"/>
    <w:rsid w:val="00B25801"/>
    <w:rsid w:val="00B258F6"/>
    <w:rsid w:val="00B25921"/>
    <w:rsid w:val="00B25FCE"/>
    <w:rsid w:val="00B263E8"/>
    <w:rsid w:val="00B265A9"/>
    <w:rsid w:val="00B2727B"/>
    <w:rsid w:val="00B273E1"/>
    <w:rsid w:val="00B2755B"/>
    <w:rsid w:val="00B27BD9"/>
    <w:rsid w:val="00B27BDA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419C"/>
    <w:rsid w:val="00B3476A"/>
    <w:rsid w:val="00B34926"/>
    <w:rsid w:val="00B349F0"/>
    <w:rsid w:val="00B34CB5"/>
    <w:rsid w:val="00B34F44"/>
    <w:rsid w:val="00B35C0A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DCC"/>
    <w:rsid w:val="00B50E78"/>
    <w:rsid w:val="00B51414"/>
    <w:rsid w:val="00B52050"/>
    <w:rsid w:val="00B527DD"/>
    <w:rsid w:val="00B531F9"/>
    <w:rsid w:val="00B53394"/>
    <w:rsid w:val="00B53504"/>
    <w:rsid w:val="00B53606"/>
    <w:rsid w:val="00B5404B"/>
    <w:rsid w:val="00B54487"/>
    <w:rsid w:val="00B54973"/>
    <w:rsid w:val="00B55389"/>
    <w:rsid w:val="00B55C5A"/>
    <w:rsid w:val="00B55ED2"/>
    <w:rsid w:val="00B56F56"/>
    <w:rsid w:val="00B56FF4"/>
    <w:rsid w:val="00B57440"/>
    <w:rsid w:val="00B60073"/>
    <w:rsid w:val="00B601BB"/>
    <w:rsid w:val="00B60308"/>
    <w:rsid w:val="00B608A8"/>
    <w:rsid w:val="00B62234"/>
    <w:rsid w:val="00B62399"/>
    <w:rsid w:val="00B627D3"/>
    <w:rsid w:val="00B638A9"/>
    <w:rsid w:val="00B63C3D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BD8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A33"/>
    <w:rsid w:val="00B73C0B"/>
    <w:rsid w:val="00B73CB7"/>
    <w:rsid w:val="00B73F8E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E67"/>
    <w:rsid w:val="00B812E5"/>
    <w:rsid w:val="00B816D3"/>
    <w:rsid w:val="00B829A2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937"/>
    <w:rsid w:val="00B87BFC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46F4"/>
    <w:rsid w:val="00B94789"/>
    <w:rsid w:val="00B95582"/>
    <w:rsid w:val="00B965C6"/>
    <w:rsid w:val="00B97638"/>
    <w:rsid w:val="00B9763F"/>
    <w:rsid w:val="00B978A4"/>
    <w:rsid w:val="00BA0191"/>
    <w:rsid w:val="00BA0F01"/>
    <w:rsid w:val="00BA11CE"/>
    <w:rsid w:val="00BA14A7"/>
    <w:rsid w:val="00BA16C9"/>
    <w:rsid w:val="00BA21C5"/>
    <w:rsid w:val="00BA2350"/>
    <w:rsid w:val="00BA261A"/>
    <w:rsid w:val="00BA2BE2"/>
    <w:rsid w:val="00BA36F3"/>
    <w:rsid w:val="00BA3B08"/>
    <w:rsid w:val="00BA3EF0"/>
    <w:rsid w:val="00BA4044"/>
    <w:rsid w:val="00BA4676"/>
    <w:rsid w:val="00BA47A7"/>
    <w:rsid w:val="00BA4A5C"/>
    <w:rsid w:val="00BA5019"/>
    <w:rsid w:val="00BA5819"/>
    <w:rsid w:val="00BA5824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1132"/>
    <w:rsid w:val="00BB1287"/>
    <w:rsid w:val="00BB1701"/>
    <w:rsid w:val="00BB1989"/>
    <w:rsid w:val="00BB27F5"/>
    <w:rsid w:val="00BB2AF4"/>
    <w:rsid w:val="00BB324F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E08"/>
    <w:rsid w:val="00BC047E"/>
    <w:rsid w:val="00BC0737"/>
    <w:rsid w:val="00BC0B12"/>
    <w:rsid w:val="00BC174D"/>
    <w:rsid w:val="00BC181F"/>
    <w:rsid w:val="00BC1D8E"/>
    <w:rsid w:val="00BC1FA9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DCC"/>
    <w:rsid w:val="00BC6F23"/>
    <w:rsid w:val="00BC7690"/>
    <w:rsid w:val="00BC7B71"/>
    <w:rsid w:val="00BC7C0A"/>
    <w:rsid w:val="00BD002E"/>
    <w:rsid w:val="00BD068D"/>
    <w:rsid w:val="00BD0729"/>
    <w:rsid w:val="00BD1195"/>
    <w:rsid w:val="00BD12E8"/>
    <w:rsid w:val="00BD16C4"/>
    <w:rsid w:val="00BD1B70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935"/>
    <w:rsid w:val="00BD70E4"/>
    <w:rsid w:val="00BD71BB"/>
    <w:rsid w:val="00BD77C2"/>
    <w:rsid w:val="00BD7829"/>
    <w:rsid w:val="00BD7AB2"/>
    <w:rsid w:val="00BD7D91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D15"/>
    <w:rsid w:val="00BE2DFE"/>
    <w:rsid w:val="00BE313C"/>
    <w:rsid w:val="00BE3344"/>
    <w:rsid w:val="00BE344D"/>
    <w:rsid w:val="00BE523A"/>
    <w:rsid w:val="00BE63AB"/>
    <w:rsid w:val="00BE6422"/>
    <w:rsid w:val="00BE667C"/>
    <w:rsid w:val="00BE7B33"/>
    <w:rsid w:val="00BE7E6D"/>
    <w:rsid w:val="00BF00BF"/>
    <w:rsid w:val="00BF03E5"/>
    <w:rsid w:val="00BF05C5"/>
    <w:rsid w:val="00BF0AFA"/>
    <w:rsid w:val="00BF1227"/>
    <w:rsid w:val="00BF166E"/>
    <w:rsid w:val="00BF1C6F"/>
    <w:rsid w:val="00BF1C7A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337"/>
    <w:rsid w:val="00BF44E9"/>
    <w:rsid w:val="00BF46B8"/>
    <w:rsid w:val="00BF48AA"/>
    <w:rsid w:val="00BF636E"/>
    <w:rsid w:val="00BF6E18"/>
    <w:rsid w:val="00BF7AF7"/>
    <w:rsid w:val="00BF7B4D"/>
    <w:rsid w:val="00C00351"/>
    <w:rsid w:val="00C00373"/>
    <w:rsid w:val="00C0086B"/>
    <w:rsid w:val="00C00ACD"/>
    <w:rsid w:val="00C00D97"/>
    <w:rsid w:val="00C0104D"/>
    <w:rsid w:val="00C01265"/>
    <w:rsid w:val="00C019A4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88"/>
    <w:rsid w:val="00C117BC"/>
    <w:rsid w:val="00C118E3"/>
    <w:rsid w:val="00C119E3"/>
    <w:rsid w:val="00C11B53"/>
    <w:rsid w:val="00C11C5B"/>
    <w:rsid w:val="00C11EE5"/>
    <w:rsid w:val="00C123EE"/>
    <w:rsid w:val="00C12998"/>
    <w:rsid w:val="00C14513"/>
    <w:rsid w:val="00C14CCB"/>
    <w:rsid w:val="00C15A1C"/>
    <w:rsid w:val="00C15A8B"/>
    <w:rsid w:val="00C15B46"/>
    <w:rsid w:val="00C16002"/>
    <w:rsid w:val="00C16742"/>
    <w:rsid w:val="00C16C25"/>
    <w:rsid w:val="00C16F63"/>
    <w:rsid w:val="00C172C6"/>
    <w:rsid w:val="00C17EDE"/>
    <w:rsid w:val="00C200E9"/>
    <w:rsid w:val="00C20142"/>
    <w:rsid w:val="00C209C2"/>
    <w:rsid w:val="00C2149C"/>
    <w:rsid w:val="00C21C80"/>
    <w:rsid w:val="00C221B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10C"/>
    <w:rsid w:val="00C26644"/>
    <w:rsid w:val="00C26666"/>
    <w:rsid w:val="00C27122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CA9"/>
    <w:rsid w:val="00C363A1"/>
    <w:rsid w:val="00C3645F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6D5"/>
    <w:rsid w:val="00C50CC0"/>
    <w:rsid w:val="00C50FCF"/>
    <w:rsid w:val="00C51647"/>
    <w:rsid w:val="00C51AA6"/>
    <w:rsid w:val="00C51CA8"/>
    <w:rsid w:val="00C52540"/>
    <w:rsid w:val="00C52E8C"/>
    <w:rsid w:val="00C530EF"/>
    <w:rsid w:val="00C5320A"/>
    <w:rsid w:val="00C53922"/>
    <w:rsid w:val="00C53BAC"/>
    <w:rsid w:val="00C542DB"/>
    <w:rsid w:val="00C54585"/>
    <w:rsid w:val="00C547F5"/>
    <w:rsid w:val="00C5495D"/>
    <w:rsid w:val="00C5528C"/>
    <w:rsid w:val="00C5572A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4103"/>
    <w:rsid w:val="00C64187"/>
    <w:rsid w:val="00C64262"/>
    <w:rsid w:val="00C64860"/>
    <w:rsid w:val="00C64948"/>
    <w:rsid w:val="00C64B68"/>
    <w:rsid w:val="00C655E8"/>
    <w:rsid w:val="00C65725"/>
    <w:rsid w:val="00C657C4"/>
    <w:rsid w:val="00C65A19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52A"/>
    <w:rsid w:val="00C713EB"/>
    <w:rsid w:val="00C71565"/>
    <w:rsid w:val="00C717F5"/>
    <w:rsid w:val="00C71908"/>
    <w:rsid w:val="00C7197C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567"/>
    <w:rsid w:val="00C83792"/>
    <w:rsid w:val="00C840BB"/>
    <w:rsid w:val="00C8542F"/>
    <w:rsid w:val="00C85642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BB"/>
    <w:rsid w:val="00CA09A5"/>
    <w:rsid w:val="00CA1059"/>
    <w:rsid w:val="00CA132C"/>
    <w:rsid w:val="00CA144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5248"/>
    <w:rsid w:val="00CA685F"/>
    <w:rsid w:val="00CA7041"/>
    <w:rsid w:val="00CA70A4"/>
    <w:rsid w:val="00CA7A5C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C00B1"/>
    <w:rsid w:val="00CC02BD"/>
    <w:rsid w:val="00CC0848"/>
    <w:rsid w:val="00CC0914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EE"/>
    <w:rsid w:val="00CC418A"/>
    <w:rsid w:val="00CC4384"/>
    <w:rsid w:val="00CC4707"/>
    <w:rsid w:val="00CC4732"/>
    <w:rsid w:val="00CC4E01"/>
    <w:rsid w:val="00CC4EB7"/>
    <w:rsid w:val="00CC4F2A"/>
    <w:rsid w:val="00CC525C"/>
    <w:rsid w:val="00CC533C"/>
    <w:rsid w:val="00CC6916"/>
    <w:rsid w:val="00CC6ABA"/>
    <w:rsid w:val="00CC6E3F"/>
    <w:rsid w:val="00CC6FD6"/>
    <w:rsid w:val="00CC7337"/>
    <w:rsid w:val="00CC744E"/>
    <w:rsid w:val="00CC7AFC"/>
    <w:rsid w:val="00CC7EA8"/>
    <w:rsid w:val="00CD0FCC"/>
    <w:rsid w:val="00CD1158"/>
    <w:rsid w:val="00CD12CE"/>
    <w:rsid w:val="00CD190D"/>
    <w:rsid w:val="00CD2689"/>
    <w:rsid w:val="00CD2719"/>
    <w:rsid w:val="00CD2B5D"/>
    <w:rsid w:val="00CD2CEC"/>
    <w:rsid w:val="00CD3C17"/>
    <w:rsid w:val="00CD3F5F"/>
    <w:rsid w:val="00CD3F90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E0801"/>
    <w:rsid w:val="00CE0D22"/>
    <w:rsid w:val="00CE0E25"/>
    <w:rsid w:val="00CE1095"/>
    <w:rsid w:val="00CE1160"/>
    <w:rsid w:val="00CE12C5"/>
    <w:rsid w:val="00CE23A2"/>
    <w:rsid w:val="00CE34BB"/>
    <w:rsid w:val="00CE3699"/>
    <w:rsid w:val="00CE3C4E"/>
    <w:rsid w:val="00CE56B6"/>
    <w:rsid w:val="00CE57E0"/>
    <w:rsid w:val="00CE58B3"/>
    <w:rsid w:val="00CE59DE"/>
    <w:rsid w:val="00CE65EB"/>
    <w:rsid w:val="00CE69AF"/>
    <w:rsid w:val="00CE6A0B"/>
    <w:rsid w:val="00CE6BF0"/>
    <w:rsid w:val="00CE6CF1"/>
    <w:rsid w:val="00CE7363"/>
    <w:rsid w:val="00CE79C7"/>
    <w:rsid w:val="00CE7C97"/>
    <w:rsid w:val="00CF04A1"/>
    <w:rsid w:val="00CF0B56"/>
    <w:rsid w:val="00CF0BCB"/>
    <w:rsid w:val="00CF0EFD"/>
    <w:rsid w:val="00CF0F9D"/>
    <w:rsid w:val="00CF17F1"/>
    <w:rsid w:val="00CF1F28"/>
    <w:rsid w:val="00CF1FBB"/>
    <w:rsid w:val="00CF27C5"/>
    <w:rsid w:val="00CF28DF"/>
    <w:rsid w:val="00CF47D3"/>
    <w:rsid w:val="00CF4C2B"/>
    <w:rsid w:val="00CF5DE9"/>
    <w:rsid w:val="00CF615A"/>
    <w:rsid w:val="00CF62B3"/>
    <w:rsid w:val="00CF6C34"/>
    <w:rsid w:val="00CF6DDD"/>
    <w:rsid w:val="00CF6ED9"/>
    <w:rsid w:val="00CF7869"/>
    <w:rsid w:val="00D002F4"/>
    <w:rsid w:val="00D00335"/>
    <w:rsid w:val="00D010D7"/>
    <w:rsid w:val="00D0195E"/>
    <w:rsid w:val="00D01E4E"/>
    <w:rsid w:val="00D021FA"/>
    <w:rsid w:val="00D0266F"/>
    <w:rsid w:val="00D034BC"/>
    <w:rsid w:val="00D0392F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E95"/>
    <w:rsid w:val="00D10635"/>
    <w:rsid w:val="00D10B33"/>
    <w:rsid w:val="00D10E52"/>
    <w:rsid w:val="00D11788"/>
    <w:rsid w:val="00D11E94"/>
    <w:rsid w:val="00D12D66"/>
    <w:rsid w:val="00D12FE8"/>
    <w:rsid w:val="00D130AC"/>
    <w:rsid w:val="00D13B54"/>
    <w:rsid w:val="00D13DCE"/>
    <w:rsid w:val="00D13FBE"/>
    <w:rsid w:val="00D14108"/>
    <w:rsid w:val="00D14CDF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474A"/>
    <w:rsid w:val="00D24FAB"/>
    <w:rsid w:val="00D25005"/>
    <w:rsid w:val="00D2512D"/>
    <w:rsid w:val="00D25B7A"/>
    <w:rsid w:val="00D25C8E"/>
    <w:rsid w:val="00D260AA"/>
    <w:rsid w:val="00D26236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394"/>
    <w:rsid w:val="00D31FC3"/>
    <w:rsid w:val="00D32168"/>
    <w:rsid w:val="00D32BFA"/>
    <w:rsid w:val="00D33066"/>
    <w:rsid w:val="00D33182"/>
    <w:rsid w:val="00D33186"/>
    <w:rsid w:val="00D3352F"/>
    <w:rsid w:val="00D33985"/>
    <w:rsid w:val="00D33AD2"/>
    <w:rsid w:val="00D33BBB"/>
    <w:rsid w:val="00D33BD7"/>
    <w:rsid w:val="00D341FE"/>
    <w:rsid w:val="00D34345"/>
    <w:rsid w:val="00D34783"/>
    <w:rsid w:val="00D35699"/>
    <w:rsid w:val="00D35966"/>
    <w:rsid w:val="00D35F5F"/>
    <w:rsid w:val="00D36014"/>
    <w:rsid w:val="00D367E0"/>
    <w:rsid w:val="00D40779"/>
    <w:rsid w:val="00D41601"/>
    <w:rsid w:val="00D41753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EF6"/>
    <w:rsid w:val="00D4508C"/>
    <w:rsid w:val="00D45EFA"/>
    <w:rsid w:val="00D461F1"/>
    <w:rsid w:val="00D46A26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FFB"/>
    <w:rsid w:val="00D510DF"/>
    <w:rsid w:val="00D511EE"/>
    <w:rsid w:val="00D511F2"/>
    <w:rsid w:val="00D51291"/>
    <w:rsid w:val="00D514F6"/>
    <w:rsid w:val="00D51F62"/>
    <w:rsid w:val="00D526FE"/>
    <w:rsid w:val="00D5278C"/>
    <w:rsid w:val="00D52C36"/>
    <w:rsid w:val="00D52EFE"/>
    <w:rsid w:val="00D531CD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D89"/>
    <w:rsid w:val="00D56E9F"/>
    <w:rsid w:val="00D57369"/>
    <w:rsid w:val="00D57540"/>
    <w:rsid w:val="00D5760E"/>
    <w:rsid w:val="00D576B1"/>
    <w:rsid w:val="00D577EE"/>
    <w:rsid w:val="00D601E3"/>
    <w:rsid w:val="00D60737"/>
    <w:rsid w:val="00D6079B"/>
    <w:rsid w:val="00D60D6B"/>
    <w:rsid w:val="00D61E69"/>
    <w:rsid w:val="00D61FE5"/>
    <w:rsid w:val="00D62126"/>
    <w:rsid w:val="00D623CB"/>
    <w:rsid w:val="00D62BC8"/>
    <w:rsid w:val="00D62BD5"/>
    <w:rsid w:val="00D633C5"/>
    <w:rsid w:val="00D635C5"/>
    <w:rsid w:val="00D63743"/>
    <w:rsid w:val="00D63D09"/>
    <w:rsid w:val="00D640D3"/>
    <w:rsid w:val="00D64118"/>
    <w:rsid w:val="00D64B4A"/>
    <w:rsid w:val="00D65137"/>
    <w:rsid w:val="00D65F38"/>
    <w:rsid w:val="00D66AB9"/>
    <w:rsid w:val="00D66F12"/>
    <w:rsid w:val="00D675D1"/>
    <w:rsid w:val="00D67624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F4E"/>
    <w:rsid w:val="00D734C0"/>
    <w:rsid w:val="00D747A5"/>
    <w:rsid w:val="00D74A04"/>
    <w:rsid w:val="00D74A6D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81031"/>
    <w:rsid w:val="00D81080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466D"/>
    <w:rsid w:val="00D848F7"/>
    <w:rsid w:val="00D84AF7"/>
    <w:rsid w:val="00D84E79"/>
    <w:rsid w:val="00D84FDF"/>
    <w:rsid w:val="00D857ED"/>
    <w:rsid w:val="00D85E22"/>
    <w:rsid w:val="00D8612D"/>
    <w:rsid w:val="00D86CA3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561C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60D"/>
    <w:rsid w:val="00DA166F"/>
    <w:rsid w:val="00DA1840"/>
    <w:rsid w:val="00DA1AED"/>
    <w:rsid w:val="00DA1C90"/>
    <w:rsid w:val="00DA1D62"/>
    <w:rsid w:val="00DA1DD8"/>
    <w:rsid w:val="00DA20FF"/>
    <w:rsid w:val="00DA2490"/>
    <w:rsid w:val="00DA249E"/>
    <w:rsid w:val="00DA280F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D71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793"/>
    <w:rsid w:val="00DC18A5"/>
    <w:rsid w:val="00DC1F71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D8"/>
    <w:rsid w:val="00DD0E7D"/>
    <w:rsid w:val="00DD11B3"/>
    <w:rsid w:val="00DD1429"/>
    <w:rsid w:val="00DD19D4"/>
    <w:rsid w:val="00DD1D97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FC"/>
    <w:rsid w:val="00DD6437"/>
    <w:rsid w:val="00DD6469"/>
    <w:rsid w:val="00DD68C0"/>
    <w:rsid w:val="00DD711B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BE"/>
    <w:rsid w:val="00DF01AC"/>
    <w:rsid w:val="00DF05B1"/>
    <w:rsid w:val="00DF0C54"/>
    <w:rsid w:val="00DF1429"/>
    <w:rsid w:val="00DF147A"/>
    <w:rsid w:val="00DF2107"/>
    <w:rsid w:val="00DF2458"/>
    <w:rsid w:val="00DF26B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8F2"/>
    <w:rsid w:val="00DF5EA0"/>
    <w:rsid w:val="00DF6307"/>
    <w:rsid w:val="00DF6827"/>
    <w:rsid w:val="00DF6FD5"/>
    <w:rsid w:val="00DF7141"/>
    <w:rsid w:val="00DF747F"/>
    <w:rsid w:val="00DF7F2B"/>
    <w:rsid w:val="00DF7F73"/>
    <w:rsid w:val="00E004C9"/>
    <w:rsid w:val="00E00707"/>
    <w:rsid w:val="00E008A0"/>
    <w:rsid w:val="00E00DFC"/>
    <w:rsid w:val="00E00E95"/>
    <w:rsid w:val="00E01AB8"/>
    <w:rsid w:val="00E02169"/>
    <w:rsid w:val="00E02202"/>
    <w:rsid w:val="00E022F4"/>
    <w:rsid w:val="00E02BEB"/>
    <w:rsid w:val="00E030F8"/>
    <w:rsid w:val="00E0324C"/>
    <w:rsid w:val="00E0387D"/>
    <w:rsid w:val="00E03E72"/>
    <w:rsid w:val="00E03F2F"/>
    <w:rsid w:val="00E040D4"/>
    <w:rsid w:val="00E045E9"/>
    <w:rsid w:val="00E04664"/>
    <w:rsid w:val="00E0525F"/>
    <w:rsid w:val="00E05600"/>
    <w:rsid w:val="00E05CA4"/>
    <w:rsid w:val="00E06C2F"/>
    <w:rsid w:val="00E06C7B"/>
    <w:rsid w:val="00E10015"/>
    <w:rsid w:val="00E100B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ECC"/>
    <w:rsid w:val="00E332D2"/>
    <w:rsid w:val="00E339CB"/>
    <w:rsid w:val="00E34BA5"/>
    <w:rsid w:val="00E34FAE"/>
    <w:rsid w:val="00E355F1"/>
    <w:rsid w:val="00E358D8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8EE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355"/>
    <w:rsid w:val="00E45481"/>
    <w:rsid w:val="00E45F2A"/>
    <w:rsid w:val="00E464CC"/>
    <w:rsid w:val="00E46960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4AD"/>
    <w:rsid w:val="00E546C6"/>
    <w:rsid w:val="00E5515D"/>
    <w:rsid w:val="00E554DF"/>
    <w:rsid w:val="00E557EE"/>
    <w:rsid w:val="00E56805"/>
    <w:rsid w:val="00E56C70"/>
    <w:rsid w:val="00E56EB0"/>
    <w:rsid w:val="00E56FC9"/>
    <w:rsid w:val="00E573E5"/>
    <w:rsid w:val="00E60B53"/>
    <w:rsid w:val="00E60C36"/>
    <w:rsid w:val="00E61092"/>
    <w:rsid w:val="00E61158"/>
    <w:rsid w:val="00E615C5"/>
    <w:rsid w:val="00E61AC0"/>
    <w:rsid w:val="00E61B37"/>
    <w:rsid w:val="00E61C97"/>
    <w:rsid w:val="00E61FCC"/>
    <w:rsid w:val="00E6255D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2BF"/>
    <w:rsid w:val="00E67908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F72"/>
    <w:rsid w:val="00E74566"/>
    <w:rsid w:val="00E745F3"/>
    <w:rsid w:val="00E74C0D"/>
    <w:rsid w:val="00E74D2D"/>
    <w:rsid w:val="00E7558D"/>
    <w:rsid w:val="00E756E2"/>
    <w:rsid w:val="00E760F3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ED"/>
    <w:rsid w:val="00E852D7"/>
    <w:rsid w:val="00E85722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D7"/>
    <w:rsid w:val="00E90870"/>
    <w:rsid w:val="00E90B52"/>
    <w:rsid w:val="00E90DDF"/>
    <w:rsid w:val="00E913E3"/>
    <w:rsid w:val="00E915F7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334"/>
    <w:rsid w:val="00EA0513"/>
    <w:rsid w:val="00EA0779"/>
    <w:rsid w:val="00EA0A24"/>
    <w:rsid w:val="00EA0B89"/>
    <w:rsid w:val="00EA0EF9"/>
    <w:rsid w:val="00EA11E1"/>
    <w:rsid w:val="00EA1634"/>
    <w:rsid w:val="00EA1EC4"/>
    <w:rsid w:val="00EA204E"/>
    <w:rsid w:val="00EA29A2"/>
    <w:rsid w:val="00EA3B4A"/>
    <w:rsid w:val="00EA3D6C"/>
    <w:rsid w:val="00EA4A02"/>
    <w:rsid w:val="00EA4D9C"/>
    <w:rsid w:val="00EA4EBB"/>
    <w:rsid w:val="00EA4F76"/>
    <w:rsid w:val="00EA52E9"/>
    <w:rsid w:val="00EA654C"/>
    <w:rsid w:val="00EA6884"/>
    <w:rsid w:val="00EA7D55"/>
    <w:rsid w:val="00EB0326"/>
    <w:rsid w:val="00EB0439"/>
    <w:rsid w:val="00EB0F01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BF7"/>
    <w:rsid w:val="00EB4E4E"/>
    <w:rsid w:val="00EB4F50"/>
    <w:rsid w:val="00EB4F7A"/>
    <w:rsid w:val="00EB5507"/>
    <w:rsid w:val="00EB5710"/>
    <w:rsid w:val="00EB5E27"/>
    <w:rsid w:val="00EB6136"/>
    <w:rsid w:val="00EB6CD7"/>
    <w:rsid w:val="00EB714A"/>
    <w:rsid w:val="00EB73AB"/>
    <w:rsid w:val="00EB74C2"/>
    <w:rsid w:val="00EB76B3"/>
    <w:rsid w:val="00EC075E"/>
    <w:rsid w:val="00EC0914"/>
    <w:rsid w:val="00EC0942"/>
    <w:rsid w:val="00EC0944"/>
    <w:rsid w:val="00EC159C"/>
    <w:rsid w:val="00EC1820"/>
    <w:rsid w:val="00EC1837"/>
    <w:rsid w:val="00EC1871"/>
    <w:rsid w:val="00EC18B1"/>
    <w:rsid w:val="00EC1B84"/>
    <w:rsid w:val="00EC1D29"/>
    <w:rsid w:val="00EC258D"/>
    <w:rsid w:val="00EC26F0"/>
    <w:rsid w:val="00EC2AAB"/>
    <w:rsid w:val="00EC2C5F"/>
    <w:rsid w:val="00EC2F6F"/>
    <w:rsid w:val="00EC344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4A1"/>
    <w:rsid w:val="00EE287F"/>
    <w:rsid w:val="00EE2BFB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C79"/>
    <w:rsid w:val="00EF0DD3"/>
    <w:rsid w:val="00EF0EC9"/>
    <w:rsid w:val="00EF1076"/>
    <w:rsid w:val="00EF1324"/>
    <w:rsid w:val="00EF15F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086"/>
    <w:rsid w:val="00F00144"/>
    <w:rsid w:val="00F0026A"/>
    <w:rsid w:val="00F0048B"/>
    <w:rsid w:val="00F008AB"/>
    <w:rsid w:val="00F00B7D"/>
    <w:rsid w:val="00F011A7"/>
    <w:rsid w:val="00F01881"/>
    <w:rsid w:val="00F01CDE"/>
    <w:rsid w:val="00F01CE8"/>
    <w:rsid w:val="00F01E06"/>
    <w:rsid w:val="00F022BA"/>
    <w:rsid w:val="00F02805"/>
    <w:rsid w:val="00F028E9"/>
    <w:rsid w:val="00F03BE4"/>
    <w:rsid w:val="00F03DBA"/>
    <w:rsid w:val="00F03EC1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8B5"/>
    <w:rsid w:val="00F14F0C"/>
    <w:rsid w:val="00F1540F"/>
    <w:rsid w:val="00F15415"/>
    <w:rsid w:val="00F15B1C"/>
    <w:rsid w:val="00F15E54"/>
    <w:rsid w:val="00F16352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A2F"/>
    <w:rsid w:val="00F25D3B"/>
    <w:rsid w:val="00F25D6A"/>
    <w:rsid w:val="00F2677F"/>
    <w:rsid w:val="00F26C37"/>
    <w:rsid w:val="00F27720"/>
    <w:rsid w:val="00F27984"/>
    <w:rsid w:val="00F27F70"/>
    <w:rsid w:val="00F27F85"/>
    <w:rsid w:val="00F302E4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769"/>
    <w:rsid w:val="00F369AB"/>
    <w:rsid w:val="00F36B83"/>
    <w:rsid w:val="00F379B4"/>
    <w:rsid w:val="00F40284"/>
    <w:rsid w:val="00F4046D"/>
    <w:rsid w:val="00F40C2B"/>
    <w:rsid w:val="00F40D6B"/>
    <w:rsid w:val="00F40E2C"/>
    <w:rsid w:val="00F42BF1"/>
    <w:rsid w:val="00F43496"/>
    <w:rsid w:val="00F44C4B"/>
    <w:rsid w:val="00F45028"/>
    <w:rsid w:val="00F45B0D"/>
    <w:rsid w:val="00F45E4D"/>
    <w:rsid w:val="00F461AB"/>
    <w:rsid w:val="00F463C0"/>
    <w:rsid w:val="00F4644D"/>
    <w:rsid w:val="00F47144"/>
    <w:rsid w:val="00F47776"/>
    <w:rsid w:val="00F47BF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1F93"/>
    <w:rsid w:val="00F522FD"/>
    <w:rsid w:val="00F52539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72"/>
    <w:rsid w:val="00F567FA"/>
    <w:rsid w:val="00F568EC"/>
    <w:rsid w:val="00F5714F"/>
    <w:rsid w:val="00F57AC4"/>
    <w:rsid w:val="00F57F10"/>
    <w:rsid w:val="00F600AA"/>
    <w:rsid w:val="00F601F3"/>
    <w:rsid w:val="00F604CA"/>
    <w:rsid w:val="00F6050D"/>
    <w:rsid w:val="00F60AA0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210"/>
    <w:rsid w:val="00F66787"/>
    <w:rsid w:val="00F66E5A"/>
    <w:rsid w:val="00F6721B"/>
    <w:rsid w:val="00F67257"/>
    <w:rsid w:val="00F67412"/>
    <w:rsid w:val="00F675CF"/>
    <w:rsid w:val="00F67636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5138"/>
    <w:rsid w:val="00F756D0"/>
    <w:rsid w:val="00F759A1"/>
    <w:rsid w:val="00F76452"/>
    <w:rsid w:val="00F76460"/>
    <w:rsid w:val="00F765B8"/>
    <w:rsid w:val="00F769B1"/>
    <w:rsid w:val="00F76C5D"/>
    <w:rsid w:val="00F77B17"/>
    <w:rsid w:val="00F77D62"/>
    <w:rsid w:val="00F804C0"/>
    <w:rsid w:val="00F80617"/>
    <w:rsid w:val="00F814E4"/>
    <w:rsid w:val="00F82857"/>
    <w:rsid w:val="00F82E99"/>
    <w:rsid w:val="00F84339"/>
    <w:rsid w:val="00F84D45"/>
    <w:rsid w:val="00F852AA"/>
    <w:rsid w:val="00F8586D"/>
    <w:rsid w:val="00F858EF"/>
    <w:rsid w:val="00F85B6D"/>
    <w:rsid w:val="00F860E6"/>
    <w:rsid w:val="00F86963"/>
    <w:rsid w:val="00F86A92"/>
    <w:rsid w:val="00F87394"/>
    <w:rsid w:val="00F875EA"/>
    <w:rsid w:val="00F87AA4"/>
    <w:rsid w:val="00F904F4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297"/>
    <w:rsid w:val="00F933D6"/>
    <w:rsid w:val="00F93C1C"/>
    <w:rsid w:val="00F93FC2"/>
    <w:rsid w:val="00F9414D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7EC"/>
    <w:rsid w:val="00FA4608"/>
    <w:rsid w:val="00FA46B8"/>
    <w:rsid w:val="00FA4C91"/>
    <w:rsid w:val="00FA534F"/>
    <w:rsid w:val="00FA5718"/>
    <w:rsid w:val="00FA57B2"/>
    <w:rsid w:val="00FA5D05"/>
    <w:rsid w:val="00FA5F07"/>
    <w:rsid w:val="00FA65A7"/>
    <w:rsid w:val="00FA6AB9"/>
    <w:rsid w:val="00FA7026"/>
    <w:rsid w:val="00FA7794"/>
    <w:rsid w:val="00FB004B"/>
    <w:rsid w:val="00FB0226"/>
    <w:rsid w:val="00FB0352"/>
    <w:rsid w:val="00FB09C2"/>
    <w:rsid w:val="00FB1A8D"/>
    <w:rsid w:val="00FB1B36"/>
    <w:rsid w:val="00FB2A94"/>
    <w:rsid w:val="00FB2E49"/>
    <w:rsid w:val="00FB2FBC"/>
    <w:rsid w:val="00FB2FDB"/>
    <w:rsid w:val="00FB3056"/>
    <w:rsid w:val="00FB30AE"/>
    <w:rsid w:val="00FB32E1"/>
    <w:rsid w:val="00FB3BEB"/>
    <w:rsid w:val="00FB3CC3"/>
    <w:rsid w:val="00FB3D15"/>
    <w:rsid w:val="00FB3FAB"/>
    <w:rsid w:val="00FB417F"/>
    <w:rsid w:val="00FB4894"/>
    <w:rsid w:val="00FB4D2E"/>
    <w:rsid w:val="00FB4F4A"/>
    <w:rsid w:val="00FB5008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83D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B21"/>
    <w:rsid w:val="00FD1942"/>
    <w:rsid w:val="00FD21DD"/>
    <w:rsid w:val="00FD2841"/>
    <w:rsid w:val="00FD2B31"/>
    <w:rsid w:val="00FD2C37"/>
    <w:rsid w:val="00FD3990"/>
    <w:rsid w:val="00FD3A42"/>
    <w:rsid w:val="00FD3C34"/>
    <w:rsid w:val="00FD44E9"/>
    <w:rsid w:val="00FD48EE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4C9"/>
    <w:rsid w:val="00FD753B"/>
    <w:rsid w:val="00FD7DBD"/>
    <w:rsid w:val="00FE01AF"/>
    <w:rsid w:val="00FE0DA6"/>
    <w:rsid w:val="00FE12B9"/>
    <w:rsid w:val="00FE1339"/>
    <w:rsid w:val="00FE2214"/>
    <w:rsid w:val="00FE2A31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EC2"/>
    <w:rsid w:val="00FF137F"/>
    <w:rsid w:val="00FF1D1D"/>
    <w:rsid w:val="00FF1D3F"/>
    <w:rsid w:val="00FF1FCF"/>
    <w:rsid w:val="00FF24F8"/>
    <w:rsid w:val="00FF2BCA"/>
    <w:rsid w:val="00FF2CED"/>
    <w:rsid w:val="00FF31DE"/>
    <w:rsid w:val="00FF3562"/>
    <w:rsid w:val="00FF3748"/>
    <w:rsid w:val="00FF4912"/>
    <w:rsid w:val="00FF49B5"/>
    <w:rsid w:val="00FF4B8D"/>
    <w:rsid w:val="00FF4BE0"/>
    <w:rsid w:val="00FF4FCD"/>
    <w:rsid w:val="00FF50FE"/>
    <w:rsid w:val="00FF559F"/>
    <w:rsid w:val="00FF573E"/>
    <w:rsid w:val="00FF5B67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abc.se/~re/GranuLab/files/GranuLab.VST_2018-11-25.pdf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scribd.com/document/399694113/Ribs-manual-v1-2-3-pdf" TargetMode="External"/><Relationship Id="rId42" Type="http://schemas.openxmlformats.org/officeDocument/2006/relationships/hyperlink" Target="https://juce.com/learn/documentation/" TargetMode="External"/><Relationship Id="rId47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kvraudio.com/forum/viewtopic.php?f=1&amp;t=486995" TargetMode="External"/><Relationship Id="rId37" Type="http://schemas.openxmlformats.org/officeDocument/2006/relationships/hyperlink" Target="https://www.fullbucket.de/music/dl/grainstrain_manual_1_1.pdf" TargetMode="External"/><Relationship Id="rId40" Type="http://schemas.openxmlformats.org/officeDocument/2006/relationships/hyperlink" Target="https://mourednik.github.io/argotlunar/" TargetMode="External"/><Relationship Id="rId45" Type="http://schemas.openxmlformats.org/officeDocument/2006/relationships/hyperlink" Target="https://it.m.wikipedia.org/wiki/File:Hsl-hsv_models_b.sv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fullbucket.de/music/grainstrain.html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en.m.wikipedia.org/wiki/File:RGB_Cube_Show_lowgamma_cutout_a.png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daniel-gergely.itch.io/emergence" TargetMode="External"/><Relationship Id="rId43" Type="http://schemas.openxmlformats.org/officeDocument/2006/relationships/hyperlink" Target="https://forum.juce.com/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bedroomproducersblog.com/2012/03/30/bpb-freeware-studio-best-free-granular-vstau-plugins/" TargetMode="External"/><Relationship Id="rId38" Type="http://schemas.openxmlformats.org/officeDocument/2006/relationships/hyperlink" Target="https://filebay.altervista.org/granulab-vst/?doing_wp_cron=1702285621.3285369873046875000000" TargetMode="External"/><Relationship Id="rId46" Type="http://schemas.openxmlformats.org/officeDocument/2006/relationships/footer" Target="footer2.xml"/><Relationship Id="rId20" Type="http://schemas.openxmlformats.org/officeDocument/2006/relationships/image" Target="media/image11.svg"/><Relationship Id="rId41" Type="http://schemas.openxmlformats.org/officeDocument/2006/relationships/hyperlink" Target="https://academic-accelerator.com/encyclopedia/juc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20885</TotalTime>
  <Pages>48</Pages>
  <Words>12410</Words>
  <Characters>73220</Characters>
  <Application>Microsoft Office Word</Application>
  <DocSecurity>0</DocSecurity>
  <Lines>610</Lines>
  <Paragraphs>170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85460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1846</cp:revision>
  <cp:lastPrinted>2023-12-13T16:51:00Z</cp:lastPrinted>
  <dcterms:created xsi:type="dcterms:W3CDTF">2023-11-06T23:41:00Z</dcterms:created>
  <dcterms:modified xsi:type="dcterms:W3CDTF">2024-05-25T01:39:00Z</dcterms:modified>
</cp:coreProperties>
</file>