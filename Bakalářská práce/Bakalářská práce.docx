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C8E0634" w14:textId="77777777" w:rsidR="00486E17" w:rsidRPr="00D713CC" w:rsidRDefault="00486E17" w:rsidP="00B24C1B">
      <w:pPr>
        <w:pStyle w:val="Nadpismimoobsah"/>
      </w:pPr>
      <w:r w:rsidRPr="00D713CC">
        <w:t>Abstrakt</w:t>
      </w:r>
    </w:p>
    <w:p w14:paraId="1F90D7E7" w14:textId="56ADDC75" w:rsidR="00486E17" w:rsidRPr="00D713CC" w:rsidRDefault="008A6CB4" w:rsidP="00486E17">
      <w:pPr>
        <w:pStyle w:val="Prvnodstavec"/>
        <w:rPr>
          <w:color w:val="auto"/>
        </w:rPr>
      </w:pPr>
      <w:r>
        <w:rPr>
          <w:color w:val="auto"/>
        </w:rPr>
        <w:t xml:space="preserve">Tato práce se věnuje </w:t>
      </w:r>
      <w:r w:rsidR="00E546C6">
        <w:rPr>
          <w:color w:val="auto"/>
        </w:rPr>
        <w:t>vývoji</w:t>
      </w:r>
      <w:r>
        <w:rPr>
          <w:color w:val="auto"/>
        </w:rPr>
        <w:t xml:space="preserve"> VST</w:t>
      </w:r>
      <w:r w:rsidR="00F43BC8">
        <w:rPr>
          <w:color w:val="auto"/>
        </w:rPr>
        <w:t xml:space="preserve"> a standalone</w:t>
      </w:r>
      <w:r>
        <w:rPr>
          <w:color w:val="auto"/>
        </w:rPr>
        <w:t xml:space="preserve"> plug-inu na bázi granulárního </w:t>
      </w:r>
      <w:r w:rsidR="00D07ADE">
        <w:rPr>
          <w:color w:val="auto"/>
        </w:rPr>
        <w:t>sampler</w:t>
      </w:r>
      <w:r w:rsidR="005423A9">
        <w:rPr>
          <w:color w:val="auto"/>
        </w:rPr>
        <w:t>u</w:t>
      </w:r>
      <w:r>
        <w:rPr>
          <w:color w:val="auto"/>
        </w:rPr>
        <w:t>, jehož parametry (</w:t>
      </w:r>
      <w:r w:rsidR="00D07ADE">
        <w:rPr>
          <w:color w:val="auto"/>
        </w:rPr>
        <w:t>délka grainu, jeho AD obálka</w:t>
      </w:r>
      <w:r w:rsidR="00085194">
        <w:rPr>
          <w:color w:val="auto"/>
        </w:rPr>
        <w:t xml:space="preserve"> a</w:t>
      </w:r>
      <w:r w:rsidR="00D07ADE">
        <w:rPr>
          <w:color w:val="auto"/>
        </w:rPr>
        <w:t xml:space="preserve"> míra překrytí</w:t>
      </w:r>
      <w:r>
        <w:rPr>
          <w:color w:val="auto"/>
        </w:rPr>
        <w:t xml:space="preserve">) </w:t>
      </w:r>
      <w:r w:rsidR="0008335A">
        <w:rPr>
          <w:color w:val="auto"/>
        </w:rPr>
        <w:t>mohou být</w:t>
      </w:r>
      <w:r>
        <w:rPr>
          <w:color w:val="auto"/>
        </w:rPr>
        <w:t xml:space="preserve"> ovládány </w:t>
      </w:r>
      <w:r w:rsidR="00BC1FA9">
        <w:rPr>
          <w:color w:val="auto"/>
        </w:rPr>
        <w:t xml:space="preserve">pomocí </w:t>
      </w:r>
      <w:r w:rsidR="00090A4D">
        <w:rPr>
          <w:color w:val="auto"/>
        </w:rPr>
        <w:t xml:space="preserve">hodnot průměrného odstínu, sytosti a světlosti pixelů snímaných webkamerou. </w:t>
      </w:r>
      <w:r w:rsidR="009972DF">
        <w:rPr>
          <w:color w:val="auto"/>
        </w:rPr>
        <w:t>Jednotlivé parametry mohou být řízeny také pomocí ovládacích prvků na panelu nástroje.</w:t>
      </w:r>
      <w:r w:rsidR="00513669">
        <w:rPr>
          <w:color w:val="auto"/>
        </w:rPr>
        <w:t xml:space="preserve"> Plug-in může fungovat také jako jednoduchý sampler</w:t>
      </w:r>
      <w:r w:rsidR="0068239D">
        <w:rPr>
          <w:color w:val="auto"/>
        </w:rPr>
        <w:t>.</w:t>
      </w:r>
    </w:p>
    <w:p w14:paraId="12B778AF" w14:textId="77777777" w:rsidR="00486E17" w:rsidRPr="00D713CC" w:rsidRDefault="00486E17" w:rsidP="00B24C1B">
      <w:pPr>
        <w:pStyle w:val="Nadpismimoobsah"/>
      </w:pPr>
      <w:r w:rsidRPr="00D713CC">
        <w:t>Klíčová slova</w:t>
      </w:r>
    </w:p>
    <w:p w14:paraId="239D9B28" w14:textId="71227124" w:rsidR="00486E17" w:rsidRPr="00D713CC" w:rsidRDefault="006A5A61" w:rsidP="00486E17">
      <w:pPr>
        <w:pStyle w:val="Prvnodstavec"/>
        <w:rPr>
          <w:color w:val="auto"/>
        </w:rPr>
      </w:pPr>
      <w:r>
        <w:rPr>
          <w:color w:val="auto"/>
        </w:rPr>
        <w:t>Syntezátor, g</w:t>
      </w:r>
      <w:r w:rsidR="00812313">
        <w:rPr>
          <w:color w:val="auto"/>
        </w:rPr>
        <w:t>ranulární syntéza,</w:t>
      </w:r>
      <w:r w:rsidR="003C0171">
        <w:rPr>
          <w:color w:val="auto"/>
        </w:rPr>
        <w:t xml:space="preserve"> plug</w:t>
      </w:r>
      <w:r w:rsidR="006649A0">
        <w:rPr>
          <w:color w:val="auto"/>
        </w:rPr>
        <w:t>-</w:t>
      </w:r>
      <w:r w:rsidR="003C0171">
        <w:rPr>
          <w:color w:val="auto"/>
        </w:rPr>
        <w:t>in,</w:t>
      </w:r>
      <w:r w:rsidR="00BF1C6F">
        <w:rPr>
          <w:color w:val="auto"/>
        </w:rPr>
        <w:t xml:space="preserve"> VST,</w:t>
      </w:r>
      <w:r w:rsidR="00812313">
        <w:rPr>
          <w:color w:val="auto"/>
        </w:rPr>
        <w:t xml:space="preserve"> JUCE, C++</w:t>
      </w:r>
    </w:p>
    <w:p w14:paraId="70560F3E" w14:textId="77777777" w:rsidR="00486E17" w:rsidRPr="00D713CC" w:rsidRDefault="00486E17" w:rsidP="00486E17"/>
    <w:p w14:paraId="3093A2D4" w14:textId="77777777" w:rsidR="00486E17" w:rsidRPr="00D713CC" w:rsidRDefault="00486E17" w:rsidP="00486E17"/>
    <w:p w14:paraId="2ADA68AC" w14:textId="77777777" w:rsidR="00C42281" w:rsidRPr="00D713CC" w:rsidRDefault="00C42281" w:rsidP="00486E17"/>
    <w:p w14:paraId="17EE572B" w14:textId="77777777" w:rsidR="00C42281" w:rsidRPr="00D713CC" w:rsidRDefault="00C42281" w:rsidP="00486E17"/>
    <w:p w14:paraId="2D92C771" w14:textId="77777777" w:rsidR="00486E17" w:rsidRPr="00D713CC" w:rsidRDefault="00486E17" w:rsidP="00B24C1B">
      <w:pPr>
        <w:pStyle w:val="Nadpismimoobsah"/>
      </w:pPr>
      <w:r w:rsidRPr="00D713CC">
        <w:t>Abstract</w:t>
      </w:r>
    </w:p>
    <w:p w14:paraId="72FA0414" w14:textId="4AB23426" w:rsidR="00486E17" w:rsidRPr="000C2DE4" w:rsidRDefault="003E0B4C" w:rsidP="00486E17">
      <w:pPr>
        <w:pStyle w:val="Prvnodstavec"/>
        <w:rPr>
          <w:color w:val="auto"/>
        </w:rPr>
      </w:pPr>
      <w:r w:rsidRPr="000C2DE4">
        <w:rPr>
          <w:color w:val="auto"/>
        </w:rPr>
        <w:t>Th</w:t>
      </w:r>
      <w:r w:rsidR="00E546C6" w:rsidRPr="000C2DE4">
        <w:rPr>
          <w:color w:val="auto"/>
        </w:rPr>
        <w:t>is thesis addresses the development</w:t>
      </w:r>
      <w:r w:rsidR="00E179CE" w:rsidRPr="000C2DE4">
        <w:rPr>
          <w:color w:val="auto"/>
        </w:rPr>
        <w:t xml:space="preserve"> of a VST</w:t>
      </w:r>
      <w:r w:rsidR="00245194">
        <w:rPr>
          <w:color w:val="auto"/>
        </w:rPr>
        <w:t xml:space="preserve"> and standalone</w:t>
      </w:r>
      <w:r w:rsidR="00E179CE" w:rsidRPr="000C2DE4">
        <w:rPr>
          <w:color w:val="auto"/>
        </w:rPr>
        <w:t xml:space="preserve"> plug-in based on a granular s</w:t>
      </w:r>
      <w:r w:rsidR="00327A01">
        <w:rPr>
          <w:color w:val="auto"/>
        </w:rPr>
        <w:t>ampl</w:t>
      </w:r>
      <w:r w:rsidR="00E179CE" w:rsidRPr="000C2DE4">
        <w:rPr>
          <w:color w:val="auto"/>
        </w:rPr>
        <w:t>er, whose parameters (</w:t>
      </w:r>
      <w:r w:rsidR="00327A01">
        <w:rPr>
          <w:color w:val="auto"/>
        </w:rPr>
        <w:t xml:space="preserve">grain length, </w:t>
      </w:r>
      <w:r w:rsidR="00085194">
        <w:rPr>
          <w:color w:val="auto"/>
        </w:rPr>
        <w:t>AD envelope</w:t>
      </w:r>
      <w:r w:rsidR="0068239D">
        <w:rPr>
          <w:color w:val="auto"/>
        </w:rPr>
        <w:t xml:space="preserve"> and overlap amount</w:t>
      </w:r>
      <w:r w:rsidR="00E179CE" w:rsidRPr="000C2DE4">
        <w:rPr>
          <w:color w:val="auto"/>
        </w:rPr>
        <w:t xml:space="preserve">) </w:t>
      </w:r>
      <w:r w:rsidR="005335B1">
        <w:rPr>
          <w:color w:val="auto"/>
        </w:rPr>
        <w:t>can be</w:t>
      </w:r>
      <w:r w:rsidR="00E179CE" w:rsidRPr="000C2DE4">
        <w:rPr>
          <w:color w:val="auto"/>
        </w:rPr>
        <w:t xml:space="preserve"> controlled by the </w:t>
      </w:r>
      <w:r w:rsidR="0068239D">
        <w:rPr>
          <w:color w:val="auto"/>
        </w:rPr>
        <w:t>average hue, saturation and lightness values of pixels captured by a web camera</w:t>
      </w:r>
      <w:r w:rsidR="00E179CE" w:rsidRPr="000C2DE4">
        <w:rPr>
          <w:color w:val="auto"/>
        </w:rPr>
        <w:t>.</w:t>
      </w:r>
      <w:r w:rsidR="0068239D">
        <w:rPr>
          <w:color w:val="auto"/>
        </w:rPr>
        <w:t xml:space="preserve"> The individual parameters can also be adjusted using controls on the tool’s panel. Additionally, the plug-in is capable of functioning as a simple sampler.</w:t>
      </w:r>
    </w:p>
    <w:p w14:paraId="7C7B5EC9" w14:textId="77777777" w:rsidR="00486E17" w:rsidRPr="00D713CC" w:rsidRDefault="00486E17" w:rsidP="00B24C1B">
      <w:pPr>
        <w:pStyle w:val="Nadpismimoobsah"/>
      </w:pPr>
      <w:r w:rsidRPr="00D713CC">
        <w:t>Keywords</w:t>
      </w:r>
    </w:p>
    <w:p w14:paraId="23F03809" w14:textId="25333F7A" w:rsidR="00486E17" w:rsidRPr="00D713CC" w:rsidRDefault="006649A0" w:rsidP="00486E17">
      <w:pPr>
        <w:pStyle w:val="Prvnodstavec"/>
        <w:rPr>
          <w:color w:val="auto"/>
        </w:rPr>
      </w:pPr>
      <w:r>
        <w:rPr>
          <w:color w:val="auto"/>
        </w:rPr>
        <w:t>Synthesi</w:t>
      </w:r>
      <w:r w:rsidR="00E179CE">
        <w:rPr>
          <w:color w:val="auto"/>
        </w:rPr>
        <w:t>z</w:t>
      </w:r>
      <w:r>
        <w:rPr>
          <w:color w:val="auto"/>
        </w:rPr>
        <w:t>er, granular synthesis, plug-in, VST, JUCE, C++</w:t>
      </w:r>
    </w:p>
    <w:p w14:paraId="51A28437" w14:textId="77777777" w:rsidR="0019118E" w:rsidRPr="00D713CC" w:rsidRDefault="0019118E" w:rsidP="0019118E">
      <w:pPr>
        <w:pStyle w:val="ds34"/>
        <w:spacing w:line="276" w:lineRule="auto"/>
      </w:pPr>
    </w:p>
    <w:p w14:paraId="62B70EBD" w14:textId="77777777" w:rsidR="0019118E" w:rsidRPr="00D713CC" w:rsidRDefault="004A369D" w:rsidP="0019118E">
      <w:pPr>
        <w:pStyle w:val="ds34"/>
        <w:spacing w:line="276" w:lineRule="auto"/>
      </w:pPr>
      <w:r w:rsidRPr="00D713CC">
        <w:br w:type="page"/>
      </w:r>
    </w:p>
    <w:p w14:paraId="23BD63EB" w14:textId="77777777" w:rsidR="004A369D" w:rsidRPr="00D713CC" w:rsidRDefault="004A369D" w:rsidP="0019118E">
      <w:pPr>
        <w:pStyle w:val="ds34"/>
        <w:spacing w:line="276" w:lineRule="auto"/>
      </w:pPr>
    </w:p>
    <w:p w14:paraId="33AF007E" w14:textId="77777777" w:rsidR="004A369D" w:rsidRPr="00D713CC" w:rsidRDefault="004A369D" w:rsidP="0019118E">
      <w:pPr>
        <w:pStyle w:val="ds34"/>
        <w:spacing w:line="276" w:lineRule="auto"/>
      </w:pPr>
    </w:p>
    <w:p w14:paraId="5BB2BE9C" w14:textId="77777777" w:rsidR="004A369D" w:rsidRPr="00D713CC" w:rsidRDefault="004A369D" w:rsidP="0019118E">
      <w:pPr>
        <w:pStyle w:val="ds34"/>
        <w:spacing w:line="276" w:lineRule="auto"/>
      </w:pPr>
    </w:p>
    <w:p w14:paraId="73474288" w14:textId="77777777" w:rsidR="004A369D" w:rsidRPr="00D713CC" w:rsidRDefault="004A369D" w:rsidP="0019118E">
      <w:pPr>
        <w:pStyle w:val="ds34"/>
        <w:spacing w:line="276" w:lineRule="auto"/>
      </w:pPr>
    </w:p>
    <w:p w14:paraId="0FD04FC6" w14:textId="77777777" w:rsidR="004A369D" w:rsidRPr="00D713CC" w:rsidRDefault="004A369D" w:rsidP="0019118E">
      <w:pPr>
        <w:pStyle w:val="ds34"/>
        <w:spacing w:line="276" w:lineRule="auto"/>
      </w:pPr>
    </w:p>
    <w:p w14:paraId="459115DA" w14:textId="77777777" w:rsidR="004A369D" w:rsidRPr="00D713CC" w:rsidRDefault="004A369D" w:rsidP="0019118E">
      <w:pPr>
        <w:pStyle w:val="ds34"/>
        <w:spacing w:line="276" w:lineRule="auto"/>
      </w:pPr>
    </w:p>
    <w:p w14:paraId="6A002B80" w14:textId="77777777" w:rsidR="004A369D" w:rsidRPr="00D713CC" w:rsidRDefault="004A369D" w:rsidP="0019118E">
      <w:pPr>
        <w:pStyle w:val="ds34"/>
        <w:spacing w:line="276" w:lineRule="auto"/>
      </w:pPr>
    </w:p>
    <w:p w14:paraId="2391CF81" w14:textId="77777777" w:rsidR="004A369D" w:rsidRPr="00D713CC" w:rsidRDefault="004A369D" w:rsidP="0019118E">
      <w:pPr>
        <w:pStyle w:val="ds34"/>
        <w:spacing w:line="276" w:lineRule="auto"/>
      </w:pPr>
    </w:p>
    <w:p w14:paraId="2BD240F6" w14:textId="77777777" w:rsidR="004A369D" w:rsidRPr="00D713CC" w:rsidRDefault="004A369D" w:rsidP="0019118E">
      <w:pPr>
        <w:pStyle w:val="ds34"/>
        <w:spacing w:line="276" w:lineRule="auto"/>
      </w:pPr>
    </w:p>
    <w:p w14:paraId="3C12E094" w14:textId="77777777" w:rsidR="004A369D" w:rsidRPr="00D713CC" w:rsidRDefault="004A369D" w:rsidP="0019118E">
      <w:pPr>
        <w:pStyle w:val="ds34"/>
        <w:spacing w:line="276" w:lineRule="auto"/>
      </w:pPr>
    </w:p>
    <w:p w14:paraId="3B3E64FC" w14:textId="77777777" w:rsidR="004A369D" w:rsidRPr="00D713CC" w:rsidRDefault="004A369D" w:rsidP="0019118E">
      <w:pPr>
        <w:pStyle w:val="ds34"/>
        <w:spacing w:line="276" w:lineRule="auto"/>
      </w:pPr>
    </w:p>
    <w:p w14:paraId="63B4DB81" w14:textId="77777777" w:rsidR="004A369D" w:rsidRPr="00D713CC" w:rsidRDefault="004A369D" w:rsidP="0019118E">
      <w:pPr>
        <w:pStyle w:val="ds34"/>
        <w:spacing w:line="276" w:lineRule="auto"/>
      </w:pPr>
    </w:p>
    <w:p w14:paraId="2C55DA67" w14:textId="77777777" w:rsidR="004A369D" w:rsidRPr="00D713CC" w:rsidRDefault="004A369D" w:rsidP="0019118E">
      <w:pPr>
        <w:pStyle w:val="ds34"/>
        <w:spacing w:line="276" w:lineRule="auto"/>
      </w:pPr>
    </w:p>
    <w:p w14:paraId="74A86287" w14:textId="77777777" w:rsidR="004A369D" w:rsidRPr="00D713CC" w:rsidRDefault="004A369D" w:rsidP="0019118E">
      <w:pPr>
        <w:pStyle w:val="ds34"/>
        <w:spacing w:line="276" w:lineRule="auto"/>
      </w:pPr>
    </w:p>
    <w:p w14:paraId="7AD8CF53" w14:textId="77777777" w:rsidR="004A369D" w:rsidRPr="00D713CC" w:rsidRDefault="004A369D" w:rsidP="0019118E">
      <w:pPr>
        <w:pStyle w:val="ds34"/>
        <w:spacing w:line="276" w:lineRule="auto"/>
      </w:pPr>
    </w:p>
    <w:p w14:paraId="6A968DC6" w14:textId="77777777" w:rsidR="004A369D" w:rsidRPr="00D713CC" w:rsidRDefault="004A369D" w:rsidP="0019118E">
      <w:pPr>
        <w:pStyle w:val="ds34"/>
        <w:spacing w:line="276" w:lineRule="auto"/>
      </w:pPr>
    </w:p>
    <w:p w14:paraId="2CC9D10D" w14:textId="77777777" w:rsidR="004A369D" w:rsidRPr="00D713CC" w:rsidRDefault="004A369D" w:rsidP="0019118E">
      <w:pPr>
        <w:pStyle w:val="ds34"/>
        <w:spacing w:line="276" w:lineRule="auto"/>
      </w:pPr>
    </w:p>
    <w:p w14:paraId="5565BDAF" w14:textId="77777777" w:rsidR="004A369D" w:rsidRPr="00D713CC" w:rsidRDefault="004A369D" w:rsidP="0019118E">
      <w:pPr>
        <w:pStyle w:val="ds34"/>
        <w:spacing w:line="276" w:lineRule="auto"/>
      </w:pPr>
    </w:p>
    <w:p w14:paraId="3B2AB3DF" w14:textId="77777777" w:rsidR="004A369D" w:rsidRPr="00D713CC" w:rsidRDefault="004A369D" w:rsidP="0019118E">
      <w:pPr>
        <w:pStyle w:val="ds34"/>
        <w:spacing w:line="276" w:lineRule="auto"/>
      </w:pPr>
    </w:p>
    <w:p w14:paraId="70434EEC" w14:textId="77777777" w:rsidR="004A369D" w:rsidRPr="00D713CC" w:rsidRDefault="004A369D" w:rsidP="0019118E">
      <w:pPr>
        <w:pStyle w:val="ds34"/>
        <w:spacing w:line="276" w:lineRule="auto"/>
      </w:pPr>
    </w:p>
    <w:p w14:paraId="61379690" w14:textId="77777777" w:rsidR="004A369D" w:rsidRPr="00D713CC" w:rsidRDefault="004A369D" w:rsidP="0019118E">
      <w:pPr>
        <w:pStyle w:val="ds34"/>
        <w:spacing w:line="276" w:lineRule="auto"/>
      </w:pPr>
    </w:p>
    <w:p w14:paraId="2C9802A2" w14:textId="77777777" w:rsidR="004A369D" w:rsidRPr="00D713CC" w:rsidRDefault="004A369D" w:rsidP="0019118E">
      <w:pPr>
        <w:pStyle w:val="ds34"/>
        <w:spacing w:line="276" w:lineRule="auto"/>
      </w:pPr>
    </w:p>
    <w:p w14:paraId="5EA9BF0A" w14:textId="77777777" w:rsidR="004A369D" w:rsidRPr="00D713CC" w:rsidRDefault="004A369D" w:rsidP="0019118E">
      <w:pPr>
        <w:pStyle w:val="ds34"/>
        <w:spacing w:line="276" w:lineRule="auto"/>
      </w:pPr>
    </w:p>
    <w:p w14:paraId="3112D9B2" w14:textId="77777777" w:rsidR="004A369D" w:rsidRPr="00D713CC" w:rsidRDefault="004A369D" w:rsidP="0019118E">
      <w:pPr>
        <w:pStyle w:val="ds34"/>
        <w:spacing w:line="276" w:lineRule="auto"/>
      </w:pPr>
    </w:p>
    <w:p w14:paraId="3B364D31" w14:textId="77777777" w:rsidR="004A369D" w:rsidRPr="00D713CC" w:rsidRDefault="004A369D" w:rsidP="0019118E">
      <w:pPr>
        <w:pStyle w:val="ds34"/>
        <w:spacing w:line="276" w:lineRule="auto"/>
      </w:pPr>
    </w:p>
    <w:p w14:paraId="2D3C2E3D" w14:textId="77777777" w:rsidR="004A369D" w:rsidRPr="00D713CC" w:rsidRDefault="004A369D" w:rsidP="0019118E">
      <w:pPr>
        <w:pStyle w:val="ds34"/>
        <w:spacing w:line="276" w:lineRule="auto"/>
      </w:pPr>
    </w:p>
    <w:p w14:paraId="78C6A10A" w14:textId="77777777" w:rsidR="004A369D" w:rsidRPr="00D713CC" w:rsidRDefault="004A369D" w:rsidP="0019118E">
      <w:pPr>
        <w:pStyle w:val="ds34"/>
        <w:spacing w:line="276" w:lineRule="auto"/>
      </w:pPr>
    </w:p>
    <w:p w14:paraId="771CF663" w14:textId="77777777" w:rsidR="004A369D" w:rsidRPr="00D713CC" w:rsidRDefault="004A369D" w:rsidP="0019118E">
      <w:pPr>
        <w:pStyle w:val="ds34"/>
        <w:spacing w:line="276" w:lineRule="auto"/>
      </w:pPr>
    </w:p>
    <w:p w14:paraId="2D253A9D" w14:textId="77777777" w:rsidR="004A369D" w:rsidRPr="00D713CC" w:rsidRDefault="004A369D" w:rsidP="0019118E">
      <w:pPr>
        <w:pStyle w:val="ds34"/>
        <w:spacing w:line="276" w:lineRule="auto"/>
      </w:pPr>
    </w:p>
    <w:p w14:paraId="08465C40" w14:textId="77777777" w:rsidR="0019118E" w:rsidRPr="00D713CC" w:rsidRDefault="0019118E" w:rsidP="0019118E">
      <w:pPr>
        <w:pStyle w:val="ds34"/>
        <w:spacing w:line="276" w:lineRule="auto"/>
      </w:pPr>
    </w:p>
    <w:p w14:paraId="0E4DB41B" w14:textId="77777777" w:rsidR="004A369D" w:rsidRPr="00D713CC" w:rsidRDefault="004A369D" w:rsidP="00B24C1B">
      <w:pPr>
        <w:pStyle w:val="Nadpismimoobsah"/>
      </w:pPr>
      <w:r w:rsidRPr="00D713CC">
        <w:t>Bibliografická citace</w:t>
      </w:r>
    </w:p>
    <w:p w14:paraId="4E8DE0A2" w14:textId="3F5E90DE" w:rsidR="00493F19" w:rsidRPr="00C85E73" w:rsidRDefault="00FB2FBC" w:rsidP="00FB2FBC">
      <w:pPr>
        <w:pStyle w:val="Prvnodstavec"/>
        <w:rPr>
          <w:color w:val="auto"/>
        </w:rPr>
      </w:pPr>
      <w:r>
        <w:rPr>
          <w:color w:val="auto"/>
        </w:rPr>
        <w:t xml:space="preserve">KUCHAŘ, V. </w:t>
      </w:r>
      <w:r>
        <w:rPr>
          <w:i/>
          <w:iCs/>
          <w:color w:val="auto"/>
        </w:rPr>
        <w:t xml:space="preserve">Experimentální softwarový </w:t>
      </w:r>
      <w:r w:rsidR="001E24DF">
        <w:rPr>
          <w:i/>
          <w:iCs/>
          <w:color w:val="auto"/>
        </w:rPr>
        <w:t>VST syntetizér na principu granulární syntézy, jehož parametry lze řídit mj. i různými vlastnostmi světelného spektra</w:t>
      </w:r>
      <w:r w:rsidR="00486E17" w:rsidRPr="00D713CC">
        <w:t xml:space="preserve">. Brno: Vysoké učení technické v Brně, Fakulta elektrotechniky a komunikačních technologií, Ústav </w:t>
      </w:r>
      <w:r>
        <w:rPr>
          <w:color w:val="auto"/>
        </w:rPr>
        <w:t>telekomunikací</w:t>
      </w:r>
      <w:r w:rsidR="00486E17" w:rsidRPr="00D713CC">
        <w:t xml:space="preserve">, </w:t>
      </w:r>
      <w:r w:rsidR="00486E17" w:rsidRPr="00FB2FBC">
        <w:rPr>
          <w:color w:val="auto"/>
        </w:rPr>
        <w:t>202</w:t>
      </w:r>
      <w:r w:rsidR="001E24DF">
        <w:rPr>
          <w:color w:val="auto"/>
        </w:rPr>
        <w:t>4</w:t>
      </w:r>
      <w:r w:rsidR="00486E17" w:rsidRPr="00D713CC">
        <w:t xml:space="preserve">. </w:t>
      </w:r>
      <w:r w:rsidR="00932E78" w:rsidRPr="001E24DF">
        <w:rPr>
          <w:color w:val="FF0000"/>
        </w:rPr>
        <w:t>28</w:t>
      </w:r>
      <w:r w:rsidR="00486E17" w:rsidRPr="00D713CC">
        <w:t xml:space="preserve"> s. </w:t>
      </w:r>
      <w:r w:rsidR="001E24DF">
        <w:rPr>
          <w:color w:val="auto"/>
        </w:rPr>
        <w:t>Bakalářská</w:t>
      </w:r>
      <w:r w:rsidR="00486E17" w:rsidRPr="00D9708A">
        <w:rPr>
          <w:color w:val="auto"/>
        </w:rPr>
        <w:t xml:space="preserve"> práce</w:t>
      </w:r>
      <w:r w:rsidR="00486E17" w:rsidRPr="00D713CC">
        <w:t xml:space="preserve">. Vedoucí práce: </w:t>
      </w:r>
      <w:r w:rsidR="00C85E73">
        <w:rPr>
          <w:color w:val="auto"/>
        </w:rPr>
        <w:t>doc. Ing. MgA. Mgr. Dan Dlouhý PhD.</w:t>
      </w:r>
    </w:p>
    <w:p w14:paraId="33EF917A" w14:textId="77777777" w:rsidR="0019118E" w:rsidRPr="00D713CC" w:rsidRDefault="0019118E" w:rsidP="0080263D">
      <w:pPr>
        <w:autoSpaceDE w:val="0"/>
        <w:autoSpaceDN w:val="0"/>
        <w:adjustRightInd w:val="0"/>
        <w:spacing w:line="240" w:lineRule="auto"/>
        <w:jc w:val="both"/>
      </w:pPr>
      <w:r w:rsidRPr="00D713CC">
        <w:br w:type="page"/>
      </w:r>
    </w:p>
    <w:p w14:paraId="370008DC" w14:textId="77777777" w:rsidR="00486E17" w:rsidRPr="00D713CC" w:rsidRDefault="00486E17" w:rsidP="00486E17">
      <w:pPr>
        <w:pStyle w:val="ds34nadpis"/>
        <w:spacing w:line="276" w:lineRule="auto"/>
        <w:jc w:val="center"/>
        <w:rPr>
          <w:sz w:val="36"/>
          <w:szCs w:val="36"/>
        </w:rPr>
      </w:pPr>
      <w:r w:rsidRPr="00D713CC">
        <w:rPr>
          <w:sz w:val="36"/>
          <w:szCs w:val="36"/>
        </w:rPr>
        <w:lastRenderedPageBreak/>
        <w:t>Prohlášení autora o původnosti díla</w:t>
      </w:r>
    </w:p>
    <w:p w14:paraId="17609FEA" w14:textId="77777777" w:rsidR="00486E17" w:rsidRPr="00D713CC" w:rsidRDefault="00486E17" w:rsidP="00486E17"/>
    <w:p w14:paraId="70E38C20" w14:textId="3F87F93C" w:rsidR="00486E17" w:rsidRPr="00E21A6A" w:rsidRDefault="00486E17" w:rsidP="000C61CD">
      <w:pPr>
        <w:tabs>
          <w:tab w:val="left" w:pos="4395"/>
        </w:tabs>
        <w:autoSpaceDE w:val="0"/>
        <w:autoSpaceDN w:val="0"/>
        <w:adjustRightInd w:val="0"/>
        <w:rPr>
          <w:b/>
          <w:iCs/>
        </w:rPr>
      </w:pPr>
      <w:r w:rsidRPr="00D713CC">
        <w:rPr>
          <w:b/>
        </w:rPr>
        <w:t>Jméno a příjmení studenta:</w:t>
      </w:r>
      <w:r w:rsidR="000C61CD" w:rsidRPr="00D713CC">
        <w:rPr>
          <w:b/>
        </w:rPr>
        <w:tab/>
      </w:r>
      <w:r w:rsidR="00E21A6A">
        <w:rPr>
          <w:iCs/>
        </w:rPr>
        <w:t>Vojtěch Kuchař</w:t>
      </w:r>
    </w:p>
    <w:p w14:paraId="6483A9B3" w14:textId="77777777" w:rsidR="00486E17" w:rsidRPr="00D713CC" w:rsidRDefault="00486E17" w:rsidP="000C61CD">
      <w:pPr>
        <w:tabs>
          <w:tab w:val="left" w:pos="4395"/>
        </w:tabs>
        <w:autoSpaceDE w:val="0"/>
        <w:autoSpaceDN w:val="0"/>
        <w:adjustRightInd w:val="0"/>
      </w:pPr>
    </w:p>
    <w:p w14:paraId="2A121E75" w14:textId="503EED14" w:rsidR="00486E17" w:rsidRPr="00E21A6A" w:rsidRDefault="00486E17" w:rsidP="000C61CD">
      <w:pPr>
        <w:tabs>
          <w:tab w:val="left" w:pos="4395"/>
        </w:tabs>
        <w:autoSpaceDE w:val="0"/>
        <w:autoSpaceDN w:val="0"/>
        <w:adjustRightInd w:val="0"/>
        <w:rPr>
          <w:b/>
          <w:iCs/>
        </w:rPr>
      </w:pPr>
      <w:r w:rsidRPr="00D713CC">
        <w:rPr>
          <w:b/>
        </w:rPr>
        <w:t>VUT ID studenta:</w:t>
      </w:r>
      <w:r w:rsidRPr="00D713CC">
        <w:rPr>
          <w:b/>
        </w:rPr>
        <w:tab/>
      </w:r>
      <w:r w:rsidR="00E21A6A">
        <w:rPr>
          <w:iCs/>
        </w:rPr>
        <w:t>240173</w:t>
      </w:r>
    </w:p>
    <w:p w14:paraId="14272D99" w14:textId="77777777" w:rsidR="00486E17" w:rsidRPr="00D713CC" w:rsidRDefault="00486E17" w:rsidP="000C61CD">
      <w:pPr>
        <w:tabs>
          <w:tab w:val="left" w:pos="4395"/>
        </w:tabs>
        <w:autoSpaceDE w:val="0"/>
        <w:autoSpaceDN w:val="0"/>
        <w:adjustRightInd w:val="0"/>
      </w:pPr>
    </w:p>
    <w:p w14:paraId="3E0CF7CF" w14:textId="7260A8B9" w:rsidR="00486E17" w:rsidRPr="00E21A6A" w:rsidRDefault="00486E17" w:rsidP="000C61CD">
      <w:pPr>
        <w:tabs>
          <w:tab w:val="left" w:pos="4395"/>
        </w:tabs>
        <w:autoSpaceDE w:val="0"/>
        <w:autoSpaceDN w:val="0"/>
        <w:adjustRightInd w:val="0"/>
        <w:rPr>
          <w:iCs/>
        </w:rPr>
      </w:pPr>
      <w:r w:rsidRPr="00D713CC">
        <w:rPr>
          <w:b/>
        </w:rPr>
        <w:t xml:space="preserve">Typ práce: </w:t>
      </w:r>
      <w:r w:rsidRPr="00D713CC">
        <w:rPr>
          <w:b/>
        </w:rPr>
        <w:tab/>
      </w:r>
      <w:r w:rsidR="005709A4">
        <w:rPr>
          <w:iCs/>
        </w:rPr>
        <w:t>Bakalářská</w:t>
      </w:r>
      <w:r w:rsidR="00E21A6A">
        <w:rPr>
          <w:iCs/>
        </w:rPr>
        <w:t xml:space="preserve"> práce</w:t>
      </w:r>
    </w:p>
    <w:p w14:paraId="128BA701" w14:textId="77777777" w:rsidR="00486E17" w:rsidRPr="00D713CC" w:rsidRDefault="00486E17" w:rsidP="000C61CD">
      <w:pPr>
        <w:tabs>
          <w:tab w:val="left" w:pos="4395"/>
        </w:tabs>
        <w:autoSpaceDE w:val="0"/>
        <w:autoSpaceDN w:val="0"/>
        <w:adjustRightInd w:val="0"/>
        <w:rPr>
          <w:b/>
        </w:rPr>
      </w:pPr>
    </w:p>
    <w:p w14:paraId="12928CEF" w14:textId="58DD4FF0" w:rsidR="00486E17" w:rsidRPr="008B6CBB" w:rsidRDefault="00486E17" w:rsidP="000C61CD">
      <w:pPr>
        <w:tabs>
          <w:tab w:val="left" w:pos="4395"/>
        </w:tabs>
        <w:autoSpaceDE w:val="0"/>
        <w:autoSpaceDN w:val="0"/>
        <w:adjustRightInd w:val="0"/>
        <w:rPr>
          <w:b/>
          <w:iCs/>
        </w:rPr>
      </w:pPr>
      <w:r w:rsidRPr="00D713CC">
        <w:rPr>
          <w:b/>
        </w:rPr>
        <w:t>Akademický rok:</w:t>
      </w:r>
      <w:r w:rsidRPr="00D713CC">
        <w:rPr>
          <w:b/>
        </w:rPr>
        <w:tab/>
      </w:r>
      <w:r w:rsidR="008B6CBB">
        <w:rPr>
          <w:iCs/>
        </w:rPr>
        <w:t>2023/2024</w:t>
      </w:r>
    </w:p>
    <w:p w14:paraId="1B356FD0" w14:textId="77777777" w:rsidR="00486E17" w:rsidRPr="00D713CC" w:rsidRDefault="00486E17" w:rsidP="000C61CD">
      <w:pPr>
        <w:tabs>
          <w:tab w:val="left" w:pos="4395"/>
        </w:tabs>
        <w:autoSpaceDE w:val="0"/>
        <w:autoSpaceDN w:val="0"/>
        <w:adjustRightInd w:val="0"/>
        <w:rPr>
          <w:b/>
        </w:rPr>
      </w:pPr>
    </w:p>
    <w:p w14:paraId="6C0F40DF" w14:textId="6407289C" w:rsidR="00486E17" w:rsidRPr="004B6B15" w:rsidRDefault="00486E17" w:rsidP="00602EBC">
      <w:pPr>
        <w:tabs>
          <w:tab w:val="left" w:pos="4395"/>
        </w:tabs>
        <w:autoSpaceDE w:val="0"/>
        <w:autoSpaceDN w:val="0"/>
        <w:adjustRightInd w:val="0"/>
        <w:ind w:left="4389" w:hanging="4032"/>
        <w:rPr>
          <w:iCs/>
        </w:rPr>
      </w:pPr>
      <w:r w:rsidRPr="00D713CC">
        <w:rPr>
          <w:b/>
        </w:rPr>
        <w:t>Téma závěrečné práce:</w:t>
      </w:r>
      <w:r w:rsidRPr="00D713CC">
        <w:rPr>
          <w:b/>
        </w:rPr>
        <w:tab/>
      </w:r>
      <w:r w:rsidR="004B6B15">
        <w:rPr>
          <w:iCs/>
        </w:rPr>
        <w:t xml:space="preserve">Experimentální softwarový </w:t>
      </w:r>
      <w:r w:rsidR="005709A4">
        <w:rPr>
          <w:iCs/>
        </w:rPr>
        <w:t>VST syntetizér na principu granulární syntézy, jehož parametry lze řídit mj. i různými vlastnostmi světelného spektra</w:t>
      </w:r>
    </w:p>
    <w:p w14:paraId="2038A1B3" w14:textId="77777777" w:rsidR="00486E17" w:rsidRPr="00D713CC" w:rsidRDefault="00486E17" w:rsidP="00486E17">
      <w:pPr>
        <w:autoSpaceDE w:val="0"/>
        <w:autoSpaceDN w:val="0"/>
        <w:adjustRightInd w:val="0"/>
        <w:rPr>
          <w:b/>
        </w:rPr>
      </w:pPr>
    </w:p>
    <w:p w14:paraId="37A01F14" w14:textId="77777777" w:rsidR="000C61CD" w:rsidRPr="00D713CC" w:rsidRDefault="000C61CD" w:rsidP="00486E17">
      <w:pPr>
        <w:autoSpaceDE w:val="0"/>
        <w:autoSpaceDN w:val="0"/>
        <w:adjustRightInd w:val="0"/>
      </w:pPr>
    </w:p>
    <w:p w14:paraId="14D50DF2" w14:textId="77777777" w:rsidR="000C61CD" w:rsidRPr="00D713CC" w:rsidRDefault="000C61CD" w:rsidP="00486E17">
      <w:pPr>
        <w:autoSpaceDE w:val="0"/>
        <w:autoSpaceDN w:val="0"/>
        <w:adjustRightInd w:val="0"/>
      </w:pPr>
    </w:p>
    <w:p w14:paraId="4C84C1EC" w14:textId="77777777" w:rsidR="000C61CD" w:rsidRPr="00D713CC" w:rsidRDefault="000C61CD" w:rsidP="00486E17">
      <w:pPr>
        <w:autoSpaceDE w:val="0"/>
        <w:autoSpaceDN w:val="0"/>
        <w:adjustRightInd w:val="0"/>
      </w:pPr>
    </w:p>
    <w:p w14:paraId="1C105FBD" w14:textId="77777777" w:rsidR="000C61CD" w:rsidRDefault="00486E17" w:rsidP="002A624C">
      <w:pPr>
        <w:pStyle w:val="Prvnodstavec"/>
      </w:pPr>
      <w:r w:rsidRPr="00D713CC">
        <w:t>Prohlašuji, že svou závěrečnou práci jsem vypracoval samostatně pod vedením vedoucí/ho závěrečné práce a s použitím odborné literatury a dalších informačních zdrojů, které jsou všechny citovány v práci a uvedeny v seznamu literatury na konci práce.</w:t>
      </w:r>
    </w:p>
    <w:p w14:paraId="3B35A9CE" w14:textId="77777777" w:rsidR="00F96216" w:rsidRPr="00F96216" w:rsidRDefault="00F96216" w:rsidP="002A624C">
      <w:pPr>
        <w:pStyle w:val="Prvnodstavec"/>
      </w:pPr>
    </w:p>
    <w:p w14:paraId="14C01D01" w14:textId="77777777" w:rsidR="00486E17" w:rsidRPr="00D713CC" w:rsidRDefault="00486E17" w:rsidP="002A624C">
      <w:pPr>
        <w:pStyle w:val="Prvnodstavec"/>
      </w:pPr>
      <w:r w:rsidRPr="00D713CC">
        <w:t xml:space="preserve">Jako autor uvedené závěrečné práce dále prohlašuji, že v souvislosti s vytvořením této závěrečné práce jsem neporušil autorská práva třetích osob, zejména jsem nezasáhl nedovoleným způsobem do cizích autorských práv osobnostních a jsem si plně vědom následků porušení ustanovení § </w:t>
      </w:r>
      <w:smartTag w:uri="urn:schemas-microsoft-com:office:smarttags" w:element="metricconverter">
        <w:smartTagPr>
          <w:attr w:name="ProductID" w:val="11 a"/>
        </w:smartTagPr>
        <w:r w:rsidRPr="00D713CC">
          <w:t>11 a</w:t>
        </w:r>
      </w:smartTag>
      <w:r w:rsidRPr="00D713CC">
        <w:t xml:space="preserve"> následujících autorského zákona č. 121/2000 Sb., včetně možných trestněprávních důsledků vyplývajících z ustanovení části druhé, hlavy VI. díl 4 Trestního zákoníku č. 40/2009 Sb.</w:t>
      </w:r>
    </w:p>
    <w:p w14:paraId="292568AF" w14:textId="77777777" w:rsidR="00486E17" w:rsidRPr="00D713CC" w:rsidRDefault="00486E17" w:rsidP="00486E17">
      <w:pPr>
        <w:pStyle w:val="Prosttext"/>
        <w:rPr>
          <w:rFonts w:ascii="Times New Roman" w:hAnsi="Times New Roman"/>
          <w:sz w:val="24"/>
        </w:rPr>
      </w:pPr>
    </w:p>
    <w:p w14:paraId="1B2DD9B1" w14:textId="77777777" w:rsidR="00486E17" w:rsidRPr="00D713CC" w:rsidRDefault="00486E17" w:rsidP="00486E17">
      <w:pPr>
        <w:pStyle w:val="Prosttext"/>
        <w:rPr>
          <w:rFonts w:ascii="Times New Roman" w:hAnsi="Times New Roman"/>
          <w:sz w:val="24"/>
        </w:rPr>
      </w:pPr>
    </w:p>
    <w:p w14:paraId="49052627" w14:textId="77777777" w:rsidR="00486E17" w:rsidRPr="00D713CC" w:rsidRDefault="00486E17" w:rsidP="00486E17">
      <w:pPr>
        <w:pStyle w:val="Prosttext"/>
        <w:rPr>
          <w:rFonts w:ascii="Times New Roman" w:hAnsi="Times New Roman"/>
          <w:sz w:val="24"/>
        </w:rPr>
      </w:pPr>
      <w:r w:rsidRPr="00D713CC">
        <w:rPr>
          <w:rFonts w:ascii="Times New Roman" w:hAnsi="Times New Roman"/>
        </w:rPr>
        <w:t>.</w:t>
      </w:r>
    </w:p>
    <w:p w14:paraId="6595919D" w14:textId="1ED41D2C" w:rsidR="00486E17" w:rsidRPr="00D713CC" w:rsidRDefault="00486E17" w:rsidP="00C42281">
      <w:pPr>
        <w:pStyle w:val="Prosttext"/>
        <w:tabs>
          <w:tab w:val="left" w:pos="4962"/>
          <w:tab w:val="left" w:leader="hyphen" w:pos="8222"/>
        </w:tabs>
        <w:rPr>
          <w:rFonts w:ascii="Times New Roman" w:hAnsi="Times New Roman"/>
          <w:sz w:val="24"/>
        </w:rPr>
      </w:pPr>
      <w:r w:rsidRPr="00D713CC">
        <w:rPr>
          <w:rFonts w:ascii="Times New Roman" w:hAnsi="Times New Roman"/>
          <w:sz w:val="24"/>
        </w:rPr>
        <w:t>V Brně dne:</w:t>
      </w:r>
      <w:r w:rsidRPr="00D713CC">
        <w:rPr>
          <w:rFonts w:ascii="Times New Roman" w:hAnsi="Times New Roman"/>
          <w:color w:val="FF0000"/>
          <w:sz w:val="24"/>
        </w:rPr>
        <w:t xml:space="preserve"> </w:t>
      </w:r>
      <w:r w:rsidR="00A60F3D">
        <w:rPr>
          <w:rFonts w:ascii="Times New Roman" w:hAnsi="Times New Roman"/>
          <w:bCs/>
          <w:iCs/>
          <w:sz w:val="24"/>
        </w:rPr>
        <w:t>28</w:t>
      </w:r>
      <w:r w:rsidR="002D7F62" w:rsidRPr="002D7F62">
        <w:rPr>
          <w:rFonts w:ascii="Times New Roman" w:hAnsi="Times New Roman"/>
          <w:bCs/>
          <w:iCs/>
          <w:sz w:val="24"/>
        </w:rPr>
        <w:t xml:space="preserve">. </w:t>
      </w:r>
      <w:r w:rsidR="00A60F3D">
        <w:rPr>
          <w:rFonts w:ascii="Times New Roman" w:hAnsi="Times New Roman"/>
          <w:bCs/>
          <w:iCs/>
          <w:sz w:val="24"/>
        </w:rPr>
        <w:t>května</w:t>
      </w:r>
      <w:r w:rsidR="002D7F62" w:rsidRPr="002D7F62">
        <w:rPr>
          <w:rFonts w:ascii="Times New Roman" w:hAnsi="Times New Roman"/>
          <w:bCs/>
          <w:iCs/>
          <w:sz w:val="24"/>
        </w:rPr>
        <w:t xml:space="preserve"> 202</w:t>
      </w:r>
      <w:r w:rsidR="00A60F3D">
        <w:rPr>
          <w:rFonts w:ascii="Times New Roman" w:hAnsi="Times New Roman"/>
          <w:bCs/>
          <w:iCs/>
          <w:sz w:val="24"/>
        </w:rPr>
        <w:t>4</w:t>
      </w:r>
      <w:r w:rsidRPr="00D713CC">
        <w:rPr>
          <w:rFonts w:ascii="Times New Roman" w:hAnsi="Times New Roman"/>
          <w:sz w:val="24"/>
        </w:rPr>
        <w:tab/>
      </w:r>
      <w:r w:rsidR="00C42281" w:rsidRPr="00D713CC">
        <w:rPr>
          <w:rFonts w:ascii="Times New Roman" w:hAnsi="Times New Roman"/>
          <w:sz w:val="24"/>
        </w:rPr>
        <w:tab/>
      </w:r>
    </w:p>
    <w:p w14:paraId="36002002" w14:textId="77777777" w:rsidR="00486E17" w:rsidRPr="00D713CC" w:rsidRDefault="00C42281" w:rsidP="00C42281">
      <w:pPr>
        <w:pStyle w:val="Prosttext"/>
        <w:tabs>
          <w:tab w:val="center" w:pos="6804"/>
        </w:tabs>
        <w:ind w:firstLine="352"/>
        <w:rPr>
          <w:rFonts w:ascii="Times New Roman" w:hAnsi="Times New Roman"/>
          <w:sz w:val="24"/>
        </w:rPr>
      </w:pPr>
      <w:r w:rsidRPr="00D713CC">
        <w:rPr>
          <w:rFonts w:ascii="Times New Roman" w:hAnsi="Times New Roman"/>
          <w:sz w:val="24"/>
        </w:rPr>
        <w:tab/>
        <w:t>p</w:t>
      </w:r>
      <w:r w:rsidR="00486E17" w:rsidRPr="00D713CC">
        <w:rPr>
          <w:rFonts w:ascii="Times New Roman" w:hAnsi="Times New Roman"/>
          <w:sz w:val="24"/>
        </w:rPr>
        <w:t>odpis autora</w:t>
      </w:r>
    </w:p>
    <w:p w14:paraId="3DD8BCC0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  <w:r w:rsidRPr="00D713CC">
        <w:rPr>
          <w:lang w:val="cs-CZ"/>
        </w:rPr>
        <w:br w:type="page"/>
      </w:r>
    </w:p>
    <w:p w14:paraId="3ECDEB4A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7CC8520B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2C0059DF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24848CD1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0C1AE860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7F51520F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6DC60993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616A3D9E" w14:textId="77777777" w:rsidR="000C61CD" w:rsidRPr="00D713CC" w:rsidRDefault="000C61CD" w:rsidP="0019118E">
      <w:pPr>
        <w:pStyle w:val="ds2"/>
        <w:spacing w:line="276" w:lineRule="auto"/>
        <w:rPr>
          <w:lang w:val="cs-CZ"/>
        </w:rPr>
      </w:pPr>
    </w:p>
    <w:p w14:paraId="43CAC1EC" w14:textId="77777777" w:rsidR="000C61CD" w:rsidRPr="00D713CC" w:rsidRDefault="000C61CD" w:rsidP="0019118E">
      <w:pPr>
        <w:pStyle w:val="ds2"/>
        <w:spacing w:line="276" w:lineRule="auto"/>
        <w:rPr>
          <w:lang w:val="cs-CZ"/>
        </w:rPr>
      </w:pPr>
    </w:p>
    <w:p w14:paraId="547E474F" w14:textId="77777777" w:rsidR="000C61CD" w:rsidRPr="00D713CC" w:rsidRDefault="000C61CD" w:rsidP="0019118E">
      <w:pPr>
        <w:pStyle w:val="ds2"/>
        <w:spacing w:line="276" w:lineRule="auto"/>
        <w:rPr>
          <w:lang w:val="cs-CZ"/>
        </w:rPr>
      </w:pPr>
    </w:p>
    <w:p w14:paraId="0B8293F8" w14:textId="77777777" w:rsidR="000C61CD" w:rsidRPr="00D713CC" w:rsidRDefault="000C61CD" w:rsidP="0019118E">
      <w:pPr>
        <w:pStyle w:val="ds2"/>
        <w:spacing w:line="276" w:lineRule="auto"/>
        <w:rPr>
          <w:lang w:val="cs-CZ"/>
        </w:rPr>
      </w:pPr>
    </w:p>
    <w:p w14:paraId="2B7344A5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001D4696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7E299765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1CA1F2A9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0BE6EDBA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353AB21E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27CFEF8F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6F25FF70" w14:textId="77777777" w:rsidR="00C42281" w:rsidRPr="00D713CC" w:rsidRDefault="00C42281" w:rsidP="0019118E">
      <w:pPr>
        <w:pStyle w:val="ds2"/>
        <w:spacing w:line="276" w:lineRule="auto"/>
        <w:rPr>
          <w:lang w:val="cs-CZ"/>
        </w:rPr>
      </w:pPr>
    </w:p>
    <w:p w14:paraId="1FC55843" w14:textId="77777777" w:rsidR="00C42281" w:rsidRPr="00D713CC" w:rsidRDefault="00C42281" w:rsidP="0019118E">
      <w:pPr>
        <w:pStyle w:val="ds2"/>
        <w:spacing w:line="276" w:lineRule="auto"/>
        <w:rPr>
          <w:lang w:val="cs-CZ"/>
        </w:rPr>
      </w:pPr>
    </w:p>
    <w:p w14:paraId="70D7BD75" w14:textId="77777777" w:rsidR="00C42281" w:rsidRPr="00D713CC" w:rsidRDefault="00C42281" w:rsidP="0019118E">
      <w:pPr>
        <w:pStyle w:val="ds2"/>
        <w:spacing w:line="276" w:lineRule="auto"/>
        <w:rPr>
          <w:lang w:val="cs-CZ"/>
        </w:rPr>
      </w:pPr>
    </w:p>
    <w:p w14:paraId="1F8C1769" w14:textId="77777777" w:rsidR="00C42281" w:rsidRPr="00D713CC" w:rsidRDefault="00C42281" w:rsidP="0019118E">
      <w:pPr>
        <w:pStyle w:val="ds2"/>
        <w:spacing w:line="276" w:lineRule="auto"/>
        <w:rPr>
          <w:lang w:val="cs-CZ"/>
        </w:rPr>
      </w:pPr>
    </w:p>
    <w:p w14:paraId="5C6ACBD1" w14:textId="77777777" w:rsidR="00C42281" w:rsidRPr="00D713CC" w:rsidRDefault="00C42281" w:rsidP="0019118E">
      <w:pPr>
        <w:pStyle w:val="ds2"/>
        <w:spacing w:line="276" w:lineRule="auto"/>
        <w:rPr>
          <w:lang w:val="cs-CZ"/>
        </w:rPr>
      </w:pPr>
    </w:p>
    <w:p w14:paraId="081A055E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694CA4F6" w14:textId="77777777" w:rsidR="00A86523" w:rsidRPr="00D713CC" w:rsidRDefault="00A86523" w:rsidP="0019118E">
      <w:pPr>
        <w:pStyle w:val="ds2"/>
        <w:spacing w:line="276" w:lineRule="auto"/>
        <w:rPr>
          <w:lang w:val="cs-CZ"/>
        </w:rPr>
      </w:pPr>
    </w:p>
    <w:p w14:paraId="3C616BF3" w14:textId="77777777" w:rsidR="00A86523" w:rsidRDefault="00A86523" w:rsidP="0019118E">
      <w:pPr>
        <w:pStyle w:val="ds2"/>
        <w:spacing w:line="276" w:lineRule="auto"/>
        <w:rPr>
          <w:lang w:val="cs-CZ"/>
        </w:rPr>
      </w:pPr>
    </w:p>
    <w:p w14:paraId="5ABF669A" w14:textId="77777777" w:rsidR="001B42B5" w:rsidRDefault="001B42B5" w:rsidP="0019118E">
      <w:pPr>
        <w:pStyle w:val="ds2"/>
        <w:spacing w:line="276" w:lineRule="auto"/>
        <w:rPr>
          <w:lang w:val="cs-CZ"/>
        </w:rPr>
      </w:pPr>
    </w:p>
    <w:p w14:paraId="766DEF01" w14:textId="77777777" w:rsidR="001B42B5" w:rsidRDefault="001B42B5" w:rsidP="0019118E">
      <w:pPr>
        <w:pStyle w:val="ds2"/>
        <w:spacing w:line="276" w:lineRule="auto"/>
        <w:rPr>
          <w:lang w:val="cs-CZ"/>
        </w:rPr>
      </w:pPr>
    </w:p>
    <w:p w14:paraId="5A1478A1" w14:textId="77777777" w:rsidR="001B42B5" w:rsidRDefault="001B42B5" w:rsidP="0019118E">
      <w:pPr>
        <w:pStyle w:val="ds2"/>
        <w:spacing w:line="276" w:lineRule="auto"/>
        <w:rPr>
          <w:lang w:val="cs-CZ"/>
        </w:rPr>
      </w:pPr>
    </w:p>
    <w:p w14:paraId="528AFAFB" w14:textId="77777777" w:rsidR="001B42B5" w:rsidRDefault="001B42B5" w:rsidP="0019118E">
      <w:pPr>
        <w:pStyle w:val="ds2"/>
        <w:spacing w:line="276" w:lineRule="auto"/>
        <w:rPr>
          <w:lang w:val="cs-CZ"/>
        </w:rPr>
      </w:pPr>
    </w:p>
    <w:p w14:paraId="29DB5735" w14:textId="77777777" w:rsidR="001B42B5" w:rsidRDefault="001B42B5" w:rsidP="00062B7B">
      <w:pPr>
        <w:pStyle w:val="ds2"/>
        <w:spacing w:line="276" w:lineRule="auto"/>
        <w:ind w:left="0"/>
        <w:rPr>
          <w:lang w:val="cs-CZ"/>
        </w:rPr>
      </w:pPr>
    </w:p>
    <w:p w14:paraId="38F62EBC" w14:textId="77777777" w:rsidR="001B42B5" w:rsidRPr="00D713CC" w:rsidRDefault="001B42B5" w:rsidP="0019118E">
      <w:pPr>
        <w:pStyle w:val="ds2"/>
        <w:spacing w:line="276" w:lineRule="auto"/>
        <w:rPr>
          <w:lang w:val="cs-CZ"/>
        </w:rPr>
      </w:pPr>
    </w:p>
    <w:p w14:paraId="0077296A" w14:textId="4A717819" w:rsidR="00A86523" w:rsidRPr="00D713CC" w:rsidRDefault="00A86523" w:rsidP="00B24C1B">
      <w:pPr>
        <w:pStyle w:val="Nadpismimoobsah"/>
      </w:pPr>
      <w:r w:rsidRPr="00D713CC">
        <w:t>Poděkování</w:t>
      </w:r>
    </w:p>
    <w:p w14:paraId="61FD4323" w14:textId="1B255CE9" w:rsidR="000C61CD" w:rsidRPr="001B42B5" w:rsidRDefault="00EB5507" w:rsidP="001B42B5">
      <w:pPr>
        <w:pStyle w:val="Prvnodstavec"/>
      </w:pPr>
      <w:r>
        <w:rPr>
          <w:color w:val="auto"/>
        </w:rPr>
        <w:t xml:space="preserve">Děkuji </w:t>
      </w:r>
      <w:r w:rsidR="00D130AC">
        <w:rPr>
          <w:color w:val="auto"/>
        </w:rPr>
        <w:t xml:space="preserve">vedoucímu semestrální práce doc. Ing. MgA. Mgr. Danu Dlouhému PhD. </w:t>
      </w:r>
      <w:r w:rsidR="001B29A7">
        <w:rPr>
          <w:color w:val="auto"/>
        </w:rPr>
        <w:t>za cenné rady, postřehy</w:t>
      </w:r>
      <w:r w:rsidR="007D3993">
        <w:rPr>
          <w:color w:val="auto"/>
        </w:rPr>
        <w:t>, pomoc a zejména trpělivost</w:t>
      </w:r>
      <w:r w:rsidR="003438CB">
        <w:rPr>
          <w:color w:val="auto"/>
        </w:rPr>
        <w:t xml:space="preserve"> a pohotovost</w:t>
      </w:r>
      <w:r w:rsidR="007D3993">
        <w:rPr>
          <w:color w:val="auto"/>
        </w:rPr>
        <w:t xml:space="preserve"> </w:t>
      </w:r>
      <w:r w:rsidR="00671D23">
        <w:rPr>
          <w:color w:val="auto"/>
        </w:rPr>
        <w:t xml:space="preserve">při </w:t>
      </w:r>
      <w:r w:rsidR="00F25A2F">
        <w:rPr>
          <w:color w:val="auto"/>
        </w:rPr>
        <w:t>konzultacích</w:t>
      </w:r>
      <w:r w:rsidR="00232A89">
        <w:rPr>
          <w:color w:val="auto"/>
        </w:rPr>
        <w:t xml:space="preserve"> mé</w:t>
      </w:r>
      <w:r w:rsidR="00F9560C">
        <w:rPr>
          <w:color w:val="auto"/>
        </w:rPr>
        <w:t xml:space="preserve"> bakalářské práce. </w:t>
      </w:r>
      <w:r w:rsidR="00062B7B">
        <w:rPr>
          <w:color w:val="auto"/>
        </w:rPr>
        <w:t>Dále bych rád poděkoval Bc. Mojmíru Kyjonkovi za užitečné rady v oblasti programování</w:t>
      </w:r>
      <w:r w:rsidR="0018150F">
        <w:rPr>
          <w:color w:val="auto"/>
        </w:rPr>
        <w:t xml:space="preserve"> </w:t>
      </w:r>
      <w:r w:rsidR="00DA68C1">
        <w:rPr>
          <w:color w:val="auto"/>
        </w:rPr>
        <w:t>a algoritmizace</w:t>
      </w:r>
      <w:r w:rsidR="0018150F">
        <w:rPr>
          <w:color w:val="auto"/>
        </w:rPr>
        <w:t>.</w:t>
      </w:r>
    </w:p>
    <w:p w14:paraId="4C0590F9" w14:textId="77777777" w:rsidR="00F963B0" w:rsidRPr="00D713CC" w:rsidRDefault="00F963B0" w:rsidP="00F963B0">
      <w:pPr>
        <w:pStyle w:val="Prosttext"/>
        <w:jc w:val="both"/>
        <w:rPr>
          <w:rFonts w:ascii="Times New Roman" w:hAnsi="Times New Roman"/>
          <w:sz w:val="24"/>
        </w:rPr>
      </w:pPr>
    </w:p>
    <w:p w14:paraId="0C977295" w14:textId="77777777" w:rsidR="00F963B0" w:rsidRPr="00D713CC" w:rsidRDefault="00F963B0" w:rsidP="00F963B0">
      <w:pPr>
        <w:pStyle w:val="Prosttext"/>
        <w:rPr>
          <w:rFonts w:ascii="Times New Roman" w:hAnsi="Times New Roman"/>
          <w:sz w:val="24"/>
        </w:rPr>
      </w:pPr>
    </w:p>
    <w:p w14:paraId="2913749A" w14:textId="2BB74913" w:rsidR="006069E4" w:rsidRPr="00D713CC" w:rsidRDefault="006069E4" w:rsidP="006069E4">
      <w:pPr>
        <w:pStyle w:val="Prosttext"/>
        <w:tabs>
          <w:tab w:val="left" w:pos="4962"/>
          <w:tab w:val="left" w:leader="hyphen" w:pos="8222"/>
        </w:tabs>
        <w:rPr>
          <w:rFonts w:ascii="Times New Roman" w:hAnsi="Times New Roman"/>
          <w:sz w:val="24"/>
        </w:rPr>
      </w:pPr>
      <w:r w:rsidRPr="00D713CC">
        <w:rPr>
          <w:rFonts w:ascii="Times New Roman" w:hAnsi="Times New Roman"/>
          <w:sz w:val="24"/>
        </w:rPr>
        <w:t>V Brně dne:</w:t>
      </w:r>
      <w:r w:rsidRPr="00D713CC">
        <w:rPr>
          <w:rFonts w:ascii="Times New Roman" w:hAnsi="Times New Roman"/>
          <w:color w:val="FF0000"/>
          <w:sz w:val="24"/>
        </w:rPr>
        <w:t xml:space="preserve"> </w:t>
      </w:r>
      <w:r w:rsidR="00F9560C">
        <w:rPr>
          <w:rFonts w:ascii="Times New Roman" w:hAnsi="Times New Roman"/>
          <w:bCs/>
          <w:iCs/>
          <w:sz w:val="24"/>
        </w:rPr>
        <w:t>28</w:t>
      </w:r>
      <w:r w:rsidRPr="00D40779">
        <w:rPr>
          <w:rFonts w:ascii="Times New Roman" w:hAnsi="Times New Roman"/>
          <w:bCs/>
          <w:iCs/>
          <w:sz w:val="24"/>
        </w:rPr>
        <w:t xml:space="preserve">. </w:t>
      </w:r>
      <w:r w:rsidR="00F9560C">
        <w:rPr>
          <w:rFonts w:ascii="Times New Roman" w:hAnsi="Times New Roman"/>
          <w:bCs/>
          <w:iCs/>
          <w:sz w:val="24"/>
        </w:rPr>
        <w:t>května</w:t>
      </w:r>
      <w:r w:rsidRPr="00D40779">
        <w:rPr>
          <w:rFonts w:ascii="Times New Roman" w:hAnsi="Times New Roman"/>
          <w:bCs/>
          <w:iCs/>
          <w:sz w:val="24"/>
        </w:rPr>
        <w:t xml:space="preserve"> 202</w:t>
      </w:r>
      <w:r w:rsidR="00F9560C">
        <w:rPr>
          <w:rFonts w:ascii="Times New Roman" w:hAnsi="Times New Roman"/>
          <w:bCs/>
          <w:iCs/>
          <w:sz w:val="24"/>
        </w:rPr>
        <w:t>4</w:t>
      </w:r>
      <w:r w:rsidRPr="00D713CC">
        <w:rPr>
          <w:rFonts w:ascii="Times New Roman" w:hAnsi="Times New Roman"/>
          <w:sz w:val="24"/>
        </w:rPr>
        <w:tab/>
      </w:r>
      <w:r w:rsidRPr="00D713CC">
        <w:rPr>
          <w:rFonts w:ascii="Times New Roman" w:hAnsi="Times New Roman"/>
          <w:sz w:val="24"/>
        </w:rPr>
        <w:tab/>
      </w:r>
    </w:p>
    <w:p w14:paraId="6A6D13CE" w14:textId="77777777" w:rsidR="006069E4" w:rsidRPr="00D713CC" w:rsidRDefault="006069E4" w:rsidP="006069E4">
      <w:pPr>
        <w:pStyle w:val="Prosttext"/>
        <w:tabs>
          <w:tab w:val="center" w:pos="6804"/>
        </w:tabs>
        <w:ind w:firstLine="352"/>
        <w:rPr>
          <w:rFonts w:ascii="Times New Roman" w:hAnsi="Times New Roman"/>
          <w:sz w:val="24"/>
        </w:rPr>
      </w:pPr>
      <w:r w:rsidRPr="00D713CC">
        <w:rPr>
          <w:rFonts w:ascii="Times New Roman" w:hAnsi="Times New Roman"/>
          <w:sz w:val="24"/>
        </w:rPr>
        <w:tab/>
        <w:t>podpis autora</w:t>
      </w:r>
    </w:p>
    <w:p w14:paraId="3EFD13BD" w14:textId="77777777" w:rsidR="00515980" w:rsidRPr="00D713CC" w:rsidRDefault="00515980" w:rsidP="00F918FB">
      <w:pPr>
        <w:ind w:left="0"/>
        <w:sectPr w:rsidR="00515980" w:rsidRPr="00D713CC" w:rsidSect="00515980">
          <w:footerReference w:type="default" r:id="rId9"/>
          <w:pgSz w:w="11906" w:h="16838"/>
          <w:pgMar w:top="1701" w:right="1418" w:bottom="1701" w:left="1418" w:header="709" w:footer="709" w:gutter="567"/>
          <w:pgNumType w:start="3"/>
          <w:cols w:space="708"/>
          <w:titlePg/>
          <w:docGrid w:linePitch="360"/>
        </w:sectPr>
      </w:pPr>
      <w:bookmarkStart w:id="0" w:name="_Toc100936461"/>
      <w:bookmarkStart w:id="1" w:name="_Toc101325787"/>
    </w:p>
    <w:p w14:paraId="0DEB1201" w14:textId="77777777" w:rsidR="00BD1195" w:rsidRPr="00D713CC" w:rsidRDefault="00515980" w:rsidP="00967347">
      <w:pPr>
        <w:pStyle w:val="Nadpismimoobsah"/>
      </w:pPr>
      <w:r w:rsidRPr="00D713CC">
        <w:lastRenderedPageBreak/>
        <w:t>O</w:t>
      </w:r>
      <w:r w:rsidR="00B01531" w:rsidRPr="00D713CC">
        <w:t>bsah</w:t>
      </w:r>
    </w:p>
    <w:p w14:paraId="68178302" w14:textId="243A683D" w:rsidR="0045578B" w:rsidRDefault="00B770EF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r>
        <w:rPr>
          <w:rFonts w:asciiTheme="majorHAnsi" w:hAnsiTheme="majorHAnsi" w:cstheme="majorHAnsi"/>
          <w:b w:val="0"/>
          <w:bCs w:val="0"/>
          <w:caps w:val="0"/>
        </w:rPr>
        <w:fldChar w:fldCharType="begin"/>
      </w:r>
      <w:r>
        <w:rPr>
          <w:rFonts w:asciiTheme="majorHAnsi" w:hAnsiTheme="majorHAnsi" w:cstheme="majorHAnsi"/>
          <w:b w:val="0"/>
          <w:bCs w:val="0"/>
          <w:caps w:val="0"/>
        </w:rPr>
        <w:instrText xml:space="preserve"> TOC \o "1-3" \h \z \t "Nadpis 1 - nečíslovaný;1" </w:instrText>
      </w:r>
      <w:r>
        <w:rPr>
          <w:rFonts w:asciiTheme="majorHAnsi" w:hAnsiTheme="majorHAnsi" w:cstheme="majorHAnsi"/>
          <w:b w:val="0"/>
          <w:bCs w:val="0"/>
          <w:caps w:val="0"/>
        </w:rPr>
        <w:fldChar w:fldCharType="separate"/>
      </w:r>
      <w:hyperlink w:anchor="_Toc167638682" w:history="1">
        <w:r w:rsidR="0045578B" w:rsidRPr="00EE6BBD">
          <w:rPr>
            <w:rStyle w:val="Hypertextovodkaz"/>
            <w:noProof/>
          </w:rPr>
          <w:t>Seznam obrázků</w:t>
        </w:r>
        <w:r w:rsidR="0045578B">
          <w:rPr>
            <w:noProof/>
            <w:webHidden/>
          </w:rPr>
          <w:tab/>
        </w:r>
        <w:r w:rsidR="0045578B">
          <w:rPr>
            <w:noProof/>
            <w:webHidden/>
          </w:rPr>
          <w:fldChar w:fldCharType="begin"/>
        </w:r>
        <w:r w:rsidR="0045578B">
          <w:rPr>
            <w:noProof/>
            <w:webHidden/>
          </w:rPr>
          <w:instrText xml:space="preserve"> PAGEREF _Toc167638682 \h </w:instrText>
        </w:r>
        <w:r w:rsidR="0045578B">
          <w:rPr>
            <w:noProof/>
            <w:webHidden/>
          </w:rPr>
        </w:r>
        <w:r w:rsidR="0045578B">
          <w:rPr>
            <w:noProof/>
            <w:webHidden/>
          </w:rPr>
          <w:fldChar w:fldCharType="separate"/>
        </w:r>
        <w:r w:rsidR="0045578B">
          <w:rPr>
            <w:noProof/>
            <w:webHidden/>
          </w:rPr>
          <w:t>9</w:t>
        </w:r>
        <w:r w:rsidR="0045578B">
          <w:rPr>
            <w:noProof/>
            <w:webHidden/>
          </w:rPr>
          <w:fldChar w:fldCharType="end"/>
        </w:r>
      </w:hyperlink>
    </w:p>
    <w:p w14:paraId="6909C6DB" w14:textId="20D75915" w:rsidR="0045578B" w:rsidRDefault="0045578B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638683" w:history="1">
        <w:r w:rsidRPr="00EE6BBD">
          <w:rPr>
            <w:rStyle w:val="Hypertextovodkaz"/>
            <w:noProof/>
          </w:rPr>
          <w:t>Seznam tabulek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_Toc167638683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71EA550" w14:textId="1743611F" w:rsidR="0045578B" w:rsidRDefault="0045578B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638684" w:history="1">
        <w:r w:rsidRPr="00EE6BBD">
          <w:rPr>
            <w:rStyle w:val="Hypertextovodkaz"/>
            <w:noProof/>
          </w:rPr>
          <w:t>Úvod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_Toc167638684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DB8BB2A" w14:textId="43BD7FA0" w:rsidR="0045578B" w:rsidRDefault="0045578B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638685" w:history="1">
        <w:r w:rsidRPr="00EE6BBD">
          <w:rPr>
            <w:rStyle w:val="Hypertextovodkaz"/>
            <w:noProof/>
          </w:rPr>
          <w:t>1.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Pr="00EE6BBD">
          <w:rPr>
            <w:rStyle w:val="Hypertextovodkaz"/>
            <w:noProof/>
          </w:rPr>
          <w:t>Granulární syntéza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_Toc167638685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2F11094" w14:textId="12A9947B" w:rsidR="0045578B" w:rsidRDefault="0045578B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638686" w:history="1">
        <w:r w:rsidRPr="00EE6BBD">
          <w:rPr>
            <w:rStyle w:val="Hypertextovodkaz"/>
            <w:noProof/>
          </w:rPr>
          <w:t>1.1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EE6BBD">
          <w:rPr>
            <w:rStyle w:val="Hypertextovodkaz"/>
            <w:noProof/>
          </w:rPr>
          <w:t>Princip a metody granulární syntézy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_Toc167638686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515BAD6" w14:textId="22530A62" w:rsidR="0045578B" w:rsidRDefault="0045578B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38687" w:history="1">
        <w:r w:rsidRPr="00EE6BBD">
          <w:rPr>
            <w:rStyle w:val="Hypertextovodkaz"/>
            <w:noProof/>
          </w:rPr>
          <w:t>1.1.1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EE6BBD">
          <w:rPr>
            <w:rStyle w:val="Hypertextovodkaz"/>
            <w:noProof/>
          </w:rPr>
          <w:t>Metoda mřížek (screens)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_Toc167638687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DAD58A3" w14:textId="2AB7BC19" w:rsidR="0045578B" w:rsidRDefault="0045578B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38688" w:history="1">
        <w:r w:rsidRPr="00EE6BBD">
          <w:rPr>
            <w:rStyle w:val="Hypertextovodkaz"/>
            <w:noProof/>
          </w:rPr>
          <w:t>1.1.2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EE6BBD">
          <w:rPr>
            <w:rStyle w:val="Hypertextovodkaz"/>
            <w:noProof/>
          </w:rPr>
          <w:t>Metoda událostí (events)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_Toc167638688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E2E6E8E" w14:textId="343EC9B3" w:rsidR="0045578B" w:rsidRDefault="0045578B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638689" w:history="1">
        <w:r w:rsidRPr="00EE6BBD">
          <w:rPr>
            <w:rStyle w:val="Hypertextovodkaz"/>
            <w:noProof/>
          </w:rPr>
          <w:t>1.2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EE6BBD">
          <w:rPr>
            <w:rStyle w:val="Hypertextovodkaz"/>
            <w:noProof/>
          </w:rPr>
          <w:t>Historie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_Toc167638689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6543BD7" w14:textId="706716C6" w:rsidR="0045578B" w:rsidRDefault="0045578B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38690" w:history="1">
        <w:r w:rsidRPr="00EE6BBD">
          <w:rPr>
            <w:rStyle w:val="Hypertextovodkaz"/>
            <w:noProof/>
          </w:rPr>
          <w:t>1.2.1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EE6BBD">
          <w:rPr>
            <w:rStyle w:val="Hypertextovodkaz"/>
            <w:noProof/>
          </w:rPr>
          <w:t>Iannis Xenakis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_Toc167638690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888837D" w14:textId="3660456D" w:rsidR="0045578B" w:rsidRDefault="0045578B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38691" w:history="1">
        <w:r w:rsidRPr="00EE6BBD">
          <w:rPr>
            <w:rStyle w:val="Hypertextovodkaz"/>
            <w:noProof/>
          </w:rPr>
          <w:t>1.2.2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EE6BBD">
          <w:rPr>
            <w:rStyle w:val="Hypertextovodkaz"/>
            <w:noProof/>
          </w:rPr>
          <w:t>Curtis Roads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_Toc167638691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8295131" w14:textId="128FE9C8" w:rsidR="0045578B" w:rsidRDefault="0045578B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38692" w:history="1">
        <w:r w:rsidRPr="00EE6BBD">
          <w:rPr>
            <w:rStyle w:val="Hypertextovodkaz"/>
            <w:noProof/>
          </w:rPr>
          <w:t>1.2.3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EE6BBD">
          <w:rPr>
            <w:rStyle w:val="Hypertextovodkaz"/>
            <w:noProof/>
          </w:rPr>
          <w:t>Barry Truax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_Toc167638692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41C852A" w14:textId="440C6E5D" w:rsidR="0045578B" w:rsidRDefault="0045578B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638693" w:history="1">
        <w:r w:rsidRPr="00EE6BBD">
          <w:rPr>
            <w:rStyle w:val="Hypertextovodkaz"/>
            <w:noProof/>
          </w:rPr>
          <w:t>2.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Pr="00EE6BBD">
          <w:rPr>
            <w:rStyle w:val="Hypertextovodkaz"/>
            <w:noProof/>
          </w:rPr>
          <w:t>Sampling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_Toc167638693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52D7738" w14:textId="48942F71" w:rsidR="0045578B" w:rsidRDefault="0045578B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638694" w:history="1">
        <w:r w:rsidRPr="00EE6BBD">
          <w:rPr>
            <w:rStyle w:val="Hypertextovodkaz"/>
            <w:noProof/>
          </w:rPr>
          <w:t>2.1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EE6BBD">
          <w:rPr>
            <w:rStyle w:val="Hypertextovodkaz"/>
            <w:noProof/>
          </w:rPr>
          <w:t>Historie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_Toc167638694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C438CD1" w14:textId="3550E799" w:rsidR="0045578B" w:rsidRDefault="0045578B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38695" w:history="1">
        <w:r w:rsidRPr="00EE6BBD">
          <w:rPr>
            <w:rStyle w:val="Hypertextovodkaz"/>
            <w:noProof/>
          </w:rPr>
          <w:t>2.1.1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EE6BBD">
          <w:rPr>
            <w:rStyle w:val="Hypertextovodkaz"/>
            <w:noProof/>
          </w:rPr>
          <w:t>Mellotron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_Toc167638695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67DEFDC" w14:textId="26B32DBB" w:rsidR="0045578B" w:rsidRDefault="0045578B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38696" w:history="1">
        <w:r w:rsidRPr="00EE6BBD">
          <w:rPr>
            <w:rStyle w:val="Hypertextovodkaz"/>
            <w:noProof/>
          </w:rPr>
          <w:t>2.1.2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EE6BBD">
          <w:rPr>
            <w:rStyle w:val="Hypertextovodkaz"/>
            <w:noProof/>
          </w:rPr>
          <w:t>Digitální samplery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_Toc167638696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867C522" w14:textId="0D10AF06" w:rsidR="0045578B" w:rsidRDefault="0045578B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638697" w:history="1">
        <w:r w:rsidRPr="00EE6BBD">
          <w:rPr>
            <w:rStyle w:val="Hypertextovodkaz"/>
            <w:noProof/>
          </w:rPr>
          <w:t>2.2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EE6BBD">
          <w:rPr>
            <w:rStyle w:val="Hypertextovodkaz"/>
            <w:noProof/>
          </w:rPr>
          <w:t>Metody změny výšky tónu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_Toc167638697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00266A5" w14:textId="5F9A5342" w:rsidR="0045578B" w:rsidRDefault="0045578B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38698" w:history="1">
        <w:r w:rsidRPr="00EE6BBD">
          <w:rPr>
            <w:rStyle w:val="Hypertextovodkaz"/>
            <w:noProof/>
          </w:rPr>
          <w:t>2.2.1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EE6BBD">
          <w:rPr>
            <w:rStyle w:val="Hypertextovodkaz"/>
            <w:noProof/>
          </w:rPr>
          <w:t>Analogové nástroje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_Toc167638698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72891BF" w14:textId="19A63D47" w:rsidR="0045578B" w:rsidRDefault="0045578B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38699" w:history="1">
        <w:r w:rsidRPr="00EE6BBD">
          <w:rPr>
            <w:rStyle w:val="Hypertextovodkaz"/>
            <w:noProof/>
          </w:rPr>
          <w:t>2.2.2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EE6BBD">
          <w:rPr>
            <w:rStyle w:val="Hypertextovodkaz"/>
            <w:noProof/>
          </w:rPr>
          <w:t>Digitální nástroje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_Toc167638699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A6C2300" w14:textId="6EADF77E" w:rsidR="0045578B" w:rsidRDefault="0045578B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38700" w:history="1">
        <w:r w:rsidRPr="00EE6BBD">
          <w:rPr>
            <w:rStyle w:val="Hypertextovodkaz"/>
            <w:noProof/>
          </w:rPr>
          <w:t>2.2.3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EE6BBD">
          <w:rPr>
            <w:rStyle w:val="Hypertextovodkaz"/>
            <w:noProof/>
          </w:rPr>
          <w:t>Multisampling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_Toc167638700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187B64E" w14:textId="5AD9834B" w:rsidR="0045578B" w:rsidRDefault="0045578B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638701" w:history="1">
        <w:r w:rsidRPr="00EE6BBD">
          <w:rPr>
            <w:rStyle w:val="Hypertextovodkaz"/>
            <w:noProof/>
          </w:rPr>
          <w:t>3.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Pr="00EE6BBD">
          <w:rPr>
            <w:rStyle w:val="Hypertextovodkaz"/>
            <w:noProof/>
          </w:rPr>
          <w:t>Srovnání existujících řešení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_Toc167638701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E699930" w14:textId="58F469CF" w:rsidR="0045578B" w:rsidRDefault="0045578B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638702" w:history="1">
        <w:r w:rsidRPr="00EE6BBD">
          <w:rPr>
            <w:rStyle w:val="Hypertextovodkaz"/>
            <w:noProof/>
          </w:rPr>
          <w:t>3.1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EE6BBD">
          <w:rPr>
            <w:rStyle w:val="Hypertextovodkaz"/>
            <w:noProof/>
          </w:rPr>
          <w:t>Ribs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_Toc167638702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426B1E2" w14:textId="2D8BE3F9" w:rsidR="0045578B" w:rsidRDefault="0045578B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638703" w:history="1">
        <w:r w:rsidRPr="00EE6BBD">
          <w:rPr>
            <w:rStyle w:val="Hypertextovodkaz"/>
            <w:noProof/>
          </w:rPr>
          <w:t>3.2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EE6BBD">
          <w:rPr>
            <w:rStyle w:val="Hypertextovodkaz"/>
            <w:noProof/>
          </w:rPr>
          <w:t>Emergence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_Toc167638703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B831739" w14:textId="12CDC6A9" w:rsidR="0045578B" w:rsidRDefault="0045578B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638704" w:history="1">
        <w:r w:rsidRPr="00EE6BBD">
          <w:rPr>
            <w:rStyle w:val="Hypertextovodkaz"/>
            <w:noProof/>
          </w:rPr>
          <w:t>3.3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EE6BBD">
          <w:rPr>
            <w:rStyle w:val="Hypertextovodkaz"/>
            <w:noProof/>
          </w:rPr>
          <w:t>Grain Strain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_Toc167638704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F1EC3AB" w14:textId="216BD39F" w:rsidR="0045578B" w:rsidRDefault="0045578B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638705" w:history="1">
        <w:r w:rsidRPr="00EE6BBD">
          <w:rPr>
            <w:rStyle w:val="Hypertextovodkaz"/>
            <w:noProof/>
          </w:rPr>
          <w:t>3.4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EE6BBD">
          <w:rPr>
            <w:rStyle w:val="Hypertextovodkaz"/>
            <w:noProof/>
          </w:rPr>
          <w:t>GranuLab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_Toc167638705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A45486B" w14:textId="4CA42171" w:rsidR="0045578B" w:rsidRDefault="0045578B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638706" w:history="1">
        <w:r w:rsidRPr="00EE6BBD">
          <w:rPr>
            <w:rStyle w:val="Hypertextovodkaz"/>
            <w:noProof/>
          </w:rPr>
          <w:t>3.5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EE6BBD">
          <w:rPr>
            <w:rStyle w:val="Hypertextovodkaz"/>
            <w:noProof/>
          </w:rPr>
          <w:t>Argotlunar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_Toc167638706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EF80DC8" w14:textId="111E5833" w:rsidR="0045578B" w:rsidRDefault="0045578B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638707" w:history="1">
        <w:r w:rsidRPr="00EE6BBD">
          <w:rPr>
            <w:rStyle w:val="Hypertextovodkaz"/>
            <w:noProof/>
          </w:rPr>
          <w:t>4.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Pr="00EE6BBD">
          <w:rPr>
            <w:rStyle w:val="Hypertextovodkaz"/>
            <w:noProof/>
          </w:rPr>
          <w:t>Návrh vlastního řešení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_Toc167638707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D35947C" w14:textId="2A59022F" w:rsidR="0045578B" w:rsidRDefault="0045578B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638708" w:history="1">
        <w:r w:rsidRPr="00EE6BBD">
          <w:rPr>
            <w:rStyle w:val="Hypertextovodkaz"/>
            <w:noProof/>
          </w:rPr>
          <w:t>4.1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EE6BBD">
          <w:rPr>
            <w:rStyle w:val="Hypertextovodkaz"/>
            <w:noProof/>
          </w:rPr>
          <w:t>Framework JUCE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_Toc167638708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B8E494A" w14:textId="2505C0E7" w:rsidR="0045578B" w:rsidRDefault="0045578B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638709" w:history="1">
        <w:r w:rsidRPr="00EE6BBD">
          <w:rPr>
            <w:rStyle w:val="Hypertextovodkaz"/>
            <w:noProof/>
          </w:rPr>
          <w:t>4.2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EE6BBD">
          <w:rPr>
            <w:rStyle w:val="Hypertextovodkaz"/>
            <w:noProof/>
          </w:rPr>
          <w:t>Snímání barev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_Toc167638709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C9E799E" w14:textId="25A126B3" w:rsidR="0045578B" w:rsidRDefault="0045578B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38710" w:history="1">
        <w:r w:rsidRPr="00EE6BBD">
          <w:rPr>
            <w:rStyle w:val="Hypertextovodkaz"/>
            <w:noProof/>
          </w:rPr>
          <w:t>4.2.1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EE6BBD">
          <w:rPr>
            <w:rStyle w:val="Hypertextovodkaz"/>
            <w:noProof/>
          </w:rPr>
          <w:t>Model HSV/HSL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_Toc167638710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6AC8527" w14:textId="2E3920B6" w:rsidR="0045578B" w:rsidRDefault="0045578B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638711" w:history="1">
        <w:r w:rsidRPr="00EE6BBD">
          <w:rPr>
            <w:rStyle w:val="Hypertextovodkaz"/>
            <w:noProof/>
          </w:rPr>
          <w:t>4.3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EE6BBD">
          <w:rPr>
            <w:rStyle w:val="Hypertextovodkaz"/>
            <w:noProof/>
          </w:rPr>
          <w:t>Prvotní návrh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_Toc167638711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37D1271" w14:textId="64F313D6" w:rsidR="0045578B" w:rsidRDefault="0045578B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38712" w:history="1">
        <w:r w:rsidRPr="00EE6BBD">
          <w:rPr>
            <w:rStyle w:val="Hypertextovodkaz"/>
            <w:noProof/>
          </w:rPr>
          <w:t>4.3.1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EE6BBD">
          <w:rPr>
            <w:rStyle w:val="Hypertextovodkaz"/>
            <w:noProof/>
          </w:rPr>
          <w:t>Grafické uživatelské rozhraní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_Toc167638712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0395AC2" w14:textId="5232C8DF" w:rsidR="0045578B" w:rsidRDefault="0045578B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38713" w:history="1">
        <w:r w:rsidRPr="00EE6BBD">
          <w:rPr>
            <w:rStyle w:val="Hypertextovodkaz"/>
            <w:noProof/>
          </w:rPr>
          <w:t>4.3.2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EE6BBD">
          <w:rPr>
            <w:rStyle w:val="Hypertextovodkaz"/>
            <w:noProof/>
          </w:rPr>
          <w:t>Načtení souboru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_Toc167638713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35B98EC" w14:textId="17A93D00" w:rsidR="0045578B" w:rsidRDefault="0045578B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38714" w:history="1">
        <w:r w:rsidRPr="00EE6BBD">
          <w:rPr>
            <w:rStyle w:val="Hypertextovodkaz"/>
            <w:noProof/>
          </w:rPr>
          <w:t>4.3.3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EE6BBD">
          <w:rPr>
            <w:rStyle w:val="Hypertextovodkaz"/>
            <w:noProof/>
          </w:rPr>
          <w:t>Zobrazení amplitudy v čase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_Toc167638714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C066469" w14:textId="08F4368F" w:rsidR="0045578B" w:rsidRDefault="0045578B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38715" w:history="1">
        <w:r w:rsidRPr="00EE6BBD">
          <w:rPr>
            <w:rStyle w:val="Hypertextovodkaz"/>
            <w:noProof/>
          </w:rPr>
          <w:t>4.3.4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EE6BBD">
          <w:rPr>
            <w:rStyle w:val="Hypertextovodkaz"/>
            <w:noProof/>
          </w:rPr>
          <w:t>Výběr úseku načteného souboru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_Toc167638715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C46DF59" w14:textId="0BE34926" w:rsidR="0045578B" w:rsidRDefault="0045578B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38716" w:history="1">
        <w:r w:rsidRPr="00EE6BBD">
          <w:rPr>
            <w:rStyle w:val="Hypertextovodkaz"/>
            <w:noProof/>
          </w:rPr>
          <w:t>4.3.5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EE6BBD">
          <w:rPr>
            <w:rStyle w:val="Hypertextovodkaz"/>
            <w:noProof/>
          </w:rPr>
          <w:t>Granulizace a práce s grainy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_Toc167638716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5F30C96" w14:textId="301B5BCB" w:rsidR="0045578B" w:rsidRDefault="0045578B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38717" w:history="1">
        <w:r w:rsidRPr="00EE6BBD">
          <w:rPr>
            <w:rStyle w:val="Hypertextovodkaz"/>
            <w:noProof/>
          </w:rPr>
          <w:t>4.3.6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EE6BBD">
          <w:rPr>
            <w:rStyle w:val="Hypertextovodkaz"/>
            <w:noProof/>
          </w:rPr>
          <w:t>Řazení grainů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_Toc167638717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8369343" w14:textId="7243E58C" w:rsidR="0045578B" w:rsidRDefault="0045578B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38718" w:history="1">
        <w:r w:rsidRPr="00EE6BBD">
          <w:rPr>
            <w:rStyle w:val="Hypertextovodkaz"/>
            <w:noProof/>
          </w:rPr>
          <w:t>4.3.7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EE6BBD">
          <w:rPr>
            <w:rStyle w:val="Hypertextovodkaz"/>
            <w:noProof/>
          </w:rPr>
          <w:t>Efektová sekce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_Toc167638718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0BC30BA" w14:textId="01F854A8" w:rsidR="0045578B" w:rsidRDefault="0045578B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38719" w:history="1">
        <w:r w:rsidRPr="00EE6BBD">
          <w:rPr>
            <w:rStyle w:val="Hypertextovodkaz"/>
            <w:noProof/>
          </w:rPr>
          <w:t>4.3.8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EE6BBD">
          <w:rPr>
            <w:rStyle w:val="Hypertextovodkaz"/>
            <w:noProof/>
          </w:rPr>
          <w:t>LFO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_Toc167638719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EA64309" w14:textId="18F1605C" w:rsidR="0045578B" w:rsidRDefault="0045578B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38720" w:history="1">
        <w:r w:rsidRPr="00EE6BBD">
          <w:rPr>
            <w:rStyle w:val="Hypertextovodkaz"/>
            <w:noProof/>
          </w:rPr>
          <w:t>4.3.9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EE6BBD">
          <w:rPr>
            <w:rStyle w:val="Hypertextovodkaz"/>
            <w:noProof/>
          </w:rPr>
          <w:t>Řešení změny parametrů pomocí barvy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_Toc167638720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B668697" w14:textId="73045BAF" w:rsidR="0045578B" w:rsidRDefault="0045578B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638721" w:history="1">
        <w:r w:rsidRPr="00EE6BBD">
          <w:rPr>
            <w:rStyle w:val="Hypertextovodkaz"/>
            <w:noProof/>
          </w:rPr>
          <w:t>5.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Pr="00EE6BBD">
          <w:rPr>
            <w:rStyle w:val="Hypertextovodkaz"/>
            <w:noProof/>
          </w:rPr>
          <w:t>Realizace vlastního řešení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_Toc167638721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7460BED" w14:textId="75FCFFE9" w:rsidR="0045578B" w:rsidRDefault="0045578B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638722" w:history="1">
        <w:r w:rsidRPr="00EE6BBD">
          <w:rPr>
            <w:rStyle w:val="Hypertextovodkaz"/>
            <w:noProof/>
          </w:rPr>
          <w:t>5.1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EE6BBD">
          <w:rPr>
            <w:rStyle w:val="Hypertextovodkaz"/>
            <w:noProof/>
          </w:rPr>
          <w:t>Grafické uživatelské rozhraní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_Toc167638722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54437FE" w14:textId="7157D054" w:rsidR="0045578B" w:rsidRDefault="0045578B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638723" w:history="1">
        <w:r w:rsidRPr="00EE6BBD">
          <w:rPr>
            <w:rStyle w:val="Hypertextovodkaz"/>
            <w:noProof/>
          </w:rPr>
          <w:t>5.2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EE6BBD">
          <w:rPr>
            <w:rStyle w:val="Hypertextovodkaz"/>
            <w:noProof/>
          </w:rPr>
          <w:t>Struktura nástroje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_Toc167638723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525149E" w14:textId="77963243" w:rsidR="0045578B" w:rsidRDefault="0045578B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638724" w:history="1">
        <w:r w:rsidRPr="00EE6BBD">
          <w:rPr>
            <w:rStyle w:val="Hypertextovodkaz"/>
            <w:noProof/>
          </w:rPr>
          <w:t>5.3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EE6BBD">
          <w:rPr>
            <w:rStyle w:val="Hypertextovodkaz"/>
            <w:noProof/>
          </w:rPr>
          <w:t>Režim jednoduchého sampleru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_Toc167638724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A94C94B" w14:textId="17906B29" w:rsidR="0045578B" w:rsidRDefault="0045578B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638725" w:history="1">
        <w:r w:rsidRPr="00EE6BBD">
          <w:rPr>
            <w:rStyle w:val="Hypertextovodkaz"/>
            <w:noProof/>
          </w:rPr>
          <w:t>5.4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EE6BBD">
          <w:rPr>
            <w:rStyle w:val="Hypertextovodkaz"/>
            <w:noProof/>
          </w:rPr>
          <w:t>Režim granulárního sampleru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_Toc167638725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08FAF833" w14:textId="7447F3D9" w:rsidR="0045578B" w:rsidRDefault="0045578B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638726" w:history="1">
        <w:r w:rsidRPr="00EE6BBD">
          <w:rPr>
            <w:rStyle w:val="Hypertextovodkaz"/>
            <w:noProof/>
          </w:rPr>
          <w:t>5.5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EE6BBD">
          <w:rPr>
            <w:rStyle w:val="Hypertextovodkaz"/>
            <w:noProof/>
          </w:rPr>
          <w:t>Nastavitelné parametry sampleru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_Toc167638726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F10679D" w14:textId="78BA63C4" w:rsidR="0045578B" w:rsidRDefault="0045578B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638727" w:history="1">
        <w:r w:rsidRPr="00EE6BBD">
          <w:rPr>
            <w:rStyle w:val="Hypertextovodkaz"/>
            <w:noProof/>
          </w:rPr>
          <w:t>5.6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EE6BBD">
          <w:rPr>
            <w:rStyle w:val="Hypertextovodkaz"/>
            <w:noProof/>
          </w:rPr>
          <w:t>Nastavení parametrů pomocí webkamery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_Toc167638727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5363B685" w14:textId="48ECBD46" w:rsidR="0045578B" w:rsidRDefault="0045578B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638728" w:history="1">
        <w:r w:rsidRPr="00EE6BBD">
          <w:rPr>
            <w:rStyle w:val="Hypertextovodkaz"/>
            <w:noProof/>
          </w:rPr>
          <w:t>6.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Pr="00EE6BBD">
          <w:rPr>
            <w:rStyle w:val="Hypertextovodkaz"/>
            <w:noProof/>
          </w:rPr>
          <w:t>Testování nástroje a návrh budoucích úprav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_Toc167638728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335DE6E8" w14:textId="4F691367" w:rsidR="0045578B" w:rsidRDefault="0045578B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638729" w:history="1">
        <w:r w:rsidRPr="00EE6BBD">
          <w:rPr>
            <w:rStyle w:val="Hypertextovodkaz"/>
            <w:noProof/>
          </w:rPr>
          <w:t>6.1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EE6BBD">
          <w:rPr>
            <w:rStyle w:val="Hypertextovodkaz"/>
            <w:noProof/>
          </w:rPr>
          <w:t>Testování nástroje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_Toc167638729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34701CE9" w14:textId="1C91C444" w:rsidR="0045578B" w:rsidRDefault="0045578B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38730" w:history="1">
        <w:r w:rsidRPr="00EE6BBD">
          <w:rPr>
            <w:rStyle w:val="Hypertextovodkaz"/>
            <w:noProof/>
          </w:rPr>
          <w:t>6.1.1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EE6BBD">
          <w:rPr>
            <w:rStyle w:val="Hypertextovodkaz"/>
            <w:noProof/>
          </w:rPr>
          <w:t>Práce s parametry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_Toc167638730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4C11ED30" w14:textId="1DA199C2" w:rsidR="0045578B" w:rsidRDefault="0045578B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38731" w:history="1">
        <w:r w:rsidRPr="00EE6BBD">
          <w:rPr>
            <w:rStyle w:val="Hypertextovodkaz"/>
            <w:noProof/>
          </w:rPr>
          <w:t>6.1.2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EE6BBD">
          <w:rPr>
            <w:rStyle w:val="Hypertextovodkaz"/>
            <w:noProof/>
          </w:rPr>
          <w:t>Nastavení parametrů granulární syntézy pomocí analýzy průměrné barvy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_Toc167638731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66C51C68" w14:textId="19134B40" w:rsidR="0045578B" w:rsidRDefault="0045578B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38732" w:history="1">
        <w:r w:rsidRPr="00EE6BBD">
          <w:rPr>
            <w:rStyle w:val="Hypertextovodkaz"/>
            <w:noProof/>
          </w:rPr>
          <w:t>6.1.3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EE6BBD">
          <w:rPr>
            <w:rStyle w:val="Hypertextovodkaz"/>
            <w:noProof/>
          </w:rPr>
          <w:t>Práce s více instancemi nástroje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_Toc167638732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2DFB70C" w14:textId="6EF780C4" w:rsidR="0045578B" w:rsidRDefault="0045578B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638733" w:history="1">
        <w:r w:rsidRPr="00EE6BBD">
          <w:rPr>
            <w:rStyle w:val="Hypertextovodkaz"/>
            <w:noProof/>
          </w:rPr>
          <w:t>6.2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EE6BBD">
          <w:rPr>
            <w:rStyle w:val="Hypertextovodkaz"/>
            <w:noProof/>
          </w:rPr>
          <w:t>Návrh na budoucí úpravy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_Toc167638733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4B7E051A" w14:textId="02C5C2A7" w:rsidR="0045578B" w:rsidRDefault="0045578B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38734" w:history="1">
        <w:r w:rsidRPr="00EE6BBD">
          <w:rPr>
            <w:rStyle w:val="Hypertextovodkaz"/>
            <w:noProof/>
          </w:rPr>
          <w:t>6.2.1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EE6BBD">
          <w:rPr>
            <w:rStyle w:val="Hypertextovodkaz"/>
            <w:noProof/>
          </w:rPr>
          <w:t>Multisampling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_Toc167638734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3C9683B2" w14:textId="43F68B39" w:rsidR="0045578B" w:rsidRDefault="0045578B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38735" w:history="1">
        <w:r w:rsidRPr="00EE6BBD">
          <w:rPr>
            <w:rStyle w:val="Hypertextovodkaz"/>
            <w:noProof/>
          </w:rPr>
          <w:t>6.2.2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EE6BBD">
          <w:rPr>
            <w:rStyle w:val="Hypertextovodkaz"/>
            <w:noProof/>
          </w:rPr>
          <w:t>Rozptyl a modulace parametrů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_Toc167638735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754727EA" w14:textId="49ED83CD" w:rsidR="0045578B" w:rsidRDefault="0045578B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38736" w:history="1">
        <w:r w:rsidRPr="00EE6BBD">
          <w:rPr>
            <w:rStyle w:val="Hypertextovodkaz"/>
            <w:noProof/>
          </w:rPr>
          <w:t>6.2.3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EE6BBD">
          <w:rPr>
            <w:rStyle w:val="Hypertextovodkaz"/>
            <w:noProof/>
          </w:rPr>
          <w:t>Aplikace časového roztažení a převzorkování v režimu granulárního sampleru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_Toc167638736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45D33D8F" w14:textId="674DE1A3" w:rsidR="0045578B" w:rsidRDefault="0045578B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38737" w:history="1">
        <w:r w:rsidRPr="00EE6BBD">
          <w:rPr>
            <w:rStyle w:val="Hypertextovodkaz"/>
            <w:noProof/>
          </w:rPr>
          <w:t>6.2.4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EE6BBD">
          <w:rPr>
            <w:rStyle w:val="Hypertextovodkaz"/>
            <w:noProof/>
          </w:rPr>
          <w:t>Kontinuální snímání barev a další formy získávání obrazu pro analýzu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_Toc167638737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53ED7309" w14:textId="655DE597" w:rsidR="0045578B" w:rsidRDefault="0045578B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638738" w:history="1">
        <w:r w:rsidRPr="00EE6BBD">
          <w:rPr>
            <w:rStyle w:val="Hypertextovodkaz"/>
            <w:noProof/>
          </w:rPr>
          <w:t>6.2.5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EE6BBD">
          <w:rPr>
            <w:rStyle w:val="Hypertextovodkaz"/>
            <w:noProof/>
          </w:rPr>
          <w:t>MIDI Learn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_Toc167638738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5763032C" w14:textId="31F06D16" w:rsidR="0045578B" w:rsidRDefault="0045578B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638739" w:history="1">
        <w:r w:rsidRPr="00EE6BBD">
          <w:rPr>
            <w:rStyle w:val="Hypertextovodkaz"/>
            <w:noProof/>
          </w:rPr>
          <w:t>7.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Pr="00EE6BBD">
          <w:rPr>
            <w:rStyle w:val="Hypertextovodkaz"/>
            <w:noProof/>
          </w:rPr>
          <w:t>Závěr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_Toc167638739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0C7DA633" w14:textId="5CE2AB54" w:rsidR="0045578B" w:rsidRDefault="0045578B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638740" w:history="1">
        <w:r w:rsidRPr="00EE6BBD">
          <w:rPr>
            <w:rStyle w:val="Hypertextovodkaz"/>
            <w:noProof/>
          </w:rPr>
          <w:t>Literatura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_Toc167638740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4B5DA5A1" w14:textId="3EFECDE2" w:rsidR="0045578B" w:rsidRDefault="0045578B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638741" w:history="1">
        <w:r w:rsidRPr="00EE6BBD">
          <w:rPr>
            <w:rStyle w:val="Hypertextovodkaz"/>
            <w:noProof/>
          </w:rPr>
          <w:t>Seznam symbolů a zkratek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_Toc167638741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061186D4" w14:textId="62A7E6AE" w:rsidR="00BD1195" w:rsidRPr="00D713CC" w:rsidRDefault="00B770EF" w:rsidP="0019118E">
      <w:pPr>
        <w:spacing w:line="276" w:lineRule="auto"/>
      </w:pPr>
      <w:r>
        <w:rPr>
          <w:rFonts w:asciiTheme="majorHAnsi" w:hAnsiTheme="majorHAnsi" w:cstheme="majorHAnsi"/>
          <w:b/>
          <w:bCs/>
          <w:caps/>
          <w:sz w:val="20"/>
          <w:szCs w:val="20"/>
        </w:rPr>
        <w:fldChar w:fldCharType="end"/>
      </w:r>
    </w:p>
    <w:p w14:paraId="42F553DE" w14:textId="77777777" w:rsidR="00FE39C5" w:rsidRPr="00D713CC" w:rsidRDefault="00877C96" w:rsidP="005F6275">
      <w:pPr>
        <w:pStyle w:val="Nadpis1-neslovan"/>
        <w:rPr>
          <w:b w:val="0"/>
        </w:rPr>
      </w:pPr>
      <w:r w:rsidRPr="00D713CC">
        <w:rPr>
          <w:lang w:val="cs-CZ"/>
        </w:rPr>
        <w:br w:type="page"/>
      </w:r>
    </w:p>
    <w:p w14:paraId="589F3A52" w14:textId="77777777" w:rsidR="00401828" w:rsidRPr="00D713CC" w:rsidRDefault="00401828" w:rsidP="00087314">
      <w:pPr>
        <w:pStyle w:val="Nadpis1-neslovan"/>
        <w:rPr>
          <w:lang w:val="cs-CZ"/>
        </w:rPr>
      </w:pPr>
      <w:bookmarkStart w:id="2" w:name="_Toc167638682"/>
      <w:r w:rsidRPr="00D713CC">
        <w:rPr>
          <w:lang w:val="cs-CZ"/>
        </w:rPr>
        <w:lastRenderedPageBreak/>
        <w:t>Seznam obrázků</w:t>
      </w:r>
      <w:bookmarkEnd w:id="2"/>
    </w:p>
    <w:p w14:paraId="39E16521" w14:textId="1FEE5843" w:rsidR="0045578B" w:rsidRDefault="00253EC5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r>
        <w:fldChar w:fldCharType="begin"/>
      </w:r>
      <w:r>
        <w:instrText xml:space="preserve"> TOC \h \z \c "Obrázek" </w:instrText>
      </w:r>
      <w:r>
        <w:fldChar w:fldCharType="separate"/>
      </w:r>
      <w:hyperlink w:anchor="_Toc167638742" w:history="1">
        <w:r w:rsidR="0045578B" w:rsidRPr="00BB51DB">
          <w:rPr>
            <w:rStyle w:val="Hypertextovodkaz"/>
          </w:rPr>
          <w:t>1.1</w:t>
        </w:r>
        <w:r w:rsidR="0045578B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45578B" w:rsidRPr="00BB51DB">
          <w:rPr>
            <w:rStyle w:val="Hypertextovodkaz"/>
          </w:rPr>
          <w:t>Tabulka rozložení zrn podle jejich frekvence a intenzity. Symbol + označuje přítomnost zrna na této pozici, 0 značí prázdnou buňku tabulky. Zdroj: [3]</w:t>
        </w:r>
        <w:r w:rsidR="0045578B">
          <w:rPr>
            <w:webHidden/>
          </w:rPr>
          <w:tab/>
        </w:r>
        <w:r w:rsidR="0045578B">
          <w:rPr>
            <w:webHidden/>
          </w:rPr>
          <w:fldChar w:fldCharType="begin"/>
        </w:r>
        <w:r w:rsidR="0045578B">
          <w:rPr>
            <w:webHidden/>
          </w:rPr>
          <w:instrText xml:space="preserve"> PAGEREF _Toc167638742 \h </w:instrText>
        </w:r>
        <w:r w:rsidR="0045578B">
          <w:rPr>
            <w:webHidden/>
          </w:rPr>
        </w:r>
        <w:r w:rsidR="0045578B">
          <w:rPr>
            <w:webHidden/>
          </w:rPr>
          <w:fldChar w:fldCharType="separate"/>
        </w:r>
        <w:r w:rsidR="0045578B">
          <w:rPr>
            <w:webHidden/>
          </w:rPr>
          <w:t>13</w:t>
        </w:r>
        <w:r w:rsidR="0045578B">
          <w:rPr>
            <w:webHidden/>
          </w:rPr>
          <w:fldChar w:fldCharType="end"/>
        </w:r>
      </w:hyperlink>
    </w:p>
    <w:p w14:paraId="16F162D4" w14:textId="41C49F9A" w:rsidR="0045578B" w:rsidRDefault="0045578B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638743" w:history="1">
        <w:r w:rsidRPr="00BB51DB">
          <w:rPr>
            <w:rStyle w:val="Hypertextovodkaz"/>
          </w:rPr>
          <w:t>1.2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BB51DB">
          <w:rPr>
            <w:rStyle w:val="Hypertextovodkaz"/>
          </w:rPr>
          <w:t>Tabulka pravděpodobnosti přehrání jednotlivých buněk. Výsledná pravděpodobnost pro danou frekvenci je vždy rovna 100 %. Zdroj: [3]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_Toc167638743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45692F90" w14:textId="212EF1C4" w:rsidR="0045578B" w:rsidRDefault="0045578B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638744" w:history="1">
        <w:r w:rsidRPr="00BB51DB">
          <w:rPr>
            <w:rStyle w:val="Hypertextovodkaz"/>
          </w:rPr>
          <w:t>1.3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BB51DB">
          <w:rPr>
            <w:rStyle w:val="Hypertextovodkaz"/>
          </w:rPr>
          <w:t>Vizualizace několika oblaků (clouds) v čase. Jednotlivé body reprezentují zrna rozložená ve frekvenční a časové ose. Zdroj: [5]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_Toc167638744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14:paraId="6F528B44" w14:textId="3D87CFD7" w:rsidR="0045578B" w:rsidRDefault="0045578B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638745" w:history="1">
        <w:r w:rsidRPr="00BB51DB">
          <w:rPr>
            <w:rStyle w:val="Hypertextovodkaz"/>
          </w:rPr>
          <w:t>3.1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BB51DB">
          <w:rPr>
            <w:rStyle w:val="Hypertextovodkaz"/>
          </w:rPr>
          <w:t xml:space="preserve">Grafické rozhraní VST granulárního syntezátoru </w:t>
        </w:r>
        <w:r w:rsidRPr="00BB51DB">
          <w:rPr>
            <w:rStyle w:val="Hypertextovodkaz"/>
            <w:i/>
          </w:rPr>
          <w:t>Ribs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_Toc167638745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4CB59561" w14:textId="4537968E" w:rsidR="0045578B" w:rsidRDefault="0045578B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638746" w:history="1">
        <w:r w:rsidRPr="00BB51DB">
          <w:rPr>
            <w:rStyle w:val="Hypertextovodkaz"/>
          </w:rPr>
          <w:t>3.2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BB51DB">
          <w:rPr>
            <w:rStyle w:val="Hypertextovodkaz"/>
          </w:rPr>
          <w:t xml:space="preserve">Grafické rozhraní VST granulárního syntezátoru </w:t>
        </w:r>
        <w:r w:rsidRPr="00BB51DB">
          <w:rPr>
            <w:rStyle w:val="Hypertextovodkaz"/>
            <w:i/>
          </w:rPr>
          <w:t>Emergence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_Toc167638746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14:paraId="6D3096CF" w14:textId="026549C5" w:rsidR="0045578B" w:rsidRDefault="0045578B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638747" w:history="1">
        <w:r w:rsidRPr="00BB51DB">
          <w:rPr>
            <w:rStyle w:val="Hypertextovodkaz"/>
          </w:rPr>
          <w:t>3.3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BB51DB">
          <w:rPr>
            <w:rStyle w:val="Hypertextovodkaz"/>
          </w:rPr>
          <w:t xml:space="preserve">Grafické rozhraní VST granulárního syntezátoru </w:t>
        </w:r>
        <w:r w:rsidRPr="00BB51DB">
          <w:rPr>
            <w:rStyle w:val="Hypertextovodkaz"/>
            <w:i/>
          </w:rPr>
          <w:t>Grain Strain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_Toc167638747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23</w:t>
        </w:r>
        <w:r>
          <w:rPr>
            <w:webHidden/>
          </w:rPr>
          <w:fldChar w:fldCharType="end"/>
        </w:r>
      </w:hyperlink>
    </w:p>
    <w:p w14:paraId="7C16649A" w14:textId="1C0D6249" w:rsidR="0045578B" w:rsidRDefault="0045578B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638748" w:history="1">
        <w:r w:rsidRPr="00BB51DB">
          <w:rPr>
            <w:rStyle w:val="Hypertextovodkaz"/>
          </w:rPr>
          <w:t>3.4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BB51DB">
          <w:rPr>
            <w:rStyle w:val="Hypertextovodkaz"/>
          </w:rPr>
          <w:t xml:space="preserve">Grafické rozhraní VST granulárního syntezátoru </w:t>
        </w:r>
        <w:r w:rsidRPr="00BB51DB">
          <w:rPr>
            <w:rStyle w:val="Hypertextovodkaz"/>
            <w:i/>
          </w:rPr>
          <w:t>GranuLab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_Toc167638748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14:paraId="021E6D3F" w14:textId="45C18659" w:rsidR="0045578B" w:rsidRDefault="0045578B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638749" w:history="1">
        <w:r w:rsidRPr="00BB51DB">
          <w:rPr>
            <w:rStyle w:val="Hypertextovodkaz"/>
          </w:rPr>
          <w:t>3.5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BB51DB">
          <w:rPr>
            <w:rStyle w:val="Hypertextovodkaz"/>
          </w:rPr>
          <w:t xml:space="preserve">Grafické rozhraní VST granulárního syntezátoru </w:t>
        </w:r>
        <w:r w:rsidRPr="00BB51DB">
          <w:rPr>
            <w:rStyle w:val="Hypertextovodkaz"/>
            <w:i/>
          </w:rPr>
          <w:t>Argotlunar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_Toc167638749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25</w:t>
        </w:r>
        <w:r>
          <w:rPr>
            <w:webHidden/>
          </w:rPr>
          <w:fldChar w:fldCharType="end"/>
        </w:r>
      </w:hyperlink>
    </w:p>
    <w:p w14:paraId="6451C2C1" w14:textId="4D4B6482" w:rsidR="0045578B" w:rsidRDefault="0045578B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638750" w:history="1">
        <w:r w:rsidRPr="00BB51DB">
          <w:rPr>
            <w:rStyle w:val="Hypertextovodkaz"/>
          </w:rPr>
          <w:t>4.1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BB51DB">
          <w:rPr>
            <w:rStyle w:val="Hypertextovodkaz"/>
          </w:rPr>
          <w:t>Srovnání 3D vizualizace modelů HSL a HSV. Zdroj: [37]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_Toc167638750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28</w:t>
        </w:r>
        <w:r>
          <w:rPr>
            <w:webHidden/>
          </w:rPr>
          <w:fldChar w:fldCharType="end"/>
        </w:r>
      </w:hyperlink>
    </w:p>
    <w:p w14:paraId="2FA96126" w14:textId="2BCF4C8B" w:rsidR="0045578B" w:rsidRDefault="0045578B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638751" w:history="1">
        <w:r w:rsidRPr="00BB51DB">
          <w:rPr>
            <w:rStyle w:val="Hypertextovodkaz"/>
          </w:rPr>
          <w:t>4.2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BB51DB">
          <w:rPr>
            <w:rStyle w:val="Hypertextovodkaz"/>
          </w:rPr>
          <w:t xml:space="preserve">Blokové schéma granulárního VST syntezátoru </w:t>
        </w:r>
        <w:r w:rsidRPr="00BB51DB">
          <w:rPr>
            <w:rStyle w:val="Hypertextovodkaz"/>
            <w:i/>
          </w:rPr>
          <w:t>Granny Synth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_Toc167638751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29</w:t>
        </w:r>
        <w:r>
          <w:rPr>
            <w:webHidden/>
          </w:rPr>
          <w:fldChar w:fldCharType="end"/>
        </w:r>
      </w:hyperlink>
    </w:p>
    <w:p w14:paraId="1000C307" w14:textId="04D500E8" w:rsidR="0045578B" w:rsidRDefault="0045578B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638752" w:history="1">
        <w:r w:rsidRPr="00BB51DB">
          <w:rPr>
            <w:rStyle w:val="Hypertextovodkaz"/>
          </w:rPr>
          <w:t>4.3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BB51DB">
          <w:rPr>
            <w:rStyle w:val="Hypertextovodkaz"/>
          </w:rPr>
          <w:t xml:space="preserve">Návrh GUI granulárního VST plug-inu </w:t>
        </w:r>
        <w:r w:rsidRPr="00BB51DB">
          <w:rPr>
            <w:rStyle w:val="Hypertextovodkaz"/>
            <w:i/>
          </w:rPr>
          <w:t>Granny Synth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_Toc167638752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30</w:t>
        </w:r>
        <w:r>
          <w:rPr>
            <w:webHidden/>
          </w:rPr>
          <w:fldChar w:fldCharType="end"/>
        </w:r>
      </w:hyperlink>
    </w:p>
    <w:p w14:paraId="08469D51" w14:textId="559103B9" w:rsidR="0045578B" w:rsidRDefault="0045578B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638753" w:history="1">
        <w:r w:rsidRPr="00BB51DB">
          <w:rPr>
            <w:rStyle w:val="Hypertextovodkaz"/>
          </w:rPr>
          <w:t>4.4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BB51DB">
          <w:rPr>
            <w:rStyle w:val="Hypertextovodkaz"/>
          </w:rPr>
          <w:t>Blokové schéma zpracování dat získaných webkamerou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_Toc167638753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34</w:t>
        </w:r>
        <w:r>
          <w:rPr>
            <w:webHidden/>
          </w:rPr>
          <w:fldChar w:fldCharType="end"/>
        </w:r>
      </w:hyperlink>
    </w:p>
    <w:p w14:paraId="180DE1A1" w14:textId="1F51A2EB" w:rsidR="0045578B" w:rsidRDefault="0045578B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638754" w:history="1">
        <w:r w:rsidRPr="00BB51DB">
          <w:rPr>
            <w:rStyle w:val="Hypertextovodkaz"/>
          </w:rPr>
          <w:t>5.1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BB51DB">
          <w:rPr>
            <w:rStyle w:val="Hypertextovodkaz"/>
          </w:rPr>
          <w:t xml:space="preserve">Grafické uživatelské rozhraní granulárního sampleru </w:t>
        </w:r>
        <w:r w:rsidRPr="00BB51DB">
          <w:rPr>
            <w:rStyle w:val="Hypertextovodkaz"/>
            <w:i/>
          </w:rPr>
          <w:t>Granny Synth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_Toc167638754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36</w:t>
        </w:r>
        <w:r>
          <w:rPr>
            <w:webHidden/>
          </w:rPr>
          <w:fldChar w:fldCharType="end"/>
        </w:r>
      </w:hyperlink>
    </w:p>
    <w:p w14:paraId="67958F9D" w14:textId="334F3443" w:rsidR="0045578B" w:rsidRDefault="0045578B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638755" w:history="1">
        <w:r w:rsidRPr="00BB51DB">
          <w:rPr>
            <w:rStyle w:val="Hypertextovodkaz"/>
          </w:rPr>
          <w:t>5.2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BB51DB">
          <w:rPr>
            <w:rStyle w:val="Hypertextovodkaz"/>
          </w:rPr>
          <w:t>Detail displeje při zobrazení nahraného samplu v režimu jednoduchý sampler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_Toc167638755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6FB367BA" w14:textId="648975F2" w:rsidR="0045578B" w:rsidRDefault="0045578B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638756" w:history="1">
        <w:r w:rsidRPr="00BB51DB">
          <w:rPr>
            <w:rStyle w:val="Hypertextovodkaz"/>
          </w:rPr>
          <w:t>5.3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BB51DB">
          <w:rPr>
            <w:rStyle w:val="Hypertextovodkaz"/>
          </w:rPr>
          <w:t>Detail displeje při zobrazení nahraného samplu v režimu granulární sampler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_Toc167638756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509F47C6" w14:textId="5FCCBE69" w:rsidR="0045578B" w:rsidRDefault="0045578B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638757" w:history="1">
        <w:r w:rsidRPr="00BB51DB">
          <w:rPr>
            <w:rStyle w:val="Hypertextovodkaz"/>
          </w:rPr>
          <w:t>5.4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BB51DB">
          <w:rPr>
            <w:rStyle w:val="Hypertextovodkaz"/>
          </w:rPr>
          <w:t xml:space="preserve">Diagram znázorňující strukturu granulárního sampleru </w:t>
        </w:r>
        <w:r w:rsidRPr="00BB51DB">
          <w:rPr>
            <w:rStyle w:val="Hypertextovodkaz"/>
            <w:i/>
          </w:rPr>
          <w:t>Granny Synth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_Toc167638757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38</w:t>
        </w:r>
        <w:r>
          <w:rPr>
            <w:webHidden/>
          </w:rPr>
          <w:fldChar w:fldCharType="end"/>
        </w:r>
      </w:hyperlink>
    </w:p>
    <w:p w14:paraId="1B76C350" w14:textId="099164DA" w:rsidR="00401828" w:rsidRPr="00D713CC" w:rsidRDefault="00253EC5" w:rsidP="000B5EAC">
      <w:pPr>
        <w:pStyle w:val="Odstavec"/>
      </w:pPr>
      <w:r>
        <w:fldChar w:fldCharType="end"/>
      </w:r>
    </w:p>
    <w:p w14:paraId="344824AB" w14:textId="77777777" w:rsidR="00FE39C5" w:rsidRPr="00D713CC" w:rsidRDefault="00FE39C5">
      <w:pPr>
        <w:spacing w:line="240" w:lineRule="auto"/>
        <w:ind w:left="0"/>
        <w:rPr>
          <w:b/>
          <w:sz w:val="40"/>
          <w:szCs w:val="40"/>
        </w:rPr>
      </w:pPr>
      <w:r w:rsidRPr="00D713CC">
        <w:br w:type="page"/>
      </w:r>
    </w:p>
    <w:p w14:paraId="4EB38A70" w14:textId="77777777" w:rsidR="00401828" w:rsidRPr="00D713CC" w:rsidRDefault="00401828" w:rsidP="00087314">
      <w:pPr>
        <w:pStyle w:val="Nadpis1-neslovan"/>
        <w:rPr>
          <w:lang w:val="cs-CZ"/>
        </w:rPr>
      </w:pPr>
      <w:bookmarkStart w:id="3" w:name="_Toc167638683"/>
      <w:r w:rsidRPr="00D713CC">
        <w:rPr>
          <w:lang w:val="cs-CZ"/>
        </w:rPr>
        <w:lastRenderedPageBreak/>
        <w:t>Seznam tabulek</w:t>
      </w:r>
      <w:bookmarkEnd w:id="3"/>
    </w:p>
    <w:p w14:paraId="69DEECDB" w14:textId="549E1E98" w:rsidR="0045578B" w:rsidRDefault="00AC4FBE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r>
        <w:fldChar w:fldCharType="begin"/>
      </w:r>
      <w:r>
        <w:instrText xml:space="preserve"> TOC \h \z \c "Tabulka" </w:instrText>
      </w:r>
      <w:r>
        <w:fldChar w:fldCharType="separate"/>
      </w:r>
      <w:hyperlink w:anchor="_Toc167638758" w:history="1">
        <w:r w:rsidR="0045578B" w:rsidRPr="00A85921">
          <w:rPr>
            <w:rStyle w:val="Hypertextovodkaz"/>
          </w:rPr>
          <w:t>4.1</w:t>
        </w:r>
        <w:r w:rsidR="0045578B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45578B" w:rsidRPr="00A85921">
          <w:rPr>
            <w:rStyle w:val="Hypertextovodkaz"/>
          </w:rPr>
          <w:t xml:space="preserve">Shrnutí parametrů navrhovaného VST plug-inu </w:t>
        </w:r>
        <w:r w:rsidR="0045578B" w:rsidRPr="00A85921">
          <w:rPr>
            <w:rStyle w:val="Hypertextovodkaz"/>
            <w:i/>
          </w:rPr>
          <w:t>Granny Synth</w:t>
        </w:r>
        <w:r w:rsidR="0045578B">
          <w:rPr>
            <w:webHidden/>
          </w:rPr>
          <w:tab/>
        </w:r>
        <w:r w:rsidR="0045578B">
          <w:rPr>
            <w:webHidden/>
          </w:rPr>
          <w:fldChar w:fldCharType="begin"/>
        </w:r>
        <w:r w:rsidR="0045578B">
          <w:rPr>
            <w:webHidden/>
          </w:rPr>
          <w:instrText xml:space="preserve"> PAGEREF _Toc167638758 \h </w:instrText>
        </w:r>
        <w:r w:rsidR="0045578B">
          <w:rPr>
            <w:webHidden/>
          </w:rPr>
        </w:r>
        <w:r w:rsidR="0045578B">
          <w:rPr>
            <w:webHidden/>
          </w:rPr>
          <w:fldChar w:fldCharType="separate"/>
        </w:r>
        <w:r w:rsidR="0045578B">
          <w:rPr>
            <w:webHidden/>
          </w:rPr>
          <w:t>35</w:t>
        </w:r>
        <w:r w:rsidR="0045578B">
          <w:rPr>
            <w:webHidden/>
          </w:rPr>
          <w:fldChar w:fldCharType="end"/>
        </w:r>
      </w:hyperlink>
    </w:p>
    <w:p w14:paraId="2831818D" w14:textId="75C7BAEE" w:rsidR="0045578B" w:rsidRDefault="0045578B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638759" w:history="1">
        <w:r w:rsidRPr="00A85921">
          <w:rPr>
            <w:rStyle w:val="Hypertextovodkaz"/>
          </w:rPr>
          <w:t>5.1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A85921">
          <w:rPr>
            <w:rStyle w:val="Hypertextovodkaz"/>
          </w:rPr>
          <w:t xml:space="preserve">Tabulka parametrů granulárního sampleru </w:t>
        </w:r>
        <w:r w:rsidRPr="00A85921">
          <w:rPr>
            <w:rStyle w:val="Hypertextovodkaz"/>
            <w:i/>
          </w:rPr>
          <w:t>Synth Granny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_Toc167638759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41</w:t>
        </w:r>
        <w:r>
          <w:rPr>
            <w:webHidden/>
          </w:rPr>
          <w:fldChar w:fldCharType="end"/>
        </w:r>
      </w:hyperlink>
    </w:p>
    <w:p w14:paraId="2A3A302A" w14:textId="0E43B898" w:rsidR="00B143C3" w:rsidRPr="00D713CC" w:rsidRDefault="00AC4FBE" w:rsidP="000B5EAC">
      <w:pPr>
        <w:pStyle w:val="Odstavec"/>
      </w:pPr>
      <w:r>
        <w:rPr>
          <w:noProof/>
        </w:rPr>
        <w:fldChar w:fldCharType="end"/>
      </w:r>
    </w:p>
    <w:p w14:paraId="3E44C125" w14:textId="77777777" w:rsidR="00FE39C5" w:rsidRPr="00D713CC" w:rsidRDefault="00FE39C5">
      <w:pPr>
        <w:spacing w:line="240" w:lineRule="auto"/>
        <w:ind w:left="0"/>
        <w:rPr>
          <w:b/>
          <w:sz w:val="40"/>
          <w:szCs w:val="40"/>
        </w:rPr>
      </w:pPr>
      <w:r w:rsidRPr="00D713CC">
        <w:br w:type="page"/>
      </w:r>
    </w:p>
    <w:p w14:paraId="6EB27E02" w14:textId="77777777" w:rsidR="005009B0" w:rsidRPr="00D713CC" w:rsidRDefault="007B0621" w:rsidP="0041674D">
      <w:pPr>
        <w:pStyle w:val="Nadpis1-neslovan"/>
      </w:pPr>
      <w:bookmarkStart w:id="4" w:name="_Toc56549754"/>
      <w:bookmarkStart w:id="5" w:name="_Ref56592225"/>
      <w:bookmarkStart w:id="6" w:name="_Toc167638684"/>
      <w:bookmarkEnd w:id="0"/>
      <w:bookmarkEnd w:id="1"/>
      <w:r w:rsidRPr="00D713CC">
        <w:lastRenderedPageBreak/>
        <w:t>Úvod</w:t>
      </w:r>
      <w:bookmarkEnd w:id="4"/>
      <w:bookmarkEnd w:id="5"/>
      <w:bookmarkEnd w:id="6"/>
    </w:p>
    <w:p w14:paraId="5098FD33" w14:textId="695E35A3" w:rsidR="00406801" w:rsidRPr="00EF275F" w:rsidRDefault="00EF275F" w:rsidP="006A1D10">
      <w:pPr>
        <w:pStyle w:val="Prvnodstavec"/>
        <w:rPr>
          <w:color w:val="auto"/>
        </w:rPr>
      </w:pPr>
      <w:r>
        <w:rPr>
          <w:color w:val="auto"/>
        </w:rPr>
        <w:t xml:space="preserve">Syntezátory </w:t>
      </w:r>
      <w:r w:rsidR="00F6266B">
        <w:rPr>
          <w:color w:val="auto"/>
        </w:rPr>
        <w:t xml:space="preserve">jsou součástí hudebního světa již desítky let. První z nich byly sestrojeny před více než stoletím a </w:t>
      </w:r>
      <w:r w:rsidR="0046752B">
        <w:rPr>
          <w:color w:val="auto"/>
        </w:rPr>
        <w:t>připomínaly dnešní elektrické varhany</w:t>
      </w:r>
      <w:r w:rsidR="00323EDC">
        <w:rPr>
          <w:color w:val="auto"/>
        </w:rPr>
        <w:t xml:space="preserve"> </w:t>
      </w:r>
      <w:r w:rsidR="002F015F">
        <w:rPr>
          <w:color w:val="auto"/>
        </w:rPr>
        <w:fldChar w:fldCharType="begin"/>
      </w:r>
      <w:r w:rsidR="002F015F">
        <w:rPr>
          <w:color w:val="auto"/>
        </w:rPr>
        <w:instrText xml:space="preserve"> REF _Ref152286042 \r \h </w:instrText>
      </w:r>
      <w:r w:rsidR="002F015F">
        <w:rPr>
          <w:color w:val="auto"/>
        </w:rPr>
      </w:r>
      <w:r w:rsidR="002F015F">
        <w:rPr>
          <w:color w:val="auto"/>
        </w:rPr>
        <w:fldChar w:fldCharType="separate"/>
      </w:r>
      <w:r w:rsidR="0045578B">
        <w:rPr>
          <w:color w:val="auto"/>
        </w:rPr>
        <w:t>[1]</w:t>
      </w:r>
      <w:r w:rsidR="002F015F">
        <w:rPr>
          <w:color w:val="auto"/>
        </w:rPr>
        <w:fldChar w:fldCharType="end"/>
      </w:r>
      <w:r w:rsidR="0046752B">
        <w:rPr>
          <w:color w:val="auto"/>
        </w:rPr>
        <w:t xml:space="preserve">. </w:t>
      </w:r>
      <w:r w:rsidR="009916FC">
        <w:rPr>
          <w:color w:val="auto"/>
        </w:rPr>
        <w:t>Za základ dnešních syntezátorů je považován prototyp Roberta Mooga</w:t>
      </w:r>
      <w:r w:rsidR="007830EA">
        <w:rPr>
          <w:color w:val="auto"/>
        </w:rPr>
        <w:t xml:space="preserve"> </w:t>
      </w:r>
      <w:r w:rsidR="006876F3">
        <w:rPr>
          <w:color w:val="auto"/>
        </w:rPr>
        <w:t xml:space="preserve">představený na sdružení </w:t>
      </w:r>
      <w:r w:rsidR="006876F3" w:rsidRPr="00D002F4">
        <w:rPr>
          <w:i/>
          <w:iCs/>
          <w:color w:val="auto"/>
        </w:rPr>
        <w:t>Audio Engineering Society</w:t>
      </w:r>
      <w:r w:rsidR="007830EA">
        <w:rPr>
          <w:color w:val="auto"/>
        </w:rPr>
        <w:t xml:space="preserve"> v roce 1964</w:t>
      </w:r>
      <w:r w:rsidR="006876F3">
        <w:rPr>
          <w:color w:val="auto"/>
        </w:rPr>
        <w:t>.</w:t>
      </w:r>
      <w:r w:rsidR="00BE667C">
        <w:rPr>
          <w:color w:val="auto"/>
        </w:rPr>
        <w:t xml:space="preserve"> Dnešní nástroje jsou schopny pokrýt obrovskou paletu zvuků a jejich barev</w:t>
      </w:r>
      <w:r w:rsidR="00A95B5D">
        <w:rPr>
          <w:color w:val="auto"/>
        </w:rPr>
        <w:t xml:space="preserve"> a existuje jich nepřeberné množství. </w:t>
      </w:r>
      <w:r w:rsidR="005F5F62">
        <w:rPr>
          <w:color w:val="auto"/>
        </w:rPr>
        <w:t>Technická vyspělost umožňuje přenesení jejich existence z</w:t>
      </w:r>
      <w:r w:rsidR="00F15B1C">
        <w:rPr>
          <w:color w:val="auto"/>
        </w:rPr>
        <w:t> </w:t>
      </w:r>
      <w:r w:rsidR="005F5F62">
        <w:rPr>
          <w:color w:val="auto"/>
        </w:rPr>
        <w:t>fyzického</w:t>
      </w:r>
      <w:r w:rsidR="00F15B1C">
        <w:rPr>
          <w:color w:val="auto"/>
        </w:rPr>
        <w:t xml:space="preserve"> světa</w:t>
      </w:r>
      <w:r w:rsidR="005F5F62">
        <w:rPr>
          <w:color w:val="auto"/>
        </w:rPr>
        <w:t xml:space="preserve"> do světa virtuálního</w:t>
      </w:r>
      <w:r w:rsidR="009F44BC">
        <w:rPr>
          <w:color w:val="auto"/>
        </w:rPr>
        <w:t xml:space="preserve"> a otevírá tím </w:t>
      </w:r>
      <w:r w:rsidR="00E37021">
        <w:rPr>
          <w:color w:val="auto"/>
        </w:rPr>
        <w:t>nové možnosti zvukovým tvůrcům</w:t>
      </w:r>
      <w:r w:rsidR="0023180A">
        <w:rPr>
          <w:color w:val="auto"/>
        </w:rPr>
        <w:t>.</w:t>
      </w:r>
      <w:r w:rsidR="00FC2CE7">
        <w:rPr>
          <w:color w:val="auto"/>
        </w:rPr>
        <w:t xml:space="preserve"> </w:t>
      </w:r>
      <w:r w:rsidR="0015508C">
        <w:rPr>
          <w:color w:val="auto"/>
        </w:rPr>
        <w:t>Stejně jako existuje obrovské množství syntezátorů, existuje i množství druhů syntézy</w:t>
      </w:r>
      <w:r w:rsidR="007F696B">
        <w:rPr>
          <w:color w:val="auto"/>
        </w:rPr>
        <w:t xml:space="preserve">, například </w:t>
      </w:r>
      <w:r w:rsidR="005B5996">
        <w:rPr>
          <w:color w:val="auto"/>
        </w:rPr>
        <w:t xml:space="preserve">aditivní, subtraktivní, </w:t>
      </w:r>
      <w:r w:rsidR="00D8232B">
        <w:rPr>
          <w:color w:val="auto"/>
        </w:rPr>
        <w:t>modulační (AM a FM),</w:t>
      </w:r>
      <w:r w:rsidR="005B5996">
        <w:rPr>
          <w:color w:val="auto"/>
        </w:rPr>
        <w:t xml:space="preserve"> granulární</w:t>
      </w:r>
      <w:r w:rsidR="00AD7327">
        <w:rPr>
          <w:color w:val="auto"/>
        </w:rPr>
        <w:t>, sampling aj</w:t>
      </w:r>
      <w:r w:rsidR="005B5996">
        <w:rPr>
          <w:color w:val="auto"/>
        </w:rPr>
        <w:t>.</w:t>
      </w:r>
    </w:p>
    <w:p w14:paraId="18366BB7" w14:textId="3F2C4359" w:rsidR="00406801" w:rsidRDefault="00103DDD" w:rsidP="000B5EAC">
      <w:pPr>
        <w:pStyle w:val="Odstavec"/>
      </w:pPr>
      <w:r>
        <w:t>Granulární syntéza je způsob tvorby zvuku pomocí rozdělení vstupního signálu na spoustu drobných úseků a jejich následné skládání</w:t>
      </w:r>
      <w:r w:rsidR="006A0AB6">
        <w:t xml:space="preserve"> zpět za sebe</w:t>
      </w:r>
      <w:r>
        <w:t xml:space="preserve">. </w:t>
      </w:r>
      <w:r w:rsidR="006F727F">
        <w:t>V praxi se používají úseky (jinak také granul</w:t>
      </w:r>
      <w:r w:rsidR="007B6184">
        <w:t>e</w:t>
      </w:r>
      <w:r w:rsidR="006F727F">
        <w:t xml:space="preserve"> neboli zrna) o délce </w:t>
      </w:r>
      <w:r w:rsidR="00216FA3">
        <w:t>přibližně</w:t>
      </w:r>
      <w:r w:rsidR="006F727F">
        <w:t xml:space="preserve"> </w:t>
      </w:r>
      <w:r w:rsidR="001E4175">
        <w:t>1</w:t>
      </w:r>
      <w:r w:rsidR="00216FA3">
        <w:t>–</w:t>
      </w:r>
      <w:r w:rsidR="006F727F">
        <w:t>100 ms.</w:t>
      </w:r>
      <w:r w:rsidR="005455C5">
        <w:t xml:space="preserve"> Způsob</w:t>
      </w:r>
      <w:r w:rsidR="00CC418A">
        <w:t>y</w:t>
      </w:r>
      <w:r w:rsidR="005455C5">
        <w:t xml:space="preserve">, kterými jsou jednotlivá zrna za sebe </w:t>
      </w:r>
      <w:r w:rsidR="001F386E">
        <w:t>řazena,</w:t>
      </w:r>
      <w:r w:rsidR="005455C5">
        <w:t xml:space="preserve"> existu</w:t>
      </w:r>
      <w:r w:rsidR="00CC418A">
        <w:t>jí primárně dva – synchronní a asynchronní</w:t>
      </w:r>
      <w:r w:rsidR="00FA5F07">
        <w:t>.</w:t>
      </w:r>
      <w:r w:rsidR="00145E2C">
        <w:t xml:space="preserve"> Důležitým parametrem pro řízení syntézy je </w:t>
      </w:r>
      <w:r w:rsidR="00EF40B6">
        <w:t>hustota zrn, tedy jejich počet na jednotku času.</w:t>
      </w:r>
      <w:r w:rsidR="00FA5F07">
        <w:t xml:space="preserve"> Dalšími parametry, kter</w:t>
      </w:r>
      <w:r w:rsidR="00A030E0">
        <w:t>ými lze</w:t>
      </w:r>
      <w:r w:rsidR="00FA5F07">
        <w:t xml:space="preserve"> obohatit výsledný zvuk</w:t>
      </w:r>
      <w:r w:rsidR="001F386E">
        <w:t>,</w:t>
      </w:r>
      <w:r w:rsidR="00FA5F07">
        <w:t xml:space="preserve"> jsou například</w:t>
      </w:r>
      <w:r w:rsidR="00D4758F">
        <w:t xml:space="preserve"> délka granul</w:t>
      </w:r>
      <w:r w:rsidR="00C15B46">
        <w:t>í</w:t>
      </w:r>
      <w:r w:rsidR="00BF0AFA">
        <w:t>,</w:t>
      </w:r>
      <w:r w:rsidR="00E94577">
        <w:t xml:space="preserve"> změny vzdálenosti mezi jednotlivými granul</w:t>
      </w:r>
      <w:r w:rsidR="007E4899">
        <w:t>e</w:t>
      </w:r>
      <w:r w:rsidR="00E94577">
        <w:t xml:space="preserve">mi, </w:t>
      </w:r>
      <w:r w:rsidR="0086647E">
        <w:t>jejich překrývání</w:t>
      </w:r>
      <w:r w:rsidR="003C2F7D">
        <w:t xml:space="preserve">, </w:t>
      </w:r>
      <w:r w:rsidR="001B6665">
        <w:t xml:space="preserve">rychlost přehrávání, přidávání různých </w:t>
      </w:r>
      <w:r w:rsidR="00D30408">
        <w:t xml:space="preserve">typů </w:t>
      </w:r>
      <w:r w:rsidR="001B6665">
        <w:t>obálek</w:t>
      </w:r>
      <w:r w:rsidR="00DF747F">
        <w:t xml:space="preserve"> a spoustu dalších.</w:t>
      </w:r>
    </w:p>
    <w:p w14:paraId="083D57AE" w14:textId="428EF1AA" w:rsidR="0090736B" w:rsidRPr="00D713CC" w:rsidRDefault="0090736B" w:rsidP="000B5EAC">
      <w:pPr>
        <w:pStyle w:val="Odstavec"/>
      </w:pPr>
      <w:r>
        <w:t>Tato práce se věnuje problematice vývoje softwarového granulárního syntezátoru</w:t>
      </w:r>
      <w:r w:rsidR="00C64860">
        <w:t xml:space="preserve"> ve vývojovém prostředí JUCE. </w:t>
      </w:r>
      <w:r w:rsidR="004B5887">
        <w:t>Jejím hlavním cílem je vytvoření VST plug-inu</w:t>
      </w:r>
      <w:r w:rsidR="007A082F">
        <w:t xml:space="preserve"> schopného vstupní zvuková data jednak rozdělit na granul</w:t>
      </w:r>
      <w:r w:rsidR="009C2337">
        <w:t>e</w:t>
      </w:r>
      <w:r w:rsidR="00C729DD">
        <w:t>, zároveň na ně aplikovat</w:t>
      </w:r>
      <w:r w:rsidR="00FC0D5E">
        <w:t xml:space="preserve"> některé</w:t>
      </w:r>
      <w:r w:rsidR="00083100">
        <w:t xml:space="preserve"> z</w:t>
      </w:r>
      <w:r w:rsidR="00C729DD">
        <w:t xml:space="preserve"> výše zmíněn</w:t>
      </w:r>
      <w:r w:rsidR="00083100">
        <w:t>ých</w:t>
      </w:r>
      <w:r w:rsidR="00C729DD">
        <w:t xml:space="preserve"> parametr</w:t>
      </w:r>
      <w:r w:rsidR="00083100">
        <w:t>ů</w:t>
      </w:r>
      <w:r w:rsidR="00CB4079">
        <w:t xml:space="preserve">. </w:t>
      </w:r>
      <w:r w:rsidR="00C72E2A">
        <w:t>Neobvyklost řešení spočívá v možnosti ovládání syntezátoru pomocí</w:t>
      </w:r>
      <w:r w:rsidR="003D61CC">
        <w:t xml:space="preserve"> vlnové délky</w:t>
      </w:r>
      <w:r w:rsidR="0071138D">
        <w:t xml:space="preserve"> světla –</w:t>
      </w:r>
      <w:r w:rsidR="00B74AEF">
        <w:t xml:space="preserve"> respektive jeho</w:t>
      </w:r>
      <w:r w:rsidR="00C72E2A">
        <w:t xml:space="preserve"> bar</w:t>
      </w:r>
      <w:r w:rsidR="00500946">
        <w:t>vy</w:t>
      </w:r>
      <w:r w:rsidR="00C72E2A">
        <w:t xml:space="preserve"> sníman</w:t>
      </w:r>
      <w:r w:rsidR="00500946">
        <w:t>é</w:t>
      </w:r>
      <w:r w:rsidR="00C72E2A">
        <w:t xml:space="preserve"> webkamerou.</w:t>
      </w:r>
    </w:p>
    <w:p w14:paraId="64651DBE" w14:textId="4ADA4CB8" w:rsidR="00F22FDF" w:rsidRPr="00B12C81" w:rsidRDefault="00E45122" w:rsidP="00F22FDF">
      <w:pPr>
        <w:pStyle w:val="Odstavec"/>
        <w:rPr>
          <w:color w:val="auto"/>
        </w:rPr>
      </w:pPr>
      <w:r w:rsidRPr="00B12C81">
        <w:rPr>
          <w:color w:val="auto"/>
        </w:rPr>
        <w:t>Bakalářská</w:t>
      </w:r>
      <w:r w:rsidR="00F93FC2" w:rsidRPr="00B12C81">
        <w:rPr>
          <w:color w:val="auto"/>
        </w:rPr>
        <w:t xml:space="preserve"> práce</w:t>
      </w:r>
      <w:r w:rsidR="00057141" w:rsidRPr="00B12C81">
        <w:rPr>
          <w:color w:val="auto"/>
        </w:rPr>
        <w:t xml:space="preserve"> je členěna do </w:t>
      </w:r>
      <w:r w:rsidR="003167B1" w:rsidRPr="00B12C81">
        <w:rPr>
          <w:color w:val="auto"/>
        </w:rPr>
        <w:t>sedmi</w:t>
      </w:r>
      <w:r w:rsidR="00F12A5B" w:rsidRPr="00B12C81">
        <w:rPr>
          <w:color w:val="auto"/>
        </w:rPr>
        <w:t xml:space="preserve"> </w:t>
      </w:r>
      <w:r w:rsidR="00057141" w:rsidRPr="00B12C81">
        <w:rPr>
          <w:color w:val="auto"/>
        </w:rPr>
        <w:t>kapitol</w:t>
      </w:r>
      <w:r w:rsidR="00EB76B3" w:rsidRPr="00B12C81">
        <w:rPr>
          <w:color w:val="auto"/>
        </w:rPr>
        <w:t xml:space="preserve">, z nichž první </w:t>
      </w:r>
      <w:r w:rsidR="00060C22" w:rsidRPr="00B12C81">
        <w:rPr>
          <w:color w:val="auto"/>
        </w:rPr>
        <w:t>tři</w:t>
      </w:r>
      <w:r w:rsidR="00EB76B3" w:rsidRPr="00B12C81">
        <w:rPr>
          <w:color w:val="auto"/>
        </w:rPr>
        <w:t xml:space="preserve"> </w:t>
      </w:r>
      <w:r w:rsidR="00032A6B" w:rsidRPr="00B12C81">
        <w:rPr>
          <w:color w:val="auto"/>
        </w:rPr>
        <w:t>slouží jako teoretick</w:t>
      </w:r>
      <w:r w:rsidR="0071440E" w:rsidRPr="00B12C81">
        <w:rPr>
          <w:color w:val="auto"/>
        </w:rPr>
        <w:t>á část práce</w:t>
      </w:r>
      <w:r w:rsidR="00057141" w:rsidRPr="00B12C81">
        <w:rPr>
          <w:color w:val="auto"/>
        </w:rPr>
        <w:t xml:space="preserve">. V kapitole </w:t>
      </w:r>
      <w:r w:rsidR="009916F0" w:rsidRPr="00B12C81">
        <w:rPr>
          <w:color w:val="auto"/>
        </w:rPr>
        <w:fldChar w:fldCharType="begin"/>
      </w:r>
      <w:r w:rsidR="009916F0" w:rsidRPr="00B12C81">
        <w:rPr>
          <w:color w:val="auto"/>
        </w:rPr>
        <w:instrText xml:space="preserve"> REF _Ref152450236 \r \h </w:instrText>
      </w:r>
      <w:r w:rsidR="005E5204" w:rsidRPr="00B12C81">
        <w:rPr>
          <w:color w:val="auto"/>
        </w:rPr>
        <w:instrText xml:space="preserve"> \* MERGEFORMAT </w:instrText>
      </w:r>
      <w:r w:rsidR="009916F0" w:rsidRPr="00B12C81">
        <w:rPr>
          <w:color w:val="auto"/>
        </w:rPr>
      </w:r>
      <w:r w:rsidR="009916F0" w:rsidRPr="00B12C81">
        <w:rPr>
          <w:color w:val="auto"/>
        </w:rPr>
        <w:fldChar w:fldCharType="separate"/>
      </w:r>
      <w:r w:rsidR="0045578B">
        <w:rPr>
          <w:color w:val="auto"/>
        </w:rPr>
        <w:t>1</w:t>
      </w:r>
      <w:r w:rsidR="009916F0" w:rsidRPr="00B12C81">
        <w:rPr>
          <w:color w:val="auto"/>
        </w:rPr>
        <w:fldChar w:fldCharType="end"/>
      </w:r>
      <w:r w:rsidR="00057141" w:rsidRPr="00B12C81">
        <w:rPr>
          <w:color w:val="auto"/>
        </w:rPr>
        <w:t xml:space="preserve"> je popsán princip a historie granulární syntézy, </w:t>
      </w:r>
      <w:r w:rsidR="00D72E28" w:rsidRPr="00B12C81">
        <w:rPr>
          <w:color w:val="auto"/>
        </w:rPr>
        <w:t xml:space="preserve">stručná historie a princip </w:t>
      </w:r>
      <w:r w:rsidR="00F870A9" w:rsidRPr="00B12C81">
        <w:rPr>
          <w:color w:val="auto"/>
        </w:rPr>
        <w:t xml:space="preserve">samplerů se nachází v kapitole </w:t>
      </w:r>
      <w:r w:rsidR="00CB0792" w:rsidRPr="00B12C81">
        <w:rPr>
          <w:color w:val="auto"/>
        </w:rPr>
        <w:fldChar w:fldCharType="begin"/>
      </w:r>
      <w:r w:rsidR="00CB0792" w:rsidRPr="00B12C81">
        <w:rPr>
          <w:color w:val="auto"/>
        </w:rPr>
        <w:instrText xml:space="preserve"> REF _Ref167541721 \r \h </w:instrText>
      </w:r>
      <w:r w:rsidR="00B12C81">
        <w:rPr>
          <w:color w:val="auto"/>
        </w:rPr>
        <w:instrText xml:space="preserve"> \* MERGEFORMAT </w:instrText>
      </w:r>
      <w:r w:rsidR="00CB0792" w:rsidRPr="00B12C81">
        <w:rPr>
          <w:color w:val="auto"/>
        </w:rPr>
      </w:r>
      <w:r w:rsidR="00CB0792" w:rsidRPr="00B12C81">
        <w:rPr>
          <w:color w:val="auto"/>
        </w:rPr>
        <w:fldChar w:fldCharType="separate"/>
      </w:r>
      <w:r w:rsidR="0045578B">
        <w:rPr>
          <w:color w:val="auto"/>
        </w:rPr>
        <w:t>2</w:t>
      </w:r>
      <w:r w:rsidR="00CB0792" w:rsidRPr="00B12C81">
        <w:rPr>
          <w:color w:val="auto"/>
        </w:rPr>
        <w:fldChar w:fldCharType="end"/>
      </w:r>
      <w:r w:rsidR="00064D7F" w:rsidRPr="00B12C81">
        <w:rPr>
          <w:color w:val="auto"/>
        </w:rPr>
        <w:t>.</w:t>
      </w:r>
      <w:r w:rsidR="000C5207" w:rsidRPr="00B12C81">
        <w:rPr>
          <w:color w:val="auto"/>
        </w:rPr>
        <w:t xml:space="preserve"> </w:t>
      </w:r>
      <w:r w:rsidR="00621CDD" w:rsidRPr="00B12C81">
        <w:rPr>
          <w:color w:val="auto"/>
        </w:rPr>
        <w:t xml:space="preserve">Srovnání </w:t>
      </w:r>
      <w:r w:rsidR="00F943DB" w:rsidRPr="00B12C81">
        <w:rPr>
          <w:color w:val="auto"/>
        </w:rPr>
        <w:t xml:space="preserve">současných volně dostupných softwarových granulárních syntezátorů se věnuje </w:t>
      </w:r>
      <w:r w:rsidR="006B4680" w:rsidRPr="00B12C81">
        <w:rPr>
          <w:color w:val="auto"/>
        </w:rPr>
        <w:fldChar w:fldCharType="begin"/>
      </w:r>
      <w:r w:rsidR="006B4680" w:rsidRPr="00B12C81">
        <w:rPr>
          <w:color w:val="auto"/>
        </w:rPr>
        <w:instrText xml:space="preserve"> REF _Ref167541833 \r \h </w:instrText>
      </w:r>
      <w:r w:rsidR="00B12C81">
        <w:rPr>
          <w:color w:val="auto"/>
        </w:rPr>
        <w:instrText xml:space="preserve"> \* MERGEFORMAT </w:instrText>
      </w:r>
      <w:r w:rsidR="006B4680" w:rsidRPr="00B12C81">
        <w:rPr>
          <w:color w:val="auto"/>
        </w:rPr>
      </w:r>
      <w:r w:rsidR="006B4680" w:rsidRPr="00B12C81">
        <w:rPr>
          <w:color w:val="auto"/>
        </w:rPr>
        <w:fldChar w:fldCharType="separate"/>
      </w:r>
      <w:r w:rsidR="0045578B">
        <w:rPr>
          <w:color w:val="auto"/>
        </w:rPr>
        <w:t>3</w:t>
      </w:r>
      <w:r w:rsidR="006B4680" w:rsidRPr="00B12C81">
        <w:rPr>
          <w:color w:val="auto"/>
        </w:rPr>
        <w:fldChar w:fldCharType="end"/>
      </w:r>
      <w:r w:rsidR="00AC2CDA" w:rsidRPr="00B12C81">
        <w:rPr>
          <w:color w:val="auto"/>
        </w:rPr>
        <w:t xml:space="preserve">. kapitola. </w:t>
      </w:r>
      <w:r w:rsidR="009F1B13" w:rsidRPr="00B12C81">
        <w:rPr>
          <w:color w:val="auto"/>
        </w:rPr>
        <w:t>K</w:t>
      </w:r>
      <w:r w:rsidR="000F5211" w:rsidRPr="00B12C81">
        <w:rPr>
          <w:color w:val="auto"/>
        </w:rPr>
        <w:t xml:space="preserve">apitola </w:t>
      </w:r>
      <w:r w:rsidR="00C82DD3" w:rsidRPr="00B12C81">
        <w:rPr>
          <w:color w:val="auto"/>
        </w:rPr>
        <w:fldChar w:fldCharType="begin"/>
      </w:r>
      <w:r w:rsidR="00C82DD3" w:rsidRPr="00B12C81">
        <w:rPr>
          <w:color w:val="auto"/>
        </w:rPr>
        <w:instrText xml:space="preserve"> REF _Ref152919519 \r \h </w:instrText>
      </w:r>
      <w:r w:rsidR="005E5204" w:rsidRPr="00B12C81">
        <w:rPr>
          <w:color w:val="auto"/>
        </w:rPr>
        <w:instrText xml:space="preserve"> \* MERGEFORMAT </w:instrText>
      </w:r>
      <w:r w:rsidR="00C82DD3" w:rsidRPr="00B12C81">
        <w:rPr>
          <w:color w:val="auto"/>
        </w:rPr>
      </w:r>
      <w:r w:rsidR="00C82DD3" w:rsidRPr="00B12C81">
        <w:rPr>
          <w:color w:val="auto"/>
        </w:rPr>
        <w:fldChar w:fldCharType="separate"/>
      </w:r>
      <w:r w:rsidR="0045578B">
        <w:rPr>
          <w:color w:val="auto"/>
        </w:rPr>
        <w:t>4</w:t>
      </w:r>
      <w:r w:rsidR="00C82DD3" w:rsidRPr="00B12C81">
        <w:rPr>
          <w:color w:val="auto"/>
        </w:rPr>
        <w:fldChar w:fldCharType="end"/>
      </w:r>
      <w:r w:rsidR="000F5211" w:rsidRPr="00B12C81">
        <w:rPr>
          <w:color w:val="auto"/>
        </w:rPr>
        <w:t xml:space="preserve"> </w:t>
      </w:r>
      <w:r w:rsidR="00C82DD3" w:rsidRPr="00B12C81">
        <w:rPr>
          <w:color w:val="auto"/>
        </w:rPr>
        <w:t>představuje framework JUCE</w:t>
      </w:r>
      <w:r w:rsidR="00372A80" w:rsidRPr="00B12C81">
        <w:rPr>
          <w:color w:val="auto"/>
        </w:rPr>
        <w:t xml:space="preserve">, shrnuje </w:t>
      </w:r>
      <w:r w:rsidR="001677D9" w:rsidRPr="00B12C81">
        <w:rPr>
          <w:color w:val="auto"/>
        </w:rPr>
        <w:t>základní teorii pro</w:t>
      </w:r>
      <w:r w:rsidR="00372A80" w:rsidRPr="00B12C81">
        <w:rPr>
          <w:color w:val="auto"/>
        </w:rPr>
        <w:t xml:space="preserve"> snímání barev</w:t>
      </w:r>
      <w:r w:rsidR="00C82DD3" w:rsidRPr="00B12C81">
        <w:rPr>
          <w:color w:val="auto"/>
        </w:rPr>
        <w:t xml:space="preserve"> a věnuje se</w:t>
      </w:r>
      <w:r w:rsidR="00236E63" w:rsidRPr="00B12C81">
        <w:rPr>
          <w:color w:val="auto"/>
        </w:rPr>
        <w:t xml:space="preserve"> </w:t>
      </w:r>
      <w:r w:rsidR="00217A89" w:rsidRPr="00B12C81">
        <w:rPr>
          <w:color w:val="auto"/>
        </w:rPr>
        <w:t xml:space="preserve">návrhu </w:t>
      </w:r>
      <w:r w:rsidR="00236E63" w:rsidRPr="00B12C81">
        <w:rPr>
          <w:color w:val="auto"/>
        </w:rPr>
        <w:t>praktické</w:t>
      </w:r>
      <w:r w:rsidR="00644B98" w:rsidRPr="00B12C81">
        <w:rPr>
          <w:color w:val="auto"/>
        </w:rPr>
        <w:t xml:space="preserve"> části práce –</w:t>
      </w:r>
      <w:r w:rsidR="00C82DD3" w:rsidRPr="00B12C81">
        <w:rPr>
          <w:color w:val="auto"/>
        </w:rPr>
        <w:t xml:space="preserve"> </w:t>
      </w:r>
      <w:r w:rsidR="000A2518" w:rsidRPr="00B12C81">
        <w:rPr>
          <w:color w:val="auto"/>
        </w:rPr>
        <w:t xml:space="preserve">granulárního sampleru </w:t>
      </w:r>
      <w:r w:rsidR="000A2518" w:rsidRPr="00B12C81">
        <w:rPr>
          <w:i/>
          <w:iCs w:val="0"/>
          <w:color w:val="auto"/>
        </w:rPr>
        <w:t>Synth Granny</w:t>
      </w:r>
      <w:r w:rsidR="00635636" w:rsidRPr="00B12C81">
        <w:rPr>
          <w:color w:val="auto"/>
        </w:rPr>
        <w:t>.</w:t>
      </w:r>
      <w:r w:rsidR="00520118" w:rsidRPr="00B12C81">
        <w:rPr>
          <w:color w:val="auto"/>
        </w:rPr>
        <w:t xml:space="preserve"> </w:t>
      </w:r>
      <w:r w:rsidR="00BB3B12" w:rsidRPr="00B12C81">
        <w:rPr>
          <w:color w:val="auto"/>
        </w:rPr>
        <w:t>K</w:t>
      </w:r>
      <w:r w:rsidR="00520118" w:rsidRPr="00B12C81">
        <w:rPr>
          <w:color w:val="auto"/>
        </w:rPr>
        <w:t>apitol</w:t>
      </w:r>
      <w:r w:rsidR="00BB3B12" w:rsidRPr="00B12C81">
        <w:rPr>
          <w:color w:val="auto"/>
        </w:rPr>
        <w:t>a</w:t>
      </w:r>
      <w:r w:rsidR="00520118" w:rsidRPr="00B12C81">
        <w:rPr>
          <w:color w:val="auto"/>
        </w:rPr>
        <w:t xml:space="preserve"> </w:t>
      </w:r>
      <w:r w:rsidR="00C82DD3" w:rsidRPr="00B12C81">
        <w:rPr>
          <w:color w:val="auto"/>
        </w:rPr>
        <w:fldChar w:fldCharType="begin"/>
      </w:r>
      <w:r w:rsidR="00C82DD3" w:rsidRPr="00B12C81">
        <w:rPr>
          <w:color w:val="auto"/>
        </w:rPr>
        <w:instrText xml:space="preserve"> REF _Ref152919531 \r \h </w:instrText>
      </w:r>
      <w:r w:rsidR="005E5204" w:rsidRPr="00B12C81">
        <w:rPr>
          <w:color w:val="auto"/>
        </w:rPr>
        <w:instrText xml:space="preserve"> \* MERGEFORMAT </w:instrText>
      </w:r>
      <w:r w:rsidR="00C82DD3" w:rsidRPr="00B12C81">
        <w:rPr>
          <w:color w:val="auto"/>
        </w:rPr>
      </w:r>
      <w:r w:rsidR="00C82DD3" w:rsidRPr="00B12C81">
        <w:rPr>
          <w:color w:val="auto"/>
        </w:rPr>
        <w:fldChar w:fldCharType="separate"/>
      </w:r>
      <w:r w:rsidR="0045578B">
        <w:rPr>
          <w:color w:val="auto"/>
        </w:rPr>
        <w:t>5</w:t>
      </w:r>
      <w:r w:rsidR="00C82DD3" w:rsidRPr="00B12C81">
        <w:rPr>
          <w:color w:val="auto"/>
        </w:rPr>
        <w:fldChar w:fldCharType="end"/>
      </w:r>
      <w:r w:rsidR="00520118" w:rsidRPr="00B12C81">
        <w:rPr>
          <w:color w:val="auto"/>
        </w:rPr>
        <w:t xml:space="preserve"> se </w:t>
      </w:r>
      <w:r w:rsidR="001D7A73" w:rsidRPr="00B12C81">
        <w:rPr>
          <w:color w:val="auto"/>
        </w:rPr>
        <w:t>věnuje vlastní realizaci</w:t>
      </w:r>
      <w:r w:rsidR="003E3B5A" w:rsidRPr="00B12C81">
        <w:rPr>
          <w:color w:val="auto"/>
        </w:rPr>
        <w:t xml:space="preserve"> a finální struktuře prototypu</w:t>
      </w:r>
      <w:r w:rsidR="00543AA0" w:rsidRPr="00B12C81">
        <w:rPr>
          <w:color w:val="auto"/>
        </w:rPr>
        <w:t xml:space="preserve">, kapitola </w:t>
      </w:r>
      <w:r w:rsidR="004C6A0A" w:rsidRPr="00B12C81">
        <w:rPr>
          <w:color w:val="auto"/>
        </w:rPr>
        <w:fldChar w:fldCharType="begin"/>
      </w:r>
      <w:r w:rsidR="004C6A0A" w:rsidRPr="00B12C81">
        <w:rPr>
          <w:color w:val="auto"/>
        </w:rPr>
        <w:instrText xml:space="preserve"> REF _Ref167541977 \r \h </w:instrText>
      </w:r>
      <w:r w:rsidR="00B12C81">
        <w:rPr>
          <w:color w:val="auto"/>
        </w:rPr>
        <w:instrText xml:space="preserve"> \* MERGEFORMAT </w:instrText>
      </w:r>
      <w:r w:rsidR="004C6A0A" w:rsidRPr="00B12C81">
        <w:rPr>
          <w:color w:val="auto"/>
        </w:rPr>
      </w:r>
      <w:r w:rsidR="004C6A0A" w:rsidRPr="00B12C81">
        <w:rPr>
          <w:color w:val="auto"/>
        </w:rPr>
        <w:fldChar w:fldCharType="separate"/>
      </w:r>
      <w:r w:rsidR="0045578B">
        <w:rPr>
          <w:color w:val="auto"/>
        </w:rPr>
        <w:t>6</w:t>
      </w:r>
      <w:r w:rsidR="004C6A0A" w:rsidRPr="00B12C81">
        <w:rPr>
          <w:color w:val="auto"/>
        </w:rPr>
        <w:fldChar w:fldCharType="end"/>
      </w:r>
      <w:r w:rsidR="0097748A" w:rsidRPr="00B12C81">
        <w:rPr>
          <w:color w:val="auto"/>
        </w:rPr>
        <w:t xml:space="preserve"> popisuje testování a </w:t>
      </w:r>
      <w:r w:rsidR="0022326A" w:rsidRPr="00B12C81">
        <w:rPr>
          <w:color w:val="auto"/>
        </w:rPr>
        <w:t xml:space="preserve">návrhy na vylepšení </w:t>
      </w:r>
      <w:r w:rsidR="00401793" w:rsidRPr="00B12C81">
        <w:rPr>
          <w:color w:val="auto"/>
        </w:rPr>
        <w:t>a rozšíření funkcionalit</w:t>
      </w:r>
      <w:r w:rsidR="00520118" w:rsidRPr="00B12C81">
        <w:rPr>
          <w:color w:val="auto"/>
        </w:rPr>
        <w:t>.</w:t>
      </w:r>
      <w:r w:rsidR="009D02A3" w:rsidRPr="00B12C81">
        <w:rPr>
          <w:color w:val="auto"/>
        </w:rPr>
        <w:t xml:space="preserve"> </w:t>
      </w:r>
      <w:r w:rsidR="0036266E" w:rsidRPr="00B12C81">
        <w:rPr>
          <w:color w:val="auto"/>
        </w:rPr>
        <w:t xml:space="preserve">Závěrečná kapitola </w:t>
      </w:r>
      <w:r w:rsidR="00FD73BF" w:rsidRPr="00B12C81">
        <w:rPr>
          <w:color w:val="auto"/>
        </w:rPr>
        <w:fldChar w:fldCharType="begin"/>
      </w:r>
      <w:r w:rsidR="00FD73BF" w:rsidRPr="00B12C81">
        <w:rPr>
          <w:color w:val="auto"/>
        </w:rPr>
        <w:instrText xml:space="preserve"> REF _Ref167542014 \r \h </w:instrText>
      </w:r>
      <w:r w:rsidR="00B12C81">
        <w:rPr>
          <w:color w:val="auto"/>
        </w:rPr>
        <w:instrText xml:space="preserve"> \* MERGEFORMAT </w:instrText>
      </w:r>
      <w:r w:rsidR="00FD73BF" w:rsidRPr="00B12C81">
        <w:rPr>
          <w:color w:val="auto"/>
        </w:rPr>
      </w:r>
      <w:r w:rsidR="00FD73BF" w:rsidRPr="00B12C81">
        <w:rPr>
          <w:color w:val="auto"/>
        </w:rPr>
        <w:fldChar w:fldCharType="separate"/>
      </w:r>
      <w:r w:rsidR="0045578B">
        <w:rPr>
          <w:color w:val="auto"/>
        </w:rPr>
        <w:t>7</w:t>
      </w:r>
      <w:r w:rsidR="00FD73BF" w:rsidRPr="00B12C81">
        <w:rPr>
          <w:color w:val="auto"/>
        </w:rPr>
        <w:fldChar w:fldCharType="end"/>
      </w:r>
      <w:r w:rsidR="0036266E" w:rsidRPr="00B12C81">
        <w:rPr>
          <w:color w:val="auto"/>
        </w:rPr>
        <w:t xml:space="preserve"> </w:t>
      </w:r>
      <w:r w:rsidR="00F82607" w:rsidRPr="00B12C81">
        <w:rPr>
          <w:color w:val="auto"/>
        </w:rPr>
        <w:t xml:space="preserve">shrnuje dosažené výsledky </w:t>
      </w:r>
      <w:r w:rsidR="008E400F" w:rsidRPr="00B12C81">
        <w:rPr>
          <w:color w:val="auto"/>
        </w:rPr>
        <w:t xml:space="preserve">a hodnotí </w:t>
      </w:r>
      <w:r w:rsidR="00FA255F" w:rsidRPr="00B12C81">
        <w:rPr>
          <w:color w:val="auto"/>
        </w:rPr>
        <w:t>projekt jako celek.</w:t>
      </w:r>
    </w:p>
    <w:p w14:paraId="73F21956" w14:textId="73D57AD0" w:rsidR="00493F19" w:rsidRPr="00D713CC" w:rsidRDefault="00785C2C" w:rsidP="00406801">
      <w:pPr>
        <w:pStyle w:val="Nadpis1"/>
      </w:pPr>
      <w:bookmarkStart w:id="7" w:name="_Ref152450236"/>
      <w:bookmarkStart w:id="8" w:name="_Toc167638685"/>
      <w:r>
        <w:lastRenderedPageBreak/>
        <w:t>Granulární syntéza</w:t>
      </w:r>
      <w:bookmarkEnd w:id="7"/>
      <w:bookmarkEnd w:id="8"/>
    </w:p>
    <w:p w14:paraId="29C2DC46" w14:textId="1C1DD639" w:rsidR="00406801" w:rsidRPr="00565B40" w:rsidRDefault="00565B40" w:rsidP="006A1D10">
      <w:pPr>
        <w:pStyle w:val="Prvnodstavec"/>
        <w:rPr>
          <w:color w:val="auto"/>
        </w:rPr>
      </w:pPr>
      <w:r>
        <w:rPr>
          <w:color w:val="auto"/>
        </w:rPr>
        <w:t xml:space="preserve">Granulární syntéza je </w:t>
      </w:r>
      <w:r w:rsidR="0038566D">
        <w:rPr>
          <w:color w:val="auto"/>
        </w:rPr>
        <w:t>dnes již jednou ze</w:t>
      </w:r>
      <w:r>
        <w:rPr>
          <w:color w:val="auto"/>
        </w:rPr>
        <w:t xml:space="preserve"> </w:t>
      </w:r>
      <w:r w:rsidR="0038566D">
        <w:rPr>
          <w:color w:val="auto"/>
        </w:rPr>
        <w:t>zavedených</w:t>
      </w:r>
      <w:r w:rsidR="001E1F78">
        <w:rPr>
          <w:color w:val="auto"/>
        </w:rPr>
        <w:t>, ale přesto velmi kreativních</w:t>
      </w:r>
      <w:r>
        <w:rPr>
          <w:color w:val="auto"/>
        </w:rPr>
        <w:t xml:space="preserve"> forem </w:t>
      </w:r>
      <w:r w:rsidR="006F6EF2">
        <w:rPr>
          <w:color w:val="auto"/>
        </w:rPr>
        <w:t xml:space="preserve">tvorby umělých zvuků. </w:t>
      </w:r>
      <w:r w:rsidR="00021C75">
        <w:rPr>
          <w:color w:val="auto"/>
        </w:rPr>
        <w:t>Její masová využitelnost přišla až s nástupem výkonnějších počítačů</w:t>
      </w:r>
      <w:r w:rsidR="00F549AB">
        <w:rPr>
          <w:color w:val="auto"/>
        </w:rPr>
        <w:t xml:space="preserve">, </w:t>
      </w:r>
      <w:r w:rsidR="00042DB9">
        <w:rPr>
          <w:color w:val="auto"/>
        </w:rPr>
        <w:t xml:space="preserve">které jsou schopny zpracovat i </w:t>
      </w:r>
      <w:r w:rsidR="00534ACF">
        <w:rPr>
          <w:color w:val="auto"/>
        </w:rPr>
        <w:t xml:space="preserve">digitální zvukové soubory s větší bitovou hloubkou, </w:t>
      </w:r>
      <w:r w:rsidR="00F549AB">
        <w:rPr>
          <w:color w:val="auto"/>
        </w:rPr>
        <w:t>avšak</w:t>
      </w:r>
      <w:r w:rsidR="00B41F9B">
        <w:rPr>
          <w:color w:val="auto"/>
        </w:rPr>
        <w:t xml:space="preserve"> myšlenka tvorby zvuku podobným způsobem </w:t>
      </w:r>
      <w:r w:rsidR="004B4248">
        <w:rPr>
          <w:color w:val="auto"/>
        </w:rPr>
        <w:t xml:space="preserve">byla </w:t>
      </w:r>
      <w:r w:rsidR="00702CE9">
        <w:rPr>
          <w:color w:val="auto"/>
        </w:rPr>
        <w:t xml:space="preserve">poprvé realizována </w:t>
      </w:r>
      <w:r w:rsidR="00752B19">
        <w:rPr>
          <w:color w:val="auto"/>
        </w:rPr>
        <w:t>s počítači pouze jako pomocnými nástroji</w:t>
      </w:r>
      <w:r w:rsidR="009F1DA4">
        <w:rPr>
          <w:color w:val="auto"/>
        </w:rPr>
        <w:t xml:space="preserve"> </w:t>
      </w:r>
      <w:r w:rsidR="000B747F">
        <w:rPr>
          <w:color w:val="auto"/>
        </w:rPr>
        <w:t xml:space="preserve">pro </w:t>
      </w:r>
      <w:r w:rsidR="00B265A9">
        <w:rPr>
          <w:color w:val="auto"/>
        </w:rPr>
        <w:t>výpoče</w:t>
      </w:r>
      <w:r w:rsidR="009C404B">
        <w:rPr>
          <w:color w:val="auto"/>
        </w:rPr>
        <w:t xml:space="preserve">t </w:t>
      </w:r>
      <w:r w:rsidR="005B5599">
        <w:rPr>
          <w:color w:val="auto"/>
        </w:rPr>
        <w:t>některých parametrů</w:t>
      </w:r>
      <w:r w:rsidR="00462A75">
        <w:rPr>
          <w:color w:val="auto"/>
        </w:rPr>
        <w:t>, nikoliv jako provádějícími přístroji</w:t>
      </w:r>
      <w:r w:rsidR="00FE2214">
        <w:rPr>
          <w:color w:val="auto"/>
        </w:rPr>
        <w:t xml:space="preserve"> – hlavním</w:t>
      </w:r>
      <w:r w:rsidR="00745482">
        <w:rPr>
          <w:color w:val="auto"/>
        </w:rPr>
        <w:t xml:space="preserve"> </w:t>
      </w:r>
      <w:r w:rsidR="001D153C">
        <w:rPr>
          <w:color w:val="auto"/>
        </w:rPr>
        <w:t xml:space="preserve">krokem pro </w:t>
      </w:r>
      <w:r w:rsidR="00A050B7">
        <w:rPr>
          <w:color w:val="auto"/>
        </w:rPr>
        <w:t xml:space="preserve">realizaci </w:t>
      </w:r>
      <w:r w:rsidR="00745482">
        <w:rPr>
          <w:color w:val="auto"/>
        </w:rPr>
        <w:t>podobn</w:t>
      </w:r>
      <w:r w:rsidR="00A050B7">
        <w:rPr>
          <w:color w:val="auto"/>
        </w:rPr>
        <w:t>ých</w:t>
      </w:r>
      <w:r w:rsidR="00745482">
        <w:rPr>
          <w:color w:val="auto"/>
        </w:rPr>
        <w:t xml:space="preserve"> pokus</w:t>
      </w:r>
      <w:r w:rsidR="00A050B7">
        <w:rPr>
          <w:color w:val="auto"/>
        </w:rPr>
        <w:t>ů</w:t>
      </w:r>
      <w:r w:rsidR="00745482">
        <w:rPr>
          <w:color w:val="auto"/>
        </w:rPr>
        <w:t xml:space="preserve"> </w:t>
      </w:r>
      <w:r w:rsidR="00013FC7">
        <w:rPr>
          <w:color w:val="auto"/>
        </w:rPr>
        <w:t>bylo</w:t>
      </w:r>
      <w:r w:rsidR="00745482">
        <w:rPr>
          <w:color w:val="auto"/>
        </w:rPr>
        <w:t xml:space="preserve"> stříhání a následn</w:t>
      </w:r>
      <w:r w:rsidR="00013FC7">
        <w:rPr>
          <w:color w:val="auto"/>
        </w:rPr>
        <w:t>é</w:t>
      </w:r>
      <w:r w:rsidR="00745482">
        <w:rPr>
          <w:color w:val="auto"/>
        </w:rPr>
        <w:t xml:space="preserve"> spojování magnetofonových pásů.</w:t>
      </w:r>
      <w:r w:rsidR="001E1F78">
        <w:rPr>
          <w:color w:val="auto"/>
        </w:rPr>
        <w:t xml:space="preserve"> Tato kapitola</w:t>
      </w:r>
      <w:r w:rsidR="00C967E0">
        <w:rPr>
          <w:color w:val="auto"/>
        </w:rPr>
        <w:t xml:space="preserve"> se věnuje principu tohoto typu syntézy a popisuje některé druhy třídění grainů.</w:t>
      </w:r>
      <w:r w:rsidR="002D19E8">
        <w:rPr>
          <w:color w:val="auto"/>
        </w:rPr>
        <w:t xml:space="preserve"> </w:t>
      </w:r>
      <w:r w:rsidR="00127DAB">
        <w:rPr>
          <w:color w:val="auto"/>
        </w:rPr>
        <w:t>Stručné h</w:t>
      </w:r>
      <w:r w:rsidR="002D19E8">
        <w:rPr>
          <w:color w:val="auto"/>
        </w:rPr>
        <w:t xml:space="preserve">istorii granulární syntézy se věnuje kapitola </w:t>
      </w:r>
      <w:r w:rsidR="00FC7267">
        <w:rPr>
          <w:color w:val="auto"/>
        </w:rPr>
        <w:fldChar w:fldCharType="begin"/>
      </w:r>
      <w:r w:rsidR="00FC7267">
        <w:rPr>
          <w:color w:val="auto"/>
        </w:rPr>
        <w:instrText xml:space="preserve"> REF _Ref152450211 \r \h </w:instrText>
      </w:r>
      <w:r w:rsidR="00FC7267">
        <w:rPr>
          <w:color w:val="auto"/>
        </w:rPr>
      </w:r>
      <w:r w:rsidR="00FC7267">
        <w:rPr>
          <w:color w:val="auto"/>
        </w:rPr>
        <w:fldChar w:fldCharType="separate"/>
      </w:r>
      <w:r w:rsidR="0045578B">
        <w:rPr>
          <w:color w:val="auto"/>
        </w:rPr>
        <w:t>1.2</w:t>
      </w:r>
      <w:r w:rsidR="00FC7267">
        <w:rPr>
          <w:color w:val="auto"/>
        </w:rPr>
        <w:fldChar w:fldCharType="end"/>
      </w:r>
      <w:r w:rsidR="002D19E8">
        <w:rPr>
          <w:color w:val="auto"/>
        </w:rPr>
        <w:t>.</w:t>
      </w:r>
    </w:p>
    <w:p w14:paraId="33892FCA" w14:textId="03A48613" w:rsidR="00406801" w:rsidRPr="00D713CC" w:rsidRDefault="009A7912" w:rsidP="00406801">
      <w:pPr>
        <w:pStyle w:val="Nadpis2"/>
      </w:pPr>
      <w:bookmarkStart w:id="9" w:name="_Toc167638686"/>
      <w:r>
        <w:t>Princip</w:t>
      </w:r>
      <w:r w:rsidR="002638D6">
        <w:t xml:space="preserve"> a metody granulární syntézy</w:t>
      </w:r>
      <w:bookmarkEnd w:id="9"/>
    </w:p>
    <w:p w14:paraId="353A4118" w14:textId="600DEA5A" w:rsidR="00406801" w:rsidRDefault="00B2727B" w:rsidP="001E408A">
      <w:pPr>
        <w:pStyle w:val="Prvnodstavec"/>
      </w:pPr>
      <w:r>
        <w:t xml:space="preserve">Jak již bylo popsáno v úvodu, </w:t>
      </w:r>
      <w:r w:rsidR="00D542FD">
        <w:t>koncept granulární syntézy pracuje s krátkými zvukovými úseky v řádech jednotek až desítek milisekund.</w:t>
      </w:r>
      <w:r w:rsidR="00165B91">
        <w:t xml:space="preserve"> </w:t>
      </w:r>
      <w:r w:rsidR="009D4B62">
        <w:t xml:space="preserve">Tato délka zejména ovlivňuje charakter zvuku z hlediska vnímání tónu. </w:t>
      </w:r>
      <w:r w:rsidR="00925FFD">
        <w:t>Maďarsko-britský fyzik Dennis Gabor</w:t>
      </w:r>
      <w:r w:rsidR="008A3FB4">
        <w:t xml:space="preserve"> na základě výzkumu stanovil minimální dobu trvání potřebnou pro rozeznání tónu od šumu </w:t>
      </w:r>
      <w:r w:rsidR="00C5632B">
        <w:t>na</w:t>
      </w:r>
      <w:r w:rsidR="008A3FB4">
        <w:t xml:space="preserve"> 10 ms</w:t>
      </w:r>
      <w:r w:rsidR="00E219D0">
        <w:t xml:space="preserve"> </w:t>
      </w:r>
      <w:r w:rsidR="00E24590">
        <w:fldChar w:fldCharType="begin"/>
      </w:r>
      <w:r w:rsidR="00E24590">
        <w:instrText xml:space="preserve"> REF _Ref152286065 \r \h </w:instrText>
      </w:r>
      <w:r w:rsidR="00E24590">
        <w:fldChar w:fldCharType="separate"/>
      </w:r>
      <w:r w:rsidR="0045578B">
        <w:t>[2]</w:t>
      </w:r>
      <w:r w:rsidR="00E24590">
        <w:fldChar w:fldCharType="end"/>
      </w:r>
      <w:r w:rsidR="008A3FB4">
        <w:t>.</w:t>
      </w:r>
      <w:r w:rsidR="00852185">
        <w:t xml:space="preserve"> Můžeme tedy říct, že </w:t>
      </w:r>
      <w:r w:rsidR="000A0FD4">
        <w:t>délka granul</w:t>
      </w:r>
      <w:r w:rsidR="00EC65D4">
        <w:t>í</w:t>
      </w:r>
      <w:r w:rsidR="000A0FD4">
        <w:t xml:space="preserve"> kratší než </w:t>
      </w:r>
      <w:r w:rsidR="000904C2">
        <w:t>tato hodnota</w:t>
      </w:r>
      <w:r w:rsidR="00132205">
        <w:t xml:space="preserve"> vytvoří dojem perkusivního zvuku,</w:t>
      </w:r>
      <w:r w:rsidR="00345969">
        <w:t xml:space="preserve"> zatímco </w:t>
      </w:r>
      <w:r w:rsidR="0021133F">
        <w:t>delší granul</w:t>
      </w:r>
      <w:r w:rsidR="00B40451">
        <w:t>e</w:t>
      </w:r>
      <w:r w:rsidR="0021133F">
        <w:t xml:space="preserve"> budou </w:t>
      </w:r>
      <w:r w:rsidR="005E6BF1">
        <w:t>mít</w:t>
      </w:r>
      <w:r w:rsidR="001A6480">
        <w:t xml:space="preserve"> spíše</w:t>
      </w:r>
      <w:r w:rsidR="005E6BF1">
        <w:t xml:space="preserve"> tónový charakter.</w:t>
      </w:r>
    </w:p>
    <w:p w14:paraId="601E137C" w14:textId="0158E04E" w:rsidR="00327A12" w:rsidRDefault="00327A12" w:rsidP="000B5EAC">
      <w:pPr>
        <w:pStyle w:val="Odstavec"/>
      </w:pPr>
      <w:r>
        <w:t>Důležitým parametrem je také hustota</w:t>
      </w:r>
      <w:r w:rsidR="00F011A7">
        <w:t xml:space="preserve"> grainů ve výsledném zvuku. S menší hustotou vzniká dojem větší trhanosti, při větší hustotě </w:t>
      </w:r>
      <w:r w:rsidR="00E11C98">
        <w:t>(</w:t>
      </w:r>
      <w:r w:rsidR="00F011A7">
        <w:t>či dokonce překryvu zrnek</w:t>
      </w:r>
      <w:r w:rsidR="00E11C98">
        <w:t>)</w:t>
      </w:r>
      <w:r w:rsidR="00886952">
        <w:t xml:space="preserve"> vznikají nové harmonické složky a formantové oblasti v původním signálu neobsažené.</w:t>
      </w:r>
    </w:p>
    <w:p w14:paraId="3A70BE70" w14:textId="276C802C" w:rsidR="008A0BAE" w:rsidRDefault="008F2EA5" w:rsidP="000B5EAC">
      <w:pPr>
        <w:pStyle w:val="Odstavec"/>
      </w:pPr>
      <w:r>
        <w:t xml:space="preserve">Pro </w:t>
      </w:r>
      <w:r w:rsidR="002D1469">
        <w:t xml:space="preserve">samotný </w:t>
      </w:r>
      <w:r>
        <w:t>vznik umělého zvuku</w:t>
      </w:r>
      <w:r w:rsidR="002D1469">
        <w:t xml:space="preserve"> za pomoci granulární syntézy</w:t>
      </w:r>
      <w:r>
        <w:t xml:space="preserve"> je nutné zvolit nové pořadí jednotlivých zrn.</w:t>
      </w:r>
      <w:r w:rsidR="00F34323">
        <w:t xml:space="preserve"> </w:t>
      </w:r>
      <w:r w:rsidR="00B436D9">
        <w:t>Kategorie</w:t>
      </w:r>
      <w:r w:rsidR="003C06F4">
        <w:t xml:space="preserve"> řazení</w:t>
      </w:r>
      <w:r w:rsidR="00B436D9">
        <w:t xml:space="preserve"> existují </w:t>
      </w:r>
      <w:r w:rsidR="000D0AE7">
        <w:t>v zásadě dvě: synchronní a</w:t>
      </w:r>
      <w:r w:rsidR="00F03EC1">
        <w:t> </w:t>
      </w:r>
      <w:r w:rsidR="000D0AE7">
        <w:t>asynchronní.</w:t>
      </w:r>
      <w:r w:rsidR="006D0106">
        <w:t xml:space="preserve"> </w:t>
      </w:r>
      <w:r w:rsidR="00E852D7">
        <w:t>Synchronní metody spočívají v</w:t>
      </w:r>
      <w:r w:rsidR="001A4876">
        <w:t xml:space="preserve"> deterministicky </w:t>
      </w:r>
      <w:r w:rsidR="00245E6B">
        <w:t>daných</w:t>
      </w:r>
      <w:r w:rsidR="001A4876">
        <w:t xml:space="preserve"> mezerách </w:t>
      </w:r>
      <w:r w:rsidR="008F6737">
        <w:t>mezi jednotlivými zrny.</w:t>
      </w:r>
      <w:r w:rsidR="001B211F">
        <w:t xml:space="preserve"> </w:t>
      </w:r>
      <w:r w:rsidR="00202137">
        <w:t>Může se jednat o konstantní hodnotu</w:t>
      </w:r>
      <w:r w:rsidR="007E45CE">
        <w:t xml:space="preserve">, </w:t>
      </w:r>
      <w:r w:rsidR="005B6AFA">
        <w:t>matematický</w:t>
      </w:r>
      <w:r w:rsidR="007E45CE">
        <w:t xml:space="preserve"> vztah</w:t>
      </w:r>
      <w:r w:rsidR="001B211F">
        <w:t xml:space="preserve"> či jiný předpis, podstatná je jeho předvídatelnost.</w:t>
      </w:r>
      <w:r w:rsidR="00CE1160" w:rsidRPr="00CE1160">
        <w:t xml:space="preserve"> </w:t>
      </w:r>
      <w:r w:rsidR="00CE1160">
        <w:t>Asynchronní metody takto dané rozestupy mezi granulemi nemají</w:t>
      </w:r>
      <w:r w:rsidR="00CB2004">
        <w:t xml:space="preserve">. Jejich zobrazení </w:t>
      </w:r>
      <w:r w:rsidR="009C3BCE">
        <w:t>na</w:t>
      </w:r>
      <w:r w:rsidR="00CB2004">
        <w:t xml:space="preserve"> osách frekvence a času připomíná </w:t>
      </w:r>
      <w:r w:rsidR="005B7A12">
        <w:t>oblaky</w:t>
      </w:r>
      <w:r w:rsidR="00F85B6D">
        <w:t xml:space="preserve"> – </w:t>
      </w:r>
      <w:r w:rsidR="00BB62E4">
        <w:t>tyto struktury jsou detailněji</w:t>
      </w:r>
      <w:r w:rsidR="009C3BCE">
        <w:t xml:space="preserve"> rozebrán</w:t>
      </w:r>
      <w:r w:rsidR="00BB62E4">
        <w:t>y</w:t>
      </w:r>
      <w:r w:rsidR="009C3BCE">
        <w:t xml:space="preserve"> níže v kapitole </w:t>
      </w:r>
      <w:r w:rsidR="009C3BCE">
        <w:fldChar w:fldCharType="begin"/>
      </w:r>
      <w:r w:rsidR="009C3BCE">
        <w:instrText xml:space="preserve"> REF _Ref152450130 \r \h </w:instrText>
      </w:r>
      <w:r w:rsidR="009C3BCE">
        <w:fldChar w:fldCharType="separate"/>
      </w:r>
      <w:r w:rsidR="0045578B">
        <w:t>1.1.2</w:t>
      </w:r>
      <w:r w:rsidR="009C3BCE">
        <w:fldChar w:fldCharType="end"/>
      </w:r>
      <w:r w:rsidR="009C3BCE">
        <w:t>.</w:t>
      </w:r>
    </w:p>
    <w:p w14:paraId="7D9D63BD" w14:textId="149EC491" w:rsidR="00061CAA" w:rsidRDefault="006D0106" w:rsidP="000B5EAC">
      <w:pPr>
        <w:pStyle w:val="Odstavec"/>
      </w:pPr>
      <w:r>
        <w:t>V</w:t>
      </w:r>
      <w:r w:rsidR="00012DA4">
        <w:t xml:space="preserve"> minulosti bylo </w:t>
      </w:r>
      <w:r w:rsidR="007D1411">
        <w:t>velmi zajímavých</w:t>
      </w:r>
      <w:r w:rsidR="00012DA4">
        <w:t xml:space="preserve"> výsledků dosaženo </w:t>
      </w:r>
      <w:r w:rsidR="00857309">
        <w:t>následujícími</w:t>
      </w:r>
      <w:r w:rsidR="00012DA4">
        <w:t xml:space="preserve"> metodami</w:t>
      </w:r>
      <w:r w:rsidR="00923A74">
        <w:t xml:space="preserve">, </w:t>
      </w:r>
      <w:r w:rsidR="00CC7AFC">
        <w:t>jež</w:t>
      </w:r>
      <w:r w:rsidR="00923A74">
        <w:t xml:space="preserve"> </w:t>
      </w:r>
      <w:r w:rsidR="00031030">
        <w:t>lze</w:t>
      </w:r>
      <w:r w:rsidR="00923A74">
        <w:t xml:space="preserve"> řadit mezi metody asynchronní</w:t>
      </w:r>
      <w:r w:rsidR="00012DA4">
        <w:t>:</w:t>
      </w:r>
    </w:p>
    <w:p w14:paraId="7A19C069" w14:textId="06F54CE4" w:rsidR="004E112E" w:rsidRDefault="00BE2D15" w:rsidP="004E112E">
      <w:pPr>
        <w:pStyle w:val="Nadpis3"/>
      </w:pPr>
      <w:bookmarkStart w:id="10" w:name="_Ref152750299"/>
      <w:bookmarkStart w:id="11" w:name="_Toc167638687"/>
      <w:r>
        <w:t>Metoda mřížek</w:t>
      </w:r>
      <w:r w:rsidR="00B67EF3">
        <w:t xml:space="preserve"> (screens)</w:t>
      </w:r>
      <w:bookmarkEnd w:id="10"/>
      <w:bookmarkEnd w:id="11"/>
    </w:p>
    <w:p w14:paraId="6579214E" w14:textId="5D4C5B87" w:rsidR="00765CC1" w:rsidRPr="00765CC1" w:rsidRDefault="00C56157" w:rsidP="00765CC1">
      <w:pPr>
        <w:pStyle w:val="Prvnodstavec"/>
      </w:pPr>
      <w:r>
        <w:t>Tato metoda byla ve smyslu granulární syntézy – ačkoli ne v dnešním pojetí – použita v 50. letech 20. století</w:t>
      </w:r>
      <w:r w:rsidR="00AE7600">
        <w:t xml:space="preserve"> Řekem Iannisem Xenakisem. Podrobně ji </w:t>
      </w:r>
      <w:r w:rsidR="00496468">
        <w:t>popisuje</w:t>
      </w:r>
      <w:r w:rsidR="00AE7600">
        <w:t xml:space="preserve"> ve své knize </w:t>
      </w:r>
      <w:r w:rsidR="00AE7600" w:rsidRPr="0073549F">
        <w:rPr>
          <w:i/>
          <w:iCs/>
        </w:rPr>
        <w:t>Formalized Music: Thought and Mathematics in Composition</w:t>
      </w:r>
      <w:r w:rsidR="00AE7600">
        <w:t xml:space="preserve"> </w:t>
      </w:r>
      <w:r w:rsidR="00270DBE">
        <w:rPr>
          <w:i/>
          <w:iCs/>
        </w:rPr>
        <w:fldChar w:fldCharType="begin"/>
      </w:r>
      <w:r w:rsidR="00270DBE">
        <w:instrText xml:space="preserve"> REF _Ref150733760 \r \h </w:instrText>
      </w:r>
      <w:r w:rsidR="00270DBE">
        <w:rPr>
          <w:i/>
          <w:iCs/>
        </w:rPr>
      </w:r>
      <w:r w:rsidR="00270DBE">
        <w:rPr>
          <w:i/>
          <w:iCs/>
        </w:rPr>
        <w:fldChar w:fldCharType="separate"/>
      </w:r>
      <w:r w:rsidR="0045578B">
        <w:t>[3]</w:t>
      </w:r>
      <w:r w:rsidR="00270DBE">
        <w:rPr>
          <w:i/>
          <w:iCs/>
        </w:rPr>
        <w:fldChar w:fldCharType="end"/>
      </w:r>
      <w:r w:rsidR="0060243A">
        <w:t>.</w:t>
      </w:r>
      <w:r w:rsidR="002445B5">
        <w:t xml:space="preserve"> Jednotlivá zrna jsou </w:t>
      </w:r>
      <w:r w:rsidR="005D058A">
        <w:t>umístěna</w:t>
      </w:r>
      <w:r w:rsidR="002445B5">
        <w:t xml:space="preserve"> do mřížek</w:t>
      </w:r>
      <w:r w:rsidR="005D058A">
        <w:t xml:space="preserve"> podle jejich zjištěné frekvence</w:t>
      </w:r>
      <w:r w:rsidR="002445B5">
        <w:t xml:space="preserve"> a amplitudy</w:t>
      </w:r>
      <w:r w:rsidR="005D058A">
        <w:t xml:space="preserve">. </w:t>
      </w:r>
      <w:r w:rsidR="00057BF8">
        <w:t>Každému</w:t>
      </w:r>
      <w:r w:rsidR="009A7D25">
        <w:t xml:space="preserve"> okn</w:t>
      </w:r>
      <w:r w:rsidR="00057BF8">
        <w:t>u</w:t>
      </w:r>
      <w:r w:rsidR="009A7D25">
        <w:t xml:space="preserve"> je následně přiřazena pravděpodobnost</w:t>
      </w:r>
      <w:r w:rsidR="00FA7026">
        <w:t xml:space="preserve"> je</w:t>
      </w:r>
      <w:r w:rsidR="00352E2C">
        <w:t>ho</w:t>
      </w:r>
      <w:r w:rsidR="00FA7026">
        <w:t xml:space="preserve"> přehrání</w:t>
      </w:r>
      <w:r w:rsidR="00E5515D">
        <w:t xml:space="preserve"> tak, aby každý sloupec (frekvence) </w:t>
      </w:r>
      <w:r w:rsidR="00B71307">
        <w:lastRenderedPageBreak/>
        <w:t>měl</w:t>
      </w:r>
      <w:r w:rsidR="007336DE">
        <w:t xml:space="preserve"> dohromady</w:t>
      </w:r>
      <w:r w:rsidR="00B71307">
        <w:t xml:space="preserve"> pravděpodobnost přehrání rovnu 100</w:t>
      </w:r>
      <w:r w:rsidR="00BD4CBB">
        <w:t xml:space="preserve"> </w:t>
      </w:r>
      <w:r w:rsidR="00B71307">
        <w:t>%</w:t>
      </w:r>
      <w:r w:rsidR="00FA7026">
        <w:t>.</w:t>
      </w:r>
      <w:r w:rsidR="00E5515D">
        <w:t xml:space="preserve"> V časové ose </w:t>
      </w:r>
      <w:r w:rsidR="00CC3578">
        <w:t>j</w:t>
      </w:r>
      <w:r w:rsidR="00164896">
        <w:t xml:space="preserve">e pak zvoleno pořadí </w:t>
      </w:r>
      <w:r w:rsidR="00AF79F0">
        <w:t>frekvencí</w:t>
      </w:r>
      <w:r w:rsidR="007336DE">
        <w:t xml:space="preserve">, na </w:t>
      </w:r>
      <w:r w:rsidR="005F0EF0">
        <w:t xml:space="preserve">jehož </w:t>
      </w:r>
      <w:r w:rsidR="007336DE">
        <w:t xml:space="preserve">základě jsou </w:t>
      </w:r>
      <w:r w:rsidR="00087304">
        <w:t>podle pravděpodobnosti přehrán</w:t>
      </w:r>
      <w:r w:rsidR="00293FEF">
        <w:t>a</w:t>
      </w:r>
      <w:r w:rsidR="00087304">
        <w:t xml:space="preserve"> jednotlivá okna či pouze </w:t>
      </w:r>
      <w:r w:rsidR="00494E24">
        <w:t>určitý počet zrnek v nich.</w:t>
      </w:r>
      <w:r w:rsidR="005F0EF0">
        <w:t xml:space="preserve"> Samo poř</w:t>
      </w:r>
      <w:r w:rsidR="00465314">
        <w:t>adí frekvencí</w:t>
      </w:r>
      <w:r w:rsidR="009D3ADD">
        <w:t xml:space="preserve"> je určeno další pravděpodobnostní tabulkou</w:t>
      </w:r>
      <w:r w:rsidR="00F109DF">
        <w:t>, případně Gaussovým rozdělením, kdy za střední hodnotu je vybrána</w:t>
      </w:r>
      <w:r w:rsidR="002102F2">
        <w:t xml:space="preserve"> libovolná frekvence</w:t>
      </w:r>
      <w:r w:rsidR="009D3ADD">
        <w:t>.</w:t>
      </w:r>
      <w:r w:rsidR="00904780" w:rsidRPr="007135E0">
        <w:t xml:space="preserve"> </w:t>
      </w:r>
      <w:r w:rsidR="00904780" w:rsidRPr="00997BD8">
        <w:t>Takto získaná data jsou pro Xenakise řídicími instrukcemi, jak pracovat při stříhání a spojování magnetofonového pásu – nosiče vstupní</w:t>
      </w:r>
      <w:r w:rsidR="000A6F08" w:rsidRPr="00997BD8">
        <w:t>ch zvukových dat</w:t>
      </w:r>
      <w:r w:rsidR="00904780" w:rsidRPr="00997BD8">
        <w:t xml:space="preserve"> pro </w:t>
      </w:r>
      <w:r w:rsidR="00EA7D55" w:rsidRPr="00997BD8">
        <w:t xml:space="preserve">granulární syntézu. </w:t>
      </w:r>
      <w:r w:rsidR="009E39F0" w:rsidRPr="00997BD8">
        <w:t xml:space="preserve">Zde </w:t>
      </w:r>
      <w:r w:rsidR="00787DC1" w:rsidRPr="00997BD8">
        <w:t>je patrný rozdíl mezi jeho a</w:t>
      </w:r>
      <w:r w:rsidR="00994020">
        <w:t> </w:t>
      </w:r>
      <w:r w:rsidR="00787DC1" w:rsidRPr="00997BD8">
        <w:t xml:space="preserve">dnešním provedením. </w:t>
      </w:r>
      <w:r w:rsidR="00032BC8" w:rsidRPr="00997BD8">
        <w:t>V 50. letech nebyla dostupná technologie pro digitalizaci zvukového záznamu</w:t>
      </w:r>
      <w:r w:rsidR="00BC36EC" w:rsidRPr="00997BD8">
        <w:t xml:space="preserve"> a </w:t>
      </w:r>
      <w:r w:rsidR="00FA46B8" w:rsidRPr="00997BD8">
        <w:t>jeho další úpravy</w:t>
      </w:r>
      <w:r w:rsidR="009F79A8" w:rsidRPr="00997BD8">
        <w:t xml:space="preserve"> v této podobě, proto </w:t>
      </w:r>
      <w:r w:rsidR="00B07E00" w:rsidRPr="00997BD8">
        <w:t>veškerá práce s</w:t>
      </w:r>
      <w:r w:rsidR="007A4673" w:rsidRPr="00997BD8">
        <w:t> </w:t>
      </w:r>
      <w:r w:rsidR="00B07E00" w:rsidRPr="00997BD8">
        <w:t>analogo</w:t>
      </w:r>
      <w:r w:rsidR="007A4673" w:rsidRPr="00997BD8">
        <w:t>vými nosiči vyžadovala trpělivost</w:t>
      </w:r>
      <w:r w:rsidR="000A57E3" w:rsidRPr="00997BD8">
        <w:t>, preciznost</w:t>
      </w:r>
      <w:r w:rsidR="007A4673" w:rsidRPr="00997BD8">
        <w:t xml:space="preserve"> a</w:t>
      </w:r>
      <w:r w:rsidR="000A57E3" w:rsidRPr="00997BD8">
        <w:t xml:space="preserve"> s nimi i velkou míru</w:t>
      </w:r>
      <w:r w:rsidR="007A4673" w:rsidRPr="00997BD8">
        <w:t xml:space="preserve"> odhodlání.</w:t>
      </w:r>
      <w:r w:rsidR="00442BCE" w:rsidRPr="00997BD8">
        <w:t xml:space="preserve"> Zároveň </w:t>
      </w:r>
      <w:r w:rsidR="00D33BBB" w:rsidRPr="00997BD8">
        <w:t xml:space="preserve">i </w:t>
      </w:r>
      <w:r w:rsidR="000E164B" w:rsidRPr="00997BD8">
        <w:t xml:space="preserve">možnosti </w:t>
      </w:r>
      <w:r w:rsidR="005A4A80" w:rsidRPr="00997BD8">
        <w:t xml:space="preserve">úprav parametrů jednotlivých zrn </w:t>
      </w:r>
      <w:r w:rsidR="00E31098" w:rsidRPr="00997BD8">
        <w:t xml:space="preserve">či celé syntézy byly oproti </w:t>
      </w:r>
      <w:r w:rsidR="00402BF7" w:rsidRPr="00997BD8">
        <w:t>dnešnímu digitálnímu provedení velmi ztížené, ba dokonce nemožné.</w:t>
      </w: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9"/>
        <w:gridCol w:w="7481"/>
      </w:tblGrid>
      <w:tr w:rsidR="009E71CE" w:rsidRPr="00555F11" w14:paraId="7A72594C" w14:textId="77777777" w:rsidTr="006A21AC">
        <w:tc>
          <w:tcPr>
            <w:tcW w:w="8500" w:type="dxa"/>
            <w:gridSpan w:val="2"/>
          </w:tcPr>
          <w:p w14:paraId="2FB9800E" w14:textId="1A7B05E5" w:rsidR="009E71CE" w:rsidRPr="00555F11" w:rsidRDefault="009E71CE" w:rsidP="006A21AC">
            <w:pPr>
              <w:pStyle w:val="Titulek"/>
              <w:ind w:left="494" w:hanging="494"/>
              <w:jc w:val="center"/>
            </w:pPr>
            <w:r w:rsidRPr="009E71CE">
              <w:rPr>
                <w:noProof/>
              </w:rPr>
              <w:drawing>
                <wp:inline distT="0" distB="0" distL="0" distR="0" wp14:anchorId="6B88FFCE" wp14:editId="2C5F9202">
                  <wp:extent cx="5160884" cy="1980000"/>
                  <wp:effectExtent l="0" t="0" r="0" b="0"/>
                  <wp:docPr id="846706805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60884" cy="19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71CE" w:rsidRPr="00555F11" w14:paraId="11967CE3" w14:textId="77777777" w:rsidTr="006A21AC">
        <w:tc>
          <w:tcPr>
            <w:tcW w:w="1019" w:type="dxa"/>
          </w:tcPr>
          <w:p w14:paraId="0FD8AC01" w14:textId="77777777" w:rsidR="009E71CE" w:rsidRPr="00B672A4" w:rsidRDefault="009E71CE" w:rsidP="006A21AC">
            <w:pPr>
              <w:pStyle w:val="Titulek"/>
              <w:jc w:val="right"/>
              <w:rPr>
                <w:sz w:val="22"/>
                <w:szCs w:val="16"/>
              </w:rPr>
            </w:pPr>
            <w:r w:rsidRPr="00B672A4">
              <w:rPr>
                <w:sz w:val="22"/>
                <w:szCs w:val="16"/>
              </w:rPr>
              <w:t>Obrázek</w:t>
            </w:r>
          </w:p>
        </w:tc>
        <w:tc>
          <w:tcPr>
            <w:tcW w:w="7481" w:type="dxa"/>
          </w:tcPr>
          <w:p w14:paraId="064B4B5A" w14:textId="15F138B4" w:rsidR="009E71CE" w:rsidRPr="00B672A4" w:rsidRDefault="006A5359" w:rsidP="006A21AC">
            <w:pPr>
              <w:pStyle w:val="Titulek"/>
              <w:ind w:left="494" w:hanging="494"/>
              <w:rPr>
                <w:sz w:val="22"/>
                <w:szCs w:val="16"/>
              </w:rPr>
            </w:pPr>
            <w:bookmarkStart w:id="12" w:name="_Toc167638742"/>
            <w:r w:rsidRPr="00B672A4">
              <w:rPr>
                <w:sz w:val="22"/>
                <w:szCs w:val="16"/>
              </w:rPr>
              <w:t>1</w:t>
            </w:r>
            <w:r w:rsidR="009E71CE" w:rsidRPr="00B672A4">
              <w:rPr>
                <w:sz w:val="22"/>
                <w:szCs w:val="16"/>
              </w:rPr>
              <w:t>.</w:t>
            </w:r>
            <w:r w:rsidRPr="00B672A4">
              <w:rPr>
                <w:sz w:val="22"/>
                <w:szCs w:val="16"/>
              </w:rPr>
              <w:fldChar w:fldCharType="begin"/>
            </w:r>
            <w:r w:rsidRPr="00B672A4">
              <w:rPr>
                <w:sz w:val="22"/>
                <w:szCs w:val="16"/>
              </w:rPr>
              <w:instrText xml:space="preserve"> SEQ Obrázek \* ARABIC \s 1 </w:instrText>
            </w:r>
            <w:r w:rsidRPr="00B672A4">
              <w:rPr>
                <w:sz w:val="22"/>
                <w:szCs w:val="16"/>
              </w:rPr>
              <w:fldChar w:fldCharType="separate"/>
            </w:r>
            <w:r w:rsidR="0045578B">
              <w:rPr>
                <w:noProof/>
                <w:sz w:val="22"/>
                <w:szCs w:val="16"/>
              </w:rPr>
              <w:t>1</w:t>
            </w:r>
            <w:r w:rsidRPr="00B672A4">
              <w:rPr>
                <w:noProof/>
                <w:sz w:val="22"/>
                <w:szCs w:val="16"/>
              </w:rPr>
              <w:fldChar w:fldCharType="end"/>
            </w:r>
            <w:r w:rsidR="009E71CE" w:rsidRPr="00B672A4">
              <w:rPr>
                <w:sz w:val="22"/>
                <w:szCs w:val="16"/>
              </w:rPr>
              <w:tab/>
              <w:t xml:space="preserve">Tabulka </w:t>
            </w:r>
            <w:r w:rsidRPr="00B672A4">
              <w:rPr>
                <w:sz w:val="22"/>
                <w:szCs w:val="16"/>
              </w:rPr>
              <w:t>rozložení zrn podle jejich frekvence a intenzity. Symbol + označuje přítomnost zrna na této pozici, 0 značí prázdnou buňku tabulky</w:t>
            </w:r>
            <w:r w:rsidR="002F6250" w:rsidRPr="00B672A4">
              <w:rPr>
                <w:sz w:val="22"/>
                <w:szCs w:val="16"/>
              </w:rPr>
              <w:t>. Zdroj:</w:t>
            </w:r>
            <w:r w:rsidR="00A550F9" w:rsidRPr="00B672A4">
              <w:rPr>
                <w:sz w:val="22"/>
                <w:szCs w:val="16"/>
              </w:rPr>
              <w:t xml:space="preserve"> </w:t>
            </w:r>
            <w:r w:rsidR="00A550F9" w:rsidRPr="00B672A4">
              <w:rPr>
                <w:sz w:val="22"/>
                <w:szCs w:val="16"/>
              </w:rPr>
              <w:fldChar w:fldCharType="begin"/>
            </w:r>
            <w:r w:rsidR="00A550F9" w:rsidRPr="00B672A4">
              <w:rPr>
                <w:sz w:val="22"/>
                <w:szCs w:val="16"/>
              </w:rPr>
              <w:instrText xml:space="preserve"> REF _Ref150733760 \r \h </w:instrText>
            </w:r>
            <w:r w:rsidR="00B672A4">
              <w:rPr>
                <w:sz w:val="22"/>
                <w:szCs w:val="16"/>
              </w:rPr>
              <w:instrText xml:space="preserve"> \* MERGEFORMAT </w:instrText>
            </w:r>
            <w:r w:rsidR="00A550F9" w:rsidRPr="00B672A4">
              <w:rPr>
                <w:sz w:val="22"/>
                <w:szCs w:val="16"/>
              </w:rPr>
            </w:r>
            <w:r w:rsidR="00A550F9" w:rsidRPr="00B672A4">
              <w:rPr>
                <w:sz w:val="22"/>
                <w:szCs w:val="16"/>
              </w:rPr>
              <w:fldChar w:fldCharType="separate"/>
            </w:r>
            <w:r w:rsidR="0045578B">
              <w:rPr>
                <w:sz w:val="22"/>
                <w:szCs w:val="16"/>
              </w:rPr>
              <w:t>[3]</w:t>
            </w:r>
            <w:bookmarkEnd w:id="12"/>
            <w:r w:rsidR="00A550F9" w:rsidRPr="00B672A4">
              <w:rPr>
                <w:sz w:val="22"/>
                <w:szCs w:val="16"/>
              </w:rPr>
              <w:fldChar w:fldCharType="end"/>
            </w:r>
          </w:p>
        </w:tc>
      </w:tr>
    </w:tbl>
    <w:p w14:paraId="12B7B911" w14:textId="77777777" w:rsidR="00B20F20" w:rsidRDefault="00B20F20" w:rsidP="005649FE">
      <w:pPr>
        <w:pStyle w:val="Odstavec"/>
        <w:ind w:firstLine="0"/>
      </w:pP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9"/>
        <w:gridCol w:w="7481"/>
      </w:tblGrid>
      <w:tr w:rsidR="008D5B6F" w:rsidRPr="00555F11" w14:paraId="6A6AF19E" w14:textId="77777777" w:rsidTr="006A21AC">
        <w:tc>
          <w:tcPr>
            <w:tcW w:w="8500" w:type="dxa"/>
            <w:gridSpan w:val="2"/>
          </w:tcPr>
          <w:p w14:paraId="34F65D6D" w14:textId="7B7D5E88" w:rsidR="008D5B6F" w:rsidRPr="00555F11" w:rsidRDefault="008D5B6F" w:rsidP="006A21AC">
            <w:pPr>
              <w:pStyle w:val="Titulek"/>
              <w:ind w:left="494" w:hanging="494"/>
              <w:jc w:val="center"/>
            </w:pPr>
            <w:r w:rsidRPr="008D5B6F">
              <w:rPr>
                <w:noProof/>
              </w:rPr>
              <w:drawing>
                <wp:inline distT="0" distB="0" distL="0" distR="0" wp14:anchorId="5E900073" wp14:editId="38BADC4C">
                  <wp:extent cx="4352013" cy="2160000"/>
                  <wp:effectExtent l="0" t="0" r="0" b="0"/>
                  <wp:docPr id="297280373" name="Obráze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2013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5B6F" w:rsidRPr="00555F11" w14:paraId="548B1356" w14:textId="77777777" w:rsidTr="006A21AC">
        <w:tc>
          <w:tcPr>
            <w:tcW w:w="1019" w:type="dxa"/>
          </w:tcPr>
          <w:p w14:paraId="23C41E21" w14:textId="77777777" w:rsidR="008D5B6F" w:rsidRPr="00B672A4" w:rsidRDefault="008D5B6F" w:rsidP="006A21AC">
            <w:pPr>
              <w:pStyle w:val="Titulek"/>
              <w:jc w:val="right"/>
              <w:rPr>
                <w:sz w:val="22"/>
                <w:szCs w:val="16"/>
              </w:rPr>
            </w:pPr>
            <w:r w:rsidRPr="00B672A4">
              <w:rPr>
                <w:sz w:val="22"/>
                <w:szCs w:val="16"/>
              </w:rPr>
              <w:t>Obrázek</w:t>
            </w:r>
          </w:p>
        </w:tc>
        <w:tc>
          <w:tcPr>
            <w:tcW w:w="7481" w:type="dxa"/>
          </w:tcPr>
          <w:p w14:paraId="35C4A8C3" w14:textId="5910CB40" w:rsidR="008D5B6F" w:rsidRPr="00B672A4" w:rsidRDefault="006A21AC" w:rsidP="006A21AC">
            <w:pPr>
              <w:pStyle w:val="Titulek"/>
              <w:ind w:left="494" w:hanging="494"/>
              <w:rPr>
                <w:sz w:val="22"/>
                <w:szCs w:val="16"/>
              </w:rPr>
            </w:pPr>
            <w:r w:rsidRPr="00B672A4">
              <w:rPr>
                <w:sz w:val="22"/>
                <w:szCs w:val="16"/>
              </w:rPr>
              <w:fldChar w:fldCharType="begin"/>
            </w:r>
            <w:r w:rsidRPr="00B672A4">
              <w:rPr>
                <w:sz w:val="22"/>
                <w:szCs w:val="16"/>
              </w:rPr>
              <w:instrText xml:space="preserve"> STYLEREF 1 \s </w:instrText>
            </w:r>
            <w:r w:rsidRPr="00B672A4">
              <w:rPr>
                <w:sz w:val="22"/>
                <w:szCs w:val="16"/>
              </w:rPr>
              <w:fldChar w:fldCharType="separate"/>
            </w:r>
            <w:bookmarkStart w:id="13" w:name="_Toc167638743"/>
            <w:r w:rsidR="0045578B">
              <w:rPr>
                <w:noProof/>
                <w:sz w:val="22"/>
                <w:szCs w:val="16"/>
              </w:rPr>
              <w:t>1</w:t>
            </w:r>
            <w:r w:rsidRPr="00B672A4">
              <w:rPr>
                <w:noProof/>
                <w:sz w:val="22"/>
                <w:szCs w:val="16"/>
              </w:rPr>
              <w:fldChar w:fldCharType="end"/>
            </w:r>
            <w:r w:rsidR="008D5B6F" w:rsidRPr="00B672A4">
              <w:rPr>
                <w:sz w:val="22"/>
                <w:szCs w:val="16"/>
              </w:rPr>
              <w:t>.</w:t>
            </w:r>
            <w:r w:rsidRPr="00B672A4">
              <w:rPr>
                <w:sz w:val="22"/>
                <w:szCs w:val="16"/>
              </w:rPr>
              <w:fldChar w:fldCharType="begin"/>
            </w:r>
            <w:r w:rsidRPr="00B672A4">
              <w:rPr>
                <w:sz w:val="22"/>
                <w:szCs w:val="16"/>
              </w:rPr>
              <w:instrText xml:space="preserve"> SEQ Obrázek \* ARABIC \s 1 </w:instrText>
            </w:r>
            <w:r w:rsidRPr="00B672A4">
              <w:rPr>
                <w:sz w:val="22"/>
                <w:szCs w:val="16"/>
              </w:rPr>
              <w:fldChar w:fldCharType="separate"/>
            </w:r>
            <w:r w:rsidR="0045578B">
              <w:rPr>
                <w:noProof/>
                <w:sz w:val="22"/>
                <w:szCs w:val="16"/>
              </w:rPr>
              <w:t>2</w:t>
            </w:r>
            <w:r w:rsidRPr="00B672A4">
              <w:rPr>
                <w:noProof/>
                <w:sz w:val="22"/>
                <w:szCs w:val="16"/>
              </w:rPr>
              <w:fldChar w:fldCharType="end"/>
            </w:r>
            <w:r w:rsidR="008D5B6F" w:rsidRPr="00B672A4">
              <w:rPr>
                <w:sz w:val="22"/>
                <w:szCs w:val="16"/>
              </w:rPr>
              <w:tab/>
            </w:r>
            <w:r w:rsidR="00C77784" w:rsidRPr="00B672A4">
              <w:rPr>
                <w:sz w:val="22"/>
                <w:szCs w:val="16"/>
              </w:rPr>
              <w:t>Tabulka pravděpodobnosti přehrání jednotlivých buněk. Výsledná pravděpodobnost pro danou frekvenci je vždy rovna 100 %</w:t>
            </w:r>
            <w:r w:rsidR="004369C5" w:rsidRPr="00B672A4">
              <w:rPr>
                <w:sz w:val="22"/>
                <w:szCs w:val="16"/>
              </w:rPr>
              <w:t>. Zdroj:</w:t>
            </w:r>
            <w:r w:rsidR="00C77784" w:rsidRPr="00B672A4">
              <w:rPr>
                <w:sz w:val="22"/>
                <w:szCs w:val="16"/>
              </w:rPr>
              <w:t xml:space="preserve"> </w:t>
            </w:r>
            <w:r w:rsidR="00C77784" w:rsidRPr="00B672A4">
              <w:rPr>
                <w:sz w:val="22"/>
                <w:szCs w:val="16"/>
              </w:rPr>
              <w:fldChar w:fldCharType="begin"/>
            </w:r>
            <w:r w:rsidR="00C77784" w:rsidRPr="00B672A4">
              <w:rPr>
                <w:sz w:val="22"/>
                <w:szCs w:val="16"/>
              </w:rPr>
              <w:instrText xml:space="preserve"> REF _Ref150733760 \r \h </w:instrText>
            </w:r>
            <w:r w:rsidR="00B672A4">
              <w:rPr>
                <w:sz w:val="22"/>
                <w:szCs w:val="16"/>
              </w:rPr>
              <w:instrText xml:space="preserve"> \* MERGEFORMAT </w:instrText>
            </w:r>
            <w:r w:rsidR="00C77784" w:rsidRPr="00B672A4">
              <w:rPr>
                <w:sz w:val="22"/>
                <w:szCs w:val="16"/>
              </w:rPr>
            </w:r>
            <w:r w:rsidR="00C77784" w:rsidRPr="00B672A4">
              <w:rPr>
                <w:sz w:val="22"/>
                <w:szCs w:val="16"/>
              </w:rPr>
              <w:fldChar w:fldCharType="separate"/>
            </w:r>
            <w:r w:rsidR="0045578B">
              <w:rPr>
                <w:sz w:val="22"/>
                <w:szCs w:val="16"/>
              </w:rPr>
              <w:t>[3]</w:t>
            </w:r>
            <w:bookmarkEnd w:id="13"/>
            <w:r w:rsidR="00C77784" w:rsidRPr="00B672A4">
              <w:rPr>
                <w:sz w:val="22"/>
                <w:szCs w:val="16"/>
              </w:rPr>
              <w:fldChar w:fldCharType="end"/>
            </w:r>
          </w:p>
        </w:tc>
      </w:tr>
    </w:tbl>
    <w:p w14:paraId="61E3D48C" w14:textId="77777777" w:rsidR="00D53FCA" w:rsidRDefault="00D53FCA" w:rsidP="00D53FCA">
      <w:pPr>
        <w:pStyle w:val="Odstavec"/>
        <w:ind w:firstLine="0"/>
      </w:pPr>
    </w:p>
    <w:p w14:paraId="251B0166" w14:textId="087A8580" w:rsidR="00D4326F" w:rsidRDefault="00A86C5E" w:rsidP="00997BD8">
      <w:pPr>
        <w:pStyle w:val="Prvnodstavec"/>
      </w:pPr>
      <w:r>
        <w:lastRenderedPageBreak/>
        <w:t>Celá</w:t>
      </w:r>
      <w:r w:rsidR="00BC7B71">
        <w:t xml:space="preserve"> metoda</w:t>
      </w:r>
      <w:r w:rsidR="0062300B">
        <w:t xml:space="preserve">, ačkoli její výsledek může působit značně nahodile a náhodně, </w:t>
      </w:r>
      <w:r w:rsidR="007F1675">
        <w:t xml:space="preserve">je </w:t>
      </w:r>
      <w:r w:rsidR="003D3770">
        <w:t>pevně předepsaná</w:t>
      </w:r>
      <w:r w:rsidR="00C44D6A">
        <w:t xml:space="preserve">. </w:t>
      </w:r>
      <w:r w:rsidR="00B658A4">
        <w:t>Pro její konstrukci j</w:t>
      </w:r>
      <w:r w:rsidR="003B4C03">
        <w:t xml:space="preserve">e využita teorie pravděpodobnosti, </w:t>
      </w:r>
      <w:r w:rsidR="003D3770">
        <w:t xml:space="preserve">z ní </w:t>
      </w:r>
      <w:r w:rsidR="00464884">
        <w:t>vycházející užití Markovových řetězců</w:t>
      </w:r>
      <w:r w:rsidR="00506E24">
        <w:t xml:space="preserve"> a </w:t>
      </w:r>
      <w:r w:rsidR="004A734F">
        <w:t>dalších stochastických jevů.</w:t>
      </w:r>
    </w:p>
    <w:p w14:paraId="3237D792" w14:textId="0CCF519C" w:rsidR="0016172F" w:rsidRDefault="00B01274" w:rsidP="0016172F">
      <w:pPr>
        <w:pStyle w:val="Nadpis3"/>
      </w:pPr>
      <w:bookmarkStart w:id="14" w:name="_Ref152450130"/>
      <w:bookmarkStart w:id="15" w:name="_Toc167638688"/>
      <w:r>
        <w:t>Metoda událostí (events)</w:t>
      </w:r>
      <w:bookmarkEnd w:id="14"/>
      <w:bookmarkEnd w:id="15"/>
    </w:p>
    <w:p w14:paraId="37199B51" w14:textId="14476346" w:rsidR="0066287B" w:rsidRPr="00D204B7" w:rsidRDefault="00B369FC" w:rsidP="003C2968">
      <w:pPr>
        <w:pStyle w:val="Prvnodstavec"/>
        <w:rPr>
          <w:i/>
          <w:iCs/>
        </w:rPr>
      </w:pPr>
      <w:r>
        <w:t xml:space="preserve">Jejím autorem je </w:t>
      </w:r>
      <w:r w:rsidR="009C39F1">
        <w:t>americký hudební skladatel Curtis Roads</w:t>
      </w:r>
      <w:r w:rsidR="004243EE">
        <w:t xml:space="preserve"> </w:t>
      </w:r>
      <w:r w:rsidR="00DA1C90" w:rsidRPr="003C2968">
        <w:fldChar w:fldCharType="begin"/>
      </w:r>
      <w:r w:rsidR="00DA1C90" w:rsidRPr="003C2968">
        <w:instrText xml:space="preserve"> REF _Ref150809775 \r \h </w:instrText>
      </w:r>
      <w:r w:rsidR="003C2968">
        <w:instrText xml:space="preserve"> \* MERGEFORMAT </w:instrText>
      </w:r>
      <w:r w:rsidR="00DA1C90" w:rsidRPr="003C2968">
        <w:fldChar w:fldCharType="separate"/>
      </w:r>
      <w:r w:rsidR="0045578B">
        <w:t>[4]</w:t>
      </w:r>
      <w:r w:rsidR="00DA1C90" w:rsidRPr="003C2968">
        <w:fldChar w:fldCharType="end"/>
      </w:r>
      <w:r w:rsidR="00DA1C90">
        <w:t>.</w:t>
      </w:r>
      <w:r w:rsidR="00DA1C90" w:rsidRPr="00B01274">
        <w:t xml:space="preserve"> </w:t>
      </w:r>
      <w:r w:rsidR="00EF5BD3">
        <w:t>Metoda rozděluje granul</w:t>
      </w:r>
      <w:r w:rsidR="003D3A3E">
        <w:t>e</w:t>
      </w:r>
      <w:r w:rsidR="002E21B7">
        <w:t xml:space="preserve"> podle více </w:t>
      </w:r>
      <w:r w:rsidR="00871101">
        <w:t xml:space="preserve">– až dvanácti – </w:t>
      </w:r>
      <w:r w:rsidR="002E21B7">
        <w:t>parametrů</w:t>
      </w:r>
      <w:r w:rsidR="00473CE7">
        <w:t xml:space="preserve"> převážně syntetických zvuků</w:t>
      </w:r>
      <w:r w:rsidR="002E21B7">
        <w:t>, jako j</w:t>
      </w:r>
      <w:r w:rsidR="00DA52C5">
        <w:t>sou</w:t>
      </w:r>
      <w:r w:rsidR="002E21B7">
        <w:t xml:space="preserve"> například</w:t>
      </w:r>
      <w:r w:rsidR="008D6CA7">
        <w:t xml:space="preserve"> počáteční tvar vlny, </w:t>
      </w:r>
      <w:r w:rsidR="004C51AB">
        <w:t xml:space="preserve">počáteční střední frekvence, </w:t>
      </w:r>
      <w:r w:rsidR="004A35C6">
        <w:t>šířka pásma a jeho strmost</w:t>
      </w:r>
      <w:r w:rsidR="00146F8E">
        <w:t xml:space="preserve"> nebo počáteční amplituda. </w:t>
      </w:r>
      <w:r w:rsidR="00496C49">
        <w:t>Útvary, do kterých se granul</w:t>
      </w:r>
      <w:r w:rsidR="00030753">
        <w:t>e</w:t>
      </w:r>
      <w:r w:rsidR="00496C49">
        <w:t xml:space="preserve"> organizují, se nazývají událostmi (events)</w:t>
      </w:r>
      <w:r w:rsidR="005710B0">
        <w:t xml:space="preserve">. </w:t>
      </w:r>
      <w:r w:rsidR="00F92C41">
        <w:t xml:space="preserve">Výsledné textury dosažené </w:t>
      </w:r>
      <w:r w:rsidR="00F171CC">
        <w:t>mícháním různých událostí s rozličnými parametry</w:t>
      </w:r>
      <w:r w:rsidR="000D1902">
        <w:t xml:space="preserve"> </w:t>
      </w:r>
      <w:r w:rsidR="00CA2504">
        <w:t xml:space="preserve">se nazývají </w:t>
      </w:r>
      <w:r w:rsidR="008B309E">
        <w:t xml:space="preserve">mraky (clouds) </w:t>
      </w:r>
      <w:r w:rsidR="00716735">
        <w:t>a přispívají k větší spektrální bohatosti vytvořeného zvuku.</w:t>
      </w:r>
    </w:p>
    <w:p w14:paraId="7190BDE6" w14:textId="0589A4EF" w:rsidR="00F51EE8" w:rsidRDefault="00CD12CE" w:rsidP="003C2968">
      <w:pPr>
        <w:pStyle w:val="Odstavec"/>
      </w:pPr>
      <w:r>
        <w:t>Roads</w:t>
      </w:r>
      <w:r w:rsidR="00B00202">
        <w:t xml:space="preserve"> </w:t>
      </w:r>
      <w:r w:rsidR="00CC4F2A">
        <w:t xml:space="preserve">k tomuto tématu dodává, že </w:t>
      </w:r>
      <w:r w:rsidR="0021215A">
        <w:t xml:space="preserve">vítaným rozšířením samotné syntézy </w:t>
      </w:r>
      <w:r w:rsidR="00556AF6">
        <w:t>by mohlo být vytvoření takzvaných složených granulárních zvuků</w:t>
      </w:r>
      <w:r w:rsidR="00F20AA0">
        <w:t xml:space="preserve"> vzniklých </w:t>
      </w:r>
      <w:r w:rsidR="00300C42">
        <w:t>kombinací</w:t>
      </w:r>
      <w:r w:rsidR="00F20AA0">
        <w:t xml:space="preserve"> vln </w:t>
      </w:r>
      <w:r w:rsidR="00B37EF5">
        <w:t>syntetických s vlnami pocházející</w:t>
      </w:r>
      <w:r w:rsidR="0086787E">
        <w:t>mi</w:t>
      </w:r>
      <w:r w:rsidR="00B37EF5">
        <w:t xml:space="preserve"> ze sampl</w:t>
      </w:r>
      <w:r w:rsidR="00677D5D">
        <w:t>ů</w:t>
      </w:r>
      <w:r w:rsidR="00B37EF5">
        <w:t xml:space="preserve"> živých nástrojů.</w:t>
      </w:r>
      <w:r w:rsidR="0066287B">
        <w:t xml:space="preserve"> Dále</w:t>
      </w:r>
      <w:r w:rsidR="00F61A4A">
        <w:t xml:space="preserve"> popisuje princip podobný </w:t>
      </w:r>
      <w:r w:rsidR="00CA4115">
        <w:t>wavetable</w:t>
      </w:r>
      <w:r w:rsidR="00F61A4A">
        <w:t xml:space="preserve"> syntéze</w:t>
      </w:r>
      <w:r w:rsidR="00CA4115">
        <w:t xml:space="preserve"> či ROMplerům</w:t>
      </w:r>
      <w:r w:rsidR="00F61A4A">
        <w:t xml:space="preserve">, </w:t>
      </w:r>
      <w:r w:rsidR="00907AC3">
        <w:t>systém analýzy</w:t>
      </w:r>
      <w:r w:rsidR="00F3402B">
        <w:t xml:space="preserve">/syntézy. </w:t>
      </w:r>
      <w:r w:rsidR="007F3EB6">
        <w:t>Te</w:t>
      </w:r>
      <w:r w:rsidR="00861093">
        <w:t xml:space="preserve">n </w:t>
      </w:r>
      <w:r w:rsidR="002E0649">
        <w:t>ze</w:t>
      </w:r>
      <w:r w:rsidR="007F3EB6">
        <w:t xml:space="preserve"> samplovan</w:t>
      </w:r>
      <w:r w:rsidR="002E0649">
        <w:t>ého</w:t>
      </w:r>
      <w:r w:rsidR="007F3EB6">
        <w:t xml:space="preserve"> živ</w:t>
      </w:r>
      <w:r w:rsidR="002E0649">
        <w:t>ého</w:t>
      </w:r>
      <w:r w:rsidR="007F3EB6">
        <w:t xml:space="preserve"> nástroj</w:t>
      </w:r>
      <w:r w:rsidR="002E0649">
        <w:t>e</w:t>
      </w:r>
      <w:r w:rsidR="007F3EB6">
        <w:t xml:space="preserve"> </w:t>
      </w:r>
      <w:r w:rsidR="002E0649">
        <w:t>generuje</w:t>
      </w:r>
      <w:r w:rsidR="007F3EB6">
        <w:t xml:space="preserve"> sadu „prováděcích funkcí“</w:t>
      </w:r>
      <w:r w:rsidR="00C82DD7">
        <w:t xml:space="preserve">, které při následné syntéze </w:t>
      </w:r>
      <w:r w:rsidR="00732CA5">
        <w:t xml:space="preserve">ovlivňují tvar vlny </w:t>
      </w:r>
      <w:r w:rsidR="00861093">
        <w:t xml:space="preserve">k co nejvěrnějšímu napodobení </w:t>
      </w:r>
      <w:r w:rsidR="006B35A0">
        <w:t>původního zvuku.</w:t>
      </w:r>
    </w:p>
    <w:p w14:paraId="4CAD2748" w14:textId="77777777" w:rsidR="00E64BB8" w:rsidRPr="00F51EE8" w:rsidRDefault="00E64BB8" w:rsidP="003C2968">
      <w:pPr>
        <w:pStyle w:val="Odstavec"/>
        <w:rPr>
          <w:i/>
        </w:rPr>
      </w:pP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9"/>
        <w:gridCol w:w="7481"/>
      </w:tblGrid>
      <w:tr w:rsidR="009C56C0" w:rsidRPr="00555F11" w14:paraId="6D41F1A9" w14:textId="77777777" w:rsidTr="006A21AC">
        <w:tc>
          <w:tcPr>
            <w:tcW w:w="8500" w:type="dxa"/>
            <w:gridSpan w:val="2"/>
          </w:tcPr>
          <w:p w14:paraId="470A328C" w14:textId="685F382D" w:rsidR="009C56C0" w:rsidRPr="00555F11" w:rsidRDefault="00F64E75" w:rsidP="006A21AC">
            <w:pPr>
              <w:pStyle w:val="Titulek"/>
              <w:ind w:left="494" w:hanging="494"/>
              <w:jc w:val="center"/>
            </w:pPr>
            <w:r>
              <w:rPr>
                <w:noProof/>
              </w:rPr>
              <w:drawing>
                <wp:inline distT="0" distB="0" distL="0" distR="0" wp14:anchorId="43EE209B" wp14:editId="43384B04">
                  <wp:extent cx="5240020" cy="2924810"/>
                  <wp:effectExtent l="0" t="0" r="0" b="0"/>
                  <wp:docPr id="577639090" name="Obrázek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40020" cy="2924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56C0" w:rsidRPr="00555F11" w14:paraId="1B1D89D1" w14:textId="77777777" w:rsidTr="006A21AC">
        <w:tc>
          <w:tcPr>
            <w:tcW w:w="1019" w:type="dxa"/>
          </w:tcPr>
          <w:p w14:paraId="15E0C134" w14:textId="77777777" w:rsidR="009C56C0" w:rsidRDefault="009C56C0" w:rsidP="006A21AC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7481" w:type="dxa"/>
          </w:tcPr>
          <w:p w14:paraId="6A60B570" w14:textId="21CA4410" w:rsidR="009C56C0" w:rsidRPr="00555F11" w:rsidRDefault="00000000" w:rsidP="006A21AC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16" w:name="_Toc167638744"/>
            <w:r w:rsidR="0045578B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 w:rsidR="009C56C0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45578B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9C56C0">
              <w:tab/>
            </w:r>
            <w:r w:rsidR="00F64E75">
              <w:t>Vizualizace několika oblaků (clouds) v čase. Jednotlivé body reprezentují zrna rozložená ve frekvenční a časové ose</w:t>
            </w:r>
            <w:r w:rsidR="001E3381">
              <w:t>. Zdroj:</w:t>
            </w:r>
            <w:r w:rsidR="00F64E75">
              <w:t xml:space="preserve"> </w:t>
            </w:r>
            <w:r w:rsidR="00E25C68">
              <w:fldChar w:fldCharType="begin"/>
            </w:r>
            <w:r w:rsidR="00E25C68">
              <w:instrText xml:space="preserve"> REF _Ref152370641 \r \h </w:instrText>
            </w:r>
            <w:r w:rsidR="00E25C68">
              <w:fldChar w:fldCharType="separate"/>
            </w:r>
            <w:r w:rsidR="0045578B">
              <w:t>[5]</w:t>
            </w:r>
            <w:bookmarkEnd w:id="16"/>
            <w:r w:rsidR="00E25C68">
              <w:fldChar w:fldCharType="end"/>
            </w:r>
          </w:p>
        </w:tc>
      </w:tr>
    </w:tbl>
    <w:p w14:paraId="08B66EFD" w14:textId="77777777" w:rsidR="00AF29E2" w:rsidRDefault="00AF29E2" w:rsidP="00FB7087">
      <w:pPr>
        <w:pStyle w:val="Odstavec"/>
        <w:ind w:firstLine="0"/>
      </w:pPr>
    </w:p>
    <w:p w14:paraId="11EC7472" w14:textId="3FF05387" w:rsidR="00B258F6" w:rsidRPr="00B258F6" w:rsidRDefault="0036451F" w:rsidP="00F64E75">
      <w:pPr>
        <w:pStyle w:val="Odstavec"/>
        <w:ind w:firstLine="0"/>
      </w:pPr>
      <w:r>
        <w:t xml:space="preserve">Granulární syntezátory existují v zásadě ve dvou provedeních. </w:t>
      </w:r>
      <w:r w:rsidR="005045ED">
        <w:t xml:space="preserve">Prvním z nich je tzv. granulizér, </w:t>
      </w:r>
      <w:r w:rsidR="006B1D00">
        <w:t xml:space="preserve">tedy svého druhu efekt, </w:t>
      </w:r>
      <w:r w:rsidR="00EC7148">
        <w:t>který pouze vstupní zvukový soubor rozdělí</w:t>
      </w:r>
      <w:r w:rsidR="00E878DD">
        <w:t xml:space="preserve"> na jednotlivá zrnka, případně upraví jejich parametry podle dat zadaných uživatelem, </w:t>
      </w:r>
      <w:r w:rsidR="00E878DD">
        <w:lastRenderedPageBreak/>
        <w:t>a</w:t>
      </w:r>
      <w:r w:rsidR="00FE3C9D">
        <w:t> </w:t>
      </w:r>
      <w:r w:rsidR="00E878DD">
        <w:t>následně je podle zvoleného algoritmu</w:t>
      </w:r>
      <w:r w:rsidR="006A5A20">
        <w:t xml:space="preserve"> skládá za sebe a vytváří tím umělý zvuk.</w:t>
      </w:r>
      <w:r w:rsidR="00C96689">
        <w:t xml:space="preserve"> Možnost ovládání výšky tónu je zde omezená </w:t>
      </w:r>
      <w:r w:rsidR="00C2236E">
        <w:t>a dá se provádět například změnou rychlosti přehrávání nebo změnou hustoty zrn.</w:t>
      </w:r>
      <w:r w:rsidR="00982D08">
        <w:t xml:space="preserve"> Druhým z nich </w:t>
      </w:r>
      <w:r w:rsidR="007E1322">
        <w:t xml:space="preserve">je plnohodnotný </w:t>
      </w:r>
      <w:r w:rsidR="00F5518B">
        <w:t xml:space="preserve">granulární </w:t>
      </w:r>
      <w:r w:rsidR="007E1322">
        <w:t>syntezátor</w:t>
      </w:r>
      <w:r w:rsidR="00F5518B">
        <w:t>, který</w:t>
      </w:r>
      <w:r w:rsidR="0043201E">
        <w:t xml:space="preserve"> zrna granulizérem vytvořená a seřazená dokáže přehrávat ve výšce určené uživatelem pomocí klaviatury.</w:t>
      </w:r>
      <w:r w:rsidR="00B258F6">
        <w:t xml:space="preserve"> </w:t>
      </w:r>
    </w:p>
    <w:p w14:paraId="08450835" w14:textId="3CBFFFD0" w:rsidR="00F96216" w:rsidRPr="00D713CC" w:rsidRDefault="00B258F6" w:rsidP="00F96216">
      <w:pPr>
        <w:pStyle w:val="Nadpis2"/>
      </w:pPr>
      <w:bookmarkStart w:id="17" w:name="_Ref152450211"/>
      <w:bookmarkStart w:id="18" w:name="_Toc167638689"/>
      <w:r>
        <w:t>Historie</w:t>
      </w:r>
      <w:bookmarkEnd w:id="17"/>
      <w:bookmarkEnd w:id="18"/>
    </w:p>
    <w:p w14:paraId="340824F3" w14:textId="4610D8C3" w:rsidR="00B258F6" w:rsidRDefault="00B258F6" w:rsidP="00EF2071">
      <w:pPr>
        <w:pStyle w:val="Prvnodstavec"/>
      </w:pPr>
      <w:bookmarkStart w:id="19" w:name="_Toc443573189"/>
      <w:bookmarkStart w:id="20" w:name="_Toc215678059"/>
      <w:bookmarkStart w:id="21" w:name="_Toc56549756"/>
      <w:r>
        <w:t>Počátky myšlenky tvorby zvuku způsobem podobným granulární syntéze sahají do 17. století. Tehdy byla novověkým nizozemským atomistou Isaacem Beeckmanem do jeho deníku zapsána poznámka</w:t>
      </w:r>
      <w:r w:rsidR="00926F74">
        <w:t xml:space="preserve"> –</w:t>
      </w:r>
      <w:r>
        <w:t xml:space="preserve"> teze o </w:t>
      </w:r>
      <w:r w:rsidR="00490DD5" w:rsidRPr="00EF2071">
        <w:t>částicové podstatě</w:t>
      </w:r>
      <w:r w:rsidRPr="00EF2071">
        <w:t xml:space="preserve"> zvuku. </w:t>
      </w:r>
      <w:r w:rsidR="00D84E79" w:rsidRPr="00EF2071">
        <w:t xml:space="preserve">Podle této teze </w:t>
      </w:r>
      <w:r w:rsidR="00232EA7" w:rsidRPr="00EF2071">
        <w:t>kmitající zdroj zvuk</w:t>
      </w:r>
      <w:r w:rsidR="007D130A" w:rsidRPr="00EF2071">
        <w:t xml:space="preserve">u </w:t>
      </w:r>
      <w:r w:rsidR="00490DD5" w:rsidRPr="00EF2071">
        <w:t xml:space="preserve">dělí okolní vzduch na zvukové </w:t>
      </w:r>
      <w:r w:rsidR="00383A1C" w:rsidRPr="00EF2071">
        <w:t>částice</w:t>
      </w:r>
      <w:r w:rsidR="00EB1A35" w:rsidRPr="00EF2071">
        <w:t>, tzv. globuly</w:t>
      </w:r>
      <w:r w:rsidR="00DA3F23" w:rsidRPr="00EF2071">
        <w:t>, šířící se ve všech směrech</w:t>
      </w:r>
      <w:r w:rsidR="00B36B12" w:rsidRPr="00EF2071">
        <w:t xml:space="preserve"> od zdroje</w:t>
      </w:r>
      <w:r w:rsidR="00EB1A35" w:rsidRPr="00EF2071">
        <w:t xml:space="preserve"> </w:t>
      </w:r>
      <w:r w:rsidR="003851C8" w:rsidRPr="00EF2071">
        <w:fldChar w:fldCharType="begin"/>
      </w:r>
      <w:r w:rsidR="003851C8" w:rsidRPr="00EF2071">
        <w:instrText xml:space="preserve"> REF _Ref152449031 \r \h </w:instrText>
      </w:r>
      <w:r w:rsidR="00EF2071">
        <w:instrText xml:space="preserve"> \* MERGEFORMAT </w:instrText>
      </w:r>
      <w:r w:rsidR="003851C8" w:rsidRPr="00EF2071">
        <w:fldChar w:fldCharType="separate"/>
      </w:r>
      <w:r w:rsidR="0045578B">
        <w:t>[6]</w:t>
      </w:r>
      <w:r w:rsidR="003851C8" w:rsidRPr="00EF2071">
        <w:fldChar w:fldCharType="end"/>
      </w:r>
      <w:r w:rsidRPr="00EF2071">
        <w:t>.</w:t>
      </w:r>
      <w:r w:rsidR="008F175F" w:rsidRPr="00EF2071">
        <w:t xml:space="preserve"> </w:t>
      </w:r>
      <w:r w:rsidR="00DE6094" w:rsidRPr="00EF2071">
        <w:t xml:space="preserve">Jakkoliv tento způsob uvažování o šíření zvuku může dnes </w:t>
      </w:r>
      <w:r w:rsidR="00010E16">
        <w:t>působit</w:t>
      </w:r>
      <w:r w:rsidR="00DE6094" w:rsidRPr="00EF2071">
        <w:t xml:space="preserve"> </w:t>
      </w:r>
      <w:r w:rsidR="00AA0277">
        <w:t>nepřesně</w:t>
      </w:r>
      <w:r w:rsidR="002342B1">
        <w:t xml:space="preserve"> (k žádnému přesunu částic na velkou vzdálenost nedochází</w:t>
      </w:r>
      <w:r w:rsidR="009E28FE">
        <w:t>, pouze ke kmitání a přenosu energie pomocí vlnění)</w:t>
      </w:r>
      <w:r w:rsidR="00DE6094" w:rsidRPr="00EF2071">
        <w:t>, právě v této poznámce můžeme spatřovat pohled na zvuk</w:t>
      </w:r>
      <w:r w:rsidR="008F2386" w:rsidRPr="00EF2071">
        <w:t xml:space="preserve"> ve velmi krátkých časových intervalech</w:t>
      </w:r>
      <w:r w:rsidR="00341A68" w:rsidRPr="00EF2071">
        <w:t>, což je</w:t>
      </w:r>
      <w:r w:rsidR="00393BA2" w:rsidRPr="00EF2071">
        <w:t xml:space="preserve"> ve větším měřítku doménou </w:t>
      </w:r>
      <w:r w:rsidR="00607B7F" w:rsidRPr="00EF2071">
        <w:t xml:space="preserve">spíše </w:t>
      </w:r>
      <w:r w:rsidR="00E8653B" w:rsidRPr="00EF2071">
        <w:t>fyziků minulého století</w:t>
      </w:r>
      <w:r w:rsidR="0008252D" w:rsidRPr="00EF2071">
        <w:t>.</w:t>
      </w:r>
    </w:p>
    <w:p w14:paraId="3DAB8406" w14:textId="7E4B537F" w:rsidR="00FF7B06" w:rsidRPr="00FF7B06" w:rsidRDefault="00FF7B06" w:rsidP="00FF7B06">
      <w:pPr>
        <w:pStyle w:val="Nadpis3"/>
      </w:pPr>
      <w:bookmarkStart w:id="22" w:name="_Toc167638690"/>
      <w:r>
        <w:t>Iannis Xenakis</w:t>
      </w:r>
      <w:bookmarkEnd w:id="22"/>
    </w:p>
    <w:p w14:paraId="4C373B5F" w14:textId="2E5F2027" w:rsidR="00D44BEC" w:rsidRDefault="000B5EAC" w:rsidP="00132796">
      <w:pPr>
        <w:pStyle w:val="Odstavec"/>
        <w:ind w:firstLine="0"/>
      </w:pPr>
      <w:r w:rsidRPr="000B5EAC">
        <w:t>První sk</w:t>
      </w:r>
      <w:r>
        <w:t xml:space="preserve">utečné pokusy o </w:t>
      </w:r>
      <w:r w:rsidR="00E22F4E">
        <w:t>zvukovou granulární syntézu</w:t>
      </w:r>
      <w:r w:rsidR="004E5518">
        <w:t xml:space="preserve"> se objevují v</w:t>
      </w:r>
      <w:r w:rsidR="00375301">
        <w:t xml:space="preserve"> 50</w:t>
      </w:r>
      <w:r w:rsidR="004E5518">
        <w:t>. letech 20. století</w:t>
      </w:r>
      <w:r w:rsidR="001F740A">
        <w:t xml:space="preserve"> u již zmiňovaného řeckého skladatele a architekta, jenž většinu tvůrčího života prožil ve Francii, </w:t>
      </w:r>
      <w:r w:rsidR="001F740A" w:rsidRPr="00ED4922">
        <w:t>Iannise Xenakise</w:t>
      </w:r>
      <w:r w:rsidR="00127D8C">
        <w:t xml:space="preserve"> (1922–2001)</w:t>
      </w:r>
      <w:r w:rsidR="004E5518">
        <w:t>.</w:t>
      </w:r>
      <w:r w:rsidR="00180BFF">
        <w:t xml:space="preserve"> </w:t>
      </w:r>
      <w:r w:rsidR="00642813">
        <w:t>Jeho architektonická práce na pavilonu firmy Phillips pro světovou výstavu v</w:t>
      </w:r>
      <w:r w:rsidR="004A021F">
        <w:t> </w:t>
      </w:r>
      <w:r w:rsidR="00642813">
        <w:t xml:space="preserve">Bruselu se nesla v těsném spojení </w:t>
      </w:r>
      <w:r w:rsidR="003D7542">
        <w:t xml:space="preserve">s hudebním uvažováním a </w:t>
      </w:r>
      <w:r w:rsidR="008A2D34">
        <w:t xml:space="preserve">jeho koncepcí </w:t>
      </w:r>
      <w:r w:rsidR="008A2D34" w:rsidRPr="009742BE">
        <w:rPr>
          <w:i/>
          <w:iCs w:val="0"/>
        </w:rPr>
        <w:t>meta-art</w:t>
      </w:r>
      <w:r w:rsidR="00412F11" w:rsidRPr="009742BE">
        <w:rPr>
          <w:i/>
          <w:iCs w:val="0"/>
        </w:rPr>
        <w:t>u</w:t>
      </w:r>
      <w:r w:rsidR="008A2D34">
        <w:t>, tedy myšlenky, že každé umění lze pomocí</w:t>
      </w:r>
      <w:r w:rsidR="00AA5C96">
        <w:t xml:space="preserve"> </w:t>
      </w:r>
      <w:r w:rsidR="008A2D34">
        <w:t>matemati</w:t>
      </w:r>
      <w:r w:rsidR="00864179">
        <w:t>ckých</w:t>
      </w:r>
      <w:r w:rsidR="008E757A">
        <w:t xml:space="preserve"> </w:t>
      </w:r>
      <w:r w:rsidR="00864179">
        <w:t>operací</w:t>
      </w:r>
      <w:r w:rsidR="008E757A">
        <w:t xml:space="preserve"> </w:t>
      </w:r>
      <w:r w:rsidR="00864179">
        <w:t>převést</w:t>
      </w:r>
      <w:r w:rsidR="008E757A">
        <w:t xml:space="preserve"> </w:t>
      </w:r>
      <w:r w:rsidR="001759EE">
        <w:t>na</w:t>
      </w:r>
      <w:r w:rsidR="008E757A">
        <w:t xml:space="preserve"> </w:t>
      </w:r>
      <w:r w:rsidR="005D3BED">
        <w:t>jinou</w:t>
      </w:r>
      <w:r w:rsidR="008E757A">
        <w:t xml:space="preserve"> </w:t>
      </w:r>
      <w:r w:rsidR="001759EE">
        <w:t>formu</w:t>
      </w:r>
      <w:r w:rsidR="00A96804">
        <w:t xml:space="preserve"> </w:t>
      </w:r>
      <w:r w:rsidR="00CB159B">
        <w:rPr>
          <w:color w:val="FF0000"/>
        </w:rPr>
        <w:fldChar w:fldCharType="begin"/>
      </w:r>
      <w:r w:rsidR="00CB159B">
        <w:instrText xml:space="preserve"> REF _Ref150733760 \r \h </w:instrText>
      </w:r>
      <w:r w:rsidR="00CB159B">
        <w:rPr>
          <w:color w:val="FF0000"/>
        </w:rPr>
      </w:r>
      <w:r w:rsidR="00CB159B">
        <w:rPr>
          <w:color w:val="FF0000"/>
        </w:rPr>
        <w:fldChar w:fldCharType="separate"/>
      </w:r>
      <w:r w:rsidR="0045578B">
        <w:t>[3]</w:t>
      </w:r>
      <w:r w:rsidR="00CB159B">
        <w:rPr>
          <w:color w:val="FF0000"/>
        </w:rPr>
        <w:fldChar w:fldCharType="end"/>
      </w:r>
      <w:r w:rsidR="00AF3AD0">
        <w:t xml:space="preserve">. </w:t>
      </w:r>
      <w:r w:rsidR="001937F7">
        <w:t>Ve své zralé tvůrčí fázi</w:t>
      </w:r>
      <w:r w:rsidR="003E24E9">
        <w:t xml:space="preserve"> </w:t>
      </w:r>
      <w:r w:rsidR="00A00478">
        <w:t>komponuje</w:t>
      </w:r>
      <w:r w:rsidR="003E24E9">
        <w:t xml:space="preserve"> </w:t>
      </w:r>
      <w:r w:rsidR="008F3BC7">
        <w:t>mimo jiné</w:t>
      </w:r>
      <w:r w:rsidR="008C2418">
        <w:t xml:space="preserve"> </w:t>
      </w:r>
      <w:r w:rsidR="008243E4">
        <w:t>s</w:t>
      </w:r>
      <w:r w:rsidR="001D77B4">
        <w:t> </w:t>
      </w:r>
      <w:r w:rsidR="008243E4">
        <w:t>využitím</w:t>
      </w:r>
      <w:r w:rsidR="001D77B4">
        <w:t xml:space="preserve"> pouze</w:t>
      </w:r>
      <w:r w:rsidR="008243E4">
        <w:t xml:space="preserve"> </w:t>
      </w:r>
      <w:r w:rsidR="008C2418">
        <w:t>elektronick</w:t>
      </w:r>
      <w:r w:rsidR="008243E4">
        <w:t>ých</w:t>
      </w:r>
      <w:r w:rsidR="008C2418">
        <w:t xml:space="preserve"> nástroj</w:t>
      </w:r>
      <w:r w:rsidR="008243E4">
        <w:t>ů</w:t>
      </w:r>
      <w:r w:rsidR="008C2418">
        <w:t xml:space="preserve"> </w:t>
      </w:r>
      <w:r w:rsidR="00701A94">
        <w:t>a artificiální</w:t>
      </w:r>
      <w:r w:rsidR="008243E4">
        <w:t>ch</w:t>
      </w:r>
      <w:r w:rsidR="00701A94">
        <w:t xml:space="preserve"> (=člověkem upraven</w:t>
      </w:r>
      <w:r w:rsidR="008243E4">
        <w:t>ých</w:t>
      </w:r>
      <w:r w:rsidR="00701A94">
        <w:t>) zvuk</w:t>
      </w:r>
      <w:r w:rsidR="008243E4">
        <w:t>ů</w:t>
      </w:r>
      <w:r w:rsidR="006B0441">
        <w:t>.</w:t>
      </w:r>
      <w:r w:rsidR="005844A8">
        <w:t xml:space="preserve"> </w:t>
      </w:r>
      <w:r w:rsidR="00610D55">
        <w:t>Granulárn</w:t>
      </w:r>
      <w:r w:rsidR="00E20FE0">
        <w:t xml:space="preserve">í syntézu obsahují například jeho skladby </w:t>
      </w:r>
      <w:r w:rsidR="00E615C5" w:rsidRPr="00F50DFA">
        <w:rPr>
          <w:i/>
          <w:iCs w:val="0"/>
        </w:rPr>
        <w:t>Bohor</w:t>
      </w:r>
      <w:r w:rsidR="00E615C5">
        <w:t xml:space="preserve"> (1962) nebo </w:t>
      </w:r>
      <w:r w:rsidR="00E615C5" w:rsidRPr="00F50DFA">
        <w:rPr>
          <w:i/>
          <w:iCs w:val="0"/>
        </w:rPr>
        <w:t>Persepolis</w:t>
      </w:r>
      <w:r w:rsidR="00E615C5">
        <w:t xml:space="preserve"> (1972).</w:t>
      </w:r>
      <w:r w:rsidR="008E5E72">
        <w:t xml:space="preserve"> </w:t>
      </w:r>
      <w:r w:rsidR="001E1D1C">
        <w:t>Jeho přístup k</w:t>
      </w:r>
      <w:r w:rsidR="00C620E1">
        <w:t>e granulární syntéze</w:t>
      </w:r>
      <w:r w:rsidR="001E1D1C">
        <w:t xml:space="preserve"> je popsán detailněji v kapitole </w:t>
      </w:r>
      <w:r w:rsidR="002D17DF">
        <w:fldChar w:fldCharType="begin"/>
      </w:r>
      <w:r w:rsidR="002D17DF">
        <w:instrText xml:space="preserve"> REF _Ref152750299 \r \h </w:instrText>
      </w:r>
      <w:r w:rsidR="002D17DF">
        <w:fldChar w:fldCharType="separate"/>
      </w:r>
      <w:r w:rsidR="0045578B">
        <w:t>1.1.1</w:t>
      </w:r>
      <w:r w:rsidR="002D17DF">
        <w:fldChar w:fldCharType="end"/>
      </w:r>
      <w:r w:rsidR="001E1D1C">
        <w:t>.</w:t>
      </w:r>
    </w:p>
    <w:p w14:paraId="664DC807" w14:textId="05AF3174" w:rsidR="00DD0DD8" w:rsidRDefault="00DD0DD8" w:rsidP="00DD0DD8">
      <w:pPr>
        <w:pStyle w:val="Nadpis3"/>
      </w:pPr>
      <w:bookmarkStart w:id="23" w:name="_Toc167638691"/>
      <w:r>
        <w:t>Curtis Roads</w:t>
      </w:r>
      <w:bookmarkEnd w:id="23"/>
    </w:p>
    <w:p w14:paraId="7BF78C14" w14:textId="37B9C93F" w:rsidR="00155C78" w:rsidRDefault="00EE2DDE" w:rsidP="00DD0DD8">
      <w:pPr>
        <w:pStyle w:val="Odstavec"/>
        <w:ind w:firstLine="0"/>
      </w:pPr>
      <w:r>
        <w:t xml:space="preserve">Dalším průkopníkem </w:t>
      </w:r>
      <w:r w:rsidR="00320D48">
        <w:t xml:space="preserve">v oblasti granulární syntézy </w:t>
      </w:r>
      <w:r w:rsidR="00127D8C">
        <w:t xml:space="preserve">se stal </w:t>
      </w:r>
      <w:r w:rsidR="00F1156C">
        <w:t>americký skladatel a</w:t>
      </w:r>
      <w:r w:rsidR="008443EF">
        <w:t> </w:t>
      </w:r>
      <w:r w:rsidR="00F1156C">
        <w:t xml:space="preserve">programátor </w:t>
      </w:r>
      <w:r w:rsidR="00127D8C">
        <w:t>Curtis Roads</w:t>
      </w:r>
      <w:r w:rsidR="00DA66B2">
        <w:t xml:space="preserve"> (*1951)</w:t>
      </w:r>
      <w:r w:rsidR="00F1156C">
        <w:t>.</w:t>
      </w:r>
      <w:r w:rsidR="00C2149C">
        <w:t xml:space="preserve"> Jeho skladatelské dílo se zejména specializuje </w:t>
      </w:r>
      <w:r w:rsidR="00E92C68">
        <w:t>na hudbu tvořenou s pomocí počítačů</w:t>
      </w:r>
      <w:r w:rsidR="008D1AB0">
        <w:t xml:space="preserve">, </w:t>
      </w:r>
      <w:r w:rsidR="006622D3">
        <w:t>granulární a pulsarovou syntézu.</w:t>
      </w:r>
      <w:r w:rsidR="008628BC">
        <w:t xml:space="preserve"> </w:t>
      </w:r>
      <w:r w:rsidR="00C65725">
        <w:t xml:space="preserve">Ve své knize </w:t>
      </w:r>
      <w:r w:rsidR="00C65725" w:rsidRPr="00D8257D">
        <w:rPr>
          <w:i/>
          <w:iCs w:val="0"/>
        </w:rPr>
        <w:t>Microsound</w:t>
      </w:r>
      <w:r w:rsidR="00C65725">
        <w:t xml:space="preserve"> (2001) </w:t>
      </w:r>
      <w:r w:rsidR="006D18F0">
        <w:t>popisuje různé typy obálek aplikované na jednotlivá zrnka</w:t>
      </w:r>
      <w:r w:rsidR="00AA7167">
        <w:t xml:space="preserve"> pro odstranění artefaktů vzniklých náhlými přechody úrovní hlasitostí mezi jednotlivými </w:t>
      </w:r>
      <w:r w:rsidR="003A7AE0">
        <w:t>grainy</w:t>
      </w:r>
      <w:r w:rsidR="00B8437F">
        <w:t xml:space="preserve"> </w:t>
      </w:r>
      <w:r w:rsidR="00B37FC0">
        <w:rPr>
          <w:color w:val="FF0000"/>
        </w:rPr>
        <w:fldChar w:fldCharType="begin"/>
      </w:r>
      <w:r w:rsidR="00B37FC0">
        <w:instrText xml:space="preserve"> REF _Ref152439072 \r \h </w:instrText>
      </w:r>
      <w:r w:rsidR="00B37FC0">
        <w:rPr>
          <w:color w:val="FF0000"/>
        </w:rPr>
      </w:r>
      <w:r w:rsidR="00B37FC0">
        <w:rPr>
          <w:color w:val="FF0000"/>
        </w:rPr>
        <w:fldChar w:fldCharType="separate"/>
      </w:r>
      <w:r w:rsidR="0045578B">
        <w:t>[7]</w:t>
      </w:r>
      <w:r w:rsidR="00B37FC0">
        <w:rPr>
          <w:color w:val="FF0000"/>
        </w:rPr>
        <w:fldChar w:fldCharType="end"/>
      </w:r>
      <w:r w:rsidR="003A7AE0">
        <w:t xml:space="preserve">. </w:t>
      </w:r>
      <w:r w:rsidR="00AB2AD1">
        <w:t>Z tohoto pohledu rozlišuje Gaussovu, kvazi–Gaussovu, lichoběžníkovou, trojúhelníkovou, sinus cardinalis a exponenciálně rostoucí nebo klesající obálku.</w:t>
      </w:r>
      <w:r w:rsidR="00364C00">
        <w:t xml:space="preserve"> Dále se zaměřuje na technologii generování zrn, jejich řazení a organizaci</w:t>
      </w:r>
      <w:r w:rsidR="007E3092">
        <w:t xml:space="preserve"> a tvorbu složitějších </w:t>
      </w:r>
      <w:r w:rsidR="006F14FE">
        <w:t>struktur, tzv. mraků (clouds).</w:t>
      </w:r>
    </w:p>
    <w:p w14:paraId="2828AD56" w14:textId="2413D223" w:rsidR="00E37039" w:rsidRDefault="00E37039" w:rsidP="00F5696F">
      <w:pPr>
        <w:pStyle w:val="Odstavec"/>
      </w:pPr>
      <w:r>
        <w:lastRenderedPageBreak/>
        <w:t>Roadsovi patří i významné prvenství</w:t>
      </w:r>
      <w:r w:rsidR="008372CD">
        <w:t>, po setkání s Iannisem Xenakisem</w:t>
      </w:r>
      <w:r w:rsidR="004C4CE5">
        <w:t xml:space="preserve"> počátkem 70. let 20. století</w:t>
      </w:r>
      <w:r w:rsidR="008372CD">
        <w:t xml:space="preserve"> </w:t>
      </w:r>
      <w:r w:rsidR="00C7052A">
        <w:t xml:space="preserve">zahájil své experimenty s prováděním granulární syntézy s využitím vstupního zvukového signálu v digitální </w:t>
      </w:r>
      <w:r w:rsidR="008B46C1">
        <w:t>formě</w:t>
      </w:r>
      <w:r w:rsidR="00A877D9">
        <w:t xml:space="preserve"> </w:t>
      </w:r>
      <w:r w:rsidR="0061100C">
        <w:fldChar w:fldCharType="begin"/>
      </w:r>
      <w:r w:rsidR="0061100C">
        <w:instrText xml:space="preserve"> REF _Ref152439072 \r \h </w:instrText>
      </w:r>
      <w:r w:rsidR="0061100C">
        <w:fldChar w:fldCharType="separate"/>
      </w:r>
      <w:r w:rsidR="0045578B">
        <w:t>[7]</w:t>
      </w:r>
      <w:r w:rsidR="0061100C">
        <w:fldChar w:fldCharType="end"/>
      </w:r>
      <w:r w:rsidR="00C7052A">
        <w:t xml:space="preserve">. </w:t>
      </w:r>
      <w:r w:rsidR="0096273F">
        <w:t>Právě použitím počítače</w:t>
      </w:r>
      <w:r w:rsidR="001D33C0">
        <w:t xml:space="preserve"> přiblížil granulární syntézu</w:t>
      </w:r>
      <w:r w:rsidR="00A83093">
        <w:t xml:space="preserve"> o poznání</w:t>
      </w:r>
      <w:r w:rsidR="001D33C0">
        <w:t xml:space="preserve"> blíže dnešní podobě</w:t>
      </w:r>
      <w:r w:rsidR="00A83093">
        <w:t>.</w:t>
      </w:r>
      <w:r w:rsidR="00343D04">
        <w:t xml:space="preserve"> </w:t>
      </w:r>
      <w:r w:rsidR="00732CAB">
        <w:t>Jeho další přínos spočívá ve zkoumání</w:t>
      </w:r>
      <w:r w:rsidR="00EB714A">
        <w:t xml:space="preserve">, </w:t>
      </w:r>
      <w:r w:rsidR="00732CAB">
        <w:t>popisu, třídění</w:t>
      </w:r>
      <w:r w:rsidR="00081C0D">
        <w:t>, vytváření pojmů</w:t>
      </w:r>
      <w:r w:rsidR="00EB714A">
        <w:t xml:space="preserve"> a vývoji dalšího software sloužícího k provádění </w:t>
      </w:r>
      <w:r w:rsidR="007A2064">
        <w:t>granulární syntézy.</w:t>
      </w:r>
      <w:r w:rsidR="003C3926">
        <w:t xml:space="preserve"> Za důležit</w:t>
      </w:r>
      <w:r w:rsidR="00520FE9">
        <w:t>ou</w:t>
      </w:r>
      <w:r w:rsidR="003C3926">
        <w:t xml:space="preserve"> lze také považovat jeho práci v rámci </w:t>
      </w:r>
      <w:r w:rsidR="00520FE9">
        <w:t xml:space="preserve">vzdělávání dalších výzkumníků </w:t>
      </w:r>
      <w:r w:rsidR="00EE4EA7">
        <w:t>microsoundu</w:t>
      </w:r>
      <w:r w:rsidR="000F5D99">
        <w:t xml:space="preserve"> – tedy oboru, jenž se zabývá</w:t>
      </w:r>
      <w:r w:rsidR="00652567">
        <w:t xml:space="preserve"> zvuky </w:t>
      </w:r>
      <w:r w:rsidR="00585A33">
        <w:t>o</w:t>
      </w:r>
      <w:r w:rsidR="00336FCB">
        <w:t> </w:t>
      </w:r>
      <w:r w:rsidR="00585A33">
        <w:t>délce mezi setinou až desetinou sekundy</w:t>
      </w:r>
      <w:r w:rsidR="00EE4EA7">
        <w:t>.</w:t>
      </w:r>
    </w:p>
    <w:p w14:paraId="4D4FF25F" w14:textId="710E8760" w:rsidR="00A91C81" w:rsidRDefault="00A91C81" w:rsidP="00A91C81">
      <w:pPr>
        <w:pStyle w:val="Nadpis3"/>
      </w:pPr>
      <w:bookmarkStart w:id="24" w:name="_Toc167638692"/>
      <w:r>
        <w:t>Barry Truax</w:t>
      </w:r>
      <w:bookmarkEnd w:id="24"/>
    </w:p>
    <w:p w14:paraId="5FF44A74" w14:textId="44459382" w:rsidR="00C611A2" w:rsidRPr="00B769F9" w:rsidRDefault="00E418D0" w:rsidP="003202A4">
      <w:pPr>
        <w:pStyle w:val="Odstavec"/>
        <w:ind w:firstLine="0"/>
        <w:rPr>
          <w:color w:val="auto"/>
        </w:rPr>
      </w:pPr>
      <w:r>
        <w:t>Významný posun v oboru granulární syntézy provedl také kanadský skladatel Barry Truax (*1947)</w:t>
      </w:r>
      <w:r w:rsidR="00470EA2">
        <w:t xml:space="preserve">. Jeho </w:t>
      </w:r>
      <w:r w:rsidR="00D0468F">
        <w:t>přínosem byl</w:t>
      </w:r>
      <w:r w:rsidR="0051636F">
        <w:t xml:space="preserve"> vývoj a implementace</w:t>
      </w:r>
      <w:r w:rsidR="00D0468F">
        <w:t xml:space="preserve"> granulární syntézy v reálném čase </w:t>
      </w:r>
      <w:r w:rsidR="00866D51">
        <w:t>(</w:t>
      </w:r>
      <w:r w:rsidR="00B769F9">
        <w:t>1986</w:t>
      </w:r>
      <w:r w:rsidR="00866D51">
        <w:t>)</w:t>
      </w:r>
      <w:r w:rsidR="00B769F9">
        <w:t xml:space="preserve"> </w:t>
      </w:r>
      <w:r w:rsidR="006331B2">
        <w:rPr>
          <w:color w:val="FF0000"/>
        </w:rPr>
        <w:fldChar w:fldCharType="begin"/>
      </w:r>
      <w:r w:rsidR="006331B2">
        <w:instrText xml:space="preserve"> REF _Ref152793536 \r \h </w:instrText>
      </w:r>
      <w:r w:rsidR="006331B2">
        <w:rPr>
          <w:color w:val="FF0000"/>
        </w:rPr>
      </w:r>
      <w:r w:rsidR="006331B2">
        <w:rPr>
          <w:color w:val="FF0000"/>
        </w:rPr>
        <w:fldChar w:fldCharType="separate"/>
      </w:r>
      <w:r w:rsidR="0045578B">
        <w:t>[8]</w:t>
      </w:r>
      <w:r w:rsidR="006331B2">
        <w:rPr>
          <w:color w:val="FF0000"/>
        </w:rPr>
        <w:fldChar w:fldCharType="end"/>
      </w:r>
      <w:r w:rsidR="00B769F9">
        <w:t xml:space="preserve">, což </w:t>
      </w:r>
      <w:r w:rsidR="0051636F">
        <w:t xml:space="preserve">otevřelo </w:t>
      </w:r>
      <w:r w:rsidR="00A40658">
        <w:t>možnosti</w:t>
      </w:r>
      <w:r w:rsidR="000779DB">
        <w:t xml:space="preserve"> vývoje</w:t>
      </w:r>
      <w:r w:rsidR="00A40658">
        <w:t xml:space="preserve"> směrem k dnešním VST plug-inům</w:t>
      </w:r>
      <w:r w:rsidR="000D7DD9">
        <w:t xml:space="preserve">, které </w:t>
      </w:r>
      <w:r w:rsidR="006421BB">
        <w:t xml:space="preserve">jsou schopny provádět </w:t>
      </w:r>
      <w:r w:rsidR="007255D1">
        <w:t xml:space="preserve">tento typ syntézy </w:t>
      </w:r>
      <w:r w:rsidR="00324201">
        <w:t>téměř okamžitě</w:t>
      </w:r>
      <w:r w:rsidR="00AA7717">
        <w:t>,</w:t>
      </w:r>
      <w:r w:rsidR="00E34BA5">
        <w:t xml:space="preserve"> </w:t>
      </w:r>
      <w:r w:rsidR="00426AF5">
        <w:t>většinou</w:t>
      </w:r>
      <w:r w:rsidR="00AA7717">
        <w:t xml:space="preserve"> na základě MIDI zpráv</w:t>
      </w:r>
      <w:r w:rsidR="003D35E6">
        <w:t xml:space="preserve"> dodaných uživatelem</w:t>
      </w:r>
      <w:r w:rsidR="00E34BA5">
        <w:t>.</w:t>
      </w:r>
      <w:r w:rsidR="000C7F2E">
        <w:t xml:space="preserve"> Truaxova implementace spočívala v</w:t>
      </w:r>
      <w:r w:rsidR="00CA40FA">
        <w:t xml:space="preserve">e vytvoření programu </w:t>
      </w:r>
      <w:r w:rsidR="00CA40FA" w:rsidRPr="0012646A">
        <w:rPr>
          <w:i/>
          <w:iCs w:val="0"/>
        </w:rPr>
        <w:t>GSX</w:t>
      </w:r>
      <w:r w:rsidR="001B35C0">
        <w:t xml:space="preserve"> s využitím počítače pro digitální zpracování signálu </w:t>
      </w:r>
      <w:r w:rsidR="001B35C0" w:rsidRPr="00D914C4">
        <w:rPr>
          <w:i/>
          <w:iCs w:val="0"/>
        </w:rPr>
        <w:t>DMX-1000</w:t>
      </w:r>
      <w:r w:rsidR="001B35C0">
        <w:t>.</w:t>
      </w:r>
      <w:r w:rsidR="002D6345">
        <w:t xml:space="preserve"> Při vytváření programu využil základ software </w:t>
      </w:r>
      <w:r w:rsidR="002D6345" w:rsidRPr="0012646A">
        <w:rPr>
          <w:i/>
          <w:iCs w:val="0"/>
        </w:rPr>
        <w:t>PODX</w:t>
      </w:r>
      <w:r w:rsidR="002D6345">
        <w:t xml:space="preserve"> pro Poissonovo rozdělení pravděpodobnosti</w:t>
      </w:r>
      <w:r w:rsidR="009F4356">
        <w:t xml:space="preserve"> přehrání </w:t>
      </w:r>
      <w:r w:rsidR="0039652F">
        <w:t xml:space="preserve">zvukových </w:t>
      </w:r>
      <w:r w:rsidR="002660F8">
        <w:t>událostí</w:t>
      </w:r>
      <w:r w:rsidR="00DE563A">
        <w:t xml:space="preserve"> </w:t>
      </w:r>
      <w:r w:rsidR="00186E6B">
        <w:rPr>
          <w:color w:val="FF0000"/>
        </w:rPr>
        <w:fldChar w:fldCharType="begin"/>
      </w:r>
      <w:r w:rsidR="00186E6B">
        <w:instrText xml:space="preserve"> REF _Ref152794079 \r \h </w:instrText>
      </w:r>
      <w:r w:rsidR="00186E6B">
        <w:rPr>
          <w:color w:val="FF0000"/>
        </w:rPr>
      </w:r>
      <w:r w:rsidR="00186E6B">
        <w:rPr>
          <w:color w:val="FF0000"/>
        </w:rPr>
        <w:fldChar w:fldCharType="separate"/>
      </w:r>
      <w:r w:rsidR="0045578B">
        <w:t>[9]</w:t>
      </w:r>
      <w:r w:rsidR="00186E6B">
        <w:rPr>
          <w:color w:val="FF0000"/>
        </w:rPr>
        <w:fldChar w:fldCharType="end"/>
      </w:r>
      <w:r w:rsidR="002660F8">
        <w:t>.</w:t>
      </w:r>
    </w:p>
    <w:p w14:paraId="4D003264" w14:textId="77777777" w:rsidR="00BA16C9" w:rsidRDefault="00BA16C9">
      <w:pPr>
        <w:spacing w:line="240" w:lineRule="auto"/>
        <w:ind w:left="0"/>
        <w:rPr>
          <w:b/>
          <w:bCs/>
          <w:smallCaps/>
          <w:kern w:val="32"/>
          <w:sz w:val="40"/>
          <w:szCs w:val="48"/>
        </w:rPr>
      </w:pPr>
      <w:bookmarkStart w:id="25" w:name="_Ref152590189"/>
      <w:bookmarkEnd w:id="19"/>
      <w:r>
        <w:br w:type="page"/>
      </w:r>
    </w:p>
    <w:p w14:paraId="7F69B341" w14:textId="75CEBFA0" w:rsidR="00BA16C9" w:rsidRDefault="006E5614" w:rsidP="00512706">
      <w:pPr>
        <w:pStyle w:val="Nadpis1"/>
      </w:pPr>
      <w:bookmarkStart w:id="26" w:name="_Ref167541721"/>
      <w:bookmarkStart w:id="27" w:name="_Toc167638693"/>
      <w:r>
        <w:lastRenderedPageBreak/>
        <w:t>Sampl</w:t>
      </w:r>
      <w:r w:rsidR="00A05849">
        <w:t>ing</w:t>
      </w:r>
      <w:bookmarkEnd w:id="26"/>
      <w:bookmarkEnd w:id="27"/>
    </w:p>
    <w:p w14:paraId="311F2280" w14:textId="2566AFAF" w:rsidR="00D57369" w:rsidRDefault="00A05849" w:rsidP="00D57369">
      <w:pPr>
        <w:pStyle w:val="Odstavec"/>
        <w:ind w:firstLine="0"/>
      </w:pPr>
      <w:r>
        <w:t>Sampl</w:t>
      </w:r>
      <w:r w:rsidR="00C37271">
        <w:t>ing je form</w:t>
      </w:r>
      <w:r w:rsidR="004B44AA">
        <w:t>a</w:t>
      </w:r>
      <w:r w:rsidR="00C37271">
        <w:t xml:space="preserve"> </w:t>
      </w:r>
      <w:r w:rsidR="007547F0">
        <w:t>tvorby umělé</w:t>
      </w:r>
      <w:r w:rsidR="008908D1">
        <w:t>ho zvuku pomocí změny výšky</w:t>
      </w:r>
      <w:r w:rsidR="00DA2490">
        <w:t xml:space="preserve"> </w:t>
      </w:r>
      <w:r w:rsidR="00F21FA5">
        <w:t>samplu</w:t>
      </w:r>
      <w:r w:rsidR="008A497D">
        <w:t xml:space="preserve"> uloženého v paměti nástroje</w:t>
      </w:r>
      <w:r w:rsidR="00F21FA5">
        <w:t xml:space="preserve">. </w:t>
      </w:r>
      <w:r w:rsidR="00C660DD">
        <w:t xml:space="preserve">Jelikož </w:t>
      </w:r>
      <w:r w:rsidR="00F3496C">
        <w:t xml:space="preserve">se </w:t>
      </w:r>
      <w:r w:rsidR="00656ECD">
        <w:t xml:space="preserve">tato práce zabývá </w:t>
      </w:r>
      <w:r w:rsidR="00470308">
        <w:t>také samplingem</w:t>
      </w:r>
      <w:r w:rsidR="00AE7A96">
        <w:t xml:space="preserve">, </w:t>
      </w:r>
      <w:r w:rsidR="00D974DE">
        <w:t xml:space="preserve">slouží </w:t>
      </w:r>
      <w:r w:rsidR="007C29B2">
        <w:t xml:space="preserve">tato kapitola </w:t>
      </w:r>
      <w:r w:rsidR="0007615B">
        <w:t xml:space="preserve">jako stručné představení </w:t>
      </w:r>
      <w:r w:rsidR="00376E3A">
        <w:t xml:space="preserve">jeho historie a některým </w:t>
      </w:r>
      <w:r w:rsidR="003C770B">
        <w:t xml:space="preserve">používaným </w:t>
      </w:r>
      <w:r w:rsidR="00376E3A">
        <w:t>metodám</w:t>
      </w:r>
      <w:r w:rsidR="0007615B">
        <w:t>.</w:t>
      </w:r>
    </w:p>
    <w:p w14:paraId="360CECAD" w14:textId="0A7526FC" w:rsidR="0007615B" w:rsidRDefault="0095657B" w:rsidP="004D7693">
      <w:pPr>
        <w:pStyle w:val="Nadpis2"/>
      </w:pPr>
      <w:bookmarkStart w:id="28" w:name="_Toc167638694"/>
      <w:r>
        <w:t>Historie</w:t>
      </w:r>
      <w:bookmarkEnd w:id="28"/>
    </w:p>
    <w:p w14:paraId="5EBEB9CF" w14:textId="78CA5339" w:rsidR="004C4811" w:rsidRPr="004C4811" w:rsidRDefault="00F90D41" w:rsidP="00212EAE">
      <w:pPr>
        <w:pStyle w:val="Odstavec"/>
        <w:ind w:firstLine="0"/>
      </w:pPr>
      <w:r>
        <w:t xml:space="preserve">Myšlenka </w:t>
      </w:r>
      <w:r w:rsidR="00AB33F0">
        <w:t xml:space="preserve">použití </w:t>
      </w:r>
      <w:r w:rsidR="00981DCA">
        <w:t xml:space="preserve">zvukové nahrávky </w:t>
      </w:r>
      <w:r w:rsidR="00823B6F">
        <w:t>s</w:t>
      </w:r>
      <w:r w:rsidR="00AE4B31">
        <w:t> </w:t>
      </w:r>
      <w:r w:rsidR="00823B6F">
        <w:t>mě</w:t>
      </w:r>
      <w:r w:rsidR="00AE4B31">
        <w:t xml:space="preserve">nitelnou výškou </w:t>
      </w:r>
      <w:r w:rsidR="002340BB">
        <w:t xml:space="preserve">přehrávání </w:t>
      </w:r>
      <w:r w:rsidR="00A132B7">
        <w:t xml:space="preserve">byla </w:t>
      </w:r>
      <w:r w:rsidR="00B0097C">
        <w:t>poprvé realizována ve druhé polovině 20. století</w:t>
      </w:r>
      <w:r w:rsidR="00791F32">
        <w:t xml:space="preserve"> a </w:t>
      </w:r>
      <w:r w:rsidR="00B9763F">
        <w:t xml:space="preserve">velké oblibě a </w:t>
      </w:r>
      <w:r w:rsidR="00864547">
        <w:t xml:space="preserve">rozsáhlému </w:t>
      </w:r>
      <w:r w:rsidR="0098594C">
        <w:t>využití se těší dodnes.</w:t>
      </w:r>
    </w:p>
    <w:p w14:paraId="77907CE3" w14:textId="0CC6F201" w:rsidR="00FB5434" w:rsidRPr="00FB5434" w:rsidRDefault="00FB5434" w:rsidP="00FB5434">
      <w:pPr>
        <w:pStyle w:val="Nadpis3"/>
      </w:pPr>
      <w:bookmarkStart w:id="29" w:name="_Toc167638695"/>
      <w:r>
        <w:t>Mellotron</w:t>
      </w:r>
      <w:bookmarkEnd w:id="29"/>
    </w:p>
    <w:p w14:paraId="0909FDDB" w14:textId="6CFC1C42" w:rsidR="0095657B" w:rsidRPr="006432F4" w:rsidRDefault="00F3429B" w:rsidP="00210706">
      <w:pPr>
        <w:pStyle w:val="Odstavec"/>
        <w:ind w:firstLine="0"/>
        <w:rPr>
          <w:bCs/>
          <w:color w:val="auto"/>
        </w:rPr>
      </w:pPr>
      <w:r>
        <w:t xml:space="preserve">Za </w:t>
      </w:r>
      <w:r w:rsidR="00614F08">
        <w:t xml:space="preserve">jeden z </w:t>
      </w:r>
      <w:r>
        <w:t>první</w:t>
      </w:r>
      <w:r w:rsidR="00614F08">
        <w:t>ch</w:t>
      </w:r>
      <w:r>
        <w:t xml:space="preserve"> sampler</w:t>
      </w:r>
      <w:r w:rsidR="00614F08">
        <w:t>ů</w:t>
      </w:r>
      <w:r>
        <w:t xml:space="preserve"> můžeme označovat</w:t>
      </w:r>
      <w:r w:rsidR="00355C70">
        <w:t xml:space="preserve"> již</w:t>
      </w:r>
      <w:r>
        <w:t xml:space="preserve"> analogov</w:t>
      </w:r>
      <w:r w:rsidR="00614F08">
        <w:t>ý</w:t>
      </w:r>
      <w:r>
        <w:t xml:space="preserve"> nástroj</w:t>
      </w:r>
      <w:r w:rsidR="007C1357">
        <w:t>, kter</w:t>
      </w:r>
      <w:r w:rsidR="00614F08">
        <w:t>ý</w:t>
      </w:r>
      <w:r w:rsidR="007C1357">
        <w:t xml:space="preserve"> se objevil </w:t>
      </w:r>
      <w:r w:rsidR="003A7CFB">
        <w:t>v 60. letech minulého století</w:t>
      </w:r>
      <w:r w:rsidR="00614F08">
        <w:t xml:space="preserve"> – mellotron</w:t>
      </w:r>
      <w:r w:rsidR="006D5E48">
        <w:t xml:space="preserve">. </w:t>
      </w:r>
      <w:r w:rsidR="00C117BC">
        <w:t>Tento elektromechanický klávesový nástroj</w:t>
      </w:r>
      <w:r w:rsidR="00E17396">
        <w:t>,</w:t>
      </w:r>
      <w:r w:rsidR="00C117BC">
        <w:t xml:space="preserve"> </w:t>
      </w:r>
      <w:r w:rsidR="00B21898">
        <w:t xml:space="preserve">poprvé </w:t>
      </w:r>
      <w:r w:rsidR="00E17396">
        <w:t xml:space="preserve">sestrojený </w:t>
      </w:r>
      <w:r w:rsidR="00B03321">
        <w:t>v anglickém Birminghamu</w:t>
      </w:r>
      <w:r w:rsidR="00380E4A">
        <w:t xml:space="preserve">, </w:t>
      </w:r>
      <w:r w:rsidR="00533AC1">
        <w:t>použív</w:t>
      </w:r>
      <w:r w:rsidR="001703E1">
        <w:t>al</w:t>
      </w:r>
      <w:r w:rsidR="00533AC1">
        <w:t xml:space="preserve"> jako </w:t>
      </w:r>
      <w:r w:rsidR="002333F0">
        <w:t xml:space="preserve">paměťový nosič </w:t>
      </w:r>
      <w:r w:rsidR="0056419C">
        <w:t>magnetické pásky</w:t>
      </w:r>
      <w:r w:rsidR="00D24FAB">
        <w:t xml:space="preserve"> s</w:t>
      </w:r>
      <w:r w:rsidR="00364EB6">
        <w:t> </w:t>
      </w:r>
      <w:r w:rsidR="00D24FAB">
        <w:t>nahran</w:t>
      </w:r>
      <w:r w:rsidR="00364EB6">
        <w:t xml:space="preserve">ými </w:t>
      </w:r>
      <w:r w:rsidR="00B202A0">
        <w:t xml:space="preserve">zvuky v různých výškách. </w:t>
      </w:r>
      <w:r w:rsidR="00516AEC">
        <w:rPr>
          <w:color w:val="FF0000"/>
        </w:rPr>
        <w:fldChar w:fldCharType="begin"/>
      </w:r>
      <w:r w:rsidR="00516AEC">
        <w:instrText xml:space="preserve"> REF _Ref167566806 \r \h </w:instrText>
      </w:r>
      <w:r w:rsidR="00516AEC">
        <w:rPr>
          <w:color w:val="FF0000"/>
        </w:rPr>
      </w:r>
      <w:r w:rsidR="00516AEC">
        <w:rPr>
          <w:color w:val="FF0000"/>
        </w:rPr>
        <w:fldChar w:fldCharType="separate"/>
      </w:r>
      <w:r w:rsidR="0045578B">
        <w:t>[10]</w:t>
      </w:r>
      <w:r w:rsidR="00516AEC">
        <w:rPr>
          <w:color w:val="FF0000"/>
        </w:rPr>
        <w:fldChar w:fldCharType="end"/>
      </w:r>
      <w:r w:rsidR="00EC3C99">
        <w:rPr>
          <w:color w:val="auto"/>
        </w:rPr>
        <w:t xml:space="preserve"> </w:t>
      </w:r>
      <w:r w:rsidR="00EF4E53">
        <w:rPr>
          <w:color w:val="auto"/>
        </w:rPr>
        <w:t xml:space="preserve">Standardní nástroj </w:t>
      </w:r>
      <w:r w:rsidR="00E843C9">
        <w:rPr>
          <w:color w:val="auto"/>
        </w:rPr>
        <w:t>m</w:t>
      </w:r>
      <w:r w:rsidR="00BF636E">
        <w:rPr>
          <w:color w:val="auto"/>
        </w:rPr>
        <w:t>ěl</w:t>
      </w:r>
      <w:r w:rsidR="00E843C9">
        <w:rPr>
          <w:color w:val="auto"/>
        </w:rPr>
        <w:t xml:space="preserve"> 35 kláves</w:t>
      </w:r>
      <w:r w:rsidR="007149EA">
        <w:rPr>
          <w:color w:val="auto"/>
        </w:rPr>
        <w:t xml:space="preserve">, pro každý použitý zvuk </w:t>
      </w:r>
      <w:r w:rsidR="00085AD6">
        <w:rPr>
          <w:color w:val="auto"/>
        </w:rPr>
        <w:t>v</w:t>
      </w:r>
      <w:r w:rsidR="008C2A4E">
        <w:rPr>
          <w:color w:val="auto"/>
        </w:rPr>
        <w:t> </w:t>
      </w:r>
      <w:r w:rsidR="00085AD6">
        <w:rPr>
          <w:color w:val="auto"/>
        </w:rPr>
        <w:t>nástroji</w:t>
      </w:r>
      <w:r w:rsidR="008C2A4E">
        <w:rPr>
          <w:color w:val="auto"/>
        </w:rPr>
        <w:t xml:space="preserve"> tedy</w:t>
      </w:r>
      <w:r w:rsidR="00085AD6">
        <w:rPr>
          <w:color w:val="auto"/>
        </w:rPr>
        <w:t xml:space="preserve"> exist</w:t>
      </w:r>
      <w:r w:rsidR="003D2350">
        <w:rPr>
          <w:color w:val="auto"/>
        </w:rPr>
        <w:t>oval</w:t>
      </w:r>
      <w:r w:rsidR="00085AD6">
        <w:rPr>
          <w:color w:val="auto"/>
        </w:rPr>
        <w:t xml:space="preserve"> </w:t>
      </w:r>
      <w:r w:rsidR="00271128">
        <w:rPr>
          <w:color w:val="auto"/>
        </w:rPr>
        <w:t xml:space="preserve">stejný počet </w:t>
      </w:r>
      <w:r w:rsidR="003A553D">
        <w:rPr>
          <w:color w:val="auto"/>
        </w:rPr>
        <w:t xml:space="preserve">magnetických pásků </w:t>
      </w:r>
      <w:r w:rsidR="00BF6E18">
        <w:rPr>
          <w:color w:val="auto"/>
        </w:rPr>
        <w:t xml:space="preserve">nesoucích informaci </w:t>
      </w:r>
      <w:r w:rsidR="005E7895">
        <w:rPr>
          <w:color w:val="auto"/>
        </w:rPr>
        <w:t>o výšce tónu.</w:t>
      </w:r>
      <w:r w:rsidR="00D97A66">
        <w:rPr>
          <w:color w:val="auto"/>
        </w:rPr>
        <w:t xml:space="preserve"> Mellotron se stal oblíbeným </w:t>
      </w:r>
      <w:r w:rsidR="0022157C">
        <w:rPr>
          <w:color w:val="auto"/>
        </w:rPr>
        <w:t xml:space="preserve">nástrojem </w:t>
      </w:r>
      <w:r w:rsidR="005B1DF4">
        <w:rPr>
          <w:color w:val="auto"/>
        </w:rPr>
        <w:t xml:space="preserve">hudebníků </w:t>
      </w:r>
      <w:r w:rsidR="0084136C">
        <w:rPr>
          <w:color w:val="auto"/>
        </w:rPr>
        <w:t>hledajících v 60. a 70. letech nový zvuk</w:t>
      </w:r>
      <w:r w:rsidR="00335DD0">
        <w:rPr>
          <w:color w:val="auto"/>
        </w:rPr>
        <w:t xml:space="preserve"> – j</w:t>
      </w:r>
      <w:r w:rsidR="0065654A">
        <w:rPr>
          <w:color w:val="auto"/>
        </w:rPr>
        <w:t xml:space="preserve">eho </w:t>
      </w:r>
      <w:r w:rsidR="0034407A">
        <w:rPr>
          <w:color w:val="auto"/>
        </w:rPr>
        <w:t xml:space="preserve">specifická a </w:t>
      </w:r>
      <w:r w:rsidR="00844B59">
        <w:rPr>
          <w:color w:val="auto"/>
        </w:rPr>
        <w:t xml:space="preserve">těžko zaměnitelná </w:t>
      </w:r>
      <w:r w:rsidR="005A4EE5">
        <w:rPr>
          <w:color w:val="auto"/>
        </w:rPr>
        <w:t xml:space="preserve">barva </w:t>
      </w:r>
      <w:r w:rsidR="008568AC">
        <w:rPr>
          <w:color w:val="auto"/>
        </w:rPr>
        <w:t xml:space="preserve">se objevuje </w:t>
      </w:r>
      <w:r w:rsidR="002E2A32">
        <w:rPr>
          <w:color w:val="auto"/>
        </w:rPr>
        <w:t xml:space="preserve">v mnoha </w:t>
      </w:r>
      <w:r w:rsidR="007839F0">
        <w:rPr>
          <w:color w:val="auto"/>
        </w:rPr>
        <w:t>slavných nahrávkách té doby</w:t>
      </w:r>
      <w:r w:rsidR="00CA144C">
        <w:rPr>
          <w:color w:val="auto"/>
        </w:rPr>
        <w:t xml:space="preserve">: </w:t>
      </w:r>
      <w:r w:rsidR="009C055D">
        <w:rPr>
          <w:color w:val="auto"/>
        </w:rPr>
        <w:t xml:space="preserve">uveďme </w:t>
      </w:r>
      <w:r w:rsidR="00C83567">
        <w:rPr>
          <w:color w:val="auto"/>
        </w:rPr>
        <w:t xml:space="preserve">například </w:t>
      </w:r>
      <w:r w:rsidR="004A7609">
        <w:rPr>
          <w:i/>
          <w:iCs w:val="0"/>
          <w:color w:val="auto"/>
        </w:rPr>
        <w:t>Strawberry Fields Forever</w:t>
      </w:r>
      <w:r w:rsidR="004A7609">
        <w:rPr>
          <w:color w:val="auto"/>
        </w:rPr>
        <w:t xml:space="preserve"> </w:t>
      </w:r>
      <w:r w:rsidR="00294120">
        <w:rPr>
          <w:color w:val="auto"/>
        </w:rPr>
        <w:t xml:space="preserve">britské skupiny </w:t>
      </w:r>
      <w:r w:rsidR="00294120" w:rsidRPr="00624536">
        <w:rPr>
          <w:color w:val="auto"/>
        </w:rPr>
        <w:t>The Beatles</w:t>
      </w:r>
      <w:r w:rsidR="0094518F">
        <w:rPr>
          <w:color w:val="auto"/>
        </w:rPr>
        <w:t>,</w:t>
      </w:r>
      <w:r w:rsidR="00E057BD">
        <w:rPr>
          <w:color w:val="auto"/>
        </w:rPr>
        <w:t xml:space="preserve"> </w:t>
      </w:r>
      <w:r w:rsidR="002E679A">
        <w:rPr>
          <w:color w:val="FF0000"/>
        </w:rPr>
        <w:fldChar w:fldCharType="begin"/>
      </w:r>
      <w:r w:rsidR="002E679A">
        <w:rPr>
          <w:color w:val="auto"/>
        </w:rPr>
        <w:instrText xml:space="preserve"> REF _Ref167567556 \r \h </w:instrText>
      </w:r>
      <w:r w:rsidR="002E679A">
        <w:rPr>
          <w:color w:val="FF0000"/>
        </w:rPr>
      </w:r>
      <w:r w:rsidR="002E679A">
        <w:rPr>
          <w:color w:val="FF0000"/>
        </w:rPr>
        <w:fldChar w:fldCharType="separate"/>
      </w:r>
      <w:r w:rsidR="0045578B">
        <w:rPr>
          <w:color w:val="auto"/>
        </w:rPr>
        <w:t>[11]</w:t>
      </w:r>
      <w:r w:rsidR="002E679A">
        <w:rPr>
          <w:color w:val="FF0000"/>
        </w:rPr>
        <w:fldChar w:fldCharType="end"/>
      </w:r>
      <w:r w:rsidR="0094518F">
        <w:rPr>
          <w:color w:val="auto"/>
        </w:rPr>
        <w:t xml:space="preserve"> </w:t>
      </w:r>
      <w:r w:rsidR="007743C3">
        <w:rPr>
          <w:i/>
          <w:iCs w:val="0"/>
          <w:color w:val="auto"/>
        </w:rPr>
        <w:t>Space Oddity</w:t>
      </w:r>
      <w:r w:rsidR="007743C3">
        <w:rPr>
          <w:color w:val="auto"/>
        </w:rPr>
        <w:t xml:space="preserve"> </w:t>
      </w:r>
      <w:r w:rsidR="00BF3F20">
        <w:rPr>
          <w:color w:val="auto"/>
        </w:rPr>
        <w:t>Davida Bowieho</w:t>
      </w:r>
      <w:r w:rsidR="00C63EFC">
        <w:rPr>
          <w:color w:val="auto"/>
        </w:rPr>
        <w:t>,</w:t>
      </w:r>
      <w:r w:rsidR="008056E2">
        <w:rPr>
          <w:color w:val="auto"/>
        </w:rPr>
        <w:t xml:space="preserve"> </w:t>
      </w:r>
      <w:r w:rsidR="00B613C8">
        <w:rPr>
          <w:color w:val="FF0000"/>
        </w:rPr>
        <w:fldChar w:fldCharType="begin"/>
      </w:r>
      <w:r w:rsidR="00B613C8">
        <w:rPr>
          <w:color w:val="auto"/>
        </w:rPr>
        <w:instrText xml:space="preserve"> REF _Ref167568375 \r \h </w:instrText>
      </w:r>
      <w:r w:rsidR="00B613C8">
        <w:rPr>
          <w:color w:val="FF0000"/>
        </w:rPr>
      </w:r>
      <w:r w:rsidR="00B613C8">
        <w:rPr>
          <w:color w:val="FF0000"/>
        </w:rPr>
        <w:fldChar w:fldCharType="separate"/>
      </w:r>
      <w:r w:rsidR="0045578B">
        <w:rPr>
          <w:color w:val="auto"/>
        </w:rPr>
        <w:t>[12]</w:t>
      </w:r>
      <w:r w:rsidR="00B613C8">
        <w:rPr>
          <w:color w:val="FF0000"/>
        </w:rPr>
        <w:fldChar w:fldCharType="end"/>
      </w:r>
      <w:r w:rsidR="00BF3F20">
        <w:rPr>
          <w:color w:val="auto"/>
        </w:rPr>
        <w:t xml:space="preserve"> </w:t>
      </w:r>
      <w:r w:rsidR="00825507">
        <w:rPr>
          <w:i/>
          <w:iCs w:val="0"/>
          <w:color w:val="auto"/>
        </w:rPr>
        <w:t>Heart of the Sunrise</w:t>
      </w:r>
      <w:r w:rsidR="00825507">
        <w:rPr>
          <w:color w:val="auto"/>
        </w:rPr>
        <w:t xml:space="preserve"> </w:t>
      </w:r>
      <w:r w:rsidR="001117EB">
        <w:rPr>
          <w:color w:val="auto"/>
        </w:rPr>
        <w:t>britské skupiny Yes</w:t>
      </w:r>
      <w:r w:rsidR="008B1309">
        <w:rPr>
          <w:color w:val="auto"/>
        </w:rPr>
        <w:t xml:space="preserve"> </w:t>
      </w:r>
      <w:r w:rsidR="00C0133C">
        <w:rPr>
          <w:color w:val="FF0000"/>
        </w:rPr>
        <w:fldChar w:fldCharType="begin"/>
      </w:r>
      <w:r w:rsidR="00C0133C">
        <w:rPr>
          <w:color w:val="auto"/>
        </w:rPr>
        <w:instrText xml:space="preserve"> REF _Ref167568765 \r \h </w:instrText>
      </w:r>
      <w:r w:rsidR="00C0133C">
        <w:rPr>
          <w:color w:val="FF0000"/>
        </w:rPr>
      </w:r>
      <w:r w:rsidR="00C0133C">
        <w:rPr>
          <w:color w:val="FF0000"/>
        </w:rPr>
        <w:fldChar w:fldCharType="separate"/>
      </w:r>
      <w:r w:rsidR="0045578B">
        <w:rPr>
          <w:color w:val="auto"/>
        </w:rPr>
        <w:t>[13]</w:t>
      </w:r>
      <w:r w:rsidR="00C0133C">
        <w:rPr>
          <w:color w:val="FF0000"/>
        </w:rPr>
        <w:fldChar w:fldCharType="end"/>
      </w:r>
      <w:r w:rsidR="00C0133C">
        <w:rPr>
          <w:color w:val="FF0000"/>
        </w:rPr>
        <w:t xml:space="preserve"> </w:t>
      </w:r>
      <w:r w:rsidR="008B1309">
        <w:rPr>
          <w:color w:val="auto"/>
        </w:rPr>
        <w:t>a spoustu dalších</w:t>
      </w:r>
      <w:r w:rsidR="00416DAD">
        <w:rPr>
          <w:color w:val="auto"/>
        </w:rPr>
        <w:t>.</w:t>
      </w:r>
    </w:p>
    <w:p w14:paraId="4ACAD484" w14:textId="09B1330D" w:rsidR="00D56D89" w:rsidRDefault="00EF15FA" w:rsidP="00F369AB">
      <w:pPr>
        <w:pStyle w:val="Odstavec"/>
      </w:pPr>
      <w:r>
        <w:t>Původní m</w:t>
      </w:r>
      <w:r w:rsidR="001966D7">
        <w:t>ellotrony</w:t>
      </w:r>
      <w:r w:rsidR="00E96B3E">
        <w:t xml:space="preserve"> (verze Mk. I a Mk. II)</w:t>
      </w:r>
      <w:r w:rsidR="001966D7">
        <w:t xml:space="preserve"> </w:t>
      </w:r>
      <w:r w:rsidR="00CC6916">
        <w:t xml:space="preserve">byly vybaveny </w:t>
      </w:r>
      <w:r w:rsidR="00D66AB9">
        <w:t>sadou osmnácti melodických zvuků</w:t>
      </w:r>
      <w:r w:rsidR="00747302">
        <w:t xml:space="preserve"> (</w:t>
      </w:r>
      <w:r w:rsidR="005A0A87">
        <w:t xml:space="preserve">např. </w:t>
      </w:r>
      <w:r w:rsidR="00747302">
        <w:t xml:space="preserve">smyčcové nástroje, </w:t>
      </w:r>
      <w:r w:rsidR="00230D40">
        <w:t xml:space="preserve">žesťové nástroje, flétny, </w:t>
      </w:r>
      <w:r w:rsidR="005D1122">
        <w:t>sborové vokály a další)</w:t>
      </w:r>
      <w:r w:rsidR="00D422CA">
        <w:t xml:space="preserve"> </w:t>
      </w:r>
      <w:r w:rsidR="00B55C5A">
        <w:t xml:space="preserve">spolu </w:t>
      </w:r>
      <w:r w:rsidR="009A00D1">
        <w:t>s</w:t>
      </w:r>
      <w:r w:rsidR="005907EE">
        <w:t xml:space="preserve">e sadou </w:t>
      </w:r>
      <w:r w:rsidR="00AB4B92">
        <w:t xml:space="preserve">rytmických doprovodů </w:t>
      </w:r>
      <w:r w:rsidR="00361E58">
        <w:t xml:space="preserve">ovládaných </w:t>
      </w:r>
      <w:r w:rsidR="00CD6DB7">
        <w:t>levou</w:t>
      </w:r>
      <w:r w:rsidR="00361E58">
        <w:t xml:space="preserve"> část</w:t>
      </w:r>
      <w:r w:rsidR="00236085">
        <w:t>í</w:t>
      </w:r>
      <w:r w:rsidR="00361E58">
        <w:t xml:space="preserve"> klaviatury.</w:t>
      </w:r>
      <w:r w:rsidR="00FB30AE">
        <w:t xml:space="preserve"> </w:t>
      </w:r>
      <w:r w:rsidR="001C305A">
        <w:t xml:space="preserve">Takto robustní </w:t>
      </w:r>
      <w:r w:rsidR="00EB2479">
        <w:t xml:space="preserve">vybavení vyžadovalo </w:t>
      </w:r>
      <w:r w:rsidR="00DB6098">
        <w:t>velké množství prostoru i</w:t>
      </w:r>
      <w:r w:rsidR="00EB2479">
        <w:t xml:space="preserve"> mechaniky </w:t>
      </w:r>
      <w:r w:rsidR="0030755E">
        <w:t>pro zajištění</w:t>
      </w:r>
      <w:r w:rsidR="002F29C7">
        <w:t xml:space="preserve"> uložení a</w:t>
      </w:r>
      <w:r w:rsidR="0030755E">
        <w:t xml:space="preserve"> </w:t>
      </w:r>
      <w:r w:rsidR="00DF58F2">
        <w:t xml:space="preserve">přepínání </w:t>
      </w:r>
      <w:r w:rsidR="004E00A5">
        <w:t xml:space="preserve">použitých pásků, proto </w:t>
      </w:r>
      <w:r w:rsidR="005B7AC1">
        <w:t xml:space="preserve">hmotnost nástroje dosahovala </w:t>
      </w:r>
      <w:r w:rsidR="00723615">
        <w:t>přibližně 150 kg</w:t>
      </w:r>
      <w:r w:rsidR="00BD241E">
        <w:t>.</w:t>
      </w:r>
      <w:r w:rsidR="000E21E3">
        <w:t xml:space="preserve"> </w:t>
      </w:r>
    </w:p>
    <w:p w14:paraId="0B6A558D" w14:textId="6BD8291D" w:rsidR="00210706" w:rsidRDefault="00DC503F" w:rsidP="00F369AB">
      <w:pPr>
        <w:pStyle w:val="Odstavec"/>
        <w:rPr>
          <w:color w:val="FF0000"/>
        </w:rPr>
      </w:pPr>
      <w:r>
        <w:t xml:space="preserve">Pozdější </w:t>
      </w:r>
      <w:r w:rsidR="0065282B">
        <w:t>verze</w:t>
      </w:r>
      <w:r w:rsidR="003E4C6B">
        <w:t xml:space="preserve"> (M300, M400)</w:t>
      </w:r>
      <w:r w:rsidR="0065282B">
        <w:t xml:space="preserve"> </w:t>
      </w:r>
      <w:r w:rsidR="00127093">
        <w:t xml:space="preserve">měly za cíl </w:t>
      </w:r>
      <w:r w:rsidR="00BA4A5C">
        <w:t>snížit hmotnost i velikost nástroje</w:t>
      </w:r>
      <w:r w:rsidR="00896DB2">
        <w:t xml:space="preserve">, </w:t>
      </w:r>
      <w:r w:rsidR="001A14BB">
        <w:t xml:space="preserve">což vyústilo </w:t>
      </w:r>
      <w:r w:rsidR="00D432EF">
        <w:t>ve snížení počtu</w:t>
      </w:r>
      <w:r w:rsidR="00C6205B">
        <w:t xml:space="preserve"> okamžitě</w:t>
      </w:r>
      <w:r w:rsidR="00D432EF">
        <w:t xml:space="preserve"> </w:t>
      </w:r>
      <w:r w:rsidR="00EB1BC8">
        <w:t>volitelných pásků</w:t>
      </w:r>
      <w:r w:rsidR="00100C83">
        <w:t xml:space="preserve"> a</w:t>
      </w:r>
      <w:r w:rsidR="0086449C">
        <w:t xml:space="preserve"> </w:t>
      </w:r>
      <w:r w:rsidR="00E228A4">
        <w:t>změny v konstrukci rámů</w:t>
      </w:r>
      <w:r w:rsidR="00216BBF">
        <w:t xml:space="preserve"> </w:t>
      </w:r>
      <w:r w:rsidR="009E5025">
        <w:t xml:space="preserve">– </w:t>
      </w:r>
      <w:r w:rsidR="00FE3C5F">
        <w:t xml:space="preserve">sady pásků bylo nyní možno </w:t>
      </w:r>
      <w:r w:rsidR="00D065F9">
        <w:t xml:space="preserve">poměrně rychle </w:t>
      </w:r>
      <w:r w:rsidR="00FE3C5F">
        <w:t>vyměnit</w:t>
      </w:r>
      <w:r w:rsidR="00EF7C40">
        <w:t xml:space="preserve"> a </w:t>
      </w:r>
      <w:r w:rsidR="00180655">
        <w:t xml:space="preserve">dosáhnout tak </w:t>
      </w:r>
      <w:r w:rsidR="007E6106">
        <w:t xml:space="preserve">podobného množství </w:t>
      </w:r>
      <w:r w:rsidR="00D82261">
        <w:t>přehrávatelných</w:t>
      </w:r>
      <w:r w:rsidR="006838F5">
        <w:t xml:space="preserve"> zvuků</w:t>
      </w:r>
      <w:r w:rsidR="004872A9">
        <w:t xml:space="preserve"> nástroje</w:t>
      </w:r>
      <w:r w:rsidR="00086363">
        <w:t xml:space="preserve"> </w:t>
      </w:r>
      <w:r w:rsidR="006E46AC">
        <w:t>jako u prvních verzí.</w:t>
      </w:r>
      <w:r w:rsidR="00E51D29">
        <w:t xml:space="preserve"> </w:t>
      </w:r>
      <w:r w:rsidR="0099197C">
        <w:rPr>
          <w:color w:val="FF0000"/>
        </w:rPr>
        <w:fldChar w:fldCharType="begin"/>
      </w:r>
      <w:r w:rsidR="0099197C">
        <w:instrText xml:space="preserve"> REF _Ref167569869 \r \h </w:instrText>
      </w:r>
      <w:r w:rsidR="0099197C">
        <w:rPr>
          <w:color w:val="FF0000"/>
        </w:rPr>
      </w:r>
      <w:r w:rsidR="0099197C">
        <w:rPr>
          <w:color w:val="FF0000"/>
        </w:rPr>
        <w:fldChar w:fldCharType="separate"/>
      </w:r>
      <w:r w:rsidR="0045578B">
        <w:t>[14]</w:t>
      </w:r>
      <w:r w:rsidR="0099197C">
        <w:rPr>
          <w:color w:val="FF0000"/>
        </w:rPr>
        <w:fldChar w:fldCharType="end"/>
      </w:r>
    </w:p>
    <w:p w14:paraId="366CD43D" w14:textId="18752DEF" w:rsidR="00A944A6" w:rsidRDefault="00DB7F71" w:rsidP="00A944A6">
      <w:pPr>
        <w:pStyle w:val="Nadpis3"/>
      </w:pPr>
      <w:bookmarkStart w:id="30" w:name="_Toc167638696"/>
      <w:r>
        <w:t>Digitální samplery</w:t>
      </w:r>
      <w:bookmarkEnd w:id="30"/>
    </w:p>
    <w:p w14:paraId="7C9FF591" w14:textId="008573E6" w:rsidR="00DB7F71" w:rsidRDefault="001C0C89" w:rsidP="00AB5B2D">
      <w:pPr>
        <w:pStyle w:val="Odstavec"/>
        <w:ind w:firstLine="0"/>
      </w:pPr>
      <w:r>
        <w:t xml:space="preserve">S příchodem </w:t>
      </w:r>
      <w:r w:rsidR="00FA076B">
        <w:t xml:space="preserve">digitálního zpracování </w:t>
      </w:r>
      <w:r w:rsidR="00760009">
        <w:t xml:space="preserve">signálu </w:t>
      </w:r>
      <w:r w:rsidR="005C49B8">
        <w:t>se objevila</w:t>
      </w:r>
      <w:r w:rsidR="005A08C2">
        <w:t xml:space="preserve"> možnost </w:t>
      </w:r>
      <w:r w:rsidR="0060312B">
        <w:t xml:space="preserve">provádět </w:t>
      </w:r>
      <w:r w:rsidR="00F40E2C">
        <w:t>sampling jednodušeji</w:t>
      </w:r>
      <w:r w:rsidR="00387CAD">
        <w:t xml:space="preserve"> </w:t>
      </w:r>
      <w:r w:rsidR="00495738">
        <w:t xml:space="preserve">na </w:t>
      </w:r>
      <w:r w:rsidR="00E76CB7">
        <w:t xml:space="preserve">zvukových nahrávkách </w:t>
      </w:r>
      <w:r w:rsidR="00B65A73">
        <w:t>zaznamenaných v číslicové podobě.</w:t>
      </w:r>
      <w:r w:rsidR="00C27EC1">
        <w:t xml:space="preserve"> </w:t>
      </w:r>
      <w:r w:rsidR="00C04CF1">
        <w:t xml:space="preserve">Toto provedení </w:t>
      </w:r>
      <w:r w:rsidR="00B47174">
        <w:t>prol</w:t>
      </w:r>
      <w:r w:rsidR="009F40BB">
        <w:t>omilo</w:t>
      </w:r>
      <w:r w:rsidR="00B47174">
        <w:t xml:space="preserve"> </w:t>
      </w:r>
      <w:r w:rsidR="00BC5B69">
        <w:t xml:space="preserve">limit </w:t>
      </w:r>
      <w:r w:rsidR="000D4593">
        <w:t xml:space="preserve">v počtu </w:t>
      </w:r>
      <w:r w:rsidR="00E23E20">
        <w:t>použitelných zvuků</w:t>
      </w:r>
      <w:r w:rsidR="00661005">
        <w:t xml:space="preserve">, neboť do </w:t>
      </w:r>
      <w:r w:rsidR="00A510BE">
        <w:t xml:space="preserve">paměti </w:t>
      </w:r>
      <w:r w:rsidR="00430B64">
        <w:t>bylo možno</w:t>
      </w:r>
      <w:r w:rsidR="00A510BE">
        <w:t xml:space="preserve"> nahrát </w:t>
      </w:r>
      <w:r w:rsidR="005F766C">
        <w:t xml:space="preserve">libovolný sample </w:t>
      </w:r>
      <w:r w:rsidR="003D24D9">
        <w:t>v digitální podobě</w:t>
      </w:r>
      <w:r w:rsidR="004D2DEA">
        <w:t xml:space="preserve">; </w:t>
      </w:r>
      <w:r w:rsidR="00D96B42">
        <w:t xml:space="preserve">jedinou </w:t>
      </w:r>
      <w:r w:rsidR="00915718">
        <w:t xml:space="preserve">limitaci </w:t>
      </w:r>
      <w:r w:rsidR="00444293">
        <w:t>zde představ</w:t>
      </w:r>
      <w:r w:rsidR="005F1EFD">
        <w:t>ovala</w:t>
      </w:r>
      <w:r w:rsidR="00444293">
        <w:t xml:space="preserve"> velikost paměti </w:t>
      </w:r>
      <w:r w:rsidR="002C1F54">
        <w:t>nástroje</w:t>
      </w:r>
      <w:r w:rsidR="009311E9">
        <w:t xml:space="preserve"> ovlivňující </w:t>
      </w:r>
      <w:r w:rsidR="001872EE">
        <w:t xml:space="preserve">délku a počet </w:t>
      </w:r>
      <w:r w:rsidR="008D25B2">
        <w:t>okamžitě použitelných samplů</w:t>
      </w:r>
      <w:r w:rsidR="00981377">
        <w:t>.</w:t>
      </w:r>
    </w:p>
    <w:p w14:paraId="0D4AB402" w14:textId="25099CE4" w:rsidR="00CC4707" w:rsidRDefault="00A86AE5" w:rsidP="00CB589E">
      <w:pPr>
        <w:pStyle w:val="Odstavec"/>
        <w:ind w:firstLine="0"/>
      </w:pPr>
      <w:r>
        <w:lastRenderedPageBreak/>
        <w:t xml:space="preserve">Nejvýznamnějšími </w:t>
      </w:r>
      <w:r w:rsidR="00F07F3E">
        <w:t xml:space="preserve">z prvních samplerů </w:t>
      </w:r>
      <w:r w:rsidR="00DA10E6">
        <w:t xml:space="preserve">byly </w:t>
      </w:r>
      <w:r w:rsidR="003E1AB4">
        <w:t xml:space="preserve">nástroje </w:t>
      </w:r>
      <w:r w:rsidR="001920E8">
        <w:t>Melodian (Computer Music Inc.)</w:t>
      </w:r>
      <w:r w:rsidR="00693662">
        <w:t>,</w:t>
      </w:r>
      <w:r w:rsidR="003243B3">
        <w:t xml:space="preserve"> </w:t>
      </w:r>
      <w:r w:rsidR="00A5629E">
        <w:rPr>
          <w:color w:val="FF0000"/>
        </w:rPr>
        <w:fldChar w:fldCharType="begin"/>
      </w:r>
      <w:r w:rsidR="00A5629E">
        <w:instrText xml:space="preserve"> REF _Ref167571735 \r \h </w:instrText>
      </w:r>
      <w:r w:rsidR="00A5629E">
        <w:rPr>
          <w:color w:val="FF0000"/>
        </w:rPr>
      </w:r>
      <w:r w:rsidR="00A5629E">
        <w:rPr>
          <w:color w:val="FF0000"/>
        </w:rPr>
        <w:fldChar w:fldCharType="separate"/>
      </w:r>
      <w:r w:rsidR="0045578B">
        <w:t>[15]</w:t>
      </w:r>
      <w:r w:rsidR="00A5629E">
        <w:rPr>
          <w:color w:val="FF0000"/>
        </w:rPr>
        <w:fldChar w:fldCharType="end"/>
      </w:r>
      <w:r w:rsidR="00693662">
        <w:t xml:space="preserve"> Synclavier (New England Digital), </w:t>
      </w:r>
      <w:r w:rsidR="000A0D9E">
        <w:rPr>
          <w:color w:val="FF0000"/>
        </w:rPr>
        <w:fldChar w:fldCharType="begin"/>
      </w:r>
      <w:r w:rsidR="000A0D9E">
        <w:instrText xml:space="preserve"> REF _Ref167572117 \r \h </w:instrText>
      </w:r>
      <w:r w:rsidR="000A0D9E">
        <w:rPr>
          <w:color w:val="FF0000"/>
        </w:rPr>
      </w:r>
      <w:r w:rsidR="000A0D9E">
        <w:rPr>
          <w:color w:val="FF0000"/>
        </w:rPr>
        <w:fldChar w:fldCharType="separate"/>
      </w:r>
      <w:r w:rsidR="0045578B">
        <w:t>[16]</w:t>
      </w:r>
      <w:r w:rsidR="000A0D9E">
        <w:rPr>
          <w:color w:val="FF0000"/>
        </w:rPr>
        <w:fldChar w:fldCharType="end"/>
      </w:r>
      <w:r w:rsidR="0088370A">
        <w:rPr>
          <w:color w:val="FF0000"/>
        </w:rPr>
        <w:t xml:space="preserve"> </w:t>
      </w:r>
      <w:r w:rsidR="00E27341">
        <w:t>CMI (Fairlight Instruments),</w:t>
      </w:r>
      <w:r w:rsidR="008468D6">
        <w:t xml:space="preserve"> </w:t>
      </w:r>
      <w:r w:rsidR="00C50478">
        <w:rPr>
          <w:color w:val="FF0000"/>
        </w:rPr>
        <w:fldChar w:fldCharType="begin"/>
      </w:r>
      <w:r w:rsidR="00C50478">
        <w:instrText xml:space="preserve"> REF _Ref167573500 \r \h </w:instrText>
      </w:r>
      <w:r w:rsidR="00C50478">
        <w:rPr>
          <w:color w:val="FF0000"/>
        </w:rPr>
      </w:r>
      <w:r w:rsidR="00C50478">
        <w:rPr>
          <w:color w:val="FF0000"/>
        </w:rPr>
        <w:fldChar w:fldCharType="separate"/>
      </w:r>
      <w:r w:rsidR="0045578B">
        <w:t>[17]</w:t>
      </w:r>
      <w:r w:rsidR="00C50478">
        <w:rPr>
          <w:color w:val="FF0000"/>
        </w:rPr>
        <w:fldChar w:fldCharType="end"/>
      </w:r>
      <w:r w:rsidR="00E27341">
        <w:t xml:space="preserve"> </w:t>
      </w:r>
      <w:r w:rsidR="00762DBE">
        <w:t>Emulator (E-mu Systems)</w:t>
      </w:r>
      <w:r w:rsidR="00157F4D">
        <w:t xml:space="preserve">, </w:t>
      </w:r>
      <w:r w:rsidR="00174BA3">
        <w:rPr>
          <w:color w:val="FF0000"/>
        </w:rPr>
        <w:fldChar w:fldCharType="begin"/>
      </w:r>
      <w:r w:rsidR="00174BA3">
        <w:instrText xml:space="preserve"> REF _Ref167572585 \r \h </w:instrText>
      </w:r>
      <w:r w:rsidR="00174BA3">
        <w:rPr>
          <w:color w:val="FF0000"/>
        </w:rPr>
      </w:r>
      <w:r w:rsidR="00174BA3">
        <w:rPr>
          <w:color w:val="FF0000"/>
        </w:rPr>
        <w:fldChar w:fldCharType="separate"/>
      </w:r>
      <w:r w:rsidR="0045578B">
        <w:t>[18]</w:t>
      </w:r>
      <w:r w:rsidR="00174BA3">
        <w:rPr>
          <w:color w:val="FF0000"/>
        </w:rPr>
        <w:fldChar w:fldCharType="end"/>
      </w:r>
      <w:r w:rsidR="00762DBE">
        <w:t xml:space="preserve"> </w:t>
      </w:r>
      <w:r w:rsidR="00472165">
        <w:t>S900 (Akai)</w:t>
      </w:r>
      <w:r w:rsidR="00157F4D">
        <w:t xml:space="preserve"> </w:t>
      </w:r>
      <w:r w:rsidR="00244360">
        <w:rPr>
          <w:color w:val="FF0000"/>
        </w:rPr>
        <w:fldChar w:fldCharType="begin"/>
      </w:r>
      <w:r w:rsidR="00244360">
        <w:instrText xml:space="preserve"> REF _Ref167573068 \r \h </w:instrText>
      </w:r>
      <w:r w:rsidR="00244360">
        <w:rPr>
          <w:color w:val="FF0000"/>
        </w:rPr>
      </w:r>
      <w:r w:rsidR="00244360">
        <w:rPr>
          <w:color w:val="FF0000"/>
        </w:rPr>
        <w:fldChar w:fldCharType="separate"/>
      </w:r>
      <w:r w:rsidR="0045578B">
        <w:t>[19]</w:t>
      </w:r>
      <w:r w:rsidR="00244360">
        <w:rPr>
          <w:color w:val="FF0000"/>
        </w:rPr>
        <w:fldChar w:fldCharType="end"/>
      </w:r>
      <w:r w:rsidR="00AE0685">
        <w:t xml:space="preserve"> nebo S-10 (Roland)</w:t>
      </w:r>
      <w:r w:rsidR="00A2504F">
        <w:t>.</w:t>
      </w:r>
      <w:r w:rsidR="004E6534">
        <w:t xml:space="preserve"> </w:t>
      </w:r>
      <w:r w:rsidR="00B7421D">
        <w:rPr>
          <w:color w:val="FF0000"/>
        </w:rPr>
        <w:fldChar w:fldCharType="begin"/>
      </w:r>
      <w:r w:rsidR="00B7421D">
        <w:instrText xml:space="preserve"> REF _Ref167573970 \r \h </w:instrText>
      </w:r>
      <w:r w:rsidR="00B7421D">
        <w:rPr>
          <w:color w:val="FF0000"/>
        </w:rPr>
      </w:r>
      <w:r w:rsidR="00B7421D">
        <w:rPr>
          <w:color w:val="FF0000"/>
        </w:rPr>
        <w:fldChar w:fldCharType="separate"/>
      </w:r>
      <w:r w:rsidR="0045578B">
        <w:t>[20]</w:t>
      </w:r>
      <w:r w:rsidR="00B7421D">
        <w:rPr>
          <w:color w:val="FF0000"/>
        </w:rPr>
        <w:fldChar w:fldCharType="end"/>
      </w:r>
      <w:r w:rsidR="00A2504F">
        <w:t xml:space="preserve"> </w:t>
      </w:r>
      <w:r w:rsidR="00BA4676">
        <w:t xml:space="preserve">Uvedené nástroje </w:t>
      </w:r>
      <w:r w:rsidR="007902DE">
        <w:t xml:space="preserve">byly představeny </w:t>
      </w:r>
      <w:r w:rsidR="00152A2A">
        <w:t xml:space="preserve">veřejnosti </w:t>
      </w:r>
      <w:r w:rsidR="008D05C6">
        <w:t xml:space="preserve">v rozmezí let 1976–1986 </w:t>
      </w:r>
      <w:r w:rsidR="007D3E8B">
        <w:t xml:space="preserve">a lišily </w:t>
      </w:r>
      <w:r w:rsidR="003017FA">
        <w:t xml:space="preserve">se </w:t>
      </w:r>
      <w:r w:rsidR="00B04E26">
        <w:t>způsob</w:t>
      </w:r>
      <w:r w:rsidR="00EE5BBC">
        <w:t>em</w:t>
      </w:r>
      <w:r w:rsidR="00B04E26">
        <w:t xml:space="preserve"> provedení, </w:t>
      </w:r>
      <w:r w:rsidR="00712607">
        <w:t>použití</w:t>
      </w:r>
      <w:r w:rsidR="006D3401">
        <w:t xml:space="preserve">m </w:t>
      </w:r>
      <w:r w:rsidR="007C6327">
        <w:t xml:space="preserve">různých </w:t>
      </w:r>
      <w:r w:rsidR="00F6721B">
        <w:t xml:space="preserve">podpůrných </w:t>
      </w:r>
      <w:r w:rsidR="0058033F">
        <w:t>počítačů</w:t>
      </w:r>
      <w:r w:rsidR="002447DE">
        <w:t xml:space="preserve">, </w:t>
      </w:r>
      <w:r w:rsidR="00AD080D">
        <w:t xml:space="preserve">metodami </w:t>
      </w:r>
      <w:r w:rsidR="003B2A98">
        <w:t xml:space="preserve">výběru </w:t>
      </w:r>
      <w:r w:rsidR="00AD080D">
        <w:t>a možnostmi</w:t>
      </w:r>
      <w:r w:rsidR="00D577EE">
        <w:t xml:space="preserve"> následných</w:t>
      </w:r>
      <w:r w:rsidR="00AD080D">
        <w:t xml:space="preserve"> </w:t>
      </w:r>
      <w:r w:rsidR="009F1989">
        <w:t xml:space="preserve">úprav </w:t>
      </w:r>
      <w:r w:rsidR="003B2A98">
        <w:t xml:space="preserve">nahraných </w:t>
      </w:r>
      <w:r w:rsidR="00177DD6">
        <w:t>samplů</w:t>
      </w:r>
      <w:r w:rsidR="00067F41">
        <w:t>.</w:t>
      </w:r>
    </w:p>
    <w:p w14:paraId="6F52C217" w14:textId="7A493C3C" w:rsidR="00CB589E" w:rsidRDefault="00F008AB" w:rsidP="00067F41">
      <w:pPr>
        <w:pStyle w:val="Nadpis2"/>
      </w:pPr>
      <w:bookmarkStart w:id="31" w:name="_Toc167638697"/>
      <w:r>
        <w:t xml:space="preserve">Metody </w:t>
      </w:r>
      <w:r w:rsidR="009A1F71">
        <w:t>změny výšky tónu</w:t>
      </w:r>
      <w:bookmarkEnd w:id="31"/>
    </w:p>
    <w:p w14:paraId="50B52B27" w14:textId="30EC2D92" w:rsidR="00164DE9" w:rsidRDefault="004B47F5" w:rsidP="00D303C0">
      <w:pPr>
        <w:pStyle w:val="Odstavec"/>
        <w:ind w:firstLine="0"/>
      </w:pPr>
      <w:r>
        <w:t xml:space="preserve">Základní </w:t>
      </w:r>
      <w:r w:rsidR="00114A50">
        <w:t xml:space="preserve">princip samplingu spočívá </w:t>
      </w:r>
      <w:r w:rsidR="00BA767F">
        <w:t xml:space="preserve">ve změně výšky </w:t>
      </w:r>
      <w:r w:rsidR="005777BD">
        <w:t>nahraného zvuku</w:t>
      </w:r>
      <w:r w:rsidR="00CC533C">
        <w:t xml:space="preserve">. </w:t>
      </w:r>
      <w:r w:rsidR="0007215E">
        <w:t>T</w:t>
      </w:r>
      <w:r w:rsidR="0004012D">
        <w:t xml:space="preserve">ento oddíl </w:t>
      </w:r>
      <w:r w:rsidR="00EB4E4E">
        <w:t xml:space="preserve">pojednává </w:t>
      </w:r>
      <w:r w:rsidR="002C4849">
        <w:t xml:space="preserve">o různých principech </w:t>
      </w:r>
      <w:r w:rsidR="00D60737">
        <w:t xml:space="preserve">používaných </w:t>
      </w:r>
      <w:r w:rsidR="00BE2DFE">
        <w:t xml:space="preserve">u analogových i digitálních nástrojů </w:t>
      </w:r>
      <w:r w:rsidR="00D722D6">
        <w:t xml:space="preserve">vedoucích k dosažení </w:t>
      </w:r>
      <w:r w:rsidR="008C3307">
        <w:t>posunu signálu v kmitočtové oblasti</w:t>
      </w:r>
      <w:r w:rsidR="00BB788D">
        <w:t xml:space="preserve">, metodách </w:t>
      </w:r>
      <w:r w:rsidR="00C363A1">
        <w:t xml:space="preserve">využívajících </w:t>
      </w:r>
      <w:r w:rsidR="0000719A">
        <w:t xml:space="preserve">pevný i </w:t>
      </w:r>
      <w:r w:rsidR="00B8659D">
        <w:t>proměnlivý vzorkovací kmitočet</w:t>
      </w:r>
      <w:r w:rsidR="00EA4A02">
        <w:t xml:space="preserve"> i multisampling</w:t>
      </w:r>
      <w:r w:rsidR="005D32A4">
        <w:t xml:space="preserve"> – </w:t>
      </w:r>
      <w:r w:rsidR="002833B5">
        <w:t xml:space="preserve">použití </w:t>
      </w:r>
      <w:r w:rsidR="00BA0191">
        <w:t xml:space="preserve">několika </w:t>
      </w:r>
      <w:r w:rsidR="00A940F0">
        <w:t xml:space="preserve">samplů pro rozložení </w:t>
      </w:r>
      <w:r w:rsidR="00556B3B">
        <w:t>v jednotlivých zónách klaviatury</w:t>
      </w:r>
      <w:r w:rsidR="00DD1429">
        <w:t>.</w:t>
      </w:r>
    </w:p>
    <w:p w14:paraId="5940159B" w14:textId="73591C7C" w:rsidR="00D303C0" w:rsidRDefault="003C52D0" w:rsidP="00777D29">
      <w:pPr>
        <w:pStyle w:val="Nadpis3"/>
      </w:pPr>
      <w:bookmarkStart w:id="32" w:name="_Toc167638698"/>
      <w:r>
        <w:t>Analogové nástroje</w:t>
      </w:r>
      <w:bookmarkEnd w:id="32"/>
    </w:p>
    <w:p w14:paraId="62849AB0" w14:textId="6136D491" w:rsidR="003C52D0" w:rsidRDefault="004700AB" w:rsidP="00B71850">
      <w:pPr>
        <w:pStyle w:val="Odstavec"/>
        <w:ind w:firstLine="0"/>
      </w:pPr>
      <w:r>
        <w:t xml:space="preserve">Mellotron </w:t>
      </w:r>
      <w:r w:rsidR="00435626">
        <w:t xml:space="preserve">využíval </w:t>
      </w:r>
      <w:r w:rsidR="00AF7DDB">
        <w:t xml:space="preserve">sady magnetických pásků nesoucích </w:t>
      </w:r>
      <w:r w:rsidR="00050A04">
        <w:t xml:space="preserve">záznam </w:t>
      </w:r>
      <w:r w:rsidR="00A653BA">
        <w:t xml:space="preserve">tónu </w:t>
      </w:r>
      <w:r w:rsidR="00302F6D">
        <w:t xml:space="preserve">hraného </w:t>
      </w:r>
      <w:r w:rsidR="00391BD1">
        <w:t xml:space="preserve">daným nástrojem </w:t>
      </w:r>
      <w:r w:rsidR="00EE7990">
        <w:t xml:space="preserve">v dané výšce. </w:t>
      </w:r>
      <w:r w:rsidR="00230C97">
        <w:t xml:space="preserve">Můžeme tak hovořit </w:t>
      </w:r>
      <w:r w:rsidR="00626E92">
        <w:t xml:space="preserve">o multisamplingu, </w:t>
      </w:r>
      <w:r w:rsidR="00C45274">
        <w:t xml:space="preserve">neboť </w:t>
      </w:r>
      <w:r w:rsidR="005F1AA0">
        <w:t xml:space="preserve">každá klávesa přehrávala </w:t>
      </w:r>
      <w:r w:rsidR="00E4414F">
        <w:t xml:space="preserve">pouze svůj </w:t>
      </w:r>
      <w:r w:rsidR="0011733E">
        <w:t>přiřazený pásek</w:t>
      </w:r>
      <w:r w:rsidR="007144C2">
        <w:t xml:space="preserve"> – </w:t>
      </w:r>
      <w:r w:rsidR="00D96AC5">
        <w:t xml:space="preserve">počet zón byl tedy roven </w:t>
      </w:r>
      <w:r w:rsidR="0097005A">
        <w:t>počtu kláves nástroje.</w:t>
      </w:r>
      <w:r w:rsidR="00B56F56">
        <w:t xml:space="preserve"> </w:t>
      </w:r>
      <w:r w:rsidR="00DC1793">
        <w:t xml:space="preserve">Délka </w:t>
      </w:r>
      <w:r w:rsidR="00B50DCC">
        <w:t xml:space="preserve">samplu </w:t>
      </w:r>
      <w:r w:rsidR="00285D2A">
        <w:t xml:space="preserve">byla rovna přibližně osmi sekundám, </w:t>
      </w:r>
      <w:r w:rsidR="00D973C1">
        <w:t xml:space="preserve">poté </w:t>
      </w:r>
      <w:r w:rsidR="00332ACE">
        <w:t xml:space="preserve">došlo </w:t>
      </w:r>
      <w:r w:rsidR="0003056F">
        <w:t xml:space="preserve">k ukončení </w:t>
      </w:r>
      <w:r w:rsidR="002C068A">
        <w:t>převíjení pásku</w:t>
      </w:r>
      <w:r w:rsidR="00BB78EE">
        <w:t xml:space="preserve"> – </w:t>
      </w:r>
      <w:r w:rsidR="003022ED">
        <w:t xml:space="preserve">nebylo tedy možné </w:t>
      </w:r>
      <w:r w:rsidR="00923257">
        <w:t>přehrávat nekonečné smyčky</w:t>
      </w:r>
      <w:r w:rsidR="00655D8F">
        <w:t>,</w:t>
      </w:r>
      <w:r w:rsidR="00C6274D">
        <w:t xml:space="preserve"> ani hrát </w:t>
      </w:r>
      <w:r w:rsidR="006A6969">
        <w:t>příliš dlouhé</w:t>
      </w:r>
      <w:r w:rsidR="00D01E4E">
        <w:t xml:space="preserve"> držené tóny.</w:t>
      </w:r>
    </w:p>
    <w:p w14:paraId="4682BA1C" w14:textId="029224A7" w:rsidR="0051477B" w:rsidRDefault="00B50295" w:rsidP="00BB0859">
      <w:pPr>
        <w:pStyle w:val="Odstavec"/>
      </w:pPr>
      <w:r>
        <w:t xml:space="preserve">Změna výšky tónu </w:t>
      </w:r>
      <w:r w:rsidR="000A1C21">
        <w:t xml:space="preserve">u mellotronu byla prováděna </w:t>
      </w:r>
      <w:r w:rsidR="001A7EC7">
        <w:t>pro všechny pásky současně</w:t>
      </w:r>
      <w:r w:rsidR="001A147E">
        <w:t xml:space="preserve"> </w:t>
      </w:r>
      <w:r w:rsidR="00514E9F">
        <w:t xml:space="preserve">potenciometrem </w:t>
      </w:r>
      <w:r w:rsidR="00E74566">
        <w:t xml:space="preserve">ovládajícím </w:t>
      </w:r>
      <w:r w:rsidR="009F620E">
        <w:t>rychlost převíjení.</w:t>
      </w:r>
      <w:r w:rsidR="00DA77D4">
        <w:t xml:space="preserve"> </w:t>
      </w:r>
      <w:r w:rsidR="008560C3">
        <w:t>Dal</w:t>
      </w:r>
      <w:r w:rsidR="00216AD2">
        <w:t xml:space="preserve">šími ovládacími prvky v závislosti na </w:t>
      </w:r>
      <w:r w:rsidR="00547CB3">
        <w:t xml:space="preserve">modelu </w:t>
      </w:r>
      <w:r w:rsidR="007B5D62">
        <w:t xml:space="preserve">nástroje </w:t>
      </w:r>
      <w:r w:rsidR="00740146">
        <w:t>byl</w:t>
      </w:r>
      <w:r w:rsidR="00313D4A">
        <w:t xml:space="preserve">a volba </w:t>
      </w:r>
      <w:r w:rsidR="007A5BDB">
        <w:t xml:space="preserve">stopy </w:t>
      </w:r>
      <w:r w:rsidR="009B2401">
        <w:t xml:space="preserve">na třístopém magnetickém pásku, </w:t>
      </w:r>
      <w:r w:rsidR="00B50E78">
        <w:t>ovládání hlasitosti,</w:t>
      </w:r>
      <w:r w:rsidR="008F22BB">
        <w:t xml:space="preserve"> tónové clony</w:t>
      </w:r>
      <w:r w:rsidR="004E0BB7">
        <w:t xml:space="preserve">, </w:t>
      </w:r>
      <w:r w:rsidR="007E2DE8">
        <w:t>u starších modelů</w:t>
      </w:r>
      <w:r w:rsidR="00CC2803">
        <w:t xml:space="preserve"> </w:t>
      </w:r>
      <w:r w:rsidR="00007C31">
        <w:t>také</w:t>
      </w:r>
      <w:r w:rsidR="00D47FDB">
        <w:t xml:space="preserve"> volba</w:t>
      </w:r>
      <w:r w:rsidR="00007C31">
        <w:t xml:space="preserve"> </w:t>
      </w:r>
      <w:r w:rsidR="00DC2AB3">
        <w:t xml:space="preserve">doprovodu </w:t>
      </w:r>
      <w:r w:rsidR="00834868">
        <w:t xml:space="preserve">na </w:t>
      </w:r>
      <w:r w:rsidR="008079F6">
        <w:t>levém manuálu</w:t>
      </w:r>
      <w:r w:rsidR="00007C31">
        <w:t>.</w:t>
      </w:r>
    </w:p>
    <w:p w14:paraId="710C674E" w14:textId="1A3BE843" w:rsidR="00DC4065" w:rsidRDefault="00943E21" w:rsidP="00943E21">
      <w:pPr>
        <w:pStyle w:val="Nadpis3"/>
      </w:pPr>
      <w:bookmarkStart w:id="33" w:name="_Toc167638699"/>
      <w:r>
        <w:t>Digitální nástroje</w:t>
      </w:r>
      <w:bookmarkEnd w:id="33"/>
    </w:p>
    <w:p w14:paraId="32A5814B" w14:textId="10E67EC5" w:rsidR="00547F97" w:rsidRDefault="00067C46" w:rsidP="006D3FAE">
      <w:pPr>
        <w:pStyle w:val="Odstavec"/>
        <w:ind w:firstLine="0"/>
      </w:pPr>
      <w:r>
        <w:t xml:space="preserve">U digitálních nástrojů </w:t>
      </w:r>
      <w:r w:rsidR="00595886">
        <w:t xml:space="preserve">jsou v praxi využívány </w:t>
      </w:r>
      <w:r w:rsidR="00EC26F0">
        <w:t xml:space="preserve">dvě metody </w:t>
      </w:r>
      <w:r w:rsidR="00D93D39">
        <w:t>změny výšky tónů</w:t>
      </w:r>
      <w:r w:rsidR="005F203C">
        <w:t xml:space="preserve"> (pitch scaling)</w:t>
      </w:r>
      <w:r w:rsidR="00F028E9">
        <w:t xml:space="preserve"> nezachovávající </w:t>
      </w:r>
      <w:r w:rsidR="00CD2689">
        <w:t xml:space="preserve">původní délku </w:t>
      </w:r>
      <w:r w:rsidR="001D7404">
        <w:t>vstupního samplu</w:t>
      </w:r>
      <w:r w:rsidR="00292A7A">
        <w:t xml:space="preserve"> – </w:t>
      </w:r>
      <w:r w:rsidR="00494183">
        <w:t>změna vzorkovacího kmitočtu</w:t>
      </w:r>
      <w:r w:rsidR="00CB72E3">
        <w:t xml:space="preserve"> a změna počtu </w:t>
      </w:r>
      <w:r w:rsidR="008A74C3">
        <w:t xml:space="preserve">přehrávaných </w:t>
      </w:r>
      <w:r w:rsidR="00CB72E3">
        <w:t>vzorků</w:t>
      </w:r>
      <w:r w:rsidR="00C97D4A">
        <w:t>.</w:t>
      </w:r>
      <w:r w:rsidR="00D76AEC">
        <w:t xml:space="preserve"> </w:t>
      </w:r>
      <w:r w:rsidR="00730FBF">
        <w:t xml:space="preserve">V obou případech </w:t>
      </w:r>
      <w:r w:rsidR="009762D5">
        <w:t xml:space="preserve">je </w:t>
      </w:r>
      <w:r w:rsidR="007E646D">
        <w:t xml:space="preserve">do sampleru </w:t>
      </w:r>
      <w:r w:rsidR="0093717E">
        <w:t xml:space="preserve">spolu </w:t>
      </w:r>
      <w:r w:rsidR="0066670E">
        <w:t xml:space="preserve">se samplem zanesena i informace </w:t>
      </w:r>
      <w:r w:rsidR="006B0E23">
        <w:t>o původní výšce tónu</w:t>
      </w:r>
      <w:r w:rsidR="003267B2">
        <w:t xml:space="preserve">, důležitá pro </w:t>
      </w:r>
      <w:r w:rsidR="003D2552">
        <w:t xml:space="preserve">multisampling a </w:t>
      </w:r>
      <w:r w:rsidR="00C30699">
        <w:t xml:space="preserve">dodržení </w:t>
      </w:r>
      <w:r w:rsidR="00147D86">
        <w:t xml:space="preserve">hrané i znějící výšky </w:t>
      </w:r>
      <w:r w:rsidR="00E61FCC">
        <w:t>výstupního signálu.</w:t>
      </w:r>
    </w:p>
    <w:p w14:paraId="5B9E75E0" w14:textId="01CD585F" w:rsidR="00DE0AF9" w:rsidRDefault="00A33DB4" w:rsidP="00811087">
      <w:pPr>
        <w:pStyle w:val="Odstavec"/>
        <w:rPr>
          <w:color w:val="auto"/>
        </w:rPr>
      </w:pPr>
      <w:r>
        <w:t xml:space="preserve">Při </w:t>
      </w:r>
      <w:r w:rsidR="00236D5E">
        <w:t xml:space="preserve">změně výšky tónu pomocí </w:t>
      </w:r>
      <w:r w:rsidR="00115B51">
        <w:t>změny vzorkovacího kmitočtu</w:t>
      </w:r>
      <w:r w:rsidR="00CB5E79">
        <w:t xml:space="preserve"> </w:t>
      </w:r>
      <w:r w:rsidR="00990512">
        <w:t xml:space="preserve">dochází zároveň ke dvěma jevům: </w:t>
      </w:r>
      <w:r w:rsidR="00ED74A2">
        <w:t>k </w:t>
      </w:r>
      <w:r w:rsidR="00A62684">
        <w:t>samotn</w:t>
      </w:r>
      <w:r w:rsidR="00ED74A2">
        <w:t xml:space="preserve">é </w:t>
      </w:r>
      <w:r w:rsidR="00A62684">
        <w:t>změn</w:t>
      </w:r>
      <w:r w:rsidR="00ED74A2">
        <w:t xml:space="preserve">ě </w:t>
      </w:r>
      <w:r w:rsidR="00F94D2E">
        <w:t xml:space="preserve">výšky tónu </w:t>
      </w:r>
      <w:r w:rsidR="00F23F4F">
        <w:t>samplu</w:t>
      </w:r>
      <w:r w:rsidR="00F860E6">
        <w:t xml:space="preserve"> a </w:t>
      </w:r>
      <w:r w:rsidR="00ED74A2">
        <w:t xml:space="preserve">ke </w:t>
      </w:r>
      <w:r w:rsidR="00F860E6">
        <w:t>změn</w:t>
      </w:r>
      <w:r w:rsidR="00ED74A2">
        <w:t>ě</w:t>
      </w:r>
      <w:r w:rsidR="00F860E6">
        <w:t xml:space="preserve"> doby trvání. </w:t>
      </w:r>
      <w:r w:rsidR="0037753A">
        <w:t xml:space="preserve">Vzorkovací kmitočet </w:t>
      </w:r>
      <w:r w:rsidR="00244D7C">
        <w:t xml:space="preserve">je roven </w:t>
      </w:r>
      <w:r w:rsidR="007A05CE">
        <w:t>násobku počtu v</w:t>
      </w:r>
      <w:r w:rsidR="001144D4">
        <w:t xml:space="preserve">zorků samplu a </w:t>
      </w:r>
      <w:r w:rsidR="00A230D7">
        <w:t>požadovan</w:t>
      </w:r>
      <w:r w:rsidR="00DC18A5">
        <w:t>ého kmitočtu</w:t>
      </w:r>
      <w:r w:rsidR="00720AD5">
        <w:t>.</w:t>
      </w:r>
      <w:r w:rsidR="00F96213">
        <w:t xml:space="preserve"> Problematickým</w:t>
      </w:r>
      <w:r w:rsidR="0081649B">
        <w:t xml:space="preserve">i </w:t>
      </w:r>
      <w:r w:rsidR="003A1785">
        <w:t xml:space="preserve">faktory </w:t>
      </w:r>
      <w:r w:rsidR="004D1BD5">
        <w:t xml:space="preserve">při tomto použití </w:t>
      </w:r>
      <w:r w:rsidR="00A30594">
        <w:t xml:space="preserve">jsou velký rozsah </w:t>
      </w:r>
      <w:r w:rsidR="00FB5FF3">
        <w:t>vzorkovacích kmitočtů</w:t>
      </w:r>
      <w:r w:rsidR="00106025">
        <w:t xml:space="preserve"> – </w:t>
      </w:r>
      <w:r w:rsidR="00861A35">
        <w:t xml:space="preserve">pro </w:t>
      </w:r>
      <w:r w:rsidR="00332BC8">
        <w:t xml:space="preserve">požadovaný rozsah </w:t>
      </w:r>
      <w:r w:rsidR="00332BC8">
        <w:rPr>
          <w:i/>
          <w:iCs w:val="0"/>
        </w:rPr>
        <w:t>n</w:t>
      </w:r>
      <w:r w:rsidR="00332BC8">
        <w:t xml:space="preserve"> oktáv</w:t>
      </w:r>
      <w:r w:rsidR="00CD7530">
        <w:t xml:space="preserve"> je podíl nejvyššího a nejnižšího kmitočtu roven 2</w:t>
      </w:r>
      <w:r w:rsidR="00F07C1B">
        <w:rPr>
          <w:i/>
          <w:iCs w:val="0"/>
          <w:vertAlign w:val="superscript"/>
        </w:rPr>
        <w:t>n</w:t>
      </w:r>
      <w:r w:rsidR="00375878">
        <w:t xml:space="preserve">, </w:t>
      </w:r>
      <w:r w:rsidR="00934585">
        <w:t xml:space="preserve">dále </w:t>
      </w:r>
      <w:r w:rsidR="009A2EFB">
        <w:t>se vyskytuje nutnost přela</w:t>
      </w:r>
      <w:r w:rsidR="006804D9">
        <w:t>ďování</w:t>
      </w:r>
      <w:r w:rsidR="009A2EFB">
        <w:t xml:space="preserve"> rekonstrukčního filtru</w:t>
      </w:r>
      <w:r w:rsidR="00D705F3">
        <w:t xml:space="preserve"> D/A převodníku</w:t>
      </w:r>
      <w:r w:rsidR="006761B1">
        <w:t xml:space="preserve"> pro zachování barvy zvuku</w:t>
      </w:r>
      <w:r w:rsidR="005C3B7F">
        <w:t xml:space="preserve">, zároveň </w:t>
      </w:r>
      <w:r w:rsidR="009A03DE">
        <w:t>také existuje problém s</w:t>
      </w:r>
      <w:r w:rsidR="00BA3EF0">
        <w:t> </w:t>
      </w:r>
      <w:r w:rsidR="009A03DE">
        <w:t>polyfonií</w:t>
      </w:r>
      <w:r w:rsidR="00BA3EF0">
        <w:t xml:space="preserve"> – pro každý hlas je třeba </w:t>
      </w:r>
      <w:r w:rsidR="004F68D2">
        <w:t xml:space="preserve">mít </w:t>
      </w:r>
      <w:r w:rsidR="004F68D2">
        <w:lastRenderedPageBreak/>
        <w:t>vlastní D/A převodník</w:t>
      </w:r>
      <w:r w:rsidR="001679D0">
        <w:t xml:space="preserve">. </w:t>
      </w:r>
      <w:r w:rsidR="002A4981">
        <w:rPr>
          <w:color w:val="FF0000"/>
        </w:rPr>
        <w:fldChar w:fldCharType="begin"/>
      </w:r>
      <w:r w:rsidR="002A4981">
        <w:instrText xml:space="preserve"> REF _Ref167574700 \r \h </w:instrText>
      </w:r>
      <w:r w:rsidR="002A4981">
        <w:rPr>
          <w:color w:val="FF0000"/>
        </w:rPr>
      </w:r>
      <w:r w:rsidR="002A4981">
        <w:rPr>
          <w:color w:val="FF0000"/>
        </w:rPr>
        <w:fldChar w:fldCharType="separate"/>
      </w:r>
      <w:r w:rsidR="0045578B">
        <w:t>[21]</w:t>
      </w:r>
      <w:r w:rsidR="002A4981">
        <w:rPr>
          <w:color w:val="FF0000"/>
        </w:rPr>
        <w:fldChar w:fldCharType="end"/>
      </w:r>
      <w:r w:rsidR="001679D0">
        <w:rPr>
          <w:color w:val="auto"/>
        </w:rPr>
        <w:t xml:space="preserve"> </w:t>
      </w:r>
      <w:r w:rsidR="00AF7956">
        <w:rPr>
          <w:color w:val="auto"/>
        </w:rPr>
        <w:t xml:space="preserve">Rozsah změny </w:t>
      </w:r>
      <w:r w:rsidR="00506E3E">
        <w:rPr>
          <w:color w:val="auto"/>
        </w:rPr>
        <w:t>vzorkovacího kmitočtu je možno řešit právě multisamplingem</w:t>
      </w:r>
      <w:r w:rsidR="00DA280F">
        <w:rPr>
          <w:color w:val="auto"/>
        </w:rPr>
        <w:t xml:space="preserve">, případně použitím </w:t>
      </w:r>
      <w:r w:rsidR="00DE0AF9">
        <w:rPr>
          <w:color w:val="auto"/>
        </w:rPr>
        <w:t>jiné metody pro změnu výšky tónu.</w:t>
      </w:r>
    </w:p>
    <w:p w14:paraId="6CC2E63E" w14:textId="217F1161" w:rsidR="00811087" w:rsidRDefault="00C51CA8" w:rsidP="00811087">
      <w:pPr>
        <w:pStyle w:val="Odstavec"/>
        <w:rPr>
          <w:color w:val="FF0000"/>
        </w:rPr>
      </w:pPr>
      <w:r>
        <w:rPr>
          <w:color w:val="auto"/>
        </w:rPr>
        <w:t xml:space="preserve">Změna výšky tónu </w:t>
      </w:r>
      <w:r w:rsidR="00AE7CCA">
        <w:rPr>
          <w:color w:val="auto"/>
        </w:rPr>
        <w:t>v systému s pevným vzorkovacím kmitočtem</w:t>
      </w:r>
      <w:r w:rsidR="00414D99">
        <w:rPr>
          <w:color w:val="auto"/>
        </w:rPr>
        <w:t xml:space="preserve"> je prováděna </w:t>
      </w:r>
      <w:r w:rsidR="00EC7D06">
        <w:rPr>
          <w:color w:val="auto"/>
        </w:rPr>
        <w:t xml:space="preserve">změnou počtu </w:t>
      </w:r>
      <w:r w:rsidR="00763450">
        <w:rPr>
          <w:color w:val="auto"/>
        </w:rPr>
        <w:t>vzorků</w:t>
      </w:r>
      <w:r w:rsidR="00B87BFC">
        <w:rPr>
          <w:color w:val="auto"/>
        </w:rPr>
        <w:t xml:space="preserve"> a </w:t>
      </w:r>
      <w:r w:rsidR="00BB4122">
        <w:rPr>
          <w:color w:val="auto"/>
        </w:rPr>
        <w:t>následným převzo</w:t>
      </w:r>
      <w:r w:rsidR="003F6243">
        <w:rPr>
          <w:color w:val="auto"/>
        </w:rPr>
        <w:t>rkováním</w:t>
      </w:r>
      <w:r w:rsidR="00C47948">
        <w:rPr>
          <w:color w:val="auto"/>
        </w:rPr>
        <w:t xml:space="preserve">. </w:t>
      </w:r>
      <w:r w:rsidR="00615C83">
        <w:rPr>
          <w:color w:val="auto"/>
        </w:rPr>
        <w:t xml:space="preserve">Počet vzorků </w:t>
      </w:r>
      <w:r w:rsidR="00A74E52">
        <w:rPr>
          <w:color w:val="auto"/>
        </w:rPr>
        <w:t xml:space="preserve">se zde rovná </w:t>
      </w:r>
      <w:r w:rsidR="00F92445">
        <w:rPr>
          <w:color w:val="auto"/>
        </w:rPr>
        <w:t xml:space="preserve">podílu vzorkovacího kmitočtu </w:t>
      </w:r>
      <w:r w:rsidR="00530575">
        <w:rPr>
          <w:color w:val="auto"/>
        </w:rPr>
        <w:t>a požadovaného kmitočtu</w:t>
      </w:r>
      <w:r w:rsidR="00EB0439">
        <w:rPr>
          <w:color w:val="auto"/>
        </w:rPr>
        <w:t xml:space="preserve">. </w:t>
      </w:r>
      <w:r w:rsidR="00487FBB">
        <w:rPr>
          <w:color w:val="auto"/>
        </w:rPr>
        <w:t xml:space="preserve">Zejména při </w:t>
      </w:r>
      <w:r w:rsidR="00B27BD9">
        <w:rPr>
          <w:color w:val="auto"/>
        </w:rPr>
        <w:t xml:space="preserve">požadované </w:t>
      </w:r>
      <w:r w:rsidR="000572B9">
        <w:rPr>
          <w:color w:val="auto"/>
        </w:rPr>
        <w:t xml:space="preserve">výšce tónu nižší, než </w:t>
      </w:r>
      <w:r w:rsidR="00B41A15">
        <w:rPr>
          <w:color w:val="auto"/>
        </w:rPr>
        <w:t>je původní výška tónu samplu</w:t>
      </w:r>
      <w:r w:rsidR="00D46D6D">
        <w:rPr>
          <w:color w:val="auto"/>
        </w:rPr>
        <w:t xml:space="preserve">, je třeba </w:t>
      </w:r>
      <w:r w:rsidR="003C491B">
        <w:rPr>
          <w:color w:val="auto"/>
        </w:rPr>
        <w:t xml:space="preserve">do signálu vzorky </w:t>
      </w:r>
      <w:r w:rsidR="0097587D">
        <w:rPr>
          <w:color w:val="auto"/>
        </w:rPr>
        <w:t>doplnit a interpolovat</w:t>
      </w:r>
      <w:r w:rsidR="00A35D91">
        <w:rPr>
          <w:color w:val="auto"/>
        </w:rPr>
        <w:t>,</w:t>
      </w:r>
      <w:r w:rsidR="00126528">
        <w:rPr>
          <w:color w:val="auto"/>
        </w:rPr>
        <w:t xml:space="preserve"> </w:t>
      </w:r>
      <w:r w:rsidR="002B324B">
        <w:rPr>
          <w:color w:val="auto"/>
        </w:rPr>
        <w:t xml:space="preserve">což v závislosti na použití </w:t>
      </w:r>
      <w:r w:rsidR="00BF1C7A">
        <w:rPr>
          <w:color w:val="auto"/>
        </w:rPr>
        <w:t xml:space="preserve">metody interpolace </w:t>
      </w:r>
      <w:r w:rsidR="0025455B">
        <w:rPr>
          <w:color w:val="auto"/>
        </w:rPr>
        <w:t>může z</w:t>
      </w:r>
      <w:r w:rsidR="00C102DE">
        <w:rPr>
          <w:color w:val="auto"/>
        </w:rPr>
        <w:t xml:space="preserve">horšovat buď </w:t>
      </w:r>
      <w:r w:rsidR="00D83A91">
        <w:rPr>
          <w:color w:val="auto"/>
        </w:rPr>
        <w:t>odstup signálu od šumu (lineární interpolace)</w:t>
      </w:r>
      <w:r w:rsidR="00724B37">
        <w:rPr>
          <w:color w:val="auto"/>
        </w:rPr>
        <w:t xml:space="preserve"> nebo výpočetní náročnost (</w:t>
      </w:r>
      <w:r w:rsidR="00507343">
        <w:rPr>
          <w:color w:val="auto"/>
        </w:rPr>
        <w:t>polynomiální</w:t>
      </w:r>
      <w:r w:rsidR="00C1004B">
        <w:rPr>
          <w:color w:val="auto"/>
        </w:rPr>
        <w:t xml:space="preserve"> </w:t>
      </w:r>
      <w:r w:rsidR="0093325B">
        <w:rPr>
          <w:color w:val="auto"/>
        </w:rPr>
        <w:t xml:space="preserve">a daůší typy </w:t>
      </w:r>
      <w:r w:rsidR="00C1004B">
        <w:rPr>
          <w:color w:val="auto"/>
        </w:rPr>
        <w:t>interpolace).</w:t>
      </w:r>
      <w:r w:rsidR="008F67E4">
        <w:rPr>
          <w:color w:val="auto"/>
        </w:rPr>
        <w:t xml:space="preserve"> </w:t>
      </w:r>
      <w:r w:rsidR="00686E33">
        <w:rPr>
          <w:color w:val="FF0000"/>
        </w:rPr>
        <w:fldChar w:fldCharType="begin"/>
      </w:r>
      <w:r w:rsidR="00686E33">
        <w:rPr>
          <w:color w:val="auto"/>
        </w:rPr>
        <w:instrText xml:space="preserve"> REF _Ref167574700 \r \h </w:instrText>
      </w:r>
      <w:r w:rsidR="00686E33">
        <w:rPr>
          <w:color w:val="FF0000"/>
        </w:rPr>
      </w:r>
      <w:r w:rsidR="00686E33">
        <w:rPr>
          <w:color w:val="FF0000"/>
        </w:rPr>
        <w:fldChar w:fldCharType="separate"/>
      </w:r>
      <w:r w:rsidR="0045578B">
        <w:rPr>
          <w:color w:val="auto"/>
        </w:rPr>
        <w:t>[21]</w:t>
      </w:r>
      <w:r w:rsidR="00686E33">
        <w:rPr>
          <w:color w:val="FF0000"/>
        </w:rPr>
        <w:fldChar w:fldCharType="end"/>
      </w:r>
    </w:p>
    <w:p w14:paraId="6E4A65C8" w14:textId="4DB776A0" w:rsidR="003C7D3F" w:rsidRDefault="002C6B40" w:rsidP="003C7D3F">
      <w:pPr>
        <w:pStyle w:val="Nadpis3"/>
      </w:pPr>
      <w:bookmarkStart w:id="34" w:name="_Toc167638700"/>
      <w:r>
        <w:t>Multisampling</w:t>
      </w:r>
      <w:bookmarkEnd w:id="34"/>
    </w:p>
    <w:p w14:paraId="69E5A7AA" w14:textId="2485B659" w:rsidR="004F617B" w:rsidRDefault="00EA52E9" w:rsidP="009E4D9E">
      <w:pPr>
        <w:pStyle w:val="Odstavec"/>
        <w:ind w:firstLine="0"/>
      </w:pPr>
      <w:r>
        <w:t xml:space="preserve">U některých </w:t>
      </w:r>
      <w:r w:rsidR="005521FA">
        <w:t xml:space="preserve">nástrojů dochází ke změnám ve zvukové barvě </w:t>
      </w:r>
      <w:r w:rsidR="001538CD">
        <w:t xml:space="preserve">při hře </w:t>
      </w:r>
      <w:r w:rsidR="00146CF9">
        <w:t xml:space="preserve">v různých polohách </w:t>
      </w:r>
      <w:r w:rsidR="00910524">
        <w:t xml:space="preserve">a také </w:t>
      </w:r>
      <w:r w:rsidR="002D3199">
        <w:t xml:space="preserve">v </w:t>
      </w:r>
      <w:r w:rsidR="00910524">
        <w:t xml:space="preserve">různých dynamikách. </w:t>
      </w:r>
      <w:r w:rsidR="002F6ADD">
        <w:t>Použití horizontálních a vertikálních zón</w:t>
      </w:r>
      <w:r w:rsidR="00685802">
        <w:t xml:space="preserve"> (</w:t>
      </w:r>
      <w:r w:rsidR="00695A89">
        <w:t xml:space="preserve">pro </w:t>
      </w:r>
      <w:r w:rsidR="00EA3B4A">
        <w:t xml:space="preserve">výšku a dynamiku tónu) </w:t>
      </w:r>
      <w:r w:rsidR="0043092A">
        <w:t xml:space="preserve">tak napomáhá věrnějšímu zvuku </w:t>
      </w:r>
      <w:r w:rsidR="00930B5E">
        <w:t>nástrojů</w:t>
      </w:r>
      <w:r w:rsidR="0051371D">
        <w:t xml:space="preserve"> při jejich snaze o replikaci </w:t>
      </w:r>
      <w:r w:rsidR="00B273E1">
        <w:t>v různých samplerech</w:t>
      </w:r>
      <w:r w:rsidR="00515CA0">
        <w:t xml:space="preserve"> </w:t>
      </w:r>
      <w:r w:rsidR="008A6EEA">
        <w:t>nebo</w:t>
      </w:r>
      <w:r w:rsidR="00321AD9">
        <w:t xml:space="preserve"> elektronických</w:t>
      </w:r>
      <w:r w:rsidR="008A6EEA">
        <w:t xml:space="preserve"> </w:t>
      </w:r>
      <w:r w:rsidR="0008477B">
        <w:t>klávesových nástrojích (lidově označovaných jako „keyboardy“)</w:t>
      </w:r>
      <w:r w:rsidR="00A73912">
        <w:t xml:space="preserve">. </w:t>
      </w:r>
      <w:r w:rsidR="000B5973">
        <w:t xml:space="preserve">Zároveň lze multisamplingem </w:t>
      </w:r>
      <w:r w:rsidR="002703C9">
        <w:t xml:space="preserve">snížit nároky </w:t>
      </w:r>
      <w:r w:rsidR="00496D37">
        <w:t xml:space="preserve">na rozsah </w:t>
      </w:r>
      <w:r w:rsidR="00390D8A">
        <w:t>vzorkovacích kmitočtů</w:t>
      </w:r>
      <w:r w:rsidR="00AB6D43">
        <w:t xml:space="preserve"> </w:t>
      </w:r>
      <w:r w:rsidR="00892F74">
        <w:t xml:space="preserve">či </w:t>
      </w:r>
      <w:r w:rsidR="002214BC">
        <w:t xml:space="preserve">nutnost </w:t>
      </w:r>
      <w:r w:rsidR="00497583">
        <w:t>interpolovat velké množství vzorků</w:t>
      </w:r>
      <w:r w:rsidR="00962B38">
        <w:t xml:space="preserve"> a tím zhoršovat odstup </w:t>
      </w:r>
      <w:r w:rsidR="00704F80">
        <w:t>signálu od šumu nebo zvyšovat výpočetní náročnost.</w:t>
      </w:r>
    </w:p>
    <w:p w14:paraId="056B2BB0" w14:textId="4A1B4518" w:rsidR="004F617B" w:rsidRPr="004F617B" w:rsidRDefault="00027B57" w:rsidP="004F617B">
      <w:pPr>
        <w:pStyle w:val="Odstavec"/>
      </w:pPr>
      <w:r>
        <w:t xml:space="preserve">Některé samplery </w:t>
      </w:r>
      <w:r w:rsidR="003D5019">
        <w:t xml:space="preserve">(zejména </w:t>
      </w:r>
      <w:r w:rsidR="001F50D4">
        <w:t xml:space="preserve">ty, které se zabývají </w:t>
      </w:r>
      <w:r w:rsidR="008F4D13">
        <w:t>replikací reálných nástrojů)</w:t>
      </w:r>
      <w:r w:rsidR="00E41CDA">
        <w:t xml:space="preserve"> také řeší </w:t>
      </w:r>
      <w:r w:rsidR="00F0726A">
        <w:t>případy</w:t>
      </w:r>
      <w:r w:rsidR="007502BF">
        <w:t xml:space="preserve">, ve kterých </w:t>
      </w:r>
      <w:r w:rsidR="001C5B8B">
        <w:t xml:space="preserve">je požadovaná délka tónu </w:t>
      </w:r>
      <w:r w:rsidR="00E140E2">
        <w:t>větší</w:t>
      </w:r>
      <w:r w:rsidR="00CE58B3">
        <w:t xml:space="preserve"> než délka nahraného samplu. </w:t>
      </w:r>
      <w:r w:rsidR="00676537">
        <w:t xml:space="preserve">V takovém případě </w:t>
      </w:r>
      <w:r w:rsidR="003F5174">
        <w:t xml:space="preserve">dochází k použití </w:t>
      </w:r>
      <w:r w:rsidR="000A20E3">
        <w:t>smyčky</w:t>
      </w:r>
      <w:r w:rsidR="002E3B96">
        <w:t xml:space="preserve"> ve fázi „sustain“, </w:t>
      </w:r>
      <w:r w:rsidR="008C08C5">
        <w:t xml:space="preserve">nachází-li se </w:t>
      </w:r>
      <w:r w:rsidR="00C0086B">
        <w:t>u nástroje</w:t>
      </w:r>
      <w:r w:rsidR="00B57440">
        <w:t>,</w:t>
      </w:r>
      <w:r w:rsidR="00C0086B">
        <w:t xml:space="preserve"> </w:t>
      </w:r>
      <w:r w:rsidR="00060A3F">
        <w:t xml:space="preserve">a po </w:t>
      </w:r>
      <w:r w:rsidR="0056136E">
        <w:t xml:space="preserve">uvolnění </w:t>
      </w:r>
      <w:r w:rsidR="0067514A">
        <w:t xml:space="preserve">klávesy </w:t>
      </w:r>
      <w:r w:rsidR="00B3419C">
        <w:t xml:space="preserve">dochází </w:t>
      </w:r>
      <w:r w:rsidR="003911EB">
        <w:t xml:space="preserve">k napojení </w:t>
      </w:r>
      <w:r w:rsidR="003E626A">
        <w:t xml:space="preserve">části </w:t>
      </w:r>
      <w:r w:rsidR="00F60AA0">
        <w:t>„release“.</w:t>
      </w:r>
      <w:r w:rsidR="00FF573E">
        <w:t xml:space="preserve"> </w:t>
      </w:r>
      <w:r w:rsidR="009E757B">
        <w:rPr>
          <w:color w:val="FF0000"/>
        </w:rPr>
        <w:fldChar w:fldCharType="begin"/>
      </w:r>
      <w:r w:rsidR="009E757B">
        <w:instrText xml:space="preserve"> REF _Ref167574837 \r \h </w:instrText>
      </w:r>
      <w:r w:rsidR="009E757B">
        <w:rPr>
          <w:color w:val="FF0000"/>
        </w:rPr>
      </w:r>
      <w:r w:rsidR="009E757B">
        <w:rPr>
          <w:color w:val="FF0000"/>
        </w:rPr>
        <w:fldChar w:fldCharType="separate"/>
      </w:r>
      <w:r w:rsidR="0045578B">
        <w:t>[22]</w:t>
      </w:r>
      <w:r w:rsidR="009E757B">
        <w:rPr>
          <w:color w:val="FF0000"/>
        </w:rPr>
        <w:fldChar w:fldCharType="end"/>
      </w:r>
    </w:p>
    <w:p w14:paraId="6FC55779" w14:textId="1B9A0976" w:rsidR="00512706" w:rsidRPr="00D713CC" w:rsidRDefault="00787E97" w:rsidP="00512706">
      <w:pPr>
        <w:pStyle w:val="Nadpis1"/>
      </w:pPr>
      <w:bookmarkStart w:id="35" w:name="_Ref167541833"/>
      <w:bookmarkStart w:id="36" w:name="_Toc167638701"/>
      <w:r>
        <w:lastRenderedPageBreak/>
        <w:t>Srovnání existujících řešení</w:t>
      </w:r>
      <w:bookmarkEnd w:id="25"/>
      <w:bookmarkEnd w:id="35"/>
      <w:bookmarkEnd w:id="36"/>
    </w:p>
    <w:p w14:paraId="00B9BE70" w14:textId="46B34F96" w:rsidR="00512706" w:rsidRPr="00134DAF" w:rsidRDefault="00CC332C" w:rsidP="00112842">
      <w:pPr>
        <w:pStyle w:val="Prvnodstavec"/>
        <w:rPr>
          <w:color w:val="auto"/>
        </w:rPr>
      </w:pPr>
      <w:r>
        <w:rPr>
          <w:color w:val="auto"/>
        </w:rPr>
        <w:t xml:space="preserve">Pro vývoj vlastního VST granulárního syntezátoru je vhodné znát </w:t>
      </w:r>
      <w:r w:rsidR="00CC14CB">
        <w:rPr>
          <w:color w:val="auto"/>
        </w:rPr>
        <w:t>některá již funkční a</w:t>
      </w:r>
      <w:r w:rsidR="007A428B">
        <w:rPr>
          <w:color w:val="auto"/>
        </w:rPr>
        <w:t> </w:t>
      </w:r>
      <w:r w:rsidR="00CC14CB">
        <w:rPr>
          <w:color w:val="auto"/>
        </w:rPr>
        <w:t xml:space="preserve">zavedená řešení. </w:t>
      </w:r>
      <w:r w:rsidR="00EA0513">
        <w:rPr>
          <w:color w:val="auto"/>
        </w:rPr>
        <w:t>V </w:t>
      </w:r>
      <w:r w:rsidR="007850A0">
        <w:rPr>
          <w:color w:val="auto"/>
        </w:rPr>
        <w:t>následující</w:t>
      </w:r>
      <w:r w:rsidR="00EA0513">
        <w:rPr>
          <w:color w:val="auto"/>
        </w:rPr>
        <w:t xml:space="preserve"> kapitole jsou</w:t>
      </w:r>
      <w:r w:rsidR="00CC14CB">
        <w:rPr>
          <w:color w:val="auto"/>
        </w:rPr>
        <w:t xml:space="preserve"> proto</w:t>
      </w:r>
      <w:r w:rsidR="00EA0513">
        <w:rPr>
          <w:color w:val="auto"/>
        </w:rPr>
        <w:t xml:space="preserve"> představena </w:t>
      </w:r>
      <w:r w:rsidR="00CC14CB">
        <w:rPr>
          <w:color w:val="auto"/>
        </w:rPr>
        <w:t>taková</w:t>
      </w:r>
      <w:r w:rsidR="00EA0513">
        <w:rPr>
          <w:color w:val="auto"/>
        </w:rPr>
        <w:t xml:space="preserve"> </w:t>
      </w:r>
      <w:r w:rsidR="003537EC">
        <w:rPr>
          <w:color w:val="auto"/>
        </w:rPr>
        <w:t xml:space="preserve">řešení </w:t>
      </w:r>
      <w:r w:rsidR="0055141E">
        <w:rPr>
          <w:color w:val="auto"/>
        </w:rPr>
        <w:t xml:space="preserve">softwarových </w:t>
      </w:r>
      <w:r w:rsidR="003537EC">
        <w:rPr>
          <w:color w:val="auto"/>
        </w:rPr>
        <w:t>granulárních syntezátorů</w:t>
      </w:r>
      <w:r w:rsidR="00EB6136">
        <w:rPr>
          <w:color w:val="auto"/>
        </w:rPr>
        <w:t xml:space="preserve"> na současném trhu</w:t>
      </w:r>
      <w:r w:rsidR="003F67C9">
        <w:rPr>
          <w:color w:val="auto"/>
        </w:rPr>
        <w:t xml:space="preserve">, která spadají do podobné kategorie jako </w:t>
      </w:r>
      <w:r w:rsidR="00647B92">
        <w:rPr>
          <w:color w:val="auto"/>
        </w:rPr>
        <w:t xml:space="preserve">vyvíjený prototyp. </w:t>
      </w:r>
      <w:r w:rsidR="000839B0">
        <w:rPr>
          <w:color w:val="auto"/>
        </w:rPr>
        <w:t>Jedná se o projekty, které jsou dostupné zdarma</w:t>
      </w:r>
      <w:r w:rsidR="00C0690B">
        <w:rPr>
          <w:color w:val="auto"/>
        </w:rPr>
        <w:t xml:space="preserve"> a</w:t>
      </w:r>
      <w:r w:rsidR="001B2A73">
        <w:rPr>
          <w:color w:val="auto"/>
        </w:rPr>
        <w:t> </w:t>
      </w:r>
      <w:r w:rsidR="008578CE">
        <w:rPr>
          <w:color w:val="auto"/>
        </w:rPr>
        <w:t xml:space="preserve">nabízejí podobné možnosti </w:t>
      </w:r>
      <w:r w:rsidR="00E61158">
        <w:rPr>
          <w:color w:val="auto"/>
        </w:rPr>
        <w:t>nastavení</w:t>
      </w:r>
      <w:r w:rsidR="008578CE">
        <w:rPr>
          <w:color w:val="auto"/>
        </w:rPr>
        <w:t xml:space="preserve"> parametrů </w:t>
      </w:r>
      <w:r w:rsidR="00DB4D12">
        <w:rPr>
          <w:color w:val="auto"/>
        </w:rPr>
        <w:t>granulární syntézy.</w:t>
      </w:r>
      <w:r w:rsidR="00F3378A">
        <w:rPr>
          <w:color w:val="auto"/>
        </w:rPr>
        <w:t xml:space="preserve"> </w:t>
      </w:r>
      <w:r w:rsidR="0007770A">
        <w:rPr>
          <w:color w:val="auto"/>
        </w:rPr>
        <w:t xml:space="preserve">Ačkoliv </w:t>
      </w:r>
      <w:r w:rsidR="0057189F">
        <w:rPr>
          <w:color w:val="auto"/>
        </w:rPr>
        <w:t>volně dostupných plug</w:t>
      </w:r>
      <w:r w:rsidR="00623020">
        <w:rPr>
          <w:color w:val="auto"/>
        </w:rPr>
        <w:t xml:space="preserve">-inů </w:t>
      </w:r>
      <w:r w:rsidR="00C20142">
        <w:rPr>
          <w:color w:val="auto"/>
        </w:rPr>
        <w:t xml:space="preserve">s podobnými parametry </w:t>
      </w:r>
      <w:r w:rsidR="00A76DBE">
        <w:rPr>
          <w:color w:val="auto"/>
        </w:rPr>
        <w:t xml:space="preserve">existuje </w:t>
      </w:r>
      <w:r w:rsidR="00E868A8">
        <w:rPr>
          <w:color w:val="auto"/>
        </w:rPr>
        <w:t>větší množství</w:t>
      </w:r>
      <w:r w:rsidR="00D763C9">
        <w:rPr>
          <w:color w:val="auto"/>
        </w:rPr>
        <w:t xml:space="preserve"> (např. </w:t>
      </w:r>
      <w:r w:rsidR="006322B4" w:rsidRPr="00CA2487">
        <w:rPr>
          <w:i/>
          <w:iCs/>
          <w:color w:val="auto"/>
        </w:rPr>
        <w:t>A</w:t>
      </w:r>
      <w:r w:rsidR="00E310B7" w:rsidRPr="00CA2487">
        <w:rPr>
          <w:i/>
          <w:iCs/>
          <w:color w:val="auto"/>
        </w:rPr>
        <w:t>tomic Cloud</w:t>
      </w:r>
      <w:r w:rsidR="006322B4">
        <w:rPr>
          <w:color w:val="auto"/>
        </w:rPr>
        <w:t xml:space="preserve">, </w:t>
      </w:r>
      <w:r w:rsidR="006322B4" w:rsidRPr="00CA2487">
        <w:rPr>
          <w:i/>
          <w:iCs/>
          <w:color w:val="auto"/>
        </w:rPr>
        <w:t>GGrain</w:t>
      </w:r>
      <w:r w:rsidR="006322B4">
        <w:rPr>
          <w:color w:val="auto"/>
        </w:rPr>
        <w:t xml:space="preserve">, </w:t>
      </w:r>
      <w:r w:rsidR="004776A6" w:rsidRPr="004847CE">
        <w:rPr>
          <w:i/>
          <w:iCs/>
          <w:color w:val="auto"/>
        </w:rPr>
        <w:t>Granulator</w:t>
      </w:r>
      <w:r w:rsidR="004776A6">
        <w:rPr>
          <w:color w:val="auto"/>
        </w:rPr>
        <w:t xml:space="preserve">, </w:t>
      </w:r>
      <w:r w:rsidR="008D2679" w:rsidRPr="004847CE">
        <w:rPr>
          <w:i/>
          <w:iCs/>
          <w:color w:val="auto"/>
        </w:rPr>
        <w:t>Hadron</w:t>
      </w:r>
      <w:r w:rsidR="008D2679">
        <w:rPr>
          <w:color w:val="auto"/>
        </w:rPr>
        <w:t xml:space="preserve">, </w:t>
      </w:r>
      <w:r w:rsidR="0018764F" w:rsidRPr="00A74FDB">
        <w:rPr>
          <w:i/>
          <w:iCs/>
          <w:color w:val="auto"/>
        </w:rPr>
        <w:t>Lagrange</w:t>
      </w:r>
      <w:r w:rsidR="0018764F">
        <w:rPr>
          <w:color w:val="auto"/>
        </w:rPr>
        <w:t xml:space="preserve">, </w:t>
      </w:r>
      <w:r w:rsidR="0018764F" w:rsidRPr="00A74FDB">
        <w:rPr>
          <w:i/>
          <w:iCs/>
          <w:color w:val="auto"/>
        </w:rPr>
        <w:t>PolyGAS</w:t>
      </w:r>
      <w:r w:rsidR="00061028">
        <w:rPr>
          <w:color w:val="auto"/>
        </w:rPr>
        <w:t xml:space="preserve"> a další)</w:t>
      </w:r>
      <w:r w:rsidR="008941CE">
        <w:rPr>
          <w:color w:val="auto"/>
        </w:rPr>
        <w:t xml:space="preserve">, ve srovnání </w:t>
      </w:r>
      <w:r w:rsidR="00B05C11">
        <w:rPr>
          <w:color w:val="auto"/>
        </w:rPr>
        <w:t xml:space="preserve">je </w:t>
      </w:r>
      <w:r w:rsidR="003B2038">
        <w:rPr>
          <w:color w:val="auto"/>
        </w:rPr>
        <w:t>detailněji popsáno</w:t>
      </w:r>
      <w:r w:rsidR="00B05C11">
        <w:rPr>
          <w:color w:val="auto"/>
        </w:rPr>
        <w:t xml:space="preserve"> pouze pět </w:t>
      </w:r>
      <w:r w:rsidR="004762CA">
        <w:rPr>
          <w:color w:val="auto"/>
        </w:rPr>
        <w:t xml:space="preserve">z nich. </w:t>
      </w:r>
      <w:r w:rsidR="00914C15">
        <w:rPr>
          <w:color w:val="auto"/>
        </w:rPr>
        <w:t xml:space="preserve">Jedná se o </w:t>
      </w:r>
      <w:r w:rsidR="00A00819">
        <w:rPr>
          <w:color w:val="auto"/>
        </w:rPr>
        <w:t xml:space="preserve">VST syntezátory </w:t>
      </w:r>
      <w:r w:rsidR="00A00819" w:rsidRPr="00A74FDB">
        <w:rPr>
          <w:i/>
          <w:iCs/>
          <w:color w:val="auto"/>
        </w:rPr>
        <w:t>Ribs</w:t>
      </w:r>
      <w:r w:rsidR="00A00819">
        <w:rPr>
          <w:color w:val="auto"/>
        </w:rPr>
        <w:t>,</w:t>
      </w:r>
      <w:r w:rsidR="00D2283A">
        <w:rPr>
          <w:color w:val="auto"/>
        </w:rPr>
        <w:t xml:space="preserve"> </w:t>
      </w:r>
      <w:r w:rsidR="00D2283A" w:rsidRPr="00A74FDB">
        <w:rPr>
          <w:i/>
          <w:iCs/>
          <w:color w:val="auto"/>
        </w:rPr>
        <w:t>Emergence</w:t>
      </w:r>
      <w:r w:rsidR="00D2283A">
        <w:rPr>
          <w:color w:val="auto"/>
        </w:rPr>
        <w:t xml:space="preserve">, </w:t>
      </w:r>
      <w:r w:rsidR="00CD190D" w:rsidRPr="00A74FDB">
        <w:rPr>
          <w:i/>
          <w:iCs/>
          <w:color w:val="auto"/>
        </w:rPr>
        <w:t>Grain Strain</w:t>
      </w:r>
      <w:r w:rsidR="00CD190D">
        <w:rPr>
          <w:color w:val="auto"/>
        </w:rPr>
        <w:t xml:space="preserve">, </w:t>
      </w:r>
      <w:r w:rsidR="00292E61" w:rsidRPr="00A74FDB">
        <w:rPr>
          <w:i/>
          <w:iCs/>
          <w:color w:val="auto"/>
        </w:rPr>
        <w:t>Granu</w:t>
      </w:r>
      <w:r w:rsidR="00C415F8">
        <w:rPr>
          <w:i/>
          <w:iCs/>
          <w:color w:val="auto"/>
        </w:rPr>
        <w:t>L</w:t>
      </w:r>
      <w:r w:rsidR="00292E61" w:rsidRPr="00A74FDB">
        <w:rPr>
          <w:i/>
          <w:iCs/>
          <w:color w:val="auto"/>
        </w:rPr>
        <w:t>ab</w:t>
      </w:r>
      <w:r w:rsidR="00292E61">
        <w:rPr>
          <w:color w:val="auto"/>
        </w:rPr>
        <w:t xml:space="preserve"> a </w:t>
      </w:r>
      <w:r w:rsidR="00292E61" w:rsidRPr="00A74FDB">
        <w:rPr>
          <w:i/>
          <w:iCs/>
          <w:color w:val="auto"/>
        </w:rPr>
        <w:t>A</w:t>
      </w:r>
      <w:r w:rsidR="00E310B7" w:rsidRPr="00A74FDB">
        <w:rPr>
          <w:i/>
          <w:iCs/>
          <w:color w:val="auto"/>
        </w:rPr>
        <w:t>rgotlunar</w:t>
      </w:r>
      <w:r w:rsidR="00292E61">
        <w:rPr>
          <w:color w:val="auto"/>
        </w:rPr>
        <w:t>.</w:t>
      </w:r>
    </w:p>
    <w:p w14:paraId="70CB7D5D" w14:textId="22B05265" w:rsidR="00512706" w:rsidRPr="00D713CC" w:rsidRDefault="00297BB0" w:rsidP="00512706">
      <w:pPr>
        <w:pStyle w:val="Nadpis2"/>
      </w:pPr>
      <w:bookmarkStart w:id="37" w:name="_Toc167638702"/>
      <w:r>
        <w:t>Ribs</w:t>
      </w:r>
      <w:bookmarkEnd w:id="37"/>
    </w:p>
    <w:p w14:paraId="103E548A" w14:textId="4BC64BD3" w:rsidR="00D713CC" w:rsidRDefault="0021115E" w:rsidP="00941379">
      <w:pPr>
        <w:pStyle w:val="Prvnodstavec"/>
      </w:pPr>
      <w:r>
        <w:t>Jedná se o VST granulární syntezátor</w:t>
      </w:r>
      <w:r w:rsidR="000A7E5F">
        <w:t xml:space="preserve"> z vývojářské dílny </w:t>
      </w:r>
      <w:r w:rsidR="000A7E5F" w:rsidRPr="004330BE">
        <w:rPr>
          <w:i/>
          <w:iCs/>
        </w:rPr>
        <w:t>Hvoya Audio</w:t>
      </w:r>
      <w:r w:rsidR="00F00B7D">
        <w:t xml:space="preserve"> </w:t>
      </w:r>
      <w:r w:rsidR="00E20CF6">
        <w:rPr>
          <w:color w:val="FF0000"/>
        </w:rPr>
        <w:fldChar w:fldCharType="begin"/>
      </w:r>
      <w:r w:rsidR="00E20CF6">
        <w:instrText xml:space="preserve"> REF _Ref152794587 \r \h </w:instrText>
      </w:r>
      <w:r w:rsidR="00E20CF6">
        <w:rPr>
          <w:color w:val="FF0000"/>
        </w:rPr>
      </w:r>
      <w:r w:rsidR="00E20CF6">
        <w:rPr>
          <w:color w:val="FF0000"/>
        </w:rPr>
        <w:fldChar w:fldCharType="separate"/>
      </w:r>
      <w:r w:rsidR="0045578B">
        <w:t>[23]</w:t>
      </w:r>
      <w:r w:rsidR="00E20CF6">
        <w:rPr>
          <w:color w:val="FF0000"/>
        </w:rPr>
        <w:fldChar w:fldCharType="end"/>
      </w:r>
      <w:r w:rsidR="00FB004B" w:rsidRPr="00FB004B">
        <w:rPr>
          <w:color w:val="auto"/>
        </w:rPr>
        <w:fldChar w:fldCharType="begin"/>
      </w:r>
      <w:r w:rsidR="00FB004B" w:rsidRPr="00FB004B">
        <w:rPr>
          <w:color w:val="auto"/>
        </w:rPr>
        <w:instrText xml:space="preserve"> REF _Ref152794957 \r \h </w:instrText>
      </w:r>
      <w:r w:rsidR="00FB004B">
        <w:rPr>
          <w:color w:val="auto"/>
        </w:rPr>
        <w:instrText xml:space="preserve"> \* MERGEFORMAT </w:instrText>
      </w:r>
      <w:r w:rsidR="00FB004B" w:rsidRPr="00FB004B">
        <w:rPr>
          <w:color w:val="auto"/>
        </w:rPr>
      </w:r>
      <w:r w:rsidR="00FB004B" w:rsidRPr="00FB004B">
        <w:rPr>
          <w:color w:val="auto"/>
        </w:rPr>
        <w:fldChar w:fldCharType="separate"/>
      </w:r>
      <w:r w:rsidR="0045578B">
        <w:rPr>
          <w:color w:val="auto"/>
        </w:rPr>
        <w:t>[24]</w:t>
      </w:r>
      <w:r w:rsidR="00FB004B" w:rsidRPr="00FB004B">
        <w:rPr>
          <w:color w:val="auto"/>
        </w:rPr>
        <w:fldChar w:fldCharType="end"/>
      </w:r>
      <w:r w:rsidR="000A7E5F">
        <w:t>.</w:t>
      </w:r>
      <w:r w:rsidR="008B740A">
        <w:t xml:space="preserve"> </w:t>
      </w:r>
      <w:r w:rsidR="00C2237D">
        <w:t>Je</w:t>
      </w:r>
      <w:r w:rsidR="009A651F">
        <w:t xml:space="preserve"> koncipován pro </w:t>
      </w:r>
      <w:r w:rsidR="000236FF">
        <w:t>využití</w:t>
      </w:r>
      <w:r w:rsidR="00456B4D">
        <w:t xml:space="preserve"> </w:t>
      </w:r>
      <w:r w:rsidR="00CA4BBF">
        <w:t>v podobě</w:t>
      </w:r>
      <w:r w:rsidR="00456B4D">
        <w:t xml:space="preserve"> samostatn</w:t>
      </w:r>
      <w:r w:rsidR="00CA4BBF">
        <w:t>é</w:t>
      </w:r>
      <w:r w:rsidR="00456B4D">
        <w:t xml:space="preserve"> aplikace nebo jako </w:t>
      </w:r>
      <w:r w:rsidR="009A651F">
        <w:t xml:space="preserve">DAW </w:t>
      </w:r>
      <w:r w:rsidR="00456B4D">
        <w:t xml:space="preserve">plug-in </w:t>
      </w:r>
      <w:r w:rsidR="009A651F">
        <w:t>na operačních systémech Windows</w:t>
      </w:r>
      <w:r w:rsidR="005B5F63">
        <w:t xml:space="preserve"> a </w:t>
      </w:r>
      <w:r w:rsidR="003F6E50">
        <w:t>M</w:t>
      </w:r>
      <w:r w:rsidR="005B5F63">
        <w:t>acOS.</w:t>
      </w:r>
      <w:r w:rsidR="00B73A33">
        <w:t xml:space="preserve"> </w:t>
      </w:r>
      <w:r w:rsidR="001E2532" w:rsidRPr="004923CC">
        <w:rPr>
          <w:i/>
          <w:iCs/>
        </w:rPr>
        <w:t>Ribs</w:t>
      </w:r>
      <w:r w:rsidR="001E2532">
        <w:t xml:space="preserve"> </w:t>
      </w:r>
      <w:r w:rsidR="00154F2C">
        <w:t xml:space="preserve">umožňuje použití až 32 </w:t>
      </w:r>
      <w:r w:rsidR="004C3D6B">
        <w:t xml:space="preserve">samostatných bufferů </w:t>
      </w:r>
      <w:r w:rsidR="00884C01">
        <w:t xml:space="preserve">o nastavitelné délce </w:t>
      </w:r>
      <w:r w:rsidR="00D71295">
        <w:t>6000–480000 vzorků.</w:t>
      </w:r>
      <w:r w:rsidR="00783857">
        <w:t xml:space="preserve"> </w:t>
      </w:r>
      <w:r w:rsidR="008F5F9B">
        <w:t xml:space="preserve">Vstupní signál je do plug-inu </w:t>
      </w:r>
      <w:r w:rsidR="005D2EFA">
        <w:t xml:space="preserve">nahráván pomocí </w:t>
      </w:r>
      <w:r w:rsidR="002061E0">
        <w:t xml:space="preserve">aktivování příkazu </w:t>
      </w:r>
      <w:r w:rsidR="002061E0" w:rsidRPr="0017678C">
        <w:rPr>
          <w:i/>
          <w:iCs/>
        </w:rPr>
        <w:t>REFILL</w:t>
      </w:r>
      <w:r w:rsidR="00436FCB">
        <w:t xml:space="preserve"> a následném přehrání zvukové stopy, </w:t>
      </w:r>
      <w:r w:rsidR="00631820">
        <w:t>ze které má být signál získán.</w:t>
      </w:r>
    </w:p>
    <w:p w14:paraId="6D0010E9" w14:textId="0439CB83" w:rsidR="00885D95" w:rsidRPr="00885D95" w:rsidRDefault="00885D95" w:rsidP="007A57B5">
      <w:pPr>
        <w:pStyle w:val="Odstavec"/>
      </w:pPr>
      <w:r>
        <w:t xml:space="preserve">Syntezátor pracuje ve třech módech: </w:t>
      </w:r>
      <w:r w:rsidRPr="0017678C">
        <w:rPr>
          <w:i/>
          <w:iCs w:val="0"/>
        </w:rPr>
        <w:t>SIMPLE</w:t>
      </w:r>
      <w:r>
        <w:t xml:space="preserve">, </w:t>
      </w:r>
      <w:r w:rsidRPr="0017678C">
        <w:rPr>
          <w:i/>
          <w:iCs w:val="0"/>
        </w:rPr>
        <w:t>NOTE</w:t>
      </w:r>
      <w:r w:rsidR="0041792F" w:rsidRPr="0017678C">
        <w:rPr>
          <w:i/>
          <w:iCs w:val="0"/>
        </w:rPr>
        <w:t>S</w:t>
      </w:r>
      <w:r>
        <w:t xml:space="preserve"> a </w:t>
      </w:r>
      <w:r w:rsidRPr="0017678C">
        <w:rPr>
          <w:i/>
          <w:iCs w:val="0"/>
        </w:rPr>
        <w:t>BEAT</w:t>
      </w:r>
      <w:r>
        <w:t xml:space="preserve">. </w:t>
      </w:r>
      <w:r w:rsidR="005858D0">
        <w:t xml:space="preserve">V režimu </w:t>
      </w:r>
      <w:r w:rsidR="005858D0" w:rsidRPr="00D942FC">
        <w:rPr>
          <w:i/>
          <w:iCs w:val="0"/>
        </w:rPr>
        <w:t>SIMPLE</w:t>
      </w:r>
      <w:r w:rsidR="005858D0">
        <w:t xml:space="preserve"> </w:t>
      </w:r>
      <w:r w:rsidR="007A57B5">
        <w:t xml:space="preserve">je pouze přehráván </w:t>
      </w:r>
      <w:r w:rsidR="00A84DB2">
        <w:t>zachycený signál</w:t>
      </w:r>
      <w:r w:rsidR="00F27F70">
        <w:t>, nedochází ke granulizaci</w:t>
      </w:r>
      <w:r w:rsidR="0061772F">
        <w:t xml:space="preserve"> a nastavitelné jsou jen některé parametry</w:t>
      </w:r>
      <w:r w:rsidR="00C73798">
        <w:t xml:space="preserve">, které ovlivňují celkový </w:t>
      </w:r>
      <w:r w:rsidR="00A725C0">
        <w:t xml:space="preserve">výstupní signál. </w:t>
      </w:r>
      <w:r w:rsidR="003F3FD4">
        <w:t xml:space="preserve">V režimu </w:t>
      </w:r>
      <w:r w:rsidR="003F3FD4" w:rsidRPr="00D942FC">
        <w:rPr>
          <w:i/>
          <w:iCs w:val="0"/>
        </w:rPr>
        <w:t>NOTES</w:t>
      </w:r>
      <w:r w:rsidR="003F3FD4">
        <w:t xml:space="preserve"> je možné ovlivnit parametry probíhající granulární syntézy</w:t>
      </w:r>
      <w:r w:rsidR="00693171">
        <w:t xml:space="preserve">, jak globálně, tak i </w:t>
      </w:r>
      <w:r w:rsidR="00971D8F">
        <w:t>zvlášť pro jednotlivé MIDI noty.</w:t>
      </w:r>
      <w:r w:rsidR="007B3A59">
        <w:t xml:space="preserve"> </w:t>
      </w:r>
      <w:r w:rsidR="00B43D73">
        <w:t xml:space="preserve">Režim </w:t>
      </w:r>
      <w:r w:rsidR="00B43D73" w:rsidRPr="00454FBB">
        <w:rPr>
          <w:i/>
          <w:iCs w:val="0"/>
        </w:rPr>
        <w:t>BEAT</w:t>
      </w:r>
      <w:r w:rsidR="00B43D73">
        <w:t xml:space="preserve"> slouží </w:t>
      </w:r>
      <w:r w:rsidR="00144BD0">
        <w:t xml:space="preserve">k nastavení délky zrn podle </w:t>
      </w:r>
      <w:r w:rsidR="00162A67">
        <w:t xml:space="preserve">hostitelského DAW, </w:t>
      </w:r>
      <w:r w:rsidR="006763B9">
        <w:t xml:space="preserve">konkrétně </w:t>
      </w:r>
      <w:r w:rsidR="009A424A">
        <w:t xml:space="preserve">dle nastaveného tempa projektu, </w:t>
      </w:r>
      <w:r w:rsidR="00B27BDA">
        <w:t xml:space="preserve">dolaďování těchto hodnot lze ale provádět i podobně jako v režimu </w:t>
      </w:r>
      <w:r w:rsidR="00B27BDA" w:rsidRPr="00454FBB">
        <w:rPr>
          <w:i/>
          <w:iCs w:val="0"/>
        </w:rPr>
        <w:t>NOTES</w:t>
      </w:r>
      <w:r w:rsidR="00B27BDA">
        <w:t>.</w:t>
      </w:r>
    </w:p>
    <w:p w14:paraId="1C6FBA42" w14:textId="6FBF3092" w:rsidR="002F0052" w:rsidRDefault="00E9533F" w:rsidP="00042C61">
      <w:pPr>
        <w:pStyle w:val="Odstavec"/>
      </w:pPr>
      <w:r>
        <w:t>Pro jednotlivá zrna lze nastavit parametry</w:t>
      </w:r>
      <w:r w:rsidR="004A71E9">
        <w:t xml:space="preserve"> jako je jejich délka, </w:t>
      </w:r>
      <w:r w:rsidR="00C11B53">
        <w:t xml:space="preserve">rychlost přehrávání, </w:t>
      </w:r>
      <w:r w:rsidR="00CE59DE">
        <w:t>překryv</w:t>
      </w:r>
      <w:r w:rsidR="00174EC1">
        <w:t>, typ aplikovaného okna</w:t>
      </w:r>
      <w:r w:rsidR="001E3181">
        <w:t xml:space="preserve"> (obálky)</w:t>
      </w:r>
      <w:r w:rsidR="006A0B33">
        <w:t xml:space="preserve">, </w:t>
      </w:r>
      <w:r w:rsidR="00420632">
        <w:t xml:space="preserve">nastavení počáteční pozice pro přehrávání zrna o n vzorků, </w:t>
      </w:r>
      <w:r w:rsidR="005B24EC">
        <w:t>opakování</w:t>
      </w:r>
      <w:r w:rsidR="00AD5C53">
        <w:t xml:space="preserve"> </w:t>
      </w:r>
      <w:r w:rsidR="0057689B">
        <w:t xml:space="preserve">(0–512krát) </w:t>
      </w:r>
      <w:r w:rsidR="00AD5C53">
        <w:t>a nastavení</w:t>
      </w:r>
      <w:r w:rsidR="00837D07">
        <w:t xml:space="preserve"> přidaného šumu</w:t>
      </w:r>
      <w:r w:rsidR="00AC1032">
        <w:t>/chyb v signálu</w:t>
      </w:r>
      <w:r w:rsidR="00E20D55">
        <w:t xml:space="preserve">. </w:t>
      </w:r>
      <w:r w:rsidR="00C32067">
        <w:t xml:space="preserve">Pro výstupní signál lze ovlivnit </w:t>
      </w:r>
      <w:r w:rsidR="009D5541">
        <w:t>pravděpodobnost výskytu mezer</w:t>
      </w:r>
      <w:r w:rsidR="00007C7D">
        <w:t>, jejich distribuci (pravidelnou č</w:t>
      </w:r>
      <w:r w:rsidR="00A25425">
        <w:t>i</w:t>
      </w:r>
      <w:r w:rsidR="00007C7D">
        <w:t xml:space="preserve"> náhodnou)</w:t>
      </w:r>
      <w:r w:rsidR="00A60BB7">
        <w:t xml:space="preserve">, vyplnění mezer </w:t>
      </w:r>
      <w:r w:rsidR="00142D9E">
        <w:t xml:space="preserve">původním signálem, </w:t>
      </w:r>
      <w:r w:rsidR="008F244F">
        <w:t>nastavení výchylky</w:t>
      </w:r>
      <w:r w:rsidR="00484143">
        <w:t xml:space="preserve"> rychlosti přehrávání, délky zrna, její tvar a frekvenci.</w:t>
      </w:r>
      <w:r w:rsidR="00076591">
        <w:t xml:space="preserve"> Dále </w:t>
      </w:r>
      <w:r w:rsidR="002269DD">
        <w:t xml:space="preserve">existuje možnost </w:t>
      </w:r>
      <w:r w:rsidR="0019590F">
        <w:t xml:space="preserve">nastavit AGC (automatic gain control), </w:t>
      </w:r>
      <w:r w:rsidR="0082576D">
        <w:t>jeho množství, rychlost nástupu, tvrdost</w:t>
      </w:r>
      <w:r w:rsidR="003205E6">
        <w:t>,</w:t>
      </w:r>
      <w:r w:rsidR="0082576D">
        <w:t xml:space="preserve"> a možnost přidání nebo odebrání stejnosměrné složky signálu.</w:t>
      </w:r>
      <w:r w:rsidR="008F2902">
        <w:t xml:space="preserve"> Aplikovat lze také filtr typu dolní, pásmová, nebo horní propust, </w:t>
      </w:r>
      <w:r w:rsidR="004F3BE6">
        <w:t>peak nebo pásmová zádrž</w:t>
      </w:r>
      <w:r w:rsidR="0096341A">
        <w:t xml:space="preserve"> s nastavitelnou střední, případně mezní frekvencí, šířkou pásma nebo úrovně </w:t>
      </w:r>
      <w:r w:rsidR="00A27922">
        <w:t xml:space="preserve">přidání obálky. </w:t>
      </w:r>
      <w:r w:rsidR="003C7075">
        <w:t xml:space="preserve">Zmíněnou ADSR obálku lze </w:t>
      </w:r>
      <w:r w:rsidR="004B304C">
        <w:t>aplikovat jak na amplitudu výstupního signálu, tak i na filtry, v tomto případě jsou parametry amplitudové i filtrové obálky nezávislé.</w:t>
      </w:r>
      <w:r w:rsidR="004D53D4">
        <w:t xml:space="preserve"> Poslední </w:t>
      </w:r>
      <w:r w:rsidR="006E5CAB">
        <w:t xml:space="preserve">sekce ovládacích prvků se vztahuje k nastavení </w:t>
      </w:r>
      <w:r w:rsidR="00C27E2E">
        <w:t xml:space="preserve">času pro glide, výběr mezi jednohlasem </w:t>
      </w:r>
      <w:r w:rsidR="00C27E2E">
        <w:lastRenderedPageBreak/>
        <w:t>a</w:t>
      </w:r>
      <w:r w:rsidR="00BD4CB3">
        <w:t> </w:t>
      </w:r>
      <w:r w:rsidR="00C27E2E">
        <w:t xml:space="preserve">vícehlasem s možností </w:t>
      </w:r>
      <w:r w:rsidR="001A54E4">
        <w:t>ovládat počet hlasů (1–32)</w:t>
      </w:r>
      <w:r w:rsidR="004160E8">
        <w:t>, nastavení zesílení a poměr mezi čistým a procesovaným signálem ve výstupu</w:t>
      </w:r>
      <w:r w:rsidR="00CA00BB">
        <w:t xml:space="preserve"> </w:t>
      </w:r>
      <w:r w:rsidR="00165D12">
        <w:rPr>
          <w:color w:val="FF0000"/>
        </w:rPr>
        <w:fldChar w:fldCharType="begin"/>
      </w:r>
      <w:r w:rsidR="00165D12">
        <w:instrText xml:space="preserve"> REF _Ref152795797 \r \h </w:instrText>
      </w:r>
      <w:r w:rsidR="00165D12">
        <w:rPr>
          <w:color w:val="FF0000"/>
        </w:rPr>
      </w:r>
      <w:r w:rsidR="00165D12">
        <w:rPr>
          <w:color w:val="FF0000"/>
        </w:rPr>
        <w:fldChar w:fldCharType="separate"/>
      </w:r>
      <w:r w:rsidR="0045578B">
        <w:t>[25]</w:t>
      </w:r>
      <w:r w:rsidR="00165D12">
        <w:rPr>
          <w:color w:val="FF0000"/>
        </w:rPr>
        <w:fldChar w:fldCharType="end"/>
      </w:r>
      <w:r w:rsidR="004160E8">
        <w:t>.</w:t>
      </w:r>
    </w:p>
    <w:p w14:paraId="0194A5B7" w14:textId="77777777" w:rsidR="002F6C34" w:rsidRPr="00EA0334" w:rsidRDefault="002F6C34" w:rsidP="00042C61">
      <w:pPr>
        <w:pStyle w:val="Odstavec"/>
      </w:pPr>
    </w:p>
    <w:tbl>
      <w:tblPr>
        <w:tblStyle w:val="Mkatabulky"/>
        <w:tblW w:w="86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93"/>
        <w:gridCol w:w="6508"/>
      </w:tblGrid>
      <w:tr w:rsidR="007E3466" w:rsidRPr="00555F11" w14:paraId="62625145" w14:textId="77777777" w:rsidTr="00951E65">
        <w:tc>
          <w:tcPr>
            <w:tcW w:w="8601" w:type="dxa"/>
            <w:gridSpan w:val="2"/>
          </w:tcPr>
          <w:p w14:paraId="41EAA901" w14:textId="4A52CFD8" w:rsidR="007E3466" w:rsidRPr="00555F11" w:rsidRDefault="00AA1186" w:rsidP="006A21AC">
            <w:pPr>
              <w:pStyle w:val="Titulek"/>
              <w:ind w:left="494" w:hanging="494"/>
              <w:jc w:val="center"/>
            </w:pPr>
            <w:r w:rsidRPr="00AA1186">
              <w:rPr>
                <w:noProof/>
              </w:rPr>
              <w:drawing>
                <wp:inline distT="0" distB="0" distL="0" distR="0" wp14:anchorId="65FC66A9" wp14:editId="2D6DC9D5">
                  <wp:extent cx="5324543" cy="3600000"/>
                  <wp:effectExtent l="0" t="0" r="0" b="0"/>
                  <wp:docPr id="720201458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020145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454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3466" w:rsidRPr="00555F11" w14:paraId="0DBA7FC2" w14:textId="77777777" w:rsidTr="00951E65">
        <w:tc>
          <w:tcPr>
            <w:tcW w:w="2093" w:type="dxa"/>
          </w:tcPr>
          <w:p w14:paraId="70D4AFF6" w14:textId="77777777" w:rsidR="007E3466" w:rsidRDefault="007E3466" w:rsidP="006A21AC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508" w:type="dxa"/>
          </w:tcPr>
          <w:p w14:paraId="60AA04AF" w14:textId="7FE725FA" w:rsidR="007E3466" w:rsidRDefault="00000000" w:rsidP="006A21AC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38" w:name="_Toc167638745"/>
            <w:r w:rsidR="0045578B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7E3466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45578B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 w:rsidR="007E3466">
              <w:tab/>
            </w:r>
            <w:r w:rsidR="005C2A85">
              <w:t xml:space="preserve">Grafické rozhraní VST granulárního syntezátoru </w:t>
            </w:r>
            <w:r w:rsidR="005C2A85" w:rsidRPr="002E5EC2">
              <w:rPr>
                <w:i/>
                <w:iCs w:val="0"/>
              </w:rPr>
              <w:t>Ribs</w:t>
            </w:r>
            <w:bookmarkEnd w:id="38"/>
          </w:p>
          <w:p w14:paraId="2A6F5FCA" w14:textId="1ECD7328" w:rsidR="00C57037" w:rsidRPr="00C57037" w:rsidRDefault="00C57037" w:rsidP="00C57037"/>
        </w:tc>
      </w:tr>
    </w:tbl>
    <w:p w14:paraId="4F4FC2A2" w14:textId="3A017624" w:rsidR="007E3466" w:rsidRDefault="00E27E15" w:rsidP="00E27E15">
      <w:pPr>
        <w:pStyle w:val="Prvnodstavec"/>
      </w:pPr>
      <w:r>
        <w:t xml:space="preserve">Poměrně specifická je možnost </w:t>
      </w:r>
      <w:r w:rsidR="00173B8F">
        <w:t xml:space="preserve">nastavit globální délku zrna, a zároveň ovlivnit délku zrna </w:t>
      </w:r>
      <w:r w:rsidR="00FB6F6E">
        <w:t xml:space="preserve">při </w:t>
      </w:r>
      <w:r w:rsidR="00590126">
        <w:t xml:space="preserve">vyslání MIDI </w:t>
      </w:r>
      <w:r w:rsidR="00097B5E">
        <w:t>zprávy</w:t>
      </w:r>
      <w:r w:rsidR="00590126">
        <w:t xml:space="preserve"> o konkrétní notě. </w:t>
      </w:r>
      <w:r w:rsidR="00E85722">
        <w:t xml:space="preserve">K tomuto účelu slouží </w:t>
      </w:r>
      <w:r w:rsidR="001D0C42">
        <w:t>panel s vyobrazenou klaviaturou</w:t>
      </w:r>
      <w:r w:rsidR="00307555">
        <w:t xml:space="preserve">, na níž jsou délky not </w:t>
      </w:r>
      <w:r w:rsidR="002301F2">
        <w:t xml:space="preserve">vyjádřeny pomocí zlomku. </w:t>
      </w:r>
      <w:r w:rsidR="0037701D">
        <w:t>Tato hodnota je následně vynásobena globální délkou zrna</w:t>
      </w:r>
      <w:r w:rsidR="00577A9A">
        <w:t xml:space="preserve"> a aplikována.</w:t>
      </w:r>
    </w:p>
    <w:p w14:paraId="136E922B" w14:textId="02F403F9" w:rsidR="003D4875" w:rsidRPr="003D4875" w:rsidRDefault="002A2628" w:rsidP="0088581B">
      <w:pPr>
        <w:pStyle w:val="Odstavec"/>
      </w:pPr>
      <w:r>
        <w:t xml:space="preserve">Ribs umožňuje také vybrat konkrétní úsek v bufferu </w:t>
      </w:r>
      <w:r w:rsidR="0088581B">
        <w:t>jako zdroj vzorků pro získávání grainů.</w:t>
      </w:r>
      <w:r w:rsidR="00AF25A5">
        <w:t xml:space="preserve"> Provádí se označením takového úseku myší na displeji zobrazovaného tvaru vlny</w:t>
      </w:r>
      <w:r w:rsidR="00427D1F">
        <w:t>.</w:t>
      </w:r>
      <w:r w:rsidR="007D0129">
        <w:t xml:space="preserve"> Obecně lze říci, že jde o plug-in velmi všestranný</w:t>
      </w:r>
      <w:r w:rsidR="00927C3D">
        <w:t>, nevyžadující dlouhý čas pro pochopení jeho ovládacích prvků</w:t>
      </w:r>
      <w:r w:rsidR="007D0129">
        <w:t xml:space="preserve"> </w:t>
      </w:r>
      <w:r w:rsidR="00547E09">
        <w:t xml:space="preserve">a nabízející možnosti </w:t>
      </w:r>
      <w:r w:rsidR="0099005F">
        <w:t>pro provádění granulární syntézy</w:t>
      </w:r>
      <w:r w:rsidR="00FE7E92">
        <w:t xml:space="preserve"> s velkým prostorem pro kreativní práci </w:t>
      </w:r>
      <w:r w:rsidR="001F3117">
        <w:t>uživatele.</w:t>
      </w:r>
    </w:p>
    <w:p w14:paraId="423DEA1B" w14:textId="3C0A8032" w:rsidR="00512706" w:rsidRPr="00D713CC" w:rsidRDefault="009419E3" w:rsidP="00512706">
      <w:pPr>
        <w:pStyle w:val="Nadpis2"/>
      </w:pPr>
      <w:bookmarkStart w:id="39" w:name="_Toc167638703"/>
      <w:r>
        <w:t>Emergence</w:t>
      </w:r>
      <w:bookmarkEnd w:id="39"/>
    </w:p>
    <w:p w14:paraId="693C30E2" w14:textId="25281EF7" w:rsidR="00512706" w:rsidRDefault="00C34554" w:rsidP="002523DB">
      <w:pPr>
        <w:pStyle w:val="Prvnodstavec"/>
      </w:pPr>
      <w:r>
        <w:t xml:space="preserve">Tento VST plug-in vytvořený vývojářem Danielem Gergelym </w:t>
      </w:r>
      <w:r w:rsidR="00500502">
        <w:t>funguje jako prostý granulizér</w:t>
      </w:r>
      <w:r w:rsidR="00334A25">
        <w:t xml:space="preserve">, </w:t>
      </w:r>
      <w:r w:rsidR="003B20FB">
        <w:t>dává možnost vytvořit zrna a dále pracovat s jejich parametry</w:t>
      </w:r>
      <w:r w:rsidR="00E42306">
        <w:t xml:space="preserve"> </w:t>
      </w:r>
      <w:r w:rsidR="000B5635">
        <w:rPr>
          <w:color w:val="FF0000"/>
        </w:rPr>
        <w:fldChar w:fldCharType="begin"/>
      </w:r>
      <w:r w:rsidR="000B5635">
        <w:instrText xml:space="preserve"> REF _Ref152796294 \r \h </w:instrText>
      </w:r>
      <w:r w:rsidR="000B5635">
        <w:rPr>
          <w:color w:val="FF0000"/>
        </w:rPr>
      </w:r>
      <w:r w:rsidR="000B5635">
        <w:rPr>
          <w:color w:val="FF0000"/>
        </w:rPr>
        <w:fldChar w:fldCharType="separate"/>
      </w:r>
      <w:r w:rsidR="0045578B">
        <w:t>[26]</w:t>
      </w:r>
      <w:r w:rsidR="000B5635">
        <w:rPr>
          <w:color w:val="FF0000"/>
        </w:rPr>
        <w:fldChar w:fldCharType="end"/>
      </w:r>
      <w:r w:rsidR="003B20FB">
        <w:t xml:space="preserve">. </w:t>
      </w:r>
      <w:r w:rsidR="006F722D">
        <w:t xml:space="preserve">Načtení vstupního signálu probíhá podobně jako u zmíněného projektu </w:t>
      </w:r>
      <w:r w:rsidR="006F722D" w:rsidRPr="00A31CE0">
        <w:rPr>
          <w:i/>
          <w:iCs/>
        </w:rPr>
        <w:t>Ribs</w:t>
      </w:r>
      <w:r w:rsidR="006F722D">
        <w:t xml:space="preserve">, tedy </w:t>
      </w:r>
      <w:r w:rsidR="00CB6D09">
        <w:t xml:space="preserve">přehráním požadované zvukové stopy </w:t>
      </w:r>
      <w:r w:rsidR="00411563">
        <w:t>a jejím</w:t>
      </w:r>
      <w:r w:rsidR="003C750E">
        <w:t xml:space="preserve"> nahráním do bufferu.</w:t>
      </w:r>
      <w:r w:rsidR="00EE5A71">
        <w:t xml:space="preserve"> </w:t>
      </w:r>
      <w:r w:rsidR="00B3140F">
        <w:t>Lze vytvořit až 600 grainů naráz</w:t>
      </w:r>
      <w:r w:rsidR="00EE7103">
        <w:t xml:space="preserve"> a uspořádat je do čtyř proudů (streams).</w:t>
      </w:r>
    </w:p>
    <w:p w14:paraId="70C8EBFE" w14:textId="67126FA0" w:rsidR="007D62B5" w:rsidRDefault="001F1388" w:rsidP="007D62B5">
      <w:pPr>
        <w:pStyle w:val="Odstavec"/>
      </w:pPr>
      <w:r>
        <w:lastRenderedPageBreak/>
        <w:t>Co se týče ovladatelných parametrů syntézy, jedná se zejména o následující kategorie:</w:t>
      </w:r>
      <w:r w:rsidR="00310987">
        <w:t xml:space="preserve"> </w:t>
      </w:r>
      <w:r w:rsidR="00B71654">
        <w:t xml:space="preserve">globální nastavení výstupního signálu, </w:t>
      </w:r>
      <w:r w:rsidR="001554D0">
        <w:t xml:space="preserve">parametry jednotlivých proudů (streams), parametry LFO, </w:t>
      </w:r>
      <w:r w:rsidR="00A52377">
        <w:t>úroveň makra a parametry dvou nezávislých randomizérů.</w:t>
      </w:r>
    </w:p>
    <w:p w14:paraId="5F60A7C4" w14:textId="77777777" w:rsidR="00273D62" w:rsidRPr="001F1388" w:rsidRDefault="00273D62" w:rsidP="007D62B5">
      <w:pPr>
        <w:pStyle w:val="Odstavec"/>
      </w:pP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68"/>
        <w:gridCol w:w="6832"/>
      </w:tblGrid>
      <w:tr w:rsidR="002244C2" w:rsidRPr="00555F11" w14:paraId="0DA0D252" w14:textId="77777777" w:rsidTr="006A21AC">
        <w:tc>
          <w:tcPr>
            <w:tcW w:w="8500" w:type="dxa"/>
            <w:gridSpan w:val="2"/>
          </w:tcPr>
          <w:p w14:paraId="180EDF7F" w14:textId="386D115E" w:rsidR="002244C2" w:rsidRPr="00555F11" w:rsidRDefault="002244C2" w:rsidP="006A21AC">
            <w:pPr>
              <w:pStyle w:val="Titulek"/>
              <w:ind w:left="494" w:hanging="494"/>
              <w:jc w:val="center"/>
            </w:pPr>
            <w:r w:rsidRPr="002244C2">
              <w:rPr>
                <w:noProof/>
              </w:rPr>
              <w:drawing>
                <wp:inline distT="0" distB="0" distL="0" distR="0" wp14:anchorId="4B4018A4" wp14:editId="72B999B2">
                  <wp:extent cx="2810393" cy="3600000"/>
                  <wp:effectExtent l="0" t="0" r="0" b="0"/>
                  <wp:docPr id="2084351955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435195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039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44C2" w:rsidRPr="00555F11" w14:paraId="0A0901FF" w14:textId="77777777" w:rsidTr="003822D9">
        <w:tc>
          <w:tcPr>
            <w:tcW w:w="1668" w:type="dxa"/>
          </w:tcPr>
          <w:p w14:paraId="6DB15CB1" w14:textId="77777777" w:rsidR="002244C2" w:rsidRDefault="002244C2" w:rsidP="006A21AC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832" w:type="dxa"/>
          </w:tcPr>
          <w:p w14:paraId="15E6A1B6" w14:textId="11C7B283" w:rsidR="002244C2" w:rsidRDefault="00000000" w:rsidP="006A21AC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40" w:name="_Toc167638746"/>
            <w:r w:rsidR="0045578B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2244C2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45578B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r w:rsidR="002244C2">
              <w:tab/>
              <w:t xml:space="preserve">Grafické rozhraní VST granulárního syntezátoru </w:t>
            </w:r>
            <w:r w:rsidR="002244C2" w:rsidRPr="00063F0B">
              <w:rPr>
                <w:i/>
                <w:iCs w:val="0"/>
              </w:rPr>
              <w:t>Emergence</w:t>
            </w:r>
            <w:bookmarkEnd w:id="40"/>
          </w:p>
          <w:p w14:paraId="483DE863" w14:textId="155A64AD" w:rsidR="00273D62" w:rsidRPr="00273D62" w:rsidRDefault="00273D62" w:rsidP="00273D62"/>
        </w:tc>
      </w:tr>
    </w:tbl>
    <w:p w14:paraId="1789AF18" w14:textId="4C668147" w:rsidR="002244C2" w:rsidRDefault="00E022F4" w:rsidP="007D62B5">
      <w:pPr>
        <w:pStyle w:val="Prvnodstavec"/>
      </w:pPr>
      <w:r>
        <w:t xml:space="preserve">Způsob vytváření grainů je velmi </w:t>
      </w:r>
      <w:r w:rsidR="0058547C">
        <w:t>pěkně</w:t>
      </w:r>
      <w:r>
        <w:t xml:space="preserve"> graficky znázorněn</w:t>
      </w:r>
      <w:r w:rsidR="00E772A3">
        <w:t xml:space="preserve"> na displeji zobrazujícím tvar vlny</w:t>
      </w:r>
      <w:r w:rsidR="007D7F06">
        <w:t xml:space="preserve">. </w:t>
      </w:r>
      <w:r w:rsidR="005A54CB">
        <w:t xml:space="preserve">Zde je možno zobrazit ukazatel pozice v bufferu pro každý proud </w:t>
      </w:r>
      <w:r w:rsidR="006A2375">
        <w:t>i pro původní signál</w:t>
      </w:r>
      <w:r w:rsidR="006F1EBF">
        <w:t xml:space="preserve"> zvlášť. </w:t>
      </w:r>
      <w:r w:rsidR="00667108">
        <w:t xml:space="preserve">Na základě zadaných parametrů granulární syntézy </w:t>
      </w:r>
      <w:r w:rsidR="000C3793">
        <w:t xml:space="preserve">poté </w:t>
      </w:r>
      <w:r w:rsidR="00566504">
        <w:t xml:space="preserve">vznikají zrna, jež </w:t>
      </w:r>
      <w:r w:rsidR="0028015D">
        <w:t xml:space="preserve">jsou vyznačena </w:t>
      </w:r>
      <w:r w:rsidR="004954D0">
        <w:t>opět v časovém průběhu signálu, zároveň je tak</w:t>
      </w:r>
      <w:r w:rsidR="009948C0">
        <w:t>é</w:t>
      </w:r>
      <w:r w:rsidR="004954D0">
        <w:t xml:space="preserve"> vidět jejich umístění v panoramatu – </w:t>
      </w:r>
      <w:r w:rsidR="0025420E">
        <w:t>v horní části pozorujeme levý kanál, ve spodní části kanál pravý.</w:t>
      </w:r>
      <w:r w:rsidR="00524C71">
        <w:t xml:space="preserve"> Parametry, jimiž můžeme ovlivňovat </w:t>
      </w:r>
      <w:r w:rsidR="00923C3C">
        <w:t>jednotlivé proudy</w:t>
      </w:r>
      <w:r w:rsidR="00466F60">
        <w:t>,</w:t>
      </w:r>
      <w:r w:rsidR="00923C3C">
        <w:t xml:space="preserve"> </w:t>
      </w:r>
      <w:r w:rsidR="001B7A0E">
        <w:t xml:space="preserve">jsou tyto: </w:t>
      </w:r>
      <w:r w:rsidR="00067C6C" w:rsidRPr="00067DE6">
        <w:rPr>
          <w:i/>
          <w:iCs/>
        </w:rPr>
        <w:t>Increment</w:t>
      </w:r>
      <w:r w:rsidR="00067C6C">
        <w:t xml:space="preserve"> </w:t>
      </w:r>
      <w:r w:rsidR="00AE20D3">
        <w:t>ovlivňuje rychlost procházení bufferu</w:t>
      </w:r>
      <w:r w:rsidR="00944034">
        <w:t xml:space="preserve"> pro získávání grainů, </w:t>
      </w:r>
      <w:r w:rsidR="00FD3A42" w:rsidRPr="00677AB2">
        <w:rPr>
          <w:i/>
          <w:iCs/>
        </w:rPr>
        <w:t>Time</w:t>
      </w:r>
      <w:r w:rsidR="00FD3A42">
        <w:t xml:space="preserve"> slouží k určení periody, </w:t>
      </w:r>
      <w:r w:rsidR="0012168E">
        <w:t>po které budou generová</w:t>
      </w:r>
      <w:r w:rsidR="00121A03">
        <w:t>n nový grain.</w:t>
      </w:r>
      <w:r w:rsidR="00F47E48">
        <w:t xml:space="preserve"> </w:t>
      </w:r>
      <w:r w:rsidR="00FD7DBD" w:rsidRPr="00C22C8A">
        <w:rPr>
          <w:i/>
          <w:iCs/>
        </w:rPr>
        <w:t>Pitch</w:t>
      </w:r>
      <w:r w:rsidR="00FD7DBD">
        <w:t xml:space="preserve"> určuje výšku</w:t>
      </w:r>
      <w:r w:rsidR="00F675CF">
        <w:t xml:space="preserve"> </w:t>
      </w:r>
      <w:r w:rsidR="00A33FA3">
        <w:t>přehrávaného tónu</w:t>
      </w:r>
      <w:r w:rsidR="00456DB0">
        <w:t xml:space="preserve"> v</w:t>
      </w:r>
      <w:r w:rsidR="00DA5214">
        <w:t> </w:t>
      </w:r>
      <w:r w:rsidR="00456DB0">
        <w:t>půltónech</w:t>
      </w:r>
      <w:r w:rsidR="00EF7408">
        <w:t xml:space="preserve"> – ke stejnému účelu se dá použít i </w:t>
      </w:r>
      <w:r w:rsidR="000C3416">
        <w:t xml:space="preserve">znázornění klaviatury </w:t>
      </w:r>
      <w:r w:rsidR="009C2B6D">
        <w:t>vedle.</w:t>
      </w:r>
      <w:r w:rsidR="00854688">
        <w:t xml:space="preserve"> Další parametr </w:t>
      </w:r>
      <w:r w:rsidR="00854688" w:rsidRPr="00AA267B">
        <w:rPr>
          <w:i/>
          <w:iCs/>
        </w:rPr>
        <w:t>Reverse</w:t>
      </w:r>
      <w:r w:rsidR="00854688">
        <w:t xml:space="preserve"> </w:t>
      </w:r>
      <w:r w:rsidR="001125B1">
        <w:t>určuje pravděpodobnost</w:t>
      </w:r>
      <w:r w:rsidR="0082551F">
        <w:t xml:space="preserve">, že </w:t>
      </w:r>
      <w:r w:rsidR="00B04F07">
        <w:t xml:space="preserve">budou vzorky </w:t>
      </w:r>
      <w:r w:rsidR="00CC4732">
        <w:t xml:space="preserve">z bufferu čteny </w:t>
      </w:r>
      <w:r w:rsidR="00E658F3">
        <w:t>pozpátku</w:t>
      </w:r>
      <w:r w:rsidR="00C14CCB">
        <w:t xml:space="preserve">, </w:t>
      </w:r>
      <w:r w:rsidR="00C14CCB" w:rsidRPr="00EC614E">
        <w:rPr>
          <w:i/>
          <w:iCs/>
        </w:rPr>
        <w:t>Length</w:t>
      </w:r>
      <w:r w:rsidR="00C14CCB">
        <w:t xml:space="preserve"> upravuje délku granulí</w:t>
      </w:r>
      <w:r w:rsidR="00532B7E">
        <w:t xml:space="preserve">, </w:t>
      </w:r>
      <w:r w:rsidR="00532B7E" w:rsidRPr="00EC614E">
        <w:rPr>
          <w:i/>
          <w:iCs/>
        </w:rPr>
        <w:t>Balance</w:t>
      </w:r>
      <w:r w:rsidR="00532B7E">
        <w:t xml:space="preserve"> </w:t>
      </w:r>
      <w:r w:rsidR="00400245">
        <w:t xml:space="preserve">a </w:t>
      </w:r>
      <w:r w:rsidR="00400245" w:rsidRPr="00EC614E">
        <w:rPr>
          <w:i/>
          <w:iCs/>
        </w:rPr>
        <w:t>Pan</w:t>
      </w:r>
      <w:r w:rsidR="00400245">
        <w:t xml:space="preserve"> určují zdrojový a cílový kanál</w:t>
      </w:r>
      <w:r w:rsidR="007A2C57">
        <w:t xml:space="preserve">, ze kterého budou vzorky </w:t>
      </w:r>
      <w:r w:rsidR="0008484A">
        <w:t>získávány</w:t>
      </w:r>
      <w:r w:rsidR="00CE6A0B">
        <w:t xml:space="preserve"> a do kterého budou </w:t>
      </w:r>
      <w:r w:rsidR="009F1AEC">
        <w:t>zapisovány</w:t>
      </w:r>
      <w:r w:rsidR="0078602C">
        <w:t xml:space="preserve"> (0,0 = levý kanál, 1,0 = pravý kanál)</w:t>
      </w:r>
      <w:r w:rsidR="009F1AEC">
        <w:t>.</w:t>
      </w:r>
      <w:r w:rsidR="00FE3D4F">
        <w:t xml:space="preserve"> </w:t>
      </w:r>
      <w:r w:rsidR="00FE3D4F" w:rsidRPr="000E4E0D">
        <w:rPr>
          <w:i/>
          <w:iCs/>
        </w:rPr>
        <w:t>Volume</w:t>
      </w:r>
      <w:r w:rsidR="00FE3D4F">
        <w:t xml:space="preserve"> určuje zesílení proudu.</w:t>
      </w:r>
    </w:p>
    <w:p w14:paraId="22573491" w14:textId="7A8F00F3" w:rsidR="00714F25" w:rsidRPr="00714F25" w:rsidRDefault="00D531CD" w:rsidP="005F3BD7">
      <w:pPr>
        <w:pStyle w:val="Odstavec"/>
      </w:pPr>
      <w:r>
        <w:t xml:space="preserve">Nastavení LFO je poměrně prosté: </w:t>
      </w:r>
      <w:r w:rsidRPr="00890F6F">
        <w:rPr>
          <w:i/>
          <w:iCs w:val="0"/>
        </w:rPr>
        <w:t>Frequency</w:t>
      </w:r>
      <w:r>
        <w:t xml:space="preserve"> upravuje frekvenci oscilátoru, </w:t>
      </w:r>
      <w:r w:rsidRPr="00890F6F">
        <w:rPr>
          <w:i/>
          <w:iCs w:val="0"/>
        </w:rPr>
        <w:t>Shape</w:t>
      </w:r>
      <w:r>
        <w:t xml:space="preserve"> určuje </w:t>
      </w:r>
      <w:r w:rsidR="005F3BD7">
        <w:t xml:space="preserve">časový průběh oscilace (0,0 </w:t>
      </w:r>
      <w:r w:rsidR="00AC7C98">
        <w:t>=</w:t>
      </w:r>
      <w:r w:rsidR="005F3BD7">
        <w:t xml:space="preserve"> harmonická vlna, 1,0 </w:t>
      </w:r>
      <w:r w:rsidR="00AC7C98">
        <w:t>=</w:t>
      </w:r>
      <w:r w:rsidR="005F3BD7">
        <w:t xml:space="preserve"> </w:t>
      </w:r>
      <w:r w:rsidR="00AE7CEE">
        <w:t>šum)</w:t>
      </w:r>
      <w:r w:rsidR="008D5E8B">
        <w:t xml:space="preserve">. </w:t>
      </w:r>
      <w:r w:rsidR="00CB55CC">
        <w:t xml:space="preserve">LFO lze aplikovat </w:t>
      </w:r>
      <w:r w:rsidR="00240EC7">
        <w:t xml:space="preserve">na </w:t>
      </w:r>
      <w:r w:rsidR="00240EC7">
        <w:lastRenderedPageBreak/>
        <w:t>v</w:t>
      </w:r>
      <w:r w:rsidR="00045126">
        <w:t>eškeré</w:t>
      </w:r>
      <w:r w:rsidR="00240EC7">
        <w:t xml:space="preserve"> parametry včetně oscilátoru samotného.</w:t>
      </w:r>
      <w:r w:rsidR="00B06084">
        <w:t xml:space="preserve"> </w:t>
      </w:r>
      <w:r w:rsidR="00B06084" w:rsidRPr="00C75DF1">
        <w:rPr>
          <w:i/>
          <w:iCs w:val="0"/>
        </w:rPr>
        <w:t>Macro</w:t>
      </w:r>
      <w:r w:rsidR="00B06084">
        <w:t xml:space="preserve"> slouží k</w:t>
      </w:r>
      <w:r w:rsidR="00317E23">
        <w:t> seskupení více ovladačů pod jeden prvek a ovlivnění několika parametrů najednou.</w:t>
      </w:r>
      <w:r w:rsidR="00A02224">
        <w:t xml:space="preserve"> Funkce randomizéru</w:t>
      </w:r>
      <w:r w:rsidR="004C5110">
        <w:t xml:space="preserve"> spočívá v náhodné změně podřízeného parametru</w:t>
      </w:r>
      <w:r w:rsidR="008A3552">
        <w:t xml:space="preserve"> s nastavitelnou frekvencí změn a pravděpodobnosti jejich nastání.</w:t>
      </w:r>
    </w:p>
    <w:p w14:paraId="452C4649" w14:textId="58D6A68A" w:rsidR="00656E6F" w:rsidRPr="00D713CC" w:rsidRDefault="009419E3" w:rsidP="00656E6F">
      <w:pPr>
        <w:pStyle w:val="Nadpis2"/>
      </w:pPr>
      <w:bookmarkStart w:id="41" w:name="_Toc167638704"/>
      <w:r>
        <w:t>Grain Strain</w:t>
      </w:r>
      <w:bookmarkEnd w:id="41"/>
    </w:p>
    <w:p w14:paraId="3D4C799D" w14:textId="67438B3A" w:rsidR="007C1508" w:rsidRDefault="00180408" w:rsidP="00F311C8">
      <w:pPr>
        <w:pStyle w:val="Prvnodstavec"/>
      </w:pPr>
      <w:r w:rsidRPr="007A573B">
        <w:rPr>
          <w:i/>
          <w:iCs/>
        </w:rPr>
        <w:t>Grain Strain</w:t>
      </w:r>
      <w:r>
        <w:t xml:space="preserve"> </w:t>
      </w:r>
      <w:r w:rsidR="00953020">
        <w:t xml:space="preserve">je granulární VST syntezátor </w:t>
      </w:r>
      <w:r w:rsidR="00FE397C">
        <w:t xml:space="preserve">vyvinutý </w:t>
      </w:r>
      <w:r w:rsidR="00D535EE">
        <w:t xml:space="preserve">mezi lety 2021–2022 Björnem Arltem </w:t>
      </w:r>
      <w:r w:rsidR="007A07DC" w:rsidRPr="007A07DC">
        <w:rPr>
          <w:color w:val="auto"/>
        </w:rPr>
        <w:fldChar w:fldCharType="begin"/>
      </w:r>
      <w:r w:rsidR="007A07DC" w:rsidRPr="007A07DC">
        <w:rPr>
          <w:color w:val="auto"/>
        </w:rPr>
        <w:instrText xml:space="preserve"> REF _Ref153233064 \r \h </w:instrText>
      </w:r>
      <w:r w:rsidR="007A07DC">
        <w:rPr>
          <w:color w:val="auto"/>
        </w:rPr>
        <w:instrText xml:space="preserve"> \* MERGEFORMAT </w:instrText>
      </w:r>
      <w:r w:rsidR="007A07DC" w:rsidRPr="007A07DC">
        <w:rPr>
          <w:color w:val="auto"/>
        </w:rPr>
      </w:r>
      <w:r w:rsidR="007A07DC" w:rsidRPr="007A07DC">
        <w:rPr>
          <w:color w:val="auto"/>
        </w:rPr>
        <w:fldChar w:fldCharType="separate"/>
      </w:r>
      <w:r w:rsidR="0045578B">
        <w:rPr>
          <w:color w:val="auto"/>
        </w:rPr>
        <w:t>[27]</w:t>
      </w:r>
      <w:r w:rsidR="007A07DC" w:rsidRPr="007A07DC">
        <w:rPr>
          <w:color w:val="auto"/>
        </w:rPr>
        <w:fldChar w:fldCharType="end"/>
      </w:r>
      <w:r w:rsidR="00B601BB">
        <w:t>.</w:t>
      </w:r>
      <w:r w:rsidR="00051DC8">
        <w:t xml:space="preserve"> </w:t>
      </w:r>
      <w:r w:rsidR="00CB0B86">
        <w:t>Umožňuje fungování ve dvou módech: granulizér a granulární syntezátor</w:t>
      </w:r>
      <w:r w:rsidR="00E1340A">
        <w:t xml:space="preserve"> ovladatelný pomocí MIDI klaviatury.</w:t>
      </w:r>
      <w:r w:rsidR="00281E0C">
        <w:t xml:space="preserve"> </w:t>
      </w:r>
      <w:r w:rsidR="004C4ABA">
        <w:t xml:space="preserve">Grafické uživatelské rozhraní je poměrně jednoduché a intuitivní, </w:t>
      </w:r>
      <w:r w:rsidR="00321510">
        <w:t xml:space="preserve">k ovládání plug-inu je navíc dostupný i manuál </w:t>
      </w:r>
      <w:r w:rsidR="002A7160">
        <w:rPr>
          <w:color w:val="FF0000"/>
        </w:rPr>
        <w:fldChar w:fldCharType="begin"/>
      </w:r>
      <w:r w:rsidR="002A7160">
        <w:instrText xml:space="preserve"> REF _Ref153233191 \r \h </w:instrText>
      </w:r>
      <w:r w:rsidR="002A7160">
        <w:rPr>
          <w:color w:val="FF0000"/>
        </w:rPr>
      </w:r>
      <w:r w:rsidR="002A7160">
        <w:rPr>
          <w:color w:val="FF0000"/>
        </w:rPr>
        <w:fldChar w:fldCharType="separate"/>
      </w:r>
      <w:r w:rsidR="0045578B">
        <w:t>[28]</w:t>
      </w:r>
      <w:r w:rsidR="002A7160">
        <w:rPr>
          <w:color w:val="FF0000"/>
        </w:rPr>
        <w:fldChar w:fldCharType="end"/>
      </w:r>
      <w:r w:rsidR="00321510">
        <w:t>.</w:t>
      </w:r>
      <w:r w:rsidR="00FC2A12">
        <w:t xml:space="preserve"> </w:t>
      </w:r>
      <w:r w:rsidR="007F59B1" w:rsidRPr="008E72D4">
        <w:rPr>
          <w:i/>
          <w:iCs/>
        </w:rPr>
        <w:t>Grain Strain</w:t>
      </w:r>
      <w:r w:rsidR="00ED3D09">
        <w:t xml:space="preserve"> provádí okamžitou granulární syntézu na zvukové stopě, které je přiřazen</w:t>
      </w:r>
      <w:r w:rsidR="006A32FD">
        <w:t>,</w:t>
      </w:r>
      <w:r w:rsidR="003E3182">
        <w:t xml:space="preserve"> </w:t>
      </w:r>
      <w:r w:rsidR="001E7AD5">
        <w:t xml:space="preserve">nedisponuje možností </w:t>
      </w:r>
      <w:r w:rsidR="00C35274">
        <w:t>načíst do bufferu zvukový signál a opakovaně k němu přistupovat.</w:t>
      </w:r>
    </w:p>
    <w:p w14:paraId="2D1E5F89" w14:textId="341C5097" w:rsidR="009E7A4C" w:rsidRDefault="007F59B1" w:rsidP="007C1508">
      <w:pPr>
        <w:pStyle w:val="Odstavec"/>
      </w:pPr>
      <w:r>
        <w:t>Ovládací prvky</w:t>
      </w:r>
      <w:r w:rsidR="007771AF">
        <w:t xml:space="preserve"> syntezátoru </w:t>
      </w:r>
      <w:r w:rsidR="002F7A11">
        <w:t xml:space="preserve">jsou rozděleny do čtyř částí: </w:t>
      </w:r>
      <w:r w:rsidR="004004C2">
        <w:t xml:space="preserve">obecná sekce, </w:t>
      </w:r>
      <w:r w:rsidR="008264C2">
        <w:t xml:space="preserve">ve které lze nastavit </w:t>
      </w:r>
      <w:r w:rsidR="00244CEC">
        <w:t>zesílení a poměr</w:t>
      </w:r>
      <w:r w:rsidR="000E33F7">
        <w:t xml:space="preserve"> původního/zkresleného signálu</w:t>
      </w:r>
      <w:r w:rsidR="00F0048B">
        <w:t>,</w:t>
      </w:r>
      <w:r w:rsidR="00A74FE4">
        <w:t xml:space="preserve"> sekce</w:t>
      </w:r>
      <w:r w:rsidR="00F0048B">
        <w:t xml:space="preserve"> nastavení zrna, kde lze najít přepínač režimů</w:t>
      </w:r>
      <w:r w:rsidR="009C10CD">
        <w:t xml:space="preserve"> pro určení výšky tónu ze čtyř možností – </w:t>
      </w:r>
      <w:r w:rsidR="00493547">
        <w:t>vstup MIDI,</w:t>
      </w:r>
      <w:r w:rsidR="004A005C">
        <w:t xml:space="preserve"> frekvence v rozsahu 1</w:t>
      </w:r>
      <w:r w:rsidR="002F08D5">
        <w:t>6</w:t>
      </w:r>
      <w:r w:rsidR="004A005C">
        <w:t xml:space="preserve">–5000 Hz, </w:t>
      </w:r>
      <w:r w:rsidR="00A064FF">
        <w:t xml:space="preserve">synchronizace s tempem </w:t>
      </w:r>
      <w:r w:rsidR="002A136A">
        <w:t>projektu v</w:t>
      </w:r>
      <w:r w:rsidR="004A005C">
        <w:t> </w:t>
      </w:r>
      <w:r w:rsidR="002A136A">
        <w:t>DAW</w:t>
      </w:r>
      <w:r w:rsidR="004A005C">
        <w:t xml:space="preserve"> a </w:t>
      </w:r>
      <w:r w:rsidR="009117B7">
        <w:t>délka zrn v</w:t>
      </w:r>
      <w:r w:rsidR="00FD2841">
        <w:t> rozsahu 0,2–2000</w:t>
      </w:r>
      <w:r w:rsidR="009117B7">
        <w:t> milisekund.</w:t>
      </w:r>
      <w:r w:rsidR="00A4632F">
        <w:t xml:space="preserve"> Pro poslední tři jmenované parametry </w:t>
      </w:r>
      <w:r w:rsidR="00B21FE8">
        <w:t xml:space="preserve">se v této sekci nachází posuvník pro </w:t>
      </w:r>
      <w:r w:rsidR="00A50B5E">
        <w:t xml:space="preserve">určení </w:t>
      </w:r>
      <w:r w:rsidR="00C11488">
        <w:t xml:space="preserve">jejich hodnoty. </w:t>
      </w:r>
      <w:r w:rsidR="00D90D4F">
        <w:t xml:space="preserve">Dále je zde možné nastavit překrytí jednotlivých zrn a </w:t>
      </w:r>
      <w:r w:rsidR="00895742">
        <w:t>aplikovanou obálku.</w:t>
      </w:r>
    </w:p>
    <w:p w14:paraId="1E9C2D6E" w14:textId="1B51546A" w:rsidR="00F96216" w:rsidRDefault="0072627D" w:rsidP="009E7A4C">
      <w:pPr>
        <w:pStyle w:val="Odstavec"/>
      </w:pPr>
      <w:r>
        <w:t xml:space="preserve">Následující oddíl se zabývá </w:t>
      </w:r>
      <w:r w:rsidR="00B60073">
        <w:t xml:space="preserve">parametry rámce, ze kterého jsou generována zrna. </w:t>
      </w:r>
      <w:r w:rsidR="00FD2841">
        <w:t xml:space="preserve">Mezi ně patří </w:t>
      </w:r>
      <w:r w:rsidR="00CE57E0">
        <w:t xml:space="preserve">zapojení </w:t>
      </w:r>
      <w:r w:rsidR="000252D7">
        <w:t>synchronizace</w:t>
      </w:r>
      <w:r w:rsidR="00EF46F1">
        <w:t xml:space="preserve"> s tempem projektu</w:t>
      </w:r>
      <w:r w:rsidR="005B63C3">
        <w:t xml:space="preserve">, jež má přímý vliv </w:t>
      </w:r>
      <w:r w:rsidR="00EF46F1">
        <w:t>na délku rámce</w:t>
      </w:r>
      <w:r w:rsidR="00ED165F">
        <w:t>;</w:t>
      </w:r>
      <w:r w:rsidR="002025A1">
        <w:t xml:space="preserve"> b</w:t>
      </w:r>
      <w:r w:rsidR="002E5B9F">
        <w:t xml:space="preserve">ez jejího synchronizování </w:t>
      </w:r>
      <w:r w:rsidR="00B54487">
        <w:t>může</w:t>
      </w:r>
      <w:r w:rsidR="00A70540">
        <w:t xml:space="preserve"> tato</w:t>
      </w:r>
      <w:r w:rsidR="00B54487">
        <w:t xml:space="preserve"> délka nabývat hodnot mezi 0,2–5000 milisekundami</w:t>
      </w:r>
      <w:r w:rsidR="002025A1">
        <w:t>.</w:t>
      </w:r>
      <w:r w:rsidR="002D26DF">
        <w:t xml:space="preserve"> </w:t>
      </w:r>
      <w:r w:rsidR="00E41CFE">
        <w:t xml:space="preserve">Ovládání délky v obou případech opět zajišťuje posuvník. </w:t>
      </w:r>
      <w:r w:rsidR="003E5CF4">
        <w:t>Na r</w:t>
      </w:r>
      <w:r w:rsidR="006403A5">
        <w:t xml:space="preserve">ámce, podobně jako </w:t>
      </w:r>
      <w:r w:rsidR="003E5CF4">
        <w:t xml:space="preserve">na </w:t>
      </w:r>
      <w:r w:rsidR="006403A5">
        <w:t xml:space="preserve">zrna, lze </w:t>
      </w:r>
      <w:r w:rsidR="00FB7E4C">
        <w:t>aplikovat obálku i nastavit překrytí.</w:t>
      </w:r>
    </w:p>
    <w:p w14:paraId="5BB4542D" w14:textId="1CD1D9BA" w:rsidR="000F4712" w:rsidRDefault="000F4712" w:rsidP="009E7A4C">
      <w:pPr>
        <w:pStyle w:val="Odstavec"/>
      </w:pPr>
      <w:r>
        <w:t xml:space="preserve">Poslední sekce </w:t>
      </w:r>
      <w:r w:rsidR="00A516AA">
        <w:t xml:space="preserve">nabízí možnosti pro režim ovládání výšky tónu </w:t>
      </w:r>
      <w:r w:rsidR="00584CE6">
        <w:t xml:space="preserve">pomocí MIDI zpráv. </w:t>
      </w:r>
      <w:r w:rsidR="00CD5A81">
        <w:t xml:space="preserve">Nastavit zde lze až osmihlasou polyfonii a aplikovat </w:t>
      </w:r>
      <w:r w:rsidR="002678EF">
        <w:t xml:space="preserve">ADSR obálku </w:t>
      </w:r>
      <w:r w:rsidR="00F54B29">
        <w:t>pro výstupní signál granulárního syntezátoru.</w:t>
      </w:r>
    </w:p>
    <w:p w14:paraId="1BC80509" w14:textId="77777777" w:rsidR="00532A79" w:rsidRDefault="00532A79" w:rsidP="009E7A4C">
      <w:pPr>
        <w:pStyle w:val="Odstavec"/>
      </w:pP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09"/>
        <w:gridCol w:w="6691"/>
      </w:tblGrid>
      <w:tr w:rsidR="003E1887" w:rsidRPr="00555F11" w14:paraId="2026B061" w14:textId="77777777" w:rsidTr="006A21AC">
        <w:tc>
          <w:tcPr>
            <w:tcW w:w="8500" w:type="dxa"/>
            <w:gridSpan w:val="2"/>
          </w:tcPr>
          <w:p w14:paraId="796E8664" w14:textId="6FDCCC65" w:rsidR="003E1887" w:rsidRPr="00555F11" w:rsidRDefault="003E1887" w:rsidP="006A21AC">
            <w:pPr>
              <w:pStyle w:val="Titulek"/>
              <w:ind w:left="494" w:hanging="494"/>
              <w:jc w:val="center"/>
            </w:pPr>
            <w:r w:rsidRPr="003E1887">
              <w:rPr>
                <w:noProof/>
              </w:rPr>
              <w:drawing>
                <wp:inline distT="0" distB="0" distL="0" distR="0" wp14:anchorId="049A280B" wp14:editId="2398FC26">
                  <wp:extent cx="3996000" cy="1747279"/>
                  <wp:effectExtent l="0" t="0" r="0" b="0"/>
                  <wp:docPr id="170658797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658797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6000" cy="1747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1887" w:rsidRPr="00555F11" w14:paraId="09C7A9F7" w14:textId="77777777" w:rsidTr="00A466D0">
        <w:tc>
          <w:tcPr>
            <w:tcW w:w="1809" w:type="dxa"/>
          </w:tcPr>
          <w:p w14:paraId="07492B12" w14:textId="77777777" w:rsidR="003E1887" w:rsidRDefault="003E1887" w:rsidP="006A21AC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691" w:type="dxa"/>
          </w:tcPr>
          <w:p w14:paraId="1D05FD00" w14:textId="329C4B41" w:rsidR="003E1887" w:rsidRPr="00555F11" w:rsidRDefault="00000000" w:rsidP="006A21AC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42" w:name="_Toc167638747"/>
            <w:r w:rsidR="0045578B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3E1887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45578B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3E1887">
              <w:tab/>
              <w:t xml:space="preserve">Grafické rozhraní VST granulárního syntezátoru </w:t>
            </w:r>
            <w:r w:rsidR="003E1887" w:rsidRPr="005A04DC">
              <w:rPr>
                <w:i/>
                <w:iCs w:val="0"/>
              </w:rPr>
              <w:t>Grain Strain</w:t>
            </w:r>
            <w:bookmarkEnd w:id="42"/>
          </w:p>
        </w:tc>
      </w:tr>
    </w:tbl>
    <w:p w14:paraId="3C3A69E5" w14:textId="35F0826F" w:rsidR="00656E6F" w:rsidRPr="00D713CC" w:rsidRDefault="00DE3B61" w:rsidP="00656E6F">
      <w:pPr>
        <w:pStyle w:val="Nadpis2"/>
      </w:pPr>
      <w:bookmarkStart w:id="43" w:name="_Toc167638705"/>
      <w:r>
        <w:lastRenderedPageBreak/>
        <w:t>Granu</w:t>
      </w:r>
      <w:r w:rsidR="00673AD1">
        <w:t>L</w:t>
      </w:r>
      <w:r>
        <w:t>ab</w:t>
      </w:r>
      <w:bookmarkEnd w:id="43"/>
    </w:p>
    <w:p w14:paraId="31E339C2" w14:textId="4FED3BA0" w:rsidR="00F120F3" w:rsidRDefault="00121F49" w:rsidP="00F94641">
      <w:pPr>
        <w:pStyle w:val="Prvnodstavec"/>
      </w:pPr>
      <w:r>
        <w:t xml:space="preserve">Toto řešení </w:t>
      </w:r>
      <w:r w:rsidR="00B70073">
        <w:t xml:space="preserve">bylo vyvinuto </w:t>
      </w:r>
      <w:r w:rsidR="00577CD1">
        <w:t xml:space="preserve">vývojářskou společností </w:t>
      </w:r>
      <w:r w:rsidR="00577CD1" w:rsidRPr="00711327">
        <w:rPr>
          <w:i/>
          <w:iCs/>
        </w:rPr>
        <w:t>Ostinato</w:t>
      </w:r>
      <w:r w:rsidR="006D3D3B">
        <w:t xml:space="preserve"> </w:t>
      </w:r>
      <w:r w:rsidR="0035195E">
        <w:rPr>
          <w:color w:val="FF0000"/>
        </w:rPr>
        <w:fldChar w:fldCharType="begin"/>
      </w:r>
      <w:r w:rsidR="0035195E">
        <w:instrText xml:space="preserve"> REF _Ref153233689 \r \h </w:instrText>
      </w:r>
      <w:r w:rsidR="0035195E">
        <w:rPr>
          <w:color w:val="FF0000"/>
        </w:rPr>
      </w:r>
      <w:r w:rsidR="0035195E">
        <w:rPr>
          <w:color w:val="FF0000"/>
        </w:rPr>
        <w:fldChar w:fldCharType="separate"/>
      </w:r>
      <w:r w:rsidR="0045578B">
        <w:t>[29]</w:t>
      </w:r>
      <w:r w:rsidR="0035195E">
        <w:rPr>
          <w:color w:val="FF0000"/>
        </w:rPr>
        <w:fldChar w:fldCharType="end"/>
      </w:r>
      <w:r w:rsidR="00A66C80" w:rsidRPr="00A66C80">
        <w:rPr>
          <w:color w:val="auto"/>
        </w:rPr>
        <w:fldChar w:fldCharType="begin"/>
      </w:r>
      <w:r w:rsidR="00A66C80" w:rsidRPr="00A66C80">
        <w:rPr>
          <w:color w:val="auto"/>
        </w:rPr>
        <w:instrText xml:space="preserve"> REF _Ref153234035 \r \h </w:instrText>
      </w:r>
      <w:r w:rsidR="00A66C80">
        <w:rPr>
          <w:color w:val="auto"/>
        </w:rPr>
        <w:instrText xml:space="preserve"> \* MERGEFORMAT </w:instrText>
      </w:r>
      <w:r w:rsidR="00A66C80" w:rsidRPr="00A66C80">
        <w:rPr>
          <w:color w:val="auto"/>
        </w:rPr>
      </w:r>
      <w:r w:rsidR="00A66C80" w:rsidRPr="00A66C80">
        <w:rPr>
          <w:color w:val="auto"/>
        </w:rPr>
        <w:fldChar w:fldCharType="separate"/>
      </w:r>
      <w:r w:rsidR="0045578B">
        <w:rPr>
          <w:color w:val="auto"/>
        </w:rPr>
        <w:t>[30]</w:t>
      </w:r>
      <w:r w:rsidR="00A66C80" w:rsidRPr="00A66C80">
        <w:rPr>
          <w:color w:val="auto"/>
        </w:rPr>
        <w:fldChar w:fldCharType="end"/>
      </w:r>
      <w:r w:rsidR="00D21BBE">
        <w:t xml:space="preserve">. Nabízí </w:t>
      </w:r>
      <w:r w:rsidR="009A0D83">
        <w:t>možnost</w:t>
      </w:r>
      <w:r w:rsidR="00826294">
        <w:t xml:space="preserve"> nahrát </w:t>
      </w:r>
      <w:r w:rsidR="003831BD">
        <w:t>zvukový soubor ve formátu .wav nebo .aiff</w:t>
      </w:r>
      <w:r w:rsidR="00CF6C34">
        <w:t xml:space="preserve"> jako vstupní signál</w:t>
      </w:r>
      <w:r w:rsidR="005A0517">
        <w:t xml:space="preserve"> a dále pracovat</w:t>
      </w:r>
      <w:r w:rsidR="00672EB6">
        <w:t xml:space="preserve"> s parametry </w:t>
      </w:r>
      <w:r w:rsidR="00F65FC1">
        <w:t>prováděné granulární syntézy.</w:t>
      </w:r>
      <w:r w:rsidR="00CC744E">
        <w:t xml:space="preserve"> </w:t>
      </w:r>
      <w:r w:rsidR="005D4E23">
        <w:t xml:space="preserve">Plug-in je segmentován do pěti skupin </w:t>
      </w:r>
      <w:r w:rsidR="00CB09B6">
        <w:t xml:space="preserve">– ovládacích bloků. </w:t>
      </w:r>
      <w:r w:rsidR="00E34FAE">
        <w:t xml:space="preserve">Prvním z nich je </w:t>
      </w:r>
      <w:r w:rsidR="00C03C38" w:rsidRPr="00197FCB">
        <w:rPr>
          <w:i/>
          <w:iCs/>
        </w:rPr>
        <w:t>Control/MIDI</w:t>
      </w:r>
      <w:r w:rsidR="00AE1AA3">
        <w:t xml:space="preserve">, </w:t>
      </w:r>
      <w:r w:rsidR="00B768F9">
        <w:t>kde je možné</w:t>
      </w:r>
      <w:r w:rsidR="00215D93">
        <w:t xml:space="preserve"> nastavit ADSR obálku pro </w:t>
      </w:r>
      <w:r w:rsidR="007A2178">
        <w:t>přijímané MIDI noty</w:t>
      </w:r>
      <w:r w:rsidR="00415B08">
        <w:t xml:space="preserve"> a </w:t>
      </w:r>
      <w:r w:rsidR="007A5A59">
        <w:t>nezávisle také glob</w:t>
      </w:r>
      <w:r w:rsidR="00AC2C07">
        <w:t>á</w:t>
      </w:r>
      <w:r w:rsidR="007A5A59">
        <w:t xml:space="preserve">lní </w:t>
      </w:r>
      <w:r w:rsidR="00456C3F">
        <w:t>ADSR pro řízení dalších parametrů.</w:t>
      </w:r>
      <w:r w:rsidR="00E403F4">
        <w:t xml:space="preserve"> </w:t>
      </w:r>
      <w:r w:rsidR="00D633C5">
        <w:t xml:space="preserve">Druhá sekce </w:t>
      </w:r>
      <w:r w:rsidR="00287208">
        <w:t>(</w:t>
      </w:r>
      <w:r w:rsidR="00D633C5" w:rsidRPr="00197FCB">
        <w:rPr>
          <w:i/>
          <w:iCs/>
        </w:rPr>
        <w:t>Soundfile</w:t>
      </w:r>
      <w:r w:rsidR="00287208">
        <w:t>)</w:t>
      </w:r>
      <w:r w:rsidR="00D633C5">
        <w:t xml:space="preserve"> se zabývá vstupním souborem, </w:t>
      </w:r>
      <w:r w:rsidR="003927C1">
        <w:t xml:space="preserve">jenž je nahráván </w:t>
      </w:r>
      <w:r w:rsidR="00696212">
        <w:t xml:space="preserve">přetažením </w:t>
      </w:r>
      <w:r w:rsidR="00F744AE">
        <w:t xml:space="preserve">do oblasti displeje </w:t>
      </w:r>
      <w:r w:rsidR="00F2157C">
        <w:t>průběhu amplitudy</w:t>
      </w:r>
      <w:r w:rsidR="00CC4E01">
        <w:t>, nebo kliknutím</w:t>
      </w:r>
      <w:r w:rsidR="0072044F">
        <w:t xml:space="preserve"> na</w:t>
      </w:r>
      <w:r w:rsidR="00CC4E01">
        <w:t xml:space="preserve"> </w:t>
      </w:r>
      <w:r w:rsidR="00460A35">
        <w:t>ně</w:t>
      </w:r>
      <w:r w:rsidR="00CC4E01">
        <w:t>j.</w:t>
      </w:r>
      <w:r w:rsidR="00635F9A">
        <w:t xml:space="preserve"> Po nahrání souboru </w:t>
      </w:r>
      <w:r w:rsidR="007C18E2">
        <w:t>lze označit oblast, ze které</w:t>
      </w:r>
      <w:r w:rsidR="00D93490">
        <w:t xml:space="preserve"> budou získávány vzorky </w:t>
      </w:r>
      <w:r w:rsidR="006E3009">
        <w:t>pro provedení granulární syntézy.</w:t>
      </w:r>
      <w:r w:rsidR="00215A9D">
        <w:t xml:space="preserve"> </w:t>
      </w:r>
      <w:r w:rsidR="00496CBA">
        <w:t xml:space="preserve">Při zobrazení </w:t>
      </w:r>
      <w:r w:rsidR="00F57F10">
        <w:t>průběhu</w:t>
      </w:r>
      <w:r w:rsidR="00033FB2">
        <w:t xml:space="preserve"> je na displeji oranžovou čarou </w:t>
      </w:r>
      <w:r w:rsidR="00213555">
        <w:t>znázorněn průběh amplitud</w:t>
      </w:r>
      <w:r w:rsidR="00436C31">
        <w:t>y</w:t>
      </w:r>
      <w:r w:rsidR="00A53543">
        <w:t>.</w:t>
      </w:r>
      <w:r w:rsidR="007931AD">
        <w:t xml:space="preserve"> Ve spodní části displeje </w:t>
      </w:r>
      <w:r w:rsidR="00941426">
        <w:t xml:space="preserve">jsou uvedeny informace </w:t>
      </w:r>
      <w:r w:rsidR="00A262EB">
        <w:t>o vstupním souboru</w:t>
      </w:r>
      <w:r w:rsidR="00B9364E">
        <w:t> </w:t>
      </w:r>
      <w:r w:rsidR="00A262EB">
        <w:t>–</w:t>
      </w:r>
      <w:r w:rsidR="00B9364E">
        <w:t> </w:t>
      </w:r>
      <w:r w:rsidR="00A262EB">
        <w:t>délka, vzorkovací frekvence</w:t>
      </w:r>
      <w:r w:rsidR="004C07C7">
        <w:t xml:space="preserve"> a počáteční a koncový údaj výběru.</w:t>
      </w:r>
      <w:r w:rsidR="005A06F1">
        <w:t xml:space="preserve"> </w:t>
      </w:r>
      <w:r w:rsidR="00037F0E">
        <w:t>Dalším ovlivnitelným parametr</w:t>
      </w:r>
      <w:r w:rsidR="00D21069">
        <w:t>em</w:t>
      </w:r>
      <w:r w:rsidR="00037F0E">
        <w:t xml:space="preserve"> </w:t>
      </w:r>
      <w:r w:rsidR="00B12EBD">
        <w:t xml:space="preserve">v této sekci </w:t>
      </w:r>
      <w:r w:rsidR="00D41753">
        <w:t xml:space="preserve">je </w:t>
      </w:r>
      <w:r w:rsidR="0097035F">
        <w:t>rychlost procházení bufferu</w:t>
      </w:r>
      <w:r w:rsidR="00E953E7">
        <w:t xml:space="preserve"> </w:t>
      </w:r>
      <w:r w:rsidR="00FE3ACF">
        <w:t>s</w:t>
      </w:r>
      <w:r w:rsidR="000D40C8">
        <w:t> </w:t>
      </w:r>
      <w:r w:rsidR="00E953E7">
        <w:t>rozsah</w:t>
      </w:r>
      <w:r w:rsidR="000D40C8">
        <w:t>em nastavitelných hodnot</w:t>
      </w:r>
      <w:r w:rsidR="00632A1F">
        <w:t xml:space="preserve"> −25,0–25,0</w:t>
      </w:r>
      <w:r w:rsidR="00C55C28">
        <w:t xml:space="preserve"> a</w:t>
      </w:r>
      <w:r w:rsidR="009C7662">
        <w:t> </w:t>
      </w:r>
      <w:r w:rsidR="00717A0D">
        <w:t>aktuální pozice v</w:t>
      </w:r>
      <w:r w:rsidR="002E2B5F">
        <w:t> </w:t>
      </w:r>
      <w:r w:rsidR="00717A0D">
        <w:t>bufferu</w:t>
      </w:r>
      <w:r w:rsidR="002E2B5F">
        <w:t>.</w:t>
      </w:r>
    </w:p>
    <w:p w14:paraId="13BEDD6F" w14:textId="4DF1F7B6" w:rsidR="00515E26" w:rsidRDefault="00A10608" w:rsidP="00E845F1">
      <w:pPr>
        <w:pStyle w:val="Odstavec"/>
      </w:pPr>
      <w:r>
        <w:t xml:space="preserve">V sekci </w:t>
      </w:r>
      <w:r w:rsidRPr="00AB6155">
        <w:rPr>
          <w:i/>
          <w:iCs w:val="0"/>
        </w:rPr>
        <w:t>Grains</w:t>
      </w:r>
      <w:r>
        <w:t xml:space="preserve"> </w:t>
      </w:r>
      <w:r w:rsidR="0068047D">
        <w:t xml:space="preserve">je možno nastavit </w:t>
      </w:r>
      <w:r w:rsidR="00D35966">
        <w:t>hustotu generování zrn</w:t>
      </w:r>
      <w:r w:rsidR="000F07EC">
        <w:t xml:space="preserve"> v rozsahu 0,0167–2000</w:t>
      </w:r>
      <w:r w:rsidR="008A0E3D">
        <w:t xml:space="preserve"> zrn za sekundu</w:t>
      </w:r>
      <w:r w:rsidR="005B0AA4">
        <w:t xml:space="preserve">, </w:t>
      </w:r>
      <w:r w:rsidR="00B829A2">
        <w:t xml:space="preserve">délku zrna </w:t>
      </w:r>
      <w:r w:rsidR="00A70EE8">
        <w:t xml:space="preserve">mezi 0,1–10000 ms, </w:t>
      </w:r>
      <w:r w:rsidR="00CD6A9A">
        <w:t xml:space="preserve">základní frekvenci </w:t>
      </w:r>
      <w:r w:rsidR="00837FA8">
        <w:t xml:space="preserve">s možností nastavení </w:t>
      </w:r>
      <w:r w:rsidR="00370205">
        <w:t xml:space="preserve">obráceného </w:t>
      </w:r>
      <w:r w:rsidR="00F25D6A">
        <w:t>procházení bufferu</w:t>
      </w:r>
      <w:r w:rsidR="00DB05D6">
        <w:t xml:space="preserve"> a </w:t>
      </w:r>
      <w:r w:rsidR="004E43FC">
        <w:t xml:space="preserve">glissando </w:t>
      </w:r>
      <w:r w:rsidR="00E60C36">
        <w:t xml:space="preserve">s rozsahem −25–25 půltónů pro každý grain </w:t>
      </w:r>
      <w:r w:rsidR="00E26012">
        <w:t>aplikované po zmáčknutí noty.</w:t>
      </w:r>
      <w:r w:rsidR="00E8178C">
        <w:t xml:space="preserve"> Pod těmito otočnými prvky </w:t>
      </w:r>
      <w:r w:rsidR="009D0DED">
        <w:t xml:space="preserve">se </w:t>
      </w:r>
      <w:r w:rsidR="00053BF5">
        <w:t xml:space="preserve">dále nachází </w:t>
      </w:r>
      <w:r w:rsidR="004B7022">
        <w:t>ukazatel hustoty a průběhu grainů</w:t>
      </w:r>
      <w:r w:rsidR="008A2E33">
        <w:t xml:space="preserve"> v podobě malého grafu s</w:t>
      </w:r>
      <w:r w:rsidR="001A63E1">
        <w:t>e svislou osou frekvence a</w:t>
      </w:r>
      <w:r w:rsidR="003058EA">
        <w:t> </w:t>
      </w:r>
      <w:r w:rsidR="00725ECE">
        <w:t>vodorovnou osou času</w:t>
      </w:r>
      <w:r w:rsidR="008F6AEE">
        <w:t xml:space="preserve"> spolu s</w:t>
      </w:r>
      <w:r w:rsidR="00B70D61">
        <w:t> AD (</w:t>
      </w:r>
      <w:r w:rsidR="00B70D61" w:rsidRPr="0047187F">
        <w:rPr>
          <w:i/>
          <w:iCs w:val="0"/>
        </w:rPr>
        <w:t>attack–decay</w:t>
      </w:r>
      <w:r w:rsidR="00B70D61">
        <w:t xml:space="preserve">) </w:t>
      </w:r>
      <w:r w:rsidR="00CF1F28">
        <w:t>obálkou pro jednotlivá zrna.</w:t>
      </w:r>
    </w:p>
    <w:p w14:paraId="34F2B2B1" w14:textId="77777777" w:rsidR="00046D7F" w:rsidRPr="009878CA" w:rsidRDefault="00046D7F" w:rsidP="00E845F1">
      <w:pPr>
        <w:pStyle w:val="Odstavec"/>
      </w:pPr>
    </w:p>
    <w:tbl>
      <w:tblPr>
        <w:tblStyle w:val="Mkatabulky"/>
        <w:tblW w:w="87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69"/>
        <w:gridCol w:w="6750"/>
      </w:tblGrid>
      <w:tr w:rsidR="00501874" w:rsidRPr="00555F11" w14:paraId="056D77BE" w14:textId="77777777" w:rsidTr="00E845F1">
        <w:tc>
          <w:tcPr>
            <w:tcW w:w="8719" w:type="dxa"/>
            <w:gridSpan w:val="2"/>
          </w:tcPr>
          <w:p w14:paraId="15414E81" w14:textId="5E8DD181" w:rsidR="00501874" w:rsidRPr="00555F11" w:rsidRDefault="00806669" w:rsidP="00737238">
            <w:pPr>
              <w:pStyle w:val="Titulek"/>
              <w:ind w:left="494" w:hanging="494"/>
              <w:jc w:val="center"/>
            </w:pPr>
            <w:r w:rsidRPr="00806669">
              <w:rPr>
                <w:noProof/>
              </w:rPr>
              <w:drawing>
                <wp:inline distT="0" distB="0" distL="0" distR="0" wp14:anchorId="01AB3602" wp14:editId="1AB1266B">
                  <wp:extent cx="5472000" cy="3002100"/>
                  <wp:effectExtent l="0" t="0" r="0" b="0"/>
                  <wp:docPr id="1893291532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3291532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000" cy="300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874" w:rsidRPr="00555F11" w14:paraId="16C7400A" w14:textId="77777777" w:rsidTr="00E845F1">
        <w:tc>
          <w:tcPr>
            <w:tcW w:w="1562" w:type="dxa"/>
          </w:tcPr>
          <w:p w14:paraId="5397756F" w14:textId="77777777" w:rsidR="00501874" w:rsidRDefault="00501874" w:rsidP="00737238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7157" w:type="dxa"/>
          </w:tcPr>
          <w:p w14:paraId="7481131D" w14:textId="673D2EA1" w:rsidR="00501874" w:rsidRPr="00555F11" w:rsidRDefault="00000000" w:rsidP="00737238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44" w:name="_Toc167638748"/>
            <w:r w:rsidR="0045578B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501874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45578B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r w:rsidR="00501874">
              <w:tab/>
              <w:t xml:space="preserve">Grafické rozhraní VST granulárního syntezátoru </w:t>
            </w:r>
            <w:r w:rsidR="00501874" w:rsidRPr="00776E79">
              <w:rPr>
                <w:i/>
                <w:iCs w:val="0"/>
              </w:rPr>
              <w:t>Granu</w:t>
            </w:r>
            <w:r w:rsidR="00987DE9">
              <w:rPr>
                <w:i/>
                <w:iCs w:val="0"/>
              </w:rPr>
              <w:t>L</w:t>
            </w:r>
            <w:r w:rsidR="00501874" w:rsidRPr="00776E79">
              <w:rPr>
                <w:i/>
                <w:iCs w:val="0"/>
              </w:rPr>
              <w:t>ab</w:t>
            </w:r>
            <w:bookmarkEnd w:id="44"/>
          </w:p>
        </w:tc>
      </w:tr>
    </w:tbl>
    <w:p w14:paraId="19D82CF4" w14:textId="20BA75E2" w:rsidR="00501874" w:rsidRDefault="00E845F1" w:rsidP="00E845F1">
      <w:pPr>
        <w:pStyle w:val="Prvnodstavec"/>
      </w:pPr>
      <w:r>
        <w:t xml:space="preserve">Předposlední sekcí je presetová sekce </w:t>
      </w:r>
      <w:r w:rsidRPr="00776E79">
        <w:rPr>
          <w:i/>
          <w:iCs/>
        </w:rPr>
        <w:t>Patches</w:t>
      </w:r>
      <w:r>
        <w:t xml:space="preserve">. Do ní je možné ukládat nastavené scény (skupiny parametrů) a následně je vyvolávat. Kapacita aktivních scén pro procházení </w:t>
      </w:r>
      <w:r w:rsidR="00282A8C">
        <w:lastRenderedPageBreak/>
        <w:t>činí</w:t>
      </w:r>
      <w:r>
        <w:t xml:space="preserve"> 132. Mezi možnosti ovládání patří nastavení doby trvání přechodu po přepnutí scén v rozsahu 0–600 s, uložení nastavení scény jako soubor .json, přepínač</w:t>
      </w:r>
      <w:r w:rsidR="00FA01E0">
        <w:t xml:space="preserve">e možností </w:t>
      </w:r>
      <w:r w:rsidR="00456F18">
        <w:t>změny zvukového souboru</w:t>
      </w:r>
      <w:r w:rsidR="000B42DF">
        <w:t xml:space="preserve">, </w:t>
      </w:r>
      <w:r w:rsidR="00F75138">
        <w:t>přepnutí kontroléru</w:t>
      </w:r>
      <w:r w:rsidR="009737E5">
        <w:t xml:space="preserve"> a </w:t>
      </w:r>
      <w:r w:rsidR="007B63B0">
        <w:t>nastavení</w:t>
      </w:r>
      <w:r w:rsidR="009737E5">
        <w:t xml:space="preserve"> ADSR při změně scény</w:t>
      </w:r>
      <w:r w:rsidR="00147732">
        <w:t>.</w:t>
      </w:r>
    </w:p>
    <w:p w14:paraId="37E08C34" w14:textId="77777777" w:rsidR="00CB44B2" w:rsidRDefault="00000626" w:rsidP="00A92409">
      <w:pPr>
        <w:pStyle w:val="Odstavec"/>
      </w:pPr>
      <w:r>
        <w:t>V poslední sekci</w:t>
      </w:r>
      <w:r w:rsidR="00882080">
        <w:t xml:space="preserve"> (</w:t>
      </w:r>
      <w:r w:rsidR="00882080" w:rsidRPr="000205D8">
        <w:rPr>
          <w:i/>
          <w:iCs w:val="0"/>
        </w:rPr>
        <w:t>Processing</w:t>
      </w:r>
      <w:r w:rsidR="00882080">
        <w:t>)</w:t>
      </w:r>
      <w:r>
        <w:t xml:space="preserve"> </w:t>
      </w:r>
      <w:r w:rsidR="00D576B1">
        <w:t>j</w:t>
      </w:r>
      <w:r w:rsidR="00AC3E6E">
        <w:t>sou k nastavení parametry výstupního signálu.</w:t>
      </w:r>
      <w:r w:rsidR="000D4993">
        <w:t xml:space="preserve"> Nachází se zde skupina parametrů pro zkreslení </w:t>
      </w:r>
      <w:r w:rsidR="004F6170">
        <w:t xml:space="preserve">zvuku, </w:t>
      </w:r>
      <w:r w:rsidR="00FC5B2B">
        <w:t xml:space="preserve">efekt delay, </w:t>
      </w:r>
      <w:r w:rsidR="00791BCD">
        <w:t>třípásmový ekvalizér</w:t>
      </w:r>
      <w:r w:rsidR="00DD6437">
        <w:t xml:space="preserve"> a </w:t>
      </w:r>
      <w:r w:rsidR="00A02280">
        <w:t xml:space="preserve">kombinace </w:t>
      </w:r>
      <w:r w:rsidR="008C582F">
        <w:t xml:space="preserve">zesílení, kompresoru </w:t>
      </w:r>
      <w:r w:rsidR="003D236F">
        <w:t>a stereofonního rozložení.</w:t>
      </w:r>
    </w:p>
    <w:p w14:paraId="60D8286E" w14:textId="35301A30" w:rsidR="00A92409" w:rsidRPr="00A92409" w:rsidRDefault="00F86963" w:rsidP="00A92409">
      <w:pPr>
        <w:pStyle w:val="Odstavec"/>
      </w:pPr>
      <w:r>
        <w:t xml:space="preserve">Veškeré zmíněné parametry </w:t>
      </w:r>
      <w:r w:rsidR="006A7A57">
        <w:t xml:space="preserve">v sekcích </w:t>
      </w:r>
      <w:r w:rsidR="006A7A57" w:rsidRPr="00907A97">
        <w:rPr>
          <w:i/>
          <w:iCs w:val="0"/>
        </w:rPr>
        <w:t>Soundfile</w:t>
      </w:r>
      <w:r w:rsidR="006A7A57">
        <w:t xml:space="preserve">, </w:t>
      </w:r>
      <w:r w:rsidR="006A7A57" w:rsidRPr="00907A97">
        <w:rPr>
          <w:i/>
          <w:iCs w:val="0"/>
        </w:rPr>
        <w:t>Grains</w:t>
      </w:r>
      <w:r w:rsidR="006A7A57">
        <w:t xml:space="preserve"> a </w:t>
      </w:r>
      <w:r w:rsidR="006A7A57" w:rsidRPr="00907A97">
        <w:rPr>
          <w:i/>
          <w:iCs w:val="0"/>
        </w:rPr>
        <w:t>Processing</w:t>
      </w:r>
      <w:r w:rsidR="006A7A57">
        <w:t xml:space="preserve"> </w:t>
      </w:r>
      <w:r w:rsidR="002A017B">
        <w:t xml:space="preserve">mohou být řízeny pomocí </w:t>
      </w:r>
      <w:r w:rsidR="006F2A5C">
        <w:t xml:space="preserve">následujících </w:t>
      </w:r>
      <w:r w:rsidR="00485286">
        <w:t xml:space="preserve">možností: </w:t>
      </w:r>
      <w:r w:rsidR="0047218F">
        <w:t>randomizér</w:t>
      </w:r>
      <w:r w:rsidR="00CA2EC9">
        <w:t xml:space="preserve">em, poměr </w:t>
      </w:r>
      <w:r w:rsidR="00C77B94">
        <w:t xml:space="preserve">zesílení ku šumu, </w:t>
      </w:r>
      <w:r w:rsidR="005E41F3">
        <w:t>LFO, pomocí MIDI vstupů</w:t>
      </w:r>
      <w:r w:rsidR="00C717F5">
        <w:t>, ADSR obálkou</w:t>
      </w:r>
      <w:r w:rsidR="00693130">
        <w:t xml:space="preserve"> 1 nebo 2, </w:t>
      </w:r>
      <w:r w:rsidR="00DB1203">
        <w:t xml:space="preserve">parametry samotné granulární syntézy, </w:t>
      </w:r>
      <w:r w:rsidR="008F71A3">
        <w:t>parametry efektové sekce</w:t>
      </w:r>
      <w:r w:rsidR="00E26BCF">
        <w:t xml:space="preserve"> a </w:t>
      </w:r>
      <w:r w:rsidR="00911034">
        <w:t>parametry ekvalizačních filtrů.</w:t>
      </w:r>
      <w:r w:rsidR="00115734">
        <w:t xml:space="preserve"> </w:t>
      </w:r>
      <w:r w:rsidR="00C75519">
        <w:t xml:space="preserve">Pro většinu </w:t>
      </w:r>
      <w:r w:rsidR="00474B7F">
        <w:t xml:space="preserve">ovládacích prvků </w:t>
      </w:r>
      <w:r w:rsidR="0068025C">
        <w:t>existuje možnost vybrat dvě z těchto možností</w:t>
      </w:r>
      <w:r w:rsidR="0056122B">
        <w:t>, jimiž budou řízeny.</w:t>
      </w:r>
      <w:r w:rsidR="004B39E5">
        <w:t xml:space="preserve"> Pro každý tento slot </w:t>
      </w:r>
      <w:r w:rsidR="00284D44">
        <w:t xml:space="preserve">lze nastavit </w:t>
      </w:r>
      <w:r w:rsidR="00E95F8E">
        <w:t xml:space="preserve">míru ovlivnění </w:t>
      </w:r>
      <w:r w:rsidR="00BD368F">
        <w:t>ovládaného parametru parametrem ovládacím.</w:t>
      </w:r>
    </w:p>
    <w:p w14:paraId="57D76027" w14:textId="0DD4F5BC" w:rsidR="00656E6F" w:rsidRDefault="00E73F72" w:rsidP="00656E6F">
      <w:pPr>
        <w:pStyle w:val="Nadpis2"/>
      </w:pPr>
      <w:bookmarkStart w:id="45" w:name="_Toc167638706"/>
      <w:r>
        <w:t>A</w:t>
      </w:r>
      <w:r w:rsidR="0024551A">
        <w:t>rgotlunar</w:t>
      </w:r>
      <w:bookmarkEnd w:id="45"/>
    </w:p>
    <w:p w14:paraId="4EF644A8" w14:textId="06129999" w:rsidR="009D7665" w:rsidRDefault="00C03798" w:rsidP="009D7665">
      <w:pPr>
        <w:pStyle w:val="Prvnodstavec"/>
      </w:pPr>
      <w:r>
        <w:t>Tento plug-in</w:t>
      </w:r>
      <w:r w:rsidR="007D460B">
        <w:t xml:space="preserve"> </w:t>
      </w:r>
      <w:r w:rsidR="00CC00B1">
        <w:t>vytvořený Michaelem Ourednikem</w:t>
      </w:r>
      <w:r w:rsidR="00417D98">
        <w:t xml:space="preserve"> slouží jako </w:t>
      </w:r>
      <w:r w:rsidR="007E4EA5">
        <w:t>prostý granulizér</w:t>
      </w:r>
      <w:r w:rsidR="001230F0">
        <w:t xml:space="preserve"> bez možnosti ovládat výšku tónu pomocí MIDI not</w:t>
      </w:r>
      <w:r w:rsidR="00330926">
        <w:t xml:space="preserve"> </w:t>
      </w:r>
      <w:r w:rsidR="00AF72F9">
        <w:rPr>
          <w:color w:val="FF0000"/>
        </w:rPr>
        <w:fldChar w:fldCharType="begin"/>
      </w:r>
      <w:r w:rsidR="00AF72F9">
        <w:instrText xml:space="preserve"> REF _Ref153234562 \r \h </w:instrText>
      </w:r>
      <w:r w:rsidR="00AF72F9">
        <w:rPr>
          <w:color w:val="FF0000"/>
        </w:rPr>
      </w:r>
      <w:r w:rsidR="00AF72F9">
        <w:rPr>
          <w:color w:val="FF0000"/>
        </w:rPr>
        <w:fldChar w:fldCharType="separate"/>
      </w:r>
      <w:r w:rsidR="0045578B">
        <w:t>[31]</w:t>
      </w:r>
      <w:r w:rsidR="00AF72F9">
        <w:rPr>
          <w:color w:val="FF0000"/>
        </w:rPr>
        <w:fldChar w:fldCharType="end"/>
      </w:r>
      <w:r w:rsidR="00AF72F9" w:rsidRPr="00AF72F9">
        <w:rPr>
          <w:color w:val="auto"/>
        </w:rPr>
        <w:t>.</w:t>
      </w:r>
      <w:r w:rsidR="00793B77">
        <w:t xml:space="preserve"> </w:t>
      </w:r>
      <w:r w:rsidR="00B83365">
        <w:t xml:space="preserve">Přesto se jedná </w:t>
      </w:r>
      <w:r w:rsidR="00972A31">
        <w:t xml:space="preserve">o poměrně všestranný nástroj </w:t>
      </w:r>
      <w:r w:rsidR="00597EB2">
        <w:t>k provádění granulární syntézy</w:t>
      </w:r>
      <w:r w:rsidR="00FC64BF">
        <w:t xml:space="preserve">, jež nabízí </w:t>
      </w:r>
      <w:r w:rsidR="00D9359C">
        <w:t>přehledn</w:t>
      </w:r>
      <w:r w:rsidR="001F2468">
        <w:t xml:space="preserve">é a intuitivní uživatelské rozhraní. </w:t>
      </w:r>
      <w:r w:rsidR="002E3B6B">
        <w:t xml:space="preserve">Syntezátor je rozdělen do </w:t>
      </w:r>
      <w:r w:rsidR="00027E55">
        <w:t>devíti</w:t>
      </w:r>
      <w:r w:rsidR="002E3B6B">
        <w:t xml:space="preserve"> </w:t>
      </w:r>
      <w:r w:rsidR="004266C2">
        <w:t xml:space="preserve">sekcí parametrů, </w:t>
      </w:r>
      <w:r w:rsidR="00050EE0">
        <w:t xml:space="preserve">z nichž většina může být </w:t>
      </w:r>
      <w:r w:rsidR="008536C5">
        <w:t>také randomizována.</w:t>
      </w:r>
      <w:r w:rsidR="000F3AA3">
        <w:t xml:space="preserve"> V prvním oddíle </w:t>
      </w:r>
      <w:r w:rsidR="001E6974">
        <w:t xml:space="preserve">je nastaven poměr </w:t>
      </w:r>
      <w:r w:rsidR="00B4286A">
        <w:t>zkresleného a</w:t>
      </w:r>
      <w:r w:rsidR="00540959">
        <w:t> </w:t>
      </w:r>
      <w:r w:rsidR="00B4286A">
        <w:t>čistého signálu</w:t>
      </w:r>
      <w:r w:rsidR="00BC6F23">
        <w:t xml:space="preserve"> </w:t>
      </w:r>
      <w:r w:rsidR="00F56238">
        <w:t xml:space="preserve">spolu se zesílením </w:t>
      </w:r>
      <w:r w:rsidR="00F25D3B">
        <w:t xml:space="preserve">vstupního signálu. </w:t>
      </w:r>
      <w:r w:rsidR="004141A6">
        <w:t xml:space="preserve">Druhá sekce ovlivňuje zesílení </w:t>
      </w:r>
      <w:r w:rsidR="00B41302">
        <w:t>výstupního signálu</w:t>
      </w:r>
      <w:r w:rsidR="00C22309">
        <w:t xml:space="preserve"> spolu se stereofonním rozložením</w:t>
      </w:r>
      <w:r w:rsidR="00296DB4">
        <w:t xml:space="preserve"> mezi levým a pravým kanálem. </w:t>
      </w:r>
      <w:r w:rsidR="008045CF">
        <w:t xml:space="preserve">Pro oba tyto parametry nechybí </w:t>
      </w:r>
      <w:r w:rsidR="007756F3">
        <w:t xml:space="preserve">možnost </w:t>
      </w:r>
      <w:r w:rsidR="000B3C82">
        <w:t xml:space="preserve">určení náhodného rozptylu těchto hodnot </w:t>
      </w:r>
      <w:r w:rsidR="00C40D81">
        <w:t>v zadaném rozmezí.</w:t>
      </w:r>
      <w:r w:rsidR="00A62489">
        <w:t xml:space="preserve"> Následující oddíl </w:t>
      </w:r>
      <w:r w:rsidR="008C3526">
        <w:t>definuje přidané zpoždění vedlejší větve</w:t>
      </w:r>
      <w:r w:rsidR="00A67FCB">
        <w:t>,</w:t>
      </w:r>
      <w:r w:rsidR="00C96FE6">
        <w:t xml:space="preserve"> </w:t>
      </w:r>
      <w:r w:rsidR="006E4964">
        <w:t xml:space="preserve">hustotu </w:t>
      </w:r>
      <w:r w:rsidR="00A4451C">
        <w:t>grainů a jejich délku</w:t>
      </w:r>
      <w:r w:rsidR="00A52B4C">
        <w:t xml:space="preserve"> s možností zadat parametry </w:t>
      </w:r>
      <w:r w:rsidR="005C4377">
        <w:t>v milisekundách, případně synchronizovat podle tempa projektu v hostitelském DAW.</w:t>
      </w:r>
      <w:r w:rsidR="00412123">
        <w:t xml:space="preserve"> Aplikované hodnoty jsou opět randomizovatelné.</w:t>
      </w:r>
    </w:p>
    <w:p w14:paraId="0897D024" w14:textId="6920155F" w:rsidR="00B16DF0" w:rsidRDefault="007C49F2" w:rsidP="00695239">
      <w:pPr>
        <w:pStyle w:val="Odstavec"/>
      </w:pPr>
      <w:r>
        <w:t xml:space="preserve">Čtvrtá sekce se věnuje </w:t>
      </w:r>
      <w:r w:rsidR="00002B8F">
        <w:t xml:space="preserve">frekvenčním posunům </w:t>
      </w:r>
      <w:r w:rsidR="006A39BA">
        <w:t xml:space="preserve">zrn. </w:t>
      </w:r>
      <w:r w:rsidR="005C1C3E">
        <w:t xml:space="preserve">Lze zde nastavit </w:t>
      </w:r>
      <w:r w:rsidR="00695239">
        <w:t xml:space="preserve">transpozici v rozsahu dvě oktávy </w:t>
      </w:r>
      <w:r w:rsidR="00DE7FBE">
        <w:t>směrem dolů i nahoru</w:t>
      </w:r>
      <w:r w:rsidR="006924F2">
        <w:t xml:space="preserve"> a glissando efekt</w:t>
      </w:r>
      <w:r w:rsidR="009F46BB">
        <w:t>.</w:t>
      </w:r>
      <w:r w:rsidR="000F6648">
        <w:t xml:space="preserve"> Parametry zde mohou mít rozptyl k vyšším i k nižším hodnotám.</w:t>
      </w:r>
    </w:p>
    <w:p w14:paraId="7B351F0A" w14:textId="77777777" w:rsidR="00A530BB" w:rsidRPr="00B16DF0" w:rsidRDefault="00A530BB" w:rsidP="00695239">
      <w:pPr>
        <w:pStyle w:val="Odstavec"/>
      </w:pPr>
    </w:p>
    <w:tbl>
      <w:tblPr>
        <w:tblStyle w:val="Mkatabulky"/>
        <w:tblW w:w="87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1"/>
        <w:gridCol w:w="6768"/>
      </w:tblGrid>
      <w:tr w:rsidR="00654F85" w:rsidRPr="00555F11" w14:paraId="2716B782" w14:textId="77777777" w:rsidTr="00737238">
        <w:tc>
          <w:tcPr>
            <w:tcW w:w="8719" w:type="dxa"/>
            <w:gridSpan w:val="2"/>
          </w:tcPr>
          <w:p w14:paraId="366A4CF2" w14:textId="304157BB" w:rsidR="00654F85" w:rsidRPr="00555F11" w:rsidRDefault="00654F85" w:rsidP="00737238">
            <w:pPr>
              <w:pStyle w:val="Titulek"/>
              <w:ind w:left="494" w:hanging="494"/>
              <w:jc w:val="center"/>
            </w:pPr>
            <w:r w:rsidRPr="00654F85">
              <w:rPr>
                <w:noProof/>
              </w:rPr>
              <w:drawing>
                <wp:inline distT="0" distB="0" distL="0" distR="0" wp14:anchorId="55CF6BC9" wp14:editId="0AA61792">
                  <wp:extent cx="5364000" cy="1540504"/>
                  <wp:effectExtent l="0" t="0" r="0" b="0"/>
                  <wp:docPr id="588258893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8258893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4000" cy="1540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4F85" w:rsidRPr="00555F11" w14:paraId="1DDF3E4A" w14:textId="77777777" w:rsidTr="007A4D6D">
        <w:tc>
          <w:tcPr>
            <w:tcW w:w="1951" w:type="dxa"/>
          </w:tcPr>
          <w:p w14:paraId="2D8AB6AB" w14:textId="77777777" w:rsidR="00654F85" w:rsidRDefault="00654F85" w:rsidP="00737238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768" w:type="dxa"/>
          </w:tcPr>
          <w:p w14:paraId="3D8E79B1" w14:textId="0F257F15" w:rsidR="00654F85" w:rsidRPr="00555F11" w:rsidRDefault="00000000" w:rsidP="00737238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46" w:name="_Toc167638749"/>
            <w:r w:rsidR="0045578B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654F85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45578B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  <w:r w:rsidR="00654F85">
              <w:tab/>
              <w:t xml:space="preserve">Grafické rozhraní VST granulárního syntezátoru </w:t>
            </w:r>
            <w:r w:rsidR="00654F85" w:rsidRPr="00985600">
              <w:rPr>
                <w:i/>
                <w:iCs w:val="0"/>
              </w:rPr>
              <w:t>Argotlunar</w:t>
            </w:r>
            <w:bookmarkEnd w:id="46"/>
          </w:p>
        </w:tc>
      </w:tr>
    </w:tbl>
    <w:p w14:paraId="2279D197" w14:textId="27BF6A0F" w:rsidR="00654F85" w:rsidRDefault="0010289D" w:rsidP="00793B77">
      <w:pPr>
        <w:pStyle w:val="Prvnodstavec"/>
      </w:pPr>
      <w:r>
        <w:lastRenderedPageBreak/>
        <w:t>V pátém oddíle existuje možnost aplikovat ekvalizační filtry: pásmovou, horní nebo dolní propust, pásmovou zádrž, hřebenový filtr, nebo lze také nastavit náhodný filtr pro každý grain</w:t>
      </w:r>
      <w:r w:rsidR="004A7E27">
        <w:t xml:space="preserve"> – z</w:t>
      </w:r>
      <w:r w:rsidR="00A57250">
        <w:t xml:space="preserve"> parametrů filtru zde lze </w:t>
      </w:r>
      <w:r w:rsidR="007A6351">
        <w:t>upravit jejich jakost</w:t>
      </w:r>
      <w:r w:rsidR="00222054">
        <w:t xml:space="preserve"> (šířku pásma)</w:t>
      </w:r>
      <w:r w:rsidR="00E90DDF">
        <w:t>.</w:t>
      </w:r>
      <w:r w:rsidR="008F7D1B">
        <w:t xml:space="preserve"> </w:t>
      </w:r>
      <w:r w:rsidR="006B75AC">
        <w:t xml:space="preserve">Následující oddíl </w:t>
      </w:r>
      <w:r w:rsidR="00F35C5A">
        <w:t>slouží pro nastavení obálky</w:t>
      </w:r>
      <w:r w:rsidR="0040495C">
        <w:t>. Lze vybrat ze tří možností</w:t>
      </w:r>
      <w:r w:rsidR="00793AF5">
        <w:t xml:space="preserve"> – RCB</w:t>
      </w:r>
      <w:r w:rsidR="0005199A">
        <w:t xml:space="preserve"> (zvýšený cosinus)</w:t>
      </w:r>
      <w:r w:rsidR="00793AF5">
        <w:t>, parabolické a trojúhelníkové.</w:t>
      </w:r>
      <w:r w:rsidR="007D6F8C">
        <w:t xml:space="preserve"> </w:t>
      </w:r>
      <w:r w:rsidR="00085BCE">
        <w:t xml:space="preserve">Pro </w:t>
      </w:r>
      <w:r w:rsidR="00E850ED">
        <w:t xml:space="preserve">obálku typu RCB </w:t>
      </w:r>
      <w:r w:rsidR="00CE0D22">
        <w:t xml:space="preserve">můžeme nastavit </w:t>
      </w:r>
      <w:r w:rsidR="00DF0C54">
        <w:t>strmost</w:t>
      </w:r>
      <w:r w:rsidR="00485071">
        <w:t xml:space="preserve"> nástupu a</w:t>
      </w:r>
      <w:r w:rsidR="00F90EA3">
        <w:t> </w:t>
      </w:r>
      <w:r w:rsidR="00485071">
        <w:t>její zkosení</w:t>
      </w:r>
      <w:r w:rsidR="00F632A7">
        <w:t>, pro trojúhelníkovou pouze její zkosení.</w:t>
      </w:r>
      <w:r w:rsidR="00336A2D">
        <w:t xml:space="preserve"> Sedmá sekce </w:t>
      </w:r>
      <w:r w:rsidR="00F713DA">
        <w:t xml:space="preserve">obsahuje korelační matici – </w:t>
      </w:r>
      <w:r w:rsidR="001F5651">
        <w:t xml:space="preserve">zde lze nastavit </w:t>
      </w:r>
      <w:r w:rsidR="00BD3711">
        <w:t xml:space="preserve">propojení a míru </w:t>
      </w:r>
      <w:r w:rsidR="00F6351D">
        <w:t xml:space="preserve">ovlivnění </w:t>
      </w:r>
      <w:r w:rsidR="00AA38F0">
        <w:t xml:space="preserve">až pro tři dvojice parametrů. </w:t>
      </w:r>
      <w:r w:rsidR="00693FED">
        <w:t xml:space="preserve">Změnou hodnoty </w:t>
      </w:r>
      <w:r w:rsidR="002E1B1A">
        <w:t>ovládajícího parametru</w:t>
      </w:r>
      <w:r w:rsidR="007558AA">
        <w:t xml:space="preserve"> dojde ke změně také u ovládaného parametru</w:t>
      </w:r>
      <w:r w:rsidR="004538DD">
        <w:t xml:space="preserve"> v určeném poměru.</w:t>
      </w:r>
    </w:p>
    <w:p w14:paraId="1C2DA0D8" w14:textId="29098CC3" w:rsidR="002B5F05" w:rsidRPr="002B5F05" w:rsidRDefault="00531449" w:rsidP="002B5F05">
      <w:pPr>
        <w:pStyle w:val="Odstavec"/>
      </w:pPr>
      <w:r>
        <w:t xml:space="preserve">Osmý oddíl </w:t>
      </w:r>
      <w:r w:rsidR="00567D0C">
        <w:t>slouží k</w:t>
      </w:r>
      <w:r w:rsidR="005B55E4">
        <w:t xml:space="preserve"> nastavení </w:t>
      </w:r>
      <w:r w:rsidR="008B5359">
        <w:t>vlivu zpětnovazební větve na vstupní signál</w:t>
      </w:r>
      <w:r w:rsidR="00F57AC4">
        <w:t xml:space="preserve">. </w:t>
      </w:r>
      <w:r w:rsidR="001143C7">
        <w:t xml:space="preserve">Devátý je poté věnován </w:t>
      </w:r>
      <w:r w:rsidR="00A60CC8">
        <w:t>souboru parametrů</w:t>
      </w:r>
      <w:r w:rsidR="00370874">
        <w:t xml:space="preserve">: počet vytvářených </w:t>
      </w:r>
      <w:r w:rsidR="00DB213A">
        <w:t xml:space="preserve">proudů zrn </w:t>
      </w:r>
      <w:r w:rsidR="008539E1">
        <w:t xml:space="preserve">v rozsahu 0–20, </w:t>
      </w:r>
      <w:r w:rsidR="002320F4">
        <w:t xml:space="preserve">zámek načítání nových dat do bufferu, </w:t>
      </w:r>
      <w:r w:rsidR="00EC1871">
        <w:t xml:space="preserve">nastavení </w:t>
      </w:r>
      <w:r w:rsidR="00223325">
        <w:t xml:space="preserve">typu </w:t>
      </w:r>
      <w:r w:rsidR="00ED7800">
        <w:t xml:space="preserve">tónové </w:t>
      </w:r>
      <w:r w:rsidR="00223325">
        <w:t>stupnice</w:t>
      </w:r>
      <w:r w:rsidR="005E0E27">
        <w:t xml:space="preserve"> a jejího prvního stupně</w:t>
      </w:r>
      <w:r w:rsidR="001E4465">
        <w:t xml:space="preserve"> pro </w:t>
      </w:r>
      <w:r w:rsidR="007449DE">
        <w:t xml:space="preserve">přizpůsobení </w:t>
      </w:r>
      <w:r w:rsidR="000C39B9">
        <w:t>frekvence výstupního signálu.</w:t>
      </w:r>
      <w:r w:rsidR="0046054E">
        <w:t xml:space="preserve"> V poslední řadě se v této sekci </w:t>
      </w:r>
      <w:r w:rsidR="00E913E3">
        <w:t xml:space="preserve">nachází displej zobrazující </w:t>
      </w:r>
      <w:r w:rsidR="00E41C3B">
        <w:t>aktuálně nastavované hodnoty pro všechny ovládací prvky.</w:t>
      </w:r>
    </w:p>
    <w:p w14:paraId="1BBD359F" w14:textId="1877EC55" w:rsidR="00D4508C" w:rsidRPr="00D713CC" w:rsidRDefault="00D8612D" w:rsidP="00406801">
      <w:pPr>
        <w:pStyle w:val="Nadpis1"/>
      </w:pPr>
      <w:bookmarkStart w:id="47" w:name="_Ref152919519"/>
      <w:bookmarkStart w:id="48" w:name="_Toc167638707"/>
      <w:bookmarkEnd w:id="20"/>
      <w:bookmarkEnd w:id="21"/>
      <w:r>
        <w:lastRenderedPageBreak/>
        <w:t>Návrh</w:t>
      </w:r>
      <w:r w:rsidR="00477F03">
        <w:t xml:space="preserve"> vlastního řešení</w:t>
      </w:r>
      <w:bookmarkEnd w:id="47"/>
      <w:bookmarkEnd w:id="48"/>
    </w:p>
    <w:p w14:paraId="3ECB1586" w14:textId="56366E95" w:rsidR="00B72C90" w:rsidRPr="00212400" w:rsidRDefault="007175C0" w:rsidP="00B42F7D">
      <w:pPr>
        <w:pStyle w:val="Prvnodstavec"/>
        <w:rPr>
          <w:color w:val="auto"/>
        </w:rPr>
      </w:pPr>
      <w:r>
        <w:rPr>
          <w:color w:val="auto"/>
        </w:rPr>
        <w:t xml:space="preserve">V rámci </w:t>
      </w:r>
      <w:r w:rsidR="00946D8A">
        <w:rPr>
          <w:color w:val="auto"/>
        </w:rPr>
        <w:t xml:space="preserve">semestrální práce </w:t>
      </w:r>
      <w:r w:rsidR="002B02EE">
        <w:rPr>
          <w:color w:val="auto"/>
        </w:rPr>
        <w:t>byl</w:t>
      </w:r>
      <w:r w:rsidR="002C2B40">
        <w:rPr>
          <w:color w:val="auto"/>
        </w:rPr>
        <w:t xml:space="preserve"> </w:t>
      </w:r>
      <w:r w:rsidR="005D154E">
        <w:rPr>
          <w:color w:val="auto"/>
        </w:rPr>
        <w:t>vytvořen teoretick</w:t>
      </w:r>
      <w:r w:rsidR="00EA4F76">
        <w:rPr>
          <w:color w:val="auto"/>
        </w:rPr>
        <w:t xml:space="preserve">ý </w:t>
      </w:r>
      <w:r w:rsidR="005D154E">
        <w:rPr>
          <w:color w:val="auto"/>
        </w:rPr>
        <w:t>návrh</w:t>
      </w:r>
      <w:r w:rsidR="00DC1F71">
        <w:rPr>
          <w:color w:val="auto"/>
        </w:rPr>
        <w:t xml:space="preserve"> </w:t>
      </w:r>
      <w:r w:rsidR="000C4400">
        <w:rPr>
          <w:color w:val="auto"/>
        </w:rPr>
        <w:t>pojednávající o tom</w:t>
      </w:r>
      <w:r w:rsidR="005D154E">
        <w:rPr>
          <w:color w:val="auto"/>
        </w:rPr>
        <w:t xml:space="preserve">, jak by měl výsledný nástroj </w:t>
      </w:r>
      <w:r w:rsidR="002A4AB3">
        <w:rPr>
          <w:color w:val="auto"/>
        </w:rPr>
        <w:t xml:space="preserve">vypadat a </w:t>
      </w:r>
      <w:r w:rsidR="0062206F">
        <w:rPr>
          <w:color w:val="auto"/>
        </w:rPr>
        <w:t xml:space="preserve">jakými </w:t>
      </w:r>
      <w:r w:rsidR="009C6668">
        <w:rPr>
          <w:color w:val="auto"/>
        </w:rPr>
        <w:t xml:space="preserve">funkčními bloky </w:t>
      </w:r>
      <w:r w:rsidR="00AA39F4">
        <w:rPr>
          <w:color w:val="auto"/>
        </w:rPr>
        <w:t>b</w:t>
      </w:r>
      <w:r w:rsidR="005625AD">
        <w:rPr>
          <w:color w:val="auto"/>
        </w:rPr>
        <w:t xml:space="preserve">ude potenciálně </w:t>
      </w:r>
      <w:r w:rsidR="00AA39F4">
        <w:rPr>
          <w:color w:val="auto"/>
        </w:rPr>
        <w:t>signál zpracováván</w:t>
      </w:r>
      <w:r w:rsidR="007836B4">
        <w:rPr>
          <w:color w:val="auto"/>
        </w:rPr>
        <w:t xml:space="preserve">. </w:t>
      </w:r>
      <w:r w:rsidR="0030360E">
        <w:rPr>
          <w:color w:val="auto"/>
        </w:rPr>
        <w:t>Tento návrh</w:t>
      </w:r>
      <w:r w:rsidR="00856BD2">
        <w:rPr>
          <w:color w:val="auto"/>
        </w:rPr>
        <w:t xml:space="preserve"> v</w:t>
      </w:r>
      <w:r w:rsidR="003D265C">
        <w:rPr>
          <w:color w:val="auto"/>
        </w:rPr>
        <w:t>e</w:t>
      </w:r>
      <w:r w:rsidR="00856BD2">
        <w:rPr>
          <w:color w:val="auto"/>
        </w:rPr>
        <w:t> z</w:t>
      </w:r>
      <w:r w:rsidR="003D265C">
        <w:rPr>
          <w:color w:val="auto"/>
        </w:rPr>
        <w:t>krácené</w:t>
      </w:r>
      <w:r w:rsidR="00856BD2">
        <w:rPr>
          <w:color w:val="auto"/>
        </w:rPr>
        <w:t xml:space="preserve"> podobě</w:t>
      </w:r>
      <w:r w:rsidR="0030360E">
        <w:rPr>
          <w:color w:val="auto"/>
        </w:rPr>
        <w:t xml:space="preserve"> je</w:t>
      </w:r>
      <w:r w:rsidR="00836541">
        <w:rPr>
          <w:color w:val="auto"/>
        </w:rPr>
        <w:t xml:space="preserve"> spolu s popisem </w:t>
      </w:r>
      <w:r w:rsidR="00EE511B">
        <w:rPr>
          <w:color w:val="auto"/>
        </w:rPr>
        <w:t>použitého frameworku a stručn</w:t>
      </w:r>
      <w:r w:rsidR="00B70BCF">
        <w:rPr>
          <w:color w:val="auto"/>
        </w:rPr>
        <w:t xml:space="preserve">ou teorií </w:t>
      </w:r>
      <w:r w:rsidR="00856BD2">
        <w:rPr>
          <w:color w:val="auto"/>
        </w:rPr>
        <w:t xml:space="preserve">snímání a </w:t>
      </w:r>
      <w:r w:rsidR="00A709E7">
        <w:rPr>
          <w:color w:val="auto"/>
        </w:rPr>
        <w:t>reprezentace barev pomocí matematických modelů</w:t>
      </w:r>
      <w:r w:rsidR="0030360E">
        <w:rPr>
          <w:color w:val="auto"/>
        </w:rPr>
        <w:t xml:space="preserve"> </w:t>
      </w:r>
      <w:r w:rsidR="00AF1388">
        <w:rPr>
          <w:color w:val="auto"/>
        </w:rPr>
        <w:t>obsaž</w:t>
      </w:r>
      <w:r w:rsidR="00990C50">
        <w:rPr>
          <w:color w:val="auto"/>
        </w:rPr>
        <w:t xml:space="preserve">en </w:t>
      </w:r>
      <w:r w:rsidR="00EA4F76">
        <w:rPr>
          <w:color w:val="auto"/>
        </w:rPr>
        <w:t>v</w:t>
      </w:r>
      <w:r w:rsidR="00582D22">
        <w:rPr>
          <w:color w:val="auto"/>
        </w:rPr>
        <w:t> této kapitole</w:t>
      </w:r>
      <w:r w:rsidR="00A714AB">
        <w:rPr>
          <w:color w:val="auto"/>
        </w:rPr>
        <w:t>.</w:t>
      </w:r>
      <w:r w:rsidR="0011401F">
        <w:rPr>
          <w:color w:val="auto"/>
        </w:rPr>
        <w:t xml:space="preserve"> </w:t>
      </w:r>
      <w:r w:rsidR="00A714AB">
        <w:rPr>
          <w:color w:val="auto"/>
        </w:rPr>
        <w:t>P</w:t>
      </w:r>
      <w:r w:rsidR="00A062A4">
        <w:rPr>
          <w:color w:val="auto"/>
        </w:rPr>
        <w:t>odrobn</w:t>
      </w:r>
      <w:r w:rsidR="00790B70">
        <w:rPr>
          <w:color w:val="auto"/>
        </w:rPr>
        <w:t xml:space="preserve">ější popis funkce jednotlivých bloků je </w:t>
      </w:r>
      <w:r w:rsidR="009A1B60">
        <w:rPr>
          <w:color w:val="auto"/>
        </w:rPr>
        <w:t>umístěn v kapitole pojednávající o realizaci nástroje.</w:t>
      </w:r>
    </w:p>
    <w:p w14:paraId="023D9113" w14:textId="7CE70707" w:rsidR="00253EC5" w:rsidRPr="00D713CC" w:rsidRDefault="00066335" w:rsidP="00253EC5">
      <w:pPr>
        <w:pStyle w:val="Nadpis2"/>
      </w:pPr>
      <w:bookmarkStart w:id="49" w:name="_Toc167638708"/>
      <w:r>
        <w:t>Framework JUCE</w:t>
      </w:r>
      <w:bookmarkEnd w:id="49"/>
    </w:p>
    <w:p w14:paraId="0EF333FD" w14:textId="1EBAE3CB" w:rsidR="00253EC5" w:rsidRDefault="00CD3F90" w:rsidP="003709F8">
      <w:pPr>
        <w:pStyle w:val="Prvnodstavec"/>
      </w:pPr>
      <w:r>
        <w:t>JUCE je framework</w:t>
      </w:r>
      <w:r w:rsidR="00115F63">
        <w:t xml:space="preserve"> určený primárně</w:t>
      </w:r>
      <w:r w:rsidR="00607E30">
        <w:t xml:space="preserve"> pro vývoj </w:t>
      </w:r>
      <w:r w:rsidR="00AE3220">
        <w:t>audio software</w:t>
      </w:r>
      <w:r w:rsidR="00997884">
        <w:t xml:space="preserve"> v jazyce C++. Jeho hlavním cílem je </w:t>
      </w:r>
      <w:r w:rsidR="008C740E">
        <w:t>umož</w:t>
      </w:r>
      <w:r w:rsidR="00486D39">
        <w:t>ni</w:t>
      </w:r>
      <w:r w:rsidR="008C740E">
        <w:t xml:space="preserve">t vytvoření zdrojového kódu </w:t>
      </w:r>
      <w:r w:rsidR="00EC6F5F">
        <w:t xml:space="preserve">kompilovatelného a spustitelného </w:t>
      </w:r>
      <w:r w:rsidR="00D56A62">
        <w:t xml:space="preserve">zároveň </w:t>
      </w:r>
      <w:r w:rsidR="00AB6626">
        <w:t xml:space="preserve">na operačních systémech </w:t>
      </w:r>
      <w:r w:rsidR="00AB6626" w:rsidRPr="007A763B">
        <w:t>Windows</w:t>
      </w:r>
      <w:r w:rsidR="00AB6626">
        <w:t>, MacOS</w:t>
      </w:r>
      <w:r w:rsidR="00DF6FD5">
        <w:t>,</w:t>
      </w:r>
      <w:r w:rsidR="00AB6626">
        <w:t xml:space="preserve"> Linux</w:t>
      </w:r>
      <w:r w:rsidR="00DF6FD5">
        <w:t xml:space="preserve"> a jejich mobilních derivátech Android a iOS</w:t>
      </w:r>
      <w:r w:rsidR="00A272B2">
        <w:t>.</w:t>
      </w:r>
      <w:r w:rsidR="00466843">
        <w:t xml:space="preserve"> </w:t>
      </w:r>
      <w:r w:rsidR="00B71027">
        <w:t xml:space="preserve">Název JUCE je zkratkou pro </w:t>
      </w:r>
      <w:r w:rsidR="00B065E9" w:rsidRPr="005B3730">
        <w:rPr>
          <w:i/>
          <w:iCs/>
        </w:rPr>
        <w:t>Jules’ Utility Class Extensions</w:t>
      </w:r>
      <w:r w:rsidR="00741A27">
        <w:t> </w:t>
      </w:r>
      <w:r w:rsidR="007154B5">
        <w:t>–</w:t>
      </w:r>
      <w:r w:rsidR="00741A27">
        <w:t> </w:t>
      </w:r>
      <w:r w:rsidR="00733D59">
        <w:t>zmíněný</w:t>
      </w:r>
      <w:r w:rsidR="00CB5225">
        <w:t>m Julesem je Julian Storer</w:t>
      </w:r>
      <w:r w:rsidR="00262818">
        <w:t>, vývojář grafick</w:t>
      </w:r>
      <w:r w:rsidR="00933EBE">
        <w:t xml:space="preserve">ého a zvukového rozhraní </w:t>
      </w:r>
      <w:r w:rsidR="00621550">
        <w:t xml:space="preserve">pro DAW </w:t>
      </w:r>
      <w:r w:rsidR="00621550" w:rsidRPr="007A763B">
        <w:rPr>
          <w:i/>
          <w:iCs/>
        </w:rPr>
        <w:t>Tracktion Waveform</w:t>
      </w:r>
      <w:r w:rsidR="00A1526F">
        <w:t xml:space="preserve">, jenž </w:t>
      </w:r>
      <w:r w:rsidR="004156A8">
        <w:t>tento framework vytvořil</w:t>
      </w:r>
      <w:r w:rsidR="00621550">
        <w:t>.</w:t>
      </w:r>
      <w:r w:rsidR="00990FFF">
        <w:t xml:space="preserve"> </w:t>
      </w:r>
      <w:r w:rsidR="0090100B">
        <w:t xml:space="preserve">První verze </w:t>
      </w:r>
      <w:r w:rsidR="009D0F02">
        <w:t>JUCE vyšla v roce 2004</w:t>
      </w:r>
      <w:r w:rsidR="00190A66">
        <w:t xml:space="preserve">, po deseti letech byl </w:t>
      </w:r>
      <w:r w:rsidR="00674305">
        <w:t xml:space="preserve">framework prodán </w:t>
      </w:r>
      <w:r w:rsidR="00820D62">
        <w:t xml:space="preserve">londýnské společnosti specializující se na </w:t>
      </w:r>
      <w:r w:rsidR="004F1A82">
        <w:t>hudební hardware</w:t>
      </w:r>
      <w:r w:rsidR="005B7924">
        <w:t xml:space="preserve"> </w:t>
      </w:r>
      <w:r w:rsidR="005B7924" w:rsidRPr="005364A7">
        <w:rPr>
          <w:i/>
          <w:iCs/>
        </w:rPr>
        <w:t>ROLI</w:t>
      </w:r>
      <w:r w:rsidR="005B7924">
        <w:t xml:space="preserve">. </w:t>
      </w:r>
      <w:r w:rsidR="003C71E7">
        <w:t>V dubnu 2020 byl opět prodán</w:t>
      </w:r>
      <w:r w:rsidR="006E5C91">
        <w:t xml:space="preserve">, </w:t>
      </w:r>
      <w:r w:rsidR="00F67636">
        <w:t>novým a</w:t>
      </w:r>
      <w:r w:rsidR="0084056A">
        <w:t> </w:t>
      </w:r>
      <w:r w:rsidR="00F67636">
        <w:t xml:space="preserve">zároveň </w:t>
      </w:r>
      <w:r w:rsidR="006E5C91">
        <w:t xml:space="preserve">současným majitelem se tehdy stala společnost </w:t>
      </w:r>
      <w:r w:rsidR="006E5C91" w:rsidRPr="005364A7">
        <w:rPr>
          <w:i/>
          <w:iCs/>
        </w:rPr>
        <w:t>PACE Anti–Piracy Inc.</w:t>
      </w:r>
      <w:r w:rsidR="006E5C91">
        <w:t xml:space="preserve"> </w:t>
      </w:r>
      <w:r w:rsidR="00D33BD7">
        <w:t xml:space="preserve">specializující se na </w:t>
      </w:r>
      <w:r w:rsidR="00F97AB7">
        <w:t xml:space="preserve">bezpečnost </w:t>
      </w:r>
      <w:r w:rsidR="007A6DC0">
        <w:t>zvukového</w:t>
      </w:r>
      <w:r w:rsidR="00F97AB7">
        <w:t xml:space="preserve"> software</w:t>
      </w:r>
      <w:r w:rsidR="00A24515">
        <w:t xml:space="preserve"> </w:t>
      </w:r>
      <w:r w:rsidR="00347BE6">
        <w:rPr>
          <w:color w:val="FF0000"/>
        </w:rPr>
        <w:fldChar w:fldCharType="begin"/>
      </w:r>
      <w:r w:rsidR="00347BE6">
        <w:instrText xml:space="preserve"> REF _Ref153235644 \r \h </w:instrText>
      </w:r>
      <w:r w:rsidR="00347BE6">
        <w:rPr>
          <w:color w:val="FF0000"/>
        </w:rPr>
      </w:r>
      <w:r w:rsidR="00347BE6">
        <w:rPr>
          <w:color w:val="FF0000"/>
        </w:rPr>
        <w:fldChar w:fldCharType="separate"/>
      </w:r>
      <w:r w:rsidR="0045578B">
        <w:t>[32]</w:t>
      </w:r>
      <w:r w:rsidR="00347BE6">
        <w:rPr>
          <w:color w:val="FF0000"/>
        </w:rPr>
        <w:fldChar w:fldCharType="end"/>
      </w:r>
      <w:r w:rsidR="00F97AB7">
        <w:t>.</w:t>
      </w:r>
    </w:p>
    <w:p w14:paraId="134EBCF8" w14:textId="6E1958E2" w:rsidR="0047385F" w:rsidRDefault="00F24205" w:rsidP="00DA0C32">
      <w:pPr>
        <w:pStyle w:val="Odstavec"/>
      </w:pPr>
      <w:r>
        <w:t xml:space="preserve">V rámci JUCE </w:t>
      </w:r>
      <w:r w:rsidR="00DA0C32">
        <w:t>existuje možnost využití různých před</w:t>
      </w:r>
      <w:r w:rsidR="002C617A">
        <w:t>definovaných</w:t>
      </w:r>
      <w:r w:rsidR="00DA0C32">
        <w:t xml:space="preserve"> grafických ovládacích prvků</w:t>
      </w:r>
      <w:r w:rsidR="001F137C">
        <w:t xml:space="preserve">, mezi něž patří různé posuvníky, </w:t>
      </w:r>
      <w:r w:rsidR="003016F4">
        <w:t xml:space="preserve">tlačítka, </w:t>
      </w:r>
      <w:r w:rsidR="005633B6">
        <w:t xml:space="preserve">potenciometry, </w:t>
      </w:r>
      <w:r w:rsidR="00DE49F2">
        <w:t>ukazatele</w:t>
      </w:r>
      <w:r w:rsidR="00C81935">
        <w:t xml:space="preserve"> stavu</w:t>
      </w:r>
      <w:r w:rsidR="00DE49F2">
        <w:t xml:space="preserve"> načítání atd.</w:t>
      </w:r>
      <w:r w:rsidR="00962995">
        <w:t xml:space="preserve"> Při </w:t>
      </w:r>
      <w:r w:rsidR="00EA4D9C">
        <w:t xml:space="preserve">vývoji vlastního řešení </w:t>
      </w:r>
      <w:r w:rsidR="00B80024">
        <w:t xml:space="preserve">tedy odpadá </w:t>
      </w:r>
      <w:r w:rsidR="006B16F4">
        <w:t>nutnost</w:t>
      </w:r>
      <w:r w:rsidR="00B80024">
        <w:t xml:space="preserve"> </w:t>
      </w:r>
      <w:r w:rsidR="003F6E42">
        <w:t>designování vlastních prvků</w:t>
      </w:r>
      <w:r w:rsidR="00D635C5">
        <w:t xml:space="preserve"> a zůstává </w:t>
      </w:r>
      <w:r w:rsidR="008E4979">
        <w:t>na rozhodnutí vývojáře</w:t>
      </w:r>
      <w:r w:rsidR="00A14E5B">
        <w:t>, zda bude jeho prototyp graficky odlišen od generick</w:t>
      </w:r>
      <w:r w:rsidR="00340C45">
        <w:t xml:space="preserve">ého vzhledu </w:t>
      </w:r>
      <w:r w:rsidR="0064240C">
        <w:t>JUCE</w:t>
      </w:r>
      <w:r w:rsidR="004060D1">
        <w:t xml:space="preserve"> </w:t>
      </w:r>
      <w:r w:rsidR="00E437D6">
        <w:t>ovladačů</w:t>
      </w:r>
      <w:r w:rsidR="004060D1">
        <w:t>.</w:t>
      </w:r>
    </w:p>
    <w:p w14:paraId="2FC0308E" w14:textId="583EC4E3" w:rsidR="002B4245" w:rsidRDefault="00EA1634" w:rsidP="00DA0C32">
      <w:pPr>
        <w:pStyle w:val="Odstavec"/>
      </w:pPr>
      <w:r>
        <w:t>Velikou výhodou frameworku je také jeho dobře psaná a aktualizovaná dokumentace</w:t>
      </w:r>
      <w:r w:rsidR="00EB169C">
        <w:t xml:space="preserve"> </w:t>
      </w:r>
      <w:r w:rsidR="00254727">
        <w:rPr>
          <w:color w:val="FF0000"/>
        </w:rPr>
        <w:fldChar w:fldCharType="begin"/>
      </w:r>
      <w:r w:rsidR="00254727">
        <w:instrText xml:space="preserve"> REF _Ref153236005 \r \h </w:instrText>
      </w:r>
      <w:r w:rsidR="00254727">
        <w:rPr>
          <w:color w:val="FF0000"/>
        </w:rPr>
      </w:r>
      <w:r w:rsidR="00254727">
        <w:rPr>
          <w:color w:val="FF0000"/>
        </w:rPr>
        <w:fldChar w:fldCharType="separate"/>
      </w:r>
      <w:r w:rsidR="0045578B">
        <w:t>[33]</w:t>
      </w:r>
      <w:r w:rsidR="00254727">
        <w:rPr>
          <w:color w:val="FF0000"/>
        </w:rPr>
        <w:fldChar w:fldCharType="end"/>
      </w:r>
      <w:r w:rsidR="00A6308E">
        <w:t xml:space="preserve"> doplněná o ukázky a návody</w:t>
      </w:r>
      <w:r w:rsidR="00A710E9">
        <w:t xml:space="preserve"> k použití objektů, tříd a jejich metod.</w:t>
      </w:r>
      <w:r w:rsidR="003E2BFB">
        <w:t xml:space="preserve"> Cenným zdrojem informací a rad ohledně řešení problémů</w:t>
      </w:r>
      <w:r w:rsidR="001472B3">
        <w:t xml:space="preserve"> spojených s vývojem zvukových aplikací je také JUCE Forum</w:t>
      </w:r>
      <w:r w:rsidR="00F461AB">
        <w:t xml:space="preserve"> </w:t>
      </w:r>
      <w:r w:rsidR="00824CE7">
        <w:rPr>
          <w:color w:val="FF0000"/>
        </w:rPr>
        <w:fldChar w:fldCharType="begin"/>
      </w:r>
      <w:r w:rsidR="00824CE7">
        <w:instrText xml:space="preserve"> REF _Ref153236160 \r \h </w:instrText>
      </w:r>
      <w:r w:rsidR="00824CE7">
        <w:rPr>
          <w:color w:val="FF0000"/>
        </w:rPr>
      </w:r>
      <w:r w:rsidR="00824CE7">
        <w:rPr>
          <w:color w:val="FF0000"/>
        </w:rPr>
        <w:fldChar w:fldCharType="separate"/>
      </w:r>
      <w:r w:rsidR="0045578B">
        <w:t>[34]</w:t>
      </w:r>
      <w:r w:rsidR="00824CE7">
        <w:rPr>
          <w:color w:val="FF0000"/>
        </w:rPr>
        <w:fldChar w:fldCharType="end"/>
      </w:r>
      <w:r w:rsidR="0016024E">
        <w:t>, na kterém spolupracují vývojáři z</w:t>
      </w:r>
      <w:r w:rsidR="00403099">
        <w:t xml:space="preserve"> celého světa a sdílejí své nápady, postřehy a </w:t>
      </w:r>
      <w:r w:rsidR="008E75D5">
        <w:t>další užitečné informace</w:t>
      </w:r>
      <w:r w:rsidR="00084207">
        <w:t xml:space="preserve"> o práci s frameworkem JUCE.</w:t>
      </w:r>
    </w:p>
    <w:p w14:paraId="308AC06F" w14:textId="217E7ABE" w:rsidR="00695EE8" w:rsidRDefault="00EF0EC9" w:rsidP="00695EE8">
      <w:pPr>
        <w:pStyle w:val="Nadpis2"/>
      </w:pPr>
      <w:bookmarkStart w:id="50" w:name="_Toc167638709"/>
      <w:r>
        <w:t>Snímání barev</w:t>
      </w:r>
      <w:bookmarkEnd w:id="50"/>
    </w:p>
    <w:p w14:paraId="44D9A1B7" w14:textId="4C9BE5AC" w:rsidR="00B56FF4" w:rsidRPr="00B56FF4" w:rsidRDefault="001B53B9" w:rsidP="007744E0">
      <w:pPr>
        <w:pStyle w:val="Prvnodstavec"/>
      </w:pPr>
      <w:r>
        <w:t xml:space="preserve">Digitální záznam obrazu </w:t>
      </w:r>
      <w:r w:rsidR="00EF1076">
        <w:t>byl poprvé umožněn v roce 1970</w:t>
      </w:r>
      <w:r w:rsidR="00FF559F">
        <w:t xml:space="preserve"> díky </w:t>
      </w:r>
      <w:r w:rsidR="00CA4425">
        <w:t>konstrukci fotoaparátu se zabudovaným CCD snímačem</w:t>
      </w:r>
      <w:r w:rsidR="00946E82">
        <w:t xml:space="preserve"> </w:t>
      </w:r>
      <w:r w:rsidR="001515AC">
        <w:rPr>
          <w:color w:val="FF0000"/>
        </w:rPr>
        <w:fldChar w:fldCharType="begin"/>
      </w:r>
      <w:r w:rsidR="001515AC">
        <w:instrText xml:space="preserve"> REF _Ref153236980 \r \h </w:instrText>
      </w:r>
      <w:r w:rsidR="001515AC">
        <w:rPr>
          <w:color w:val="FF0000"/>
        </w:rPr>
      </w:r>
      <w:r w:rsidR="001515AC">
        <w:rPr>
          <w:color w:val="FF0000"/>
        </w:rPr>
        <w:fldChar w:fldCharType="separate"/>
      </w:r>
      <w:r w:rsidR="0045578B">
        <w:t>[35]</w:t>
      </w:r>
      <w:r w:rsidR="001515AC">
        <w:rPr>
          <w:color w:val="FF0000"/>
        </w:rPr>
        <w:fldChar w:fldCharType="end"/>
      </w:r>
      <w:r w:rsidR="00946E82">
        <w:t>.</w:t>
      </w:r>
      <w:r w:rsidR="00D566C9">
        <w:t xml:space="preserve"> </w:t>
      </w:r>
      <w:r w:rsidR="00CA4346">
        <w:t>Koncept byl nadále zkoumán a vyvíjen</w:t>
      </w:r>
      <w:r w:rsidR="007B261B">
        <w:t xml:space="preserve"> směrem k masovému rozšíření </w:t>
      </w:r>
      <w:r w:rsidR="0070701E">
        <w:t>digitální fotografie</w:t>
      </w:r>
      <w:r w:rsidR="00950045">
        <w:t xml:space="preserve"> a videa. </w:t>
      </w:r>
      <w:r w:rsidR="00F13509">
        <w:t xml:space="preserve">Ačkoliv ne všechen obrazový záznam je </w:t>
      </w:r>
      <w:r w:rsidR="006C43EC">
        <w:t>v současn</w:t>
      </w:r>
      <w:r w:rsidR="00270297">
        <w:t>osti</w:t>
      </w:r>
      <w:r w:rsidR="006C43EC">
        <w:t xml:space="preserve"> realizován </w:t>
      </w:r>
      <w:r w:rsidR="00402F32">
        <w:t>pomocí digitáln</w:t>
      </w:r>
      <w:r w:rsidR="00A11173">
        <w:t>í</w:t>
      </w:r>
      <w:r w:rsidR="00402F32">
        <w:t xml:space="preserve"> technologie, </w:t>
      </w:r>
      <w:r w:rsidR="000D4B35">
        <w:t>pro jeho šíření v</w:t>
      </w:r>
      <w:r w:rsidR="00D06A2F">
        <w:t> </w:t>
      </w:r>
      <w:r w:rsidR="000D4B35">
        <w:t>elektronické</w:t>
      </w:r>
      <w:r w:rsidR="00D06A2F">
        <w:t xml:space="preserve"> podobě je </w:t>
      </w:r>
      <w:r w:rsidR="00373867">
        <w:t>nutné</w:t>
      </w:r>
      <w:r w:rsidR="00D06A2F">
        <w:t xml:space="preserve"> jej převést </w:t>
      </w:r>
      <w:r w:rsidR="00D903F6">
        <w:t xml:space="preserve">do číslicových informací. </w:t>
      </w:r>
      <w:r w:rsidR="00B52050">
        <w:t>Pro zobrazení barev</w:t>
      </w:r>
      <w:r w:rsidR="00894AF1">
        <w:t xml:space="preserve"> existuje několik matematických modelů</w:t>
      </w:r>
      <w:r w:rsidR="00D36014">
        <w:t xml:space="preserve">, jež umožňují </w:t>
      </w:r>
      <w:r w:rsidR="00330F41">
        <w:t>nést</w:t>
      </w:r>
      <w:r w:rsidR="0061384E">
        <w:t xml:space="preserve"> </w:t>
      </w:r>
      <w:r w:rsidR="00F27984">
        <w:t>zpráv</w:t>
      </w:r>
      <w:r w:rsidR="00DE2BBC">
        <w:t>y</w:t>
      </w:r>
      <w:r w:rsidR="00F27984">
        <w:t xml:space="preserve"> </w:t>
      </w:r>
      <w:r w:rsidR="00DA63A2">
        <w:t xml:space="preserve">o </w:t>
      </w:r>
      <w:r w:rsidR="007627AF">
        <w:t>barevných</w:t>
      </w:r>
      <w:r w:rsidR="0050491D">
        <w:t xml:space="preserve"> </w:t>
      </w:r>
      <w:r w:rsidR="00644933">
        <w:t>parametrech</w:t>
      </w:r>
      <w:r w:rsidR="007627AF">
        <w:t xml:space="preserve"> </w:t>
      </w:r>
      <w:r w:rsidR="003B216C">
        <w:lastRenderedPageBreak/>
        <w:t>světla</w:t>
      </w:r>
      <w:r w:rsidR="001C5B40">
        <w:t>.</w:t>
      </w:r>
      <w:r w:rsidR="00A9536C">
        <w:t xml:space="preserve"> Dále</w:t>
      </w:r>
      <w:r w:rsidR="00A103C0">
        <w:t xml:space="preserve"> j</w:t>
      </w:r>
      <w:r w:rsidR="00383436">
        <w:t>e popsán model</w:t>
      </w:r>
      <w:r w:rsidR="00A103C0">
        <w:t xml:space="preserve"> HSV</w:t>
      </w:r>
      <w:r w:rsidR="002E1B0A">
        <w:t>/HSL</w:t>
      </w:r>
      <w:r w:rsidR="00CF0BCB">
        <w:t xml:space="preserve"> využ</w:t>
      </w:r>
      <w:r w:rsidR="00C33728">
        <w:t>ívan</w:t>
      </w:r>
      <w:r w:rsidR="00127AE5">
        <w:t>ý</w:t>
      </w:r>
      <w:r w:rsidR="00CF0BCB">
        <w:t xml:space="preserve"> </w:t>
      </w:r>
      <w:r w:rsidR="009411DF">
        <w:t>k</w:t>
      </w:r>
      <w:r w:rsidR="00BD5E62">
        <w:t> </w:t>
      </w:r>
      <w:r w:rsidR="00CF0BCB">
        <w:t>implementaci</w:t>
      </w:r>
      <w:r w:rsidR="00BD5E62">
        <w:t xml:space="preserve"> ovládání parametrů</w:t>
      </w:r>
      <w:r w:rsidR="00B804EB">
        <w:t xml:space="preserve"> granulární syntézy</w:t>
      </w:r>
      <w:r w:rsidR="00BD5E62">
        <w:t xml:space="preserve"> vlnovými délkami světla</w:t>
      </w:r>
      <w:r w:rsidR="00B4791C">
        <w:t xml:space="preserve"> v</w:t>
      </w:r>
      <w:r w:rsidR="00C33728">
        <w:t> </w:t>
      </w:r>
      <w:r w:rsidR="00A651C0">
        <w:t>této</w:t>
      </w:r>
      <w:r w:rsidR="00C33728">
        <w:t xml:space="preserve"> práci</w:t>
      </w:r>
      <w:r w:rsidR="0050491D">
        <w:t>.</w:t>
      </w:r>
    </w:p>
    <w:p w14:paraId="25436CF3" w14:textId="724D5FBF" w:rsidR="00D8302E" w:rsidRDefault="00D8302E" w:rsidP="00D8302E">
      <w:pPr>
        <w:pStyle w:val="Nadpis3"/>
      </w:pPr>
      <w:bookmarkStart w:id="51" w:name="_Toc167638710"/>
      <w:r>
        <w:t>Model HSV</w:t>
      </w:r>
      <w:r w:rsidR="0097608E">
        <w:t>/HSL</w:t>
      </w:r>
      <w:bookmarkEnd w:id="51"/>
    </w:p>
    <w:p w14:paraId="2FB8DC95" w14:textId="3759766D" w:rsidR="00D8302E" w:rsidRDefault="00BB1989" w:rsidP="00D857ED">
      <w:pPr>
        <w:pStyle w:val="Prvnodstavec"/>
      </w:pPr>
      <w:r>
        <w:t>Tento matematický model</w:t>
      </w:r>
      <w:r w:rsidR="009E4457">
        <w:t xml:space="preserve"> nejvíce odpovídá intuitivnímu lidskému vnímání barev. </w:t>
      </w:r>
      <w:r w:rsidR="002834F3">
        <w:t xml:space="preserve">Jeho </w:t>
      </w:r>
      <w:r w:rsidR="005E14BC">
        <w:t xml:space="preserve">složky </w:t>
      </w:r>
      <w:r w:rsidR="00F25575">
        <w:t xml:space="preserve">netvoří kombinace barev, nýbrž parametry </w:t>
      </w:r>
      <w:r w:rsidR="00CA7A5C" w:rsidRPr="00472D04">
        <w:rPr>
          <w:i/>
          <w:iCs/>
        </w:rPr>
        <w:t>Hue</w:t>
      </w:r>
      <w:r w:rsidR="00CA7A5C">
        <w:t xml:space="preserve"> (odstín),</w:t>
      </w:r>
      <w:r w:rsidR="00990F8C">
        <w:t xml:space="preserve"> měřený jako poloha na barevném kruhu v rozmezí 0</w:t>
      </w:r>
      <w:r w:rsidR="00CB4A36">
        <w:t>°</w:t>
      </w:r>
      <w:r w:rsidR="00990F8C">
        <w:t>–360°,</w:t>
      </w:r>
      <w:r w:rsidR="00CA7A5C">
        <w:t xml:space="preserve"> </w:t>
      </w:r>
      <w:r w:rsidR="00CA7A5C" w:rsidRPr="00472D04">
        <w:rPr>
          <w:i/>
          <w:iCs/>
        </w:rPr>
        <w:t>Saturation</w:t>
      </w:r>
      <w:r w:rsidR="00CA7A5C">
        <w:t xml:space="preserve"> (sytost)</w:t>
      </w:r>
      <w:r w:rsidR="00B53606">
        <w:t xml:space="preserve">, udává poměr </w:t>
      </w:r>
      <w:r w:rsidR="00986309">
        <w:t>odstínu k šedi na škále 0–100 %</w:t>
      </w:r>
      <w:r w:rsidR="00CA7A5C">
        <w:t xml:space="preserve"> a </w:t>
      </w:r>
      <w:r w:rsidR="00CA7A5C" w:rsidRPr="00472D04">
        <w:rPr>
          <w:i/>
          <w:iCs/>
        </w:rPr>
        <w:t>Value</w:t>
      </w:r>
      <w:r w:rsidR="00CA7A5C">
        <w:t xml:space="preserve"> (hodnota jasu)</w:t>
      </w:r>
      <w:r w:rsidR="000345D0">
        <w:t xml:space="preserve">, vyjadřující </w:t>
      </w:r>
      <w:r w:rsidR="00BF166E">
        <w:t xml:space="preserve">míru </w:t>
      </w:r>
      <w:r w:rsidR="003B05BD">
        <w:t>absenc</w:t>
      </w:r>
      <w:r w:rsidR="00BF166E">
        <w:t>e</w:t>
      </w:r>
      <w:r w:rsidR="003B05BD">
        <w:t xml:space="preserve"> černého světla</w:t>
      </w:r>
      <w:r w:rsidR="00CA7A5C">
        <w:t>.</w:t>
      </w:r>
      <w:r w:rsidR="003C5F83">
        <w:t xml:space="preserve"> </w:t>
      </w:r>
      <w:r w:rsidR="00F73570">
        <w:t xml:space="preserve">Velmi podobný </w:t>
      </w:r>
      <w:r w:rsidR="00B25921">
        <w:t>je model HSL</w:t>
      </w:r>
      <w:r w:rsidR="00186C34">
        <w:t xml:space="preserve"> (zavedený firmou Tektronix)</w:t>
      </w:r>
      <w:r w:rsidR="00B25921">
        <w:t xml:space="preserve">, </w:t>
      </w:r>
      <w:r w:rsidR="002E3775">
        <w:t>který</w:t>
      </w:r>
      <w:r w:rsidR="00365E97">
        <w:t xml:space="preserve"> ovšem</w:t>
      </w:r>
      <w:r w:rsidR="002E3775">
        <w:t xml:space="preserve"> </w:t>
      </w:r>
      <w:r w:rsidR="00FE1339">
        <w:t xml:space="preserve">využívá </w:t>
      </w:r>
      <w:r w:rsidR="00794CF7">
        <w:t xml:space="preserve">parametru </w:t>
      </w:r>
      <w:r w:rsidR="00794CF7" w:rsidRPr="007A2D78">
        <w:rPr>
          <w:i/>
          <w:iCs/>
        </w:rPr>
        <w:t>Lightness</w:t>
      </w:r>
      <w:r w:rsidR="00794CF7">
        <w:t xml:space="preserve"> (jas)</w:t>
      </w:r>
      <w:r w:rsidR="005926B7">
        <w:t xml:space="preserve">, </w:t>
      </w:r>
      <w:r w:rsidR="00BF166E">
        <w:t>tedy množství</w:t>
      </w:r>
      <w:r w:rsidR="00EE2BFB">
        <w:t xml:space="preserve"> bílého světla</w:t>
      </w:r>
      <w:r w:rsidR="005926B7">
        <w:t>.</w:t>
      </w:r>
    </w:p>
    <w:p w14:paraId="2773F7FC" w14:textId="058FD72E" w:rsidR="006E34FD" w:rsidRPr="00D461F1" w:rsidRDefault="00D461F1" w:rsidP="006E34FD">
      <w:pPr>
        <w:pStyle w:val="Odstavec"/>
      </w:pPr>
      <w:r>
        <w:t>Model</w:t>
      </w:r>
      <w:r w:rsidR="00E16080">
        <w:t>y</w:t>
      </w:r>
      <w:r>
        <w:t xml:space="preserve"> HSV</w:t>
      </w:r>
      <w:r w:rsidR="00E16080">
        <w:t xml:space="preserve"> a HSL</w:t>
      </w:r>
      <w:r>
        <w:t xml:space="preserve"> býv</w:t>
      </w:r>
      <w:r w:rsidR="00E16080">
        <w:t>ají</w:t>
      </w:r>
      <w:r>
        <w:t xml:space="preserve"> využíván</w:t>
      </w:r>
      <w:r w:rsidR="00E16080">
        <w:t>y</w:t>
      </w:r>
      <w:r>
        <w:t xml:space="preserve"> při editaci </w:t>
      </w:r>
      <w:r w:rsidR="00164E4B">
        <w:t>fotografií</w:t>
      </w:r>
      <w:r w:rsidR="0014196D">
        <w:t xml:space="preserve">, jelikož </w:t>
      </w:r>
      <w:r w:rsidR="00BE1B3F">
        <w:t>je</w:t>
      </w:r>
      <w:r w:rsidR="00E16080">
        <w:t>jich</w:t>
      </w:r>
      <w:r w:rsidR="00BE1B3F">
        <w:t xml:space="preserve"> parametry </w:t>
      </w:r>
      <w:r w:rsidR="00805773">
        <w:t xml:space="preserve">umožňují intuitivní </w:t>
      </w:r>
      <w:r w:rsidR="00CF1FBB">
        <w:t xml:space="preserve">práci s barevnými odstíny, sytostí i jasem </w:t>
      </w:r>
      <w:r w:rsidR="00232E47">
        <w:t>snímků.</w:t>
      </w:r>
      <w:r w:rsidR="005A6A39">
        <w:t xml:space="preserve"> Naopak právě </w:t>
      </w:r>
      <w:r w:rsidR="0055322B">
        <w:t>kvůli konstrukčním vlastnostem displejů</w:t>
      </w:r>
      <w:r w:rsidR="00E13194">
        <w:t xml:space="preserve"> (RGB segmentace)</w:t>
      </w:r>
      <w:r w:rsidR="0055322B">
        <w:t xml:space="preserve"> není </w:t>
      </w:r>
      <w:r w:rsidR="006E5A51">
        <w:t>nej</w:t>
      </w:r>
      <w:r w:rsidR="0055322B">
        <w:t>vhodn</w:t>
      </w:r>
      <w:r w:rsidR="006E5A51">
        <w:t>ějším řešením</w:t>
      </w:r>
      <w:r w:rsidR="0055322B">
        <w:t xml:space="preserve"> </w:t>
      </w:r>
      <w:r w:rsidR="006E5A51">
        <w:t xml:space="preserve">ukládání </w:t>
      </w:r>
      <w:r w:rsidR="00A475A3">
        <w:t>matic informací pro jednotlivé pixely.</w:t>
      </w: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1"/>
        <w:gridCol w:w="6549"/>
      </w:tblGrid>
      <w:tr w:rsidR="00A33298" w:rsidRPr="00555F11" w14:paraId="677E4186" w14:textId="77777777" w:rsidTr="00737238">
        <w:tc>
          <w:tcPr>
            <w:tcW w:w="8500" w:type="dxa"/>
            <w:gridSpan w:val="2"/>
          </w:tcPr>
          <w:p w14:paraId="5A0AB2E8" w14:textId="707192CC" w:rsidR="00A33298" w:rsidRPr="00555F11" w:rsidRDefault="00A33298" w:rsidP="00737238">
            <w:pPr>
              <w:pStyle w:val="Titulek"/>
              <w:ind w:left="494" w:hanging="494"/>
              <w:jc w:val="center"/>
            </w:pPr>
            <w:r>
              <w:rPr>
                <w:noProof/>
              </w:rPr>
              <w:drawing>
                <wp:inline distT="0" distB="0" distL="0" distR="0" wp14:anchorId="41789F90" wp14:editId="4A85FB1D">
                  <wp:extent cx="4320000" cy="2359582"/>
                  <wp:effectExtent l="0" t="0" r="0" b="0"/>
                  <wp:docPr id="1924058382" name="Obráze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75" b="48207"/>
                          <a:stretch/>
                        </pic:blipFill>
                        <pic:spPr bwMode="auto">
                          <a:xfrm>
                            <a:off x="0" y="0"/>
                            <a:ext cx="4320000" cy="2359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AAF" w:rsidRPr="00555F11" w14:paraId="474E4A70" w14:textId="77777777" w:rsidTr="00B74D88">
        <w:tc>
          <w:tcPr>
            <w:tcW w:w="1951" w:type="dxa"/>
          </w:tcPr>
          <w:p w14:paraId="71A4AA50" w14:textId="77777777" w:rsidR="00A33298" w:rsidRDefault="00A33298" w:rsidP="00737238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549" w:type="dxa"/>
          </w:tcPr>
          <w:p w14:paraId="27488039" w14:textId="3BC5650E" w:rsidR="00A33298" w:rsidRDefault="00000000" w:rsidP="00737238">
            <w:pPr>
              <w:pStyle w:val="Titulek"/>
              <w:ind w:left="494" w:hanging="494"/>
              <w:rPr>
                <w:color w:val="FF0000"/>
              </w:rPr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52" w:name="_Toc167638750"/>
            <w:r w:rsidR="0045578B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r w:rsidR="00A33298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45578B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 w:rsidR="00A33298">
              <w:tab/>
            </w:r>
            <w:r w:rsidR="00291599">
              <w:t>Srovnání 3D vizualizace modelů HSL a HSV</w:t>
            </w:r>
            <w:r w:rsidR="00A33298">
              <w:t xml:space="preserve">. Zdroj: </w:t>
            </w:r>
            <w:r w:rsidR="00F35B85">
              <w:rPr>
                <w:color w:val="FF0000"/>
              </w:rPr>
              <w:fldChar w:fldCharType="begin"/>
            </w:r>
            <w:r w:rsidR="00F35B85">
              <w:instrText xml:space="preserve"> REF _Ref153237626 \r \h </w:instrText>
            </w:r>
            <w:r w:rsidR="00F35B85">
              <w:rPr>
                <w:color w:val="FF0000"/>
              </w:rPr>
            </w:r>
            <w:r w:rsidR="00F35B85">
              <w:rPr>
                <w:color w:val="FF0000"/>
              </w:rPr>
              <w:fldChar w:fldCharType="separate"/>
            </w:r>
            <w:r w:rsidR="0045578B">
              <w:t>[37]</w:t>
            </w:r>
            <w:bookmarkEnd w:id="52"/>
            <w:r w:rsidR="00F35B85">
              <w:rPr>
                <w:color w:val="FF0000"/>
              </w:rPr>
              <w:fldChar w:fldCharType="end"/>
            </w:r>
          </w:p>
          <w:p w14:paraId="5526A9D6" w14:textId="169BBE64" w:rsidR="003071B0" w:rsidRPr="003071B0" w:rsidRDefault="003071B0" w:rsidP="003071B0"/>
        </w:tc>
      </w:tr>
    </w:tbl>
    <w:p w14:paraId="3DEDA93D" w14:textId="40D71237" w:rsidR="00A4746D" w:rsidRDefault="005503C4" w:rsidP="00A4746D">
      <w:pPr>
        <w:pStyle w:val="Prvnodstavec"/>
      </w:pPr>
      <w:r>
        <w:t>Při</w:t>
      </w:r>
      <w:r w:rsidR="00D35F5F">
        <w:t xml:space="preserve"> implementac</w:t>
      </w:r>
      <w:r w:rsidR="00DE71FD">
        <w:t>i</w:t>
      </w:r>
      <w:r w:rsidR="00D35F5F">
        <w:t xml:space="preserve"> granulárního VST plug-inu ovládaného barvami</w:t>
      </w:r>
      <w:r w:rsidR="006847EF">
        <w:t xml:space="preserve"> </w:t>
      </w:r>
      <w:r w:rsidR="00EF7A30">
        <w:t>snímanými webkamerou</w:t>
      </w:r>
      <w:r w:rsidR="002F13DB">
        <w:t xml:space="preserve"> </w:t>
      </w:r>
      <w:r w:rsidR="00DE71FD">
        <w:t>j</w:t>
      </w:r>
      <w:r w:rsidR="00680F98">
        <w:t>sou</w:t>
      </w:r>
      <w:r w:rsidR="00DE71FD">
        <w:t xml:space="preserve"> využíván</w:t>
      </w:r>
      <w:r w:rsidR="00504825">
        <w:t>y parametry modelu HSL</w:t>
      </w:r>
      <w:r w:rsidR="00B72B15">
        <w:t>.</w:t>
      </w:r>
    </w:p>
    <w:p w14:paraId="231E193A" w14:textId="61657A2B" w:rsidR="00D4508C" w:rsidRPr="00D713CC" w:rsidRDefault="00432D5E" w:rsidP="00BC0B12">
      <w:pPr>
        <w:pStyle w:val="Nadpis2"/>
      </w:pPr>
      <w:bookmarkStart w:id="53" w:name="_Toc167638711"/>
      <w:r>
        <w:t>Prvotní návrh</w:t>
      </w:r>
      <w:bookmarkEnd w:id="53"/>
    </w:p>
    <w:p w14:paraId="12B00C32" w14:textId="6ECA9861" w:rsidR="00D4508C" w:rsidRDefault="00FF4FCD" w:rsidP="00720D5E">
      <w:pPr>
        <w:pStyle w:val="Prvnodstavec"/>
      </w:pPr>
      <w:r w:rsidRPr="0066728C">
        <w:rPr>
          <w:i/>
          <w:iCs/>
        </w:rPr>
        <w:t>Granny Synth</w:t>
      </w:r>
      <w:r>
        <w:t xml:space="preserve"> je</w:t>
      </w:r>
      <w:r w:rsidR="004F51A7">
        <w:t xml:space="preserve"> experimentální</w:t>
      </w:r>
      <w:r>
        <w:t xml:space="preserve"> </w:t>
      </w:r>
      <w:r w:rsidR="00284A86">
        <w:t xml:space="preserve">granulární VST </w:t>
      </w:r>
      <w:r w:rsidR="000E471D">
        <w:t>syntezátor</w:t>
      </w:r>
      <w:r w:rsidR="00D57540">
        <w:t xml:space="preserve"> </w:t>
      </w:r>
      <w:r w:rsidR="008B6023">
        <w:t xml:space="preserve">s možností </w:t>
      </w:r>
      <w:r w:rsidR="003E221C">
        <w:t xml:space="preserve">ovládání </w:t>
      </w:r>
      <w:r w:rsidR="004F51A7">
        <w:t xml:space="preserve">některých parametrů </w:t>
      </w:r>
      <w:r w:rsidR="003A4B3A">
        <w:t xml:space="preserve">syntézy pomocí </w:t>
      </w:r>
      <w:r w:rsidR="00307B2F">
        <w:t xml:space="preserve">barev snímaných </w:t>
      </w:r>
      <w:r w:rsidR="000933EC">
        <w:t xml:space="preserve">webkamerou. </w:t>
      </w:r>
      <w:r w:rsidR="002D7812">
        <w:t xml:space="preserve">Základ pro jeho vytvoření stojí na třídě </w:t>
      </w:r>
      <w:r w:rsidR="002D7812" w:rsidRPr="007A5FEE">
        <w:rPr>
          <w:i/>
          <w:iCs/>
        </w:rPr>
        <w:t>juce::Synthesiser</w:t>
      </w:r>
      <w:r w:rsidR="002D7812">
        <w:t xml:space="preserve"> s využitím podtříd určených pro samplery</w:t>
      </w:r>
      <w:r w:rsidR="00C45719">
        <w:t xml:space="preserve"> jako například </w:t>
      </w:r>
      <w:r w:rsidR="000F6ECE" w:rsidRPr="00BE06AE">
        <w:rPr>
          <w:i/>
          <w:iCs/>
        </w:rPr>
        <w:t>SamplerVoice</w:t>
      </w:r>
      <w:r w:rsidR="000F6ECE">
        <w:t xml:space="preserve"> nebo </w:t>
      </w:r>
      <w:r w:rsidR="000F6ECE" w:rsidRPr="00BE06AE">
        <w:rPr>
          <w:i/>
          <w:iCs/>
        </w:rPr>
        <w:t>SamplerSound</w:t>
      </w:r>
      <w:r w:rsidR="002D7812">
        <w:t>.</w:t>
      </w:r>
      <w:r w:rsidR="00BD4C1C">
        <w:t xml:space="preserve"> Z</w:t>
      </w:r>
      <w:r w:rsidR="00241414">
        <w:t>ákladní</w:t>
      </w:r>
      <w:r w:rsidR="005367FE">
        <w:t xml:space="preserve"> </w:t>
      </w:r>
      <w:r w:rsidR="00063CE2">
        <w:t>struktura</w:t>
      </w:r>
      <w:r w:rsidR="00C029EB">
        <w:t xml:space="preserve"> </w:t>
      </w:r>
      <w:r w:rsidR="00BD4C1C">
        <w:t xml:space="preserve">plug-inu </w:t>
      </w:r>
      <w:r w:rsidR="00C029EB">
        <w:t xml:space="preserve">je znázorněna </w:t>
      </w:r>
      <w:r w:rsidR="001E67D2">
        <w:t xml:space="preserve">na blokovém </w:t>
      </w:r>
      <w:r w:rsidR="00F120F1">
        <w:t>diagramu</w:t>
      </w:r>
      <w:r w:rsidR="001E67D2">
        <w:t xml:space="preserve"> </w:t>
      </w:r>
      <w:r w:rsidR="00A31E08">
        <w:t>(</w:t>
      </w:r>
      <w:r w:rsidR="004D065A">
        <w:t xml:space="preserve">obr. </w:t>
      </w:r>
      <w:r w:rsidR="004D065A">
        <w:fldChar w:fldCharType="begin"/>
      </w:r>
      <w:r w:rsidR="004D065A">
        <w:instrText xml:space="preserve"> REF _Ref152885676 \h </w:instrText>
      </w:r>
      <w:r w:rsidR="004D065A">
        <w:fldChar w:fldCharType="separate"/>
      </w:r>
      <w:r w:rsidR="0045578B">
        <w:rPr>
          <w:noProof/>
        </w:rPr>
        <w:t>4</w:t>
      </w:r>
      <w:r w:rsidR="0045578B" w:rsidRPr="00555F11">
        <w:t>.</w:t>
      </w:r>
      <w:r w:rsidR="0045578B">
        <w:rPr>
          <w:noProof/>
        </w:rPr>
        <w:t>2</w:t>
      </w:r>
      <w:r w:rsidR="004D065A">
        <w:fldChar w:fldCharType="end"/>
      </w:r>
      <w:r w:rsidR="00A31E08">
        <w:t>)</w:t>
      </w:r>
      <w:r w:rsidR="00C74B08">
        <w:t>.</w:t>
      </w:r>
      <w:r w:rsidR="005B3A38">
        <w:t xml:space="preserve"> Následující podkapitoly se věnují jednotlivým blokům a jejich zpracování.</w:t>
      </w:r>
    </w:p>
    <w:p w14:paraId="7C2EABE9" w14:textId="77777777" w:rsidR="003071B0" w:rsidRPr="003071B0" w:rsidRDefault="003071B0" w:rsidP="003071B0"/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68"/>
        <w:gridCol w:w="6832"/>
      </w:tblGrid>
      <w:tr w:rsidR="00644FE5" w:rsidRPr="00555F11" w14:paraId="36AAD7A2" w14:textId="77777777" w:rsidTr="00737238">
        <w:tc>
          <w:tcPr>
            <w:tcW w:w="8500" w:type="dxa"/>
            <w:gridSpan w:val="2"/>
          </w:tcPr>
          <w:p w14:paraId="05B2C7E2" w14:textId="3AC5494D" w:rsidR="00644FE5" w:rsidRPr="00555F11" w:rsidRDefault="00927A83" w:rsidP="00737238">
            <w:pPr>
              <w:pStyle w:val="Titulek"/>
              <w:ind w:left="494" w:hanging="494"/>
              <w:jc w:val="center"/>
            </w:pPr>
            <w:r w:rsidRPr="00927A83">
              <w:rPr>
                <w:noProof/>
              </w:rPr>
              <w:lastRenderedPageBreak/>
              <w:drawing>
                <wp:inline distT="0" distB="0" distL="0" distR="0" wp14:anchorId="3D99E417" wp14:editId="237188ED">
                  <wp:extent cx="4882214" cy="2401200"/>
                  <wp:effectExtent l="0" t="0" r="0" b="0"/>
                  <wp:docPr id="129497204" name="Grafický objekt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497204" name=""/>
                          <pic:cNvPicPr/>
                        </pic:nvPicPr>
                        <pic:blipFill>
                          <a:blip r:embed="rId19">
                            <a:extLs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2214" cy="240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4FE5" w:rsidRPr="00555F11" w14:paraId="48267D1C" w14:textId="77777777" w:rsidTr="00B5404B">
        <w:tc>
          <w:tcPr>
            <w:tcW w:w="1668" w:type="dxa"/>
          </w:tcPr>
          <w:p w14:paraId="531F33F9" w14:textId="77777777" w:rsidR="00644FE5" w:rsidRDefault="00644FE5" w:rsidP="00737238">
            <w:pPr>
              <w:pStyle w:val="Titulek"/>
              <w:jc w:val="right"/>
            </w:pPr>
            <w:r>
              <w:t>Obrázek</w:t>
            </w:r>
          </w:p>
        </w:tc>
        <w:bookmarkStart w:id="54" w:name="_Ref152885676"/>
        <w:bookmarkStart w:id="55" w:name="_Ref152885667"/>
        <w:tc>
          <w:tcPr>
            <w:tcW w:w="6832" w:type="dxa"/>
          </w:tcPr>
          <w:p w14:paraId="6F19B44A" w14:textId="72024C13" w:rsidR="00644FE5" w:rsidRPr="000B6784" w:rsidRDefault="00644FE5" w:rsidP="00737238">
            <w:pPr>
              <w:pStyle w:val="Titulek"/>
              <w:ind w:left="494" w:hanging="494"/>
              <w:rPr>
                <w:i/>
                <w:iCs w:val="0"/>
              </w:rPr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56" w:name="_Toc167638751"/>
            <w:r w:rsidR="0045578B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r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45578B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bookmarkEnd w:id="54"/>
            <w:r>
              <w:tab/>
            </w:r>
            <w:bookmarkStart w:id="57" w:name="_Ref152885684"/>
            <w:r w:rsidR="00C80064">
              <w:t xml:space="preserve">Blokové schéma granulárního VST syntezátoru </w:t>
            </w:r>
            <w:bookmarkEnd w:id="55"/>
            <w:bookmarkEnd w:id="57"/>
            <w:r w:rsidR="000B6784">
              <w:rPr>
                <w:i/>
                <w:iCs w:val="0"/>
              </w:rPr>
              <w:t>Granny Synth</w:t>
            </w:r>
            <w:bookmarkEnd w:id="56"/>
          </w:p>
        </w:tc>
      </w:tr>
    </w:tbl>
    <w:p w14:paraId="6B244298" w14:textId="3836F5EF" w:rsidR="00101973" w:rsidRDefault="00CC525C" w:rsidP="003148B6">
      <w:pPr>
        <w:pStyle w:val="Prvnodstavec"/>
      </w:pPr>
      <w:r>
        <w:t xml:space="preserve">Výše uvedené blokové schéma </w:t>
      </w:r>
      <w:r w:rsidR="001278A2">
        <w:t xml:space="preserve">návrhu neodpovídá </w:t>
      </w:r>
      <w:r w:rsidR="00AD374F">
        <w:t xml:space="preserve">finální podobě </w:t>
      </w:r>
      <w:r w:rsidR="00F022BA">
        <w:t xml:space="preserve">syntezátoru, při praktické realizaci byla zvolena </w:t>
      </w:r>
      <w:r w:rsidR="00BA6C79">
        <w:t>poněkud odlišná architektura</w:t>
      </w:r>
      <w:r w:rsidR="00A61E28">
        <w:t xml:space="preserve"> kódu a některé funkce byly z důvodu časové náročnosti </w:t>
      </w:r>
      <w:r w:rsidR="003E0DAB">
        <w:t>z projektu vypuštěny.</w:t>
      </w:r>
    </w:p>
    <w:p w14:paraId="4998E2E4" w14:textId="432AF982" w:rsidR="000A128C" w:rsidRDefault="004D2B95" w:rsidP="00976F85">
      <w:pPr>
        <w:pStyle w:val="Nadpis3"/>
      </w:pPr>
      <w:bookmarkStart w:id="58" w:name="_Toc167638712"/>
      <w:r>
        <w:t>Grafické uživatelské rozhraní</w:t>
      </w:r>
      <w:bookmarkEnd w:id="58"/>
    </w:p>
    <w:p w14:paraId="5226306F" w14:textId="0474A2C3" w:rsidR="001966F0" w:rsidRDefault="0006308A" w:rsidP="001966F0">
      <w:pPr>
        <w:pStyle w:val="Prvnodstavec"/>
      </w:pPr>
      <w:r>
        <w:t xml:space="preserve">Navrhované grafické uživatelské rozhraní </w:t>
      </w:r>
      <w:r w:rsidR="00A9416D">
        <w:t xml:space="preserve">je inspirováno </w:t>
      </w:r>
      <w:r w:rsidR="00AF0190">
        <w:t xml:space="preserve">minimalistickým </w:t>
      </w:r>
      <w:r w:rsidR="00760CFA">
        <w:t>designem</w:t>
      </w:r>
      <w:r w:rsidR="00884D46">
        <w:t xml:space="preserve"> </w:t>
      </w:r>
      <w:r w:rsidR="000E4D5F">
        <w:t>s využitím kovových prvků</w:t>
      </w:r>
      <w:r w:rsidR="00884060">
        <w:t xml:space="preserve">. </w:t>
      </w:r>
      <w:r w:rsidR="00893C81">
        <w:t xml:space="preserve">S odkazem na slovní hříčku </w:t>
      </w:r>
      <w:r w:rsidR="000B6752">
        <w:t xml:space="preserve">v názvu </w:t>
      </w:r>
      <w:r w:rsidR="009714DF">
        <w:t>plug-inu</w:t>
      </w:r>
      <w:r w:rsidR="004A3715">
        <w:t xml:space="preserve"> – </w:t>
      </w:r>
      <w:r w:rsidR="004A3715" w:rsidRPr="002A0EA4">
        <w:rPr>
          <w:i/>
          <w:iCs/>
        </w:rPr>
        <w:t>granny</w:t>
      </w:r>
      <w:r w:rsidR="004A3715">
        <w:t xml:space="preserve"> znamená v angličtině </w:t>
      </w:r>
      <w:r w:rsidR="00642098">
        <w:t>domáck</w:t>
      </w:r>
      <w:r w:rsidR="008D1743">
        <w:t>é označení pro babičku</w:t>
      </w:r>
      <w:r w:rsidR="00542418">
        <w:t xml:space="preserve">, zároveň kořenem slova odkazuje </w:t>
      </w:r>
      <w:r w:rsidR="00FD5C83">
        <w:t>na princip syntézy</w:t>
      </w:r>
      <w:r w:rsidR="005967F5">
        <w:t xml:space="preserve"> – připomíná </w:t>
      </w:r>
      <w:r w:rsidR="009105A9">
        <w:t xml:space="preserve">návrh </w:t>
      </w:r>
      <w:r w:rsidR="00FB7B81">
        <w:t xml:space="preserve">GUI </w:t>
      </w:r>
      <w:r w:rsidR="005B0253">
        <w:t xml:space="preserve">zařízení </w:t>
      </w:r>
      <w:r w:rsidR="00074F75">
        <w:t xml:space="preserve">z dob </w:t>
      </w:r>
      <w:r w:rsidR="00C53BAC">
        <w:t>konce</w:t>
      </w:r>
      <w:r w:rsidR="009C4FDB">
        <w:t xml:space="preserve"> minulého století</w:t>
      </w:r>
      <w:r w:rsidR="00770BCA">
        <w:t xml:space="preserve">, </w:t>
      </w:r>
      <w:r w:rsidR="00A544FF">
        <w:t>připomínající</w:t>
      </w:r>
      <w:r w:rsidR="003D1BB2">
        <w:t xml:space="preserve"> t</w:t>
      </w:r>
      <w:r w:rsidR="00C72B9B">
        <w:t>a</w:t>
      </w:r>
      <w:r w:rsidR="003D1BB2">
        <w:t xml:space="preserve">, </w:t>
      </w:r>
      <w:r w:rsidR="00A33528">
        <w:t>kter</w:t>
      </w:r>
      <w:r w:rsidR="00C72B9B">
        <w:t>á</w:t>
      </w:r>
      <w:r w:rsidR="00A33528">
        <w:t xml:space="preserve"> v podobě </w:t>
      </w:r>
      <w:r w:rsidR="00B36A92">
        <w:t xml:space="preserve">různých domácích </w:t>
      </w:r>
      <w:r w:rsidR="003E3A44">
        <w:t>zvukových soustav</w:t>
      </w:r>
      <w:r w:rsidR="000D0BAC">
        <w:t xml:space="preserve">, </w:t>
      </w:r>
      <w:r w:rsidR="00A265F5">
        <w:t>CD</w:t>
      </w:r>
      <w:r w:rsidR="00C2429C">
        <w:t xml:space="preserve"> nebo DVD</w:t>
      </w:r>
      <w:r w:rsidR="00A265F5">
        <w:t xml:space="preserve"> přehrávačů</w:t>
      </w:r>
      <w:r w:rsidR="000D0BAC">
        <w:t xml:space="preserve"> </w:t>
      </w:r>
      <w:r w:rsidR="00277994">
        <w:t xml:space="preserve">apod. </w:t>
      </w:r>
      <w:r w:rsidR="00A4147A">
        <w:t>mohl</w:t>
      </w:r>
      <w:r w:rsidR="00F2047A">
        <w:t>y vlastnit babičky generace</w:t>
      </w:r>
      <w:r w:rsidR="001661E7">
        <w:t xml:space="preserve"> lidí narozených kolem roku 2000.</w:t>
      </w:r>
    </w:p>
    <w:p w14:paraId="63B1F725" w14:textId="426D4334" w:rsidR="00000192" w:rsidRPr="00000192" w:rsidRDefault="005940B6" w:rsidP="007F6346">
      <w:pPr>
        <w:pStyle w:val="Odstavec"/>
      </w:pPr>
      <w:r>
        <w:t>N</w:t>
      </w:r>
      <w:r w:rsidR="001C791C">
        <w:t>ejedná se o první případ, kdy je v</w:t>
      </w:r>
      <w:r w:rsidR="000F3E1A">
        <w:t> </w:t>
      </w:r>
      <w:r w:rsidR="001C791C">
        <w:t>názvu</w:t>
      </w:r>
      <w:r w:rsidR="000F3E1A">
        <w:t xml:space="preserve"> </w:t>
      </w:r>
      <w:r w:rsidR="001C7BD5">
        <w:t xml:space="preserve">objektu vztahujícího se ke granulární syntéze </w:t>
      </w:r>
      <w:r w:rsidR="00E42CFA">
        <w:t>využito zmíněné slovní hříčky</w:t>
      </w:r>
      <w:r w:rsidR="00077581">
        <w:t xml:space="preserve">. </w:t>
      </w:r>
      <w:r w:rsidR="00612CFC">
        <w:t>Například jed</w:t>
      </w:r>
      <w:r w:rsidR="009155FE">
        <w:t xml:space="preserve">no ze zmíněných </w:t>
      </w:r>
      <w:r w:rsidR="00F10824">
        <w:t xml:space="preserve">dalších řešení, VST syntezátor </w:t>
      </w:r>
      <w:r w:rsidR="004D09E5">
        <w:rPr>
          <w:i/>
          <w:iCs w:val="0"/>
        </w:rPr>
        <w:t>GranuLab</w:t>
      </w:r>
      <w:r w:rsidR="00D50FFB">
        <w:t xml:space="preserve">, využívá </w:t>
      </w:r>
      <w:r w:rsidR="002A44CA">
        <w:t xml:space="preserve">tohoto názvu k pojmenování ukládaných </w:t>
      </w:r>
      <w:r w:rsidR="005D67A4">
        <w:t xml:space="preserve">presetů – </w:t>
      </w:r>
      <w:r w:rsidR="004204BF">
        <w:t xml:space="preserve">scén určených k uložení </w:t>
      </w:r>
      <w:r w:rsidR="00EF706B">
        <w:t>hodnot parametrů a jejich následnému vyvolání.</w:t>
      </w:r>
    </w:p>
    <w:tbl>
      <w:tblPr>
        <w:tblStyle w:val="Mkatabulky"/>
        <w:tblW w:w="87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35"/>
        <w:gridCol w:w="6484"/>
      </w:tblGrid>
      <w:tr w:rsidR="004C461D" w:rsidRPr="00555F11" w14:paraId="3542446F" w14:textId="77777777" w:rsidTr="00B5404B">
        <w:tc>
          <w:tcPr>
            <w:tcW w:w="8719" w:type="dxa"/>
            <w:gridSpan w:val="2"/>
          </w:tcPr>
          <w:p w14:paraId="5832F087" w14:textId="6594C37F" w:rsidR="004C461D" w:rsidRPr="00555F11" w:rsidRDefault="00C24F8C" w:rsidP="00737238">
            <w:pPr>
              <w:pStyle w:val="Titulek"/>
              <w:ind w:left="494" w:hanging="494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71CC797" wp14:editId="4621A746">
                  <wp:extent cx="5399405" cy="3037205"/>
                  <wp:effectExtent l="0" t="0" r="0" b="0"/>
                  <wp:docPr id="67247612" name="Grafický objekt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247612" name=""/>
                          <pic:cNvPicPr/>
                        </pic:nvPicPr>
                        <pic:blipFill>
                          <a:blip r:embed="rId21">
                            <a:extLst>
                              <a:ext uri="{96DAC541-7B7A-43D3-8B79-37D633B846F1}">
                                <asvg:svgBlip xmlns:asvg="http://schemas.microsoft.com/office/drawing/2016/SVG/main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303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11A0" w:rsidRPr="00555F11" w14:paraId="70C542CC" w14:textId="77777777" w:rsidTr="00B5404B">
        <w:tc>
          <w:tcPr>
            <w:tcW w:w="2235" w:type="dxa"/>
          </w:tcPr>
          <w:p w14:paraId="4A48248D" w14:textId="77777777" w:rsidR="004C461D" w:rsidRDefault="004C461D" w:rsidP="00737238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484" w:type="dxa"/>
          </w:tcPr>
          <w:p w14:paraId="09E45E67" w14:textId="5AD4894E" w:rsidR="004C461D" w:rsidRPr="00466996" w:rsidRDefault="00000000" w:rsidP="00737238">
            <w:pPr>
              <w:pStyle w:val="Titulek"/>
              <w:ind w:left="494" w:hanging="494"/>
              <w:rPr>
                <w:i/>
                <w:iCs w:val="0"/>
              </w:rPr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59" w:name="_Toc167638752"/>
            <w:r w:rsidR="0045578B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r w:rsidR="004C461D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45578B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4C461D">
              <w:tab/>
              <w:t xml:space="preserve">Návrh GUI </w:t>
            </w:r>
            <w:r w:rsidR="00CC11A0">
              <w:t xml:space="preserve">granulárního VST plug-inu </w:t>
            </w:r>
            <w:r w:rsidR="00466996">
              <w:rPr>
                <w:i/>
                <w:iCs w:val="0"/>
              </w:rPr>
              <w:t>Granny Synth</w:t>
            </w:r>
            <w:bookmarkEnd w:id="59"/>
          </w:p>
          <w:p w14:paraId="4CAF00FA" w14:textId="7B833940" w:rsidR="001A010C" w:rsidRPr="001A010C" w:rsidRDefault="001A010C" w:rsidP="001A010C"/>
        </w:tc>
      </w:tr>
    </w:tbl>
    <w:p w14:paraId="1BDE4AA0" w14:textId="45C987A0" w:rsidR="00865C00" w:rsidRDefault="00896A5A" w:rsidP="00865C00">
      <w:pPr>
        <w:pStyle w:val="Prvnodstavec"/>
      </w:pPr>
      <w:r>
        <w:t xml:space="preserve">Minimalistický design </w:t>
      </w:r>
      <w:r w:rsidR="007D5C36">
        <w:t>pro tento plug-in</w:t>
      </w:r>
      <w:r w:rsidR="00E464CC">
        <w:t xml:space="preserve"> </w:t>
      </w:r>
      <w:r w:rsidR="00AF7FB6">
        <w:t xml:space="preserve">je do jisté míry popírán </w:t>
      </w:r>
      <w:r w:rsidR="00BD48F1">
        <w:t xml:space="preserve">velkým množstvím </w:t>
      </w:r>
      <w:r w:rsidR="002134D8">
        <w:t xml:space="preserve">různých </w:t>
      </w:r>
      <w:r w:rsidR="00B97638">
        <w:t>ovládacích prvků</w:t>
      </w:r>
      <w:r w:rsidR="00072936">
        <w:t>, jež dohromady působ</w:t>
      </w:r>
      <w:r w:rsidR="009105A9">
        <w:t>í</w:t>
      </w:r>
      <w:r w:rsidR="00072936">
        <w:t xml:space="preserve"> </w:t>
      </w:r>
      <w:r w:rsidR="00F4046D">
        <w:t>mírně</w:t>
      </w:r>
      <w:r w:rsidR="008572F2">
        <w:t xml:space="preserve"> </w:t>
      </w:r>
      <w:r w:rsidR="00A5665F">
        <w:t>neuspořádaným dojmem</w:t>
      </w:r>
      <w:r w:rsidR="006A7CD0">
        <w:t xml:space="preserve">. </w:t>
      </w:r>
      <w:r w:rsidR="0064233F">
        <w:t>T</w:t>
      </w:r>
      <w:r w:rsidR="00FA0B71">
        <w:t>akové</w:t>
      </w:r>
      <w:r w:rsidR="00351595">
        <w:t xml:space="preserve">to </w:t>
      </w:r>
      <w:r w:rsidR="00D21FD5">
        <w:t xml:space="preserve">zpracování </w:t>
      </w:r>
      <w:r w:rsidR="006470CA">
        <w:t>bylo</w:t>
      </w:r>
      <w:r w:rsidR="0017321F">
        <w:t xml:space="preserve"> </w:t>
      </w:r>
      <w:r w:rsidR="00776079">
        <w:t xml:space="preserve">momentální </w:t>
      </w:r>
      <w:r w:rsidR="00FC062E">
        <w:t xml:space="preserve">nutností </w:t>
      </w:r>
      <w:r w:rsidR="00A5636E">
        <w:t xml:space="preserve">pro velké množství </w:t>
      </w:r>
      <w:r w:rsidR="00F4644D">
        <w:t xml:space="preserve">parametrů granulární syntézy, </w:t>
      </w:r>
      <w:r w:rsidR="005E1076">
        <w:t xml:space="preserve">které </w:t>
      </w:r>
      <w:r w:rsidR="00E32ECC">
        <w:t>mělo být</w:t>
      </w:r>
      <w:r w:rsidR="005E1076">
        <w:t xml:space="preserve"> uživateli dáno </w:t>
      </w:r>
      <w:r w:rsidR="00555EFE">
        <w:t xml:space="preserve">k nastavení pro </w:t>
      </w:r>
      <w:r w:rsidR="00793088">
        <w:t xml:space="preserve">pevnou kontrolu </w:t>
      </w:r>
      <w:r w:rsidR="002778FE">
        <w:t>nad průběhem</w:t>
      </w:r>
      <w:r w:rsidR="00552D32">
        <w:t xml:space="preserve"> </w:t>
      </w:r>
      <w:r w:rsidR="00553820">
        <w:t xml:space="preserve">výstupního signálu </w:t>
      </w:r>
      <w:r w:rsidR="009F3772">
        <w:t>VST plug-inu.</w:t>
      </w:r>
      <w:r w:rsidR="00AF2CE0">
        <w:t xml:space="preserve"> </w:t>
      </w:r>
      <w:r w:rsidR="00A27BB6">
        <w:t xml:space="preserve">Během další práce </w:t>
      </w:r>
      <w:r w:rsidR="00792FFB">
        <w:t xml:space="preserve">byly </w:t>
      </w:r>
      <w:r w:rsidR="00CA2001">
        <w:t xml:space="preserve">některé funkce z projektu vyloučeny </w:t>
      </w:r>
      <w:r w:rsidR="00AC758B">
        <w:t>(různé typy filtrů, jejich parametry, nízkofrekvenční oscilátor</w:t>
      </w:r>
      <w:r w:rsidR="003E2155">
        <w:t>, možnost výběru a další)</w:t>
      </w:r>
      <w:r w:rsidR="007A0D9E">
        <w:t>, tudíž došlo ke zjednodušení celého GUI</w:t>
      </w:r>
      <w:r w:rsidR="009D41E3">
        <w:t>.</w:t>
      </w:r>
    </w:p>
    <w:p w14:paraId="7A7EA4E8" w14:textId="6ECBC371" w:rsidR="00FF1D3F" w:rsidRPr="00FF1D3F" w:rsidRDefault="00DF43AA" w:rsidP="003B6530">
      <w:pPr>
        <w:pStyle w:val="Odstavec"/>
      </w:pPr>
      <w:r>
        <w:t xml:space="preserve">Grafické uživatelské rozhraní </w:t>
      </w:r>
      <w:r w:rsidR="00857806">
        <w:t xml:space="preserve">je v JUCE implementováno pomocí </w:t>
      </w:r>
      <w:r w:rsidR="00EE6825">
        <w:t>předdefinovaných</w:t>
      </w:r>
      <w:r w:rsidR="004D75E2">
        <w:t xml:space="preserve"> tříd</w:t>
      </w:r>
      <w:r w:rsidR="002718A6">
        <w:t xml:space="preserve">, </w:t>
      </w:r>
      <w:r w:rsidR="00D5760E">
        <w:t xml:space="preserve">jejichž vzhled </w:t>
      </w:r>
      <w:r w:rsidR="00B85B01">
        <w:t xml:space="preserve">může být upravován tak, aby odpovídal </w:t>
      </w:r>
      <w:r w:rsidR="00940D11">
        <w:t xml:space="preserve">navrhovanému vzhledu. </w:t>
      </w:r>
      <w:r w:rsidR="00494A57">
        <w:t>V následujících podkapitolách</w:t>
      </w:r>
      <w:r w:rsidR="00603428">
        <w:t xml:space="preserve"> věn</w:t>
      </w:r>
      <w:r w:rsidR="00626674">
        <w:t>ovaných</w:t>
      </w:r>
      <w:r w:rsidR="00603428">
        <w:t xml:space="preserve"> </w:t>
      </w:r>
      <w:r w:rsidR="009A2815">
        <w:t xml:space="preserve">jednotlivým </w:t>
      </w:r>
      <w:r w:rsidR="001F77CE">
        <w:t xml:space="preserve">blokům </w:t>
      </w:r>
      <w:r w:rsidR="00606522">
        <w:t xml:space="preserve">jsou </w:t>
      </w:r>
      <w:r w:rsidR="00F852AA">
        <w:t>jmenovány ovládací prvky</w:t>
      </w:r>
      <w:r w:rsidR="002C3581">
        <w:t xml:space="preserve"> vztahující se </w:t>
      </w:r>
      <w:r w:rsidR="00E20A29">
        <w:t>ke konkré</w:t>
      </w:r>
      <w:r w:rsidR="00A751F9">
        <w:t xml:space="preserve">tním funkcím, </w:t>
      </w:r>
      <w:r w:rsidR="00665C3C">
        <w:t>je zde popsán jejich účel, případně také rozsah nabývaných hodnot.</w:t>
      </w:r>
    </w:p>
    <w:p w14:paraId="03A9DF8B" w14:textId="375EC42E" w:rsidR="006858DF" w:rsidRDefault="00976F85" w:rsidP="00976F85">
      <w:pPr>
        <w:pStyle w:val="Nadpis3"/>
      </w:pPr>
      <w:bookmarkStart w:id="60" w:name="_Toc167638713"/>
      <w:r>
        <w:t>Načtení souboru</w:t>
      </w:r>
      <w:bookmarkEnd w:id="60"/>
    </w:p>
    <w:p w14:paraId="2FEA6075" w14:textId="31C0C66A" w:rsidR="00006713" w:rsidRDefault="003760E2" w:rsidP="00006713">
      <w:pPr>
        <w:pStyle w:val="Prvnodstavec"/>
      </w:pPr>
      <w:r>
        <w:t xml:space="preserve">Načtení </w:t>
      </w:r>
      <w:r w:rsidR="00EE3369">
        <w:t>zvukového souboru</w:t>
      </w:r>
      <w:r w:rsidR="00E52A5F">
        <w:t xml:space="preserve"> lze provést dvěma způsoby. </w:t>
      </w:r>
      <w:r w:rsidR="00A45C81">
        <w:t xml:space="preserve">Prvním z nich je stisknutí tlačítka </w:t>
      </w:r>
      <w:r w:rsidR="00A45C81" w:rsidRPr="00335383">
        <w:rPr>
          <w:i/>
          <w:iCs/>
        </w:rPr>
        <w:t>SOUBOR</w:t>
      </w:r>
      <w:r w:rsidR="00D81790">
        <w:t xml:space="preserve">, jež </w:t>
      </w:r>
      <w:r w:rsidR="00D74A04">
        <w:t>zajistí otevření dialogového okna umožňující</w:t>
      </w:r>
      <w:r w:rsidR="001F6E8A">
        <w:t xml:space="preserve">ho uživateli </w:t>
      </w:r>
      <w:r w:rsidR="005D16B5">
        <w:t>vybrat z</w:t>
      </w:r>
      <w:r w:rsidR="00E9381A">
        <w:t xml:space="preserve">vukový soubor </w:t>
      </w:r>
      <w:r w:rsidR="0020398E">
        <w:t>z počítače.</w:t>
      </w:r>
      <w:r w:rsidR="0094652E">
        <w:t xml:space="preserve"> </w:t>
      </w:r>
      <w:r w:rsidR="0091483F">
        <w:t>Druhým způsobem</w:t>
      </w:r>
      <w:r w:rsidR="00A91DB7">
        <w:t xml:space="preserve"> je metoda drag and drop, tedy </w:t>
      </w:r>
      <w:r w:rsidR="00B00032">
        <w:t xml:space="preserve">přetažení požadovaného souboru </w:t>
      </w:r>
      <w:r w:rsidR="00DC4CCD">
        <w:t xml:space="preserve">myší přímo </w:t>
      </w:r>
      <w:r w:rsidR="00E10F39">
        <w:t xml:space="preserve">do prostoru plug-inu. </w:t>
      </w:r>
      <w:r w:rsidR="00424A86">
        <w:t xml:space="preserve">V obou případech </w:t>
      </w:r>
      <w:r w:rsidR="00BA47A7">
        <w:t>j</w:t>
      </w:r>
      <w:r w:rsidR="00C23B36">
        <w:t>e</w:t>
      </w:r>
      <w:r w:rsidR="00BA47A7">
        <w:t xml:space="preserve"> ze souboru přečten</w:t>
      </w:r>
      <w:r w:rsidR="00A549C8">
        <w:t xml:space="preserve"> název souboru</w:t>
      </w:r>
      <w:r w:rsidR="00E24E2C">
        <w:t xml:space="preserve"> a zvuková data, </w:t>
      </w:r>
      <w:r w:rsidR="00C31275">
        <w:t>jež jsou odeslána k dalšímu zpracování následujícími bloky.</w:t>
      </w:r>
    </w:p>
    <w:p w14:paraId="34DD35E3" w14:textId="7413CE45" w:rsidR="00C369B7" w:rsidRDefault="00AE03D2" w:rsidP="007D349D">
      <w:pPr>
        <w:pStyle w:val="Odstavec"/>
      </w:pPr>
      <w:r>
        <w:t>P</w:t>
      </w:r>
      <w:r w:rsidR="009829C8">
        <w:t xml:space="preserve">o zmáčknutí tlačítka </w:t>
      </w:r>
      <w:r w:rsidR="009829C8" w:rsidRPr="009829C8">
        <w:rPr>
          <w:i/>
        </w:rPr>
        <w:t>SOUBOR</w:t>
      </w:r>
      <w:r w:rsidR="0090463A">
        <w:t xml:space="preserve"> </w:t>
      </w:r>
      <w:r w:rsidR="003833AE">
        <w:t xml:space="preserve">tedy dojde </w:t>
      </w:r>
      <w:r w:rsidR="00DA73E8">
        <w:t xml:space="preserve">k odstranění aktuálního nahraného </w:t>
      </w:r>
      <w:r w:rsidR="00F741CD">
        <w:t xml:space="preserve">zvuku </w:t>
      </w:r>
      <w:r w:rsidR="00E44803">
        <w:t xml:space="preserve">ve třídě </w:t>
      </w:r>
      <w:r w:rsidR="00E44803">
        <w:rPr>
          <w:i/>
        </w:rPr>
        <w:t>SamplerSound</w:t>
      </w:r>
      <w:r w:rsidR="00F53AB4">
        <w:t xml:space="preserve">, </w:t>
      </w:r>
      <w:r w:rsidR="00120106">
        <w:t xml:space="preserve">dále </w:t>
      </w:r>
      <w:r w:rsidR="00124A72">
        <w:t xml:space="preserve">je otevřeno dialogové okno, </w:t>
      </w:r>
      <w:r w:rsidR="00AA5A2D">
        <w:t xml:space="preserve">ve kterém uživatel </w:t>
      </w:r>
      <w:r w:rsidR="00AA5A2D">
        <w:lastRenderedPageBreak/>
        <w:t xml:space="preserve">může vybrat </w:t>
      </w:r>
      <w:r w:rsidR="00B710A4">
        <w:t>nový zvukový soubor k</w:t>
      </w:r>
      <w:r w:rsidR="008E7DFB">
        <w:t> </w:t>
      </w:r>
      <w:r w:rsidR="00B710A4">
        <w:t>načtení</w:t>
      </w:r>
      <w:r w:rsidR="008E7DFB">
        <w:t>.</w:t>
      </w:r>
      <w:r w:rsidR="001C2DCD">
        <w:t xml:space="preserve"> V případě </w:t>
      </w:r>
      <w:r w:rsidR="00836A2B">
        <w:t>zvolení</w:t>
      </w:r>
      <w:r w:rsidR="00AF321D">
        <w:t xml:space="preserve"> někter</w:t>
      </w:r>
      <w:r w:rsidR="00836A2B">
        <w:t>ého</w:t>
      </w:r>
      <w:r w:rsidR="00AF321D">
        <w:t xml:space="preserve"> zvukov</w:t>
      </w:r>
      <w:r w:rsidR="00836A2B">
        <w:t>ého</w:t>
      </w:r>
      <w:r w:rsidR="00AF321D">
        <w:t xml:space="preserve"> soubor</w:t>
      </w:r>
      <w:r w:rsidR="00836A2B">
        <w:t>u</w:t>
      </w:r>
      <w:r w:rsidR="00AF321D">
        <w:t xml:space="preserve"> </w:t>
      </w:r>
      <w:r w:rsidR="002D2C17">
        <w:t>je zjištěn jeho název,</w:t>
      </w:r>
      <w:r w:rsidR="00E149B7">
        <w:t xml:space="preserve"> který je dále předán pro zobrazení na displeji plug-inu a</w:t>
      </w:r>
      <w:r w:rsidR="002D2C17">
        <w:t xml:space="preserve"> </w:t>
      </w:r>
      <w:r w:rsidR="00F5524F">
        <w:t xml:space="preserve">soubor je přečten </w:t>
      </w:r>
      <w:r w:rsidR="002722E4">
        <w:t>a případně dále zpracován.</w:t>
      </w:r>
    </w:p>
    <w:p w14:paraId="5020E3C0" w14:textId="49C4DBDE" w:rsidR="009A4EB4" w:rsidRPr="00703917" w:rsidRDefault="00E760F3" w:rsidP="003D3927">
      <w:pPr>
        <w:pStyle w:val="Odstavec"/>
      </w:pPr>
      <w:r>
        <w:t xml:space="preserve">V případě </w:t>
      </w:r>
      <w:r w:rsidR="00E23CA3">
        <w:t xml:space="preserve">načtení souboru přetažením myší je </w:t>
      </w:r>
      <w:r w:rsidR="005D5CE7">
        <w:t>vhod</w:t>
      </w:r>
      <w:r w:rsidR="00E23CA3">
        <w:t>né se ujistit, že se jedná o zvukový soubor.</w:t>
      </w:r>
      <w:r w:rsidR="003D3927">
        <w:t xml:space="preserve"> </w:t>
      </w:r>
      <w:r w:rsidR="003B0878">
        <w:t xml:space="preserve">Při přetažení souboru </w:t>
      </w:r>
      <w:r w:rsidR="003D3927">
        <w:t>do</w:t>
      </w:r>
      <w:r w:rsidR="003B0878">
        <w:t xml:space="preserve"> </w:t>
      </w:r>
      <w:r w:rsidR="00B47F8E">
        <w:t>prostor</w:t>
      </w:r>
      <w:r w:rsidR="003D3927">
        <w:t>u</w:t>
      </w:r>
      <w:r w:rsidR="00B47F8E">
        <w:t xml:space="preserve"> plug-inu </w:t>
      </w:r>
      <w:r w:rsidR="0048301E">
        <w:t xml:space="preserve">tedy dojde ke kontrole </w:t>
      </w:r>
      <w:r w:rsidR="00B504C7">
        <w:t>přípony</w:t>
      </w:r>
      <w:r w:rsidR="00AE103A">
        <w:t xml:space="preserve">, zda vyhovuje přípustným formátům </w:t>
      </w:r>
      <w:r w:rsidR="00427126">
        <w:t>pro zpracování</w:t>
      </w:r>
      <w:r w:rsidR="009D7478">
        <w:t xml:space="preserve"> a nastavení</w:t>
      </w:r>
      <w:r w:rsidR="00BD7AB2">
        <w:t xml:space="preserve"> </w:t>
      </w:r>
      <w:r w:rsidR="00A9246D">
        <w:t xml:space="preserve">booleovské </w:t>
      </w:r>
      <w:r w:rsidR="00DF35C4">
        <w:t xml:space="preserve">hodnoty </w:t>
      </w:r>
      <w:r w:rsidR="00F522FD">
        <w:t xml:space="preserve">na </w:t>
      </w:r>
      <w:r w:rsidR="00F522FD">
        <w:rPr>
          <w:i/>
          <w:iCs w:val="0"/>
        </w:rPr>
        <w:t>true</w:t>
      </w:r>
      <w:r w:rsidR="00F522FD">
        <w:t xml:space="preserve"> nebo </w:t>
      </w:r>
      <w:r w:rsidR="00F522FD">
        <w:rPr>
          <w:i/>
          <w:iCs w:val="0"/>
        </w:rPr>
        <w:t>false</w:t>
      </w:r>
      <w:r w:rsidR="00F522FD">
        <w:t xml:space="preserve"> </w:t>
      </w:r>
      <w:r w:rsidR="00883AC3">
        <w:t>podle zjištěného výsledku</w:t>
      </w:r>
      <w:r w:rsidR="00C655E8">
        <w:t>.</w:t>
      </w:r>
      <w:r w:rsidR="001E3630">
        <w:t xml:space="preserve"> Při kladné</w:t>
      </w:r>
      <w:r w:rsidR="004B6741">
        <w:t xml:space="preserve"> </w:t>
      </w:r>
      <w:r w:rsidR="005478A0">
        <w:t xml:space="preserve">návratové </w:t>
      </w:r>
      <w:r w:rsidR="00052C49">
        <w:t>hodnotě</w:t>
      </w:r>
      <w:r w:rsidR="004B6741">
        <w:t xml:space="preserve"> </w:t>
      </w:r>
      <w:r w:rsidR="00E93E04">
        <w:t xml:space="preserve">je </w:t>
      </w:r>
      <w:r w:rsidR="002226BD">
        <w:t xml:space="preserve">z přetaženého souboru </w:t>
      </w:r>
      <w:r w:rsidR="00A041F3">
        <w:t xml:space="preserve">získán </w:t>
      </w:r>
      <w:r w:rsidR="00B43954">
        <w:t xml:space="preserve">jeho název a opět předán </w:t>
      </w:r>
      <w:r w:rsidR="002B3397">
        <w:t>displeji plug-inu pro zobrazení</w:t>
      </w:r>
      <w:r w:rsidR="000A1319">
        <w:t xml:space="preserve">, následně </w:t>
      </w:r>
      <w:r w:rsidR="00470ECD">
        <w:t xml:space="preserve">je pak signál </w:t>
      </w:r>
      <w:r w:rsidR="00886FBA">
        <w:t>odeslán k dalšímu zpracování.</w:t>
      </w:r>
    </w:p>
    <w:p w14:paraId="5CFA34B2" w14:textId="0A498879" w:rsidR="00E842F4" w:rsidRDefault="00A43204" w:rsidP="00E842F4">
      <w:pPr>
        <w:pStyle w:val="Nadpis3"/>
      </w:pPr>
      <w:bookmarkStart w:id="61" w:name="_Toc167638714"/>
      <w:r>
        <w:t>Zobrazení amplitudy v</w:t>
      </w:r>
      <w:r w:rsidR="00097459">
        <w:t> </w:t>
      </w:r>
      <w:r>
        <w:t>čase</w:t>
      </w:r>
      <w:bookmarkEnd w:id="61"/>
    </w:p>
    <w:p w14:paraId="377F19FB" w14:textId="2EC9888D" w:rsidR="00097459" w:rsidRDefault="007B63C2" w:rsidP="007E4B4A">
      <w:pPr>
        <w:pStyle w:val="Prvnodstavec"/>
      </w:pPr>
      <w:r>
        <w:t xml:space="preserve">Průběh </w:t>
      </w:r>
      <w:r w:rsidR="00D75841">
        <w:t xml:space="preserve">vstupního signálu </w:t>
      </w:r>
      <w:r w:rsidR="006107B0">
        <w:t xml:space="preserve">lze po načtení sledovat na displeji </w:t>
      </w:r>
      <w:r w:rsidR="00F01881">
        <w:t>plug-inu</w:t>
      </w:r>
      <w:r w:rsidR="00A131E2">
        <w:t xml:space="preserve">. </w:t>
      </w:r>
      <w:r w:rsidR="005E5185">
        <w:t xml:space="preserve">Realizace </w:t>
      </w:r>
      <w:r w:rsidR="0067761A">
        <w:t xml:space="preserve">tohoto zobrazení </w:t>
      </w:r>
      <w:r w:rsidR="005E47B1">
        <w:t>je prováděn</w:t>
      </w:r>
      <w:r w:rsidR="002652D6">
        <w:t xml:space="preserve">a pomocí </w:t>
      </w:r>
      <w:r w:rsidR="001956EB">
        <w:t xml:space="preserve">načtených dat </w:t>
      </w:r>
      <w:r w:rsidR="008F7E7E">
        <w:t xml:space="preserve">o amplitudách jednotlivých vzorků </w:t>
      </w:r>
      <w:r w:rsidR="00AB3ED9">
        <w:t>a</w:t>
      </w:r>
      <w:r w:rsidR="00836603">
        <w:t> </w:t>
      </w:r>
      <w:r w:rsidR="00AB3ED9">
        <w:t xml:space="preserve">vynášena </w:t>
      </w:r>
      <w:r w:rsidR="00A432BF">
        <w:t xml:space="preserve">v podobě bodů </w:t>
      </w:r>
      <w:r w:rsidR="00EA204E">
        <w:t>do zobrazeného grafu</w:t>
      </w:r>
      <w:r w:rsidR="00414D6F">
        <w:t xml:space="preserve">, </w:t>
      </w:r>
      <w:r w:rsidR="009E505F">
        <w:t>je</w:t>
      </w:r>
      <w:r w:rsidR="005B6DDE">
        <w:t>hož vodorovná osa znázorňuje čas, svislá pak amplitudu</w:t>
      </w:r>
      <w:r w:rsidR="00E977A4">
        <w:t>.</w:t>
      </w:r>
      <w:r w:rsidR="003C3167">
        <w:t xml:space="preserve"> Tyto body </w:t>
      </w:r>
      <w:r w:rsidR="00111682">
        <w:t xml:space="preserve">jsou následně </w:t>
      </w:r>
      <w:r w:rsidR="00DC6921">
        <w:t xml:space="preserve">spojeny </w:t>
      </w:r>
      <w:r w:rsidR="001A27C2">
        <w:t xml:space="preserve">křivkou </w:t>
      </w:r>
      <w:r w:rsidR="00B608A8">
        <w:t xml:space="preserve">a prostor mezi nimi </w:t>
      </w:r>
      <w:r w:rsidR="00C34664">
        <w:t>a</w:t>
      </w:r>
      <w:r w:rsidR="00836603">
        <w:t> </w:t>
      </w:r>
      <w:r w:rsidR="00C34664">
        <w:t>nulovou úrovní</w:t>
      </w:r>
      <w:r w:rsidR="00D21E80">
        <w:t xml:space="preserve"> amplitudy </w:t>
      </w:r>
      <w:r w:rsidR="00403E4E">
        <w:t>vyplněn</w:t>
      </w:r>
      <w:r w:rsidR="00133AE1">
        <w:t xml:space="preserve"> spojitou barvou.</w:t>
      </w:r>
      <w:r w:rsidR="0004036B">
        <w:t xml:space="preserve"> </w:t>
      </w:r>
      <w:r w:rsidR="00461D23">
        <w:t>Aktuálně p</w:t>
      </w:r>
      <w:r w:rsidR="0004036B">
        <w:t xml:space="preserve">řehrávaný vzorek </w:t>
      </w:r>
      <w:r w:rsidR="0006617A">
        <w:t xml:space="preserve">je </w:t>
      </w:r>
      <w:r w:rsidR="00972DFA">
        <w:t xml:space="preserve">pro </w:t>
      </w:r>
      <w:r w:rsidR="004161C3">
        <w:t xml:space="preserve">orientaci </w:t>
      </w:r>
      <w:r w:rsidR="00FE3030">
        <w:t xml:space="preserve">uživatele </w:t>
      </w:r>
      <w:r w:rsidR="00F15415">
        <w:t xml:space="preserve">v průběhu </w:t>
      </w:r>
      <w:r w:rsidR="00461D23">
        <w:t xml:space="preserve">signálu </w:t>
      </w:r>
      <w:r w:rsidR="00665237">
        <w:t xml:space="preserve">vyznačen </w:t>
      </w:r>
      <w:r w:rsidR="003E3944">
        <w:t>ukazatelem pozice</w:t>
      </w:r>
      <w:r w:rsidR="00972DFA">
        <w:t>.</w:t>
      </w:r>
      <w:r w:rsidR="00C55C9A">
        <w:t xml:space="preserve"> </w:t>
      </w:r>
      <w:r w:rsidR="00DE5768">
        <w:t xml:space="preserve">Na displeji je také v pravém horním rohu zobrazen název aktuálního </w:t>
      </w:r>
      <w:r w:rsidR="000475AD">
        <w:t>vstupního zvukového souboru.</w:t>
      </w:r>
    </w:p>
    <w:p w14:paraId="378EEC8C" w14:textId="0CA63AF4" w:rsidR="005E33A6" w:rsidRPr="00B315D9" w:rsidRDefault="007B3859" w:rsidP="00B315D9">
      <w:pPr>
        <w:pStyle w:val="Odstavec"/>
      </w:pPr>
      <w:r>
        <w:t xml:space="preserve">Implementace </w:t>
      </w:r>
      <w:r w:rsidR="001A411F">
        <w:t>zobrazení</w:t>
      </w:r>
      <w:r w:rsidR="003B3D90">
        <w:t xml:space="preserve"> </w:t>
      </w:r>
      <w:r w:rsidR="00EF5F59">
        <w:t xml:space="preserve">průběhu </w:t>
      </w:r>
      <w:r w:rsidR="003B3D90">
        <w:t>amplitudy v</w:t>
      </w:r>
      <w:r w:rsidR="00600940">
        <w:t> </w:t>
      </w:r>
      <w:r w:rsidR="003B3D90">
        <w:t>čase</w:t>
      </w:r>
      <w:r w:rsidR="00600940">
        <w:t xml:space="preserve"> je prakticky prováděna pomocí získání </w:t>
      </w:r>
      <w:r w:rsidR="00B531F9">
        <w:t xml:space="preserve">informací o </w:t>
      </w:r>
      <w:r w:rsidR="00BB4F2A">
        <w:t>zvukové vlně</w:t>
      </w:r>
      <w:r w:rsidR="004D06B1">
        <w:t xml:space="preserve"> nahraného </w:t>
      </w:r>
      <w:r w:rsidR="00EC1837">
        <w:t>souboru</w:t>
      </w:r>
      <w:r w:rsidR="00AC1A14">
        <w:t xml:space="preserve"> pomocí </w:t>
      </w:r>
      <w:r w:rsidR="00947C4E">
        <w:t xml:space="preserve">metody </w:t>
      </w:r>
      <w:r w:rsidR="00947C4E">
        <w:rPr>
          <w:i/>
          <w:iCs w:val="0"/>
        </w:rPr>
        <w:t>readWaveform</w:t>
      </w:r>
      <w:r w:rsidR="00947C4E">
        <w:t>.</w:t>
      </w:r>
      <w:r w:rsidR="00F93C1C">
        <w:t xml:space="preserve"> </w:t>
      </w:r>
      <w:r w:rsidR="00DD7E70">
        <w:t xml:space="preserve">V </w:t>
      </w:r>
      <w:r w:rsidR="007949ED">
        <w:t xml:space="preserve">případě, že se v načteném </w:t>
      </w:r>
      <w:r w:rsidR="001D0B9D">
        <w:t xml:space="preserve">bufferu nachází </w:t>
      </w:r>
      <w:r w:rsidR="0007141C">
        <w:t xml:space="preserve">alespoň jeden vzorek, </w:t>
      </w:r>
      <w:r w:rsidR="007614A7">
        <w:t xml:space="preserve">je vytvořena nová vykreslovací cesta, </w:t>
      </w:r>
      <w:r w:rsidR="009F3858">
        <w:t xml:space="preserve">předchozí </w:t>
      </w:r>
      <w:r w:rsidR="002547B1">
        <w:t>body jsou smazány</w:t>
      </w:r>
      <w:r w:rsidR="00BC656F">
        <w:t>.</w:t>
      </w:r>
      <w:r w:rsidR="00C542DB">
        <w:t xml:space="preserve"> Následně je pro čtení získán </w:t>
      </w:r>
      <w:r w:rsidR="00112779">
        <w:t xml:space="preserve">tento </w:t>
      </w:r>
      <w:r w:rsidR="00C542DB">
        <w:t>buffer s uloženými hodnotami</w:t>
      </w:r>
      <w:r w:rsidR="008C1BBC">
        <w:t xml:space="preserve"> a z jeho počt</w:t>
      </w:r>
      <w:r w:rsidR="00871C31">
        <w:t xml:space="preserve">u vzorků </w:t>
      </w:r>
      <w:r w:rsidR="00140DD0">
        <w:t xml:space="preserve">určen poměr tak, aby </w:t>
      </w:r>
      <w:r w:rsidR="00F62E01">
        <w:t xml:space="preserve">výsledná vlna přesně vyplnila </w:t>
      </w:r>
      <w:r w:rsidR="002A685B">
        <w:t>místo na displeji.</w:t>
      </w:r>
      <w:r w:rsidR="005714E0">
        <w:t xml:space="preserve"> Následně je zahájeno čtení</w:t>
      </w:r>
      <w:r w:rsidR="00620DDC">
        <w:t>.</w:t>
      </w:r>
    </w:p>
    <w:p w14:paraId="1134CBC9" w14:textId="4881084F" w:rsidR="00890F9F" w:rsidRDefault="00FC2361" w:rsidP="00B315D9">
      <w:pPr>
        <w:pStyle w:val="Odstavec"/>
      </w:pPr>
      <w:r>
        <w:t xml:space="preserve">Hodnoty amplitud načtených vzorků z bufferu </w:t>
      </w:r>
      <w:r w:rsidR="00A1787E">
        <w:t>jsou uloženy jako vektor</w:t>
      </w:r>
      <w:r w:rsidR="00A80113">
        <w:t xml:space="preserve"> a je vytvořena </w:t>
      </w:r>
      <w:r w:rsidR="000D6F80">
        <w:t>nová cesta s</w:t>
      </w:r>
      <w:r w:rsidR="00F20C5E">
        <w:t> počátkem na displeji vlevo uprostřed.</w:t>
      </w:r>
      <w:r w:rsidR="001B5E73">
        <w:t xml:space="preserve"> </w:t>
      </w:r>
      <w:r w:rsidR="00145CB1">
        <w:t xml:space="preserve">V rozsahu </w:t>
      </w:r>
      <w:r w:rsidR="00AD33C8">
        <w:t xml:space="preserve">jeho </w:t>
      </w:r>
      <w:r w:rsidR="00145CB1">
        <w:t xml:space="preserve">celé výšky </w:t>
      </w:r>
      <w:r w:rsidR="00380328">
        <w:t xml:space="preserve">pak jsou po jednotlivých vzorcích </w:t>
      </w:r>
      <w:r w:rsidR="007E42E3">
        <w:t xml:space="preserve">umístěny </w:t>
      </w:r>
      <w:r w:rsidR="00DA790A">
        <w:t>body odpovídající vzorkovým amplitudám.</w:t>
      </w:r>
      <w:r w:rsidR="00E23CBB">
        <w:t xml:space="preserve"> </w:t>
      </w:r>
      <w:r w:rsidR="0050780C">
        <w:t xml:space="preserve">Závěrem jsou </w:t>
      </w:r>
      <w:r w:rsidR="00A63108">
        <w:t xml:space="preserve">všechny body spojeny čarou a </w:t>
      </w:r>
      <w:r w:rsidR="00122FBC">
        <w:t xml:space="preserve">prostor mezi nimi a nulovou hodnotou </w:t>
      </w:r>
      <w:r w:rsidR="00131AE3">
        <w:t>amplitudy vyplněn.</w:t>
      </w:r>
    </w:p>
    <w:p w14:paraId="37F67FF9" w14:textId="6F980938" w:rsidR="00C64262" w:rsidRDefault="00215454" w:rsidP="00EE6AB6">
      <w:pPr>
        <w:pStyle w:val="Odstavec"/>
      </w:pPr>
      <w:r>
        <w:t xml:space="preserve">Je nutné, aby </w:t>
      </w:r>
      <w:r w:rsidR="00B14F0C">
        <w:t xml:space="preserve">ukazatel pozice v načteném souboru </w:t>
      </w:r>
      <w:r w:rsidR="00DF1429">
        <w:t xml:space="preserve">procházel soubor </w:t>
      </w:r>
      <w:r w:rsidR="009500E9">
        <w:t xml:space="preserve">rychlostí odpovídající </w:t>
      </w:r>
      <w:r w:rsidR="00633887">
        <w:t>frekvenci, kterou je přehráván.</w:t>
      </w:r>
      <w:r w:rsidR="000D0525">
        <w:t xml:space="preserve"> K tomuto účelu slouží </w:t>
      </w:r>
      <w:r w:rsidR="0087777F">
        <w:t xml:space="preserve">jeho nastavení </w:t>
      </w:r>
      <w:r w:rsidR="000E46AB">
        <w:t xml:space="preserve">v metodě </w:t>
      </w:r>
      <w:r w:rsidR="000E46AB">
        <w:rPr>
          <w:i/>
          <w:iCs w:val="0"/>
        </w:rPr>
        <w:t>processBlock</w:t>
      </w:r>
      <w:r w:rsidR="000E46AB">
        <w:t xml:space="preserve">, </w:t>
      </w:r>
      <w:r w:rsidR="00E263A2">
        <w:t xml:space="preserve">jež je součástí třídy </w:t>
      </w:r>
      <w:r w:rsidR="00E263A2">
        <w:rPr>
          <w:i/>
          <w:iCs w:val="0"/>
        </w:rPr>
        <w:t>PluginProcessor</w:t>
      </w:r>
      <w:r w:rsidR="00E263A2">
        <w:t>.</w:t>
      </w:r>
    </w:p>
    <w:p w14:paraId="1BACF3FD" w14:textId="41E058C2" w:rsidR="00A43204" w:rsidRDefault="00800427" w:rsidP="00A43204">
      <w:pPr>
        <w:pStyle w:val="Nadpis3"/>
      </w:pPr>
      <w:bookmarkStart w:id="62" w:name="_Toc167638715"/>
      <w:r>
        <w:t>Výběr úseku načteného souboru</w:t>
      </w:r>
      <w:bookmarkEnd w:id="62"/>
    </w:p>
    <w:p w14:paraId="0AF43C8A" w14:textId="06EA1969" w:rsidR="00D23807" w:rsidRPr="00D23807" w:rsidRDefault="0094793A" w:rsidP="00D23807">
      <w:pPr>
        <w:pStyle w:val="Prvnodstavec"/>
      </w:pPr>
      <w:r>
        <w:t xml:space="preserve">Pro </w:t>
      </w:r>
      <w:r w:rsidR="004F77E7">
        <w:t xml:space="preserve">provádění granulární syntézy </w:t>
      </w:r>
      <w:r w:rsidR="00C72C1A">
        <w:t xml:space="preserve">lze vybrat také konkrétní </w:t>
      </w:r>
      <w:r w:rsidR="00DA166F">
        <w:t xml:space="preserve">úsek </w:t>
      </w:r>
      <w:r w:rsidR="00526165">
        <w:t>vstupního signálu</w:t>
      </w:r>
      <w:r w:rsidR="006F3417">
        <w:t xml:space="preserve">. </w:t>
      </w:r>
      <w:r w:rsidR="007A028D">
        <w:t>T</w:t>
      </w:r>
      <w:r w:rsidR="00166EF4">
        <w:t>oto rozmezí je nastavováno</w:t>
      </w:r>
      <w:r w:rsidR="00FE01AF">
        <w:t xml:space="preserve"> dvojic</w:t>
      </w:r>
      <w:r w:rsidR="00166EF4">
        <w:t>í</w:t>
      </w:r>
      <w:r w:rsidR="00FE01AF">
        <w:t xml:space="preserve"> </w:t>
      </w:r>
      <w:r w:rsidR="00AF2D78">
        <w:t xml:space="preserve">otočných ovládacích prvků </w:t>
      </w:r>
      <w:r w:rsidR="00DF2D05" w:rsidRPr="0080369E">
        <w:rPr>
          <w:i/>
          <w:iCs/>
        </w:rPr>
        <w:t>VÝBĚR MIN.</w:t>
      </w:r>
      <w:r w:rsidR="00DF2D05">
        <w:t xml:space="preserve"> a </w:t>
      </w:r>
      <w:r w:rsidR="00DF2D05" w:rsidRPr="0080369E">
        <w:rPr>
          <w:i/>
          <w:iCs/>
        </w:rPr>
        <w:t>VÝBĚR MAX.</w:t>
      </w:r>
      <w:r w:rsidR="008B5E35">
        <w:t xml:space="preserve"> </w:t>
      </w:r>
      <w:r w:rsidR="00DB6B03">
        <w:t xml:space="preserve">Jejich </w:t>
      </w:r>
      <w:r w:rsidR="005B65DA">
        <w:t xml:space="preserve">potencionální </w:t>
      </w:r>
      <w:r w:rsidR="00DB6B03">
        <w:t xml:space="preserve">rozsah </w:t>
      </w:r>
      <w:r w:rsidR="00B80E67">
        <w:t xml:space="preserve">sahá od </w:t>
      </w:r>
      <w:r w:rsidR="001F6EAB">
        <w:t xml:space="preserve">prvního až </w:t>
      </w:r>
      <w:r w:rsidR="00A44B34">
        <w:t>k poslednímu vzorku</w:t>
      </w:r>
      <w:r w:rsidR="00FE56AA">
        <w:t xml:space="preserve"> původního souboru</w:t>
      </w:r>
      <w:r w:rsidR="00087FD8">
        <w:t xml:space="preserve">, přičemž je vhodné ošetřit, </w:t>
      </w:r>
      <w:r w:rsidR="008F15BF">
        <w:t xml:space="preserve">aby nebylo možné nastavit </w:t>
      </w:r>
      <w:r w:rsidR="00FE56AA">
        <w:t>parametr začátku úseku na vyšší v</w:t>
      </w:r>
      <w:r w:rsidR="001C5DFB">
        <w:t>zorek</w:t>
      </w:r>
      <w:r w:rsidR="00FE2BEB">
        <w:t>, než na kterém výběr končí, a naopak</w:t>
      </w:r>
      <w:r w:rsidR="00791494">
        <w:t>.</w:t>
      </w:r>
      <w:r w:rsidR="003C4269">
        <w:t xml:space="preserve"> </w:t>
      </w:r>
      <w:r w:rsidR="0000706F">
        <w:t xml:space="preserve">Vybraný úsek </w:t>
      </w:r>
      <w:r w:rsidR="00CF0F9D">
        <w:t>je zvýrazněn pomocí dvou indikátorů</w:t>
      </w:r>
      <w:r w:rsidR="00C22A76">
        <w:t xml:space="preserve"> a</w:t>
      </w:r>
      <w:r w:rsidR="00120A41">
        <w:t xml:space="preserve"> potemněním </w:t>
      </w:r>
      <w:r w:rsidR="006E0685">
        <w:t>nevybraných oblast</w:t>
      </w:r>
      <w:r w:rsidR="002C48A5">
        <w:t>í.</w:t>
      </w:r>
    </w:p>
    <w:p w14:paraId="4688BB3E" w14:textId="243EA10D" w:rsidR="00800427" w:rsidRDefault="00CA7041" w:rsidP="00800427">
      <w:pPr>
        <w:pStyle w:val="Nadpis3"/>
      </w:pPr>
      <w:bookmarkStart w:id="63" w:name="_Toc167638716"/>
      <w:r>
        <w:lastRenderedPageBreak/>
        <w:t>Granulizace</w:t>
      </w:r>
      <w:r w:rsidR="0072554E">
        <w:t xml:space="preserve"> a práce s grainy</w:t>
      </w:r>
      <w:bookmarkEnd w:id="63"/>
    </w:p>
    <w:p w14:paraId="05D43AE5" w14:textId="5C31A7A3" w:rsidR="00CA7041" w:rsidRDefault="00DA0C7A" w:rsidP="00FB570B">
      <w:pPr>
        <w:pStyle w:val="Prvnodstavec"/>
      </w:pPr>
      <w:r>
        <w:t xml:space="preserve">Pro provedení </w:t>
      </w:r>
      <w:r w:rsidR="004E57AC">
        <w:t>granulární syntézy</w:t>
      </w:r>
      <w:r w:rsidR="00165A31">
        <w:t xml:space="preserve"> je klíčovým krokem </w:t>
      </w:r>
      <w:r w:rsidR="00CA2589">
        <w:t xml:space="preserve">granulizace – </w:t>
      </w:r>
      <w:r w:rsidR="00CB3F94">
        <w:t>rozdělení vstupní</w:t>
      </w:r>
      <w:r w:rsidR="00921072">
        <w:t xml:space="preserve">ho signálu na </w:t>
      </w:r>
      <w:r w:rsidR="00EB0F01">
        <w:t xml:space="preserve">časové úseky </w:t>
      </w:r>
      <w:r w:rsidR="004C00F4">
        <w:t>s délkou</w:t>
      </w:r>
      <w:r w:rsidR="00923CD9">
        <w:t xml:space="preserve"> </w:t>
      </w:r>
      <w:r w:rsidR="00541DE7">
        <w:t>přibližně 10–100 ms.</w:t>
      </w:r>
      <w:r w:rsidR="00027987">
        <w:t xml:space="preserve"> </w:t>
      </w:r>
      <w:r w:rsidR="00F50723">
        <w:t xml:space="preserve">Tuto možnost dává </w:t>
      </w:r>
      <w:r w:rsidR="00FC420E">
        <w:t xml:space="preserve">ovládací prvek </w:t>
      </w:r>
      <w:r w:rsidR="00FC420E" w:rsidRPr="00AE13DC">
        <w:rPr>
          <w:i/>
          <w:iCs/>
        </w:rPr>
        <w:t>DÉLKA</w:t>
      </w:r>
      <w:r w:rsidR="00376FDC">
        <w:t xml:space="preserve"> s rozsahem </w:t>
      </w:r>
      <w:r w:rsidR="00202C35">
        <w:t>2</w:t>
      </w:r>
      <w:r w:rsidR="00376FDC">
        <w:t>–200</w:t>
      </w:r>
      <w:r w:rsidR="00724AC6">
        <w:t xml:space="preserve"> ms</w:t>
      </w:r>
      <w:r w:rsidR="00DC6F5D">
        <w:t xml:space="preserve"> umístěný v sekci </w:t>
      </w:r>
      <w:r w:rsidR="00DC6F5D" w:rsidRPr="00AE13DC">
        <w:rPr>
          <w:i/>
          <w:iCs/>
        </w:rPr>
        <w:t>GRAIN</w:t>
      </w:r>
      <w:r w:rsidR="00DC6F5D">
        <w:t xml:space="preserve"> vlevo.</w:t>
      </w:r>
      <w:r w:rsidR="00D34345">
        <w:t xml:space="preserve"> Současná podoba návrhu </w:t>
      </w:r>
      <w:r w:rsidR="002F1349">
        <w:t xml:space="preserve">je </w:t>
      </w:r>
      <w:r w:rsidR="000F2CE7">
        <w:t xml:space="preserve">zamýšlena pouze pro fixní </w:t>
      </w:r>
      <w:r w:rsidR="00B114A5">
        <w:t xml:space="preserve">délku zrn, </w:t>
      </w:r>
      <w:r w:rsidR="00C50FCF">
        <w:t>v</w:t>
      </w:r>
      <w:r w:rsidR="00562E23">
        <w:t xml:space="preserve"> další práci </w:t>
      </w:r>
      <w:r w:rsidR="00407514">
        <w:t xml:space="preserve">by mohlo být </w:t>
      </w:r>
      <w:r w:rsidR="00887833">
        <w:t>pracováno s</w:t>
      </w:r>
      <w:r w:rsidR="000C5D3C">
        <w:t> </w:t>
      </w:r>
      <w:r w:rsidR="00A879B6">
        <w:t>odchylkou doby trvání v nastavitelném rozsahu.</w:t>
      </w:r>
      <w:r w:rsidR="001C28F7">
        <w:t xml:space="preserve"> </w:t>
      </w:r>
      <w:r w:rsidR="00872BD3">
        <w:t>Implementace</w:t>
      </w:r>
      <w:r w:rsidR="006D1CD2">
        <w:t xml:space="preserve"> v kódu </w:t>
      </w:r>
      <w:r w:rsidR="0029436A">
        <w:t>může</w:t>
      </w:r>
      <w:r w:rsidR="006D1CD2">
        <w:t xml:space="preserve"> být zajištěna</w:t>
      </w:r>
      <w:r w:rsidR="007B589A">
        <w:t xml:space="preserve">, s ohledem </w:t>
      </w:r>
      <w:r w:rsidR="00483669">
        <w:t xml:space="preserve">na </w:t>
      </w:r>
      <w:r w:rsidR="008665E4">
        <w:t xml:space="preserve">různé možnosti </w:t>
      </w:r>
      <w:r w:rsidR="0029436A">
        <w:t>vzorkovací frekvence</w:t>
      </w:r>
      <w:r w:rsidR="0090281E">
        <w:t xml:space="preserve"> vstupních zvukových dat</w:t>
      </w:r>
      <w:r w:rsidR="001A53E4">
        <w:t>, dv</w:t>
      </w:r>
      <w:r w:rsidR="003A4466">
        <w:t>ěma způsoby</w:t>
      </w:r>
      <w:r w:rsidR="001A53E4">
        <w:t xml:space="preserve">. </w:t>
      </w:r>
      <w:r w:rsidR="00EC6F2F">
        <w:t>Prvním</w:t>
      </w:r>
      <w:r w:rsidR="00D34783">
        <w:t xml:space="preserve"> </w:t>
      </w:r>
      <w:r w:rsidR="001928F0">
        <w:t>z nich je převzorkování vstupního signálu</w:t>
      </w:r>
      <w:r w:rsidR="00707630">
        <w:t xml:space="preserve"> na jednotnou hodnotu</w:t>
      </w:r>
      <w:r w:rsidR="00BA4044">
        <w:t>, např</w:t>
      </w:r>
      <w:r w:rsidR="00D048AA">
        <w:t>.</w:t>
      </w:r>
      <w:r w:rsidR="00855F17">
        <w:t xml:space="preserve"> 48 kHz</w:t>
      </w:r>
      <w:r w:rsidR="000C1C95">
        <w:t xml:space="preserve">, </w:t>
      </w:r>
      <w:r w:rsidR="00B638A9">
        <w:t>což ovšem</w:t>
      </w:r>
      <w:r w:rsidR="00DC5876">
        <w:t xml:space="preserve"> </w:t>
      </w:r>
      <w:r w:rsidR="00C06546">
        <w:t>může způsobovat</w:t>
      </w:r>
      <w:r w:rsidR="00DB73B1">
        <w:t xml:space="preserve"> </w:t>
      </w:r>
      <w:r w:rsidR="0001785A">
        <w:t xml:space="preserve">relativně </w:t>
      </w:r>
      <w:r w:rsidR="00B833DC">
        <w:t xml:space="preserve">malé, ovšem stále </w:t>
      </w:r>
      <w:r w:rsidR="00DE6E22">
        <w:t>rozpoznatelné</w:t>
      </w:r>
      <w:r w:rsidR="004E61B7">
        <w:t xml:space="preserve"> změny barvy zvuku</w:t>
      </w:r>
      <w:r w:rsidR="00243E94">
        <w:t xml:space="preserve"> </w:t>
      </w:r>
      <w:r w:rsidR="008A3C47">
        <w:t xml:space="preserve">při podvzorkování vstupních zvukových souborů </w:t>
      </w:r>
      <w:r w:rsidR="0010535C">
        <w:t>s vyšší vzorkovací frekvencí</w:t>
      </w:r>
      <w:r w:rsidR="00E100B3">
        <w:t>, např</w:t>
      </w:r>
      <w:r w:rsidR="00D048AA">
        <w:t>.</w:t>
      </w:r>
      <w:r w:rsidR="00E100B3">
        <w:t xml:space="preserve"> </w:t>
      </w:r>
      <w:r w:rsidR="00E86D56">
        <w:t xml:space="preserve">96 nebo </w:t>
      </w:r>
      <w:r w:rsidR="004A6EAD">
        <w:t>192 kHz</w:t>
      </w:r>
      <w:r w:rsidR="00E86D56">
        <w:t>.</w:t>
      </w:r>
      <w:r w:rsidR="00773751">
        <w:t xml:space="preserve"> </w:t>
      </w:r>
      <w:r w:rsidR="00190AB5">
        <w:t xml:space="preserve">Tento problém není uspokojivě řešitelný </w:t>
      </w:r>
      <w:r w:rsidR="00006C1D">
        <w:t>ani nadvzorkováním n</w:t>
      </w:r>
      <w:r w:rsidR="000160D0">
        <w:t>a vyšší frekvenci, než je běžný standard</w:t>
      </w:r>
      <w:r w:rsidR="006C01DE">
        <w:t xml:space="preserve"> pro </w:t>
      </w:r>
      <w:r w:rsidR="00AC202B">
        <w:t>zvukovou produkci</w:t>
      </w:r>
      <w:r w:rsidR="00B55ED2">
        <w:t xml:space="preserve"> (48 kHz), </w:t>
      </w:r>
      <w:r w:rsidR="00EB3A16">
        <w:t xml:space="preserve">jelikož </w:t>
      </w:r>
      <w:r w:rsidR="00A4075B">
        <w:t>tímto způsobem</w:t>
      </w:r>
      <w:r w:rsidR="005A6BF4">
        <w:t xml:space="preserve"> </w:t>
      </w:r>
      <w:r w:rsidR="00B86893">
        <w:t xml:space="preserve">není možné zajistit </w:t>
      </w:r>
      <w:r w:rsidR="001A6E14">
        <w:t xml:space="preserve">opětovné získání informace o </w:t>
      </w:r>
      <w:r w:rsidR="000977AE">
        <w:t>podobě zejména vysokých frekvencí</w:t>
      </w:r>
      <w:r w:rsidR="003B5C2B">
        <w:t xml:space="preserve">. </w:t>
      </w:r>
      <w:r w:rsidR="00686BA6">
        <w:t xml:space="preserve">Naopak, </w:t>
      </w:r>
      <w:r w:rsidR="00254B0B">
        <w:t xml:space="preserve">tento proces může být zdrojem </w:t>
      </w:r>
      <w:r w:rsidR="004F11FC">
        <w:t xml:space="preserve">nežádoucích artefaktů </w:t>
      </w:r>
      <w:r w:rsidR="004C1ECD">
        <w:t xml:space="preserve">vzniklých </w:t>
      </w:r>
      <w:r w:rsidR="003416D8">
        <w:t>interpolací</w:t>
      </w:r>
      <w:r w:rsidR="00063939">
        <w:t xml:space="preserve"> již existujících hodnot</w:t>
      </w:r>
      <w:r w:rsidR="001B51FA">
        <w:t xml:space="preserve"> pro vznik </w:t>
      </w:r>
      <w:r w:rsidR="006C2E24">
        <w:t>přidaných vzorků</w:t>
      </w:r>
      <w:r w:rsidR="00D33186">
        <w:t>.</w:t>
      </w:r>
    </w:p>
    <w:p w14:paraId="764DD44E" w14:textId="43636F6E" w:rsidR="00DD5E3D" w:rsidRDefault="00DD5E3D" w:rsidP="00DD5E3D">
      <w:pPr>
        <w:pStyle w:val="Odstavec"/>
      </w:pPr>
      <w:r>
        <w:t>Druhou možností</w:t>
      </w:r>
      <w:r w:rsidR="00004865">
        <w:t xml:space="preserve"> </w:t>
      </w:r>
      <w:r w:rsidR="00A60743">
        <w:t>určení</w:t>
      </w:r>
      <w:r w:rsidR="00497872">
        <w:t xml:space="preserve"> délky zrn v sekundách </w:t>
      </w:r>
      <w:r w:rsidR="009E5722">
        <w:t xml:space="preserve">na základě </w:t>
      </w:r>
      <w:r w:rsidR="003E73E3">
        <w:t xml:space="preserve">známé </w:t>
      </w:r>
      <w:r w:rsidR="008A2CAF">
        <w:t>vzorkovací frekvence</w:t>
      </w:r>
      <w:r w:rsidR="00FC19F4">
        <w:t xml:space="preserve"> je př</w:t>
      </w:r>
      <w:r w:rsidR="0046670A">
        <w:t xml:space="preserve">iřazení </w:t>
      </w:r>
      <w:r w:rsidR="00060396">
        <w:t xml:space="preserve">hodnoty </w:t>
      </w:r>
      <w:r w:rsidR="00AB5B0E">
        <w:t xml:space="preserve">počtu </w:t>
      </w:r>
      <w:r w:rsidR="0018478A">
        <w:t>vzorků</w:t>
      </w:r>
      <w:r w:rsidR="00D912C4">
        <w:t xml:space="preserve"> na sekundu </w:t>
      </w:r>
      <w:r w:rsidR="00FD6A4E">
        <w:t>a jej</w:t>
      </w:r>
      <w:r w:rsidR="00244F54">
        <w:t>í</w:t>
      </w:r>
      <w:r w:rsidR="007949C1">
        <w:t xml:space="preserve"> </w:t>
      </w:r>
      <w:r w:rsidR="00244F54">
        <w:t xml:space="preserve">následné </w:t>
      </w:r>
      <w:r w:rsidR="007949C1">
        <w:t>uložení do proměnné</w:t>
      </w:r>
      <w:r w:rsidR="00760E93">
        <w:t xml:space="preserve">. </w:t>
      </w:r>
      <w:r w:rsidR="004551AD">
        <w:t xml:space="preserve">Hodnota počtu vzorků </w:t>
      </w:r>
      <w:r w:rsidR="00675F81">
        <w:t xml:space="preserve">je rovna převrácené hodnotě </w:t>
      </w:r>
      <w:r w:rsidR="006E6B39">
        <w:t>vzorkovací frekvence.</w:t>
      </w:r>
      <w:r w:rsidR="00AA61D8">
        <w:t xml:space="preserve"> Tento postup </w:t>
      </w:r>
      <w:r w:rsidR="005238C5">
        <w:t>ošetřuje</w:t>
      </w:r>
      <w:r w:rsidR="00AA61D8">
        <w:t xml:space="preserve"> </w:t>
      </w:r>
      <w:r w:rsidR="008D51F3">
        <w:t xml:space="preserve">jednak standardně použitelné vzorkovací frekvence </w:t>
      </w:r>
      <w:r w:rsidR="00F721E5">
        <w:t>(CD standard</w:t>
      </w:r>
      <w:r w:rsidR="00B76BEA">
        <w:t> </w:t>
      </w:r>
      <w:r w:rsidR="00F721E5">
        <w:t>–</w:t>
      </w:r>
      <w:r w:rsidR="00B76BEA">
        <w:t> </w:t>
      </w:r>
      <w:r w:rsidR="00D44292">
        <w:t xml:space="preserve">frekvence </w:t>
      </w:r>
      <w:r w:rsidR="00F721E5">
        <w:t>44,1 kHz a je</w:t>
      </w:r>
      <w:r w:rsidR="00F84D45">
        <w:t>jí</w:t>
      </w:r>
      <w:r w:rsidR="00F721E5">
        <w:t xml:space="preserve"> násobky mocninou čísla 2 i </w:t>
      </w:r>
      <w:r w:rsidR="00F84D45">
        <w:t>standard pro zvukovou produkci</w:t>
      </w:r>
      <w:r w:rsidR="00B76BEA">
        <w:t> </w:t>
      </w:r>
      <w:r w:rsidR="00F84D45">
        <w:t>–</w:t>
      </w:r>
      <w:r w:rsidR="00B76BEA">
        <w:t> </w:t>
      </w:r>
      <w:r w:rsidR="00D44292">
        <w:t xml:space="preserve">frekvence </w:t>
      </w:r>
      <w:r w:rsidR="00F84D45">
        <w:t>48 kHz a její násobky mocninou čísla 2)</w:t>
      </w:r>
      <w:r w:rsidR="005F4435">
        <w:t xml:space="preserve">, zároveň také </w:t>
      </w:r>
      <w:r w:rsidR="005238C5">
        <w:t>i</w:t>
      </w:r>
      <w:r w:rsidR="008612F0">
        <w:t> </w:t>
      </w:r>
      <w:r w:rsidR="0060749F">
        <w:t>jakoukoliv možnou použitou vzorkovací frekvenci vstupní nahrávky.</w:t>
      </w:r>
    </w:p>
    <w:p w14:paraId="44907EC3" w14:textId="60FE3077" w:rsidR="00010B08" w:rsidRPr="00DD5E3D" w:rsidRDefault="00F2677F" w:rsidP="00DD5E3D">
      <w:pPr>
        <w:pStyle w:val="Odstavec"/>
      </w:pPr>
      <w:r>
        <w:t>Na takto vytvořená zrna jsou následně aplikován</w:t>
      </w:r>
      <w:r w:rsidR="00520FF9">
        <w:t>y další parametry: ADSR obálka, rychlost přehrávání</w:t>
      </w:r>
      <w:r w:rsidR="00DE2744">
        <w:t xml:space="preserve"> a překryv</w:t>
      </w:r>
      <w:r w:rsidR="00DF2458">
        <w:t xml:space="preserve"> (</w:t>
      </w:r>
      <w:r w:rsidR="00DE2744">
        <w:t>hustota</w:t>
      </w:r>
      <w:r w:rsidR="00DF2458">
        <w:t>)</w:t>
      </w:r>
      <w:r w:rsidR="00DE2744">
        <w:t xml:space="preserve"> zrn.</w:t>
      </w:r>
      <w:r w:rsidR="00561678">
        <w:t xml:space="preserve"> </w:t>
      </w:r>
      <w:r w:rsidR="00DC4098">
        <w:t xml:space="preserve">Nenulové </w:t>
      </w:r>
      <w:r w:rsidR="00F86A92">
        <w:t xml:space="preserve">hodnoty zejména parametrů </w:t>
      </w:r>
      <w:r w:rsidR="00F86A92" w:rsidRPr="00ED106F">
        <w:rPr>
          <w:i/>
          <w:iCs w:val="0"/>
        </w:rPr>
        <w:t>Attack</w:t>
      </w:r>
      <w:r w:rsidR="00F86A92">
        <w:t xml:space="preserve"> a </w:t>
      </w:r>
      <w:r w:rsidR="00F86A92" w:rsidRPr="00ED106F">
        <w:rPr>
          <w:i/>
          <w:iCs w:val="0"/>
        </w:rPr>
        <w:t>Release</w:t>
      </w:r>
      <w:r w:rsidR="00F86A92">
        <w:t xml:space="preserve"> </w:t>
      </w:r>
      <w:r w:rsidR="00BC5DA3">
        <w:t xml:space="preserve">jsou klíčové </w:t>
      </w:r>
      <w:r w:rsidR="0010206E">
        <w:t xml:space="preserve">pro odstranění </w:t>
      </w:r>
      <w:r w:rsidR="00CA3682">
        <w:t xml:space="preserve">přechodových jevů </w:t>
      </w:r>
      <w:r w:rsidR="00480C2D">
        <w:t>mezi vzorky s různými hodnotami počáteční a koncové amplitudy</w:t>
      </w:r>
      <w:r w:rsidR="00CA70A4">
        <w:t>, jež se projevují jako slyšitelné klikání nebo praskání.</w:t>
      </w:r>
      <w:r w:rsidR="00B11A82">
        <w:t xml:space="preserve"> Rychlost přehrávání ovlivňuje </w:t>
      </w:r>
      <w:r w:rsidR="003B765A">
        <w:t xml:space="preserve">základní frekvenci </w:t>
      </w:r>
      <w:r w:rsidR="007612E6">
        <w:t>granulizovaného signálu</w:t>
      </w:r>
      <w:r w:rsidR="009D7FDB">
        <w:t xml:space="preserve"> a její </w:t>
      </w:r>
      <w:r w:rsidR="00667694">
        <w:t>iniciální hodnota je 1,0.</w:t>
      </w:r>
      <w:r w:rsidR="00407EA2">
        <w:t xml:space="preserve"> Rozsahem tento parametr </w:t>
      </w:r>
      <w:r w:rsidR="00E60B53">
        <w:t xml:space="preserve">pokrývá </w:t>
      </w:r>
      <w:r w:rsidR="00A8229D">
        <w:t xml:space="preserve">škálu </w:t>
      </w:r>
      <w:r w:rsidR="006819E2">
        <w:t>0,1–10,0</w:t>
      </w:r>
      <w:r w:rsidR="007C021F">
        <w:t>.</w:t>
      </w:r>
      <w:r w:rsidR="00BC7C0A">
        <w:t xml:space="preserve"> Překrytí/hustota zrn</w:t>
      </w:r>
      <w:r w:rsidR="006661E0">
        <w:t xml:space="preserve"> je v momentálním návrhu</w:t>
      </w:r>
      <w:r w:rsidR="00AC12F1">
        <w:t xml:space="preserve"> zpracováno</w:t>
      </w:r>
      <w:r w:rsidR="007226D4">
        <w:t xml:space="preserve"> způsobem synchronní</w:t>
      </w:r>
      <w:r w:rsidR="001C428F">
        <w:t xml:space="preserve"> granulární syntézy, </w:t>
      </w:r>
      <w:r w:rsidR="00C01265">
        <w:t>nastavitelná je fixní hodnota aplikovaná na všechna zrna.</w:t>
      </w:r>
      <w:r w:rsidR="005F7716">
        <w:t xml:space="preserve"> Podobně jako u délky grainů</w:t>
      </w:r>
      <w:r w:rsidR="008E4229">
        <w:t xml:space="preserve"> je o</w:t>
      </w:r>
      <w:r w:rsidR="00584959">
        <w:t>všem</w:t>
      </w:r>
      <w:r w:rsidR="008E4229">
        <w:t xml:space="preserve"> možné i zde</w:t>
      </w:r>
      <w:r w:rsidR="00584959">
        <w:t xml:space="preserve"> při budoucí práci</w:t>
      </w:r>
      <w:r w:rsidR="008E4229">
        <w:t xml:space="preserve"> přidat</w:t>
      </w:r>
      <w:r w:rsidR="00A64BA9">
        <w:t xml:space="preserve"> </w:t>
      </w:r>
      <w:r w:rsidR="000E012E">
        <w:t>parametr</w:t>
      </w:r>
      <w:r w:rsidR="00A64BA9">
        <w:t xml:space="preserve"> </w:t>
      </w:r>
      <w:r w:rsidR="006F6A94">
        <w:t>náhodné odchylky</w:t>
      </w:r>
      <w:r w:rsidR="00875D73">
        <w:t xml:space="preserve"> a </w:t>
      </w:r>
      <w:r w:rsidR="005A0A0E">
        <w:t xml:space="preserve">přinést tak </w:t>
      </w:r>
      <w:r w:rsidR="00FB3056">
        <w:t xml:space="preserve">výstupu syntézy </w:t>
      </w:r>
      <w:r w:rsidR="005A0A0E">
        <w:t>určitou asynchron</w:t>
      </w:r>
      <w:r w:rsidR="00547D7D">
        <w:t xml:space="preserve">nost. </w:t>
      </w:r>
      <w:r w:rsidR="002D4102">
        <w:t xml:space="preserve">Rozsah parametru </w:t>
      </w:r>
      <w:r w:rsidR="009255EE">
        <w:t>překrytí</w:t>
      </w:r>
      <w:r w:rsidR="004261C6">
        <w:t xml:space="preserve"> je iniciálně nastaven na 0 % a může nabývat hodnot mezi −500–75 %.</w:t>
      </w:r>
      <w:r w:rsidR="00192BBA">
        <w:t xml:space="preserve"> Provedeno může být opět dvěma způsoby</w:t>
      </w:r>
      <w:r w:rsidR="0057095E">
        <w:t xml:space="preserve"> v</w:t>
      </w:r>
      <w:r w:rsidR="004B15D6">
        <w:t> </w:t>
      </w:r>
      <w:r w:rsidR="0057095E">
        <w:t>závislosti</w:t>
      </w:r>
      <w:r w:rsidR="004B15D6">
        <w:t xml:space="preserve"> na</w:t>
      </w:r>
      <w:r w:rsidR="0057095E">
        <w:t xml:space="preserve"> </w:t>
      </w:r>
      <w:r w:rsidR="00AC5AD8">
        <w:t>zvolené</w:t>
      </w:r>
      <w:r w:rsidR="004B15D6">
        <w:t>m</w:t>
      </w:r>
      <w:r w:rsidR="00AC5AD8">
        <w:t xml:space="preserve"> postupu </w:t>
      </w:r>
      <w:r w:rsidR="008C5439">
        <w:t>p</w:t>
      </w:r>
      <w:r w:rsidR="00337082">
        <w:t xml:space="preserve">ro určení délky </w:t>
      </w:r>
      <w:r w:rsidR="00434969">
        <w:t>grainů</w:t>
      </w:r>
      <w:r w:rsidR="00EE3556">
        <w:t xml:space="preserve"> (převzorkování nebo </w:t>
      </w:r>
      <w:r w:rsidR="009B1FC9">
        <w:t>využití proměnné</w:t>
      </w:r>
      <w:r w:rsidR="004B15D6">
        <w:t xml:space="preserve"> </w:t>
      </w:r>
      <w:r w:rsidR="0094610A">
        <w:t xml:space="preserve">udávající </w:t>
      </w:r>
      <w:r w:rsidR="001F3631">
        <w:t>počet vzorků na sekundu.</w:t>
      </w:r>
    </w:p>
    <w:p w14:paraId="1B1C3DE8" w14:textId="47FEA428" w:rsidR="00E24D78" w:rsidRDefault="003A3417" w:rsidP="00E24D78">
      <w:pPr>
        <w:pStyle w:val="Nadpis3"/>
      </w:pPr>
      <w:bookmarkStart w:id="64" w:name="_Toc167638717"/>
      <w:r>
        <w:t>Řazení grainů</w:t>
      </w:r>
      <w:bookmarkEnd w:id="64"/>
    </w:p>
    <w:p w14:paraId="54AD3968" w14:textId="00FDF649" w:rsidR="00670D7B" w:rsidRPr="00670D7B" w:rsidRDefault="003A23D1" w:rsidP="00670D7B">
      <w:pPr>
        <w:pStyle w:val="Prvnodstavec"/>
      </w:pPr>
      <w:r>
        <w:t xml:space="preserve">Nastavení řazení grainů </w:t>
      </w:r>
      <w:r w:rsidR="00E2755A">
        <w:t xml:space="preserve">je prováděno na </w:t>
      </w:r>
      <w:r w:rsidR="0009269F">
        <w:t xml:space="preserve">třech tlačítcích </w:t>
      </w:r>
      <w:r w:rsidR="004F5466">
        <w:t>v sekci grain</w:t>
      </w:r>
      <w:r w:rsidR="00E61AC0">
        <w:t xml:space="preserve"> s označením </w:t>
      </w:r>
      <w:r w:rsidR="00E61AC0" w:rsidRPr="00B73CB7">
        <w:rPr>
          <w:i/>
          <w:iCs/>
        </w:rPr>
        <w:t>R</w:t>
      </w:r>
      <w:r w:rsidR="00E61AC0">
        <w:t>,</w:t>
      </w:r>
      <w:r w:rsidR="009B231C">
        <w:t> </w:t>
      </w:r>
      <w:r w:rsidR="00E61AC0" w:rsidRPr="00B73CB7">
        <w:rPr>
          <w:i/>
          <w:iCs/>
        </w:rPr>
        <w:t>A</w:t>
      </w:r>
      <w:r w:rsidR="009B231C">
        <w:t> </w:t>
      </w:r>
      <w:r w:rsidR="00E61AC0">
        <w:t>a</w:t>
      </w:r>
      <w:r w:rsidR="009B231C">
        <w:t> </w:t>
      </w:r>
      <w:r w:rsidR="00E61AC0" w:rsidRPr="00B73CB7">
        <w:rPr>
          <w:i/>
          <w:iCs/>
        </w:rPr>
        <w:t>F</w:t>
      </w:r>
      <w:r w:rsidR="00C45F2B">
        <w:t>.</w:t>
      </w:r>
      <w:r w:rsidR="000A0152">
        <w:t xml:space="preserve"> </w:t>
      </w:r>
      <w:r w:rsidR="006C30BD">
        <w:t xml:space="preserve">Tato písmena jsou zkrácenou </w:t>
      </w:r>
      <w:r w:rsidR="005745EA">
        <w:t>podobou způsobů řazení</w:t>
      </w:r>
      <w:r w:rsidR="005223A1">
        <w:t xml:space="preserve">. </w:t>
      </w:r>
      <w:r w:rsidR="00CB716E" w:rsidRPr="00B73CB7">
        <w:rPr>
          <w:i/>
          <w:iCs/>
        </w:rPr>
        <w:t>R</w:t>
      </w:r>
      <w:r w:rsidR="00CB716E">
        <w:t xml:space="preserve"> označuje </w:t>
      </w:r>
      <w:r w:rsidR="00CB716E" w:rsidRPr="00B73CB7">
        <w:rPr>
          <w:i/>
          <w:iCs/>
        </w:rPr>
        <w:t>RANDOM</w:t>
      </w:r>
      <w:r w:rsidR="00CB716E">
        <w:t xml:space="preserve">, </w:t>
      </w:r>
      <w:r w:rsidR="00CB716E">
        <w:lastRenderedPageBreak/>
        <w:t>tedy náhodné řazení</w:t>
      </w:r>
      <w:r w:rsidR="00DF3DD6">
        <w:t xml:space="preserve">, </w:t>
      </w:r>
      <w:r w:rsidR="003901EA" w:rsidRPr="00B73CB7">
        <w:rPr>
          <w:i/>
          <w:iCs/>
        </w:rPr>
        <w:t>A</w:t>
      </w:r>
      <w:r w:rsidR="003901EA">
        <w:t xml:space="preserve"> </w:t>
      </w:r>
      <w:r w:rsidR="00830F9D">
        <w:t>je zkratkou pro</w:t>
      </w:r>
      <w:r w:rsidR="003901EA">
        <w:t xml:space="preserve"> </w:t>
      </w:r>
      <w:r w:rsidR="003901EA" w:rsidRPr="00B73CB7">
        <w:rPr>
          <w:i/>
          <w:iCs/>
        </w:rPr>
        <w:t>AMPLITUDE</w:t>
      </w:r>
      <w:r w:rsidR="00BD64E8">
        <w:t xml:space="preserve"> a</w:t>
      </w:r>
      <w:r w:rsidR="003901EA">
        <w:t xml:space="preserve"> </w:t>
      </w:r>
      <w:r w:rsidR="001B2529">
        <w:t>má za následek seřazení</w:t>
      </w:r>
      <w:r w:rsidR="0085751D">
        <w:t xml:space="preserve"> </w:t>
      </w:r>
      <w:r w:rsidR="0019549B">
        <w:t>zrn</w:t>
      </w:r>
      <w:r w:rsidR="0085751D">
        <w:t xml:space="preserve"> vzestupně podle zjištěné průměrné amplitudy</w:t>
      </w:r>
      <w:r w:rsidR="000B3839">
        <w:t xml:space="preserve">. </w:t>
      </w:r>
      <w:r w:rsidR="00D2512D">
        <w:t xml:space="preserve">Zkratka </w:t>
      </w:r>
      <w:r w:rsidR="00B91F35" w:rsidRPr="00B73CB7">
        <w:rPr>
          <w:i/>
          <w:iCs/>
        </w:rPr>
        <w:t>F</w:t>
      </w:r>
      <w:r w:rsidR="00B91F35">
        <w:t xml:space="preserve"> </w:t>
      </w:r>
      <w:r w:rsidR="000A7D53">
        <w:t xml:space="preserve">slouží pro </w:t>
      </w:r>
      <w:r w:rsidR="000A7D53" w:rsidRPr="00B73CB7">
        <w:rPr>
          <w:i/>
          <w:iCs/>
        </w:rPr>
        <w:t>FREQUENCY</w:t>
      </w:r>
      <w:r w:rsidR="000A7D53">
        <w:t xml:space="preserve">, </w:t>
      </w:r>
      <w:r w:rsidR="00F50489">
        <w:t xml:space="preserve">v tomto režimu jsou grainy řazeny vzestupně podle </w:t>
      </w:r>
      <w:r w:rsidR="00737222">
        <w:t xml:space="preserve">jejich </w:t>
      </w:r>
      <w:r w:rsidR="00F50489">
        <w:t xml:space="preserve">zjištěné průměrné </w:t>
      </w:r>
      <w:r w:rsidR="007A4B2B">
        <w:t>frekvence.</w:t>
      </w:r>
    </w:p>
    <w:p w14:paraId="24FA109E" w14:textId="00598319" w:rsidR="003A3417" w:rsidRDefault="001E4BB3" w:rsidP="001E4BB3">
      <w:pPr>
        <w:pStyle w:val="Nadpis3"/>
      </w:pPr>
      <w:bookmarkStart w:id="65" w:name="_Toc167638718"/>
      <w:r>
        <w:t xml:space="preserve">Efektová </w:t>
      </w:r>
      <w:r w:rsidR="009D1458">
        <w:t>sekce</w:t>
      </w:r>
      <w:bookmarkEnd w:id="65"/>
    </w:p>
    <w:p w14:paraId="74C7CC4D" w14:textId="2A951FF2" w:rsidR="007678F2" w:rsidRPr="007678F2" w:rsidRDefault="008A652C" w:rsidP="00621AE4">
      <w:pPr>
        <w:pStyle w:val="Prvnodstavec"/>
      </w:pPr>
      <w:r>
        <w:t xml:space="preserve">Součástí </w:t>
      </w:r>
      <w:r w:rsidR="007F790B">
        <w:t xml:space="preserve">tohoto oddílu </w:t>
      </w:r>
      <w:r w:rsidR="00B14F79">
        <w:t xml:space="preserve">je ADSR obálka aplikovaná na celý výstupní </w:t>
      </w:r>
      <w:r w:rsidR="00900BE6">
        <w:t>signál</w:t>
      </w:r>
      <w:r w:rsidR="00056E2B">
        <w:t xml:space="preserve">, </w:t>
      </w:r>
      <w:r w:rsidR="009E6C73">
        <w:t xml:space="preserve">ekvalizační </w:t>
      </w:r>
      <w:r w:rsidR="00D771EE">
        <w:t xml:space="preserve">filtry </w:t>
      </w:r>
      <w:r w:rsidR="00992BA0">
        <w:t xml:space="preserve">(horní a dolní propust, </w:t>
      </w:r>
      <w:r w:rsidR="00992BA0" w:rsidRPr="00E86FA7">
        <w:rPr>
          <w:i/>
          <w:iCs/>
        </w:rPr>
        <w:t>peak</w:t>
      </w:r>
      <w:r w:rsidR="00992BA0">
        <w:t>)</w:t>
      </w:r>
      <w:r w:rsidR="002767E9">
        <w:t xml:space="preserve"> </w:t>
      </w:r>
      <w:r w:rsidR="0062074D">
        <w:t xml:space="preserve">s nastavitelnou </w:t>
      </w:r>
      <w:r w:rsidR="004E3B8F">
        <w:t>mezní nebo střední frekvencí</w:t>
      </w:r>
      <w:r w:rsidR="00D10635">
        <w:t xml:space="preserve"> a jakostí</w:t>
      </w:r>
      <w:r w:rsidR="0009774C">
        <w:t xml:space="preserve"> (šířkou pásma).</w:t>
      </w:r>
      <w:r w:rsidR="007E6D18">
        <w:t xml:space="preserve"> Přepínání mezi typy filtru </w:t>
      </w:r>
      <w:r w:rsidR="00DA312E">
        <w:t>se provádí stisknutím tlačítka</w:t>
      </w:r>
      <w:r w:rsidR="003531FC">
        <w:t xml:space="preserve"> </w:t>
      </w:r>
      <w:r w:rsidR="003531FC" w:rsidRPr="00727996">
        <w:rPr>
          <w:i/>
          <w:iCs/>
        </w:rPr>
        <w:t>FILTR</w:t>
      </w:r>
      <w:r w:rsidR="003531FC">
        <w:t>.</w:t>
      </w:r>
      <w:r w:rsidR="00282879">
        <w:t xml:space="preserve"> Existují zde režimy </w:t>
      </w:r>
      <w:r w:rsidR="00282879" w:rsidRPr="0042689C">
        <w:rPr>
          <w:i/>
          <w:iCs/>
        </w:rPr>
        <w:t>HP</w:t>
      </w:r>
      <w:r w:rsidR="00282879">
        <w:t xml:space="preserve"> (horní propust), </w:t>
      </w:r>
      <w:r w:rsidR="00282879" w:rsidRPr="0042689C">
        <w:rPr>
          <w:i/>
          <w:iCs/>
        </w:rPr>
        <w:t>DP</w:t>
      </w:r>
      <w:r w:rsidR="00282879">
        <w:t xml:space="preserve"> (dolní propust), </w:t>
      </w:r>
      <w:r w:rsidR="00282879" w:rsidRPr="0042689C">
        <w:rPr>
          <w:i/>
          <w:iCs/>
        </w:rPr>
        <w:t>P</w:t>
      </w:r>
      <w:r w:rsidR="00282879">
        <w:t xml:space="preserve"> (</w:t>
      </w:r>
      <w:r w:rsidR="00282879" w:rsidRPr="0042689C">
        <w:rPr>
          <w:i/>
          <w:iCs/>
        </w:rPr>
        <w:t>peak</w:t>
      </w:r>
      <w:r w:rsidR="00282879">
        <w:t xml:space="preserve">) a </w:t>
      </w:r>
      <w:r w:rsidR="00FC7157" w:rsidRPr="0042689C">
        <w:rPr>
          <w:i/>
          <w:iCs/>
        </w:rPr>
        <w:t>OFF</w:t>
      </w:r>
      <w:r w:rsidR="00FC7157">
        <w:t xml:space="preserve"> (nezapojení filtru do </w:t>
      </w:r>
      <w:r w:rsidR="00133199">
        <w:t>průběhu</w:t>
      </w:r>
      <w:r w:rsidR="0023465D">
        <w:t xml:space="preserve"> signálu</w:t>
      </w:r>
      <w:r w:rsidR="006857CC">
        <w:t>).</w:t>
      </w:r>
      <w:r w:rsidR="006A2431">
        <w:t xml:space="preserve"> </w:t>
      </w:r>
      <w:r w:rsidR="00FD065D">
        <w:t>V efektové sekci se dále</w:t>
      </w:r>
      <w:r w:rsidR="006A2431">
        <w:t xml:space="preserve"> nachází </w:t>
      </w:r>
      <w:r w:rsidR="006A2E29">
        <w:t xml:space="preserve">nastavení </w:t>
      </w:r>
      <w:r w:rsidR="00FC75BD">
        <w:t>panoram</w:t>
      </w:r>
      <w:r w:rsidR="006A2E29">
        <w:t>y</w:t>
      </w:r>
      <w:r w:rsidR="00B760FD">
        <w:t xml:space="preserve"> </w:t>
      </w:r>
      <w:r w:rsidR="00124DBD">
        <w:t>(</w:t>
      </w:r>
      <w:r w:rsidR="00AA0327">
        <w:t>stereofonního rozložení zvuku</w:t>
      </w:r>
      <w:r w:rsidR="00124DBD">
        <w:t>)</w:t>
      </w:r>
      <w:r w:rsidR="00FC75BD">
        <w:t xml:space="preserve"> a zesílení</w:t>
      </w:r>
      <w:r w:rsidR="003345DB">
        <w:t xml:space="preserve"> výsledného signálu.</w:t>
      </w:r>
    </w:p>
    <w:p w14:paraId="7C2B8BEB" w14:textId="7A0AD6E1" w:rsidR="009D1458" w:rsidRDefault="005059A7" w:rsidP="009D1458">
      <w:pPr>
        <w:pStyle w:val="Nadpis3"/>
      </w:pPr>
      <w:bookmarkStart w:id="66" w:name="_Toc167638719"/>
      <w:r>
        <w:t>LFO</w:t>
      </w:r>
      <w:bookmarkEnd w:id="66"/>
    </w:p>
    <w:p w14:paraId="29AB2AF9" w14:textId="77777777" w:rsidR="00906310" w:rsidRDefault="00DD3E1A" w:rsidP="005059A7">
      <w:pPr>
        <w:pStyle w:val="Prvnodstavec"/>
      </w:pPr>
      <w:r>
        <w:t>Poslední</w:t>
      </w:r>
      <w:r w:rsidR="00B46DBA">
        <w:t xml:space="preserve"> sekcí</w:t>
      </w:r>
      <w:r w:rsidR="00370EA5">
        <w:t xml:space="preserve"> </w:t>
      </w:r>
      <w:r w:rsidR="00FB587F">
        <w:t>ovládacích prvků klasického typu</w:t>
      </w:r>
      <w:r w:rsidR="009D134E">
        <w:t xml:space="preserve"> </w:t>
      </w:r>
      <w:r w:rsidR="00C51AA6">
        <w:t xml:space="preserve">jsou </w:t>
      </w:r>
      <w:r w:rsidR="00513604">
        <w:t xml:space="preserve">parametry nízkofrekvenčního oscilátoru. </w:t>
      </w:r>
      <w:r w:rsidR="00540420">
        <w:t>Rozsah frekvenc</w:t>
      </w:r>
      <w:r w:rsidR="00010C9D">
        <w:t>e</w:t>
      </w:r>
      <w:r w:rsidR="00C16742">
        <w:t xml:space="preserve"> </w:t>
      </w:r>
      <w:r w:rsidR="008248DC">
        <w:t xml:space="preserve">tohoto </w:t>
      </w:r>
      <w:r w:rsidR="00AA04A1">
        <w:t>zařízení</w:t>
      </w:r>
      <w:r w:rsidR="003D2F60">
        <w:t xml:space="preserve"> </w:t>
      </w:r>
      <w:r w:rsidR="00FB32E1">
        <w:t>se nachází mezi 0,1–20 Hz.</w:t>
      </w:r>
      <w:r w:rsidR="00710DA3">
        <w:t xml:space="preserve"> </w:t>
      </w:r>
      <w:r w:rsidR="00F01E06">
        <w:t xml:space="preserve">LFO je aplikovatelné </w:t>
      </w:r>
      <w:r w:rsidR="001E3D94">
        <w:t xml:space="preserve">na </w:t>
      </w:r>
      <w:r w:rsidR="007430BB">
        <w:t xml:space="preserve">všechny parametry řízené otočnými ovládacími prvky s výjimkou </w:t>
      </w:r>
      <w:r w:rsidR="001A6F8D">
        <w:t xml:space="preserve">rozsahu úseku pro zdroj </w:t>
      </w:r>
      <w:r w:rsidR="008A7B36">
        <w:t>grainů.</w:t>
      </w:r>
    </w:p>
    <w:p w14:paraId="21F386FC" w14:textId="296DB046" w:rsidR="005059A7" w:rsidRPr="005059A7" w:rsidRDefault="00C23F8D" w:rsidP="00906310">
      <w:pPr>
        <w:pStyle w:val="Odstavec"/>
      </w:pPr>
      <w:r>
        <w:t>Míra</w:t>
      </w:r>
      <w:r w:rsidR="00AC4EA9">
        <w:t xml:space="preserve"> ovlivnění </w:t>
      </w:r>
      <w:r w:rsidR="00B1208E">
        <w:t>jednotlivých parametrů</w:t>
      </w:r>
      <w:r w:rsidR="00D443C2">
        <w:t xml:space="preserve"> </w:t>
      </w:r>
      <w:r w:rsidR="00FC1935">
        <w:t xml:space="preserve">oscilátorem je nastavována </w:t>
      </w:r>
      <w:r w:rsidR="002A272D">
        <w:t>stisknutím</w:t>
      </w:r>
      <w:r w:rsidR="009E3976">
        <w:t xml:space="preserve"> tlačítka LFO. </w:t>
      </w:r>
      <w:r w:rsidR="00C90DFD">
        <w:t xml:space="preserve">Tímto je spuštěn režim </w:t>
      </w:r>
      <w:r w:rsidR="004B1AFD">
        <w:t xml:space="preserve">indikace </w:t>
      </w:r>
      <w:r w:rsidR="002F3EBB">
        <w:t>vlivu LFO</w:t>
      </w:r>
      <w:r w:rsidR="000E2784">
        <w:t xml:space="preserve"> – rozsah </w:t>
      </w:r>
      <w:r w:rsidR="00871C5A">
        <w:t>všech o</w:t>
      </w:r>
      <w:r w:rsidR="00E93560">
        <w:t xml:space="preserve">točných ovládacích prvků </w:t>
      </w:r>
      <w:r w:rsidR="00E93BD2">
        <w:t>je změněn na 0–100 %</w:t>
      </w:r>
      <w:r w:rsidR="00847C1D">
        <w:t xml:space="preserve"> a </w:t>
      </w:r>
      <w:r w:rsidR="008E1E9D">
        <w:t xml:space="preserve">nastavená hodnota </w:t>
      </w:r>
      <w:r w:rsidR="006060AB">
        <w:t xml:space="preserve">udává </w:t>
      </w:r>
      <w:r w:rsidR="00930A2B">
        <w:t xml:space="preserve">hloubku </w:t>
      </w:r>
      <w:r w:rsidR="00E93CDD">
        <w:t>aplikov</w:t>
      </w:r>
      <w:r w:rsidR="003C68DC">
        <w:t xml:space="preserve">ání </w:t>
      </w:r>
      <w:r w:rsidR="005B7996">
        <w:t>modulační vlny.</w:t>
      </w:r>
    </w:p>
    <w:p w14:paraId="623A1090" w14:textId="55D88414" w:rsidR="005E7A29" w:rsidRDefault="005059A7" w:rsidP="00131B28">
      <w:pPr>
        <w:pStyle w:val="Nadpis3"/>
      </w:pPr>
      <w:bookmarkStart w:id="67" w:name="_Toc167638720"/>
      <w:r>
        <w:t>Řešení změny parametrů pomocí barvy</w:t>
      </w:r>
      <w:bookmarkEnd w:id="67"/>
    </w:p>
    <w:p w14:paraId="6FB33972" w14:textId="7FC24ACA" w:rsidR="00C468B6" w:rsidRDefault="00904312" w:rsidP="009B1DFD">
      <w:pPr>
        <w:pStyle w:val="Prvnodstavec"/>
      </w:pPr>
      <w:r>
        <w:t xml:space="preserve">Jedná se o experimentální složku </w:t>
      </w:r>
      <w:r w:rsidR="00644C2F">
        <w:t xml:space="preserve">celé práce. </w:t>
      </w:r>
      <w:r w:rsidR="00B449E1">
        <w:t xml:space="preserve">Aktivace </w:t>
      </w:r>
      <w:r w:rsidR="00EF0C79">
        <w:t>t</w:t>
      </w:r>
      <w:r w:rsidR="00D21AD5">
        <w:t>éto funkce</w:t>
      </w:r>
      <w:r w:rsidR="004D4B4F">
        <w:t xml:space="preserve"> </w:t>
      </w:r>
      <w:r w:rsidR="009F66C0">
        <w:t xml:space="preserve">je prováděna </w:t>
      </w:r>
      <w:r w:rsidR="001632C9">
        <w:t>stisknutím tlačítka s</w:t>
      </w:r>
      <w:r w:rsidR="00C464FD">
        <w:t xml:space="preserve"> ikonou </w:t>
      </w:r>
      <w:r w:rsidR="00D511F2">
        <w:t>RGB soustav</w:t>
      </w:r>
      <w:r w:rsidR="00F61BE6">
        <w:t>y</w:t>
      </w:r>
      <w:r w:rsidR="006E6CE3">
        <w:t>.</w:t>
      </w:r>
      <w:r w:rsidR="00E97640">
        <w:t xml:space="preserve"> </w:t>
      </w:r>
      <w:r w:rsidR="007317DF">
        <w:t>V</w:t>
      </w:r>
      <w:r w:rsidR="00E22542">
        <w:t> rolovacím menu</w:t>
      </w:r>
      <w:r w:rsidR="00790FD6">
        <w:t xml:space="preserve"> lze </w:t>
      </w:r>
      <w:r w:rsidR="007317DF">
        <w:t xml:space="preserve">následně </w:t>
      </w:r>
      <w:r w:rsidR="00790FD6">
        <w:t>zvolit</w:t>
      </w:r>
      <w:r w:rsidR="008529B1">
        <w:t xml:space="preserve"> zařízení, které </w:t>
      </w:r>
      <w:r w:rsidR="004024A3">
        <w:t xml:space="preserve">bude </w:t>
      </w:r>
      <w:r w:rsidR="00286AFF">
        <w:t xml:space="preserve">použito </w:t>
      </w:r>
      <w:r w:rsidR="00AB6A69">
        <w:t>jako snímač barev</w:t>
      </w:r>
      <w:r w:rsidR="00103E1F">
        <w:t xml:space="preserve"> a p</w:t>
      </w:r>
      <w:r w:rsidR="00515C63">
        <w:t xml:space="preserve">o spuštění </w:t>
      </w:r>
      <w:r w:rsidR="00103E1F">
        <w:t>je možné</w:t>
      </w:r>
      <w:r w:rsidR="000C2E1F">
        <w:t xml:space="preserve"> zvolit </w:t>
      </w:r>
      <w:r w:rsidR="002E69DC">
        <w:t xml:space="preserve">kliknutím </w:t>
      </w:r>
      <w:r w:rsidR="00B22CAF">
        <w:t xml:space="preserve">na </w:t>
      </w:r>
      <w:r w:rsidR="00D41601">
        <w:t xml:space="preserve">příslušný </w:t>
      </w:r>
      <w:r w:rsidR="002C0C3B">
        <w:t xml:space="preserve">ovládací </w:t>
      </w:r>
      <w:r w:rsidR="00092463">
        <w:t xml:space="preserve">prvek </w:t>
      </w:r>
      <w:r w:rsidR="00EE75FE">
        <w:t xml:space="preserve">parametry ovládané </w:t>
      </w:r>
      <w:r w:rsidR="00103C8E">
        <w:t>barv</w:t>
      </w:r>
      <w:r w:rsidR="009239F4">
        <w:t xml:space="preserve">ou. </w:t>
      </w:r>
      <w:r w:rsidR="00196642">
        <w:t xml:space="preserve">Některé </w:t>
      </w:r>
      <w:r w:rsidR="00E94518">
        <w:t>bloky, jako například ADSR</w:t>
      </w:r>
      <w:r w:rsidR="00554566">
        <w:t xml:space="preserve"> nebo délka</w:t>
      </w:r>
      <w:r w:rsidR="00CD3C17">
        <w:t>,</w:t>
      </w:r>
      <w:r w:rsidR="009F4CF5">
        <w:t xml:space="preserve"> jsou ovládány </w:t>
      </w:r>
      <w:r w:rsidR="00964535">
        <w:t xml:space="preserve">jasovou složkou </w:t>
      </w:r>
      <w:r w:rsidR="00813360">
        <w:t>(</w:t>
      </w:r>
      <w:r w:rsidR="00964535">
        <w:t xml:space="preserve">parametrem </w:t>
      </w:r>
      <w:r w:rsidR="009F3C24" w:rsidRPr="008E67E9">
        <w:rPr>
          <w:i/>
          <w:iCs/>
        </w:rPr>
        <w:t>Lightness</w:t>
      </w:r>
      <w:r w:rsidR="009F3C24">
        <w:t xml:space="preserve"> </w:t>
      </w:r>
      <w:r w:rsidR="008110C5">
        <w:t>barevného modelu HSL</w:t>
      </w:r>
      <w:r w:rsidR="00813360">
        <w:t>)</w:t>
      </w:r>
      <w:r w:rsidR="008110C5">
        <w:t xml:space="preserve">, jiné, kupříkladu </w:t>
      </w:r>
      <w:r w:rsidR="009F5874">
        <w:t xml:space="preserve">střední nebo mezní frekvence </w:t>
      </w:r>
      <w:r w:rsidR="002B12CE">
        <w:t xml:space="preserve">ekvalizačního filtru </w:t>
      </w:r>
      <w:r w:rsidR="00705277">
        <w:t>jsou ovládány</w:t>
      </w:r>
      <w:r w:rsidR="00952E19">
        <w:t xml:space="preserve"> </w:t>
      </w:r>
      <w:r w:rsidR="00D2474A">
        <w:t xml:space="preserve">hodnotou </w:t>
      </w:r>
      <w:r w:rsidR="00D2474A" w:rsidRPr="008E67E9">
        <w:rPr>
          <w:i/>
          <w:iCs/>
        </w:rPr>
        <w:t>Hue</w:t>
      </w:r>
      <w:r w:rsidR="00BD0729">
        <w:t xml:space="preserve"> ve stejném barevném modelu.</w:t>
      </w:r>
      <w:r w:rsidR="00DA5DF8">
        <w:t xml:space="preserve"> Problémem </w:t>
      </w:r>
      <w:r w:rsidR="00C07CF2">
        <w:t xml:space="preserve">použití parametru </w:t>
      </w:r>
      <w:r w:rsidR="00C07CF2">
        <w:rPr>
          <w:i/>
          <w:iCs/>
        </w:rPr>
        <w:t>Hue</w:t>
      </w:r>
      <w:r w:rsidR="00C07CF2">
        <w:t xml:space="preserve"> </w:t>
      </w:r>
      <w:r w:rsidR="00B70275">
        <w:t>je jeho</w:t>
      </w:r>
      <w:r w:rsidR="00C71B96">
        <w:t xml:space="preserve"> </w:t>
      </w:r>
      <w:r w:rsidR="00C32396">
        <w:t>cyklická povaha</w:t>
      </w:r>
      <w:r w:rsidR="00874636">
        <w:t xml:space="preserve"> – </w:t>
      </w:r>
      <w:r w:rsidR="006B5E2B">
        <w:t>je udáván</w:t>
      </w:r>
      <w:r w:rsidR="00A53AAF">
        <w:t xml:space="preserve"> jako </w:t>
      </w:r>
      <w:r w:rsidR="0090411E">
        <w:t>stupňová míra</w:t>
      </w:r>
      <w:r w:rsidR="00A53AAF">
        <w:t xml:space="preserve"> na standardním barevném kruhu. </w:t>
      </w:r>
      <w:r w:rsidR="00792239">
        <w:t>V praxi to znamená</w:t>
      </w:r>
      <w:r w:rsidR="006848DA">
        <w:t xml:space="preserve"> </w:t>
      </w:r>
      <w:r w:rsidR="00A42B60">
        <w:t>extrémní</w:t>
      </w:r>
      <w:r w:rsidR="00807C98">
        <w:t xml:space="preserve"> změnu hodnoty </w:t>
      </w:r>
      <w:r w:rsidR="00DF40B9">
        <w:t xml:space="preserve">u dvou velmi podobných </w:t>
      </w:r>
      <w:r w:rsidR="003B1066">
        <w:t>odstínů červené</w:t>
      </w:r>
      <w:r w:rsidR="006B5B75">
        <w:t xml:space="preserve">, z nichž každý </w:t>
      </w:r>
      <w:r w:rsidR="00D47B9B">
        <w:t xml:space="preserve">je na opačné straně </w:t>
      </w:r>
      <w:r w:rsidR="00847A1B">
        <w:t>odstínového spektra</w:t>
      </w:r>
      <w:r w:rsidR="00FC6AFF">
        <w:t xml:space="preserve"> (</w:t>
      </w:r>
      <w:r w:rsidR="00D601E3">
        <w:t>0° a 359°).</w:t>
      </w:r>
      <w:r w:rsidR="00267A23">
        <w:t xml:space="preserve"> Využití </w:t>
      </w:r>
      <w:r w:rsidR="00F55276">
        <w:t>této barvy</w:t>
      </w:r>
      <w:r w:rsidR="0055326C">
        <w:t xml:space="preserve"> by </w:t>
      </w:r>
      <w:r w:rsidR="00D72F4E">
        <w:t xml:space="preserve">mohlo </w:t>
      </w:r>
      <w:r w:rsidR="00EF0DD3">
        <w:t xml:space="preserve">vytvářet </w:t>
      </w:r>
      <w:r w:rsidR="009832B5">
        <w:t xml:space="preserve">nežádoucí skoky </w:t>
      </w:r>
      <w:r w:rsidR="004C4AF7">
        <w:t>mezi</w:t>
      </w:r>
      <w:r w:rsidR="0010232F">
        <w:t xml:space="preserve"> minimální</w:t>
      </w:r>
      <w:r w:rsidR="006F0CC9">
        <w:t xml:space="preserve"> a maximální hodnotou</w:t>
      </w:r>
      <w:r w:rsidR="00A03008">
        <w:t xml:space="preserve"> ovládaného parametru</w:t>
      </w:r>
      <w:r w:rsidR="00471769">
        <w:t>.</w:t>
      </w:r>
      <w:r w:rsidR="00130761">
        <w:t xml:space="preserve"> </w:t>
      </w:r>
      <w:r w:rsidR="00CA185F">
        <w:t xml:space="preserve">Možným řešením tohoto problému </w:t>
      </w:r>
      <w:r w:rsidR="00DB3BEC">
        <w:t xml:space="preserve">je </w:t>
      </w:r>
      <w:r w:rsidR="00092BE2">
        <w:t xml:space="preserve">výpočet </w:t>
      </w:r>
      <w:r w:rsidR="006E0C9F">
        <w:t xml:space="preserve">hodnoty pro nastavení </w:t>
      </w:r>
      <w:r w:rsidR="00C468B6">
        <w:t>parametrů dle vztahu</w:t>
      </w:r>
      <w:r w:rsidR="00A82409">
        <w:t xml:space="preserve"> </w:t>
      </w:r>
      <w:r w:rsidR="007F70CC">
        <w:fldChar w:fldCharType="begin"/>
      </w:r>
      <w:r w:rsidR="007F70CC">
        <w:instrText xml:space="preserve"> REF _Ref167536740 \h </w:instrText>
      </w:r>
      <w:r w:rsidR="007F70CC">
        <w:fldChar w:fldCharType="separate"/>
      </w:r>
      <w:r w:rsidR="0045578B">
        <w:rPr>
          <w:rFonts w:eastAsia="Adobe Heiti Std R"/>
        </w:rPr>
        <w:t>(</w:t>
      </w:r>
      <w:r w:rsidR="0045578B">
        <w:rPr>
          <w:rFonts w:eastAsia="Adobe Heiti Std R"/>
          <w:noProof/>
        </w:rPr>
        <w:t>4</w:t>
      </w:r>
      <w:r w:rsidR="0045578B">
        <w:rPr>
          <w:rFonts w:eastAsia="Adobe Heiti Std R"/>
        </w:rPr>
        <w:t>.</w:t>
      </w:r>
      <w:r w:rsidR="0045578B">
        <w:rPr>
          <w:rFonts w:eastAsia="Adobe Heiti Std R"/>
          <w:noProof/>
        </w:rPr>
        <w:t>1</w:t>
      </w:r>
      <w:r w:rsidR="0045578B">
        <w:rPr>
          <w:rFonts w:eastAsia="Adobe Heiti Std R"/>
        </w:rPr>
        <w:t>)</w:t>
      </w:r>
      <w:r w:rsidR="007F70CC">
        <w:fldChar w:fldCharType="end"/>
      </w:r>
      <w:r w:rsidR="00C468B6">
        <w:t>:</w:t>
      </w:r>
    </w:p>
    <w:p w14:paraId="777B8709" w14:textId="77777777" w:rsidR="00C468B6" w:rsidRDefault="00C468B6" w:rsidP="009B1DFD">
      <w:pPr>
        <w:pStyle w:val="Prvnodstavec"/>
      </w:pP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01"/>
        <w:gridCol w:w="1699"/>
      </w:tblGrid>
      <w:tr w:rsidR="00A82409" w:rsidRPr="00555F11" w14:paraId="39C2A27C" w14:textId="77777777" w:rsidTr="00F1181D">
        <w:tc>
          <w:tcPr>
            <w:tcW w:w="6801" w:type="dxa"/>
          </w:tcPr>
          <w:p w14:paraId="232ECDBE" w14:textId="3E259471" w:rsidR="00A82409" w:rsidRPr="00BE1BC0" w:rsidRDefault="00C11EE5" w:rsidP="00F1181D">
            <w:pPr>
              <w:pStyle w:val="Rovnice"/>
            </w:pPr>
            <m:oMath>
              <m:r>
                <w:rPr>
                  <w:rFonts w:ascii="Cambria Math" w:hAnsi="Cambria Math"/>
                </w:rPr>
                <m:t>H=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(Hue)</m:t>
                      </m:r>
                    </m:e>
                  </m:func>
                </m:e>
              </m:d>
            </m:oMath>
            <w:r w:rsidR="00A82409">
              <w:t xml:space="preserve"> ,</w:t>
            </w:r>
          </w:p>
        </w:tc>
        <w:tc>
          <w:tcPr>
            <w:tcW w:w="1699" w:type="dxa"/>
            <w:vAlign w:val="center"/>
          </w:tcPr>
          <w:p w14:paraId="5597C08C" w14:textId="2E69E239" w:rsidR="00A82409" w:rsidRPr="00555F11" w:rsidRDefault="00A82409" w:rsidP="00F1181D">
            <w:pPr>
              <w:pStyle w:val="Rovnice"/>
              <w:jc w:val="right"/>
            </w:pPr>
            <w:bookmarkStart w:id="68" w:name="_Ref167536740"/>
            <w:r>
              <w:rPr>
                <w:rFonts w:eastAsia="Adobe Heiti Std R"/>
              </w:rPr>
              <w:t>(</w:t>
            </w:r>
            <w:r>
              <w:rPr>
                <w:rFonts w:eastAsia="Adobe Heiti Std R"/>
              </w:rPr>
              <w:fldChar w:fldCharType="begin"/>
            </w:r>
            <w:r>
              <w:rPr>
                <w:rFonts w:eastAsia="Adobe Heiti Std R"/>
              </w:rPr>
              <w:instrText xml:space="preserve"> STYLEREF 1 \s </w:instrText>
            </w:r>
            <w:r>
              <w:rPr>
                <w:rFonts w:eastAsia="Adobe Heiti Std R"/>
              </w:rPr>
              <w:fldChar w:fldCharType="separate"/>
            </w:r>
            <w:r w:rsidR="0045578B">
              <w:rPr>
                <w:rFonts w:eastAsia="Adobe Heiti Std R"/>
                <w:noProof/>
              </w:rPr>
              <w:t>4</w:t>
            </w:r>
            <w:r>
              <w:rPr>
                <w:rFonts w:eastAsia="Adobe Heiti Std R"/>
              </w:rPr>
              <w:fldChar w:fldCharType="end"/>
            </w:r>
            <w:r>
              <w:rPr>
                <w:rFonts w:eastAsia="Adobe Heiti Std R"/>
              </w:rPr>
              <w:t>.</w:t>
            </w:r>
            <w:r>
              <w:rPr>
                <w:rFonts w:eastAsia="Adobe Heiti Std R"/>
              </w:rPr>
              <w:fldChar w:fldCharType="begin"/>
            </w:r>
            <w:r>
              <w:rPr>
                <w:rFonts w:eastAsia="Adobe Heiti Std R"/>
              </w:rPr>
              <w:instrText xml:space="preserve"> SEQ Rovnice \* ARABIC \s 1 </w:instrText>
            </w:r>
            <w:r>
              <w:rPr>
                <w:rFonts w:eastAsia="Adobe Heiti Std R"/>
              </w:rPr>
              <w:fldChar w:fldCharType="separate"/>
            </w:r>
            <w:r w:rsidR="0045578B">
              <w:rPr>
                <w:rFonts w:eastAsia="Adobe Heiti Std R"/>
                <w:noProof/>
              </w:rPr>
              <w:t>1</w:t>
            </w:r>
            <w:r>
              <w:rPr>
                <w:rFonts w:eastAsia="Adobe Heiti Std R"/>
              </w:rPr>
              <w:fldChar w:fldCharType="end"/>
            </w:r>
            <w:r>
              <w:rPr>
                <w:rFonts w:eastAsia="Adobe Heiti Std R"/>
              </w:rPr>
              <w:t>)</w:t>
            </w:r>
            <w:bookmarkEnd w:id="68"/>
          </w:p>
        </w:tc>
      </w:tr>
    </w:tbl>
    <w:p w14:paraId="3C017E37" w14:textId="77777777" w:rsidR="00A82409" w:rsidRPr="00A82409" w:rsidRDefault="00A82409" w:rsidP="00A82409"/>
    <w:p w14:paraId="108F1DF3" w14:textId="77777777" w:rsidR="004E02CD" w:rsidRPr="004E02CD" w:rsidRDefault="004E02CD" w:rsidP="004E02CD"/>
    <w:p w14:paraId="31C9E158" w14:textId="367C1CE5" w:rsidR="00D21C2B" w:rsidRDefault="00CF27C5" w:rsidP="009B1DFD">
      <w:pPr>
        <w:pStyle w:val="Prvnodstavec"/>
        <w:rPr>
          <w:iCs/>
          <w:szCs w:val="24"/>
        </w:rPr>
      </w:pPr>
      <w:r>
        <w:lastRenderedPageBreak/>
        <w:t xml:space="preserve">kde </w:t>
      </w:r>
      <w:r w:rsidRPr="00CF27C5">
        <w:rPr>
          <w:i/>
          <w:iCs/>
        </w:rPr>
        <w:t>H</w:t>
      </w:r>
      <w:r>
        <w:t xml:space="preserve"> </w:t>
      </w:r>
      <w:r w:rsidR="00A52B2B">
        <w:t xml:space="preserve">je </w:t>
      </w:r>
      <w:r w:rsidR="003970D2">
        <w:t xml:space="preserve">novou vypočtenou hodnotou </w:t>
      </w:r>
      <w:r w:rsidR="00765AD5">
        <w:t>využitou k ovlivnění parametrů</w:t>
      </w:r>
      <w:r w:rsidR="00F618F3">
        <w:t xml:space="preserve"> granulární syntézy</w:t>
      </w:r>
      <w:r w:rsidR="00270360">
        <w:t xml:space="preserve"> a </w:t>
      </w:r>
      <w:r w:rsidR="00270360">
        <w:rPr>
          <w:i/>
          <w:iCs/>
        </w:rPr>
        <w:t>Hue</w:t>
      </w:r>
      <w:r w:rsidR="00270360">
        <w:t xml:space="preserve"> </w:t>
      </w:r>
      <w:r w:rsidR="00867F69">
        <w:t xml:space="preserve">je </w:t>
      </w:r>
      <w:r w:rsidR="00E63A07">
        <w:t>hodnota</w:t>
      </w:r>
      <w:r w:rsidR="00D81F83">
        <w:t xml:space="preserve"> odstínu barevného modelu HSL</w:t>
      </w:r>
      <w:r w:rsidR="0037479E">
        <w:t>.</w:t>
      </w:r>
      <w:r>
        <w:rPr>
          <w:i/>
          <w:iCs/>
        </w:rPr>
        <w:t xml:space="preserve"> </w:t>
      </w:r>
      <w:r w:rsidR="006513AE">
        <w:t xml:space="preserve">Tento přepočet </w:t>
      </w:r>
      <w:r w:rsidR="0066654B">
        <w:t xml:space="preserve">by měl za následek </w:t>
      </w:r>
      <w:r w:rsidR="00297E26">
        <w:t>dva</w:t>
      </w:r>
      <w:r w:rsidR="00E543B9">
        <w:t xml:space="preserve"> </w:t>
      </w:r>
      <w:r w:rsidR="00433F00">
        <w:t xml:space="preserve">odstíny </w:t>
      </w:r>
      <w:r w:rsidR="00DA33E6">
        <w:t>nastavující maximální</w:t>
      </w:r>
      <w:r w:rsidR="00297E26">
        <w:t xml:space="preserve"> (0° a 180°) i</w:t>
      </w:r>
      <w:r w:rsidR="00457CD8">
        <w:t xml:space="preserve"> minimální </w:t>
      </w:r>
      <w:r w:rsidR="00297E26">
        <w:t>(</w:t>
      </w:r>
      <w:r w:rsidR="004D5599">
        <w:t>90° a 270°</w:t>
      </w:r>
      <w:r w:rsidR="00297E26">
        <w:t xml:space="preserve">) </w:t>
      </w:r>
      <w:r w:rsidR="00457CD8">
        <w:t>hodnotu</w:t>
      </w:r>
      <w:r w:rsidR="00297E26">
        <w:t>.</w:t>
      </w:r>
      <w:r w:rsidR="00444D05">
        <w:t xml:space="preserve"> </w:t>
      </w:r>
      <w:r w:rsidR="00F13DB0">
        <w:t xml:space="preserve">Změna mezi </w:t>
      </w:r>
      <w:r w:rsidR="000F7021">
        <w:t xml:space="preserve">těmito </w:t>
      </w:r>
      <w:r w:rsidR="00841F90">
        <w:t xml:space="preserve">extrémy </w:t>
      </w:r>
      <w:r w:rsidR="00856CB0">
        <w:t xml:space="preserve">by pak </w:t>
      </w:r>
      <w:r w:rsidR="00783CB6">
        <w:t xml:space="preserve">nebyla lineární, nýbrž by </w:t>
      </w:r>
      <w:r w:rsidR="00856CB0">
        <w:t xml:space="preserve">probíhala podle </w:t>
      </w:r>
      <w:r w:rsidR="008E12B6">
        <w:t>goniometrického předpisu.</w:t>
      </w:r>
      <w:r w:rsidR="005377E1">
        <w:t xml:space="preserve"> </w:t>
      </w:r>
      <w:r w:rsidR="00B93C3C">
        <w:t xml:space="preserve">Toto řešení </w:t>
      </w:r>
      <w:r w:rsidR="00006911">
        <w:t>vyžaduje další zkoumání</w:t>
      </w:r>
      <w:r w:rsidR="00B115B7">
        <w:t xml:space="preserve">, zda odpovídá intuitivnímu </w:t>
      </w:r>
      <w:r w:rsidR="00E83598">
        <w:t xml:space="preserve">vnímání </w:t>
      </w:r>
      <w:r w:rsidR="00D9561C">
        <w:t>změny barev v</w:t>
      </w:r>
      <w:r w:rsidR="003B2E81">
        <w:t xml:space="preserve"> závislosti na změně parametrů </w:t>
      </w:r>
      <w:r w:rsidR="00D9230B">
        <w:t xml:space="preserve">například zmiňovaného </w:t>
      </w:r>
      <w:r w:rsidR="00270C59">
        <w:t>ekvalizačního filtru.</w:t>
      </w:r>
    </w:p>
    <w:p w14:paraId="03E2829F" w14:textId="10E0F486" w:rsidR="009B1DFD" w:rsidRPr="009539AD" w:rsidRDefault="002C6E84" w:rsidP="009B1DFD">
      <w:pPr>
        <w:pStyle w:val="Odstavec"/>
      </w:pPr>
      <w:r>
        <w:t xml:space="preserve">Problém způsobený </w:t>
      </w:r>
      <w:r w:rsidR="00430F70">
        <w:t>kombinací</w:t>
      </w:r>
      <w:r w:rsidR="008670D2">
        <w:t xml:space="preserve"> parametrů </w:t>
      </w:r>
      <w:r w:rsidR="006E7405">
        <w:rPr>
          <w:i/>
          <w:iCs w:val="0"/>
        </w:rPr>
        <w:t>Hue</w:t>
      </w:r>
      <w:r w:rsidR="006E7405">
        <w:t xml:space="preserve"> a </w:t>
      </w:r>
      <w:r w:rsidR="006E7405">
        <w:rPr>
          <w:i/>
          <w:iCs w:val="0"/>
        </w:rPr>
        <w:t>Lightness</w:t>
      </w:r>
      <w:r w:rsidR="006E7405">
        <w:t xml:space="preserve"> </w:t>
      </w:r>
      <w:r w:rsidR="00D7561F">
        <w:t xml:space="preserve">vyvstává i v případě </w:t>
      </w:r>
      <w:r w:rsidR="00F325A8">
        <w:t>čtení</w:t>
      </w:r>
      <w:r w:rsidR="00AE0802">
        <w:t xml:space="preserve"> </w:t>
      </w:r>
      <w:r w:rsidR="00C172C6">
        <w:t xml:space="preserve">velmi světlých nebo naopak velmi tmavých </w:t>
      </w:r>
      <w:r w:rsidR="00F325A8">
        <w:t>barev.</w:t>
      </w:r>
      <w:r w:rsidR="00BE7B33">
        <w:t xml:space="preserve"> Při</w:t>
      </w:r>
      <w:r w:rsidR="00B84834">
        <w:t xml:space="preserve"> </w:t>
      </w:r>
      <w:r w:rsidR="00C94577">
        <w:t xml:space="preserve">vysoké nebo </w:t>
      </w:r>
      <w:r w:rsidR="00B84834">
        <w:t>nízké</w:t>
      </w:r>
      <w:r w:rsidR="002E210D">
        <w:t xml:space="preserve"> hodnotě </w:t>
      </w:r>
      <w:r w:rsidR="00EC6CA2">
        <w:t>parametru</w:t>
      </w:r>
      <w:r w:rsidR="00674D0A">
        <w:t xml:space="preserve"> </w:t>
      </w:r>
      <w:r w:rsidR="00674D0A">
        <w:rPr>
          <w:i/>
          <w:iCs w:val="0"/>
        </w:rPr>
        <w:t>Lightness</w:t>
      </w:r>
      <w:r w:rsidR="00674D0A">
        <w:t xml:space="preserve"> </w:t>
      </w:r>
      <w:r w:rsidR="00BA14A7">
        <w:t xml:space="preserve">se stává </w:t>
      </w:r>
      <w:r w:rsidR="009539AD">
        <w:t xml:space="preserve">hodnota </w:t>
      </w:r>
      <w:r w:rsidR="009539AD">
        <w:rPr>
          <w:i/>
          <w:iCs w:val="0"/>
        </w:rPr>
        <w:t>Hue</w:t>
      </w:r>
      <w:r w:rsidR="009539AD">
        <w:t xml:space="preserve"> </w:t>
      </w:r>
      <w:r w:rsidR="00FE6A23">
        <w:t>velmi nestabilní</w:t>
      </w:r>
      <w:r w:rsidR="003E2F01">
        <w:t xml:space="preserve"> a </w:t>
      </w:r>
      <w:r w:rsidR="00B11E00">
        <w:t xml:space="preserve">například </w:t>
      </w:r>
      <w:r w:rsidR="001D4D94">
        <w:t xml:space="preserve">při </w:t>
      </w:r>
      <w:r w:rsidR="002F4B53">
        <w:t>čtení</w:t>
      </w:r>
      <w:r w:rsidR="00E2611F">
        <w:t xml:space="preserve"> hodnot modelu HSL </w:t>
      </w:r>
      <w:r w:rsidR="00C107D0">
        <w:t>snímaného</w:t>
      </w:r>
      <w:r w:rsidR="002F4B53">
        <w:t xml:space="preserve"> </w:t>
      </w:r>
      <w:r w:rsidR="00FF6D9C">
        <w:t>bílého</w:t>
      </w:r>
      <w:r w:rsidR="00F604CA">
        <w:t xml:space="preserve"> povrchu</w:t>
      </w:r>
      <w:r w:rsidR="008677DB">
        <w:t xml:space="preserve"> existuje riziko</w:t>
      </w:r>
      <w:r w:rsidR="00F5714F">
        <w:t xml:space="preserve"> jejích</w:t>
      </w:r>
      <w:r w:rsidR="008677DB">
        <w:t xml:space="preserve"> nežádoucí</w:t>
      </w:r>
      <w:r w:rsidR="00D53968">
        <w:t xml:space="preserve">ch skokových změn </w:t>
      </w:r>
      <w:r w:rsidR="00043963">
        <w:t>v závislosti na změn</w:t>
      </w:r>
      <w:r w:rsidR="003416CA">
        <w:t>ách</w:t>
      </w:r>
      <w:r w:rsidR="00043963">
        <w:t xml:space="preserve"> </w:t>
      </w:r>
      <w:r w:rsidR="007757A9">
        <w:t xml:space="preserve">okolního světla </w:t>
      </w:r>
      <w:r w:rsidR="003416CA">
        <w:t>odráženého tímto povrchem</w:t>
      </w:r>
      <w:r w:rsidR="00E813FB">
        <w:t>.</w:t>
      </w:r>
    </w:p>
    <w:p w14:paraId="2EF9F9C0" w14:textId="7B35718F" w:rsidR="00D72AA7" w:rsidRDefault="00D72AA7" w:rsidP="00D72AA7">
      <w:pPr>
        <w:pStyle w:val="Odstavec"/>
      </w:pPr>
      <w:r>
        <w:t xml:space="preserve">Barevný model RGB je </w:t>
      </w:r>
      <w:r w:rsidR="000C6295">
        <w:t xml:space="preserve">využíván jako přijímaný formát barev získáváných </w:t>
      </w:r>
      <w:r w:rsidR="0067048D">
        <w:t>z</w:t>
      </w:r>
      <w:r w:rsidR="000048B3">
        <w:t> </w:t>
      </w:r>
      <w:r w:rsidR="0067048D">
        <w:t>webkamery</w:t>
      </w:r>
      <w:r w:rsidR="000048B3">
        <w:t xml:space="preserve"> a jejich prvotním zpracováním</w:t>
      </w:r>
      <w:r w:rsidR="007C0EA8">
        <w:t xml:space="preserve">, následně je ovšem převáděn </w:t>
      </w:r>
      <w:r w:rsidR="007B6384">
        <w:t>do hodnot modelu HSL.</w:t>
      </w:r>
      <w:r w:rsidR="00681B6F">
        <w:t xml:space="preserve"> </w:t>
      </w:r>
      <w:r w:rsidR="00F22421">
        <w:t xml:space="preserve">Získání jedné hodnoty </w:t>
      </w:r>
      <w:r w:rsidR="001F061A">
        <w:t>z matice hodnot všech zaznamenávaných pixelů</w:t>
      </w:r>
      <w:r w:rsidR="00642F96">
        <w:t xml:space="preserve"> je prováděno průměrováním</w:t>
      </w:r>
      <w:r w:rsidR="00394F32">
        <w:t xml:space="preserve"> hodnot </w:t>
      </w:r>
      <w:r w:rsidR="00051EA5">
        <w:t>RGB.</w:t>
      </w:r>
      <w:r w:rsidR="00204D32">
        <w:t xml:space="preserve"> </w:t>
      </w:r>
      <w:r w:rsidR="00DD11B3">
        <w:t xml:space="preserve">Průběh </w:t>
      </w:r>
      <w:r w:rsidR="004B7EBA">
        <w:t xml:space="preserve">tohoto provedení </w:t>
      </w:r>
      <w:r w:rsidR="00181D7A">
        <w:t>znázorňuje následující diagram (</w:t>
      </w:r>
      <w:r w:rsidR="00A13464">
        <w:t xml:space="preserve">obr. </w:t>
      </w:r>
      <w:r w:rsidR="00847BC4">
        <w:fldChar w:fldCharType="begin"/>
      </w:r>
      <w:r w:rsidR="00847BC4">
        <w:instrText xml:space="preserve"> REF _Ref153150306 \h </w:instrText>
      </w:r>
      <w:r w:rsidR="00847BC4">
        <w:fldChar w:fldCharType="separate"/>
      </w:r>
      <w:r w:rsidR="0045578B">
        <w:rPr>
          <w:noProof/>
        </w:rPr>
        <w:t>4</w:t>
      </w:r>
      <w:r w:rsidR="0045578B" w:rsidRPr="00555F11">
        <w:t>.</w:t>
      </w:r>
      <w:r w:rsidR="0045578B">
        <w:rPr>
          <w:noProof/>
        </w:rPr>
        <w:t>4</w:t>
      </w:r>
      <w:r w:rsidR="00847BC4">
        <w:fldChar w:fldCharType="end"/>
      </w:r>
      <w:r w:rsidR="00181D7A">
        <w:t>).</w:t>
      </w: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1"/>
        <w:gridCol w:w="6549"/>
      </w:tblGrid>
      <w:tr w:rsidR="00686879" w:rsidRPr="00555F11" w14:paraId="6301D7A1" w14:textId="77777777" w:rsidTr="00737238">
        <w:tc>
          <w:tcPr>
            <w:tcW w:w="8500" w:type="dxa"/>
            <w:gridSpan w:val="2"/>
          </w:tcPr>
          <w:p w14:paraId="5EE06EA7" w14:textId="5628B151" w:rsidR="00686879" w:rsidRPr="00555F11" w:rsidRDefault="00352340" w:rsidP="00737238">
            <w:pPr>
              <w:pStyle w:val="Titulek"/>
              <w:ind w:left="494" w:hanging="494"/>
              <w:jc w:val="center"/>
            </w:pPr>
            <w:r w:rsidRPr="00352340">
              <w:rPr>
                <w:noProof/>
              </w:rPr>
              <w:drawing>
                <wp:inline distT="0" distB="0" distL="0" distR="0" wp14:anchorId="72274637" wp14:editId="512FC984">
                  <wp:extent cx="1836000" cy="2027582"/>
                  <wp:effectExtent l="0" t="0" r="0" b="0"/>
                  <wp:docPr id="1049699716" name="Grafický objekt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9699716" name=""/>
                          <pic:cNvPicPr/>
                        </pic:nvPicPr>
                        <pic:blipFill>
                          <a:blip r:embed="rId23">
                            <a:extLst>
                              <a:ext uri="{96DAC541-7B7A-43D3-8B79-37D633B846F1}">
                                <asvg:svgBlip xmlns:asvg="http://schemas.microsoft.com/office/drawing/2016/SVG/main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000" cy="2027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5D05" w:rsidRPr="00555F11" w14:paraId="4B6AAF2E" w14:textId="77777777" w:rsidTr="002F1FD0">
        <w:tc>
          <w:tcPr>
            <w:tcW w:w="1951" w:type="dxa"/>
          </w:tcPr>
          <w:p w14:paraId="58BA28F5" w14:textId="77777777" w:rsidR="00686879" w:rsidRDefault="00686879" w:rsidP="00737238">
            <w:pPr>
              <w:pStyle w:val="Titulek"/>
              <w:jc w:val="right"/>
            </w:pPr>
            <w:r>
              <w:t>Obrázek</w:t>
            </w:r>
          </w:p>
        </w:tc>
        <w:bookmarkStart w:id="69" w:name="_Ref153150306"/>
        <w:tc>
          <w:tcPr>
            <w:tcW w:w="6549" w:type="dxa"/>
          </w:tcPr>
          <w:p w14:paraId="78C2274D" w14:textId="3130A8C6" w:rsidR="00686879" w:rsidRPr="00555F11" w:rsidRDefault="00686879" w:rsidP="00737238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70" w:name="_Toc167638753"/>
            <w:r w:rsidR="0045578B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r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45578B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bookmarkEnd w:id="69"/>
            <w:r>
              <w:tab/>
            </w:r>
            <w:r w:rsidR="00387F15">
              <w:t xml:space="preserve">Blokové schéma </w:t>
            </w:r>
            <w:r w:rsidR="00FA5D05">
              <w:t>zpracování</w:t>
            </w:r>
            <w:r w:rsidR="0071134D">
              <w:t xml:space="preserve"> </w:t>
            </w:r>
            <w:r w:rsidR="00FA5D05">
              <w:t>dat získaných webkamerou</w:t>
            </w:r>
            <w:bookmarkEnd w:id="70"/>
          </w:p>
        </w:tc>
      </w:tr>
    </w:tbl>
    <w:p w14:paraId="5415AED1" w14:textId="77777777" w:rsidR="00686879" w:rsidRDefault="00686879" w:rsidP="00D72AA7">
      <w:pPr>
        <w:pStyle w:val="Odstavec"/>
      </w:pPr>
    </w:p>
    <w:p w14:paraId="7CFE4F34" w14:textId="1E13A0FA" w:rsidR="00AF4276" w:rsidRDefault="009D2C5D" w:rsidP="00FD2C37">
      <w:pPr>
        <w:pStyle w:val="Prvnodstavec"/>
      </w:pPr>
      <w:r>
        <w:t>Veškeré parametry</w:t>
      </w:r>
      <w:r w:rsidR="008E3450">
        <w:t xml:space="preserve"> </w:t>
      </w:r>
      <w:r w:rsidR="00145A53">
        <w:t>spolu s jejich minimální i maximální hodnotou a ovlivnitelností pomocí LFO a barvy</w:t>
      </w:r>
      <w:r w:rsidR="00416823">
        <w:t xml:space="preserve"> </w:t>
      </w:r>
      <w:r w:rsidR="008E3450">
        <w:t>pops</w:t>
      </w:r>
      <w:r w:rsidR="00416823">
        <w:t>ané</w:t>
      </w:r>
      <w:r w:rsidR="008E3450">
        <w:t xml:space="preserve"> </w:t>
      </w:r>
      <w:r w:rsidR="00C11C5B">
        <w:t xml:space="preserve">v této </w:t>
      </w:r>
      <w:r w:rsidR="0016084C">
        <w:t>podkapitole</w:t>
      </w:r>
      <w:r w:rsidR="007F10ED">
        <w:t xml:space="preserve"> jsou pro shrnutí přehledně </w:t>
      </w:r>
      <w:r w:rsidR="002663A3">
        <w:t>uvedeny v následující tabulce</w:t>
      </w:r>
      <w:r w:rsidR="00551ACF">
        <w:t xml:space="preserve"> (tab. </w:t>
      </w:r>
      <w:r w:rsidR="00586336">
        <w:fldChar w:fldCharType="begin"/>
      </w:r>
      <w:r w:rsidR="00586336">
        <w:instrText xml:space="preserve"> REF _Ref153152132 \h </w:instrText>
      </w:r>
      <w:r w:rsidR="00586336">
        <w:fldChar w:fldCharType="separate"/>
      </w:r>
      <w:r w:rsidR="0045578B">
        <w:rPr>
          <w:noProof/>
        </w:rPr>
        <w:t>4</w:t>
      </w:r>
      <w:r w:rsidR="0045578B">
        <w:t>.</w:t>
      </w:r>
      <w:r w:rsidR="0045578B">
        <w:rPr>
          <w:noProof/>
        </w:rPr>
        <w:t>1</w:t>
      </w:r>
      <w:r w:rsidR="00586336">
        <w:fldChar w:fldCharType="end"/>
      </w:r>
      <w:r w:rsidR="00551ACF">
        <w:t>)</w:t>
      </w:r>
      <w:r w:rsidR="002343AD">
        <w:t>.</w:t>
      </w:r>
    </w:p>
    <w:p w14:paraId="74C9BA89" w14:textId="3DFD5BD4" w:rsidR="00FD2C37" w:rsidRPr="00AF4276" w:rsidRDefault="00AF4276" w:rsidP="00AF4276">
      <w:pPr>
        <w:spacing w:line="240" w:lineRule="auto"/>
        <w:ind w:left="0"/>
        <w:rPr>
          <w:color w:val="000000"/>
          <w:szCs w:val="20"/>
        </w:rPr>
      </w:pPr>
      <w:r>
        <w:br w:type="page"/>
      </w:r>
    </w:p>
    <w:tbl>
      <w:tblPr>
        <w:tblStyle w:val="Mkatabulky"/>
        <w:tblW w:w="8500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6657"/>
      </w:tblGrid>
      <w:tr w:rsidR="00B90CB1" w:rsidRPr="00555F11" w14:paraId="30AB5499" w14:textId="77777777" w:rsidTr="00353C33">
        <w:tc>
          <w:tcPr>
            <w:tcW w:w="1843" w:type="dxa"/>
          </w:tcPr>
          <w:p w14:paraId="7B50790E" w14:textId="77777777" w:rsidR="00B90CB1" w:rsidRDefault="00B90CB1" w:rsidP="00737238">
            <w:pPr>
              <w:pStyle w:val="Titulek"/>
              <w:jc w:val="right"/>
            </w:pPr>
            <w:r>
              <w:lastRenderedPageBreak/>
              <w:t>Tabulka</w:t>
            </w:r>
          </w:p>
        </w:tc>
        <w:bookmarkStart w:id="71" w:name="_Ref153152132"/>
        <w:tc>
          <w:tcPr>
            <w:tcW w:w="6657" w:type="dxa"/>
          </w:tcPr>
          <w:p w14:paraId="5941140E" w14:textId="24C46F01" w:rsidR="00B90CB1" w:rsidRPr="000739CE" w:rsidRDefault="00B90CB1" w:rsidP="00737238">
            <w:pPr>
              <w:pStyle w:val="Titulek"/>
              <w:ind w:left="494" w:hanging="494"/>
              <w:rPr>
                <w:i/>
                <w:iCs w:val="0"/>
              </w:rPr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72" w:name="_Toc167638758"/>
            <w:r w:rsidR="0045578B">
              <w:rPr>
                <w:noProof/>
              </w:rPr>
              <w:t>4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Tabulka \* ARABIC \s 1 </w:instrText>
            </w:r>
            <w:r>
              <w:fldChar w:fldCharType="separate"/>
            </w:r>
            <w:r w:rsidR="0045578B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bookmarkEnd w:id="71"/>
            <w:r>
              <w:tab/>
            </w:r>
            <w:r w:rsidR="00B34F44">
              <w:t xml:space="preserve">Shrnutí parametrů </w:t>
            </w:r>
            <w:r w:rsidR="005C7EDE">
              <w:t xml:space="preserve">navrhovaného VST plug-inu </w:t>
            </w:r>
            <w:r w:rsidR="000739CE">
              <w:rPr>
                <w:i/>
                <w:iCs w:val="0"/>
              </w:rPr>
              <w:t>Granny Synth</w:t>
            </w:r>
            <w:bookmarkEnd w:id="72"/>
          </w:p>
        </w:tc>
      </w:tr>
    </w:tbl>
    <w:tbl>
      <w:tblPr>
        <w:tblStyle w:val="Svtltabulkasmkou1"/>
        <w:tblW w:w="5000" w:type="pct"/>
        <w:tblLayout w:type="fixed"/>
        <w:tblLook w:val="04A0" w:firstRow="1" w:lastRow="0" w:firstColumn="1" w:lastColumn="0" w:noHBand="0" w:noVBand="1"/>
      </w:tblPr>
      <w:tblGrid>
        <w:gridCol w:w="1808"/>
        <w:gridCol w:w="1986"/>
        <w:gridCol w:w="1700"/>
        <w:gridCol w:w="1561"/>
        <w:gridCol w:w="1664"/>
      </w:tblGrid>
      <w:tr w:rsidR="00A370C3" w:rsidRPr="00D713CC" w14:paraId="3135BCEC" w14:textId="3B0619D6" w:rsidTr="00A370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588402F4" w14:textId="36F6DE8A" w:rsidR="00BB654B" w:rsidRPr="00D713CC" w:rsidRDefault="00BB654B" w:rsidP="00AA05C7">
            <w:pPr>
              <w:pStyle w:val="Tabulka"/>
              <w:jc w:val="center"/>
            </w:pPr>
            <w:r>
              <w:t>Parametr</w:t>
            </w:r>
          </w:p>
        </w:tc>
        <w:tc>
          <w:tcPr>
            <w:tcW w:w="1139" w:type="pct"/>
          </w:tcPr>
          <w:p w14:paraId="5B722F1E" w14:textId="0AA4CB4D" w:rsidR="00BB654B" w:rsidRPr="00D713CC" w:rsidRDefault="00BB654B" w:rsidP="00AA05C7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Minimální hodnota</w:t>
            </w:r>
          </w:p>
        </w:tc>
        <w:tc>
          <w:tcPr>
            <w:tcW w:w="975" w:type="pct"/>
          </w:tcPr>
          <w:p w14:paraId="641C1672" w14:textId="65FAC4C5" w:rsidR="00BB654B" w:rsidRDefault="00BB654B" w:rsidP="00AA05C7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Maximální hodnota</w:t>
            </w:r>
          </w:p>
        </w:tc>
        <w:tc>
          <w:tcPr>
            <w:tcW w:w="895" w:type="pct"/>
          </w:tcPr>
          <w:p w14:paraId="468681FE" w14:textId="67C3F85E" w:rsidR="00BB654B" w:rsidRPr="00D713CC" w:rsidRDefault="00BB654B" w:rsidP="00AA05C7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Ovlivnitelnost LFO</w:t>
            </w:r>
          </w:p>
        </w:tc>
        <w:tc>
          <w:tcPr>
            <w:tcW w:w="954" w:type="pct"/>
          </w:tcPr>
          <w:p w14:paraId="7419FC4F" w14:textId="687C4024" w:rsidR="00BB654B" w:rsidRDefault="00BB654B" w:rsidP="00AA05C7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Ovlivnitelnost barvou</w:t>
            </w:r>
          </w:p>
        </w:tc>
      </w:tr>
      <w:tr w:rsidR="00A370C3" w:rsidRPr="00D713CC" w14:paraId="1508FE10" w14:textId="23F14D2D" w:rsidTr="00645470">
        <w:trPr>
          <w:trHeight w:val="6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759D86CB" w14:textId="31C431CB" w:rsidR="00BB654B" w:rsidRPr="00D713CC" w:rsidRDefault="00BB654B" w:rsidP="006B2E7A">
            <w:pPr>
              <w:pStyle w:val="Tabulka"/>
              <w:jc w:val="center"/>
            </w:pPr>
            <w:r>
              <w:t>VÝBĚR MIN.</w:t>
            </w:r>
          </w:p>
        </w:tc>
        <w:tc>
          <w:tcPr>
            <w:tcW w:w="1139" w:type="pct"/>
          </w:tcPr>
          <w:p w14:paraId="37490A84" w14:textId="19ECAB72" w:rsidR="00BB654B" w:rsidRPr="00CE6CF1" w:rsidRDefault="00BB654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CE6CF1">
              <w:rPr>
                <w:sz w:val="20"/>
              </w:rPr>
              <w:t>První vzorek načtený v bufferu</w:t>
            </w:r>
          </w:p>
        </w:tc>
        <w:tc>
          <w:tcPr>
            <w:tcW w:w="975" w:type="pct"/>
          </w:tcPr>
          <w:p w14:paraId="2B95706B" w14:textId="5406D60C" w:rsidR="00BB654B" w:rsidRPr="00CE6CF1" w:rsidRDefault="006306E5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CE6CF1">
              <w:rPr>
                <w:sz w:val="20"/>
              </w:rPr>
              <w:t>Poslední vzorek načtený v</w:t>
            </w:r>
            <w:r w:rsidR="00932374" w:rsidRPr="00CE6CF1">
              <w:rPr>
                <w:sz w:val="20"/>
              </w:rPr>
              <w:t> </w:t>
            </w:r>
            <w:r w:rsidRPr="00CE6CF1">
              <w:rPr>
                <w:sz w:val="20"/>
              </w:rPr>
              <w:t>bufferu</w:t>
            </w:r>
          </w:p>
        </w:tc>
        <w:tc>
          <w:tcPr>
            <w:tcW w:w="895" w:type="pct"/>
          </w:tcPr>
          <w:p w14:paraId="08252BAB" w14:textId="178D5A07" w:rsidR="00BB654B" w:rsidRPr="00BB1132" w:rsidRDefault="00AB7C0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  <w:tc>
          <w:tcPr>
            <w:tcW w:w="954" w:type="pct"/>
          </w:tcPr>
          <w:p w14:paraId="7B2A6F2A" w14:textId="2FC2F4FD" w:rsidR="00BB654B" w:rsidRPr="00BB1132" w:rsidRDefault="00FD2B31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</w:tr>
      <w:tr w:rsidR="00A370C3" w:rsidRPr="00D713CC" w14:paraId="53FEA410" w14:textId="25F7AAD3" w:rsidTr="00645470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15077578" w14:textId="2F7B75BC" w:rsidR="00BB654B" w:rsidRPr="00D713CC" w:rsidRDefault="00BB654B" w:rsidP="006B2E7A">
            <w:pPr>
              <w:pStyle w:val="Tabulka"/>
              <w:jc w:val="center"/>
            </w:pPr>
            <w:r>
              <w:t>VÝBĚR MAX.</w:t>
            </w:r>
          </w:p>
        </w:tc>
        <w:tc>
          <w:tcPr>
            <w:tcW w:w="1139" w:type="pct"/>
          </w:tcPr>
          <w:p w14:paraId="5A324546" w14:textId="76475679" w:rsidR="00BB654B" w:rsidRPr="00CE6CF1" w:rsidRDefault="0093237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CE6CF1">
              <w:rPr>
                <w:sz w:val="20"/>
              </w:rPr>
              <w:t>První vzorek načtený v bufferu</w:t>
            </w:r>
          </w:p>
        </w:tc>
        <w:tc>
          <w:tcPr>
            <w:tcW w:w="975" w:type="pct"/>
          </w:tcPr>
          <w:p w14:paraId="57CFFD77" w14:textId="20E4724D" w:rsidR="00BB654B" w:rsidRPr="00CE6CF1" w:rsidRDefault="0093237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CE6CF1">
              <w:rPr>
                <w:sz w:val="20"/>
              </w:rPr>
              <w:t>Poslední vzorek načtený v</w:t>
            </w:r>
            <w:r w:rsidR="00157FCD" w:rsidRPr="00CE6CF1">
              <w:rPr>
                <w:sz w:val="20"/>
              </w:rPr>
              <w:t> </w:t>
            </w:r>
            <w:r w:rsidRPr="00CE6CF1">
              <w:rPr>
                <w:sz w:val="20"/>
              </w:rPr>
              <w:t>bufferu</w:t>
            </w:r>
          </w:p>
        </w:tc>
        <w:tc>
          <w:tcPr>
            <w:tcW w:w="895" w:type="pct"/>
          </w:tcPr>
          <w:p w14:paraId="55986F9C" w14:textId="7AFC8456" w:rsidR="00BB654B" w:rsidRPr="00BB1132" w:rsidRDefault="00AB7C0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  <w:tc>
          <w:tcPr>
            <w:tcW w:w="954" w:type="pct"/>
          </w:tcPr>
          <w:p w14:paraId="29613134" w14:textId="7DCDD8EC" w:rsidR="00BB654B" w:rsidRPr="00BB1132" w:rsidRDefault="00FD2B31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</w:tr>
      <w:tr w:rsidR="00A370C3" w:rsidRPr="00D713CC" w14:paraId="23188575" w14:textId="10A9557C" w:rsidTr="00E21B83">
        <w:trPr>
          <w:trHeight w:val="5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6AE8E555" w14:textId="12901686" w:rsidR="00BB654B" w:rsidRPr="00D713CC" w:rsidRDefault="00BB654B" w:rsidP="006B2E7A">
            <w:pPr>
              <w:pStyle w:val="Tabulka"/>
              <w:jc w:val="center"/>
            </w:pPr>
            <w:r>
              <w:t>DÉLKA</w:t>
            </w:r>
          </w:p>
        </w:tc>
        <w:tc>
          <w:tcPr>
            <w:tcW w:w="1139" w:type="pct"/>
          </w:tcPr>
          <w:p w14:paraId="03B2E0D3" w14:textId="70F219CE" w:rsidR="00BB654B" w:rsidRPr="00D713CC" w:rsidRDefault="00994C8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  <w:r w:rsidR="001B469A">
              <w:t>,0</w:t>
            </w:r>
            <w:r>
              <w:t xml:space="preserve"> ms</w:t>
            </w:r>
          </w:p>
        </w:tc>
        <w:tc>
          <w:tcPr>
            <w:tcW w:w="975" w:type="pct"/>
          </w:tcPr>
          <w:p w14:paraId="46233DC3" w14:textId="0E66982C" w:rsidR="00BB654B" w:rsidRPr="00BB1132" w:rsidRDefault="00994C8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200</w:t>
            </w:r>
            <w:r w:rsidR="001B469A">
              <w:t>,0</w:t>
            </w:r>
            <w:r>
              <w:t xml:space="preserve"> ms</w:t>
            </w:r>
          </w:p>
        </w:tc>
        <w:tc>
          <w:tcPr>
            <w:tcW w:w="895" w:type="pct"/>
          </w:tcPr>
          <w:p w14:paraId="0067A458" w14:textId="33FB336C" w:rsidR="00BB654B" w:rsidRPr="00BB1132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4B41355C" w14:textId="1FC6F9C7" w:rsidR="00BB654B" w:rsidRPr="00BB1132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02E96DC8" w14:textId="1FA8F6EC" w:rsidTr="00E21B83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7EC4A9E6" w14:textId="131F6806" w:rsidR="00BB654B" w:rsidRPr="00D713CC" w:rsidRDefault="00BB654B" w:rsidP="006B2E7A">
            <w:pPr>
              <w:pStyle w:val="Tabulka"/>
              <w:jc w:val="center"/>
            </w:pPr>
            <w:r>
              <w:t>ATTACK</w:t>
            </w:r>
          </w:p>
        </w:tc>
        <w:tc>
          <w:tcPr>
            <w:tcW w:w="1139" w:type="pct"/>
          </w:tcPr>
          <w:p w14:paraId="59B6E752" w14:textId="46860F52" w:rsidR="00BB654B" w:rsidRPr="00D713CC" w:rsidRDefault="00F546F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  <w:r w:rsidR="001B469A">
              <w:t>,0</w:t>
            </w:r>
            <w:r>
              <w:t xml:space="preserve"> ms</w:t>
            </w:r>
          </w:p>
        </w:tc>
        <w:tc>
          <w:tcPr>
            <w:tcW w:w="975" w:type="pct"/>
          </w:tcPr>
          <w:p w14:paraId="52678185" w14:textId="35636BF7" w:rsidR="00BB654B" w:rsidRPr="00BB1132" w:rsidRDefault="007F2FB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  <w:r w:rsidR="001B469A">
              <w:t>,0</w:t>
            </w:r>
            <w:r>
              <w:t xml:space="preserve"> </w:t>
            </w:r>
            <w:r w:rsidR="001C10CF">
              <w:t>s</w:t>
            </w:r>
          </w:p>
        </w:tc>
        <w:tc>
          <w:tcPr>
            <w:tcW w:w="895" w:type="pct"/>
          </w:tcPr>
          <w:p w14:paraId="58D51DEA" w14:textId="6830F06F" w:rsidR="00BB654B" w:rsidRPr="00BB1132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30156FD0" w14:textId="529E648A" w:rsidR="00BB654B" w:rsidRPr="00BB1132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18B68545" w14:textId="416F3B41" w:rsidTr="00E21B83">
        <w:trPr>
          <w:trHeight w:val="5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502547FB" w14:textId="39262287" w:rsidR="00BB654B" w:rsidRPr="00D713CC" w:rsidRDefault="00BB654B" w:rsidP="006B2E7A">
            <w:pPr>
              <w:pStyle w:val="Tabulka"/>
              <w:jc w:val="center"/>
            </w:pPr>
            <w:r>
              <w:t>DECAY</w:t>
            </w:r>
          </w:p>
        </w:tc>
        <w:tc>
          <w:tcPr>
            <w:tcW w:w="1139" w:type="pct"/>
          </w:tcPr>
          <w:p w14:paraId="4147361D" w14:textId="09979927" w:rsidR="00BB654B" w:rsidRPr="00D713CC" w:rsidRDefault="00F546F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  <w:r w:rsidR="001B469A">
              <w:t>,0</w:t>
            </w:r>
            <w:r>
              <w:t xml:space="preserve"> ms</w:t>
            </w:r>
          </w:p>
        </w:tc>
        <w:tc>
          <w:tcPr>
            <w:tcW w:w="975" w:type="pct"/>
          </w:tcPr>
          <w:p w14:paraId="2EA5D2CB" w14:textId="4E9F732C" w:rsidR="00BB654B" w:rsidRDefault="001C10CF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  <w:r w:rsidR="001B469A">
              <w:t>,0</w:t>
            </w:r>
            <w:r>
              <w:t xml:space="preserve"> s</w:t>
            </w:r>
          </w:p>
        </w:tc>
        <w:tc>
          <w:tcPr>
            <w:tcW w:w="895" w:type="pct"/>
          </w:tcPr>
          <w:p w14:paraId="63F3BD6A" w14:textId="7B82BE15" w:rsidR="00BB654B" w:rsidRPr="00BB1132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63410B65" w14:textId="4A695864" w:rsidR="00BB654B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674A3E8C" w14:textId="515F1947" w:rsidTr="00EC0942">
        <w:trPr>
          <w:trHeight w:val="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2D2361EA" w14:textId="60A943EF" w:rsidR="00BB654B" w:rsidRPr="00D713CC" w:rsidRDefault="00BB654B" w:rsidP="006B2E7A">
            <w:pPr>
              <w:pStyle w:val="Tabulka"/>
              <w:jc w:val="center"/>
            </w:pPr>
            <w:r>
              <w:t>SUSTAIN</w:t>
            </w:r>
          </w:p>
        </w:tc>
        <w:tc>
          <w:tcPr>
            <w:tcW w:w="1139" w:type="pct"/>
          </w:tcPr>
          <w:p w14:paraId="41700A2D" w14:textId="67D7BF13" w:rsidR="00BB654B" w:rsidRPr="00D713CC" w:rsidRDefault="00175CCE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  <w:r w:rsidR="001B469A">
              <w:t>,0</w:t>
            </w:r>
          </w:p>
        </w:tc>
        <w:tc>
          <w:tcPr>
            <w:tcW w:w="975" w:type="pct"/>
          </w:tcPr>
          <w:p w14:paraId="1E0519CF" w14:textId="124BFD26" w:rsidR="00BB654B" w:rsidRPr="00D713CC" w:rsidRDefault="0017186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  <w:r w:rsidR="001B469A">
              <w:t>,0</w:t>
            </w:r>
          </w:p>
        </w:tc>
        <w:tc>
          <w:tcPr>
            <w:tcW w:w="895" w:type="pct"/>
          </w:tcPr>
          <w:p w14:paraId="024334B9" w14:textId="55C7C5E3" w:rsidR="00BB654B" w:rsidRPr="00D713CC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48598EBC" w14:textId="683F16AB" w:rsidR="00BB654B" w:rsidRPr="00D713CC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2A3BFBB5" w14:textId="2EC5A940" w:rsidTr="00EC0942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264E7A8C" w14:textId="5711F797" w:rsidR="00BB654B" w:rsidRPr="00D713CC" w:rsidRDefault="00BB654B" w:rsidP="006B2E7A">
            <w:pPr>
              <w:pStyle w:val="Tabulka"/>
              <w:jc w:val="center"/>
            </w:pPr>
            <w:r>
              <w:t>RELEASE</w:t>
            </w:r>
          </w:p>
        </w:tc>
        <w:tc>
          <w:tcPr>
            <w:tcW w:w="1139" w:type="pct"/>
          </w:tcPr>
          <w:p w14:paraId="2BC016BD" w14:textId="180F7069" w:rsidR="00BB654B" w:rsidRPr="00D713CC" w:rsidRDefault="00175CCE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  <w:r w:rsidR="001B469A">
              <w:t>,0</w:t>
            </w:r>
            <w:r>
              <w:t xml:space="preserve"> ms</w:t>
            </w:r>
          </w:p>
        </w:tc>
        <w:tc>
          <w:tcPr>
            <w:tcW w:w="975" w:type="pct"/>
          </w:tcPr>
          <w:p w14:paraId="747AAFC2" w14:textId="089C3319" w:rsidR="00BB654B" w:rsidRPr="00D713CC" w:rsidRDefault="001C10CF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  <w:r w:rsidR="001B469A">
              <w:t>,0</w:t>
            </w:r>
            <w:r>
              <w:t xml:space="preserve"> s</w:t>
            </w:r>
          </w:p>
        </w:tc>
        <w:tc>
          <w:tcPr>
            <w:tcW w:w="895" w:type="pct"/>
          </w:tcPr>
          <w:p w14:paraId="03352E40" w14:textId="43391059" w:rsidR="00BB654B" w:rsidRPr="00D713CC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6FFAC5C1" w14:textId="16743F09" w:rsidR="00BB654B" w:rsidRPr="00D713CC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26345B43" w14:textId="02815E39" w:rsidTr="00A370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5A3419E8" w14:textId="3232AC36" w:rsidR="00BB654B" w:rsidRPr="00D713CC" w:rsidRDefault="00BB654B" w:rsidP="006B2E7A">
            <w:pPr>
              <w:pStyle w:val="Tabulka"/>
              <w:jc w:val="center"/>
            </w:pPr>
            <w:r>
              <w:t>RYCHLOST PŘEHRÁVÁNÍ</w:t>
            </w:r>
          </w:p>
        </w:tc>
        <w:tc>
          <w:tcPr>
            <w:tcW w:w="1139" w:type="pct"/>
          </w:tcPr>
          <w:p w14:paraId="1BD2D13E" w14:textId="55FA20C9" w:rsidR="00BB654B" w:rsidRPr="00D713CC" w:rsidRDefault="00790F20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0,1</w:t>
            </w:r>
          </w:p>
        </w:tc>
        <w:tc>
          <w:tcPr>
            <w:tcW w:w="975" w:type="pct"/>
          </w:tcPr>
          <w:p w14:paraId="4E013438" w14:textId="03D6C32B" w:rsidR="00BB654B" w:rsidRPr="00D713CC" w:rsidRDefault="00790F20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  <w:r w:rsidR="001B469A">
              <w:t>,0</w:t>
            </w:r>
          </w:p>
        </w:tc>
        <w:tc>
          <w:tcPr>
            <w:tcW w:w="895" w:type="pct"/>
          </w:tcPr>
          <w:p w14:paraId="01B209F3" w14:textId="0095D275" w:rsidR="00BB654B" w:rsidRPr="00D713CC" w:rsidRDefault="00B6223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380873C5" w14:textId="2D052C05" w:rsidR="00BB654B" w:rsidRPr="00D713CC" w:rsidRDefault="00B6223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5D1170CC" w14:textId="374E15D9" w:rsidTr="00EC0942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419DE4B8" w14:textId="745A4AFF" w:rsidR="00BB654B" w:rsidRPr="00D713CC" w:rsidRDefault="00BB654B" w:rsidP="006B2E7A">
            <w:pPr>
              <w:pStyle w:val="Tabulka"/>
              <w:jc w:val="center"/>
            </w:pPr>
            <w:r>
              <w:t>PŘEKRYV</w:t>
            </w:r>
          </w:p>
        </w:tc>
        <w:tc>
          <w:tcPr>
            <w:tcW w:w="1139" w:type="pct"/>
          </w:tcPr>
          <w:p w14:paraId="615C4D58" w14:textId="460B49AC" w:rsidR="00BB654B" w:rsidRPr="00D713CC" w:rsidRDefault="0034255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−500 %</w:t>
            </w:r>
          </w:p>
        </w:tc>
        <w:tc>
          <w:tcPr>
            <w:tcW w:w="975" w:type="pct"/>
          </w:tcPr>
          <w:p w14:paraId="09188272" w14:textId="5980DF42" w:rsidR="00BB654B" w:rsidRPr="00D713CC" w:rsidRDefault="00ED15B1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</w:t>
            </w:r>
            <w:r w:rsidR="00342558">
              <w:t>5 %</w:t>
            </w:r>
          </w:p>
        </w:tc>
        <w:tc>
          <w:tcPr>
            <w:tcW w:w="895" w:type="pct"/>
          </w:tcPr>
          <w:p w14:paraId="2D101564" w14:textId="355A4155" w:rsidR="00BB654B" w:rsidRPr="00D713CC" w:rsidRDefault="005F094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49A90909" w14:textId="0FC2F4BF" w:rsidR="00BB654B" w:rsidRPr="00D713CC" w:rsidRDefault="005F094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72016F0D" w14:textId="74CC8AFD" w:rsidTr="00EC0942">
        <w:trPr>
          <w:trHeight w:val="5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0121294A" w14:textId="27779A47" w:rsidR="00BB654B" w:rsidRPr="00D713CC" w:rsidRDefault="00BB654B" w:rsidP="006B2E7A">
            <w:pPr>
              <w:pStyle w:val="Tabulka"/>
              <w:jc w:val="center"/>
            </w:pPr>
            <w:r>
              <w:t>FREKVENCE</w:t>
            </w:r>
          </w:p>
        </w:tc>
        <w:tc>
          <w:tcPr>
            <w:tcW w:w="1139" w:type="pct"/>
          </w:tcPr>
          <w:p w14:paraId="7039B3ED" w14:textId="5427FEA3" w:rsidR="00BB654B" w:rsidRPr="00D713CC" w:rsidRDefault="002D448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</w:t>
            </w:r>
            <w:r w:rsidR="001B469A">
              <w:t>,0</w:t>
            </w:r>
            <w:r>
              <w:t xml:space="preserve"> Hz</w:t>
            </w:r>
          </w:p>
        </w:tc>
        <w:tc>
          <w:tcPr>
            <w:tcW w:w="975" w:type="pct"/>
          </w:tcPr>
          <w:p w14:paraId="1B9DCE5B" w14:textId="1CD39AF7" w:rsidR="00BB654B" w:rsidRPr="00D713CC" w:rsidRDefault="008B303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</w:t>
            </w:r>
            <w:r w:rsidR="001B469A">
              <w:t>,0</w:t>
            </w:r>
            <w:r>
              <w:t xml:space="preserve"> kHz</w:t>
            </w:r>
          </w:p>
        </w:tc>
        <w:tc>
          <w:tcPr>
            <w:tcW w:w="895" w:type="pct"/>
          </w:tcPr>
          <w:p w14:paraId="70B88634" w14:textId="6BFB8611" w:rsidR="00BB654B" w:rsidRPr="00D713CC" w:rsidRDefault="00CA1059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65FCFB40" w14:textId="380D4FA6" w:rsidR="00BB654B" w:rsidRPr="00D713CC" w:rsidRDefault="00CA1059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33A2D1F1" w14:textId="353FC375" w:rsidTr="00A370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3C0E30CC" w14:textId="6D12858C" w:rsidR="00BB654B" w:rsidRPr="00D713CC" w:rsidRDefault="00E03E72" w:rsidP="00E03E72">
            <w:pPr>
              <w:pStyle w:val="Tabulka"/>
              <w:tabs>
                <w:tab w:val="left" w:pos="320"/>
                <w:tab w:val="center" w:pos="796"/>
              </w:tabs>
            </w:pPr>
            <w:r>
              <w:tab/>
              <w:t>ČINITEL</w:t>
            </w:r>
            <w:r>
              <w:tab/>
            </w:r>
            <w:r w:rsidR="00BB654B">
              <w:t>JAKOST</w:t>
            </w:r>
            <w:r w:rsidR="007F3375">
              <w:t>I</w:t>
            </w:r>
          </w:p>
        </w:tc>
        <w:tc>
          <w:tcPr>
            <w:tcW w:w="1139" w:type="pct"/>
          </w:tcPr>
          <w:p w14:paraId="0772CB51" w14:textId="0E0B522D" w:rsidR="00BB654B" w:rsidRPr="00D713CC" w:rsidRDefault="00AB686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0,26</w:t>
            </w:r>
          </w:p>
        </w:tc>
        <w:tc>
          <w:tcPr>
            <w:tcW w:w="975" w:type="pct"/>
          </w:tcPr>
          <w:p w14:paraId="3FB826D4" w14:textId="2EC858AD" w:rsidR="00BB654B" w:rsidRDefault="00AB686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10,0</w:t>
            </w:r>
          </w:p>
        </w:tc>
        <w:tc>
          <w:tcPr>
            <w:tcW w:w="895" w:type="pct"/>
          </w:tcPr>
          <w:p w14:paraId="59EEA7A9" w14:textId="04F89542" w:rsidR="00BB654B" w:rsidRPr="00D713CC" w:rsidRDefault="00DF26B2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6A3A26FC" w14:textId="79547F59" w:rsidR="00BB654B" w:rsidRDefault="00DF26B2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660050AF" w14:textId="53F67653" w:rsidTr="00A370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085CD256" w14:textId="3D7FA136" w:rsidR="00BB654B" w:rsidRPr="00D713CC" w:rsidRDefault="00BB654B" w:rsidP="006B2E7A">
            <w:pPr>
              <w:pStyle w:val="Tabulka"/>
              <w:jc w:val="center"/>
            </w:pPr>
            <w:r>
              <w:t>LFO FREKVENCE</w:t>
            </w:r>
          </w:p>
        </w:tc>
        <w:tc>
          <w:tcPr>
            <w:tcW w:w="1139" w:type="pct"/>
          </w:tcPr>
          <w:p w14:paraId="6BFDE12A" w14:textId="5E63F53D" w:rsidR="00BB654B" w:rsidRPr="00D713CC" w:rsidRDefault="00DF7F2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0,1 Hz</w:t>
            </w:r>
          </w:p>
        </w:tc>
        <w:tc>
          <w:tcPr>
            <w:tcW w:w="975" w:type="pct"/>
          </w:tcPr>
          <w:p w14:paraId="6E9D8930" w14:textId="37A1D47C" w:rsidR="00BB654B" w:rsidRDefault="00DF7F2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20,0 Hz</w:t>
            </w:r>
          </w:p>
        </w:tc>
        <w:tc>
          <w:tcPr>
            <w:tcW w:w="895" w:type="pct"/>
          </w:tcPr>
          <w:p w14:paraId="05B403BE" w14:textId="58FAC0D0" w:rsidR="00BB654B" w:rsidRPr="00D713CC" w:rsidRDefault="00264FE3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  <w:tc>
          <w:tcPr>
            <w:tcW w:w="954" w:type="pct"/>
          </w:tcPr>
          <w:p w14:paraId="312633C2" w14:textId="45E74468" w:rsidR="00BB654B" w:rsidRDefault="002C3212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4047FB24" w14:textId="219C58A5" w:rsidTr="00EC0942">
        <w:trPr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35244069" w14:textId="1B26F516" w:rsidR="00BB654B" w:rsidRPr="00D713CC" w:rsidRDefault="00BB654B" w:rsidP="006B2E7A">
            <w:pPr>
              <w:pStyle w:val="Tabulka"/>
              <w:jc w:val="center"/>
            </w:pPr>
            <w:r>
              <w:t>PANORAMA</w:t>
            </w:r>
          </w:p>
        </w:tc>
        <w:tc>
          <w:tcPr>
            <w:tcW w:w="1139" w:type="pct"/>
          </w:tcPr>
          <w:p w14:paraId="4AC7D921" w14:textId="023320D1" w:rsidR="00BB654B" w:rsidRPr="00D713CC" w:rsidRDefault="00974FF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−100 %</w:t>
            </w:r>
          </w:p>
        </w:tc>
        <w:tc>
          <w:tcPr>
            <w:tcW w:w="975" w:type="pct"/>
          </w:tcPr>
          <w:p w14:paraId="4B555444" w14:textId="50C401FF" w:rsidR="00BB654B" w:rsidRDefault="00974FF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100 %</w:t>
            </w:r>
          </w:p>
        </w:tc>
        <w:tc>
          <w:tcPr>
            <w:tcW w:w="895" w:type="pct"/>
          </w:tcPr>
          <w:p w14:paraId="6FE1B0C9" w14:textId="24C37352" w:rsidR="00BB654B" w:rsidRPr="00D713CC" w:rsidRDefault="009621D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06016A24" w14:textId="5B98C83A" w:rsidR="00BB654B" w:rsidRDefault="00874785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3ED5F948" w14:textId="77777777" w:rsidTr="00EC0942">
        <w:trPr>
          <w:trHeight w:val="5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50CB7F83" w14:textId="0781AB3A" w:rsidR="00BB654B" w:rsidRDefault="00BB654B" w:rsidP="006B2E7A">
            <w:pPr>
              <w:pStyle w:val="Tabulka"/>
              <w:jc w:val="center"/>
            </w:pPr>
            <w:r>
              <w:t>ZESÍLENÍ</w:t>
            </w:r>
          </w:p>
        </w:tc>
        <w:tc>
          <w:tcPr>
            <w:tcW w:w="1139" w:type="pct"/>
          </w:tcPr>
          <w:p w14:paraId="29E7B236" w14:textId="5680CD07" w:rsidR="00BB654B" w:rsidRDefault="005C5043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−</w:t>
            </w:r>
            <w:r w:rsidR="00E90870">
              <w:t>∞</w:t>
            </w:r>
          </w:p>
        </w:tc>
        <w:tc>
          <w:tcPr>
            <w:tcW w:w="975" w:type="pct"/>
          </w:tcPr>
          <w:p w14:paraId="2D476FF5" w14:textId="00D9004C" w:rsidR="00BB654B" w:rsidRDefault="00081A7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+6 dB</w:t>
            </w:r>
          </w:p>
        </w:tc>
        <w:tc>
          <w:tcPr>
            <w:tcW w:w="895" w:type="pct"/>
          </w:tcPr>
          <w:p w14:paraId="38AC917E" w14:textId="49A8DF0E" w:rsidR="00BB654B" w:rsidRDefault="00874785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  <w:tc>
          <w:tcPr>
            <w:tcW w:w="954" w:type="pct"/>
          </w:tcPr>
          <w:p w14:paraId="4F565A60" w14:textId="6D66179C" w:rsidR="00BB654B" w:rsidRDefault="00874785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</w:tbl>
    <w:p w14:paraId="35249C11" w14:textId="77777777" w:rsidR="002343AD" w:rsidRPr="002343AD" w:rsidRDefault="002343AD" w:rsidP="002343AD"/>
    <w:p w14:paraId="436DCFC2" w14:textId="02FA6E7C" w:rsidR="006A4C45" w:rsidRDefault="00CE0801" w:rsidP="00406801">
      <w:pPr>
        <w:pStyle w:val="Nadpis1"/>
      </w:pPr>
      <w:bookmarkStart w:id="73" w:name="_Toc101325795"/>
      <w:bookmarkStart w:id="74" w:name="_Toc215678063"/>
      <w:bookmarkStart w:id="75" w:name="_Toc56549768"/>
      <w:bookmarkStart w:id="76" w:name="_Ref152919531"/>
      <w:bookmarkStart w:id="77" w:name="_Toc167638721"/>
      <w:r>
        <w:lastRenderedPageBreak/>
        <w:t>Realizace</w:t>
      </w:r>
      <w:r w:rsidR="00BF05C5">
        <w:t xml:space="preserve"> </w:t>
      </w:r>
      <w:r w:rsidR="00CD76EF">
        <w:t>vlastního řešení</w:t>
      </w:r>
      <w:bookmarkEnd w:id="77"/>
    </w:p>
    <w:p w14:paraId="1E6C8726" w14:textId="6CD889FB" w:rsidR="00286949" w:rsidRPr="00712F2A" w:rsidRDefault="00AA32FE" w:rsidP="00286949">
      <w:pPr>
        <w:pStyle w:val="Prvnodstavec"/>
      </w:pPr>
      <w:r>
        <w:t xml:space="preserve">Jedním z výsledků této bakalářské práce </w:t>
      </w:r>
      <w:r w:rsidR="00742236">
        <w:t xml:space="preserve">je funkční prototyp </w:t>
      </w:r>
      <w:r w:rsidR="00712F2A">
        <w:t xml:space="preserve">nástroje </w:t>
      </w:r>
      <w:r w:rsidR="00712F2A">
        <w:rPr>
          <w:i/>
          <w:iCs/>
        </w:rPr>
        <w:t>Synth Granny</w:t>
      </w:r>
      <w:r w:rsidR="00712F2A">
        <w:t>.</w:t>
      </w:r>
      <w:r w:rsidR="009C1531">
        <w:t xml:space="preserve"> Jedná se o experimentální VST a standalone </w:t>
      </w:r>
      <w:r w:rsidR="007D7148">
        <w:t xml:space="preserve">plug-in </w:t>
      </w:r>
      <w:r w:rsidR="002E797C">
        <w:t xml:space="preserve">fungující v režimech </w:t>
      </w:r>
      <w:r w:rsidR="00E97203">
        <w:t xml:space="preserve">jednoduchého a </w:t>
      </w:r>
      <w:r w:rsidR="00427B2F">
        <w:t>synchronně-</w:t>
      </w:r>
      <w:r w:rsidR="00E97203">
        <w:t>granulárního sampleru.</w:t>
      </w:r>
      <w:r w:rsidR="00643B04">
        <w:t xml:space="preserve"> V této kapitole je popsána realizace nástroje, popis jeho funkčních bloků</w:t>
      </w:r>
      <w:r w:rsidR="00A650AC">
        <w:t xml:space="preserve"> a </w:t>
      </w:r>
      <w:r w:rsidR="003E0553">
        <w:t xml:space="preserve">experimentální </w:t>
      </w:r>
      <w:r w:rsidR="00E71318">
        <w:t xml:space="preserve">části </w:t>
      </w:r>
      <w:r w:rsidR="008C610B">
        <w:t xml:space="preserve">nástroje – nastavení parametrů </w:t>
      </w:r>
      <w:r w:rsidR="00FE3A77">
        <w:t xml:space="preserve">granulární syntézy </w:t>
      </w:r>
      <w:r w:rsidR="00EC6D9C">
        <w:t>pomocí barev</w:t>
      </w:r>
      <w:r w:rsidR="00F26C37">
        <w:t xml:space="preserve">né složky </w:t>
      </w:r>
      <w:r w:rsidR="00963C74">
        <w:t>světla</w:t>
      </w:r>
      <w:r w:rsidR="008A495C">
        <w:t>.</w:t>
      </w:r>
    </w:p>
    <w:p w14:paraId="5B34C055" w14:textId="7BF47119" w:rsidR="00B93A6B" w:rsidRDefault="003E4605" w:rsidP="00B93A6B">
      <w:pPr>
        <w:pStyle w:val="Odstavec"/>
      </w:pPr>
      <w:r>
        <w:t xml:space="preserve">Stručný popis </w:t>
      </w:r>
      <w:r w:rsidR="00FA0293">
        <w:t xml:space="preserve">jednotlivých bloků </w:t>
      </w:r>
      <w:r w:rsidR="008C1521">
        <w:t xml:space="preserve">je </w:t>
      </w:r>
      <w:r w:rsidR="00CB7DF3">
        <w:t xml:space="preserve">obsažen v přiloženém </w:t>
      </w:r>
      <w:r w:rsidR="00DA50C4">
        <w:t>uživatelském manuálu</w:t>
      </w:r>
      <w:r w:rsidR="006E7CB5">
        <w:t xml:space="preserve">, </w:t>
      </w:r>
      <w:r w:rsidR="0024749B">
        <w:t xml:space="preserve">tato kapitola se věnuje </w:t>
      </w:r>
      <w:r w:rsidR="00DC478D">
        <w:t xml:space="preserve">techničtějšímu popisu </w:t>
      </w:r>
      <w:r w:rsidR="00C337D0">
        <w:t>jednotlivých bloků</w:t>
      </w:r>
      <w:r w:rsidR="002C34CE">
        <w:t xml:space="preserve"> a parametrů.</w:t>
      </w:r>
      <w:r w:rsidR="00002B64">
        <w:t xml:space="preserve"> </w:t>
      </w:r>
      <w:r w:rsidR="00764E24">
        <w:t xml:space="preserve">Nástroj je složen </w:t>
      </w:r>
      <w:r w:rsidR="001E2286">
        <w:t xml:space="preserve">ze dvou hlavních částí – </w:t>
      </w:r>
      <w:r w:rsidR="00D5278C">
        <w:t>zobrazovací</w:t>
      </w:r>
      <w:r w:rsidR="001D74DD">
        <w:t xml:space="preserve">ho displeje a </w:t>
      </w:r>
      <w:r w:rsidR="005C7BF0">
        <w:t xml:space="preserve">sady tlačítek a otočných ovládacích prvků sloužících </w:t>
      </w:r>
      <w:r w:rsidR="00BB7813">
        <w:t xml:space="preserve">k řízení </w:t>
      </w:r>
      <w:r w:rsidR="000E6B9A">
        <w:t>parametrů granulární syntézy.</w:t>
      </w:r>
    </w:p>
    <w:tbl>
      <w:tblPr>
        <w:tblStyle w:val="Mkatabulky"/>
        <w:tblW w:w="87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12"/>
        <w:gridCol w:w="7007"/>
      </w:tblGrid>
      <w:tr w:rsidR="00C0616E" w:rsidRPr="00555F11" w14:paraId="79E5B060" w14:textId="77777777" w:rsidTr="002609A3">
        <w:tc>
          <w:tcPr>
            <w:tcW w:w="8719" w:type="dxa"/>
            <w:gridSpan w:val="2"/>
          </w:tcPr>
          <w:p w14:paraId="04A6465A" w14:textId="4E7A0318" w:rsidR="00C0616E" w:rsidRPr="00555F11" w:rsidRDefault="00125905" w:rsidP="00E34A86">
            <w:pPr>
              <w:pStyle w:val="Titulek"/>
              <w:ind w:left="494" w:hanging="494"/>
              <w:jc w:val="center"/>
            </w:pPr>
            <w:r w:rsidRPr="00E70E0B">
              <w:rPr>
                <w:noProof/>
              </w:rPr>
              <w:drawing>
                <wp:anchor distT="0" distB="0" distL="114300" distR="114300" simplePos="0" relativeHeight="251665408" behindDoc="0" locked="0" layoutInCell="1" allowOverlap="1" wp14:anchorId="39D58EA7" wp14:editId="70EC0496">
                  <wp:simplePos x="0" y="0"/>
                  <wp:positionH relativeFrom="margin">
                    <wp:align>center</wp:align>
                  </wp:positionH>
                  <wp:positionV relativeFrom="paragraph">
                    <wp:posOffset>431165</wp:posOffset>
                  </wp:positionV>
                  <wp:extent cx="5503545" cy="3673475"/>
                  <wp:effectExtent l="0" t="0" r="0" b="0"/>
                  <wp:wrapTopAndBottom/>
                  <wp:docPr id="868639392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8639392" name=""/>
                          <pic:cNvPicPr/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4" t="2825" r="1098" b="1695"/>
                          <a:stretch/>
                        </pic:blipFill>
                        <pic:spPr bwMode="auto">
                          <a:xfrm>
                            <a:off x="0" y="0"/>
                            <a:ext cx="5503545" cy="3673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0616E" w:rsidRPr="00555F11" w14:paraId="2AF2B3AE" w14:textId="77777777" w:rsidTr="002609A3">
        <w:tc>
          <w:tcPr>
            <w:tcW w:w="1242" w:type="dxa"/>
          </w:tcPr>
          <w:p w14:paraId="7BAC503A" w14:textId="77777777" w:rsidR="00C0616E" w:rsidRDefault="00C0616E" w:rsidP="00E34A86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7477" w:type="dxa"/>
          </w:tcPr>
          <w:p w14:paraId="1C8EBCEE" w14:textId="0EC39F2E" w:rsidR="00C0616E" w:rsidRPr="008645FA" w:rsidRDefault="00C0616E" w:rsidP="00187EDF">
            <w:pPr>
              <w:pStyle w:val="Titulek"/>
              <w:tabs>
                <w:tab w:val="left" w:pos="5375"/>
              </w:tabs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78" w:name="_Toc167638754"/>
            <w:r w:rsidR="0045578B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  <w:r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45578B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ab/>
            </w:r>
            <w:r w:rsidR="00246F36">
              <w:t xml:space="preserve">Grafické uživatelské rozhraní </w:t>
            </w:r>
            <w:r w:rsidR="008645FA">
              <w:t xml:space="preserve">granulárního sampleru </w:t>
            </w:r>
            <w:r w:rsidR="008645FA">
              <w:rPr>
                <w:i/>
                <w:iCs w:val="0"/>
              </w:rPr>
              <w:t>Granny Synth</w:t>
            </w:r>
            <w:bookmarkEnd w:id="78"/>
          </w:p>
        </w:tc>
      </w:tr>
    </w:tbl>
    <w:p w14:paraId="432E5B05" w14:textId="62CC4ACF" w:rsidR="00302D83" w:rsidRDefault="00FE77FB" w:rsidP="00FE77FB">
      <w:pPr>
        <w:pStyle w:val="Nadpis2"/>
      </w:pPr>
      <w:bookmarkStart w:id="79" w:name="_Toc167638722"/>
      <w:r>
        <w:t>Gra</w:t>
      </w:r>
      <w:r w:rsidR="00DB2D71">
        <w:t>fické uživatelské rozhraní</w:t>
      </w:r>
      <w:bookmarkEnd w:id="79"/>
    </w:p>
    <w:p w14:paraId="73A74DEC" w14:textId="297D5BF3" w:rsidR="00DE052B" w:rsidRDefault="00782FA3" w:rsidP="00DE052B">
      <w:pPr>
        <w:pStyle w:val="Prvnodstavec"/>
      </w:pPr>
      <w:r>
        <w:t xml:space="preserve">GUI nástroje </w:t>
      </w:r>
      <w:r w:rsidR="00D33AD2">
        <w:t xml:space="preserve">dává uživateli k dispozici </w:t>
      </w:r>
      <w:r w:rsidR="00512A21">
        <w:t>sadu prvků ovladatelných myší</w:t>
      </w:r>
      <w:r w:rsidR="00337DB1">
        <w:t xml:space="preserve">, rozdělených </w:t>
      </w:r>
      <w:r w:rsidR="00FD753B">
        <w:t xml:space="preserve">do dvou </w:t>
      </w:r>
      <w:r w:rsidR="00733983">
        <w:t>skupin</w:t>
      </w:r>
      <w:r w:rsidR="00C45808">
        <w:t xml:space="preserve"> </w:t>
      </w:r>
      <w:r w:rsidR="004B4213">
        <w:t>rotační</w:t>
      </w:r>
      <w:r w:rsidR="00865D7A">
        <w:t>ch posuvníků</w:t>
      </w:r>
      <w:r w:rsidR="00A06C2F">
        <w:t xml:space="preserve"> a čtyř tlačítek </w:t>
      </w:r>
      <w:r w:rsidR="006C39F6">
        <w:t>pro kontrolu nad nástrojem.</w:t>
      </w:r>
      <w:r w:rsidR="004F1432">
        <w:t xml:space="preserve"> Pomocí </w:t>
      </w:r>
      <w:r w:rsidR="00C24A11">
        <w:t xml:space="preserve">posuvníků je možné nastavit </w:t>
      </w:r>
      <w:r w:rsidR="000F6C7E">
        <w:t>parametry granulizace samplu</w:t>
      </w:r>
      <w:r w:rsidR="00890EB5">
        <w:t xml:space="preserve"> (</w:t>
      </w:r>
      <w:r w:rsidR="00F1540F">
        <w:t xml:space="preserve">délku grainu v milisekundách, </w:t>
      </w:r>
      <w:r w:rsidR="00B47FC5">
        <w:t>lineární AD obálku</w:t>
      </w:r>
      <w:r w:rsidR="000D0A9F">
        <w:t xml:space="preserve"> jednotlivých grainů</w:t>
      </w:r>
      <w:r w:rsidR="00841C00">
        <w:t xml:space="preserve">, </w:t>
      </w:r>
      <w:r w:rsidR="00C04118">
        <w:t xml:space="preserve">překrytí určující hustotu </w:t>
      </w:r>
      <w:r w:rsidR="00981E5D">
        <w:t xml:space="preserve">generování grainů </w:t>
      </w:r>
      <w:r w:rsidR="00094603">
        <w:t>v</w:t>
      </w:r>
      <w:r w:rsidR="00194855">
        <w:t> </w:t>
      </w:r>
      <w:r w:rsidR="00094603">
        <w:t>procentech</w:t>
      </w:r>
      <w:r w:rsidR="00194855">
        <w:t xml:space="preserve"> délky grainu</w:t>
      </w:r>
      <w:r w:rsidR="0023063C">
        <w:t xml:space="preserve"> a </w:t>
      </w:r>
      <w:r w:rsidR="00A72A0A">
        <w:t>panoramu</w:t>
      </w:r>
      <w:r w:rsidR="00FC6E7D">
        <w:t xml:space="preserve"> </w:t>
      </w:r>
      <w:r w:rsidR="00692211">
        <w:t xml:space="preserve">nastavující </w:t>
      </w:r>
      <w:r w:rsidR="00807CCF">
        <w:t xml:space="preserve">rozložení </w:t>
      </w:r>
      <w:r w:rsidR="00C81AA8">
        <w:lastRenderedPageBreak/>
        <w:t>výstupního signálu do sterea</w:t>
      </w:r>
      <w:r w:rsidR="00A251A6">
        <w:t>)</w:t>
      </w:r>
      <w:r w:rsidR="00FF2BCA">
        <w:t>, parametry ADSR obálky sampleru</w:t>
      </w:r>
      <w:r w:rsidR="0080155C">
        <w:t xml:space="preserve"> a </w:t>
      </w:r>
      <w:r w:rsidR="00187CD3">
        <w:t xml:space="preserve">MIDI Root Note </w:t>
      </w:r>
      <w:r w:rsidR="00C73CD5">
        <w:t>určující, na které notě se bude přehrávat sample v původní výšce</w:t>
      </w:r>
      <w:r w:rsidR="00A9601B">
        <w:t xml:space="preserve">. </w:t>
      </w:r>
      <w:r w:rsidR="007F1485">
        <w:t xml:space="preserve">Tlačítka </w:t>
      </w:r>
      <w:r w:rsidR="001F198B">
        <w:t xml:space="preserve">slouží </w:t>
      </w:r>
      <w:r w:rsidR="00E76826">
        <w:t xml:space="preserve">k aplikaci parametrů </w:t>
      </w:r>
      <w:r w:rsidR="00453698">
        <w:t xml:space="preserve">syntézy </w:t>
      </w:r>
      <w:r w:rsidR="00A93A65">
        <w:t xml:space="preserve">čtených </w:t>
      </w:r>
      <w:r w:rsidR="00C756F9">
        <w:t xml:space="preserve">z ovládacích </w:t>
      </w:r>
      <w:r w:rsidR="00EC1D29">
        <w:t>prvků nebo z</w:t>
      </w:r>
      <w:r w:rsidR="00D70A5C">
        <w:t> </w:t>
      </w:r>
      <w:r w:rsidR="00EC1D29">
        <w:t>webkamery</w:t>
      </w:r>
      <w:r w:rsidR="00D70A5C">
        <w:t xml:space="preserve">, případně </w:t>
      </w:r>
      <w:r w:rsidR="002A75B1">
        <w:t>spuštění režimu jednoduchého sampleru.</w:t>
      </w:r>
    </w:p>
    <w:p w14:paraId="7F679614" w14:textId="3241000E" w:rsidR="00414B25" w:rsidRDefault="00741C23" w:rsidP="005A1707">
      <w:pPr>
        <w:pStyle w:val="Odstavec"/>
      </w:pPr>
      <w:r>
        <w:t xml:space="preserve">Po načtení signálu dojde </w:t>
      </w:r>
      <w:r w:rsidR="00CC0848">
        <w:t xml:space="preserve">na displeji </w:t>
      </w:r>
      <w:r>
        <w:t xml:space="preserve">ke zobrazení </w:t>
      </w:r>
      <w:r w:rsidR="00B3764F">
        <w:t>přehrávaného samplu</w:t>
      </w:r>
      <w:r w:rsidR="00CD41C3">
        <w:t xml:space="preserve">, případně </w:t>
      </w:r>
      <w:r w:rsidR="005A1707">
        <w:t>již granulizovaného výstupu.</w:t>
      </w:r>
      <w:r w:rsidR="003256FC">
        <w:t xml:space="preserve"> </w:t>
      </w:r>
      <w:r w:rsidR="004D0005">
        <w:t xml:space="preserve">V pravém horním rohu </w:t>
      </w:r>
      <w:r w:rsidR="00596990">
        <w:t xml:space="preserve">je vypsán název </w:t>
      </w:r>
      <w:r w:rsidR="008324CD">
        <w:t xml:space="preserve">zvukového souboru, </w:t>
      </w:r>
      <w:r w:rsidR="00F42BF1">
        <w:t xml:space="preserve">na dolní liště </w:t>
      </w:r>
      <w:r w:rsidR="002917FF">
        <w:t xml:space="preserve">jsou zobrazeny </w:t>
      </w:r>
      <w:r w:rsidR="004D2E58">
        <w:t xml:space="preserve">poslední zaznamenané parametry </w:t>
      </w:r>
      <w:r w:rsidR="00480B67">
        <w:t>určené</w:t>
      </w:r>
      <w:r w:rsidR="004366E0">
        <w:t xml:space="preserve"> analýzou</w:t>
      </w:r>
      <w:r w:rsidR="00480B67">
        <w:t xml:space="preserve"> </w:t>
      </w:r>
      <w:r w:rsidR="00974355">
        <w:t>bar</w:t>
      </w:r>
      <w:r w:rsidR="004366E0">
        <w:t>vy</w:t>
      </w:r>
      <w:r w:rsidR="00DA7BD7">
        <w:t>.</w:t>
      </w:r>
      <w:r w:rsidR="0044756D">
        <w:t xml:space="preserve"> Orientaci pozice v samplu napomáhá čárový ukazatel</w:t>
      </w:r>
      <w:r w:rsidR="00CE34BB">
        <w:t xml:space="preserve"> pohybující se rychlostí </w:t>
      </w:r>
      <w:r w:rsidR="001A3248">
        <w:t>poslední stlačené klávesy.</w:t>
      </w:r>
    </w:p>
    <w:tbl>
      <w:tblPr>
        <w:tblStyle w:val="Mkatabulky"/>
        <w:tblW w:w="87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84"/>
        <w:gridCol w:w="7335"/>
      </w:tblGrid>
      <w:tr w:rsidR="003256FC" w:rsidRPr="00555F11" w14:paraId="5497E243" w14:textId="77777777" w:rsidTr="00E34A86">
        <w:tc>
          <w:tcPr>
            <w:tcW w:w="8719" w:type="dxa"/>
            <w:gridSpan w:val="2"/>
          </w:tcPr>
          <w:p w14:paraId="71E40B71" w14:textId="489A50B5" w:rsidR="003256FC" w:rsidRPr="00555F11" w:rsidRDefault="002572D7" w:rsidP="00E34A86">
            <w:pPr>
              <w:pStyle w:val="Titulek"/>
              <w:ind w:left="494" w:hanging="494"/>
              <w:jc w:val="center"/>
            </w:pPr>
            <w:r w:rsidRPr="00F41C6B">
              <w:rPr>
                <w:noProof/>
              </w:rPr>
              <w:drawing>
                <wp:anchor distT="0" distB="0" distL="114300" distR="114300" simplePos="0" relativeHeight="251656192" behindDoc="0" locked="0" layoutInCell="1" allowOverlap="1" wp14:anchorId="63170C97" wp14:editId="4590B0FB">
                  <wp:simplePos x="0" y="0"/>
                  <wp:positionH relativeFrom="margin">
                    <wp:posOffset>86995</wp:posOffset>
                  </wp:positionH>
                  <wp:positionV relativeFrom="paragraph">
                    <wp:posOffset>400685</wp:posOffset>
                  </wp:positionV>
                  <wp:extent cx="5281295" cy="1771650"/>
                  <wp:effectExtent l="0" t="0" r="0" b="0"/>
                  <wp:wrapTopAndBottom/>
                  <wp:docPr id="335886781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5886781" name=""/>
                          <pic:cNvPicPr/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59" t="3127" r="1260" b="3011"/>
                          <a:stretch/>
                        </pic:blipFill>
                        <pic:spPr bwMode="auto">
                          <a:xfrm>
                            <a:off x="0" y="0"/>
                            <a:ext cx="5281295" cy="1771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B5D58" w:rsidRPr="00555F11" w14:paraId="796EF451" w14:textId="77777777" w:rsidTr="00E355F1">
        <w:tc>
          <w:tcPr>
            <w:tcW w:w="1384" w:type="dxa"/>
          </w:tcPr>
          <w:p w14:paraId="61D01A0D" w14:textId="77777777" w:rsidR="003256FC" w:rsidRDefault="003256FC" w:rsidP="00E34A86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7335" w:type="dxa"/>
          </w:tcPr>
          <w:p w14:paraId="07844C47" w14:textId="32C357E6" w:rsidR="003256FC" w:rsidRPr="008645FA" w:rsidRDefault="003256FC" w:rsidP="00E34A86">
            <w:pPr>
              <w:pStyle w:val="Titulek"/>
              <w:ind w:left="403" w:hanging="435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80" w:name="_Toc167638755"/>
            <w:r w:rsidR="0045578B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  <w:r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45578B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r>
              <w:tab/>
            </w:r>
            <w:r w:rsidR="000B5D58">
              <w:t xml:space="preserve">Detail displeje </w:t>
            </w:r>
            <w:r w:rsidR="00B4122E">
              <w:t xml:space="preserve">při zobrazení </w:t>
            </w:r>
            <w:r w:rsidR="002628AE">
              <w:t xml:space="preserve">nahraného samplu v režimu </w:t>
            </w:r>
            <w:r w:rsidR="0064282B">
              <w:t xml:space="preserve">jednoduchý </w:t>
            </w:r>
            <w:r w:rsidR="002628AE">
              <w:t>sampler</w:t>
            </w:r>
            <w:bookmarkEnd w:id="80"/>
          </w:p>
        </w:tc>
      </w:tr>
      <w:tr w:rsidR="00CB1A72" w:rsidRPr="00555F11" w14:paraId="55F6D022" w14:textId="77777777" w:rsidTr="00E355F1">
        <w:trPr>
          <w:trHeight w:val="3018"/>
        </w:trPr>
        <w:tc>
          <w:tcPr>
            <w:tcW w:w="8719" w:type="dxa"/>
            <w:gridSpan w:val="2"/>
          </w:tcPr>
          <w:p w14:paraId="5891094C" w14:textId="77777777" w:rsidR="003406B4" w:rsidRDefault="003406B4" w:rsidP="00E34A86">
            <w:pPr>
              <w:pStyle w:val="Titulek"/>
              <w:ind w:left="494" w:hanging="494"/>
              <w:jc w:val="center"/>
            </w:pPr>
          </w:p>
          <w:p w14:paraId="055982AD" w14:textId="61F03E40" w:rsidR="00CB1A72" w:rsidRPr="00555F11" w:rsidRDefault="003406B4" w:rsidP="00E34A86">
            <w:pPr>
              <w:pStyle w:val="Titulek"/>
              <w:ind w:left="494" w:hanging="494"/>
              <w:jc w:val="center"/>
            </w:pPr>
            <w:r w:rsidRPr="003406B4">
              <w:rPr>
                <w:noProof/>
              </w:rPr>
              <w:drawing>
                <wp:inline distT="0" distB="0" distL="0" distR="0" wp14:anchorId="5CF01023" wp14:editId="5B203379">
                  <wp:extent cx="5263896" cy="1764665"/>
                  <wp:effectExtent l="0" t="0" r="0" b="0"/>
                  <wp:docPr id="52971550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971550" name=""/>
                          <pic:cNvPicPr/>
                        </pic:nvPicPr>
                        <pic:blipFill rotWithShape="1">
                          <a:blip r:embed="rId27"/>
                          <a:srcRect l="1382" t="3140" r="1103" b="3614"/>
                          <a:stretch/>
                        </pic:blipFill>
                        <pic:spPr bwMode="auto">
                          <a:xfrm>
                            <a:off x="0" y="0"/>
                            <a:ext cx="5263896" cy="1764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06B4" w:rsidRPr="00555F11" w14:paraId="746EBBB8" w14:textId="77777777" w:rsidTr="00E355F1">
        <w:trPr>
          <w:trHeight w:val="64"/>
        </w:trPr>
        <w:tc>
          <w:tcPr>
            <w:tcW w:w="1384" w:type="dxa"/>
          </w:tcPr>
          <w:p w14:paraId="789B8569" w14:textId="77777777" w:rsidR="00CB1A72" w:rsidRDefault="00CB1A72" w:rsidP="00E34A86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7335" w:type="dxa"/>
          </w:tcPr>
          <w:p w14:paraId="0159FDEA" w14:textId="7F9514D6" w:rsidR="00CB1A72" w:rsidRPr="008645FA" w:rsidRDefault="00CB1A72" w:rsidP="003406B4">
            <w:pPr>
              <w:pStyle w:val="Titulek"/>
              <w:ind w:left="403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81" w:name="_Toc167638756"/>
            <w:r w:rsidR="0045578B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  <w:r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45578B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>
              <w:tab/>
              <w:t>Detail displeje při zobrazení nahraného samplu v režimu granulární sampler</w:t>
            </w:r>
            <w:bookmarkEnd w:id="81"/>
          </w:p>
        </w:tc>
      </w:tr>
    </w:tbl>
    <w:p w14:paraId="291C3F38" w14:textId="356022F4" w:rsidR="007E2DF8" w:rsidRDefault="007E2DF8" w:rsidP="007E2DF8">
      <w:pPr>
        <w:pStyle w:val="Prvnodstavec"/>
      </w:pPr>
    </w:p>
    <w:p w14:paraId="0FF384EA" w14:textId="7EAC866E" w:rsidR="008F0E90" w:rsidRDefault="00AC34BB" w:rsidP="008F0E90">
      <w:pPr>
        <w:pStyle w:val="Prvnodstavec"/>
      </w:pPr>
      <w:r>
        <w:t>Vzhled grafického uživatelského rozhraní</w:t>
      </w:r>
      <w:r w:rsidR="00835B69">
        <w:t xml:space="preserve"> nepůsobí výrazně přeplácaně, </w:t>
      </w:r>
      <w:r w:rsidR="00342E61">
        <w:t xml:space="preserve">sestává z prvků </w:t>
      </w:r>
      <w:r w:rsidR="007941D7">
        <w:t>v odstínech černé, šedé a zelené barvy</w:t>
      </w:r>
      <w:r w:rsidR="00C52E8C">
        <w:t xml:space="preserve">. </w:t>
      </w:r>
      <w:r w:rsidR="008372C7">
        <w:t>Displej zařízení</w:t>
      </w:r>
      <w:r w:rsidR="001D02DC">
        <w:t xml:space="preserve"> svým </w:t>
      </w:r>
      <w:r w:rsidR="00572A25">
        <w:t xml:space="preserve">striktním použitím </w:t>
      </w:r>
      <w:r w:rsidR="00BE313C">
        <w:t>kombinace černé a výrazn</w:t>
      </w:r>
      <w:r w:rsidR="00DA160D">
        <w:t>é</w:t>
      </w:r>
      <w:r w:rsidR="00BE313C">
        <w:t xml:space="preserve"> zelené barvy</w:t>
      </w:r>
      <w:r w:rsidR="008372C7">
        <w:t xml:space="preserve"> </w:t>
      </w:r>
      <w:r w:rsidR="0051408B">
        <w:t xml:space="preserve">připomíná </w:t>
      </w:r>
      <w:r w:rsidR="00135491">
        <w:t xml:space="preserve">starší </w:t>
      </w:r>
      <w:r w:rsidR="00274650">
        <w:t>CRT monochromatické obrazovky</w:t>
      </w:r>
      <w:r w:rsidR="00AB7FFA">
        <w:t xml:space="preserve"> s</w:t>
      </w:r>
      <w:r w:rsidR="003C03C2">
        <w:t> využitím zeleného fosforu.</w:t>
      </w:r>
    </w:p>
    <w:p w14:paraId="2EACFA68" w14:textId="29687CE8" w:rsidR="00542633" w:rsidRDefault="002E4227" w:rsidP="004379FF">
      <w:pPr>
        <w:pStyle w:val="Nadpis2"/>
      </w:pPr>
      <w:bookmarkStart w:id="82" w:name="_Toc167638723"/>
      <w:r>
        <w:lastRenderedPageBreak/>
        <w:t>Struktura nástroje</w:t>
      </w:r>
      <w:bookmarkEnd w:id="82"/>
    </w:p>
    <w:p w14:paraId="23852AB8" w14:textId="3F1EAFB0" w:rsidR="009E254C" w:rsidRDefault="000047D8" w:rsidP="009E254C">
      <w:pPr>
        <w:pStyle w:val="Prvnodstavec"/>
      </w:pPr>
      <w:r>
        <w:t xml:space="preserve">Finální struktura prototypu </w:t>
      </w:r>
      <w:r w:rsidR="00A234E7">
        <w:t xml:space="preserve">granulárního sampleru </w:t>
      </w:r>
      <w:r w:rsidR="002001CA">
        <w:rPr>
          <w:i/>
          <w:iCs/>
        </w:rPr>
        <w:t>Granny Synth</w:t>
      </w:r>
      <w:r w:rsidR="002001CA">
        <w:t xml:space="preserve"> </w:t>
      </w:r>
      <w:r w:rsidR="001264D4">
        <w:t xml:space="preserve">je </w:t>
      </w:r>
      <w:r w:rsidR="00BA11CE">
        <w:t xml:space="preserve">odlišná od </w:t>
      </w:r>
      <w:r w:rsidR="00C31E89">
        <w:t xml:space="preserve">původně navrhované struktury </w:t>
      </w:r>
      <w:r w:rsidR="008524A9">
        <w:t>v rámci semestrální práce.</w:t>
      </w:r>
      <w:r w:rsidR="00671A9F">
        <w:t xml:space="preserve"> </w:t>
      </w:r>
      <w:r w:rsidR="00613F2E">
        <w:t>Došlo k</w:t>
      </w:r>
      <w:r w:rsidR="002D42B8">
        <w:t> </w:t>
      </w:r>
      <w:r w:rsidR="00613F2E">
        <w:t>někt</w:t>
      </w:r>
      <w:r w:rsidR="002D42B8">
        <w:t xml:space="preserve">erým změnám, které </w:t>
      </w:r>
      <w:r w:rsidR="00383260">
        <w:t xml:space="preserve">přirozeně vyplynuly z práce </w:t>
      </w:r>
      <w:r w:rsidR="005F7DE8">
        <w:t>na projektu</w:t>
      </w:r>
      <w:r w:rsidR="00C0413D">
        <w:t xml:space="preserve"> v podobě nápadů </w:t>
      </w:r>
      <w:r w:rsidR="002B781E">
        <w:t>na rozlišení</w:t>
      </w:r>
      <w:r w:rsidR="008D4199">
        <w:t xml:space="preserve"> </w:t>
      </w:r>
      <w:r w:rsidR="00F45028">
        <w:t>režimů</w:t>
      </w:r>
      <w:r w:rsidR="00D4768D">
        <w:t>, ve kterých bude nástroj pracovat</w:t>
      </w:r>
      <w:r w:rsidR="00252F39">
        <w:t xml:space="preserve">, k omezení </w:t>
      </w:r>
      <w:r w:rsidR="00180F3B">
        <w:t xml:space="preserve">funkcionality v podobě </w:t>
      </w:r>
      <w:r w:rsidR="00954670">
        <w:t xml:space="preserve">nerealizace </w:t>
      </w:r>
      <w:r w:rsidR="00E8165A">
        <w:t xml:space="preserve">nízkofrekvenčních oscilátorů, </w:t>
      </w:r>
      <w:r w:rsidR="009B61E5">
        <w:t>filtrů</w:t>
      </w:r>
      <w:r w:rsidR="00B30F15">
        <w:t xml:space="preserve"> a </w:t>
      </w:r>
      <w:r w:rsidR="00547EDE">
        <w:t>náhodného rozptylu kolem nastavených hodnot parametrů.</w:t>
      </w:r>
    </w:p>
    <w:p w14:paraId="4E744569" w14:textId="5A65B7BC" w:rsidR="000C0064" w:rsidRDefault="00EE36E7" w:rsidP="000C0064">
      <w:r>
        <w:t xml:space="preserve">Současná struktura </w:t>
      </w:r>
      <w:r w:rsidR="00130647">
        <w:t xml:space="preserve">odpovídá </w:t>
      </w:r>
      <w:r w:rsidR="00B0300C">
        <w:t>blokovému diagramu</w:t>
      </w:r>
      <w:r w:rsidR="00C530EF">
        <w:t xml:space="preserve"> uvedenému na obrázku </w:t>
      </w:r>
      <w:r w:rsidR="008F569D">
        <w:fldChar w:fldCharType="begin"/>
      </w:r>
      <w:r w:rsidR="008F569D">
        <w:instrText xml:space="preserve"> REF _Ref167536920 \h </w:instrText>
      </w:r>
      <w:r w:rsidR="008F569D">
        <w:fldChar w:fldCharType="separate"/>
      </w:r>
      <w:r w:rsidR="0045578B">
        <w:rPr>
          <w:noProof/>
        </w:rPr>
        <w:t>5</w:t>
      </w:r>
      <w:r w:rsidR="0045578B" w:rsidRPr="00555F11">
        <w:t>.</w:t>
      </w:r>
      <w:r w:rsidR="0045578B">
        <w:rPr>
          <w:noProof/>
        </w:rPr>
        <w:t>4</w:t>
      </w:r>
      <w:r w:rsidR="008F569D">
        <w:fldChar w:fldCharType="end"/>
      </w:r>
      <w:r w:rsidR="00F90E03">
        <w:t>.</w:t>
      </w:r>
    </w:p>
    <w:tbl>
      <w:tblPr>
        <w:tblStyle w:val="Mkatabulky"/>
        <w:tblW w:w="87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68"/>
        <w:gridCol w:w="7051"/>
      </w:tblGrid>
      <w:tr w:rsidR="00DC665C" w:rsidRPr="00555F11" w14:paraId="11CC3BB5" w14:textId="77777777" w:rsidTr="00E34A86">
        <w:tc>
          <w:tcPr>
            <w:tcW w:w="8719" w:type="dxa"/>
            <w:gridSpan w:val="2"/>
          </w:tcPr>
          <w:p w14:paraId="0DBFCA9A" w14:textId="020F7F09" w:rsidR="00DC665C" w:rsidRPr="00555F11" w:rsidRDefault="003D6205" w:rsidP="00E34A86">
            <w:pPr>
              <w:pStyle w:val="Titulek"/>
              <w:ind w:left="494" w:hanging="494"/>
              <w:jc w:val="center"/>
            </w:pPr>
            <w:r w:rsidRPr="003D6205">
              <w:rPr>
                <w:noProof/>
              </w:rPr>
              <w:drawing>
                <wp:inline distT="0" distB="0" distL="0" distR="0" wp14:anchorId="27893B96" wp14:editId="56BFAFA0">
                  <wp:extent cx="5399405" cy="2403475"/>
                  <wp:effectExtent l="0" t="0" r="0" b="0"/>
                  <wp:docPr id="668430193" name="Grafický objekt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8430193" name=""/>
                          <pic:cNvPicPr/>
                        </pic:nvPicPr>
                        <pic:blipFill>
                          <a:blip r:embed="rId28">
                            <a:extLs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240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665C" w:rsidRPr="00555F11" w14:paraId="0846DC30" w14:textId="77777777" w:rsidTr="002C6D7C">
        <w:tc>
          <w:tcPr>
            <w:tcW w:w="1668" w:type="dxa"/>
          </w:tcPr>
          <w:p w14:paraId="631B4659" w14:textId="77777777" w:rsidR="00DC665C" w:rsidRDefault="00DC665C" w:rsidP="00E34A86">
            <w:pPr>
              <w:pStyle w:val="Titulek"/>
              <w:jc w:val="right"/>
            </w:pPr>
            <w:r>
              <w:t>Obrázek</w:t>
            </w:r>
          </w:p>
        </w:tc>
        <w:bookmarkStart w:id="83" w:name="_Ref167536920"/>
        <w:tc>
          <w:tcPr>
            <w:tcW w:w="7051" w:type="dxa"/>
          </w:tcPr>
          <w:p w14:paraId="2866BBFF" w14:textId="3771D1DD" w:rsidR="00DC665C" w:rsidRPr="00FF49B5" w:rsidRDefault="00DC665C" w:rsidP="00E34A86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84" w:name="_Toc167638757"/>
            <w:r w:rsidR="0045578B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  <w:r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45578B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bookmarkEnd w:id="83"/>
            <w:r>
              <w:tab/>
            </w:r>
            <w:r w:rsidR="00FF49B5">
              <w:t xml:space="preserve">Diagram znázorňující strukturu granulárního sampleru </w:t>
            </w:r>
            <w:r w:rsidR="00FF49B5">
              <w:rPr>
                <w:i/>
                <w:iCs w:val="0"/>
              </w:rPr>
              <w:t>Granny Synth</w:t>
            </w:r>
            <w:bookmarkEnd w:id="84"/>
          </w:p>
        </w:tc>
      </w:tr>
    </w:tbl>
    <w:p w14:paraId="307C000A" w14:textId="77777777" w:rsidR="00DB3CC0" w:rsidRDefault="00DB3CC0" w:rsidP="00DB3CC0">
      <w:pPr>
        <w:pStyle w:val="Prvnodstavec"/>
      </w:pPr>
    </w:p>
    <w:p w14:paraId="7A4517D0" w14:textId="0649CA6F" w:rsidR="00DC665C" w:rsidRPr="000C0064" w:rsidRDefault="00DB3CC0" w:rsidP="00DB3CC0">
      <w:pPr>
        <w:pStyle w:val="Prvnodstavec"/>
      </w:pPr>
      <w:r>
        <w:t xml:space="preserve">Schéma ukazuje </w:t>
      </w:r>
      <w:r w:rsidR="00C2330C">
        <w:t>cestu</w:t>
      </w:r>
      <w:r w:rsidR="008745BD">
        <w:t xml:space="preserve"> </w:t>
      </w:r>
      <w:r w:rsidR="009172D4">
        <w:t xml:space="preserve">vstupního signálu </w:t>
      </w:r>
      <w:r w:rsidR="007849F9">
        <w:t xml:space="preserve">a jeho ovlivnění </w:t>
      </w:r>
      <w:r w:rsidR="00497127">
        <w:t xml:space="preserve">hodnotami </w:t>
      </w:r>
      <w:r w:rsidR="00601536">
        <w:t>určenými</w:t>
      </w:r>
      <w:r w:rsidR="00497127">
        <w:t xml:space="preserve"> vstupem uživatele</w:t>
      </w:r>
      <w:r w:rsidR="009C393E">
        <w:t xml:space="preserve"> (žlutě vyznačené bloky)</w:t>
      </w:r>
      <w:r w:rsidR="00DE78B1">
        <w:t>.</w:t>
      </w:r>
      <w:r w:rsidR="00E41A89">
        <w:t xml:space="preserve"> Je patrné</w:t>
      </w:r>
      <w:r w:rsidR="00304069">
        <w:t xml:space="preserve">, </w:t>
      </w:r>
      <w:r w:rsidR="007C6CCD">
        <w:t xml:space="preserve">že </w:t>
      </w:r>
      <w:r w:rsidR="00E6497E">
        <w:t xml:space="preserve">nahráním souboru </w:t>
      </w:r>
      <w:r w:rsidR="00955E6F">
        <w:t>přetažením ze zdrojové složky</w:t>
      </w:r>
      <w:r w:rsidR="00C27A6F">
        <w:t xml:space="preserve"> dojde automaticky ke granulizaci podle </w:t>
      </w:r>
      <w:r w:rsidR="00377E08">
        <w:t>momentálně nastavených parametrů</w:t>
      </w:r>
      <w:r w:rsidR="00257CFB">
        <w:t xml:space="preserve"> granulární syntézy</w:t>
      </w:r>
      <w:r w:rsidR="00350604">
        <w:t xml:space="preserve">, naopak </w:t>
      </w:r>
      <w:r w:rsidR="00A63613">
        <w:t xml:space="preserve">soubor </w:t>
      </w:r>
      <w:r w:rsidR="00AC3267">
        <w:t xml:space="preserve">vybraný </w:t>
      </w:r>
      <w:r w:rsidR="00217360">
        <w:t xml:space="preserve">pomocí dialogového okna </w:t>
      </w:r>
      <w:r w:rsidR="0058543B">
        <w:t>ne</w:t>
      </w:r>
      <w:r w:rsidR="000E1534">
        <w:t>bude granulizací zasažen</w:t>
      </w:r>
      <w:r w:rsidR="00EC159C">
        <w:t xml:space="preserve"> a aplikovány na něj budou pouze hodnoty </w:t>
      </w:r>
      <w:r w:rsidR="0031057F">
        <w:t>obálky ADSR.</w:t>
      </w:r>
    </w:p>
    <w:p w14:paraId="75E57A72" w14:textId="4D0AB41F" w:rsidR="004379FF" w:rsidRDefault="00C56BBA" w:rsidP="004379FF">
      <w:pPr>
        <w:pStyle w:val="Nadpis2"/>
      </w:pPr>
      <w:bookmarkStart w:id="85" w:name="_Toc167638724"/>
      <w:r>
        <w:t>Režim jednoduch</w:t>
      </w:r>
      <w:r w:rsidR="00210114">
        <w:t>ého</w:t>
      </w:r>
      <w:r>
        <w:t xml:space="preserve"> sampler</w:t>
      </w:r>
      <w:r w:rsidR="00210114">
        <w:t>u</w:t>
      </w:r>
      <w:bookmarkEnd w:id="85"/>
    </w:p>
    <w:p w14:paraId="3301D104" w14:textId="2E5BB054" w:rsidR="006C0245" w:rsidRDefault="004F6B73" w:rsidP="00C56BBA">
      <w:pPr>
        <w:pStyle w:val="Prvnodstavec"/>
      </w:pPr>
      <w:r>
        <w:t xml:space="preserve">Nástroj pracuje v režimu jednoduchý sampler </w:t>
      </w:r>
      <w:r w:rsidR="005A62FB">
        <w:t xml:space="preserve">při nahrání souboru </w:t>
      </w:r>
      <w:r w:rsidR="00637BD9">
        <w:t xml:space="preserve">pomocí tlačítka </w:t>
      </w:r>
      <w:r w:rsidR="000F4D69">
        <w:t>umístěného v prostoru displeje</w:t>
      </w:r>
      <w:r w:rsidR="006B533F">
        <w:t xml:space="preserve"> nebo po </w:t>
      </w:r>
      <w:r w:rsidR="005A4084">
        <w:t>stisknutí tlačítka „De-granulizace“.</w:t>
      </w:r>
      <w:r w:rsidR="00650E3D">
        <w:t xml:space="preserve"> V prvním případě </w:t>
      </w:r>
      <w:r w:rsidR="005411DB">
        <w:t xml:space="preserve">dojde ke spuštění dialogového okna </w:t>
      </w:r>
      <w:r w:rsidR="006C6C78">
        <w:t xml:space="preserve">s možností </w:t>
      </w:r>
      <w:r w:rsidR="00347F3E">
        <w:t xml:space="preserve">výběru </w:t>
      </w:r>
      <w:r w:rsidR="00CF62B3">
        <w:t>zvukových souborů v povolených formátech</w:t>
      </w:r>
      <w:r w:rsidR="00D25C8E">
        <w:t xml:space="preserve"> – </w:t>
      </w:r>
      <w:r w:rsidR="009A0E18">
        <w:t xml:space="preserve">WAV, MP3, </w:t>
      </w:r>
      <w:r w:rsidR="00D31FC3">
        <w:t>FLAC, AIFF, WMA a OGG.</w:t>
      </w:r>
      <w:r w:rsidR="00F03BE4">
        <w:t xml:space="preserve"> Po zvolení souboru </w:t>
      </w:r>
      <w:r w:rsidR="008E4420">
        <w:t xml:space="preserve">proběhne </w:t>
      </w:r>
      <w:r w:rsidR="002F6473">
        <w:t xml:space="preserve">jeho </w:t>
      </w:r>
      <w:r w:rsidR="005A0531">
        <w:t xml:space="preserve">přečtení a uložení </w:t>
      </w:r>
      <w:r w:rsidR="00C82EBC">
        <w:t>do bufferu</w:t>
      </w:r>
      <w:r w:rsidR="00170C81">
        <w:t xml:space="preserve"> </w:t>
      </w:r>
      <w:r w:rsidR="00837DA0">
        <w:rPr>
          <w:i/>
          <w:iCs/>
        </w:rPr>
        <w:t>originalBuffer</w:t>
      </w:r>
      <w:r w:rsidR="00837DA0">
        <w:t xml:space="preserve"> </w:t>
      </w:r>
      <w:r w:rsidR="006E691E">
        <w:t xml:space="preserve">a jeho načtení do </w:t>
      </w:r>
      <w:r w:rsidR="00C118E3">
        <w:t>sampleru</w:t>
      </w:r>
      <w:r w:rsidR="00EC0944">
        <w:t xml:space="preserve">, jak je </w:t>
      </w:r>
      <w:r w:rsidR="00633FF6">
        <w:t xml:space="preserve">ukázáno </w:t>
      </w:r>
      <w:r w:rsidR="003F2D48">
        <w:t>v následující</w:t>
      </w:r>
      <w:r w:rsidR="003F637C">
        <w:t>m</w:t>
      </w:r>
      <w:r w:rsidR="003F2D48">
        <w:t xml:space="preserve"> </w:t>
      </w:r>
      <w:r w:rsidR="003F637C">
        <w:t>příkladu</w:t>
      </w:r>
      <w:r w:rsidR="003F2D48">
        <w:t xml:space="preserve"> kódu.</w:t>
      </w:r>
    </w:p>
    <w:p w14:paraId="60802015" w14:textId="1EEB6B7E" w:rsidR="00C56BBA" w:rsidRPr="006C0245" w:rsidRDefault="006C0245" w:rsidP="006C0245">
      <w:pPr>
        <w:spacing w:line="240" w:lineRule="auto"/>
        <w:ind w:left="0"/>
        <w:rPr>
          <w:color w:val="000000"/>
          <w:szCs w:val="20"/>
        </w:rPr>
      </w:pPr>
      <w:r>
        <w:br w:type="page"/>
      </w:r>
    </w:p>
    <w:p w14:paraId="3F18E8C9" w14:textId="77777777" w:rsidR="007A3ADE" w:rsidRDefault="007A3ADE" w:rsidP="007A3ADE"/>
    <w:p w14:paraId="5EEEDAEC" w14:textId="18A052AE" w:rsidR="007A3ADE" w:rsidRDefault="00C7368B" w:rsidP="007A3ADE">
      <w:pPr>
        <w:pStyle w:val="Zdrojovkd"/>
      </w:pPr>
      <w:r>
        <w:t>**********************************************************************</w:t>
      </w:r>
    </w:p>
    <w:p w14:paraId="191A237A" w14:textId="52DDF894" w:rsidR="00C7368B" w:rsidRDefault="00C6160C" w:rsidP="007A3ADE">
      <w:pPr>
        <w:pStyle w:val="Zdrojovkd"/>
      </w:pPr>
      <w:r>
        <w:rPr>
          <w:b/>
          <w:bCs/>
        </w:rPr>
        <w:t>void</w:t>
      </w:r>
      <w:r>
        <w:t xml:space="preserve"> loadFileViaButton</w:t>
      </w:r>
      <w:r w:rsidR="008E6689">
        <w:t>()</w:t>
      </w:r>
    </w:p>
    <w:p w14:paraId="21027D99" w14:textId="77990EED" w:rsidR="008E6689" w:rsidRDefault="008E6689" w:rsidP="007A3ADE">
      <w:pPr>
        <w:pStyle w:val="Zdrojovkd"/>
      </w:pPr>
      <w:r>
        <w:t>{</w:t>
      </w:r>
    </w:p>
    <w:p w14:paraId="057C68A0" w14:textId="55540632" w:rsidR="008E6689" w:rsidRDefault="00452731" w:rsidP="007A3ADE">
      <w:pPr>
        <w:pStyle w:val="Zdrojovkd"/>
      </w:pPr>
      <w:r>
        <w:t xml:space="preserve">  </w:t>
      </w:r>
      <w:r w:rsidR="00B66956">
        <w:t>FileChooser chooser{ “Vyberte soubor”</w:t>
      </w:r>
      <w:r w:rsidR="00E21B97">
        <w:t>, ... }</w:t>
      </w:r>
      <w:r w:rsidR="00C5572A">
        <w:t>;</w:t>
      </w:r>
    </w:p>
    <w:p w14:paraId="1B9F6960" w14:textId="49057A89" w:rsidR="000D1690" w:rsidRDefault="00452731" w:rsidP="007A3ADE">
      <w:pPr>
        <w:pStyle w:val="Zdrojovkd"/>
      </w:pPr>
      <w:r>
        <w:rPr>
          <w:b/>
          <w:bCs/>
        </w:rPr>
        <w:t xml:space="preserve">  </w:t>
      </w:r>
      <w:r w:rsidR="003F2950">
        <w:rPr>
          <w:b/>
          <w:bCs/>
        </w:rPr>
        <w:t xml:space="preserve">if </w:t>
      </w:r>
      <w:r w:rsidR="00175173">
        <w:t>(</w:t>
      </w:r>
      <w:r w:rsidR="003F2950">
        <w:t>chooser</w:t>
      </w:r>
      <w:r w:rsidR="00175173">
        <w:t>.browseFileForOpen())</w:t>
      </w:r>
    </w:p>
    <w:p w14:paraId="67355502" w14:textId="46193AE5" w:rsidR="00FF7486" w:rsidRDefault="00452731" w:rsidP="007A3ADE">
      <w:pPr>
        <w:pStyle w:val="Zdrojovkd"/>
      </w:pPr>
      <w:r>
        <w:t xml:space="preserve">  </w:t>
      </w:r>
      <w:r w:rsidR="00FF7486">
        <w:t>{</w:t>
      </w:r>
    </w:p>
    <w:p w14:paraId="173E112D" w14:textId="5C4EEFDC" w:rsidR="00FF7486" w:rsidRDefault="00452731" w:rsidP="007A3ADE">
      <w:pPr>
        <w:pStyle w:val="Zdrojovkd"/>
      </w:pPr>
      <w:r>
        <w:t xml:space="preserve">    </w:t>
      </w:r>
      <w:r w:rsidR="008931F5">
        <w:rPr>
          <w:b/>
          <w:bCs/>
        </w:rPr>
        <w:t>auto</w:t>
      </w:r>
      <w:r w:rsidR="008931F5">
        <w:t xml:space="preserve"> file = chooser.getResult();</w:t>
      </w:r>
    </w:p>
    <w:p w14:paraId="250EA224" w14:textId="0EC96877" w:rsidR="00E8723C" w:rsidRDefault="00452731" w:rsidP="007A3ADE">
      <w:pPr>
        <w:pStyle w:val="Zdrojovkd"/>
      </w:pPr>
      <w:r>
        <w:t xml:space="preserve">    </w:t>
      </w:r>
      <w:r w:rsidR="00716057">
        <w:t>myFormatReader = myFormatManager.createReaderFor(file);</w:t>
      </w:r>
    </w:p>
    <w:p w14:paraId="17C81F9E" w14:textId="5F5DD722" w:rsidR="00424984" w:rsidRDefault="00980E6D" w:rsidP="007A3ADE">
      <w:pPr>
        <w:pStyle w:val="Zdrojovkd"/>
      </w:pPr>
      <w:r>
        <w:t xml:space="preserve">  </w:t>
      </w:r>
      <w:r w:rsidR="00424984">
        <w:t>}</w:t>
      </w:r>
    </w:p>
    <w:p w14:paraId="3DD674A1" w14:textId="0AE6979C" w:rsidR="00207095" w:rsidRDefault="00980E6D" w:rsidP="007A3ADE">
      <w:pPr>
        <w:pStyle w:val="Zdrojovkd"/>
      </w:pPr>
      <w:r>
        <w:rPr>
          <w:b/>
          <w:bCs/>
        </w:rPr>
        <w:t xml:space="preserve">  </w:t>
      </w:r>
      <w:r w:rsidR="00207095">
        <w:rPr>
          <w:b/>
          <w:bCs/>
        </w:rPr>
        <w:t>else</w:t>
      </w:r>
    </w:p>
    <w:p w14:paraId="38FF34FC" w14:textId="57A43DEB" w:rsidR="00194348" w:rsidRDefault="00980E6D" w:rsidP="007A3ADE">
      <w:pPr>
        <w:pStyle w:val="Zdrojovkd"/>
      </w:pPr>
      <w:r>
        <w:t xml:space="preserve">  </w:t>
      </w:r>
      <w:r w:rsidR="00194348">
        <w:t>{</w:t>
      </w:r>
    </w:p>
    <w:p w14:paraId="52FEAFB2" w14:textId="3EDFB4CE" w:rsidR="00194348" w:rsidRDefault="00980E6D" w:rsidP="007A3ADE">
      <w:pPr>
        <w:pStyle w:val="Zdrojovkd"/>
      </w:pPr>
      <w:r>
        <w:t xml:space="preserve">    </w:t>
      </w:r>
      <w:r w:rsidR="009D5B19">
        <w:rPr>
          <w:b/>
          <w:bCs/>
        </w:rPr>
        <w:t>return;</w:t>
      </w:r>
    </w:p>
    <w:p w14:paraId="622E7174" w14:textId="73A4E478" w:rsidR="006D6A6E" w:rsidRDefault="00980E6D" w:rsidP="007A3ADE">
      <w:pPr>
        <w:pStyle w:val="Zdrojovkd"/>
      </w:pPr>
      <w:r>
        <w:t xml:space="preserve">  </w:t>
      </w:r>
      <w:r w:rsidR="006D6A6E">
        <w:t>}</w:t>
      </w:r>
    </w:p>
    <w:p w14:paraId="60E7D9E7" w14:textId="025A98B2" w:rsidR="005F45E1" w:rsidRDefault="00980E6D" w:rsidP="007A3ADE">
      <w:pPr>
        <w:pStyle w:val="Zdrojovkd"/>
      </w:pPr>
      <w:r>
        <w:t xml:space="preserve">  </w:t>
      </w:r>
      <w:r w:rsidR="00780431">
        <w:t>originalBuffer.setSize(</w:t>
      </w:r>
      <w:r w:rsidR="00DB101E">
        <w:t>myFormatReader-&gt;numChannels, ...);</w:t>
      </w:r>
    </w:p>
    <w:p w14:paraId="308CAC55" w14:textId="2DB26B04" w:rsidR="00FF0EC2" w:rsidRDefault="00980E6D" w:rsidP="007A3ADE">
      <w:pPr>
        <w:pStyle w:val="Zdrojovkd"/>
      </w:pPr>
      <w:r>
        <w:t xml:space="preserve">  </w:t>
      </w:r>
      <w:r w:rsidR="00A066F2">
        <w:t>myFormatReader-&gt;read(&amp;originalBuffer, ...);</w:t>
      </w:r>
    </w:p>
    <w:p w14:paraId="4DBD9CB7" w14:textId="77777777" w:rsidR="00231742" w:rsidRDefault="00231742" w:rsidP="007A3ADE">
      <w:pPr>
        <w:pStyle w:val="Zdrojovkd"/>
      </w:pPr>
    </w:p>
    <w:p w14:paraId="5B6999A2" w14:textId="346BE14F" w:rsidR="00231742" w:rsidRPr="006D6A6E" w:rsidRDefault="00980E6D" w:rsidP="007A3ADE">
      <w:pPr>
        <w:pStyle w:val="Zdrojovkd"/>
      </w:pPr>
      <w:r>
        <w:t xml:space="preserve">  </w:t>
      </w:r>
      <w:r w:rsidR="00EB2186">
        <w:t>degranulize();</w:t>
      </w:r>
    </w:p>
    <w:p w14:paraId="25CEA6D2" w14:textId="03E29604" w:rsidR="008E6689" w:rsidRPr="00C6160C" w:rsidRDefault="008E6689" w:rsidP="007A3ADE">
      <w:pPr>
        <w:pStyle w:val="Zdrojovkd"/>
      </w:pPr>
      <w:r>
        <w:t>}</w:t>
      </w:r>
    </w:p>
    <w:p w14:paraId="4A4C4BF2" w14:textId="1FCBF127" w:rsidR="00C7368B" w:rsidRDefault="00C7368B" w:rsidP="007A3ADE">
      <w:pPr>
        <w:pStyle w:val="Zdrojovkd"/>
      </w:pPr>
      <w:r>
        <w:t>**********************************************************************</w:t>
      </w:r>
    </w:p>
    <w:p w14:paraId="45FD0E42" w14:textId="77777777" w:rsidR="00FD5297" w:rsidRDefault="00FD5297" w:rsidP="00FD5297">
      <w:pPr>
        <w:pStyle w:val="Prvnodstavec"/>
      </w:pPr>
    </w:p>
    <w:p w14:paraId="65679B80" w14:textId="4D66345F" w:rsidR="00FD5297" w:rsidRDefault="00D84FDF" w:rsidP="00FD5297">
      <w:pPr>
        <w:pStyle w:val="Prvnodstavec"/>
      </w:pPr>
      <w:r>
        <w:t xml:space="preserve">Buffer </w:t>
      </w:r>
      <w:r>
        <w:rPr>
          <w:i/>
          <w:iCs/>
        </w:rPr>
        <w:t>originalBuffer</w:t>
      </w:r>
      <w:r>
        <w:t xml:space="preserve"> </w:t>
      </w:r>
      <w:r w:rsidR="00460090">
        <w:t xml:space="preserve">je v projektu </w:t>
      </w:r>
      <w:r w:rsidR="00411C85">
        <w:t xml:space="preserve">využíván jako úložiště </w:t>
      </w:r>
      <w:r w:rsidR="00A707F7">
        <w:t xml:space="preserve">vzorků </w:t>
      </w:r>
      <w:r w:rsidR="003F637C">
        <w:t>původního souboru</w:t>
      </w:r>
      <w:r w:rsidR="00CB0950">
        <w:t>. Jedná se o veřejný objekt</w:t>
      </w:r>
      <w:r w:rsidR="007D0BA5">
        <w:t xml:space="preserve"> ve třídě </w:t>
      </w:r>
      <w:r w:rsidR="007D0BA5">
        <w:rPr>
          <w:i/>
          <w:iCs/>
        </w:rPr>
        <w:t>PluginProcessor</w:t>
      </w:r>
      <w:r w:rsidR="0068293D">
        <w:t xml:space="preserve"> a </w:t>
      </w:r>
      <w:r w:rsidR="00163357">
        <w:t xml:space="preserve">jako takový je teoreticky dostupný </w:t>
      </w:r>
      <w:r w:rsidR="00894458">
        <w:t>všem ostatním objektům</w:t>
      </w:r>
      <w:r w:rsidR="00505811">
        <w:t xml:space="preserve"> a třídám</w:t>
      </w:r>
      <w:r w:rsidR="00894458">
        <w:t xml:space="preserve"> </w:t>
      </w:r>
      <w:r w:rsidR="00247F16">
        <w:t>z této třídy odvozeným.</w:t>
      </w:r>
      <w:r w:rsidR="00AA37A2">
        <w:t xml:space="preserve"> Metoda </w:t>
      </w:r>
      <w:r w:rsidR="00083A73">
        <w:rPr>
          <w:i/>
          <w:iCs/>
        </w:rPr>
        <w:t>degranulize()</w:t>
      </w:r>
      <w:r w:rsidR="00083A73">
        <w:t xml:space="preserve"> </w:t>
      </w:r>
      <w:r w:rsidR="00F95685">
        <w:t xml:space="preserve">je společnou metodou zajištění </w:t>
      </w:r>
      <w:r w:rsidR="009636BF">
        <w:t xml:space="preserve">uložení </w:t>
      </w:r>
      <w:r w:rsidR="002F29DA">
        <w:t xml:space="preserve">obsahu </w:t>
      </w:r>
      <w:r w:rsidR="00DC696D">
        <w:t xml:space="preserve">objektu </w:t>
      </w:r>
      <w:r w:rsidR="00DC696D">
        <w:rPr>
          <w:i/>
          <w:iCs/>
        </w:rPr>
        <w:t>originalBuffer</w:t>
      </w:r>
      <w:r w:rsidR="00DC696D">
        <w:t xml:space="preserve"> </w:t>
      </w:r>
      <w:r w:rsidR="001214E1">
        <w:t xml:space="preserve">do třídy </w:t>
      </w:r>
      <w:r w:rsidR="001214E1">
        <w:rPr>
          <w:i/>
          <w:iCs/>
        </w:rPr>
        <w:t>juce::Sampler</w:t>
      </w:r>
      <w:r w:rsidR="001214E1">
        <w:t>.</w:t>
      </w:r>
    </w:p>
    <w:p w14:paraId="1FA07DAB" w14:textId="77777777" w:rsidR="00131DE3" w:rsidRPr="00131DE3" w:rsidRDefault="00131DE3" w:rsidP="00131DE3"/>
    <w:p w14:paraId="4A149C76" w14:textId="183F2B3D" w:rsidR="00454E52" w:rsidRDefault="001B33B8" w:rsidP="00AC4315">
      <w:pPr>
        <w:pStyle w:val="Zdrojovkd"/>
      </w:pPr>
      <w:r>
        <w:t>**********************************************************************</w:t>
      </w:r>
    </w:p>
    <w:p w14:paraId="7119BF9A" w14:textId="3295CD30" w:rsidR="001B33B8" w:rsidRDefault="009231B4" w:rsidP="00AC4315">
      <w:pPr>
        <w:pStyle w:val="Zdrojovkd"/>
      </w:pPr>
      <w:r>
        <w:rPr>
          <w:b/>
          <w:bCs/>
        </w:rPr>
        <w:t xml:space="preserve">void </w:t>
      </w:r>
      <w:r>
        <w:t>degranulize()</w:t>
      </w:r>
    </w:p>
    <w:p w14:paraId="29FED73F" w14:textId="30946654" w:rsidR="009231B4" w:rsidRDefault="009231B4" w:rsidP="00AC4315">
      <w:pPr>
        <w:pStyle w:val="Zdrojovkd"/>
      </w:pPr>
      <w:r>
        <w:t>{</w:t>
      </w:r>
    </w:p>
    <w:p w14:paraId="036C0D0B" w14:textId="3FAB5932" w:rsidR="009231B4" w:rsidRDefault="005D3D35" w:rsidP="00AC4315">
      <w:pPr>
        <w:pStyle w:val="Zdrojovkd"/>
      </w:pPr>
      <w:r>
        <w:t xml:space="preserve">  </w:t>
      </w:r>
      <w:r w:rsidR="0048100D">
        <w:t>myGrannySynth.clearSounds();</w:t>
      </w:r>
    </w:p>
    <w:p w14:paraId="5BFB925F" w14:textId="780F5669" w:rsidR="00A36728" w:rsidRDefault="005D3D35" w:rsidP="00AC4315">
      <w:pPr>
        <w:pStyle w:val="Zdrojovkd"/>
      </w:pPr>
      <w:r>
        <w:rPr>
          <w:b/>
          <w:bCs/>
        </w:rPr>
        <w:t xml:space="preserve">  </w:t>
      </w:r>
      <w:r w:rsidR="00A36728">
        <w:rPr>
          <w:b/>
          <w:bCs/>
        </w:rPr>
        <w:t xml:space="preserve">if </w:t>
      </w:r>
      <w:r w:rsidR="00A36728">
        <w:t>(originalBuffer.getNumSamples() &gt; 0)</w:t>
      </w:r>
    </w:p>
    <w:p w14:paraId="432C5783" w14:textId="3D7FFE7C" w:rsidR="00B93C48" w:rsidRDefault="005D3D35" w:rsidP="00AC4315">
      <w:pPr>
        <w:pStyle w:val="Zdrojovkd"/>
      </w:pPr>
      <w:r>
        <w:t xml:space="preserve">  </w:t>
      </w:r>
      <w:r w:rsidR="00B93C48">
        <w:t>{</w:t>
      </w:r>
    </w:p>
    <w:p w14:paraId="1BB182A0" w14:textId="3F043D0A" w:rsidR="00B93C48" w:rsidRDefault="005D3D35" w:rsidP="00AC4315">
      <w:pPr>
        <w:pStyle w:val="Zdrojovkd"/>
      </w:pPr>
      <w:r>
        <w:t xml:space="preserve">    </w:t>
      </w:r>
      <w:r w:rsidR="003E2349">
        <w:t>readWaveform(originalBuffer);</w:t>
      </w:r>
    </w:p>
    <w:p w14:paraId="2189BD24" w14:textId="1B78789E" w:rsidR="00DC4F9E" w:rsidRDefault="005D3D35" w:rsidP="00AC4315">
      <w:pPr>
        <w:pStyle w:val="Zdrojovkd"/>
      </w:pPr>
      <w:r>
        <w:t xml:space="preserve">    </w:t>
      </w:r>
      <w:r w:rsidR="00DC4F9E">
        <w:rPr>
          <w:b/>
          <w:bCs/>
        </w:rPr>
        <w:t>BigInteger</w:t>
      </w:r>
      <w:r w:rsidR="00DC4F9E">
        <w:t xml:space="preserve"> range;</w:t>
      </w:r>
    </w:p>
    <w:p w14:paraId="2DF0DD28" w14:textId="667E6231" w:rsidR="00836869" w:rsidRDefault="005D3D35" w:rsidP="00AC4315">
      <w:pPr>
        <w:pStyle w:val="Zdrojovkd"/>
      </w:pPr>
      <w:r>
        <w:t xml:space="preserve">    </w:t>
      </w:r>
      <w:r w:rsidR="00836869">
        <w:t xml:space="preserve">range.setRange(0, 128, </w:t>
      </w:r>
      <w:r w:rsidR="00836869" w:rsidRPr="006911A2">
        <w:rPr>
          <w:b/>
          <w:bCs/>
        </w:rPr>
        <w:t>true</w:t>
      </w:r>
      <w:r w:rsidR="00836869">
        <w:t>);</w:t>
      </w:r>
    </w:p>
    <w:p w14:paraId="4400F91F" w14:textId="7A778E5B" w:rsidR="00990268" w:rsidRDefault="005D3D35" w:rsidP="00AC4315">
      <w:pPr>
        <w:pStyle w:val="Zdrojovkd"/>
      </w:pPr>
      <w:r>
        <w:t xml:space="preserve">    </w:t>
      </w:r>
      <w:r w:rsidR="002B37B5">
        <w:t>myGrannySynth.addSound(</w:t>
      </w:r>
      <w:r w:rsidR="002B37B5">
        <w:rPr>
          <w:b/>
          <w:bCs/>
        </w:rPr>
        <w:t>new</w:t>
      </w:r>
      <w:r w:rsidR="002B37B5">
        <w:t xml:space="preserve"> SamplerSound(“Sample”, ...);</w:t>
      </w:r>
    </w:p>
    <w:p w14:paraId="396645B9" w14:textId="0112C31D" w:rsidR="003830BF" w:rsidRPr="002B37B5" w:rsidRDefault="005D3D35" w:rsidP="00AC4315">
      <w:pPr>
        <w:pStyle w:val="Zdrojovkd"/>
      </w:pPr>
      <w:r>
        <w:t xml:space="preserve">    </w:t>
      </w:r>
      <w:r w:rsidR="00970A3A">
        <w:t>updateADSR();</w:t>
      </w:r>
    </w:p>
    <w:p w14:paraId="36E1BE0D" w14:textId="52EDF02A" w:rsidR="00B93C48" w:rsidRPr="00A36728" w:rsidRDefault="005D3D35" w:rsidP="00AC4315">
      <w:pPr>
        <w:pStyle w:val="Zdrojovkd"/>
      </w:pPr>
      <w:r>
        <w:t xml:space="preserve">  </w:t>
      </w:r>
      <w:r w:rsidR="00B93C48">
        <w:t>}</w:t>
      </w:r>
    </w:p>
    <w:p w14:paraId="37AFEC81" w14:textId="7310D173" w:rsidR="009231B4" w:rsidRPr="009231B4" w:rsidRDefault="009231B4" w:rsidP="00AC4315">
      <w:pPr>
        <w:pStyle w:val="Zdrojovkd"/>
      </w:pPr>
      <w:r>
        <w:t>}</w:t>
      </w:r>
    </w:p>
    <w:p w14:paraId="137F0665" w14:textId="08E18DFB" w:rsidR="001B33B8" w:rsidRDefault="001B33B8" w:rsidP="00AC4315">
      <w:pPr>
        <w:pStyle w:val="Zdrojovkd"/>
      </w:pPr>
      <w:r>
        <w:t>**********************************************************************</w:t>
      </w:r>
    </w:p>
    <w:p w14:paraId="2552CC02" w14:textId="77777777" w:rsidR="001B33B8" w:rsidRDefault="001B33B8" w:rsidP="001B33B8">
      <w:pPr>
        <w:pStyle w:val="Prvnodstavec"/>
      </w:pPr>
    </w:p>
    <w:p w14:paraId="41995F2F" w14:textId="7B6A3D1A" w:rsidR="001B33B8" w:rsidRPr="001B33B8" w:rsidRDefault="0023444B" w:rsidP="001B33B8">
      <w:pPr>
        <w:pStyle w:val="Prvnodstavec"/>
      </w:pPr>
      <w:r>
        <w:t xml:space="preserve">V tomto okamžiku </w:t>
      </w:r>
      <w:r w:rsidR="008E6381">
        <w:t xml:space="preserve">lze </w:t>
      </w:r>
      <w:r w:rsidR="00B7318F">
        <w:t xml:space="preserve">nástroj používat </w:t>
      </w:r>
      <w:r w:rsidR="004927E5">
        <w:t xml:space="preserve">jako jednoduchý jednozónový sampler </w:t>
      </w:r>
      <w:r w:rsidR="00F22626">
        <w:t>s proměnli</w:t>
      </w:r>
      <w:r w:rsidR="007C7C71">
        <w:t>vým</w:t>
      </w:r>
      <w:r w:rsidR="00F22626">
        <w:t xml:space="preserve"> vzorkovací</w:t>
      </w:r>
      <w:r w:rsidR="007C7C71">
        <w:t>m</w:t>
      </w:r>
      <w:r w:rsidR="00F22626">
        <w:t xml:space="preserve"> </w:t>
      </w:r>
      <w:r w:rsidR="007C7C71">
        <w:t>kmitočtem</w:t>
      </w:r>
      <w:r w:rsidR="00424E14">
        <w:t xml:space="preserve"> a </w:t>
      </w:r>
      <w:r w:rsidR="0083759F">
        <w:t>možností opakování nekonečné smyčky.</w:t>
      </w:r>
    </w:p>
    <w:p w14:paraId="0BB23B40" w14:textId="6710623A" w:rsidR="003B7CE4" w:rsidRDefault="00667D59" w:rsidP="00667D59">
      <w:pPr>
        <w:pStyle w:val="Nadpis2"/>
      </w:pPr>
      <w:bookmarkStart w:id="86" w:name="_Toc167638725"/>
      <w:r>
        <w:t>Režim granulárního sampleru</w:t>
      </w:r>
      <w:bookmarkEnd w:id="86"/>
    </w:p>
    <w:p w14:paraId="4A02EA4B" w14:textId="1B9786B7" w:rsidR="00667D59" w:rsidRDefault="00C7197C" w:rsidP="0025119F">
      <w:pPr>
        <w:pStyle w:val="Prvnodstavec"/>
      </w:pPr>
      <w:r>
        <w:t>Režim granulárního sampleru je spuštěn</w:t>
      </w:r>
      <w:r w:rsidR="00D7591E">
        <w:t xml:space="preserve">, </w:t>
      </w:r>
      <w:r w:rsidR="007E2DF6">
        <w:t>pokud je soubor do sampleru nahrán přetažením ze zdrojové složky</w:t>
      </w:r>
      <w:r w:rsidR="00A2545A">
        <w:t xml:space="preserve">, případně aplikací parametrů </w:t>
      </w:r>
      <w:r w:rsidR="00C00ACD">
        <w:t xml:space="preserve">granulární syntézy </w:t>
      </w:r>
      <w:r w:rsidR="00832A5C">
        <w:t xml:space="preserve">na sample </w:t>
      </w:r>
      <w:r w:rsidR="00570DEB">
        <w:t>v jednoduchém sampleru.</w:t>
      </w:r>
      <w:r w:rsidR="007C5E0C">
        <w:t xml:space="preserve"> V</w:t>
      </w:r>
      <w:r w:rsidR="00EA3D6C">
        <w:t xml:space="preserve"> obou případech </w:t>
      </w:r>
      <w:r w:rsidR="00551F77">
        <w:t xml:space="preserve">je použit </w:t>
      </w:r>
      <w:r w:rsidR="00D47C7D">
        <w:t xml:space="preserve">obsah bufferu </w:t>
      </w:r>
      <w:r w:rsidR="00D47C7D">
        <w:rPr>
          <w:i/>
          <w:iCs/>
        </w:rPr>
        <w:t>originalBuffer</w:t>
      </w:r>
      <w:r w:rsidR="0047008E">
        <w:t xml:space="preserve">, jenž je dále </w:t>
      </w:r>
      <w:r w:rsidR="00DC69BA">
        <w:t xml:space="preserve">zpracován </w:t>
      </w:r>
      <w:r w:rsidR="0043186D">
        <w:t xml:space="preserve">metodou </w:t>
      </w:r>
      <w:r w:rsidR="0043186D">
        <w:rPr>
          <w:i/>
          <w:iCs/>
        </w:rPr>
        <w:t>granulisati</w:t>
      </w:r>
      <w:r w:rsidR="007C1FA2">
        <w:rPr>
          <w:i/>
          <w:iCs/>
        </w:rPr>
        <w:t>on()</w:t>
      </w:r>
      <w:r w:rsidR="007C1FA2">
        <w:t xml:space="preserve">. </w:t>
      </w:r>
      <w:r w:rsidR="00FC62C1">
        <w:t xml:space="preserve">Dle nastavených </w:t>
      </w:r>
      <w:r w:rsidR="00FC62C1">
        <w:lastRenderedPageBreak/>
        <w:t>parametrů</w:t>
      </w:r>
      <w:r w:rsidR="00A35A91">
        <w:t xml:space="preserve"> </w:t>
      </w:r>
      <w:r w:rsidR="009D4BCF">
        <w:t>v</w:t>
      </w:r>
      <w:r w:rsidR="007D3396">
        <w:t xml:space="preserve"> milisekundách a </w:t>
      </w:r>
      <w:r w:rsidR="004D58DA">
        <w:t xml:space="preserve">procentech </w:t>
      </w:r>
      <w:r w:rsidR="008655C1">
        <w:t>délky grainu</w:t>
      </w:r>
      <w:r w:rsidR="003E406B">
        <w:t xml:space="preserve"> je s ohledem na vzorkovací kmitočet </w:t>
      </w:r>
      <w:r w:rsidR="00717875">
        <w:t xml:space="preserve">vypočtena </w:t>
      </w:r>
      <w:r w:rsidR="007F0525">
        <w:t>hodnota těchto parametrů ve zvukových vzorcích</w:t>
      </w:r>
      <w:r w:rsidR="008E76C6">
        <w:t xml:space="preserve">, </w:t>
      </w:r>
      <w:r w:rsidR="0030767B">
        <w:t xml:space="preserve">s nimiž pracuje </w:t>
      </w:r>
      <w:r w:rsidR="00841C54">
        <w:t>třída</w:t>
      </w:r>
      <w:r w:rsidR="001E14E7">
        <w:t xml:space="preserve"> </w:t>
      </w:r>
      <w:r w:rsidR="00EF46E2">
        <w:rPr>
          <w:i/>
          <w:iCs/>
        </w:rPr>
        <w:t>AudioBuffer&lt;float&gt;</w:t>
      </w:r>
      <w:r w:rsidR="003C68AA">
        <w:t>.</w:t>
      </w:r>
      <w:r w:rsidR="0026718E">
        <w:t xml:space="preserve"> </w:t>
      </w:r>
      <w:r w:rsidR="005C5C06">
        <w:t>Způ</w:t>
      </w:r>
      <w:r w:rsidR="001F75D8">
        <w:t xml:space="preserve">sob, </w:t>
      </w:r>
      <w:r w:rsidR="00AF18DB">
        <w:t>jakým js</w:t>
      </w:r>
      <w:r w:rsidR="003B0FEA">
        <w:t>ou počty vzorků určeny, je nastíněn ve zkráceném výpisu zdrojového kódu níže.</w:t>
      </w:r>
    </w:p>
    <w:p w14:paraId="2738567D" w14:textId="77777777" w:rsidR="00E420E7" w:rsidRDefault="00E420E7" w:rsidP="00E420E7"/>
    <w:p w14:paraId="0625E652" w14:textId="77777777" w:rsidR="00EE7204" w:rsidRDefault="00EE7204" w:rsidP="00EE7204">
      <w:pPr>
        <w:pStyle w:val="Zdrojovkd"/>
      </w:pPr>
      <w:r>
        <w:t>**********************************************************************</w:t>
      </w:r>
    </w:p>
    <w:p w14:paraId="2FD7AD69" w14:textId="3D8AD357" w:rsidR="00E420E7" w:rsidRDefault="00C2466D" w:rsidP="00E420E7">
      <w:pPr>
        <w:pStyle w:val="Zdrojovkd"/>
      </w:pPr>
      <w:r w:rsidRPr="00C2466D">
        <w:rPr>
          <w:b/>
          <w:bCs/>
        </w:rPr>
        <w:t>void</w:t>
      </w:r>
      <w:r>
        <w:t xml:space="preserve"> granulisation()</w:t>
      </w:r>
    </w:p>
    <w:p w14:paraId="09991699" w14:textId="510490BF" w:rsidR="00C2466D" w:rsidRDefault="00C2466D" w:rsidP="00E420E7">
      <w:pPr>
        <w:pStyle w:val="Zdrojovkd"/>
      </w:pPr>
      <w:r>
        <w:t>{</w:t>
      </w:r>
    </w:p>
    <w:p w14:paraId="0C8B818A" w14:textId="1EA125B7" w:rsidR="00C2466D" w:rsidRDefault="0042759D" w:rsidP="00E420E7">
      <w:pPr>
        <w:pStyle w:val="Zdrojovkd"/>
      </w:pPr>
      <w:r>
        <w:t xml:space="preserve">  </w:t>
      </w:r>
      <w:r w:rsidR="00F02805">
        <w:rPr>
          <w:b/>
          <w:bCs/>
        </w:rPr>
        <w:t>float</w:t>
      </w:r>
      <w:r w:rsidR="00F02805">
        <w:t xml:space="preserve"> </w:t>
      </w:r>
      <w:r w:rsidR="00117771">
        <w:t>grainLengthInMs</w:t>
      </w:r>
      <w:r w:rsidR="008D22C1">
        <w:t xml:space="preserve"> = myValTrSt.getRawParameterValue</w:t>
      </w:r>
      <w:r w:rsidR="005A1C47">
        <w:t>(...);</w:t>
      </w:r>
    </w:p>
    <w:p w14:paraId="338C1DFC" w14:textId="0F345911" w:rsidR="002318A0" w:rsidRDefault="0042759D" w:rsidP="001C0C4F">
      <w:pPr>
        <w:pStyle w:val="Zdrojovkd"/>
        <w:jc w:val="left"/>
      </w:pPr>
      <w:r>
        <w:rPr>
          <w:b/>
          <w:bCs/>
        </w:rPr>
        <w:t xml:space="preserve">  </w:t>
      </w:r>
      <w:r w:rsidR="00F03DBA">
        <w:rPr>
          <w:b/>
          <w:bCs/>
        </w:rPr>
        <w:t>int</w:t>
      </w:r>
      <w:r w:rsidR="00F03DBA">
        <w:t xml:space="preserve"> </w:t>
      </w:r>
      <w:r w:rsidR="0037590F">
        <w:t>grain</w:t>
      </w:r>
      <w:r w:rsidR="00B90867">
        <w:t>S</w:t>
      </w:r>
      <w:r w:rsidR="0037590F">
        <w:t xml:space="preserve">ize = </w:t>
      </w:r>
      <w:r w:rsidR="0037590F">
        <w:rPr>
          <w:b/>
          <w:bCs/>
        </w:rPr>
        <w:t>static_cast</w:t>
      </w:r>
      <w:r w:rsidR="0037590F">
        <w:t>&lt;</w:t>
      </w:r>
      <w:r w:rsidR="0037590F">
        <w:rPr>
          <w:b/>
          <w:bCs/>
        </w:rPr>
        <w:t>int</w:t>
      </w:r>
      <w:r w:rsidR="0037590F">
        <w:t>&gt;(grainLengthInMs</w:t>
      </w:r>
      <w:r w:rsidR="001C0C4F">
        <w:t>*sampleRate</w:t>
      </w:r>
      <w:r w:rsidR="00D4266F">
        <w:t>/1000</w:t>
      </w:r>
      <w:r w:rsidR="00893AFB">
        <w:t>);</w:t>
      </w:r>
    </w:p>
    <w:p w14:paraId="02D4B602" w14:textId="0C35FFFE" w:rsidR="00375511" w:rsidRDefault="00375511" w:rsidP="001C0C4F">
      <w:pPr>
        <w:pStyle w:val="Zdrojovkd"/>
        <w:jc w:val="left"/>
      </w:pPr>
      <w:r>
        <w:t xml:space="preserve">  ...</w:t>
      </w:r>
    </w:p>
    <w:p w14:paraId="10E7E046" w14:textId="13091223" w:rsidR="009D3F71" w:rsidRDefault="009D3F71" w:rsidP="001C0C4F">
      <w:pPr>
        <w:pStyle w:val="Zdrojovkd"/>
        <w:jc w:val="left"/>
      </w:pPr>
      <w:r>
        <w:t xml:space="preserve">  </w:t>
      </w:r>
      <w:r w:rsidR="00F66787">
        <w:rPr>
          <w:b/>
          <w:bCs/>
        </w:rPr>
        <w:t>float</w:t>
      </w:r>
      <w:r w:rsidR="00F66787">
        <w:t xml:space="preserve"> </w:t>
      </w:r>
      <w:r w:rsidR="00927053">
        <w:t xml:space="preserve">overlapInPercent </w:t>
      </w:r>
      <w:r w:rsidR="000170CD">
        <w:t>= myValTrSt.getRawParameterValue(...);</w:t>
      </w:r>
    </w:p>
    <w:p w14:paraId="2EC45786" w14:textId="68143503" w:rsidR="004F69DA" w:rsidRDefault="004F69DA" w:rsidP="001C0C4F">
      <w:pPr>
        <w:pStyle w:val="Zdrojovkd"/>
        <w:jc w:val="left"/>
      </w:pPr>
      <w:r>
        <w:t xml:space="preserve">  </w:t>
      </w:r>
      <w:r>
        <w:rPr>
          <w:b/>
          <w:bCs/>
        </w:rPr>
        <w:t>int</w:t>
      </w:r>
      <w:r>
        <w:t xml:space="preserve"> </w:t>
      </w:r>
      <w:r w:rsidR="00A1102E">
        <w:t xml:space="preserve">overlapInSamples = </w:t>
      </w:r>
      <w:r w:rsidR="00E557EE">
        <w:rPr>
          <w:b/>
          <w:bCs/>
        </w:rPr>
        <w:t>static_cast</w:t>
      </w:r>
      <w:r w:rsidR="00E557EE">
        <w:t>&lt;</w:t>
      </w:r>
      <w:r w:rsidR="00E557EE">
        <w:rPr>
          <w:b/>
          <w:bCs/>
        </w:rPr>
        <w:t>int</w:t>
      </w:r>
      <w:r w:rsidR="00E557EE">
        <w:t>&gt;</w:t>
      </w:r>
      <w:r w:rsidR="00F14F0C">
        <w:t>(</w:t>
      </w:r>
      <w:r w:rsidR="008529F7">
        <w:t>grainsize</w:t>
      </w:r>
      <w:r w:rsidR="00C33927">
        <w:t>*over</w:t>
      </w:r>
      <w:r w:rsidR="005C5C06">
        <w:t>lPe</w:t>
      </w:r>
      <w:r w:rsidR="00296247">
        <w:t>rcent</w:t>
      </w:r>
      <w:r w:rsidR="008529F7">
        <w:t>/100</w:t>
      </w:r>
      <w:r w:rsidR="00CF47D3">
        <w:t>)</w:t>
      </w:r>
      <w:r w:rsidR="00C33927">
        <w:t>;</w:t>
      </w:r>
    </w:p>
    <w:p w14:paraId="2B5CD748" w14:textId="734D0B8B" w:rsidR="00FA1367" w:rsidRDefault="00FA1367" w:rsidP="001C0C4F">
      <w:pPr>
        <w:pStyle w:val="Zdrojovkd"/>
        <w:jc w:val="left"/>
      </w:pPr>
      <w:r>
        <w:t xml:space="preserve">  ...</w:t>
      </w:r>
    </w:p>
    <w:p w14:paraId="37CFC154" w14:textId="5FF00BB6" w:rsidR="00082ED8" w:rsidRDefault="00082ED8" w:rsidP="001C0C4F">
      <w:pPr>
        <w:pStyle w:val="Zdrojovkd"/>
        <w:jc w:val="left"/>
      </w:pPr>
      <w:r>
        <w:t xml:space="preserve">  </w:t>
      </w:r>
      <w:r w:rsidR="003824E1">
        <w:rPr>
          <w:b/>
          <w:bCs/>
        </w:rPr>
        <w:t>float</w:t>
      </w:r>
      <w:r w:rsidR="003824E1">
        <w:t xml:space="preserve"> attackInPercent </w:t>
      </w:r>
      <w:r w:rsidR="00BF7B4D">
        <w:t>= myValTrSt.getRawParameterValue(...);</w:t>
      </w:r>
    </w:p>
    <w:p w14:paraId="6BC0DB9B" w14:textId="33E372EA" w:rsidR="00C547F5" w:rsidRDefault="00C547F5" w:rsidP="001C0C4F">
      <w:pPr>
        <w:pStyle w:val="Zdrojovkd"/>
        <w:jc w:val="left"/>
      </w:pPr>
      <w:r>
        <w:t xml:space="preserve">  </w:t>
      </w:r>
      <w:r w:rsidR="00DB6F46">
        <w:rPr>
          <w:b/>
          <w:bCs/>
        </w:rPr>
        <w:t>int</w:t>
      </w:r>
      <w:r w:rsidR="00DB6F46">
        <w:t xml:space="preserve"> attackInSamples = ...;</w:t>
      </w:r>
    </w:p>
    <w:p w14:paraId="02EAEFE9" w14:textId="254063F1" w:rsidR="00DC33EA" w:rsidRPr="00DB6F46" w:rsidRDefault="00DC33EA" w:rsidP="001C0C4F">
      <w:pPr>
        <w:pStyle w:val="Zdrojovkd"/>
        <w:jc w:val="left"/>
      </w:pPr>
      <w:r>
        <w:t xml:space="preserve">  ...</w:t>
      </w:r>
    </w:p>
    <w:p w14:paraId="00788378" w14:textId="2A584EC3" w:rsidR="00C2466D" w:rsidRPr="00C2466D" w:rsidRDefault="00C2466D" w:rsidP="00E420E7">
      <w:pPr>
        <w:pStyle w:val="Zdrojovkd"/>
      </w:pPr>
      <w:r>
        <w:t>}</w:t>
      </w:r>
    </w:p>
    <w:p w14:paraId="2EC4B8A7" w14:textId="77777777" w:rsidR="00EE7204" w:rsidRDefault="00EE7204" w:rsidP="00EE7204">
      <w:pPr>
        <w:pStyle w:val="Zdrojovkd"/>
      </w:pPr>
      <w:r>
        <w:t>**********************************************************************</w:t>
      </w:r>
    </w:p>
    <w:p w14:paraId="13876783" w14:textId="77777777" w:rsidR="00EE7204" w:rsidRDefault="00EE7204" w:rsidP="00EE7204">
      <w:pPr>
        <w:pStyle w:val="Prvnodstavec"/>
      </w:pPr>
    </w:p>
    <w:p w14:paraId="7932C0D7" w14:textId="690D057F" w:rsidR="00EE7204" w:rsidRDefault="001106FF" w:rsidP="00EE7204">
      <w:pPr>
        <w:pStyle w:val="Prvnodstavec"/>
      </w:pPr>
      <w:r>
        <w:t xml:space="preserve">Podobným způsobem </w:t>
      </w:r>
      <w:r w:rsidR="00654943">
        <w:t xml:space="preserve">jsou </w:t>
      </w:r>
      <w:r w:rsidR="003B1DBF">
        <w:t>vypočítá</w:t>
      </w:r>
      <w:r w:rsidR="00654943">
        <w:t xml:space="preserve">ny </w:t>
      </w:r>
      <w:r w:rsidR="00695F17">
        <w:t>všechny</w:t>
      </w:r>
      <w:r w:rsidR="00AD3A29">
        <w:t> počt</w:t>
      </w:r>
      <w:r w:rsidR="00F226D3">
        <w:t>y</w:t>
      </w:r>
      <w:r w:rsidR="00AD3A29">
        <w:t xml:space="preserve"> zvukových vzorků</w:t>
      </w:r>
      <w:r w:rsidR="0030705E">
        <w:t xml:space="preserve">. </w:t>
      </w:r>
      <w:r w:rsidR="00C34078">
        <w:t xml:space="preserve">Komunikace ovládacích prvků </w:t>
      </w:r>
      <w:r w:rsidR="00D3352F">
        <w:t xml:space="preserve">nastavení </w:t>
      </w:r>
      <w:r w:rsidR="005F6B5D">
        <w:t xml:space="preserve">a </w:t>
      </w:r>
      <w:r w:rsidR="001162F8">
        <w:t xml:space="preserve">parametrů granulární syntézy </w:t>
      </w:r>
      <w:r w:rsidR="0032640C">
        <w:t xml:space="preserve">je zajištěna </w:t>
      </w:r>
      <w:r w:rsidR="006F5B25">
        <w:t xml:space="preserve">pomocí proměnné </w:t>
      </w:r>
      <w:r w:rsidR="006F5B25">
        <w:rPr>
          <w:i/>
          <w:iCs/>
        </w:rPr>
        <w:t>myValTrSt</w:t>
      </w:r>
      <w:r w:rsidR="00E4472E">
        <w:t xml:space="preserve">, instancí objektu </w:t>
      </w:r>
      <w:r w:rsidR="000C365C">
        <w:rPr>
          <w:i/>
          <w:iCs/>
        </w:rPr>
        <w:t>ValueTreeState</w:t>
      </w:r>
      <w:r w:rsidR="000C365C">
        <w:t xml:space="preserve">, </w:t>
      </w:r>
      <w:r w:rsidR="00AB23A6">
        <w:t xml:space="preserve">jenž sleduje, uchovává </w:t>
      </w:r>
      <w:r w:rsidR="000A736D">
        <w:t xml:space="preserve">a </w:t>
      </w:r>
      <w:r w:rsidR="00B54973">
        <w:t xml:space="preserve">nastavuje </w:t>
      </w:r>
      <w:r w:rsidR="003037AB">
        <w:t>hodnoty</w:t>
      </w:r>
      <w:r w:rsidR="007B543E">
        <w:t xml:space="preserve"> a rozsahy</w:t>
      </w:r>
      <w:r w:rsidR="00B54973">
        <w:t xml:space="preserve"> </w:t>
      </w:r>
      <w:r w:rsidR="00883351">
        <w:t>posuvníků</w:t>
      </w:r>
      <w:r w:rsidR="00652E06">
        <w:t xml:space="preserve">. </w:t>
      </w:r>
      <w:r w:rsidR="00625EC2">
        <w:t xml:space="preserve">Dle těchto parametrů </w:t>
      </w:r>
      <w:r w:rsidR="00875022">
        <w:t xml:space="preserve">pak probíhá </w:t>
      </w:r>
      <w:r w:rsidR="00ED6752">
        <w:t xml:space="preserve">kopírování </w:t>
      </w:r>
      <w:r w:rsidR="0013375F">
        <w:t xml:space="preserve">vzorků </w:t>
      </w:r>
      <w:r w:rsidR="00963B55">
        <w:t xml:space="preserve">z původního bufferu </w:t>
      </w:r>
      <w:r w:rsidR="006E036B">
        <w:t xml:space="preserve">a ukládání </w:t>
      </w:r>
      <w:r w:rsidR="00E7558D">
        <w:t xml:space="preserve">na </w:t>
      </w:r>
      <w:r w:rsidR="008B1E08">
        <w:t xml:space="preserve">náhodně </w:t>
      </w:r>
      <w:r w:rsidR="00F36769">
        <w:t xml:space="preserve">určené indexy </w:t>
      </w:r>
      <w:r w:rsidR="00C26644">
        <w:t xml:space="preserve">dočasného bufferu. </w:t>
      </w:r>
      <w:r w:rsidR="00E13897">
        <w:t xml:space="preserve">Tímto </w:t>
      </w:r>
      <w:r w:rsidR="00177C39">
        <w:t xml:space="preserve">postupem </w:t>
      </w:r>
      <w:r w:rsidR="00DF6307">
        <w:t xml:space="preserve">je zaručeno rozdělení </w:t>
      </w:r>
      <w:r w:rsidR="007204EE">
        <w:t>vstupního souboru na jednotlivé grain</w:t>
      </w:r>
      <w:r w:rsidR="00B6463B">
        <w:t xml:space="preserve">y a </w:t>
      </w:r>
      <w:r w:rsidR="00815D99">
        <w:t>jejich náhodné přeskládání</w:t>
      </w:r>
      <w:r w:rsidR="00F22842">
        <w:t xml:space="preserve"> spolu s</w:t>
      </w:r>
      <w:r w:rsidR="00A07946">
        <w:t> </w:t>
      </w:r>
      <w:r w:rsidR="00F22842">
        <w:t>aplikací</w:t>
      </w:r>
      <w:r w:rsidR="00A07946">
        <w:t xml:space="preserve"> lineární</w:t>
      </w:r>
      <w:r w:rsidR="00F22842">
        <w:t xml:space="preserve"> </w:t>
      </w:r>
      <w:r w:rsidR="00A82065">
        <w:t>AD obálky.</w:t>
      </w:r>
    </w:p>
    <w:p w14:paraId="6FED9E3E" w14:textId="0F32BE29" w:rsidR="002E0CB5" w:rsidRDefault="00E87C99" w:rsidP="009264B8">
      <w:pPr>
        <w:pStyle w:val="Odstavec"/>
      </w:pPr>
      <w:r>
        <w:t xml:space="preserve">Po </w:t>
      </w:r>
      <w:r w:rsidR="00624790">
        <w:t xml:space="preserve">naplnění dočasného bufferu </w:t>
      </w:r>
      <w:r w:rsidR="00CD4AE2">
        <w:t xml:space="preserve">všemi </w:t>
      </w:r>
      <w:r w:rsidR="002753DA">
        <w:t xml:space="preserve">grainy získanými </w:t>
      </w:r>
      <w:r w:rsidR="00F9458D">
        <w:t>ze vstupní nahrávky</w:t>
      </w:r>
      <w:r w:rsidR="004F6503">
        <w:t xml:space="preserve"> je </w:t>
      </w:r>
      <w:r w:rsidR="00206A21">
        <w:t>jeho obsah</w:t>
      </w:r>
      <w:r w:rsidR="00BF03E5">
        <w:t xml:space="preserve"> </w:t>
      </w:r>
      <w:r w:rsidR="00AE3403">
        <w:t xml:space="preserve">kopírován do finálního bufferu </w:t>
      </w:r>
      <w:r w:rsidR="003443E0">
        <w:t>s aplikací překrytí grainů</w:t>
      </w:r>
      <w:r w:rsidR="00A05298">
        <w:t>.</w:t>
      </w:r>
      <w:r w:rsidR="00C16C25">
        <w:t xml:space="preserve"> </w:t>
      </w:r>
      <w:r w:rsidR="00FE64E0">
        <w:t xml:space="preserve">Vzorky, </w:t>
      </w:r>
      <w:r w:rsidR="00B66FC1">
        <w:t>jež</w:t>
      </w:r>
      <w:r w:rsidR="00FE64E0">
        <w:t xml:space="preserve"> jsou tímto překrytím zasaženy</w:t>
      </w:r>
      <w:r w:rsidR="009B3294">
        <w:t xml:space="preserve">, </w:t>
      </w:r>
      <w:r w:rsidR="0085296A">
        <w:t xml:space="preserve">jsou </w:t>
      </w:r>
      <w:r w:rsidR="009B3294">
        <w:t>průměrovány s</w:t>
      </w:r>
      <w:r w:rsidR="00F73690">
        <w:t xml:space="preserve"> překrývanými</w:t>
      </w:r>
      <w:r w:rsidR="009B3294">
        <w:t xml:space="preserve"> vzorky</w:t>
      </w:r>
      <w:r w:rsidR="00B12573">
        <w:t xml:space="preserve"> začátku</w:t>
      </w:r>
      <w:r w:rsidR="009B3294">
        <w:t xml:space="preserve"> </w:t>
      </w:r>
      <w:r w:rsidR="00FB2E49">
        <w:t xml:space="preserve">dalšího bufferu </w:t>
      </w:r>
      <w:r w:rsidR="006A7417">
        <w:t xml:space="preserve">(což je </w:t>
      </w:r>
      <w:r w:rsidR="00EC3D00">
        <w:t xml:space="preserve">v kontrastu </w:t>
      </w:r>
      <w:r w:rsidR="005259A6">
        <w:t>s</w:t>
      </w:r>
      <w:r w:rsidR="00602F4F">
        <w:t xml:space="preserve"> klasickým překrytím </w:t>
      </w:r>
      <w:r w:rsidR="00653CB5">
        <w:t xml:space="preserve">u </w:t>
      </w:r>
      <w:r w:rsidR="007A355C">
        <w:t xml:space="preserve">jiných granulárních syntezátorů, kde jsou </w:t>
      </w:r>
      <w:r w:rsidR="002259DF">
        <w:t>překrývané vzorky sčítány).</w:t>
      </w:r>
      <w:r w:rsidR="00937E9A">
        <w:t xml:space="preserve"> Tímto průměrováním</w:t>
      </w:r>
      <w:r w:rsidR="00FA15F3">
        <w:t xml:space="preserve"> je dosaženo vzniku</w:t>
      </w:r>
      <w:r w:rsidR="000A76AC">
        <w:t xml:space="preserve"> </w:t>
      </w:r>
      <w:r w:rsidR="003D2791">
        <w:t>velmi krátkých</w:t>
      </w:r>
      <w:r w:rsidR="00FA15F3">
        <w:t xml:space="preserve"> </w:t>
      </w:r>
      <w:r w:rsidR="00F05EB4">
        <w:t>průběhů</w:t>
      </w:r>
      <w:r w:rsidR="008607A2">
        <w:t xml:space="preserve"> </w:t>
      </w:r>
      <w:r w:rsidR="000F0473">
        <w:t xml:space="preserve">(maximálně 50 ms) </w:t>
      </w:r>
      <w:r w:rsidR="008607A2">
        <w:t>v původním signálu vůbec neobsažených</w:t>
      </w:r>
      <w:r w:rsidR="003F7973">
        <w:t xml:space="preserve"> a tím i ke vzniku </w:t>
      </w:r>
      <w:r w:rsidR="00BE523A">
        <w:t>nových zvukových barev.</w:t>
      </w:r>
    </w:p>
    <w:p w14:paraId="7FFAFABD" w14:textId="3806655F" w:rsidR="00C47738" w:rsidRDefault="002743CE" w:rsidP="007E1301">
      <w:pPr>
        <w:pStyle w:val="Nadpis2"/>
      </w:pPr>
      <w:bookmarkStart w:id="87" w:name="_Toc167638726"/>
      <w:r>
        <w:t>Nastavitelné parametry sampleru</w:t>
      </w:r>
      <w:bookmarkEnd w:id="87"/>
    </w:p>
    <w:p w14:paraId="2F548EB2" w14:textId="72BA9918" w:rsidR="005F71B8" w:rsidRDefault="00D33182" w:rsidP="0053408C">
      <w:pPr>
        <w:pStyle w:val="Prvnodstavec"/>
      </w:pPr>
      <w:r>
        <w:t xml:space="preserve">Tato podkapitola je věnována </w:t>
      </w:r>
      <w:r w:rsidR="005E59F3">
        <w:t xml:space="preserve">uživatelem nastavitelným hodnotám </w:t>
      </w:r>
      <w:r w:rsidR="008776E5">
        <w:t>granulární syntéz</w:t>
      </w:r>
      <w:r w:rsidR="00F51A1D">
        <w:t xml:space="preserve">y </w:t>
      </w:r>
      <w:r w:rsidR="00E877BA">
        <w:t xml:space="preserve">vstupního samplu </w:t>
      </w:r>
      <w:r w:rsidR="003B6789">
        <w:t>a jejich rozsahům</w:t>
      </w:r>
      <w:r w:rsidR="003818EE">
        <w:t xml:space="preserve"> pro lepší orientaci </w:t>
      </w:r>
      <w:r w:rsidR="00BD5A2C">
        <w:t xml:space="preserve">v dosažitelných hodnotách </w:t>
      </w:r>
      <w:r w:rsidR="00603E30">
        <w:t>používaných nástrojem.</w:t>
      </w:r>
      <w:r w:rsidR="00B83EE7">
        <w:t xml:space="preserve"> Pro přehlednost </w:t>
      </w:r>
      <w:r w:rsidR="0065163C">
        <w:t xml:space="preserve">jsou tyto parametry </w:t>
      </w:r>
      <w:r w:rsidR="00096ECE">
        <w:t xml:space="preserve">a jejich </w:t>
      </w:r>
      <w:r w:rsidR="005D4754">
        <w:t>teoretické rozsahy uvedeny v</w:t>
      </w:r>
      <w:r w:rsidR="0087480D">
        <w:t> </w:t>
      </w:r>
      <w:r w:rsidR="005D4754">
        <w:t>tabulce</w:t>
      </w:r>
      <w:r w:rsidR="0087480D">
        <w:t xml:space="preserve"> </w:t>
      </w:r>
      <w:r w:rsidR="0064166D">
        <w:rPr>
          <w:color w:val="auto"/>
        </w:rPr>
        <w:fldChar w:fldCharType="begin"/>
      </w:r>
      <w:r w:rsidR="0064166D">
        <w:instrText xml:space="preserve"> REF _Ref167536955 \h </w:instrText>
      </w:r>
      <w:r w:rsidR="0064166D">
        <w:rPr>
          <w:color w:val="auto"/>
        </w:rPr>
      </w:r>
      <w:r w:rsidR="0064166D">
        <w:rPr>
          <w:color w:val="auto"/>
        </w:rPr>
        <w:fldChar w:fldCharType="separate"/>
      </w:r>
      <w:r w:rsidR="0045578B">
        <w:rPr>
          <w:noProof/>
        </w:rPr>
        <w:t>5</w:t>
      </w:r>
      <w:r w:rsidR="0045578B">
        <w:t>.</w:t>
      </w:r>
      <w:r w:rsidR="0045578B">
        <w:rPr>
          <w:noProof/>
        </w:rPr>
        <w:t>1</w:t>
      </w:r>
      <w:r w:rsidR="0064166D">
        <w:rPr>
          <w:color w:val="auto"/>
        </w:rPr>
        <w:fldChar w:fldCharType="end"/>
      </w:r>
      <w:r w:rsidR="0087480D">
        <w:t>.</w:t>
      </w:r>
    </w:p>
    <w:p w14:paraId="40789C65" w14:textId="77777777" w:rsidR="005F71B8" w:rsidRDefault="005F71B8">
      <w:pPr>
        <w:spacing w:line="240" w:lineRule="auto"/>
        <w:ind w:left="0"/>
        <w:rPr>
          <w:color w:val="000000"/>
          <w:szCs w:val="20"/>
        </w:rPr>
      </w:pPr>
      <w:r>
        <w:br w:type="page"/>
      </w:r>
    </w:p>
    <w:tbl>
      <w:tblPr>
        <w:tblStyle w:val="Mkatabulky"/>
        <w:tblW w:w="8500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6657"/>
      </w:tblGrid>
      <w:tr w:rsidR="005F71B8" w:rsidRPr="00555F11" w14:paraId="67EB468F" w14:textId="77777777" w:rsidTr="00E34A86">
        <w:tc>
          <w:tcPr>
            <w:tcW w:w="1843" w:type="dxa"/>
          </w:tcPr>
          <w:p w14:paraId="6E14AAB3" w14:textId="77777777" w:rsidR="005F71B8" w:rsidRDefault="005F71B8" w:rsidP="00E34A86">
            <w:pPr>
              <w:pStyle w:val="Titulek"/>
              <w:jc w:val="right"/>
            </w:pPr>
            <w:r>
              <w:lastRenderedPageBreak/>
              <w:t>Tabulka</w:t>
            </w:r>
          </w:p>
        </w:tc>
        <w:bookmarkStart w:id="88" w:name="_Ref167536955"/>
        <w:tc>
          <w:tcPr>
            <w:tcW w:w="6657" w:type="dxa"/>
          </w:tcPr>
          <w:p w14:paraId="29E59754" w14:textId="20AFF880" w:rsidR="005F71B8" w:rsidRPr="0091782F" w:rsidRDefault="005F71B8" w:rsidP="00E34A86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89" w:name="_Toc167638759"/>
            <w:r w:rsidR="0045578B">
              <w:rPr>
                <w:noProof/>
              </w:rPr>
              <w:t>5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Tabulka \* ARABIC \s 1 </w:instrText>
            </w:r>
            <w:r>
              <w:fldChar w:fldCharType="separate"/>
            </w:r>
            <w:r w:rsidR="0045578B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bookmarkEnd w:id="88"/>
            <w:r>
              <w:tab/>
            </w:r>
            <w:r w:rsidR="00002DD9">
              <w:t>Tabulka parametrů</w:t>
            </w:r>
            <w:r w:rsidR="0091782F">
              <w:t xml:space="preserve"> granulárního sampleru </w:t>
            </w:r>
            <w:r w:rsidR="0091782F">
              <w:rPr>
                <w:i/>
                <w:iCs w:val="0"/>
              </w:rPr>
              <w:t>Synth Granny</w:t>
            </w:r>
            <w:bookmarkEnd w:id="89"/>
          </w:p>
        </w:tc>
      </w:tr>
    </w:tbl>
    <w:tbl>
      <w:tblPr>
        <w:tblStyle w:val="Svtltabulkasmkou1"/>
        <w:tblW w:w="5000" w:type="pct"/>
        <w:tblLook w:val="04A0" w:firstRow="1" w:lastRow="0" w:firstColumn="1" w:lastColumn="0" w:noHBand="0" w:noVBand="1"/>
      </w:tblPr>
      <w:tblGrid>
        <w:gridCol w:w="2234"/>
        <w:gridCol w:w="2455"/>
        <w:gridCol w:w="2101"/>
        <w:gridCol w:w="1929"/>
      </w:tblGrid>
      <w:tr w:rsidR="007645B5" w:rsidRPr="00D713CC" w14:paraId="08C7E260" w14:textId="77777777" w:rsidTr="007645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0E20FF25" w14:textId="77777777" w:rsidR="007645B5" w:rsidRPr="00D713CC" w:rsidRDefault="007645B5" w:rsidP="00E34A86">
            <w:pPr>
              <w:pStyle w:val="Tabulka"/>
              <w:jc w:val="center"/>
            </w:pPr>
            <w:r>
              <w:t>Parametr</w:t>
            </w:r>
          </w:p>
        </w:tc>
        <w:tc>
          <w:tcPr>
            <w:tcW w:w="1408" w:type="pct"/>
          </w:tcPr>
          <w:p w14:paraId="22E8D7BB" w14:textId="3092781E" w:rsidR="007645B5" w:rsidRPr="00D713CC" w:rsidRDefault="007645B5" w:rsidP="00E34A86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Rozsah v původních jednotkách</w:t>
            </w:r>
          </w:p>
        </w:tc>
        <w:tc>
          <w:tcPr>
            <w:tcW w:w="1205" w:type="pct"/>
          </w:tcPr>
          <w:p w14:paraId="59A8D7A1" w14:textId="4BBCE307" w:rsidR="007645B5" w:rsidRDefault="007645B5" w:rsidP="00E34A86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Rozsah v milisekundách</w:t>
            </w:r>
          </w:p>
        </w:tc>
        <w:tc>
          <w:tcPr>
            <w:tcW w:w="1106" w:type="pct"/>
          </w:tcPr>
          <w:p w14:paraId="3D652C41" w14:textId="2722F5EA" w:rsidR="007645B5" w:rsidRPr="00D713CC" w:rsidRDefault="002F0C64" w:rsidP="00E34A86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Jednoduchý s</w:t>
            </w:r>
            <w:r w:rsidR="007645B5">
              <w:t>ampler / granulární sampler</w:t>
            </w:r>
          </w:p>
        </w:tc>
      </w:tr>
      <w:tr w:rsidR="00292E5B" w:rsidRPr="00D713CC" w14:paraId="067C49A1" w14:textId="77777777" w:rsidTr="007645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5809B77D" w14:textId="02643B63" w:rsidR="00292E5B" w:rsidRDefault="00292E5B" w:rsidP="00E34A86">
            <w:pPr>
              <w:pStyle w:val="Tabulka"/>
              <w:jc w:val="center"/>
            </w:pPr>
            <w:r>
              <w:t>MIDI Root nota</w:t>
            </w:r>
          </w:p>
        </w:tc>
        <w:tc>
          <w:tcPr>
            <w:tcW w:w="1408" w:type="pct"/>
          </w:tcPr>
          <w:p w14:paraId="07D114F9" w14:textId="3027C495" w:rsidR="00292E5B" w:rsidRDefault="00292E5B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0–127 (–)</w:t>
            </w:r>
          </w:p>
        </w:tc>
        <w:tc>
          <w:tcPr>
            <w:tcW w:w="1205" w:type="pct"/>
          </w:tcPr>
          <w:p w14:paraId="7B1E50C5" w14:textId="00AD6352" w:rsidR="00292E5B" w:rsidRDefault="00292E5B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–</w:t>
            </w:r>
          </w:p>
        </w:tc>
        <w:tc>
          <w:tcPr>
            <w:tcW w:w="1106" w:type="pct"/>
          </w:tcPr>
          <w:p w14:paraId="550D9E3C" w14:textId="6CA9FF58" w:rsidR="00292E5B" w:rsidRDefault="00292E5B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Jednoduchý i granulární sampler</w:t>
            </w:r>
          </w:p>
        </w:tc>
      </w:tr>
      <w:tr w:rsidR="007645B5" w:rsidRPr="00D713CC" w14:paraId="58D99FC6" w14:textId="77777777" w:rsidTr="007645B5">
        <w:trPr>
          <w:trHeight w:val="6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7744245C" w14:textId="39D9F874" w:rsidR="007645B5" w:rsidRPr="00D713CC" w:rsidRDefault="00EC2F6F" w:rsidP="00E34A86">
            <w:pPr>
              <w:pStyle w:val="Tabulka"/>
              <w:jc w:val="center"/>
            </w:pPr>
            <w:r>
              <w:t>Délka grainu</w:t>
            </w:r>
          </w:p>
        </w:tc>
        <w:tc>
          <w:tcPr>
            <w:tcW w:w="1408" w:type="pct"/>
          </w:tcPr>
          <w:p w14:paraId="0C33D310" w14:textId="1F7D91E8" w:rsidR="007645B5" w:rsidRPr="00CE6CF1" w:rsidRDefault="00555311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0,1–100 ms</w:t>
            </w:r>
          </w:p>
        </w:tc>
        <w:tc>
          <w:tcPr>
            <w:tcW w:w="1205" w:type="pct"/>
          </w:tcPr>
          <w:p w14:paraId="3B34C72F" w14:textId="4AC8447B" w:rsidR="007645B5" w:rsidRPr="00CE6CF1" w:rsidRDefault="00FD21DD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0,1–100</w:t>
            </w:r>
          </w:p>
        </w:tc>
        <w:tc>
          <w:tcPr>
            <w:tcW w:w="1106" w:type="pct"/>
          </w:tcPr>
          <w:p w14:paraId="72CA1CA7" w14:textId="4EAD163F" w:rsidR="007645B5" w:rsidRPr="00BB1132" w:rsidRDefault="005E0830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Granulární sampler</w:t>
            </w:r>
          </w:p>
        </w:tc>
      </w:tr>
      <w:tr w:rsidR="007645B5" w:rsidRPr="00D713CC" w14:paraId="3BCF44A6" w14:textId="77777777" w:rsidTr="007645B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2FD356EE" w14:textId="19C2FC89" w:rsidR="007645B5" w:rsidRPr="00D713CC" w:rsidRDefault="00EC2F6F" w:rsidP="00E34A86">
            <w:pPr>
              <w:pStyle w:val="Tabulka"/>
              <w:jc w:val="center"/>
            </w:pPr>
            <w:r>
              <w:t>Attack grainu</w:t>
            </w:r>
          </w:p>
        </w:tc>
        <w:tc>
          <w:tcPr>
            <w:tcW w:w="1408" w:type="pct"/>
          </w:tcPr>
          <w:p w14:paraId="59BAC6CB" w14:textId="174ED3FC" w:rsidR="007645B5" w:rsidRPr="00CE6CF1" w:rsidRDefault="00332373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0–</w:t>
            </w:r>
            <w:r w:rsidR="00B60308">
              <w:rPr>
                <w:sz w:val="20"/>
              </w:rPr>
              <w:t>10</w:t>
            </w:r>
            <w:r>
              <w:rPr>
                <w:sz w:val="20"/>
              </w:rPr>
              <w:t>0</w:t>
            </w:r>
            <w:r w:rsidR="00EC5623">
              <w:rPr>
                <w:sz w:val="20"/>
              </w:rPr>
              <w:t xml:space="preserve"> %</w:t>
            </w:r>
          </w:p>
        </w:tc>
        <w:tc>
          <w:tcPr>
            <w:tcW w:w="1205" w:type="pct"/>
          </w:tcPr>
          <w:p w14:paraId="6D694DE2" w14:textId="7005F3C0" w:rsidR="007645B5" w:rsidRPr="00CE6CF1" w:rsidRDefault="00C24529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0–</w:t>
            </w:r>
            <w:r w:rsidR="00A26226">
              <w:rPr>
                <w:sz w:val="20"/>
              </w:rPr>
              <w:t>100</w:t>
            </w:r>
          </w:p>
        </w:tc>
        <w:tc>
          <w:tcPr>
            <w:tcW w:w="1106" w:type="pct"/>
          </w:tcPr>
          <w:p w14:paraId="7BDDC5C4" w14:textId="7952EB90" w:rsidR="007645B5" w:rsidRPr="00BB1132" w:rsidRDefault="00516F59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Granulární sampler</w:t>
            </w:r>
          </w:p>
        </w:tc>
      </w:tr>
      <w:tr w:rsidR="007645B5" w:rsidRPr="00D713CC" w14:paraId="4F943CBC" w14:textId="77777777" w:rsidTr="007645B5">
        <w:trPr>
          <w:trHeight w:val="5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19895A71" w14:textId="342B6B4B" w:rsidR="007645B5" w:rsidRPr="00D713CC" w:rsidRDefault="00EC2F6F" w:rsidP="00E34A86">
            <w:pPr>
              <w:pStyle w:val="Tabulka"/>
              <w:jc w:val="center"/>
            </w:pPr>
            <w:r>
              <w:t>Decay grainu</w:t>
            </w:r>
          </w:p>
        </w:tc>
        <w:tc>
          <w:tcPr>
            <w:tcW w:w="1408" w:type="pct"/>
          </w:tcPr>
          <w:p w14:paraId="455F5520" w14:textId="5BF63D4A" w:rsidR="007645B5" w:rsidRPr="00D713CC" w:rsidRDefault="00332373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</w:t>
            </w:r>
            <w:r w:rsidR="00B60308">
              <w:t>10</w:t>
            </w:r>
            <w:r>
              <w:t>0 %</w:t>
            </w:r>
          </w:p>
        </w:tc>
        <w:tc>
          <w:tcPr>
            <w:tcW w:w="1205" w:type="pct"/>
          </w:tcPr>
          <w:p w14:paraId="75518FAD" w14:textId="2B6A21E6" w:rsidR="007645B5" w:rsidRPr="00BB1132" w:rsidRDefault="00A628B0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0–100</w:t>
            </w:r>
          </w:p>
        </w:tc>
        <w:tc>
          <w:tcPr>
            <w:tcW w:w="1106" w:type="pct"/>
          </w:tcPr>
          <w:p w14:paraId="5501E4FF" w14:textId="0295D9D0" w:rsidR="007645B5" w:rsidRPr="00BB1132" w:rsidRDefault="00BA6445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Granulární sampler</w:t>
            </w:r>
          </w:p>
        </w:tc>
      </w:tr>
      <w:tr w:rsidR="007645B5" w:rsidRPr="00D713CC" w14:paraId="03CB902F" w14:textId="77777777" w:rsidTr="007645B5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04EADB22" w14:textId="3DF9A406" w:rsidR="007645B5" w:rsidRPr="00D713CC" w:rsidRDefault="009A3879" w:rsidP="00E34A86">
            <w:pPr>
              <w:pStyle w:val="Tabulka"/>
              <w:jc w:val="center"/>
            </w:pPr>
            <w:r>
              <w:t>Překrytí</w:t>
            </w:r>
          </w:p>
        </w:tc>
        <w:tc>
          <w:tcPr>
            <w:tcW w:w="1408" w:type="pct"/>
          </w:tcPr>
          <w:p w14:paraId="40E54ADE" w14:textId="310B5FE7" w:rsidR="007645B5" w:rsidRPr="00D713CC" w:rsidRDefault="00451199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0–50 %</w:t>
            </w:r>
          </w:p>
        </w:tc>
        <w:tc>
          <w:tcPr>
            <w:tcW w:w="1205" w:type="pct"/>
          </w:tcPr>
          <w:p w14:paraId="3776043C" w14:textId="60A0E40D" w:rsidR="007645B5" w:rsidRPr="00BB1132" w:rsidRDefault="00637252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0–50</w:t>
            </w:r>
          </w:p>
        </w:tc>
        <w:tc>
          <w:tcPr>
            <w:tcW w:w="1106" w:type="pct"/>
          </w:tcPr>
          <w:p w14:paraId="458D469E" w14:textId="45AF0A89" w:rsidR="007645B5" w:rsidRPr="00BB1132" w:rsidRDefault="00E800A6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Granulární sampler</w:t>
            </w:r>
          </w:p>
        </w:tc>
      </w:tr>
      <w:tr w:rsidR="007645B5" w:rsidRPr="00D713CC" w14:paraId="0C13B97C" w14:textId="77777777" w:rsidTr="007645B5">
        <w:trPr>
          <w:trHeight w:val="5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33671033" w14:textId="66ED710D" w:rsidR="007645B5" w:rsidRPr="00D713CC" w:rsidRDefault="00A02BCB" w:rsidP="00E34A86">
            <w:pPr>
              <w:pStyle w:val="Tabulka"/>
              <w:jc w:val="center"/>
            </w:pPr>
            <w:r>
              <w:t>Panorama</w:t>
            </w:r>
          </w:p>
        </w:tc>
        <w:tc>
          <w:tcPr>
            <w:tcW w:w="1408" w:type="pct"/>
          </w:tcPr>
          <w:p w14:paraId="13E5460D" w14:textId="0B88F35A" w:rsidR="007645B5" w:rsidRPr="00D713CC" w:rsidRDefault="00332EAF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−100–100 %</w:t>
            </w:r>
          </w:p>
        </w:tc>
        <w:tc>
          <w:tcPr>
            <w:tcW w:w="1205" w:type="pct"/>
          </w:tcPr>
          <w:p w14:paraId="5DBD2C2D" w14:textId="1BCC89E9" w:rsidR="007645B5" w:rsidRDefault="00DA54B3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–</w:t>
            </w:r>
          </w:p>
        </w:tc>
        <w:tc>
          <w:tcPr>
            <w:tcW w:w="1106" w:type="pct"/>
          </w:tcPr>
          <w:p w14:paraId="3D5490D1" w14:textId="1DFB009F" w:rsidR="007645B5" w:rsidRPr="00BB1132" w:rsidRDefault="0000623D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Granulární sampler</w:t>
            </w:r>
          </w:p>
        </w:tc>
      </w:tr>
      <w:tr w:rsidR="007645B5" w:rsidRPr="00D713CC" w14:paraId="703E71EE" w14:textId="77777777" w:rsidTr="007645B5">
        <w:trPr>
          <w:trHeight w:val="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6BBF8769" w14:textId="411F8DF3" w:rsidR="007645B5" w:rsidRPr="00D713CC" w:rsidRDefault="00A02BCB" w:rsidP="00E34A86">
            <w:pPr>
              <w:pStyle w:val="Tabulka"/>
              <w:jc w:val="center"/>
            </w:pPr>
            <w:r>
              <w:t>Attack</w:t>
            </w:r>
          </w:p>
        </w:tc>
        <w:tc>
          <w:tcPr>
            <w:tcW w:w="1408" w:type="pct"/>
          </w:tcPr>
          <w:p w14:paraId="2DBABE48" w14:textId="648DEABF" w:rsidR="007645B5" w:rsidRPr="00D713CC" w:rsidRDefault="00BD2104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</w:t>
            </w:r>
            <w:r w:rsidR="008668B7">
              <w:t>10 s</w:t>
            </w:r>
          </w:p>
        </w:tc>
        <w:tc>
          <w:tcPr>
            <w:tcW w:w="1205" w:type="pct"/>
          </w:tcPr>
          <w:p w14:paraId="7022A2CD" w14:textId="32E70C91" w:rsidR="007645B5" w:rsidRPr="00D713CC" w:rsidRDefault="00DF6827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0–10 000</w:t>
            </w:r>
          </w:p>
        </w:tc>
        <w:tc>
          <w:tcPr>
            <w:tcW w:w="1106" w:type="pct"/>
          </w:tcPr>
          <w:p w14:paraId="7BCC79B8" w14:textId="03A39DF6" w:rsidR="007645B5" w:rsidRPr="00D713CC" w:rsidRDefault="005F0D16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Jednoduchý</w:t>
            </w:r>
            <w:r w:rsidR="00724F8E">
              <w:t xml:space="preserve"> i granulární sampler</w:t>
            </w:r>
          </w:p>
        </w:tc>
      </w:tr>
      <w:tr w:rsidR="007645B5" w:rsidRPr="00D713CC" w14:paraId="05FE44D4" w14:textId="77777777" w:rsidTr="007645B5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26A5A130" w14:textId="70769615" w:rsidR="007645B5" w:rsidRPr="00D713CC" w:rsidRDefault="00A02BCB" w:rsidP="00E34A86">
            <w:pPr>
              <w:pStyle w:val="Tabulka"/>
              <w:jc w:val="center"/>
            </w:pPr>
            <w:r>
              <w:t>Decay</w:t>
            </w:r>
          </w:p>
        </w:tc>
        <w:tc>
          <w:tcPr>
            <w:tcW w:w="1408" w:type="pct"/>
          </w:tcPr>
          <w:p w14:paraId="3B256D4E" w14:textId="063E8703" w:rsidR="007645B5" w:rsidRPr="00D713CC" w:rsidRDefault="003979C3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0–10 s</w:t>
            </w:r>
          </w:p>
        </w:tc>
        <w:tc>
          <w:tcPr>
            <w:tcW w:w="1205" w:type="pct"/>
          </w:tcPr>
          <w:p w14:paraId="25DF0C06" w14:textId="53365F39" w:rsidR="007645B5" w:rsidRPr="00D713CC" w:rsidRDefault="00A3569D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0–10 000</w:t>
            </w:r>
          </w:p>
        </w:tc>
        <w:tc>
          <w:tcPr>
            <w:tcW w:w="1106" w:type="pct"/>
          </w:tcPr>
          <w:p w14:paraId="78DD0EFA" w14:textId="4A6073F7" w:rsidR="007645B5" w:rsidRPr="00D713CC" w:rsidRDefault="004A44D2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Jednoduchý</w:t>
            </w:r>
            <w:r w:rsidR="007C191F">
              <w:t xml:space="preserve"> i granulární sampler</w:t>
            </w:r>
          </w:p>
        </w:tc>
      </w:tr>
      <w:tr w:rsidR="007645B5" w:rsidRPr="00D713CC" w14:paraId="4A566AC0" w14:textId="77777777" w:rsidTr="007645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06A32C6C" w14:textId="3FCDF493" w:rsidR="007645B5" w:rsidRPr="00D713CC" w:rsidRDefault="00A02BCB" w:rsidP="00E34A86">
            <w:pPr>
              <w:pStyle w:val="Tabulka"/>
              <w:jc w:val="center"/>
            </w:pPr>
            <w:r>
              <w:t>Sustain</w:t>
            </w:r>
          </w:p>
        </w:tc>
        <w:tc>
          <w:tcPr>
            <w:tcW w:w="1408" w:type="pct"/>
          </w:tcPr>
          <w:p w14:paraId="3CEBCF93" w14:textId="3D8FF8AE" w:rsidR="007645B5" w:rsidRPr="00D713CC" w:rsidRDefault="00DC0DC8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0–1</w:t>
            </w:r>
            <w:r w:rsidR="009C6D31">
              <w:t xml:space="preserve"> (–)</w:t>
            </w:r>
          </w:p>
        </w:tc>
        <w:tc>
          <w:tcPr>
            <w:tcW w:w="1205" w:type="pct"/>
          </w:tcPr>
          <w:p w14:paraId="3D8717EA" w14:textId="0C624F6C" w:rsidR="007645B5" w:rsidRPr="00D713CC" w:rsidRDefault="00311396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–</w:t>
            </w:r>
          </w:p>
        </w:tc>
        <w:tc>
          <w:tcPr>
            <w:tcW w:w="1106" w:type="pct"/>
          </w:tcPr>
          <w:p w14:paraId="02AD39DD" w14:textId="619CFA5A" w:rsidR="007645B5" w:rsidRPr="00D713CC" w:rsidRDefault="00720A37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Jednoduchý</w:t>
            </w:r>
            <w:r w:rsidR="00452903">
              <w:t xml:space="preserve"> i granulární sampler</w:t>
            </w:r>
          </w:p>
        </w:tc>
      </w:tr>
      <w:tr w:rsidR="007645B5" w:rsidRPr="00D713CC" w14:paraId="7E8F0700" w14:textId="77777777" w:rsidTr="007645B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704A1765" w14:textId="40C9B6B8" w:rsidR="007645B5" w:rsidRPr="00D713CC" w:rsidRDefault="00A02BCB" w:rsidP="00E34A86">
            <w:pPr>
              <w:pStyle w:val="Tabulka"/>
              <w:jc w:val="center"/>
            </w:pPr>
            <w:r>
              <w:t>Release</w:t>
            </w:r>
          </w:p>
        </w:tc>
        <w:tc>
          <w:tcPr>
            <w:tcW w:w="1408" w:type="pct"/>
          </w:tcPr>
          <w:p w14:paraId="6570811D" w14:textId="79628130" w:rsidR="007645B5" w:rsidRPr="00D713CC" w:rsidRDefault="00D21E65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0–10 s</w:t>
            </w:r>
          </w:p>
        </w:tc>
        <w:tc>
          <w:tcPr>
            <w:tcW w:w="1205" w:type="pct"/>
          </w:tcPr>
          <w:p w14:paraId="28162674" w14:textId="7FFE2187" w:rsidR="007645B5" w:rsidRPr="00D713CC" w:rsidRDefault="006258FF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0–10 000</w:t>
            </w:r>
          </w:p>
        </w:tc>
        <w:tc>
          <w:tcPr>
            <w:tcW w:w="1106" w:type="pct"/>
          </w:tcPr>
          <w:p w14:paraId="74CDFFB6" w14:textId="5119FE6E" w:rsidR="007645B5" w:rsidRPr="00D713CC" w:rsidRDefault="007154D7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Jednoduchý</w:t>
            </w:r>
            <w:r w:rsidR="00437898">
              <w:t xml:space="preserve"> i granulární sampler</w:t>
            </w:r>
          </w:p>
        </w:tc>
      </w:tr>
    </w:tbl>
    <w:p w14:paraId="23E99ED9" w14:textId="77777777" w:rsidR="00B31187" w:rsidRDefault="00B31187" w:rsidP="0053408C">
      <w:pPr>
        <w:pStyle w:val="Prvnodstavec"/>
      </w:pPr>
    </w:p>
    <w:p w14:paraId="42F88223" w14:textId="655404EA" w:rsidR="00EE3ABB" w:rsidRDefault="00F61346" w:rsidP="00EE3ABB">
      <w:pPr>
        <w:pStyle w:val="Prvnodstavec"/>
      </w:pPr>
      <w:r>
        <w:t>Hodnota délky grainu</w:t>
      </w:r>
      <w:r w:rsidR="00E56805">
        <w:t xml:space="preserve"> platí pouze </w:t>
      </w:r>
      <w:r w:rsidR="00C200E9">
        <w:t xml:space="preserve">pro </w:t>
      </w:r>
      <w:r w:rsidR="00162E08">
        <w:t xml:space="preserve">notu odpovídající </w:t>
      </w:r>
      <w:r w:rsidR="00AC5082">
        <w:t>MIDI Root Note</w:t>
      </w:r>
      <w:r w:rsidR="00965F13">
        <w:t xml:space="preserve"> – tedy </w:t>
      </w:r>
      <w:r w:rsidR="00C61997">
        <w:t>té</w:t>
      </w:r>
      <w:r w:rsidR="00F30C76">
        <w:t xml:space="preserve"> notě, na které </w:t>
      </w:r>
      <w:r w:rsidR="00F93297">
        <w:t xml:space="preserve">sampler přehrává </w:t>
      </w:r>
      <w:r w:rsidR="00B23B8B">
        <w:t>nahrávku v původní výšce.</w:t>
      </w:r>
      <w:r w:rsidR="00F13A07">
        <w:t xml:space="preserve"> </w:t>
      </w:r>
      <w:r w:rsidR="00E40F3F">
        <w:t xml:space="preserve">Při změně </w:t>
      </w:r>
      <w:r w:rsidR="003A174D">
        <w:t xml:space="preserve">výšky tónu </w:t>
      </w:r>
      <w:r w:rsidR="00EC2AAB">
        <w:t xml:space="preserve">je změněna </w:t>
      </w:r>
      <w:r w:rsidR="00216B97">
        <w:t>délka</w:t>
      </w:r>
      <w:r w:rsidR="00562206">
        <w:t xml:space="preserve"> nahrávky, a tedy i </w:t>
      </w:r>
      <w:r w:rsidR="000263D0">
        <w:t>délk</w:t>
      </w:r>
      <w:r w:rsidR="00516D12">
        <w:t>a</w:t>
      </w:r>
      <w:r w:rsidR="000263D0">
        <w:t xml:space="preserve"> grainu</w:t>
      </w:r>
      <w:r w:rsidR="00B907BA">
        <w:t xml:space="preserve"> podle následujícího vztahu</w:t>
      </w:r>
      <w:r w:rsidR="00F0026A">
        <w:t xml:space="preserve"> </w:t>
      </w:r>
      <w:r w:rsidR="00B1102C">
        <w:fldChar w:fldCharType="begin"/>
      </w:r>
      <w:r w:rsidR="00B1102C">
        <w:instrText xml:space="preserve"> REF _Ref167536979 \h </w:instrText>
      </w:r>
      <w:r w:rsidR="00B1102C">
        <w:fldChar w:fldCharType="separate"/>
      </w:r>
      <w:r w:rsidR="0045578B">
        <w:rPr>
          <w:rFonts w:eastAsia="Adobe Heiti Std R"/>
        </w:rPr>
        <w:t>(</w:t>
      </w:r>
      <w:r w:rsidR="0045578B">
        <w:rPr>
          <w:rFonts w:eastAsia="Adobe Heiti Std R"/>
          <w:noProof/>
        </w:rPr>
        <w:t>5</w:t>
      </w:r>
      <w:r w:rsidR="0045578B">
        <w:rPr>
          <w:rFonts w:eastAsia="Adobe Heiti Std R"/>
        </w:rPr>
        <w:t>.</w:t>
      </w:r>
      <w:r w:rsidR="0045578B">
        <w:rPr>
          <w:rFonts w:eastAsia="Adobe Heiti Std R"/>
          <w:noProof/>
        </w:rPr>
        <w:t>1</w:t>
      </w:r>
      <w:r w:rsidR="0045578B">
        <w:rPr>
          <w:rFonts w:eastAsia="Adobe Heiti Std R"/>
        </w:rPr>
        <w:t>)</w:t>
      </w:r>
      <w:r w:rsidR="00B1102C">
        <w:fldChar w:fldCharType="end"/>
      </w:r>
      <w:r w:rsidR="00B907BA">
        <w:t>:</w:t>
      </w:r>
    </w:p>
    <w:p w14:paraId="5803951F" w14:textId="77777777" w:rsidR="00A90E99" w:rsidRPr="00A90E99" w:rsidRDefault="00A90E99" w:rsidP="00A90E99">
      <w:pPr>
        <w:pStyle w:val="Prvnodstavec"/>
      </w:pP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01"/>
        <w:gridCol w:w="1699"/>
      </w:tblGrid>
      <w:tr w:rsidR="00FF3748" w:rsidRPr="00555F11" w14:paraId="4CC68620" w14:textId="77777777" w:rsidTr="00F1181D">
        <w:tc>
          <w:tcPr>
            <w:tcW w:w="6801" w:type="dxa"/>
          </w:tcPr>
          <w:p w14:paraId="0C41EFAC" w14:textId="480FBACD" w:rsidR="00FF3748" w:rsidRPr="00BE1BC0" w:rsidRDefault="00000000" w:rsidP="00F1181D">
            <w:pPr>
              <w:pStyle w:val="Rovnice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MIDI Note -MIDI Root Note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12</m:t>
                      </m:r>
                    </m:den>
                  </m:f>
                </m:sup>
              </m:sSup>
            </m:oMath>
            <w:r w:rsidR="00FF3748">
              <w:t xml:space="preserve"> ,</w:t>
            </w:r>
          </w:p>
        </w:tc>
        <w:tc>
          <w:tcPr>
            <w:tcW w:w="1699" w:type="dxa"/>
            <w:vAlign w:val="center"/>
          </w:tcPr>
          <w:p w14:paraId="58944FCE" w14:textId="4808FC63" w:rsidR="00FF3748" w:rsidRPr="00555F11" w:rsidRDefault="00FF3748" w:rsidP="00F1181D">
            <w:pPr>
              <w:pStyle w:val="Rovnice"/>
              <w:jc w:val="right"/>
            </w:pPr>
            <w:bookmarkStart w:id="90" w:name="_Ref167536979"/>
            <w:r>
              <w:rPr>
                <w:rFonts w:eastAsia="Adobe Heiti Std R"/>
              </w:rPr>
              <w:t>(</w:t>
            </w:r>
            <w:r>
              <w:rPr>
                <w:rFonts w:eastAsia="Adobe Heiti Std R"/>
              </w:rPr>
              <w:fldChar w:fldCharType="begin"/>
            </w:r>
            <w:r>
              <w:rPr>
                <w:rFonts w:eastAsia="Adobe Heiti Std R"/>
              </w:rPr>
              <w:instrText xml:space="preserve"> STYLEREF 1 \s </w:instrText>
            </w:r>
            <w:r>
              <w:rPr>
                <w:rFonts w:eastAsia="Adobe Heiti Std R"/>
              </w:rPr>
              <w:fldChar w:fldCharType="separate"/>
            </w:r>
            <w:r w:rsidR="0045578B">
              <w:rPr>
                <w:rFonts w:eastAsia="Adobe Heiti Std R"/>
                <w:noProof/>
              </w:rPr>
              <w:t>5</w:t>
            </w:r>
            <w:r>
              <w:rPr>
                <w:rFonts w:eastAsia="Adobe Heiti Std R"/>
              </w:rPr>
              <w:fldChar w:fldCharType="end"/>
            </w:r>
            <w:r>
              <w:rPr>
                <w:rFonts w:eastAsia="Adobe Heiti Std R"/>
              </w:rPr>
              <w:t>.</w:t>
            </w:r>
            <w:r>
              <w:rPr>
                <w:rFonts w:eastAsia="Adobe Heiti Std R"/>
              </w:rPr>
              <w:fldChar w:fldCharType="begin"/>
            </w:r>
            <w:r>
              <w:rPr>
                <w:rFonts w:eastAsia="Adobe Heiti Std R"/>
              </w:rPr>
              <w:instrText xml:space="preserve"> SEQ Rovnice \* ARABIC \s 1 </w:instrText>
            </w:r>
            <w:r>
              <w:rPr>
                <w:rFonts w:eastAsia="Adobe Heiti Std R"/>
              </w:rPr>
              <w:fldChar w:fldCharType="separate"/>
            </w:r>
            <w:r w:rsidR="0045578B">
              <w:rPr>
                <w:rFonts w:eastAsia="Adobe Heiti Std R"/>
                <w:noProof/>
              </w:rPr>
              <w:t>1</w:t>
            </w:r>
            <w:r>
              <w:rPr>
                <w:rFonts w:eastAsia="Adobe Heiti Std R"/>
              </w:rPr>
              <w:fldChar w:fldCharType="end"/>
            </w:r>
            <w:r>
              <w:rPr>
                <w:rFonts w:eastAsia="Adobe Heiti Std R"/>
              </w:rPr>
              <w:t>)</w:t>
            </w:r>
            <w:bookmarkEnd w:id="90"/>
          </w:p>
        </w:tc>
      </w:tr>
    </w:tbl>
    <w:p w14:paraId="480F411E" w14:textId="77777777" w:rsidR="00FF3748" w:rsidRDefault="00FF3748" w:rsidP="00A90E99">
      <w:pPr>
        <w:pStyle w:val="Prvnodstavec"/>
      </w:pPr>
    </w:p>
    <w:p w14:paraId="714E71BB" w14:textId="73AB51A1" w:rsidR="00DE6B5F" w:rsidRDefault="00007ADF" w:rsidP="00DE6B5F">
      <w:pPr>
        <w:pStyle w:val="Prvnodstavec"/>
      </w:pPr>
      <w:r>
        <w:t xml:space="preserve">kde </w:t>
      </w:r>
      <w:r w:rsidR="004B4D19">
        <w:t xml:space="preserve">MIDI Note je číslo stisknuté noty a </w:t>
      </w:r>
      <w:r>
        <w:t xml:space="preserve">MIDI Root Note </w:t>
      </w:r>
      <w:r w:rsidR="00E37128">
        <w:t xml:space="preserve">je </w:t>
      </w:r>
      <w:r w:rsidR="00FB09C2">
        <w:t xml:space="preserve">číslo MIDI noty zvolené </w:t>
      </w:r>
      <w:r w:rsidR="00A844A2">
        <w:t xml:space="preserve">pro přehrávání </w:t>
      </w:r>
      <w:r w:rsidR="00940912">
        <w:t>samplu</w:t>
      </w:r>
      <w:r w:rsidR="00A844A2">
        <w:t xml:space="preserve"> </w:t>
      </w:r>
      <w:r w:rsidR="00FA27EC">
        <w:t>v původní výšce</w:t>
      </w:r>
      <w:r w:rsidR="00FE2A31">
        <w:t>.</w:t>
      </w:r>
      <w:r w:rsidR="00A54C7F">
        <w:t xml:space="preserve"> Dané řešení není ideální </w:t>
      </w:r>
      <w:r w:rsidR="0083653B">
        <w:t xml:space="preserve">a je spíše následkem </w:t>
      </w:r>
      <w:r w:rsidR="004018BF">
        <w:t xml:space="preserve">nedostatku </w:t>
      </w:r>
      <w:r w:rsidR="00EC6C3A">
        <w:t xml:space="preserve">programátorských zkušeností </w:t>
      </w:r>
      <w:r w:rsidR="00613FEE">
        <w:t>a kvalifikace</w:t>
      </w:r>
      <w:r w:rsidR="000F39A6">
        <w:t xml:space="preserve"> než </w:t>
      </w:r>
      <w:r w:rsidR="00C221B0">
        <w:t xml:space="preserve">záměrem, </w:t>
      </w:r>
      <w:r w:rsidR="00B73271">
        <w:t xml:space="preserve">nicméně </w:t>
      </w:r>
      <w:r w:rsidR="00A91921">
        <w:t xml:space="preserve">po umělecké stránce </w:t>
      </w:r>
      <w:r w:rsidR="00E672BF">
        <w:t xml:space="preserve">nástroji </w:t>
      </w:r>
      <w:r w:rsidR="008D0A05">
        <w:t xml:space="preserve">nikterak zásadně </w:t>
      </w:r>
      <w:r w:rsidR="001049E3">
        <w:t>kvalitu neubírá.</w:t>
      </w:r>
    </w:p>
    <w:p w14:paraId="0AC10886" w14:textId="6883A111" w:rsidR="00F17A74" w:rsidRDefault="00110475" w:rsidP="00F17A74">
      <w:pPr>
        <w:pStyle w:val="Nadpis2"/>
      </w:pPr>
      <w:bookmarkStart w:id="91" w:name="_Toc167638727"/>
      <w:r>
        <w:t xml:space="preserve">Nastavení parametrů pomocí </w:t>
      </w:r>
      <w:r w:rsidR="00CC7337">
        <w:t>webkamery</w:t>
      </w:r>
      <w:bookmarkEnd w:id="91"/>
    </w:p>
    <w:p w14:paraId="0AB178AE" w14:textId="117D0525" w:rsidR="00A75614" w:rsidRDefault="001036BC" w:rsidP="006C018E">
      <w:pPr>
        <w:pStyle w:val="Prvnodstavec"/>
      </w:pPr>
      <w:r>
        <w:t xml:space="preserve">Experimentální složkou této práce je možnost nastavení </w:t>
      </w:r>
      <w:r w:rsidR="002B5042">
        <w:t xml:space="preserve">parametrů granulární syntézy </w:t>
      </w:r>
      <w:r w:rsidR="007312BA">
        <w:t xml:space="preserve">pomocí </w:t>
      </w:r>
      <w:r w:rsidR="00B45D6C">
        <w:t xml:space="preserve">barev </w:t>
      </w:r>
      <w:r w:rsidR="00A41069">
        <w:t>zaznamenan</w:t>
      </w:r>
      <w:r w:rsidR="00B45D6C">
        <w:t xml:space="preserve">ých webkamerou. </w:t>
      </w:r>
      <w:r w:rsidR="00C119E3">
        <w:t>Původním záměrem byl</w:t>
      </w:r>
      <w:r w:rsidR="00712521">
        <w:t xml:space="preserve">a možnost kontinuálního snímání </w:t>
      </w:r>
      <w:r w:rsidR="00E907D7">
        <w:t>a průběžné</w:t>
      </w:r>
      <w:r w:rsidR="00094EBB">
        <w:t xml:space="preserve"> změny </w:t>
      </w:r>
      <w:r w:rsidR="00904571">
        <w:t>parametrů</w:t>
      </w:r>
      <w:r w:rsidR="007E7589">
        <w:t xml:space="preserve"> syntézy</w:t>
      </w:r>
      <w:r w:rsidR="00305D7D">
        <w:t xml:space="preserve">, toto řešení </w:t>
      </w:r>
      <w:r w:rsidR="00046266">
        <w:t xml:space="preserve">se však ukázalo </w:t>
      </w:r>
      <w:r w:rsidR="00046266">
        <w:lastRenderedPageBreak/>
        <w:t xml:space="preserve">jako </w:t>
      </w:r>
      <w:r w:rsidR="00B01A42">
        <w:t xml:space="preserve">příliš výpočetně náročné </w:t>
      </w:r>
      <w:r w:rsidR="00F7220B">
        <w:t>vzhledem k</w:t>
      </w:r>
      <w:r w:rsidR="0010516C">
        <w:t> algoritmu, jakým jsou grainy tvořeny a ukládány</w:t>
      </w:r>
      <w:r w:rsidR="00021697">
        <w:t xml:space="preserve">, </w:t>
      </w:r>
      <w:r w:rsidR="00844608">
        <w:t xml:space="preserve">znamenalo by neustálý proces </w:t>
      </w:r>
      <w:r w:rsidR="00AA324F">
        <w:t xml:space="preserve">přepisování obsahu </w:t>
      </w:r>
      <w:r w:rsidR="007C4936">
        <w:t xml:space="preserve">sampleru </w:t>
      </w:r>
      <w:r w:rsidR="00C76F78">
        <w:t>a pro jeho implementaci by bylo nutné</w:t>
      </w:r>
      <w:r w:rsidR="009D7282">
        <w:t xml:space="preserve"> od základu změnit </w:t>
      </w:r>
      <w:r w:rsidR="00430D9A">
        <w:t>způsob</w:t>
      </w:r>
      <w:r w:rsidR="00EB73AB">
        <w:t xml:space="preserve">, jakým </w:t>
      </w:r>
      <w:r w:rsidR="00BE2062">
        <w:t>jsou grainy tvořeny</w:t>
      </w:r>
      <w:r w:rsidR="00C41EA9">
        <w:t xml:space="preserve">. </w:t>
      </w:r>
      <w:r w:rsidR="00125C47">
        <w:t>Proto bylo nakonec zvoleno řešení</w:t>
      </w:r>
      <w:r w:rsidR="005A5227">
        <w:t xml:space="preserve"> podstatně více odpovídající </w:t>
      </w:r>
      <w:r w:rsidR="00E8171D">
        <w:t xml:space="preserve">již existující struktuře </w:t>
      </w:r>
      <w:r w:rsidR="00695F9B">
        <w:t>sampleru</w:t>
      </w:r>
      <w:r w:rsidR="007C7E40">
        <w:t xml:space="preserve">, tedy </w:t>
      </w:r>
      <w:r w:rsidR="00F76460">
        <w:t xml:space="preserve">vyhodnocení </w:t>
      </w:r>
      <w:r w:rsidR="008B1F30">
        <w:t xml:space="preserve">průměrné hodnoty </w:t>
      </w:r>
      <w:r w:rsidR="006D08CD">
        <w:t xml:space="preserve">HSL pixelů </w:t>
      </w:r>
      <w:r w:rsidR="003F1142">
        <w:t>vytvořené fotografie.</w:t>
      </w:r>
    </w:p>
    <w:p w14:paraId="68126539" w14:textId="643E4C20" w:rsidR="006C018E" w:rsidRDefault="008662E4" w:rsidP="006C018E">
      <w:r>
        <w:t xml:space="preserve">Současný </w:t>
      </w:r>
      <w:r w:rsidR="00844709">
        <w:t xml:space="preserve">proces </w:t>
      </w:r>
      <w:r w:rsidR="00136FAA">
        <w:t xml:space="preserve">ovládání parametrů granulární syntézy </w:t>
      </w:r>
      <w:r w:rsidR="00FA4608">
        <w:t>tedy vypadá takto:</w:t>
      </w:r>
    </w:p>
    <w:p w14:paraId="536C62A9" w14:textId="77777777" w:rsidR="008820DF" w:rsidRDefault="008820DF" w:rsidP="008820DF">
      <w:pPr>
        <w:pStyle w:val="Prvnodstavec"/>
      </w:pPr>
    </w:p>
    <w:p w14:paraId="075B5051" w14:textId="77777777" w:rsidR="00AA7F94" w:rsidRDefault="00AA7F94" w:rsidP="00AA7F94">
      <w:pPr>
        <w:pStyle w:val="Zdrojovkd"/>
      </w:pPr>
      <w:r>
        <w:t>**********************************************************************</w:t>
      </w:r>
    </w:p>
    <w:p w14:paraId="5524EB3F" w14:textId="7E7E81F1" w:rsidR="00AA7F94" w:rsidRDefault="00AA7F94" w:rsidP="00AA7F94">
      <w:pPr>
        <w:pStyle w:val="Zdrojovkd"/>
      </w:pPr>
      <w:r>
        <w:rPr>
          <w:b/>
          <w:bCs/>
        </w:rPr>
        <w:t>void</w:t>
      </w:r>
      <w:r>
        <w:t xml:space="preserve"> </w:t>
      </w:r>
      <w:r w:rsidR="007E39B4">
        <w:t>colourModifier</w:t>
      </w:r>
      <w:r>
        <w:t>()</w:t>
      </w:r>
    </w:p>
    <w:p w14:paraId="0461B618" w14:textId="77777777" w:rsidR="00AA7F94" w:rsidRDefault="00AA7F94" w:rsidP="00AA7F94">
      <w:pPr>
        <w:pStyle w:val="Zdrojovkd"/>
      </w:pPr>
      <w:r>
        <w:t>{</w:t>
      </w:r>
    </w:p>
    <w:p w14:paraId="757F1EF9" w14:textId="5699618A" w:rsidR="00AA7F94" w:rsidRDefault="00AA7F94" w:rsidP="00A3565E">
      <w:pPr>
        <w:pStyle w:val="Zdrojovkd"/>
      </w:pPr>
      <w:r>
        <w:t xml:space="preserve">  </w:t>
      </w:r>
      <w:r w:rsidR="00A3565E">
        <w:t>myCameraDevice</w:t>
      </w:r>
      <w:r w:rsidR="00D94E02">
        <w:t>-&gt;</w:t>
      </w:r>
      <w:r w:rsidR="00A3565E">
        <w:t>takeStillPicture</w:t>
      </w:r>
      <w:r w:rsidR="00F90971">
        <w:t>(</w:t>
      </w:r>
      <w:r w:rsidR="00D94E02">
        <w:t>[</w:t>
      </w:r>
      <w:r w:rsidR="00D94E02" w:rsidRPr="002E1BD0">
        <w:rPr>
          <w:b/>
          <w:bCs/>
        </w:rPr>
        <w:t>this</w:t>
      </w:r>
      <w:r w:rsidR="00D94E02">
        <w:t>])</w:t>
      </w:r>
      <w:r w:rsidR="00F90971">
        <w:rPr>
          <w:b/>
          <w:bCs/>
        </w:rPr>
        <w:t>const</w:t>
      </w:r>
      <w:r w:rsidR="00F90971">
        <w:t xml:space="preserve"> juce::</w:t>
      </w:r>
      <w:r w:rsidR="00F90971">
        <w:rPr>
          <w:b/>
          <w:bCs/>
        </w:rPr>
        <w:t>Image</w:t>
      </w:r>
      <w:r w:rsidR="00F90971">
        <w:t>&amp;)</w:t>
      </w:r>
      <w:r w:rsidR="000279F6">
        <w:t>{</w:t>
      </w:r>
    </w:p>
    <w:p w14:paraId="0A1B3A24" w14:textId="384189A8" w:rsidR="000279F6" w:rsidRDefault="000279F6" w:rsidP="00A3565E">
      <w:pPr>
        <w:pStyle w:val="Zdrojovkd"/>
      </w:pPr>
      <w:r>
        <w:t xml:space="preserve">  </w:t>
      </w:r>
      <w:r w:rsidR="00AE5B39">
        <w:t xml:space="preserve">  </w:t>
      </w:r>
      <w:r w:rsidR="00AE5B39">
        <w:rPr>
          <w:b/>
          <w:bCs/>
        </w:rPr>
        <w:t>this</w:t>
      </w:r>
      <w:r w:rsidR="00AE5B39">
        <w:t>-&gt;averagePixel(image);</w:t>
      </w:r>
    </w:p>
    <w:p w14:paraId="62F48ABD" w14:textId="7A9C337B" w:rsidR="00AE5B39" w:rsidRPr="00AE5B39" w:rsidRDefault="00AE5B39" w:rsidP="00A3565E">
      <w:pPr>
        <w:pStyle w:val="Zdrojovkd"/>
      </w:pPr>
      <w:r>
        <w:t xml:space="preserve">    });</w:t>
      </w:r>
    </w:p>
    <w:p w14:paraId="28D43E01" w14:textId="77777777" w:rsidR="00AA7F94" w:rsidRPr="000E57B6" w:rsidRDefault="00AA7F94" w:rsidP="00AA7F94">
      <w:pPr>
        <w:pStyle w:val="Zdrojovkd"/>
      </w:pPr>
      <w:r>
        <w:t>{</w:t>
      </w:r>
    </w:p>
    <w:p w14:paraId="715B7677" w14:textId="77777777" w:rsidR="00AA7F94" w:rsidRDefault="00AA7F94" w:rsidP="00AA7F94">
      <w:pPr>
        <w:pStyle w:val="Zdrojovkd"/>
      </w:pPr>
      <w:r>
        <w:t>**********************************************************************</w:t>
      </w:r>
    </w:p>
    <w:p w14:paraId="43BC29FD" w14:textId="77777777" w:rsidR="008820DF" w:rsidRDefault="008820DF" w:rsidP="008820DF">
      <w:pPr>
        <w:pStyle w:val="Prvnodstavec"/>
      </w:pPr>
    </w:p>
    <w:p w14:paraId="4C23BC0A" w14:textId="36224C64" w:rsidR="003E7A7F" w:rsidRPr="00E30BE9" w:rsidRDefault="00BF34DB" w:rsidP="003E7A7F">
      <w:pPr>
        <w:pStyle w:val="Prvnodstavec"/>
      </w:pPr>
      <w:r>
        <w:t xml:space="preserve">Nejprve je tlačítkem </w:t>
      </w:r>
      <w:r w:rsidR="00A245A4">
        <w:t xml:space="preserve">spuštěn </w:t>
      </w:r>
      <w:r w:rsidR="00A53523">
        <w:t xml:space="preserve">proces nastavení </w:t>
      </w:r>
      <w:r w:rsidR="001A552E">
        <w:t xml:space="preserve">parametrů </w:t>
      </w:r>
      <w:r w:rsidR="002B7E1C">
        <w:t xml:space="preserve">pomocí </w:t>
      </w:r>
      <w:r w:rsidR="000175B2">
        <w:t xml:space="preserve">fotografie. </w:t>
      </w:r>
      <w:r w:rsidR="002669A6">
        <w:t xml:space="preserve">Ta je vytvořena </w:t>
      </w:r>
      <w:r w:rsidR="00EB297C">
        <w:t xml:space="preserve">voláním </w:t>
      </w:r>
      <w:r w:rsidR="008B2700">
        <w:t xml:space="preserve">metody </w:t>
      </w:r>
      <w:r w:rsidR="008B2700">
        <w:rPr>
          <w:i/>
          <w:iCs/>
        </w:rPr>
        <w:t>takeStillPicture</w:t>
      </w:r>
      <w:r w:rsidR="0044267D">
        <w:t xml:space="preserve">, jež </w:t>
      </w:r>
      <w:r w:rsidR="00945A04">
        <w:t xml:space="preserve">z interního či připojeného zařízení </w:t>
      </w:r>
      <w:r w:rsidR="00720D9C">
        <w:t xml:space="preserve">sejme aktuálně </w:t>
      </w:r>
      <w:r w:rsidR="009A6B26">
        <w:t>zaznamen</w:t>
      </w:r>
      <w:r w:rsidR="0054047C">
        <w:t>ávaný obraz</w:t>
      </w:r>
      <w:r w:rsidR="00181D08">
        <w:t>, je</w:t>
      </w:r>
      <w:r w:rsidR="00031350">
        <w:t>n</w:t>
      </w:r>
      <w:r w:rsidR="00181D08">
        <w:t>ž slouží jako obrázek k</w:t>
      </w:r>
      <w:r w:rsidR="00E30BE9">
        <w:t> </w:t>
      </w:r>
      <w:r w:rsidR="00181D08">
        <w:t>analýze</w:t>
      </w:r>
      <w:r w:rsidR="00E30BE9">
        <w:t xml:space="preserve"> předaný dále metodě </w:t>
      </w:r>
      <w:r w:rsidR="00E30BE9">
        <w:rPr>
          <w:i/>
          <w:iCs/>
        </w:rPr>
        <w:t>averagePixel</w:t>
      </w:r>
      <w:r w:rsidR="00E30BE9">
        <w:t>.</w:t>
      </w:r>
    </w:p>
    <w:p w14:paraId="15BC23C7" w14:textId="77777777" w:rsidR="00FB1A8D" w:rsidRDefault="00FB1A8D" w:rsidP="00FB1A8D">
      <w:pPr>
        <w:pStyle w:val="Prvnodstavec"/>
      </w:pPr>
    </w:p>
    <w:p w14:paraId="4B99D731" w14:textId="288FC129" w:rsidR="00FB1A8D" w:rsidRDefault="00FB1A8D" w:rsidP="00FB1A8D">
      <w:pPr>
        <w:pStyle w:val="Zdrojovkd"/>
      </w:pPr>
      <w:r>
        <w:t>**********************************************************************</w:t>
      </w:r>
    </w:p>
    <w:p w14:paraId="39D4675A" w14:textId="5CC03103" w:rsidR="00FB1A8D" w:rsidRDefault="000E57B6" w:rsidP="00FB1A8D">
      <w:pPr>
        <w:pStyle w:val="Zdrojovkd"/>
      </w:pPr>
      <w:r>
        <w:rPr>
          <w:b/>
          <w:bCs/>
        </w:rPr>
        <w:t>void</w:t>
      </w:r>
      <w:r>
        <w:t xml:space="preserve"> </w:t>
      </w:r>
      <w:r w:rsidR="00762884">
        <w:t>averagePixel(</w:t>
      </w:r>
      <w:r w:rsidR="00F933D6">
        <w:rPr>
          <w:b/>
          <w:bCs/>
        </w:rPr>
        <w:t>const Image</w:t>
      </w:r>
      <w:r w:rsidR="00F933D6">
        <w:t>&amp; img</w:t>
      </w:r>
      <w:r w:rsidR="00762884">
        <w:t>)</w:t>
      </w:r>
    </w:p>
    <w:p w14:paraId="56CEFDE8" w14:textId="5DEFA3AB" w:rsidR="000001D0" w:rsidRDefault="000001D0" w:rsidP="00FB1A8D">
      <w:pPr>
        <w:pStyle w:val="Zdrojovkd"/>
      </w:pPr>
      <w:r>
        <w:t>{</w:t>
      </w:r>
    </w:p>
    <w:p w14:paraId="77941F8E" w14:textId="7C27971B" w:rsidR="000001D0" w:rsidRDefault="000001D0" w:rsidP="00FB1A8D">
      <w:pPr>
        <w:pStyle w:val="Zdrojovkd"/>
      </w:pPr>
      <w:r>
        <w:t xml:space="preserve">  </w:t>
      </w:r>
      <w:r w:rsidR="00E04664">
        <w:t>std::vector&lt;</w:t>
      </w:r>
      <w:r w:rsidR="00E04664">
        <w:rPr>
          <w:b/>
          <w:bCs/>
        </w:rPr>
        <w:t>Colour</w:t>
      </w:r>
      <w:r w:rsidR="00E04664">
        <w:t>&gt;</w:t>
      </w:r>
      <w:r w:rsidR="00916DAF">
        <w:t xml:space="preserve"> pixelColours;</w:t>
      </w:r>
    </w:p>
    <w:p w14:paraId="72E17D8A" w14:textId="186E0E1E" w:rsidR="00BC7690" w:rsidRDefault="00BC7690" w:rsidP="00FB1A8D">
      <w:pPr>
        <w:pStyle w:val="Zdrojovkd"/>
      </w:pPr>
      <w:r>
        <w:t xml:space="preserve">  </w:t>
      </w:r>
      <w:r w:rsidR="0078683E">
        <w:t>std::vector&lt;</w:t>
      </w:r>
      <w:r w:rsidR="0078683E">
        <w:rPr>
          <w:b/>
          <w:bCs/>
        </w:rPr>
        <w:t>float</w:t>
      </w:r>
      <w:r w:rsidR="0078683E">
        <w:t>&gt; pixelHue;</w:t>
      </w:r>
    </w:p>
    <w:p w14:paraId="605427B9" w14:textId="7FEC2EEF" w:rsidR="0078683E" w:rsidRDefault="0078683E" w:rsidP="00FB1A8D">
      <w:pPr>
        <w:pStyle w:val="Zdrojovkd"/>
      </w:pPr>
      <w:r>
        <w:t xml:space="preserve">  std::vector&lt;</w:t>
      </w:r>
      <w:r>
        <w:rPr>
          <w:b/>
          <w:bCs/>
        </w:rPr>
        <w:t>float</w:t>
      </w:r>
      <w:r>
        <w:t>&gt; pixelSaturation;</w:t>
      </w:r>
    </w:p>
    <w:p w14:paraId="2AA00D4A" w14:textId="6C7167E0" w:rsidR="00D623CB" w:rsidRDefault="00D623CB" w:rsidP="00FB1A8D">
      <w:pPr>
        <w:pStyle w:val="Zdrojovkd"/>
      </w:pPr>
      <w:r>
        <w:t xml:space="preserve">  std::vector&lt;</w:t>
      </w:r>
      <w:r>
        <w:rPr>
          <w:b/>
          <w:bCs/>
        </w:rPr>
        <w:t>float</w:t>
      </w:r>
      <w:r>
        <w:t>&gt; pixelLightness;</w:t>
      </w:r>
    </w:p>
    <w:p w14:paraId="1CACF706" w14:textId="77777777" w:rsidR="008F7804" w:rsidRDefault="008F7804" w:rsidP="00FB1A8D">
      <w:pPr>
        <w:pStyle w:val="Zdrojovkd"/>
      </w:pPr>
    </w:p>
    <w:p w14:paraId="73F27752" w14:textId="1A51D049" w:rsidR="008F7804" w:rsidRDefault="008F7804" w:rsidP="00FB1A8D">
      <w:pPr>
        <w:pStyle w:val="Zdrojovkd"/>
      </w:pPr>
      <w:r>
        <w:t xml:space="preserve">  </w:t>
      </w:r>
      <w:r>
        <w:rPr>
          <w:b/>
          <w:bCs/>
        </w:rPr>
        <w:t>for</w:t>
      </w:r>
      <w:r>
        <w:t xml:space="preserve"> (</w:t>
      </w:r>
      <w:r>
        <w:rPr>
          <w:b/>
          <w:bCs/>
        </w:rPr>
        <w:t>int</w:t>
      </w:r>
      <w:r>
        <w:t xml:space="preserve"> row = 0; row &lt; img.getHeig</w:t>
      </w:r>
      <w:r w:rsidR="00297FFC">
        <w:t>h</w:t>
      </w:r>
      <w:r>
        <w:t>t(); row++)</w:t>
      </w:r>
    </w:p>
    <w:p w14:paraId="2163A40F" w14:textId="43AE2910" w:rsidR="00E045E9" w:rsidRDefault="00E045E9" w:rsidP="00FB1A8D">
      <w:pPr>
        <w:pStyle w:val="Zdrojovkd"/>
      </w:pPr>
      <w:r>
        <w:t xml:space="preserve">  {</w:t>
      </w:r>
    </w:p>
    <w:p w14:paraId="040F7532" w14:textId="2C7710B0" w:rsidR="00E045E9" w:rsidRDefault="00E045E9" w:rsidP="00FB1A8D">
      <w:pPr>
        <w:pStyle w:val="Zdrojovkd"/>
      </w:pPr>
      <w:r>
        <w:t xml:space="preserve">    </w:t>
      </w:r>
      <w:r w:rsidR="009553B5">
        <w:rPr>
          <w:b/>
          <w:bCs/>
        </w:rPr>
        <w:t>f</w:t>
      </w:r>
      <w:r w:rsidR="00297FFC">
        <w:rPr>
          <w:b/>
          <w:bCs/>
        </w:rPr>
        <w:t>or</w:t>
      </w:r>
      <w:r w:rsidR="00297FFC">
        <w:t xml:space="preserve"> (</w:t>
      </w:r>
      <w:r w:rsidR="00297FFC">
        <w:rPr>
          <w:b/>
          <w:bCs/>
        </w:rPr>
        <w:t>int</w:t>
      </w:r>
      <w:r w:rsidR="00297FFC">
        <w:t xml:space="preserve"> pixel = 0; pixel &lt; img.getWidth()</w:t>
      </w:r>
      <w:r w:rsidR="009553B5">
        <w:t>; pixel++)</w:t>
      </w:r>
    </w:p>
    <w:p w14:paraId="08DEA37B" w14:textId="24B3A489" w:rsidR="009553B5" w:rsidRDefault="009553B5" w:rsidP="00FB1A8D">
      <w:pPr>
        <w:pStyle w:val="Zdrojovkd"/>
      </w:pPr>
      <w:r>
        <w:t xml:space="preserve">    {</w:t>
      </w:r>
    </w:p>
    <w:p w14:paraId="368561F5" w14:textId="29014A39" w:rsidR="009553B5" w:rsidRDefault="009553B5" w:rsidP="00FB1A8D">
      <w:pPr>
        <w:pStyle w:val="Zdrojovkd"/>
      </w:pPr>
      <w:r>
        <w:t xml:space="preserve">      </w:t>
      </w:r>
      <w:r w:rsidR="00C840BB">
        <w:t>pixelColours.push_back(img.getPixelAt(pixel, row));</w:t>
      </w:r>
    </w:p>
    <w:p w14:paraId="10C7F6AD" w14:textId="6647B3AC" w:rsidR="009553B5" w:rsidRPr="00297FFC" w:rsidRDefault="009553B5" w:rsidP="00FB1A8D">
      <w:pPr>
        <w:pStyle w:val="Zdrojovkd"/>
      </w:pPr>
      <w:r>
        <w:t xml:space="preserve">    }</w:t>
      </w:r>
    </w:p>
    <w:p w14:paraId="53E37F28" w14:textId="353DA834" w:rsidR="00E045E9" w:rsidRDefault="00E045E9" w:rsidP="00FB1A8D">
      <w:pPr>
        <w:pStyle w:val="Zdrojovkd"/>
      </w:pPr>
      <w:r>
        <w:t xml:space="preserve">  }</w:t>
      </w:r>
    </w:p>
    <w:p w14:paraId="2FCABBB4" w14:textId="77777777" w:rsidR="00E77A89" w:rsidRDefault="00E77A89" w:rsidP="00FB1A8D">
      <w:pPr>
        <w:pStyle w:val="Zdrojovkd"/>
      </w:pPr>
    </w:p>
    <w:p w14:paraId="19C1DB9B" w14:textId="228F9136" w:rsidR="00E77A89" w:rsidRDefault="00E77A89" w:rsidP="00FB1A8D">
      <w:pPr>
        <w:pStyle w:val="Zdrojovkd"/>
      </w:pPr>
      <w:r>
        <w:t xml:space="preserve">  </w:t>
      </w:r>
      <w:r w:rsidR="00424469">
        <w:rPr>
          <w:b/>
          <w:bCs/>
        </w:rPr>
        <w:t>for</w:t>
      </w:r>
      <w:r w:rsidR="00424469">
        <w:t xml:space="preserve"> (</w:t>
      </w:r>
      <w:r w:rsidR="002410C1">
        <w:rPr>
          <w:b/>
          <w:bCs/>
        </w:rPr>
        <w:t>int</w:t>
      </w:r>
      <w:r w:rsidR="002410C1">
        <w:t xml:space="preserve"> pixel = 0; pixel &lt; </w:t>
      </w:r>
      <w:r w:rsidR="00A8733E">
        <w:t>pixelColours.size(); pixel++)</w:t>
      </w:r>
    </w:p>
    <w:p w14:paraId="583B1A3E" w14:textId="54456C6E" w:rsidR="00A8733E" w:rsidRDefault="00A8733E" w:rsidP="00FB1A8D">
      <w:pPr>
        <w:pStyle w:val="Zdrojovkd"/>
      </w:pPr>
      <w:r>
        <w:t xml:space="preserve">  {</w:t>
      </w:r>
    </w:p>
    <w:p w14:paraId="4D9863B0" w14:textId="17BB663F" w:rsidR="00A8733E" w:rsidRDefault="00A8733E" w:rsidP="00FB1A8D">
      <w:pPr>
        <w:pStyle w:val="Zdrojovkd"/>
      </w:pPr>
      <w:r>
        <w:t xml:space="preserve">    </w:t>
      </w:r>
      <w:r w:rsidR="00510C73">
        <w:t>pixelHue.push_back</w:t>
      </w:r>
      <w:r w:rsidR="00045ABA">
        <w:t>(pixelColours[pixel].getHue()</w:t>
      </w:r>
      <w:r w:rsidR="00E61C97">
        <w:t>)</w:t>
      </w:r>
      <w:r w:rsidR="00045ABA">
        <w:t>;</w:t>
      </w:r>
    </w:p>
    <w:p w14:paraId="6230A048" w14:textId="099C56EC" w:rsidR="00816735" w:rsidRDefault="00045ABA" w:rsidP="00816735">
      <w:pPr>
        <w:pStyle w:val="Zdrojovkd"/>
      </w:pPr>
      <w:r>
        <w:t xml:space="preserve">    </w:t>
      </w:r>
      <w:r w:rsidR="00816735">
        <w:t>pixelSaturation.push_back(pixelColours[pixel].getSaturation());</w:t>
      </w:r>
    </w:p>
    <w:p w14:paraId="3F9AC422" w14:textId="035278CE" w:rsidR="00045ABA" w:rsidRDefault="00816735" w:rsidP="00FB1A8D">
      <w:pPr>
        <w:pStyle w:val="Zdrojovkd"/>
      </w:pPr>
      <w:r>
        <w:t xml:space="preserve">    pixel</w:t>
      </w:r>
      <w:r w:rsidR="00D93728">
        <w:t>Lightness</w:t>
      </w:r>
      <w:r>
        <w:t>.push_back(pixelColours[pixel].get</w:t>
      </w:r>
      <w:r w:rsidR="00D93728">
        <w:t>Lightness</w:t>
      </w:r>
      <w:r>
        <w:t>());</w:t>
      </w:r>
    </w:p>
    <w:p w14:paraId="30A521DE" w14:textId="29FA5BF6" w:rsidR="00A8733E" w:rsidRDefault="00A8733E" w:rsidP="00FB1A8D">
      <w:pPr>
        <w:pStyle w:val="Zdrojovkd"/>
      </w:pPr>
      <w:r>
        <w:t xml:space="preserve">  }</w:t>
      </w:r>
    </w:p>
    <w:p w14:paraId="73C7BD6F" w14:textId="494E37E6" w:rsidR="00395CCF" w:rsidRDefault="00395CCF" w:rsidP="00FB1A8D">
      <w:pPr>
        <w:pStyle w:val="Zdrojovkd"/>
      </w:pPr>
      <w:r>
        <w:t xml:space="preserve">  ...</w:t>
      </w:r>
    </w:p>
    <w:p w14:paraId="72BBBC94" w14:textId="20D767EB" w:rsidR="00850EC5" w:rsidRPr="002410C1" w:rsidRDefault="00850EC5" w:rsidP="00FB1A8D">
      <w:pPr>
        <w:pStyle w:val="Zdrojovkd"/>
      </w:pPr>
      <w:r>
        <w:t xml:space="preserve">  </w:t>
      </w:r>
    </w:p>
    <w:p w14:paraId="68FF9FAB" w14:textId="319D43EE" w:rsidR="000001D0" w:rsidRPr="000E57B6" w:rsidRDefault="000001D0" w:rsidP="00FB1A8D">
      <w:pPr>
        <w:pStyle w:val="Zdrojovkd"/>
      </w:pPr>
      <w:r>
        <w:t>{</w:t>
      </w:r>
    </w:p>
    <w:p w14:paraId="03263DF8" w14:textId="6FD4CCC4" w:rsidR="00FB1A8D" w:rsidRDefault="00FB1A8D" w:rsidP="00FB1A8D">
      <w:pPr>
        <w:pStyle w:val="Zdrojovkd"/>
      </w:pPr>
      <w:r>
        <w:t>**********************************************************************</w:t>
      </w:r>
    </w:p>
    <w:p w14:paraId="5CAD802B" w14:textId="77777777" w:rsidR="00FB1A8D" w:rsidRDefault="00FB1A8D" w:rsidP="00FB1A8D">
      <w:pPr>
        <w:pStyle w:val="Prvnodstavec"/>
      </w:pPr>
    </w:p>
    <w:p w14:paraId="7140A762" w14:textId="2B804B18" w:rsidR="00FB1A8D" w:rsidRDefault="00FB3D15" w:rsidP="00FB1A8D">
      <w:pPr>
        <w:pStyle w:val="Prvnodstavec"/>
      </w:pPr>
      <w:r>
        <w:t xml:space="preserve">V této metodě </w:t>
      </w:r>
      <w:r w:rsidR="00681F22">
        <w:t xml:space="preserve">je nejprve vytvořen vektor objektů </w:t>
      </w:r>
      <w:r w:rsidR="00681F22">
        <w:rPr>
          <w:i/>
          <w:iCs/>
        </w:rPr>
        <w:t>Colour</w:t>
      </w:r>
      <w:r w:rsidR="00681F22">
        <w:t xml:space="preserve">, </w:t>
      </w:r>
      <w:r w:rsidR="00B00A35">
        <w:t xml:space="preserve">do něhož </w:t>
      </w:r>
      <w:r w:rsidR="001C162E">
        <w:t xml:space="preserve">jsou postupně načteny </w:t>
      </w:r>
      <w:r w:rsidR="00CC6ABA">
        <w:t xml:space="preserve">barvy </w:t>
      </w:r>
      <w:r w:rsidR="001C162E">
        <w:t>všech pixel</w:t>
      </w:r>
      <w:r w:rsidR="00115D79">
        <w:t>ů</w:t>
      </w:r>
      <w:r w:rsidR="00307877">
        <w:t> vytvořené fotografie</w:t>
      </w:r>
      <w:r w:rsidR="00C103E1">
        <w:t xml:space="preserve">. Následně </w:t>
      </w:r>
      <w:r w:rsidR="00374C6F">
        <w:t xml:space="preserve">je tento vektor </w:t>
      </w:r>
      <w:r w:rsidR="00916A71">
        <w:t>čt</w:t>
      </w:r>
      <w:r w:rsidR="00374C6F">
        <w:t>en</w:t>
      </w:r>
      <w:r w:rsidR="0066329B">
        <w:t xml:space="preserve"> a do tří </w:t>
      </w:r>
      <w:r w:rsidR="00876A55">
        <w:t xml:space="preserve">dalších </w:t>
      </w:r>
      <w:r w:rsidR="0066329B">
        <w:t xml:space="preserve">vektorů </w:t>
      </w:r>
      <w:r w:rsidR="00AA5E37">
        <w:t>pro jednotlivé parametry modelu HSL</w:t>
      </w:r>
      <w:r w:rsidR="00743733">
        <w:t xml:space="preserve"> jsou ukládány </w:t>
      </w:r>
      <w:r w:rsidR="00F72CF3">
        <w:t>jejich hodnoty</w:t>
      </w:r>
      <w:r w:rsidR="00A35259">
        <w:t>.</w:t>
      </w:r>
      <w:r w:rsidR="008702CC">
        <w:t xml:space="preserve"> </w:t>
      </w:r>
      <w:r w:rsidR="008702CC">
        <w:lastRenderedPageBreak/>
        <w:t xml:space="preserve">V další části této metody </w:t>
      </w:r>
      <w:r w:rsidR="00E05CA4">
        <w:t xml:space="preserve">je vytvořen průměr jednotlivých hodnot </w:t>
      </w:r>
      <w:r w:rsidR="009373E7">
        <w:t>odstínu, sytosti a světlosti</w:t>
      </w:r>
      <w:r w:rsidR="00F64146">
        <w:t xml:space="preserve">, jež </w:t>
      </w:r>
      <w:r w:rsidR="002E23B9">
        <w:t>nabývají hodnot 0</w:t>
      </w:r>
      <w:r w:rsidR="0066134E">
        <w:t>,0</w:t>
      </w:r>
      <w:r w:rsidR="002E23B9">
        <w:t xml:space="preserve"> až 1</w:t>
      </w:r>
      <w:r w:rsidR="0066134E">
        <w:t>,0</w:t>
      </w:r>
      <w:r w:rsidR="002E23B9">
        <w:t>.</w:t>
      </w:r>
      <w:r w:rsidR="009F4DAE">
        <w:t xml:space="preserve"> Pr</w:t>
      </w:r>
      <w:r w:rsidR="00696F7D">
        <w:t>o</w:t>
      </w:r>
      <w:r w:rsidR="00BA5819">
        <w:t xml:space="preserve"> aplikaci vzo</w:t>
      </w:r>
      <w:r w:rsidR="004B3B67">
        <w:t>r</w:t>
      </w:r>
      <w:r w:rsidR="00BA5819">
        <w:t>ce</w:t>
      </w:r>
      <w:r w:rsidR="00775B4A">
        <w:t xml:space="preserve"> </w:t>
      </w:r>
      <w:r w:rsidR="003D1C96">
        <w:fldChar w:fldCharType="begin"/>
      </w:r>
      <w:r w:rsidR="003D1C96">
        <w:instrText xml:space="preserve"> REF _Ref167536740 \h </w:instrText>
      </w:r>
      <w:r w:rsidR="003D1C96">
        <w:fldChar w:fldCharType="separate"/>
      </w:r>
      <w:r w:rsidR="0045578B">
        <w:rPr>
          <w:rFonts w:eastAsia="Adobe Heiti Std R"/>
        </w:rPr>
        <w:t>(</w:t>
      </w:r>
      <w:r w:rsidR="0045578B">
        <w:rPr>
          <w:rFonts w:eastAsia="Adobe Heiti Std R"/>
          <w:noProof/>
        </w:rPr>
        <w:t>4</w:t>
      </w:r>
      <w:r w:rsidR="0045578B">
        <w:rPr>
          <w:rFonts w:eastAsia="Adobe Heiti Std R"/>
        </w:rPr>
        <w:t>.</w:t>
      </w:r>
      <w:r w:rsidR="0045578B">
        <w:rPr>
          <w:rFonts w:eastAsia="Adobe Heiti Std R"/>
          <w:noProof/>
        </w:rPr>
        <w:t>1</w:t>
      </w:r>
      <w:r w:rsidR="0045578B">
        <w:rPr>
          <w:rFonts w:eastAsia="Adobe Heiti Std R"/>
        </w:rPr>
        <w:t>)</w:t>
      </w:r>
      <w:r w:rsidR="003D1C96">
        <w:fldChar w:fldCharType="end"/>
      </w:r>
      <w:r w:rsidR="00775B4A">
        <w:t xml:space="preserve"> </w:t>
      </w:r>
      <w:r w:rsidR="00F35433">
        <w:t xml:space="preserve">na průměrnou hodnotu odstínu </w:t>
      </w:r>
      <w:r w:rsidR="0097687A">
        <w:t xml:space="preserve">je nutné </w:t>
      </w:r>
      <w:r w:rsidR="00DB4FE1">
        <w:t xml:space="preserve">její rozsah zvýšit </w:t>
      </w:r>
      <w:r w:rsidR="001865AE">
        <w:t>na 0 až 360</w:t>
      </w:r>
      <w:r w:rsidR="00ED669D">
        <w:t xml:space="preserve"> úhlových stupňů</w:t>
      </w:r>
      <w:r w:rsidR="001865AE">
        <w:t>.</w:t>
      </w:r>
      <w:r w:rsidR="002B14D5">
        <w:t xml:space="preserve"> Dále pak vzhledem k </w:t>
      </w:r>
      <w:r w:rsidR="00782690">
        <w:t>rozsahům</w:t>
      </w:r>
      <w:r w:rsidR="002B14D5">
        <w:t xml:space="preserve"> hodnot </w:t>
      </w:r>
      <w:r w:rsidR="0013187B">
        <w:t xml:space="preserve">přiřazených </w:t>
      </w:r>
      <w:r w:rsidR="00FD3C34">
        <w:t>parametrů</w:t>
      </w:r>
      <w:r w:rsidR="00425DAC">
        <w:t xml:space="preserve"> syntézy </w:t>
      </w:r>
      <w:r w:rsidR="00801AB2">
        <w:t xml:space="preserve">(odstín ovládá </w:t>
      </w:r>
      <w:r w:rsidR="00412D68">
        <w:t xml:space="preserve">délku grainu, </w:t>
      </w:r>
      <w:r w:rsidR="002C2602">
        <w:t xml:space="preserve">sytost ovládá </w:t>
      </w:r>
      <w:r w:rsidR="008A01BD">
        <w:t xml:space="preserve">symetrickou AD obálku a světlost </w:t>
      </w:r>
      <w:r w:rsidR="003616B4">
        <w:t>ovládá překrytí)</w:t>
      </w:r>
      <w:r w:rsidR="005700F9">
        <w:t xml:space="preserve"> je třeba </w:t>
      </w:r>
      <w:r w:rsidR="005535B9">
        <w:t xml:space="preserve">získané průměry </w:t>
      </w:r>
      <w:r w:rsidR="00957269">
        <w:t xml:space="preserve">přizpůsobit </w:t>
      </w:r>
      <w:r w:rsidR="00F647D5">
        <w:t>rozsahům parametrů</w:t>
      </w:r>
      <w:r w:rsidR="002E5B75">
        <w:t xml:space="preserve">, jak </w:t>
      </w:r>
      <w:r w:rsidR="00DE7F7F">
        <w:t>lze</w:t>
      </w:r>
      <w:r w:rsidR="002E5B75">
        <w:t xml:space="preserve"> vidět na následující ukázce kódu.</w:t>
      </w:r>
    </w:p>
    <w:p w14:paraId="443A94AD" w14:textId="77777777" w:rsidR="003A00B4" w:rsidRDefault="003A00B4" w:rsidP="003A00B4">
      <w:pPr>
        <w:pStyle w:val="Prvnodstavec"/>
      </w:pPr>
    </w:p>
    <w:p w14:paraId="6DE66CA6" w14:textId="77777777" w:rsidR="003A00B4" w:rsidRDefault="003A00B4" w:rsidP="003A00B4">
      <w:pPr>
        <w:pStyle w:val="Zdrojovkd"/>
      </w:pPr>
      <w:r>
        <w:t>**********************************************************************</w:t>
      </w:r>
    </w:p>
    <w:p w14:paraId="3BE2FFF6" w14:textId="77777777" w:rsidR="003A00B4" w:rsidRDefault="003A00B4" w:rsidP="003A00B4">
      <w:pPr>
        <w:pStyle w:val="Zdrojovkd"/>
      </w:pPr>
      <w:r>
        <w:rPr>
          <w:b/>
          <w:bCs/>
        </w:rPr>
        <w:t>void</w:t>
      </w:r>
      <w:r>
        <w:t xml:space="preserve"> averagePixel(</w:t>
      </w:r>
      <w:r>
        <w:rPr>
          <w:b/>
          <w:bCs/>
        </w:rPr>
        <w:t>const Image</w:t>
      </w:r>
      <w:r>
        <w:t>&amp; img)</w:t>
      </w:r>
    </w:p>
    <w:p w14:paraId="0E824A53" w14:textId="77777777" w:rsidR="003A00B4" w:rsidRDefault="003A00B4" w:rsidP="003A00B4">
      <w:pPr>
        <w:pStyle w:val="Zdrojovkd"/>
      </w:pPr>
      <w:r>
        <w:t>{</w:t>
      </w:r>
    </w:p>
    <w:p w14:paraId="0848C461" w14:textId="0923170E" w:rsidR="003A00B4" w:rsidRDefault="003A00B4" w:rsidP="003A00B4">
      <w:pPr>
        <w:pStyle w:val="Zdrojovkd"/>
      </w:pPr>
      <w:r>
        <w:t xml:space="preserve">  ...</w:t>
      </w:r>
    </w:p>
    <w:p w14:paraId="225046ED" w14:textId="15BEC4F6" w:rsidR="005227AD" w:rsidRDefault="005227AD" w:rsidP="003A00B4">
      <w:pPr>
        <w:pStyle w:val="Zdrojovkd"/>
      </w:pPr>
      <w:r>
        <w:t xml:space="preserve">  </w:t>
      </w:r>
    </w:p>
    <w:p w14:paraId="5D3BE90A" w14:textId="676E2667" w:rsidR="00222110" w:rsidRDefault="00222110" w:rsidP="003A00B4">
      <w:pPr>
        <w:pStyle w:val="Zdrojovkd"/>
      </w:pPr>
      <w:r>
        <w:t xml:space="preserve">  </w:t>
      </w:r>
      <w:r w:rsidR="004465DF">
        <w:rPr>
          <w:b/>
          <w:bCs/>
        </w:rPr>
        <w:t>this</w:t>
      </w:r>
      <w:r w:rsidR="004465DF">
        <w:t>-&gt;averageHueRanged</w:t>
      </w:r>
      <w:r w:rsidR="004E60BD">
        <w:t xml:space="preserve"> = </w:t>
      </w:r>
      <w:r w:rsidR="003353A6">
        <w:t>100 * abs(cos(365 * averageHue));</w:t>
      </w:r>
    </w:p>
    <w:p w14:paraId="4233690E" w14:textId="16B66A75" w:rsidR="00A90E6B" w:rsidRDefault="00A90E6B" w:rsidP="003A00B4">
      <w:pPr>
        <w:pStyle w:val="Zdrojovkd"/>
      </w:pPr>
      <w:r>
        <w:t xml:space="preserve">  </w:t>
      </w:r>
      <w:r w:rsidR="00841B69">
        <w:rPr>
          <w:b/>
          <w:bCs/>
        </w:rPr>
        <w:t>this</w:t>
      </w:r>
      <w:r w:rsidR="00841B69">
        <w:t xml:space="preserve">-&gt;averageSaturationRanged = </w:t>
      </w:r>
      <w:r w:rsidR="00F96E65">
        <w:t>100 * averageSaturation;</w:t>
      </w:r>
    </w:p>
    <w:p w14:paraId="0A794BB4" w14:textId="04C08DC2" w:rsidR="00F96E65" w:rsidRDefault="00F96E65" w:rsidP="003A00B4">
      <w:pPr>
        <w:pStyle w:val="Zdrojovkd"/>
      </w:pPr>
      <w:r>
        <w:t xml:space="preserve">  </w:t>
      </w:r>
      <w:r>
        <w:rPr>
          <w:b/>
          <w:bCs/>
        </w:rPr>
        <w:t>this</w:t>
      </w:r>
      <w:r>
        <w:t xml:space="preserve">-&gt;averageLightnessRanged = </w:t>
      </w:r>
      <w:r w:rsidR="00AF559E">
        <w:t xml:space="preserve">50 * </w:t>
      </w:r>
      <w:r w:rsidR="0087130E">
        <w:t>averageLightness;</w:t>
      </w:r>
    </w:p>
    <w:p w14:paraId="0F0852A5" w14:textId="77777777" w:rsidR="00242884" w:rsidRDefault="00242884" w:rsidP="003A00B4">
      <w:pPr>
        <w:pStyle w:val="Zdrojovkd"/>
      </w:pPr>
      <w:r>
        <w:t xml:space="preserve">  </w:t>
      </w:r>
    </w:p>
    <w:p w14:paraId="66A0C8F0" w14:textId="27C8F087" w:rsidR="00242884" w:rsidRDefault="00242884" w:rsidP="003A00B4">
      <w:pPr>
        <w:pStyle w:val="Zdrojovkd"/>
      </w:pPr>
      <w:r>
        <w:t xml:space="preserve">  ...</w:t>
      </w:r>
    </w:p>
    <w:p w14:paraId="1F83247D" w14:textId="77777777" w:rsidR="00242884" w:rsidRPr="00F96E65" w:rsidRDefault="00242884" w:rsidP="003A00B4">
      <w:pPr>
        <w:pStyle w:val="Zdrojovkd"/>
      </w:pPr>
    </w:p>
    <w:p w14:paraId="6AA2743C" w14:textId="77777777" w:rsidR="003A00B4" w:rsidRPr="000E57B6" w:rsidRDefault="003A00B4" w:rsidP="003A00B4">
      <w:pPr>
        <w:pStyle w:val="Zdrojovkd"/>
      </w:pPr>
      <w:r>
        <w:t>{</w:t>
      </w:r>
    </w:p>
    <w:p w14:paraId="75520812" w14:textId="77777777" w:rsidR="003A00B4" w:rsidRDefault="003A00B4" w:rsidP="003A00B4">
      <w:pPr>
        <w:pStyle w:val="Zdrojovkd"/>
      </w:pPr>
      <w:r>
        <w:t>**********************************************************************</w:t>
      </w:r>
    </w:p>
    <w:p w14:paraId="7A5707D2" w14:textId="77777777" w:rsidR="003A00B4" w:rsidRDefault="003A00B4" w:rsidP="003A00B4">
      <w:pPr>
        <w:pStyle w:val="Prvnodstavec"/>
      </w:pPr>
    </w:p>
    <w:p w14:paraId="694020B4" w14:textId="6C29DB57" w:rsidR="003A00B4" w:rsidRPr="00062769" w:rsidRDefault="00685DDD" w:rsidP="003A00B4">
      <w:pPr>
        <w:pStyle w:val="Prvnodstavec"/>
      </w:pPr>
      <w:r>
        <w:t xml:space="preserve">V poslední části této metody </w:t>
      </w:r>
      <w:r w:rsidR="00C316CC">
        <w:t xml:space="preserve">je volána metoda </w:t>
      </w:r>
      <w:r w:rsidR="007B0534">
        <w:rPr>
          <w:i/>
          <w:iCs/>
        </w:rPr>
        <w:t>granulisationByColour</w:t>
      </w:r>
      <w:r w:rsidR="007B0534">
        <w:t xml:space="preserve">, </w:t>
      </w:r>
      <w:r w:rsidR="00814487">
        <w:t xml:space="preserve">jež je </w:t>
      </w:r>
      <w:r w:rsidR="00CC0914">
        <w:t xml:space="preserve">přizpůsobenou </w:t>
      </w:r>
      <w:r w:rsidR="00FB4894">
        <w:t xml:space="preserve">variantou </w:t>
      </w:r>
      <w:r w:rsidR="003E1BA0">
        <w:t xml:space="preserve">metody </w:t>
      </w:r>
      <w:r w:rsidR="00AF1AB3">
        <w:rPr>
          <w:i/>
          <w:iCs/>
        </w:rPr>
        <w:t>granulisation</w:t>
      </w:r>
      <w:r w:rsidR="003B5B40">
        <w:t xml:space="preserve"> a jako parametry přijímá právě </w:t>
      </w:r>
      <w:r w:rsidR="00627E40">
        <w:t xml:space="preserve">hodnoty </w:t>
      </w:r>
      <w:r w:rsidR="00381527">
        <w:t>průměrné</w:t>
      </w:r>
      <w:r w:rsidR="007E3551">
        <w:t xml:space="preserve">ho odstínu, sytosti a barvy </w:t>
      </w:r>
      <w:r w:rsidR="009E0FC6">
        <w:t xml:space="preserve">rovnajících se </w:t>
      </w:r>
      <w:r w:rsidR="00424590">
        <w:t>příslušným parametrům granulární syntézy</w:t>
      </w:r>
      <w:r w:rsidR="00AF1AB3">
        <w:t xml:space="preserve">. </w:t>
      </w:r>
      <w:r w:rsidR="005E78C2">
        <w:t xml:space="preserve">Původním záměrem pro zachování jednoduchosti kódu bylo načítat </w:t>
      </w:r>
      <w:r w:rsidR="00D0783B">
        <w:t xml:space="preserve">hodnoty </w:t>
      </w:r>
      <w:r w:rsidR="0093322E">
        <w:t xml:space="preserve">průměrných proměnných </w:t>
      </w:r>
      <w:r w:rsidR="00FD0B21">
        <w:t xml:space="preserve">do </w:t>
      </w:r>
      <w:r w:rsidR="00F00086">
        <w:t xml:space="preserve">objektu </w:t>
      </w:r>
      <w:r w:rsidR="00F00086">
        <w:rPr>
          <w:i/>
          <w:iCs/>
        </w:rPr>
        <w:t>ValueTreeState</w:t>
      </w:r>
      <w:r w:rsidR="00062769">
        <w:t xml:space="preserve">, </w:t>
      </w:r>
      <w:r w:rsidR="006D516B">
        <w:t xml:space="preserve">funkční </w:t>
      </w:r>
      <w:r w:rsidR="00250202">
        <w:t xml:space="preserve">komunikaci těchto dvou </w:t>
      </w:r>
      <w:r w:rsidR="006D516B">
        <w:t xml:space="preserve">částí kódu se nicméně nepodařilo </w:t>
      </w:r>
      <w:r w:rsidR="002C7366">
        <w:t xml:space="preserve">včas </w:t>
      </w:r>
      <w:r w:rsidR="006D516B">
        <w:t>zprovoznit.</w:t>
      </w:r>
    </w:p>
    <w:p w14:paraId="4179A7B2" w14:textId="68751ED9" w:rsidR="007956CE" w:rsidRDefault="00A100F6" w:rsidP="007956CE">
      <w:pPr>
        <w:pStyle w:val="Nadpis1"/>
      </w:pPr>
      <w:bookmarkStart w:id="92" w:name="_Ref167541977"/>
      <w:bookmarkStart w:id="93" w:name="_Toc167638728"/>
      <w:r>
        <w:lastRenderedPageBreak/>
        <w:t xml:space="preserve">Testování </w:t>
      </w:r>
      <w:r w:rsidR="00460781">
        <w:t xml:space="preserve">nástroje </w:t>
      </w:r>
      <w:r>
        <w:t xml:space="preserve">a návrh </w:t>
      </w:r>
      <w:r w:rsidR="00773A5F">
        <w:t>budoucích úprav</w:t>
      </w:r>
      <w:bookmarkEnd w:id="92"/>
      <w:bookmarkEnd w:id="93"/>
    </w:p>
    <w:p w14:paraId="4AF0DEC9" w14:textId="20E65664" w:rsidR="00DE5DB5" w:rsidRPr="004D6370" w:rsidRDefault="00EB4F7A" w:rsidP="00512C24">
      <w:pPr>
        <w:pStyle w:val="Prvnodstavec"/>
        <w:rPr>
          <w:color w:val="auto"/>
        </w:rPr>
      </w:pPr>
      <w:r>
        <w:t>V této kapitole js</w:t>
      </w:r>
      <w:r w:rsidR="00252E05">
        <w:t>ou popsány výsledky</w:t>
      </w:r>
      <w:r>
        <w:t xml:space="preserve"> </w:t>
      </w:r>
      <w:r w:rsidR="001F00F8">
        <w:t xml:space="preserve">testování </w:t>
      </w:r>
      <w:r w:rsidR="004F1AF7">
        <w:t>nástroje</w:t>
      </w:r>
      <w:r w:rsidR="00070B5E">
        <w:t xml:space="preserve">. </w:t>
      </w:r>
      <w:r w:rsidR="00B06545">
        <w:t xml:space="preserve">V rámci </w:t>
      </w:r>
      <w:r w:rsidR="00954490">
        <w:t>pokusného použití</w:t>
      </w:r>
      <w:r w:rsidR="002B592A">
        <w:t xml:space="preserve"> v DAW Reaper</w:t>
      </w:r>
      <w:r w:rsidR="00B06545">
        <w:t xml:space="preserve"> vzniklo několik krátkých nahrávek</w:t>
      </w:r>
      <w:r w:rsidR="00846006">
        <w:t>, jež jsou přílohou této práce.</w:t>
      </w:r>
      <w:r w:rsidR="004D6370">
        <w:rPr>
          <w:color w:val="auto"/>
        </w:rPr>
        <w:t xml:space="preserve"> Tyto </w:t>
      </w:r>
      <w:r w:rsidR="00B55C8D">
        <w:rPr>
          <w:color w:val="auto"/>
        </w:rPr>
        <w:t>zvukové výstup</w:t>
      </w:r>
      <w:r w:rsidR="004D6370">
        <w:rPr>
          <w:color w:val="auto"/>
        </w:rPr>
        <w:t xml:space="preserve">y </w:t>
      </w:r>
      <w:r w:rsidR="001A2D23">
        <w:rPr>
          <w:color w:val="auto"/>
        </w:rPr>
        <w:t xml:space="preserve">přibližně </w:t>
      </w:r>
      <w:r w:rsidR="004D6370">
        <w:rPr>
          <w:color w:val="auto"/>
        </w:rPr>
        <w:t xml:space="preserve">nastiňují </w:t>
      </w:r>
      <w:r w:rsidR="00D526FE">
        <w:rPr>
          <w:color w:val="auto"/>
        </w:rPr>
        <w:t xml:space="preserve">potenciál, </w:t>
      </w:r>
      <w:r w:rsidR="00C469C9">
        <w:rPr>
          <w:color w:val="auto"/>
        </w:rPr>
        <w:t>je</w:t>
      </w:r>
      <w:r w:rsidR="002709B2">
        <w:rPr>
          <w:color w:val="auto"/>
        </w:rPr>
        <w:t>n</w:t>
      </w:r>
      <w:r w:rsidR="00C469C9">
        <w:rPr>
          <w:color w:val="auto"/>
        </w:rPr>
        <w:t xml:space="preserve">ž </w:t>
      </w:r>
      <w:r w:rsidR="00527A60">
        <w:rPr>
          <w:color w:val="auto"/>
        </w:rPr>
        <w:t xml:space="preserve">prototyp </w:t>
      </w:r>
      <w:r w:rsidR="00C469C9">
        <w:rPr>
          <w:color w:val="auto"/>
        </w:rPr>
        <w:t>nástroj</w:t>
      </w:r>
      <w:r w:rsidR="00527A60">
        <w:rPr>
          <w:color w:val="auto"/>
        </w:rPr>
        <w:t>e</w:t>
      </w:r>
      <w:r w:rsidR="00C469C9">
        <w:rPr>
          <w:color w:val="auto"/>
        </w:rPr>
        <w:t xml:space="preserve"> </w:t>
      </w:r>
      <w:r w:rsidR="00411C1E">
        <w:rPr>
          <w:color w:val="auto"/>
        </w:rPr>
        <w:t>nabízí</w:t>
      </w:r>
      <w:r w:rsidR="00C469C9">
        <w:rPr>
          <w:color w:val="auto"/>
        </w:rPr>
        <w:t xml:space="preserve"> pro </w:t>
      </w:r>
      <w:r w:rsidR="005A3882">
        <w:rPr>
          <w:color w:val="auto"/>
        </w:rPr>
        <w:t>zvukovou tvorbu</w:t>
      </w:r>
      <w:r w:rsidR="00411C1E">
        <w:rPr>
          <w:color w:val="auto"/>
        </w:rPr>
        <w:t>.</w:t>
      </w:r>
      <w:r w:rsidR="003721B8">
        <w:rPr>
          <w:color w:val="auto"/>
        </w:rPr>
        <w:t xml:space="preserve"> </w:t>
      </w:r>
      <w:r w:rsidR="00BA0BB2">
        <w:rPr>
          <w:color w:val="auto"/>
        </w:rPr>
        <w:t xml:space="preserve">Obsahem kapitoly je také </w:t>
      </w:r>
      <w:r w:rsidR="007D3914">
        <w:rPr>
          <w:color w:val="auto"/>
        </w:rPr>
        <w:t xml:space="preserve">posouzení </w:t>
      </w:r>
      <w:r w:rsidR="00134E3A">
        <w:rPr>
          <w:color w:val="auto"/>
        </w:rPr>
        <w:t xml:space="preserve">silných stránek a slabin nástroje. </w:t>
      </w:r>
      <w:r w:rsidR="00012098">
        <w:rPr>
          <w:color w:val="auto"/>
        </w:rPr>
        <w:t xml:space="preserve">Dále jsou popsány </w:t>
      </w:r>
      <w:r w:rsidR="00BA0F01">
        <w:rPr>
          <w:color w:val="auto"/>
        </w:rPr>
        <w:t xml:space="preserve">návrhy na </w:t>
      </w:r>
      <w:r w:rsidR="004736BB">
        <w:rPr>
          <w:color w:val="auto"/>
        </w:rPr>
        <w:t xml:space="preserve">možné úpravy </w:t>
      </w:r>
      <w:r w:rsidR="00D26236">
        <w:rPr>
          <w:color w:val="auto"/>
        </w:rPr>
        <w:t>projektu</w:t>
      </w:r>
      <w:r w:rsidR="004736BB">
        <w:rPr>
          <w:color w:val="auto"/>
        </w:rPr>
        <w:t xml:space="preserve"> směrem k jeho zkvalitnění</w:t>
      </w:r>
      <w:r w:rsidR="00A85528">
        <w:rPr>
          <w:color w:val="auto"/>
        </w:rPr>
        <w:t xml:space="preserve"> a </w:t>
      </w:r>
      <w:r w:rsidR="006A2F51">
        <w:rPr>
          <w:color w:val="auto"/>
        </w:rPr>
        <w:t xml:space="preserve">rozšíření funkcionalit, </w:t>
      </w:r>
      <w:r w:rsidR="00C350BA">
        <w:rPr>
          <w:color w:val="auto"/>
        </w:rPr>
        <w:t xml:space="preserve">které může </w:t>
      </w:r>
      <w:r w:rsidR="00963B97">
        <w:rPr>
          <w:color w:val="auto"/>
        </w:rPr>
        <w:t>nástroj nabídnout.</w:t>
      </w:r>
    </w:p>
    <w:p w14:paraId="35B4289C" w14:textId="349C4C46" w:rsidR="0050162D" w:rsidRDefault="00FE6F39" w:rsidP="00FE6F39">
      <w:pPr>
        <w:pStyle w:val="Nadpis2"/>
      </w:pPr>
      <w:bookmarkStart w:id="94" w:name="_Toc167638729"/>
      <w:r>
        <w:t>Testování nástroje</w:t>
      </w:r>
      <w:bookmarkEnd w:id="94"/>
    </w:p>
    <w:p w14:paraId="753B324A" w14:textId="46464CC4" w:rsidR="001327C2" w:rsidRDefault="00CD209B" w:rsidP="008C50F7">
      <w:pPr>
        <w:pStyle w:val="Prvnodstavec"/>
      </w:pPr>
      <w:r>
        <w:t xml:space="preserve">Pro účely </w:t>
      </w:r>
      <w:r w:rsidR="00BA39C3">
        <w:t>ilustrování</w:t>
      </w:r>
      <w:r w:rsidR="00EC3660">
        <w:t xml:space="preserve"> kreativních</w:t>
      </w:r>
      <w:r w:rsidR="00BA39C3">
        <w:t xml:space="preserve"> možností</w:t>
      </w:r>
      <w:r w:rsidR="007B354E">
        <w:t xml:space="preserve"> </w:t>
      </w:r>
      <w:r w:rsidR="00080667">
        <w:t xml:space="preserve">nástroje byla vytvořena sada </w:t>
      </w:r>
      <w:r w:rsidR="001B4FF5">
        <w:t>šesti</w:t>
      </w:r>
      <w:r w:rsidR="00876D74">
        <w:t xml:space="preserve"> </w:t>
      </w:r>
      <w:r w:rsidR="00FF243C">
        <w:t>zvukových souborů</w:t>
      </w:r>
      <w:r w:rsidR="00DB7003">
        <w:t xml:space="preserve"> živě nahrávaných</w:t>
      </w:r>
      <w:r w:rsidR="00D54602">
        <w:t xml:space="preserve"> improvizací</w:t>
      </w:r>
      <w:r w:rsidR="00876D74">
        <w:t xml:space="preserve"> s </w:t>
      </w:r>
      <w:r w:rsidR="00442850">
        <w:t>vy</w:t>
      </w:r>
      <w:r w:rsidR="00876D74">
        <w:t xml:space="preserve">užitím </w:t>
      </w:r>
      <w:r w:rsidR="00747461">
        <w:t>různých samplů</w:t>
      </w:r>
      <w:r w:rsidR="003474DC">
        <w:t xml:space="preserve"> – </w:t>
      </w:r>
      <w:r w:rsidR="004F562B">
        <w:t xml:space="preserve">jednalo se </w:t>
      </w:r>
      <w:r w:rsidR="00104DC4">
        <w:t xml:space="preserve">o </w:t>
      </w:r>
      <w:r w:rsidR="002F73FE">
        <w:t xml:space="preserve">samply </w:t>
      </w:r>
      <w:r w:rsidR="00CF04A1">
        <w:t>vibrafon</w:t>
      </w:r>
      <w:r w:rsidR="002F73FE">
        <w:t>u</w:t>
      </w:r>
      <w:r w:rsidR="00CF04A1">
        <w:t>, klavír</w:t>
      </w:r>
      <w:r w:rsidR="002F73FE">
        <w:t>u</w:t>
      </w:r>
      <w:r w:rsidR="00CF04A1">
        <w:t>, celest</w:t>
      </w:r>
      <w:r w:rsidR="002F73FE">
        <w:t>y</w:t>
      </w:r>
      <w:r w:rsidR="00CF04A1">
        <w:t>, violoncell</w:t>
      </w:r>
      <w:r w:rsidR="002F73FE">
        <w:t>a</w:t>
      </w:r>
      <w:r w:rsidR="001B4FF5">
        <w:t xml:space="preserve">, </w:t>
      </w:r>
      <w:r w:rsidR="00EE7EA1">
        <w:t>syntezátor</w:t>
      </w:r>
      <w:r w:rsidR="002F73FE">
        <w:t>u</w:t>
      </w:r>
      <w:r w:rsidR="00EE7EA1">
        <w:t xml:space="preserve"> Moog a </w:t>
      </w:r>
      <w:r w:rsidR="002E02B4">
        <w:t>zkreslen</w:t>
      </w:r>
      <w:r w:rsidR="002F73FE">
        <w:t>ých</w:t>
      </w:r>
      <w:r w:rsidR="002E02B4">
        <w:t xml:space="preserve"> digitální</w:t>
      </w:r>
      <w:r w:rsidR="002F73FE">
        <w:t>ch</w:t>
      </w:r>
      <w:r w:rsidR="002E02B4">
        <w:t xml:space="preserve"> varhan</w:t>
      </w:r>
      <w:r w:rsidR="00803A8E">
        <w:t xml:space="preserve"> z</w:t>
      </w:r>
      <w:r w:rsidR="001A5F83">
        <w:t xml:space="preserve"> banky</w:t>
      </w:r>
      <w:r w:rsidR="00296FEE">
        <w:t xml:space="preserve"> </w:t>
      </w:r>
      <w:r w:rsidR="00EB4919">
        <w:t xml:space="preserve">vytvořené </w:t>
      </w:r>
      <w:r w:rsidR="002D1C46">
        <w:t>společností Akai</w:t>
      </w:r>
      <w:r w:rsidR="002E02B4">
        <w:t>.</w:t>
      </w:r>
      <w:r w:rsidR="00432326">
        <w:t xml:space="preserve"> </w:t>
      </w:r>
      <w:r w:rsidR="00280D4D">
        <w:t>Podstata nástroje</w:t>
      </w:r>
      <w:r w:rsidR="003F6A54">
        <w:t xml:space="preserve"> uživatele</w:t>
      </w:r>
      <w:r w:rsidR="00280D4D">
        <w:t xml:space="preserve"> </w:t>
      </w:r>
      <w:r w:rsidR="009D3BFB">
        <w:t xml:space="preserve">inspiruje spíše </w:t>
      </w:r>
      <w:r w:rsidR="009152F7">
        <w:t>k použití za účelem vytváření nálad</w:t>
      </w:r>
      <w:r w:rsidR="001F5B8D">
        <w:t xml:space="preserve"> a </w:t>
      </w:r>
      <w:r w:rsidR="006E61D2">
        <w:t xml:space="preserve">komplexnějších </w:t>
      </w:r>
      <w:r w:rsidR="001F5B8D">
        <w:t>harmonických struktur</w:t>
      </w:r>
      <w:r w:rsidR="009617DB">
        <w:t>, ačkoliv</w:t>
      </w:r>
      <w:r w:rsidR="00D15766">
        <w:t xml:space="preserve"> špatných výsledků</w:t>
      </w:r>
      <w:r w:rsidR="00F3621D">
        <w:t xml:space="preserve"> nástroj nedosahuje ani při </w:t>
      </w:r>
      <w:r w:rsidR="000668CC">
        <w:t xml:space="preserve">využití k tvorbě </w:t>
      </w:r>
      <w:r w:rsidR="00416177">
        <w:t>melodických linek</w:t>
      </w:r>
      <w:r w:rsidR="007B64F9">
        <w:t>.</w:t>
      </w:r>
    </w:p>
    <w:p w14:paraId="37EB90AD" w14:textId="7C1CBAE7" w:rsidR="007832CC" w:rsidRDefault="00B81E46" w:rsidP="001327C2">
      <w:pPr>
        <w:pStyle w:val="Odstavec"/>
      </w:pPr>
      <w:r>
        <w:t xml:space="preserve">Největším problémem </w:t>
      </w:r>
      <w:r w:rsidR="00496D3B">
        <w:t>pro použití nástroje</w:t>
      </w:r>
      <w:r w:rsidR="00064F2B">
        <w:t xml:space="preserve"> </w:t>
      </w:r>
      <w:r w:rsidR="00E779A6">
        <w:t xml:space="preserve">během </w:t>
      </w:r>
      <w:r w:rsidR="001008B6">
        <w:t>živé produkce</w:t>
      </w:r>
      <w:r w:rsidR="00B43262">
        <w:t xml:space="preserve"> je nepochybně</w:t>
      </w:r>
      <w:r w:rsidR="00C74513">
        <w:t xml:space="preserve"> absence</w:t>
      </w:r>
      <w:r w:rsidR="00336CED">
        <w:t xml:space="preserve"> možnosti mapování </w:t>
      </w:r>
      <w:r w:rsidR="006D3F8D">
        <w:t>virtuálních ovládacích prvků</w:t>
      </w:r>
      <w:r w:rsidR="00545285">
        <w:t xml:space="preserve"> na reálné </w:t>
      </w:r>
      <w:r w:rsidR="002141D9">
        <w:t xml:space="preserve">ovladače </w:t>
      </w:r>
      <w:r w:rsidR="00A86401">
        <w:t>kontroléru</w:t>
      </w:r>
      <w:r w:rsidR="00BB33D0">
        <w:t xml:space="preserve"> a také</w:t>
      </w:r>
      <w:r w:rsidR="00316149">
        <w:t xml:space="preserve"> nemožnost</w:t>
      </w:r>
      <w:r w:rsidR="00C74513">
        <w:t xml:space="preserve"> multisamplingu</w:t>
      </w:r>
      <w:r w:rsidR="00C713EB">
        <w:t xml:space="preserve">, jenž by </w:t>
      </w:r>
      <w:r w:rsidR="00A87D8A">
        <w:t>pomohl</w:t>
      </w:r>
      <w:r w:rsidR="00BE23D7">
        <w:t xml:space="preserve"> </w:t>
      </w:r>
      <w:r w:rsidR="00683076">
        <w:t>větší bohatost</w:t>
      </w:r>
      <w:r w:rsidR="00A87D8A">
        <w:t>i</w:t>
      </w:r>
      <w:r w:rsidR="0029797D">
        <w:t xml:space="preserve"> </w:t>
      </w:r>
      <w:r w:rsidR="00047B15">
        <w:t>okamžitě použitelných zvuků</w:t>
      </w:r>
      <w:r w:rsidR="00E543FE">
        <w:t xml:space="preserve">, ačkoliv </w:t>
      </w:r>
      <w:r w:rsidR="00A42457">
        <w:t xml:space="preserve">tato možnost </w:t>
      </w:r>
      <w:r w:rsidR="009D6576">
        <w:t xml:space="preserve">je technicky nahraditelná </w:t>
      </w:r>
      <w:r w:rsidR="005E3187">
        <w:t xml:space="preserve">spuštěním </w:t>
      </w:r>
      <w:r w:rsidR="00593449">
        <w:t>více instancí</w:t>
      </w:r>
      <w:r w:rsidR="005D52CC">
        <w:t xml:space="preserve"> VST3 formy</w:t>
      </w:r>
      <w:r w:rsidR="00593449">
        <w:t xml:space="preserve"> </w:t>
      </w:r>
      <w:r w:rsidR="00E85894">
        <w:t>nástroje</w:t>
      </w:r>
      <w:r w:rsidR="007F30AC">
        <w:t xml:space="preserve"> v rámci </w:t>
      </w:r>
      <w:r w:rsidR="00532A19">
        <w:t>stop</w:t>
      </w:r>
      <w:r w:rsidR="00696239">
        <w:t xml:space="preserve"> DAW.</w:t>
      </w:r>
      <w:r w:rsidR="00D53272">
        <w:t xml:space="preserve"> Toto ale rozhodně není </w:t>
      </w:r>
      <w:r w:rsidR="005B27A5">
        <w:t xml:space="preserve">ideální řešení, jelikož představuje </w:t>
      </w:r>
      <w:r w:rsidR="00F763AB">
        <w:t xml:space="preserve">zvýšení </w:t>
      </w:r>
      <w:r w:rsidR="005D008F">
        <w:t xml:space="preserve">náročnosti </w:t>
      </w:r>
      <w:r w:rsidR="00E812AF">
        <w:t xml:space="preserve">přípravy </w:t>
      </w:r>
      <w:r w:rsidR="004535FF">
        <w:t xml:space="preserve">na </w:t>
      </w:r>
      <w:r w:rsidR="00CB663D">
        <w:t>produkci</w:t>
      </w:r>
      <w:r w:rsidR="009A3498">
        <w:t>.</w:t>
      </w:r>
    </w:p>
    <w:p w14:paraId="1C5D51DF" w14:textId="31B9D55A" w:rsidR="007B76DF" w:rsidRDefault="00767473" w:rsidP="007832CC">
      <w:pPr>
        <w:pStyle w:val="Odstavec"/>
      </w:pPr>
      <w:r>
        <w:t xml:space="preserve">Naopak poměrně zajímavou je možnost </w:t>
      </w:r>
      <w:r w:rsidR="00E702EC">
        <w:t xml:space="preserve">nastavovat </w:t>
      </w:r>
      <w:r w:rsidR="004F7EA6">
        <w:t xml:space="preserve">délku grainů </w:t>
      </w:r>
      <w:r w:rsidR="00D1736F">
        <w:t>na hodnoty</w:t>
      </w:r>
      <w:r w:rsidR="00D82127">
        <w:t xml:space="preserve"> nižší, než je běžný rozsah granulárních syntezátorů</w:t>
      </w:r>
      <w:r w:rsidR="00285B6B">
        <w:t xml:space="preserve"> – </w:t>
      </w:r>
      <w:r w:rsidR="001E7FE2">
        <w:t>mezi 0,1–10 ms</w:t>
      </w:r>
      <w:r w:rsidR="00B75156">
        <w:t xml:space="preserve">. </w:t>
      </w:r>
      <w:r w:rsidR="00A940F3">
        <w:t xml:space="preserve">Takto nízké nastavení </w:t>
      </w:r>
      <w:r w:rsidR="003A05EF">
        <w:t xml:space="preserve">nachází uplatnění </w:t>
      </w:r>
      <w:r w:rsidR="001756FA">
        <w:t>při šumových kompozicích</w:t>
      </w:r>
      <w:r w:rsidR="005C4710">
        <w:t>,</w:t>
      </w:r>
      <w:r w:rsidR="0044499D">
        <w:t xml:space="preserve"> jelikož </w:t>
      </w:r>
      <w:r w:rsidR="00B62F2C">
        <w:t xml:space="preserve">při </w:t>
      </w:r>
      <w:r w:rsidR="006861E3">
        <w:t>zmíněné</w:t>
      </w:r>
      <w:r w:rsidR="00FA4F8A">
        <w:t>m rozsahu délek grainů</w:t>
      </w:r>
      <w:r w:rsidR="001E657A">
        <w:t xml:space="preserve"> již není </w:t>
      </w:r>
      <w:r w:rsidR="00CA5F84">
        <w:t xml:space="preserve">možné rozeznat </w:t>
      </w:r>
      <w:r w:rsidR="00D530ED">
        <w:t>výšku tónu</w:t>
      </w:r>
      <w:r w:rsidR="00203BF4">
        <w:t xml:space="preserve">, </w:t>
      </w:r>
      <w:r w:rsidR="006D3959">
        <w:t xml:space="preserve">a proto </w:t>
      </w:r>
      <w:r w:rsidR="00774903">
        <w:t>se zvukovým výstupem nástroje stává šum</w:t>
      </w:r>
      <w:r w:rsidR="00FB5356">
        <w:t>.</w:t>
      </w:r>
      <w:r w:rsidR="005C4710">
        <w:t xml:space="preserve"> </w:t>
      </w:r>
      <w:r w:rsidR="00FB5356">
        <w:t>K</w:t>
      </w:r>
      <w:r w:rsidR="0074645D">
        <w:t xml:space="preserve">ombinace </w:t>
      </w:r>
      <w:r w:rsidR="001E2BD8">
        <w:t>nízké délky grainu</w:t>
      </w:r>
      <w:r w:rsidR="00A37433">
        <w:t xml:space="preserve"> a různ</w:t>
      </w:r>
      <w:r w:rsidR="00821B78">
        <w:t>á nastavení AD obálky</w:t>
      </w:r>
      <w:r w:rsidR="005649DD">
        <w:t xml:space="preserve"> vytvářejí zajímavou paletu</w:t>
      </w:r>
      <w:r w:rsidR="002C5A0E">
        <w:t xml:space="preserve"> netónových zvuků</w:t>
      </w:r>
      <w:r w:rsidR="002E74C2">
        <w:t xml:space="preserve"> a ruchů</w:t>
      </w:r>
      <w:r w:rsidR="00B1742A">
        <w:t xml:space="preserve">, jež </w:t>
      </w:r>
      <w:r w:rsidR="000F27F1">
        <w:t>mohou dotvářet</w:t>
      </w:r>
      <w:r w:rsidR="00AD714C">
        <w:t xml:space="preserve"> ambientní</w:t>
      </w:r>
      <w:r w:rsidR="000F27F1">
        <w:t xml:space="preserve"> </w:t>
      </w:r>
      <w:r w:rsidR="00E32429">
        <w:t xml:space="preserve">atmosféru </w:t>
      </w:r>
      <w:r w:rsidR="00A656ED">
        <w:t xml:space="preserve">pro </w:t>
      </w:r>
      <w:r w:rsidR="00685CD2">
        <w:t>vrstvení</w:t>
      </w:r>
      <w:r w:rsidR="005F77BA">
        <w:t xml:space="preserve"> dalších </w:t>
      </w:r>
      <w:r w:rsidR="003A4C5C">
        <w:t>tónových i netónových složek</w:t>
      </w:r>
      <w:r w:rsidR="001D0603">
        <w:t xml:space="preserve">, jak </w:t>
      </w:r>
      <w:r w:rsidR="00E54FB5">
        <w:t xml:space="preserve">lze slyšet na nahrávce </w:t>
      </w:r>
      <w:r w:rsidR="00582969">
        <w:t>s</w:t>
      </w:r>
      <w:r w:rsidR="00A411FA">
        <w:t> </w:t>
      </w:r>
      <w:r w:rsidR="00582969">
        <w:t>použitím</w:t>
      </w:r>
      <w:r w:rsidR="00A411FA">
        <w:t xml:space="preserve"> </w:t>
      </w:r>
      <w:r w:rsidR="002C0FD5">
        <w:t xml:space="preserve">granulizované </w:t>
      </w:r>
      <w:r w:rsidR="007D7AE3">
        <w:t xml:space="preserve">celesty </w:t>
      </w:r>
      <w:r w:rsidR="00B24D9D">
        <w:t>(</w:t>
      </w:r>
      <w:r w:rsidR="00C367FE">
        <w:t>na začátku a na konci</w:t>
      </w:r>
      <w:r w:rsidR="00AE71BB">
        <w:t xml:space="preserve"> </w:t>
      </w:r>
      <w:r w:rsidR="00B322E8">
        <w:t>syntetizova</w:t>
      </w:r>
      <w:r w:rsidR="00F008E0">
        <w:t xml:space="preserve">né </w:t>
      </w:r>
      <w:r w:rsidR="0019224C">
        <w:t>v</w:t>
      </w:r>
      <w:r w:rsidR="00C7246F">
        <w:t> </w:t>
      </w:r>
      <w:r w:rsidR="0019224C">
        <w:t>šum</w:t>
      </w:r>
      <w:r w:rsidR="00C7246F">
        <w:t xml:space="preserve"> a různé ruchy</w:t>
      </w:r>
      <w:r w:rsidR="00B24D9D">
        <w:t>)</w:t>
      </w:r>
      <w:r w:rsidR="00350728">
        <w:t>.</w:t>
      </w:r>
    </w:p>
    <w:p w14:paraId="6FBD8F29" w14:textId="647222DF" w:rsidR="00CC1F0F" w:rsidRDefault="00F12A66" w:rsidP="007832CC">
      <w:pPr>
        <w:pStyle w:val="Odstavec"/>
      </w:pPr>
      <w:r>
        <w:t xml:space="preserve">Kombinace </w:t>
      </w:r>
      <w:r w:rsidR="00745623">
        <w:t xml:space="preserve">krátké fáze </w:t>
      </w:r>
      <w:r w:rsidR="002702D5">
        <w:t xml:space="preserve">attack a delší fáze decay </w:t>
      </w:r>
      <w:r w:rsidR="000365CF">
        <w:t xml:space="preserve">vytváří </w:t>
      </w:r>
      <w:r w:rsidR="00EE7015">
        <w:t xml:space="preserve">ostře a </w:t>
      </w:r>
      <w:r w:rsidR="00947CE8">
        <w:t xml:space="preserve">poněkud </w:t>
      </w:r>
      <w:r w:rsidR="00EE7015">
        <w:t>perkusivně znějící grainy</w:t>
      </w:r>
      <w:r w:rsidR="00D848F7">
        <w:t xml:space="preserve"> připomínající </w:t>
      </w:r>
      <w:r w:rsidR="00F24F53">
        <w:t>nástroje</w:t>
      </w:r>
      <w:r w:rsidR="002C1857">
        <w:t xml:space="preserve">, jejichž </w:t>
      </w:r>
      <w:r w:rsidR="0017277A">
        <w:t xml:space="preserve">průběhy </w:t>
      </w:r>
      <w:r w:rsidR="007325BF">
        <w:t>znějí podobně</w:t>
      </w:r>
      <w:r w:rsidR="00354FCB">
        <w:t xml:space="preserve"> – </w:t>
      </w:r>
      <w:r w:rsidR="001E0DDF">
        <w:t>zvukový v</w:t>
      </w:r>
      <w:r w:rsidR="00585F7D">
        <w:t xml:space="preserve">ýstup </w:t>
      </w:r>
      <w:r w:rsidR="00E850DC">
        <w:t xml:space="preserve">takových </w:t>
      </w:r>
      <w:r w:rsidR="009D0478">
        <w:t xml:space="preserve">evokuje </w:t>
      </w:r>
      <w:r w:rsidR="00325713">
        <w:t>hru drnkáním</w:t>
      </w:r>
      <w:r w:rsidR="004A570E">
        <w:t xml:space="preserve">, jehož četnost se odvíjí </w:t>
      </w:r>
      <w:r w:rsidR="00B76A9F">
        <w:t xml:space="preserve">od </w:t>
      </w:r>
      <w:r w:rsidR="00536F7B">
        <w:t>parametrů délky grainu a překrytí.</w:t>
      </w:r>
      <w:r w:rsidR="00842BFE">
        <w:t xml:space="preserve"> </w:t>
      </w:r>
      <w:r w:rsidR="002B56F2">
        <w:t xml:space="preserve">Takový příklad </w:t>
      </w:r>
      <w:r w:rsidR="004A2AC5">
        <w:t xml:space="preserve">nabízí nahrávka </w:t>
      </w:r>
      <w:r w:rsidR="00DD0D9B">
        <w:t>granulizovaného</w:t>
      </w:r>
      <w:r w:rsidR="00BA1074">
        <w:t xml:space="preserve"> violoncella.</w:t>
      </w:r>
    </w:p>
    <w:p w14:paraId="68BD83B0" w14:textId="4F8A6AF0" w:rsidR="002A5EFA" w:rsidRDefault="00741F17" w:rsidP="007832CC">
      <w:pPr>
        <w:pStyle w:val="Odstavec"/>
      </w:pPr>
      <w:r>
        <w:t>Nástroj je vhodný k vytváření ambientních struktur</w:t>
      </w:r>
      <w:r w:rsidR="0031794E">
        <w:t xml:space="preserve">, </w:t>
      </w:r>
      <w:r w:rsidR="00655817">
        <w:t>zvukomal</w:t>
      </w:r>
      <w:r w:rsidR="00681EB8">
        <w:t>eb</w:t>
      </w:r>
      <w:r w:rsidR="00D045F2">
        <w:t xml:space="preserve"> a </w:t>
      </w:r>
      <w:r w:rsidR="00C2610C">
        <w:t xml:space="preserve">tvorbě </w:t>
      </w:r>
      <w:r w:rsidR="009920E8">
        <w:t>s využitím šumů a ruchů.</w:t>
      </w:r>
      <w:r w:rsidR="004E248F">
        <w:t xml:space="preserve"> </w:t>
      </w:r>
      <w:r w:rsidR="00C209C2">
        <w:t xml:space="preserve">Použití </w:t>
      </w:r>
      <w:r w:rsidR="006A66ED">
        <w:t>samplů</w:t>
      </w:r>
      <w:r w:rsidR="00582A53">
        <w:t xml:space="preserve"> neobsahujících hudební tóny</w:t>
      </w:r>
      <w:r w:rsidR="000C1307">
        <w:t xml:space="preserve"> nebo naopak </w:t>
      </w:r>
      <w:r w:rsidR="00C95CD3">
        <w:t xml:space="preserve">části </w:t>
      </w:r>
      <w:r w:rsidR="00C90CB6">
        <w:t>zvukový</w:t>
      </w:r>
      <w:r w:rsidR="00C95CD3">
        <w:t>ch nahrávek</w:t>
      </w:r>
      <w:r w:rsidR="001F4935">
        <w:t xml:space="preserve">, ve kterých se již </w:t>
      </w:r>
      <w:r w:rsidR="00D12FE8">
        <w:t>harmonick</w:t>
      </w:r>
      <w:r w:rsidR="00912846">
        <w:t>á</w:t>
      </w:r>
      <w:r w:rsidR="00D12FE8">
        <w:t xml:space="preserve"> struktur</w:t>
      </w:r>
      <w:r w:rsidR="00912846">
        <w:t>a</w:t>
      </w:r>
      <w:r w:rsidR="00D12FE8">
        <w:t xml:space="preserve"> nachází, </w:t>
      </w:r>
      <w:r w:rsidR="00354FCB">
        <w:t xml:space="preserve">přináší </w:t>
      </w:r>
      <w:r w:rsidR="00355388">
        <w:t xml:space="preserve">možnost </w:t>
      </w:r>
      <w:r w:rsidR="007B63D6">
        <w:lastRenderedPageBreak/>
        <w:t xml:space="preserve">tuto hudbu znovu skládat </w:t>
      </w:r>
      <w:r w:rsidR="000865EF">
        <w:t>do nových</w:t>
      </w:r>
      <w:r w:rsidR="001920B9">
        <w:t xml:space="preserve"> struktur </w:t>
      </w:r>
      <w:r w:rsidR="00D12D66">
        <w:t xml:space="preserve">mimo </w:t>
      </w:r>
      <w:r w:rsidR="003D0790">
        <w:t>harmonii</w:t>
      </w:r>
      <w:r w:rsidR="00A32E06">
        <w:t xml:space="preserve"> a experimentovat</w:t>
      </w:r>
      <w:r w:rsidR="00CC3155">
        <w:t xml:space="preserve"> </w:t>
      </w:r>
      <w:r w:rsidR="00810031">
        <w:t xml:space="preserve">s napodobováním </w:t>
      </w:r>
      <w:r w:rsidR="00C15A1C">
        <w:t xml:space="preserve">zvuků </w:t>
      </w:r>
      <w:r w:rsidR="00A74DFA">
        <w:t xml:space="preserve">z oblasti přírody </w:t>
      </w:r>
      <w:r w:rsidR="002D7EA1">
        <w:t xml:space="preserve">nebo </w:t>
      </w:r>
      <w:r w:rsidR="001C7875">
        <w:t>různých</w:t>
      </w:r>
      <w:r w:rsidR="006250CA">
        <w:t xml:space="preserve"> </w:t>
      </w:r>
      <w:r w:rsidR="00B237F6">
        <w:t>prostředí.</w:t>
      </w:r>
    </w:p>
    <w:p w14:paraId="6548951E" w14:textId="50510CB2" w:rsidR="00CF70D9" w:rsidRDefault="00A2169E" w:rsidP="006B1FD6">
      <w:pPr>
        <w:pStyle w:val="Nadpis3"/>
      </w:pPr>
      <w:bookmarkStart w:id="95" w:name="_Toc167638730"/>
      <w:r>
        <w:t>Práce s parametry</w:t>
      </w:r>
      <w:bookmarkEnd w:id="95"/>
    </w:p>
    <w:p w14:paraId="4C737A4A" w14:textId="6C301F6E" w:rsidR="00A2169E" w:rsidRDefault="00BF0CD2" w:rsidP="00501E88">
      <w:pPr>
        <w:pStyle w:val="Prvnodstavec"/>
      </w:pPr>
      <w:r>
        <w:t>Uživatel</w:t>
      </w:r>
      <w:r w:rsidR="00ED57FA">
        <w:t>i</w:t>
      </w:r>
      <w:r>
        <w:t xml:space="preserve"> </w:t>
      </w:r>
      <w:r w:rsidR="00ED57FA">
        <w:t>je dána</w:t>
      </w:r>
      <w:r>
        <w:t xml:space="preserve"> </w:t>
      </w:r>
      <w:r w:rsidR="00CF3649">
        <w:t xml:space="preserve">možnost </w:t>
      </w:r>
      <w:r w:rsidR="00E02B9E">
        <w:t xml:space="preserve">nastavit </w:t>
      </w:r>
      <w:r w:rsidR="00B22026">
        <w:t xml:space="preserve">relativně omezenou </w:t>
      </w:r>
      <w:r w:rsidR="00282FCC">
        <w:t>nabídku</w:t>
      </w:r>
      <w:r w:rsidR="00B22026">
        <w:t xml:space="preserve"> parametrů </w:t>
      </w:r>
      <w:r w:rsidR="00B97AC6">
        <w:t>granulární syntézy</w:t>
      </w:r>
      <w:r w:rsidR="007842F0">
        <w:t xml:space="preserve"> a </w:t>
      </w:r>
      <w:r w:rsidR="00E917CC">
        <w:t>sampleru</w:t>
      </w:r>
      <w:r w:rsidR="00FB46BC">
        <w:t>.</w:t>
      </w:r>
      <w:r w:rsidR="00497507">
        <w:t xml:space="preserve"> Vzhledem</w:t>
      </w:r>
      <w:r w:rsidR="009F3F22">
        <w:t xml:space="preserve"> ke způsobu, jakým je nástroj řešen</w:t>
      </w:r>
      <w:r w:rsidR="00B17744">
        <w:t>,</w:t>
      </w:r>
      <w:r w:rsidR="009F3F22">
        <w:t xml:space="preserve"> se</w:t>
      </w:r>
      <w:r w:rsidR="00FB46BC">
        <w:t xml:space="preserve"> problémem</w:t>
      </w:r>
      <w:r w:rsidR="007811FB">
        <w:t xml:space="preserve"> jeví</w:t>
      </w:r>
      <w:r w:rsidR="00D77E22">
        <w:t xml:space="preserve"> </w:t>
      </w:r>
      <w:r w:rsidR="006C2556">
        <w:t>absence schopnosti</w:t>
      </w:r>
      <w:r w:rsidR="00D77E22">
        <w:t xml:space="preserve"> měnit parametry u již stisknuté noty</w:t>
      </w:r>
      <w:r w:rsidR="005E0126">
        <w:t xml:space="preserve">, </w:t>
      </w:r>
      <w:r w:rsidR="004B7224">
        <w:t>čehož umožnění by</w:t>
      </w:r>
      <w:r w:rsidR="005A113F">
        <w:t xml:space="preserve"> jistě </w:t>
      </w:r>
      <w:r w:rsidR="00672AC3">
        <w:t>zvýšilo tvůrčí potenciál nástroje</w:t>
      </w:r>
      <w:r w:rsidR="00DA306A">
        <w:t xml:space="preserve">, </w:t>
      </w:r>
      <w:r w:rsidR="00095525">
        <w:t xml:space="preserve">nicméně </w:t>
      </w:r>
      <w:r w:rsidR="005A219A">
        <w:t xml:space="preserve">existuje </w:t>
      </w:r>
      <w:r w:rsidR="00F10A53">
        <w:t xml:space="preserve">možnost </w:t>
      </w:r>
      <w:r w:rsidR="00BE011C">
        <w:t xml:space="preserve">kontinuálního </w:t>
      </w:r>
      <w:r w:rsidR="00B3007E">
        <w:t xml:space="preserve">snímání parametrů </w:t>
      </w:r>
      <w:r w:rsidR="0041446B">
        <w:t xml:space="preserve">při každé změně </w:t>
      </w:r>
      <w:r w:rsidR="00E24303">
        <w:t xml:space="preserve">polohy </w:t>
      </w:r>
      <w:r w:rsidR="00F21A04">
        <w:t xml:space="preserve">jakéhokoliv </w:t>
      </w:r>
      <w:r w:rsidR="004E715B">
        <w:t>posuvného ovládacího prvku</w:t>
      </w:r>
      <w:r w:rsidR="00B17744">
        <w:t>, jež</w:t>
      </w:r>
      <w:r w:rsidR="004E715B">
        <w:t xml:space="preserve"> </w:t>
      </w:r>
      <w:r w:rsidR="00B17744">
        <w:t>nabízí</w:t>
      </w:r>
      <w:r w:rsidR="00D34829">
        <w:t xml:space="preserve"> </w:t>
      </w:r>
      <w:r w:rsidR="00AA2B92">
        <w:t xml:space="preserve">alespoň </w:t>
      </w:r>
      <w:r w:rsidR="00D51F07">
        <w:t>schopnost</w:t>
      </w:r>
      <w:r w:rsidR="00AA2B92">
        <w:t xml:space="preserve"> </w:t>
      </w:r>
      <w:r w:rsidR="002A7CB2">
        <w:t>nastavit</w:t>
      </w:r>
      <w:r w:rsidR="00CB67ED">
        <w:t xml:space="preserve"> </w:t>
      </w:r>
      <w:r w:rsidR="00D35D27">
        <w:t xml:space="preserve">hodnoty </w:t>
      </w:r>
      <w:r w:rsidR="00B93E2E">
        <w:t xml:space="preserve">parametrů </w:t>
      </w:r>
      <w:r w:rsidR="006414A6">
        <w:t>mezi</w:t>
      </w:r>
      <w:r w:rsidR="001C7B1D">
        <w:t xml:space="preserve"> stisknutím</w:t>
      </w:r>
      <w:r w:rsidR="006414A6">
        <w:t xml:space="preserve"> jednotlivý</w:t>
      </w:r>
      <w:r w:rsidR="001C7B1D">
        <w:t>ch</w:t>
      </w:r>
      <w:r w:rsidR="006414A6">
        <w:t xml:space="preserve"> </w:t>
      </w:r>
      <w:r w:rsidR="00C0563E">
        <w:t>tón</w:t>
      </w:r>
      <w:r w:rsidR="001C7B1D">
        <w:t>ů</w:t>
      </w:r>
      <w:r w:rsidR="00B379DC">
        <w:t xml:space="preserve"> a </w:t>
      </w:r>
      <w:r w:rsidR="00BC6A5D">
        <w:t xml:space="preserve">tím </w:t>
      </w:r>
      <w:r w:rsidR="00AF6CC2">
        <w:t xml:space="preserve">dosáhnout </w:t>
      </w:r>
      <w:r w:rsidR="00BD1DEF">
        <w:t>jednodušší</w:t>
      </w:r>
      <w:r w:rsidR="006E6C9D">
        <w:t xml:space="preserve"> </w:t>
      </w:r>
      <w:r w:rsidR="00473DD5">
        <w:t>proměny</w:t>
      </w:r>
      <w:r w:rsidR="002D2BD8">
        <w:t xml:space="preserve"> výstupního signálu</w:t>
      </w:r>
      <w:r w:rsidR="00724397">
        <w:t xml:space="preserve"> alespoň v rámci</w:t>
      </w:r>
      <w:r w:rsidR="00FC5B1E">
        <w:t xml:space="preserve"> </w:t>
      </w:r>
      <w:r w:rsidR="00481548">
        <w:t xml:space="preserve">dvou a více </w:t>
      </w:r>
      <w:r w:rsidR="00FC5B1E">
        <w:t>hraných not.</w:t>
      </w:r>
      <w:r w:rsidR="00F85601">
        <w:t xml:space="preserve"> </w:t>
      </w:r>
      <w:r w:rsidR="00B304E8">
        <w:t xml:space="preserve">Vzhledem k současné </w:t>
      </w:r>
      <w:r w:rsidR="005454C2">
        <w:t>náročnosti</w:t>
      </w:r>
      <w:r w:rsidR="00660331">
        <w:t xml:space="preserve"> a </w:t>
      </w:r>
      <w:r w:rsidR="004C3CBA">
        <w:t xml:space="preserve">nutnosti </w:t>
      </w:r>
      <w:r w:rsidR="00BB09C8">
        <w:t xml:space="preserve">ovládání </w:t>
      </w:r>
      <w:r w:rsidR="003C7F20">
        <w:t>myší, touchpadem nebo jinou periferií připojenou k</w:t>
      </w:r>
      <w:r w:rsidR="00B60DB5">
        <w:t> </w:t>
      </w:r>
      <w:r w:rsidR="003C7F20">
        <w:t>počítači</w:t>
      </w:r>
      <w:r w:rsidR="00B60DB5">
        <w:t xml:space="preserve"> byla u nástroje zachována i možnost </w:t>
      </w:r>
      <w:r w:rsidR="00AF445A">
        <w:t>měnit parametry jednorázově s</w:t>
      </w:r>
      <w:r w:rsidR="00D66E80">
        <w:t xml:space="preserve">e změnou aplikovanou po stisknutí tlačítka </w:t>
      </w:r>
      <w:r w:rsidR="004546DE">
        <w:t xml:space="preserve">nastavujícího </w:t>
      </w:r>
      <w:r w:rsidR="00E95A27">
        <w:t xml:space="preserve">hodnoty </w:t>
      </w:r>
      <w:r w:rsidR="004B78D0">
        <w:t>pro granulární syntézu.</w:t>
      </w:r>
    </w:p>
    <w:p w14:paraId="612ED0E6" w14:textId="3D771415" w:rsidR="00D73BFA" w:rsidRDefault="001B2D43" w:rsidP="00430F7E">
      <w:pPr>
        <w:pStyle w:val="Nadpis3"/>
      </w:pPr>
      <w:bookmarkStart w:id="96" w:name="_Toc167638731"/>
      <w:r>
        <w:t xml:space="preserve">Nastavení </w:t>
      </w:r>
      <w:r w:rsidR="002F7676">
        <w:t xml:space="preserve">parametrů granulární syntézy </w:t>
      </w:r>
      <w:r w:rsidR="00695619">
        <w:t xml:space="preserve">pomocí </w:t>
      </w:r>
      <w:r w:rsidR="00FF1FAD">
        <w:t>analýzy</w:t>
      </w:r>
      <w:r w:rsidR="00695619">
        <w:t xml:space="preserve"> </w:t>
      </w:r>
      <w:r w:rsidR="007F452E">
        <w:t>průměrné barvy</w:t>
      </w:r>
      <w:bookmarkEnd w:id="96"/>
    </w:p>
    <w:p w14:paraId="0D455D8F" w14:textId="645BCB4C" w:rsidR="00695619" w:rsidRDefault="0074003D" w:rsidP="00F85601">
      <w:pPr>
        <w:pStyle w:val="Prvnodstavec"/>
      </w:pPr>
      <w:r>
        <w:t>Testováním</w:t>
      </w:r>
      <w:r w:rsidR="000225F8">
        <w:t xml:space="preserve"> byla ověřena také funkce </w:t>
      </w:r>
      <w:r w:rsidR="003D6B27">
        <w:t xml:space="preserve">nastavení </w:t>
      </w:r>
      <w:r w:rsidR="006122F1">
        <w:t xml:space="preserve">parametrů granulizace </w:t>
      </w:r>
      <w:r w:rsidR="00E00739">
        <w:t xml:space="preserve">pomocí </w:t>
      </w:r>
      <w:r w:rsidR="005B54E5">
        <w:t xml:space="preserve">průměrování </w:t>
      </w:r>
      <w:r w:rsidR="00AC0633">
        <w:t xml:space="preserve">hodnot </w:t>
      </w:r>
      <w:r w:rsidR="00477098">
        <w:t xml:space="preserve">modelu HSL. </w:t>
      </w:r>
      <w:r w:rsidR="00483874">
        <w:t xml:space="preserve">Z hlediska </w:t>
      </w:r>
      <w:r w:rsidR="002B6AFE">
        <w:t xml:space="preserve">navrhovaného kontinuálního </w:t>
      </w:r>
      <w:r w:rsidR="007856B7">
        <w:t xml:space="preserve">snímání </w:t>
      </w:r>
      <w:r w:rsidR="009C574F">
        <w:t xml:space="preserve">došlo u projektu </w:t>
      </w:r>
      <w:r w:rsidR="00CA1D55">
        <w:t>k</w:t>
      </w:r>
      <w:r w:rsidR="001E209D">
        <w:t>e</w:t>
      </w:r>
      <w:r w:rsidR="00CA1D55">
        <w:t xml:space="preserve"> zjednodušení </w:t>
      </w:r>
      <w:r w:rsidR="00B73453">
        <w:t xml:space="preserve">v podobě </w:t>
      </w:r>
      <w:r w:rsidR="004F39CA">
        <w:t>snímání pouze statického obrazu</w:t>
      </w:r>
      <w:r w:rsidR="00312C37">
        <w:t xml:space="preserve"> a jeho </w:t>
      </w:r>
      <w:r w:rsidR="00D07DBA">
        <w:t xml:space="preserve">analýzy </w:t>
      </w:r>
      <w:r w:rsidR="0039402E">
        <w:t>pro jednorázové nastavení parametrů</w:t>
      </w:r>
      <w:r w:rsidR="00574E2E">
        <w:t xml:space="preserve">, nikoli </w:t>
      </w:r>
      <w:r w:rsidR="00C27013">
        <w:t>kontinuálního snímání</w:t>
      </w:r>
      <w:r w:rsidR="00405207">
        <w:t xml:space="preserve"> a analýzy</w:t>
      </w:r>
      <w:r w:rsidR="00C27013">
        <w:t xml:space="preserve"> </w:t>
      </w:r>
      <w:r w:rsidR="00EF1B2A">
        <w:t>řady</w:t>
      </w:r>
      <w:r w:rsidR="00877D59">
        <w:t xml:space="preserve"> v krátké době zaznamenaných</w:t>
      </w:r>
      <w:r w:rsidR="00EF1B2A">
        <w:t xml:space="preserve"> </w:t>
      </w:r>
      <w:r w:rsidR="00290FA6">
        <w:t>obrazů</w:t>
      </w:r>
      <w:r w:rsidR="00CC6DFA">
        <w:t>.</w:t>
      </w:r>
      <w:r w:rsidR="00A15DDB">
        <w:t xml:space="preserve"> </w:t>
      </w:r>
      <w:r w:rsidR="002D5F9B">
        <w:t xml:space="preserve">Toto řešení bylo zvoleno </w:t>
      </w:r>
      <w:r w:rsidR="00885FB1">
        <w:t xml:space="preserve">kvůli </w:t>
      </w:r>
      <w:r w:rsidR="00841415">
        <w:t xml:space="preserve">výraznému </w:t>
      </w:r>
      <w:r w:rsidR="009407C3">
        <w:t xml:space="preserve">zpomalení běhu </w:t>
      </w:r>
      <w:r w:rsidR="003E120A">
        <w:t xml:space="preserve">programu </w:t>
      </w:r>
      <w:r w:rsidR="002E1ABC">
        <w:t xml:space="preserve">a </w:t>
      </w:r>
      <w:r w:rsidR="005055E4">
        <w:t>zpracování zvukových dat</w:t>
      </w:r>
      <w:r w:rsidR="009659AB">
        <w:t xml:space="preserve"> při </w:t>
      </w:r>
      <w:r w:rsidR="00046B9A">
        <w:t xml:space="preserve">pokusném </w:t>
      </w:r>
      <w:r w:rsidR="00200613">
        <w:t>použití</w:t>
      </w:r>
      <w:r w:rsidR="007E4AFF">
        <w:t xml:space="preserve"> opakovaného volání granulizace </w:t>
      </w:r>
      <w:r w:rsidR="003236D0">
        <w:t xml:space="preserve">prakticky vylučujícím </w:t>
      </w:r>
      <w:r w:rsidR="00596965">
        <w:t xml:space="preserve">použití </w:t>
      </w:r>
      <w:r w:rsidR="00143D5D">
        <w:t xml:space="preserve">pro živou produkci </w:t>
      </w:r>
      <w:r w:rsidR="00BE355B">
        <w:t>s využitím</w:t>
      </w:r>
      <w:r w:rsidR="00427F1B">
        <w:t xml:space="preserve"> </w:t>
      </w:r>
      <w:r w:rsidR="005D4396">
        <w:t xml:space="preserve">softwarového </w:t>
      </w:r>
      <w:r w:rsidR="00BE355B">
        <w:t>nástroje.</w:t>
      </w:r>
      <w:r w:rsidR="00565844">
        <w:t xml:space="preserve"> </w:t>
      </w:r>
      <w:r w:rsidR="00FF07CC">
        <w:t>Kompromisním řešení</w:t>
      </w:r>
      <w:r w:rsidR="00D83C2E">
        <w:t xml:space="preserve">m </w:t>
      </w:r>
      <w:r w:rsidR="00B6699E">
        <w:t xml:space="preserve">mezi navrhovaným i současným stavem </w:t>
      </w:r>
      <w:r w:rsidR="003E23F6">
        <w:t xml:space="preserve">by mohlo být snížení frekvence, </w:t>
      </w:r>
      <w:r w:rsidR="00D872F8">
        <w:t>s jakou jsou obrazy zpracovány</w:t>
      </w:r>
      <w:r w:rsidR="00FD191E">
        <w:t xml:space="preserve">, jež </w:t>
      </w:r>
      <w:r w:rsidR="008E6596">
        <w:t xml:space="preserve">by </w:t>
      </w:r>
      <w:r w:rsidR="00D864CB">
        <w:t xml:space="preserve">zachovalo </w:t>
      </w:r>
      <w:r w:rsidR="00FE6308">
        <w:t xml:space="preserve">možnost </w:t>
      </w:r>
      <w:r w:rsidR="00F6619F">
        <w:t>průběžn</w:t>
      </w:r>
      <w:r w:rsidR="00426BC4">
        <w:t>ého</w:t>
      </w:r>
      <w:r w:rsidR="00F6619F">
        <w:t xml:space="preserve"> získáv</w:t>
      </w:r>
      <w:r w:rsidR="00AB67C1">
        <w:t>ání</w:t>
      </w:r>
      <w:r w:rsidR="00F6619F">
        <w:t xml:space="preserve"> obrazů</w:t>
      </w:r>
      <w:r w:rsidR="00DA183A">
        <w:t xml:space="preserve"> a </w:t>
      </w:r>
      <w:r w:rsidR="00567A8B">
        <w:t xml:space="preserve">vytvořilo </w:t>
      </w:r>
      <w:r w:rsidR="00DA183A">
        <w:t xml:space="preserve">jakousi analogii </w:t>
      </w:r>
      <w:r w:rsidR="00003722">
        <w:t>možnosti nastav</w:t>
      </w:r>
      <w:r w:rsidR="00355BD7">
        <w:t>ovat parametry kontinuálně pomocí ovládacích prvků</w:t>
      </w:r>
      <w:r w:rsidR="0010598A">
        <w:t xml:space="preserve">, </w:t>
      </w:r>
      <w:r w:rsidR="00012F00">
        <w:t xml:space="preserve">nicméně </w:t>
      </w:r>
      <w:r w:rsidR="0081683C">
        <w:t xml:space="preserve">do </w:t>
      </w:r>
      <w:r w:rsidR="00110031">
        <w:t xml:space="preserve">prototypu </w:t>
      </w:r>
      <w:r w:rsidR="00443BE7">
        <w:t xml:space="preserve">nástroje </w:t>
      </w:r>
      <w:r w:rsidR="00932858">
        <w:t>popisovaného v této práci již nebylo</w:t>
      </w:r>
      <w:r w:rsidR="007D6D63">
        <w:t xml:space="preserve"> toto řešení</w:t>
      </w:r>
      <w:r w:rsidR="00932858">
        <w:t xml:space="preserve"> z časových důvodů </w:t>
      </w:r>
      <w:r w:rsidR="008A0653">
        <w:t>zahrnuto.</w:t>
      </w:r>
    </w:p>
    <w:p w14:paraId="11BF159B" w14:textId="7E32EE35" w:rsidR="003F6C65" w:rsidRDefault="004A35C2" w:rsidP="008538EF">
      <w:pPr>
        <w:pStyle w:val="Nadpis3"/>
      </w:pPr>
      <w:bookmarkStart w:id="97" w:name="_Toc167638732"/>
      <w:r>
        <w:t>Práce s více instancemi nástroje</w:t>
      </w:r>
      <w:bookmarkEnd w:id="97"/>
    </w:p>
    <w:p w14:paraId="4B52D9C8" w14:textId="63329D87" w:rsidR="00C2638E" w:rsidRDefault="007E2631" w:rsidP="002F029D">
      <w:pPr>
        <w:pStyle w:val="Prvnodstavec"/>
      </w:pPr>
      <w:r>
        <w:t xml:space="preserve">Oproti </w:t>
      </w:r>
      <w:r w:rsidR="00833A4B">
        <w:t>původnímu návrhu</w:t>
      </w:r>
      <w:r w:rsidR="00054D5B">
        <w:t xml:space="preserve"> ze semestrální práce </w:t>
      </w:r>
      <w:r w:rsidR="00647541">
        <w:t>n</w:t>
      </w:r>
      <w:r w:rsidR="00512C3A">
        <w:t xml:space="preserve">ení v současném </w:t>
      </w:r>
      <w:r w:rsidR="00927C85">
        <w:t xml:space="preserve">prototypu </w:t>
      </w:r>
      <w:r w:rsidR="00D165AE">
        <w:t xml:space="preserve">možnost </w:t>
      </w:r>
      <w:r w:rsidR="001228AF">
        <w:t xml:space="preserve">vytvořit </w:t>
      </w:r>
      <w:r w:rsidR="00766491">
        <w:t xml:space="preserve">více souběžně fungujících </w:t>
      </w:r>
      <w:r w:rsidR="00B615C1">
        <w:t xml:space="preserve">instancí </w:t>
      </w:r>
      <w:r w:rsidR="00C70A87">
        <w:t xml:space="preserve">nástroje </w:t>
      </w:r>
      <w:r w:rsidR="00E61719">
        <w:t>ovladatelný</w:t>
      </w:r>
      <w:r w:rsidR="006F320B">
        <w:t>ch</w:t>
      </w:r>
      <w:r w:rsidR="00E61719">
        <w:t xml:space="preserve"> více klaviaturami </w:t>
      </w:r>
      <w:r w:rsidR="00BF7F1A">
        <w:t>naráz</w:t>
      </w:r>
      <w:r w:rsidR="009B3F6D">
        <w:t xml:space="preserve"> v rámci </w:t>
      </w:r>
      <w:r w:rsidR="003D7895">
        <w:t xml:space="preserve">jednoho spuštění </w:t>
      </w:r>
      <w:r w:rsidR="00E32759">
        <w:t>programu</w:t>
      </w:r>
      <w:r w:rsidR="00951067">
        <w:t xml:space="preserve">, </w:t>
      </w:r>
      <w:r w:rsidR="00AB2062">
        <w:t xml:space="preserve">nicméně </w:t>
      </w:r>
      <w:r w:rsidR="00CC714C">
        <w:t xml:space="preserve">tato možnost </w:t>
      </w:r>
      <w:r w:rsidR="006F320B">
        <w:t xml:space="preserve">se </w:t>
      </w:r>
      <w:r w:rsidR="00451FAF">
        <w:t xml:space="preserve">stále dá </w:t>
      </w:r>
      <w:r w:rsidR="00072A9E">
        <w:t xml:space="preserve">zajistit </w:t>
      </w:r>
      <w:r w:rsidR="009E6156">
        <w:t>vícenásobným spuštěním programu</w:t>
      </w:r>
      <w:r w:rsidR="001E381B">
        <w:t xml:space="preserve"> a </w:t>
      </w:r>
      <w:r w:rsidR="005C4C0F">
        <w:t xml:space="preserve">přiřazováním </w:t>
      </w:r>
      <w:r w:rsidR="00CE0032">
        <w:t xml:space="preserve">MIDI kontrolérů jednotlivým </w:t>
      </w:r>
      <w:r w:rsidR="008226BC">
        <w:t>instancím</w:t>
      </w:r>
      <w:r w:rsidR="00A65904">
        <w:t xml:space="preserve">. </w:t>
      </w:r>
      <w:r w:rsidR="004B6E79">
        <w:t xml:space="preserve">Podobný </w:t>
      </w:r>
      <w:r w:rsidR="003B3CB3">
        <w:t>způsob</w:t>
      </w:r>
      <w:r w:rsidR="005A6254">
        <w:t xml:space="preserve"> je možné zvolit také při </w:t>
      </w:r>
      <w:r w:rsidR="003B5A83">
        <w:t xml:space="preserve">spuštění </w:t>
      </w:r>
      <w:r w:rsidR="00D0273B">
        <w:t xml:space="preserve">VST3 verze nástroje v rámci DAW. </w:t>
      </w:r>
      <w:r w:rsidR="007B5955">
        <w:t xml:space="preserve">V rámci jednoho i více kanálů </w:t>
      </w:r>
      <w:r w:rsidR="005B4197">
        <w:t xml:space="preserve">lze </w:t>
      </w:r>
      <w:r w:rsidR="00322E94">
        <w:t xml:space="preserve">zvolit </w:t>
      </w:r>
      <w:r w:rsidR="00386468">
        <w:t xml:space="preserve">zásuvný modul </w:t>
      </w:r>
      <w:r w:rsidR="00242168">
        <w:t xml:space="preserve">nástroje </w:t>
      </w:r>
      <w:r w:rsidR="00D613CB">
        <w:t xml:space="preserve">a ovládat </w:t>
      </w:r>
      <w:r w:rsidR="00972E3F">
        <w:t xml:space="preserve">každý kanál </w:t>
      </w:r>
      <w:r w:rsidR="00B55542">
        <w:t>samostatným kontrolérem</w:t>
      </w:r>
      <w:r w:rsidR="00865C6D">
        <w:t xml:space="preserve">, </w:t>
      </w:r>
      <w:r w:rsidR="0033568E">
        <w:t xml:space="preserve">případně i </w:t>
      </w:r>
      <w:r w:rsidR="0068111F">
        <w:t>různými MIDI kanály</w:t>
      </w:r>
      <w:r w:rsidR="003B513D">
        <w:t xml:space="preserve">, pokud toto řešení </w:t>
      </w:r>
      <w:r w:rsidR="00AF26B7">
        <w:t>kontrolér umožňuje.</w:t>
      </w:r>
    </w:p>
    <w:p w14:paraId="2DF9CCCD" w14:textId="1FECD368" w:rsidR="00DF786E" w:rsidRPr="00EB6367" w:rsidRDefault="00C2638E" w:rsidP="00EB6367">
      <w:pPr>
        <w:spacing w:line="240" w:lineRule="auto"/>
        <w:ind w:left="0"/>
        <w:rPr>
          <w:color w:val="000000"/>
          <w:szCs w:val="20"/>
        </w:rPr>
      </w:pPr>
      <w:r>
        <w:br w:type="page"/>
      </w:r>
    </w:p>
    <w:p w14:paraId="6344E86E" w14:textId="32CAA3C7" w:rsidR="0099554A" w:rsidRPr="0099554A" w:rsidRDefault="00594227" w:rsidP="00C2638E">
      <w:pPr>
        <w:pStyle w:val="Prvnodstavec"/>
      </w:pPr>
      <w:r>
        <w:lastRenderedPageBreak/>
        <w:t xml:space="preserve">Stejným způsobem </w:t>
      </w:r>
      <w:r w:rsidR="00362B2D">
        <w:t xml:space="preserve">je možné </w:t>
      </w:r>
      <w:r w:rsidR="006537DD">
        <w:t xml:space="preserve">nahradit i </w:t>
      </w:r>
      <w:r w:rsidR="00926321">
        <w:t>chyběj</w:t>
      </w:r>
      <w:r w:rsidR="006537DD">
        <w:t xml:space="preserve">ící </w:t>
      </w:r>
      <w:r w:rsidR="00FD4917">
        <w:t>multisampling</w:t>
      </w:r>
      <w:r w:rsidR="00D46A45">
        <w:t xml:space="preserve"> – </w:t>
      </w:r>
      <w:r w:rsidR="00682C78">
        <w:t>pomocí spuštění více instancí</w:t>
      </w:r>
      <w:r w:rsidR="009E1E14">
        <w:t xml:space="preserve"> nástroje </w:t>
      </w:r>
      <w:r w:rsidR="009F6984">
        <w:t>s</w:t>
      </w:r>
      <w:r w:rsidR="00B81EAD">
        <w:t> </w:t>
      </w:r>
      <w:r w:rsidR="009F6984">
        <w:t>nastavení</w:t>
      </w:r>
      <w:r w:rsidR="00B81EAD">
        <w:t xml:space="preserve">m </w:t>
      </w:r>
      <w:r w:rsidR="009635EE">
        <w:t xml:space="preserve">různých rozsahů </w:t>
      </w:r>
      <w:r w:rsidR="004002C8">
        <w:t xml:space="preserve">horizontálních zón </w:t>
      </w:r>
      <w:r w:rsidR="001913F7">
        <w:t>přehrávaných MIDI not</w:t>
      </w:r>
      <w:r w:rsidR="00B63668">
        <w:t xml:space="preserve"> lze ovládat </w:t>
      </w:r>
      <w:r w:rsidR="00D57430">
        <w:t xml:space="preserve">jednotlivé </w:t>
      </w:r>
      <w:r w:rsidR="007C1346">
        <w:t xml:space="preserve">instance </w:t>
      </w:r>
      <w:r w:rsidR="00C55736">
        <w:t xml:space="preserve">nástroje </w:t>
      </w:r>
      <w:r w:rsidR="00021A55">
        <w:t xml:space="preserve">různými </w:t>
      </w:r>
      <w:r w:rsidR="00000692">
        <w:t>zónami MIDI klaviatury.</w:t>
      </w:r>
      <w:r w:rsidR="00F832A8">
        <w:t xml:space="preserve"> Toto řešení bylo </w:t>
      </w:r>
      <w:r w:rsidR="006B714D">
        <w:t>experimentálně vyzkoušeno</w:t>
      </w:r>
      <w:r w:rsidR="00FA6AAB">
        <w:t xml:space="preserve">, a přestože </w:t>
      </w:r>
      <w:r w:rsidR="008D7A14">
        <w:t xml:space="preserve">je </w:t>
      </w:r>
      <w:r w:rsidR="0014146A">
        <w:t>daný způsob pouze nutným východiskem</w:t>
      </w:r>
      <w:r w:rsidR="009825C1">
        <w:t xml:space="preserve"> a implementace multisamplingu </w:t>
      </w:r>
      <w:r w:rsidR="00EB1268">
        <w:t xml:space="preserve">je </w:t>
      </w:r>
      <w:r w:rsidR="00D63CD4">
        <w:t>z</w:t>
      </w:r>
      <w:r w:rsidR="00261963">
        <w:t xml:space="preserve"> hlediska </w:t>
      </w:r>
      <w:r w:rsidR="00CE720B">
        <w:t xml:space="preserve">potřebného času pro přípravu </w:t>
      </w:r>
      <w:r w:rsidR="00F942DB">
        <w:t xml:space="preserve">produkce </w:t>
      </w:r>
      <w:r w:rsidR="00CE720B">
        <w:t xml:space="preserve">i </w:t>
      </w:r>
      <w:r w:rsidR="00457435">
        <w:t>obecné praktičnosti</w:t>
      </w:r>
      <w:r w:rsidR="00083ED9">
        <w:t xml:space="preserve"> </w:t>
      </w:r>
      <w:r w:rsidR="00EB1268">
        <w:t>výhodnější</w:t>
      </w:r>
      <w:r w:rsidR="009F5FB9">
        <w:t xml:space="preserve"> volbou</w:t>
      </w:r>
      <w:r w:rsidR="004077D3">
        <w:t xml:space="preserve">, </w:t>
      </w:r>
      <w:r w:rsidR="00C701E4">
        <w:t xml:space="preserve">stále </w:t>
      </w:r>
      <w:r w:rsidR="00A26790">
        <w:t>se jedná o funkční řešení.</w:t>
      </w:r>
    </w:p>
    <w:p w14:paraId="4EDF804B" w14:textId="7FD94D28" w:rsidR="00FE6F39" w:rsidRDefault="00C87E8D" w:rsidP="00FE6F39">
      <w:pPr>
        <w:pStyle w:val="Nadpis2"/>
      </w:pPr>
      <w:bookmarkStart w:id="98" w:name="_Toc167638733"/>
      <w:r>
        <w:t>Návrh na budoucí úpravy</w:t>
      </w:r>
      <w:bookmarkEnd w:id="98"/>
    </w:p>
    <w:p w14:paraId="38866D53" w14:textId="50BC830D" w:rsidR="00942748" w:rsidRDefault="00C52540" w:rsidP="00942748">
      <w:pPr>
        <w:pStyle w:val="Prvnodstavec"/>
      </w:pPr>
      <w:r>
        <w:t xml:space="preserve">Nástroj v současné podobě není </w:t>
      </w:r>
      <w:r w:rsidR="006470AB">
        <w:t xml:space="preserve">zdaleka ideální. </w:t>
      </w:r>
      <w:r w:rsidR="00BA74AC">
        <w:t xml:space="preserve">Uživateli </w:t>
      </w:r>
      <w:r w:rsidR="00135205">
        <w:t xml:space="preserve">není dána </w:t>
      </w:r>
      <w:r w:rsidR="00EA29A2">
        <w:t xml:space="preserve">absolutní možnost kontroly </w:t>
      </w:r>
      <w:r w:rsidR="008E46B6">
        <w:t xml:space="preserve">nad parametry </w:t>
      </w:r>
      <w:r w:rsidR="007E3AF0">
        <w:t>granulární syntézy</w:t>
      </w:r>
      <w:r w:rsidR="000369D0">
        <w:t>,</w:t>
      </w:r>
      <w:r w:rsidR="00263E86">
        <w:t xml:space="preserve"> </w:t>
      </w:r>
      <w:r w:rsidR="000E6B79">
        <w:t xml:space="preserve">samplingem </w:t>
      </w:r>
      <w:r w:rsidR="002D4EB0">
        <w:t xml:space="preserve">a některé </w:t>
      </w:r>
      <w:r w:rsidR="004C3AFA">
        <w:t xml:space="preserve">uživatelem </w:t>
      </w:r>
      <w:r w:rsidR="00EA0B89">
        <w:t>využiteln</w:t>
      </w:r>
      <w:r w:rsidR="0077245D">
        <w:t xml:space="preserve">é </w:t>
      </w:r>
      <w:r w:rsidR="007115A6">
        <w:t xml:space="preserve">zajímavé funkce </w:t>
      </w:r>
      <w:r w:rsidR="003F1C5E">
        <w:t>v současn</w:t>
      </w:r>
      <w:r w:rsidR="003336AE">
        <w:t>osti</w:t>
      </w:r>
      <w:r w:rsidR="003F1C5E">
        <w:t xml:space="preserve"> chybí</w:t>
      </w:r>
      <w:r w:rsidR="007115A6">
        <w:t xml:space="preserve">. </w:t>
      </w:r>
      <w:r w:rsidR="00C624D5">
        <w:t xml:space="preserve">Není zároveň </w:t>
      </w:r>
      <w:r w:rsidR="000F0F90">
        <w:t xml:space="preserve">zcela využit potenciál experimentální složky celého nástroje </w:t>
      </w:r>
      <w:r w:rsidR="00926F61">
        <w:t xml:space="preserve">– </w:t>
      </w:r>
      <w:r w:rsidR="00122AE1">
        <w:t xml:space="preserve">ovládání </w:t>
      </w:r>
      <w:r w:rsidR="003F1C5E">
        <w:t xml:space="preserve">paramterů </w:t>
      </w:r>
      <w:r w:rsidR="00566A62">
        <w:t xml:space="preserve">syntézy </w:t>
      </w:r>
      <w:r w:rsidR="004450E3">
        <w:t xml:space="preserve">pomocí </w:t>
      </w:r>
      <w:r w:rsidR="00651864">
        <w:t xml:space="preserve">parametrů </w:t>
      </w:r>
      <w:r w:rsidR="0024509F">
        <w:t>světelného spektra.</w:t>
      </w:r>
      <w:r w:rsidR="00F379B4">
        <w:t xml:space="preserve"> Většina </w:t>
      </w:r>
      <w:r w:rsidR="00975B18">
        <w:t>těchto současných nedostatků je způsobena</w:t>
      </w:r>
      <w:r w:rsidR="009B4C90">
        <w:t xml:space="preserve"> </w:t>
      </w:r>
      <w:r w:rsidR="00D54DF8">
        <w:t xml:space="preserve">momentální </w:t>
      </w:r>
      <w:r w:rsidR="00306EA2">
        <w:t xml:space="preserve">nedostatečnou kvalifikací autora </w:t>
      </w:r>
      <w:r w:rsidR="00C97A29">
        <w:t>v oblasti programování</w:t>
      </w:r>
      <w:r w:rsidR="00C506D5">
        <w:t xml:space="preserve"> a </w:t>
      </w:r>
      <w:r w:rsidR="009004E0">
        <w:t xml:space="preserve">omezeným časem na realizaci </w:t>
      </w:r>
      <w:r w:rsidR="00E339CB">
        <w:t>nápadů</w:t>
      </w:r>
      <w:r w:rsidR="00075BB7">
        <w:t xml:space="preserve">, které </w:t>
      </w:r>
      <w:r w:rsidR="00EE7FC5">
        <w:t xml:space="preserve">by mohly být </w:t>
      </w:r>
      <w:r w:rsidR="0005033D">
        <w:t>v budoucnu k funkcionalitám nástroje přidány.</w:t>
      </w:r>
      <w:r w:rsidR="00110198">
        <w:t xml:space="preserve"> V</w:t>
      </w:r>
      <w:r w:rsidR="00113ED3">
        <w:t xml:space="preserve"> následujících </w:t>
      </w:r>
      <w:r w:rsidR="003732B3">
        <w:t xml:space="preserve">podkapitolách jsou rozebrány některé </w:t>
      </w:r>
      <w:r w:rsidR="00C657C4">
        <w:t xml:space="preserve">návrhy, </w:t>
      </w:r>
      <w:r w:rsidR="00902005">
        <w:t xml:space="preserve">jejichž realizací by </w:t>
      </w:r>
      <w:r w:rsidR="00FD1942">
        <w:t xml:space="preserve">byla zvýšena umělecká </w:t>
      </w:r>
      <w:r w:rsidR="00080C44">
        <w:t>využiteln</w:t>
      </w:r>
      <w:r w:rsidR="00FD1942">
        <w:t>ost nástroje.</w:t>
      </w:r>
    </w:p>
    <w:p w14:paraId="2AEB7637" w14:textId="38A70B97" w:rsidR="00653308" w:rsidRDefault="00383BFE" w:rsidP="00653308">
      <w:pPr>
        <w:pStyle w:val="Nadpis3"/>
      </w:pPr>
      <w:bookmarkStart w:id="99" w:name="_Toc167638734"/>
      <w:r>
        <w:t>Multisampling</w:t>
      </w:r>
      <w:bookmarkEnd w:id="99"/>
    </w:p>
    <w:p w14:paraId="3FDD62C8" w14:textId="1D1FAF90" w:rsidR="00383BFE" w:rsidRDefault="003C1F3D" w:rsidP="00F961FD">
      <w:pPr>
        <w:pStyle w:val="Prvnodstavec"/>
      </w:pPr>
      <w:r>
        <w:t xml:space="preserve">Možnost multisamplingu </w:t>
      </w:r>
      <w:r w:rsidR="005125BB">
        <w:t xml:space="preserve">by mohla výrazně </w:t>
      </w:r>
      <w:r w:rsidR="00076B94">
        <w:t xml:space="preserve">pomoci </w:t>
      </w:r>
      <w:r w:rsidR="002E1188">
        <w:t xml:space="preserve">při řešení </w:t>
      </w:r>
      <w:r w:rsidR="002956E5">
        <w:t xml:space="preserve">problému </w:t>
      </w:r>
      <w:r w:rsidR="00603EF9">
        <w:t xml:space="preserve">odchylky zadané </w:t>
      </w:r>
      <w:r w:rsidR="00144877">
        <w:t xml:space="preserve">a reálné délky grainu </w:t>
      </w:r>
      <w:r w:rsidR="00581F3B">
        <w:t xml:space="preserve">u not </w:t>
      </w:r>
      <w:r w:rsidR="0045152A">
        <w:t xml:space="preserve">vzdálených </w:t>
      </w:r>
      <w:r w:rsidR="00F70C3F">
        <w:t xml:space="preserve">od </w:t>
      </w:r>
      <w:r w:rsidR="00600B3F" w:rsidRPr="00600B3F">
        <w:rPr>
          <w:i/>
          <w:iCs/>
        </w:rPr>
        <w:t>MIDI Root Note</w:t>
      </w:r>
      <w:r w:rsidR="00600B3F">
        <w:t xml:space="preserve">. </w:t>
      </w:r>
      <w:r w:rsidR="0025121D">
        <w:t xml:space="preserve">Použití více samplů by sice </w:t>
      </w:r>
      <w:r w:rsidR="007D720E">
        <w:t xml:space="preserve">zvýšilo </w:t>
      </w:r>
      <w:r w:rsidR="009A30ED">
        <w:t xml:space="preserve">výpočetní náročnost </w:t>
      </w:r>
      <w:r w:rsidR="00D33985">
        <w:t>při granulizaci</w:t>
      </w:r>
      <w:r w:rsidR="002C7097">
        <w:t xml:space="preserve">, </w:t>
      </w:r>
      <w:r w:rsidR="00BD71BB">
        <w:t xml:space="preserve">nicméně toto zvýšení by bylo zanedbatelné </w:t>
      </w:r>
      <w:r w:rsidR="00B83925">
        <w:t xml:space="preserve">při </w:t>
      </w:r>
      <w:r w:rsidR="00483C7E">
        <w:t xml:space="preserve">omezení </w:t>
      </w:r>
      <w:r w:rsidR="00380CE8">
        <w:t xml:space="preserve">maximální </w:t>
      </w:r>
      <w:r w:rsidR="009817F8">
        <w:t xml:space="preserve">délky </w:t>
      </w:r>
      <w:r w:rsidR="00300172">
        <w:t xml:space="preserve">nahraného samplu </w:t>
      </w:r>
      <w:r w:rsidR="004F49AF">
        <w:t>na jednotky sekund</w:t>
      </w:r>
      <w:r w:rsidR="00900187">
        <w:t xml:space="preserve"> (současné omezení je </w:t>
      </w:r>
      <w:r w:rsidR="000573D0">
        <w:t xml:space="preserve">z důvodu testování </w:t>
      </w:r>
      <w:r w:rsidR="00900187">
        <w:t xml:space="preserve">nastaveno </w:t>
      </w:r>
      <w:r w:rsidR="0033595D">
        <w:t xml:space="preserve">na </w:t>
      </w:r>
      <w:r w:rsidR="004B52F7">
        <w:t>4</w:t>
      </w:r>
      <w:r w:rsidR="000573D0">
        <w:t>0 minut)</w:t>
      </w:r>
      <w:r w:rsidR="0061447B">
        <w:t xml:space="preserve">. </w:t>
      </w:r>
      <w:r w:rsidR="007A1CC5">
        <w:t xml:space="preserve">Zároveň by </w:t>
      </w:r>
      <w:r w:rsidR="00517AF1">
        <w:t>t</w:t>
      </w:r>
      <w:r w:rsidR="00CC2419">
        <w:t xml:space="preserve">ato funkce </w:t>
      </w:r>
      <w:r w:rsidR="0041325B">
        <w:t xml:space="preserve">dopomohla lepšímu využití nástroje </w:t>
      </w:r>
      <w:r w:rsidR="00321D95">
        <w:t xml:space="preserve">jako </w:t>
      </w:r>
      <w:r w:rsidR="004E4C22">
        <w:t>plnohodnotného sampleru</w:t>
      </w:r>
      <w:r w:rsidR="005543C7">
        <w:t>.</w:t>
      </w:r>
    </w:p>
    <w:p w14:paraId="42BAF39C" w14:textId="42DCE673" w:rsidR="004449AF" w:rsidRDefault="007E1B77" w:rsidP="004449AF">
      <w:pPr>
        <w:pStyle w:val="Odstavec"/>
      </w:pPr>
      <w:r>
        <w:t xml:space="preserve">Pro vytvoření této funkce by bylo </w:t>
      </w:r>
      <w:r w:rsidR="00666BD2">
        <w:t xml:space="preserve">potřeba </w:t>
      </w:r>
      <w:r w:rsidR="00F47BF6">
        <w:t xml:space="preserve">přidat části kódu </w:t>
      </w:r>
      <w:r w:rsidR="00B51414">
        <w:t>p</w:t>
      </w:r>
      <w:r w:rsidR="00C470AB">
        <w:t xml:space="preserve">řiřazující </w:t>
      </w:r>
      <w:r w:rsidR="00EB34E9">
        <w:t xml:space="preserve">zvukový soubor </w:t>
      </w:r>
      <w:r w:rsidR="002925CA">
        <w:t>uživatelem nastav</w:t>
      </w:r>
      <w:r w:rsidR="00E21231">
        <w:t>enému rozsahu</w:t>
      </w:r>
      <w:r w:rsidR="004754ED">
        <w:t xml:space="preserve"> a </w:t>
      </w:r>
      <w:r w:rsidR="00A35D04">
        <w:t xml:space="preserve">vytvořit </w:t>
      </w:r>
      <w:r w:rsidR="0071757B">
        <w:t xml:space="preserve">nové </w:t>
      </w:r>
      <w:r w:rsidR="00D64B4A">
        <w:t xml:space="preserve">přívětivé GUI </w:t>
      </w:r>
      <w:r w:rsidR="00A846A4">
        <w:t xml:space="preserve">pro </w:t>
      </w:r>
      <w:r w:rsidR="00483BF8">
        <w:t>implementaci multisamplingu.</w:t>
      </w:r>
    </w:p>
    <w:p w14:paraId="41529ECF" w14:textId="1F3CA4C3" w:rsidR="003679D6" w:rsidRDefault="00C34974" w:rsidP="000D0265">
      <w:pPr>
        <w:pStyle w:val="Nadpis3"/>
      </w:pPr>
      <w:bookmarkStart w:id="100" w:name="_Toc167638735"/>
      <w:r>
        <w:t xml:space="preserve">Rozptyl </w:t>
      </w:r>
      <w:r w:rsidR="00190DF2">
        <w:t>a modulace parametrů</w:t>
      </w:r>
      <w:bookmarkEnd w:id="100"/>
    </w:p>
    <w:p w14:paraId="405D704C" w14:textId="3BF334A2" w:rsidR="00A711AC" w:rsidRDefault="00722E84" w:rsidP="00A711AC">
      <w:pPr>
        <w:pStyle w:val="Prvnodstavec"/>
      </w:pPr>
      <w:r>
        <w:t xml:space="preserve">Dalším </w:t>
      </w:r>
      <w:r w:rsidR="004704A1">
        <w:t xml:space="preserve">způsobem </w:t>
      </w:r>
      <w:r w:rsidR="0074263F">
        <w:t xml:space="preserve">rozšíření </w:t>
      </w:r>
      <w:r w:rsidR="00A77F5B">
        <w:t xml:space="preserve">funkcionality nástroje </w:t>
      </w:r>
      <w:r w:rsidR="007F048C">
        <w:t xml:space="preserve">může být původně </w:t>
      </w:r>
      <w:r w:rsidR="00800AB3">
        <w:t>zamýšlen</w:t>
      </w:r>
      <w:r w:rsidR="00082FDD">
        <w:t xml:space="preserve">ý </w:t>
      </w:r>
      <w:r w:rsidR="00782F75">
        <w:t xml:space="preserve">náhodný rozptyl parametrů </w:t>
      </w:r>
      <w:r w:rsidR="00757012">
        <w:t xml:space="preserve">kolem </w:t>
      </w:r>
      <w:r w:rsidR="00966729">
        <w:t>určené hodnoty</w:t>
      </w:r>
      <w:r w:rsidR="006261FB">
        <w:t>, modulace těchto parametrů</w:t>
      </w:r>
      <w:r w:rsidR="003E5924">
        <w:t xml:space="preserve"> pomocí nízkofrekvenčních oscilátorů</w:t>
      </w:r>
      <w:r w:rsidR="00EC3E77">
        <w:t xml:space="preserve"> a </w:t>
      </w:r>
      <w:r w:rsidR="00281E38">
        <w:t xml:space="preserve">zpracování výstupního signálu </w:t>
      </w:r>
      <w:r w:rsidR="00C938FC">
        <w:t>soustavou různých filtr</w:t>
      </w:r>
      <w:r w:rsidR="002468E9">
        <w:t>ů</w:t>
      </w:r>
      <w:r w:rsidR="00A45F01">
        <w:t xml:space="preserve"> a </w:t>
      </w:r>
      <w:r w:rsidR="00864BD8">
        <w:t>efektů</w:t>
      </w:r>
      <w:r w:rsidR="004157FC">
        <w:t>.</w:t>
      </w:r>
      <w:r w:rsidR="00C77CD1">
        <w:t xml:space="preserve"> </w:t>
      </w:r>
      <w:r w:rsidR="00895E3F">
        <w:t xml:space="preserve">Prvek náhodného rozptylu </w:t>
      </w:r>
      <w:r w:rsidR="00296CE6">
        <w:t xml:space="preserve">například hodnoty panoramy </w:t>
      </w:r>
      <w:r w:rsidR="008E2253">
        <w:t xml:space="preserve">by </w:t>
      </w:r>
      <w:r w:rsidR="00A66294">
        <w:t xml:space="preserve">obohatil </w:t>
      </w:r>
      <w:r w:rsidR="006A1373">
        <w:t>prostorové vnímání zvuku nástroje</w:t>
      </w:r>
      <w:r w:rsidR="00C53922">
        <w:t xml:space="preserve">, </w:t>
      </w:r>
      <w:r w:rsidR="00E56EB0">
        <w:t xml:space="preserve">možnost </w:t>
      </w:r>
      <w:r w:rsidR="00487796">
        <w:t>náhodné délky grain</w:t>
      </w:r>
      <w:r w:rsidR="0071197F">
        <w:t xml:space="preserve">ů či překryvu by způsobila </w:t>
      </w:r>
      <w:r w:rsidR="009F0EA5">
        <w:t xml:space="preserve">vznik jisté asynchronicitiy </w:t>
      </w:r>
      <w:r w:rsidR="00E8693F">
        <w:t>syntézy</w:t>
      </w:r>
      <w:r w:rsidR="00215D4A">
        <w:t>,</w:t>
      </w:r>
      <w:r w:rsidR="003D4085">
        <w:t xml:space="preserve"> </w:t>
      </w:r>
      <w:r w:rsidR="001D663E">
        <w:t xml:space="preserve">a naopak </w:t>
      </w:r>
      <w:r w:rsidR="006C462B">
        <w:t xml:space="preserve">možnost </w:t>
      </w:r>
      <w:r w:rsidR="003442B4">
        <w:t xml:space="preserve">modulace </w:t>
      </w:r>
      <w:r w:rsidR="00AF6845">
        <w:t xml:space="preserve">těchto </w:t>
      </w:r>
      <w:r w:rsidR="00F3152C">
        <w:t xml:space="preserve">i dalších parametrů pomocí nízkofrekvenčního oscilátoru </w:t>
      </w:r>
      <w:r w:rsidR="006A21A8">
        <w:t xml:space="preserve">by přinesla jistou kontrolu </w:t>
      </w:r>
      <w:r w:rsidR="00DD7FE6">
        <w:t xml:space="preserve">nad </w:t>
      </w:r>
      <w:r w:rsidR="00632320">
        <w:t xml:space="preserve">drobnými změnami parametrů, jež </w:t>
      </w:r>
      <w:r w:rsidR="005672BB">
        <w:t>v současné době u nástroje chybí.</w:t>
      </w:r>
    </w:p>
    <w:p w14:paraId="011FDB7F" w14:textId="18CC40A9" w:rsidR="00BE7E6D" w:rsidRDefault="00752B8F" w:rsidP="00BE7E6D">
      <w:pPr>
        <w:pStyle w:val="Nadpis3"/>
      </w:pPr>
      <w:bookmarkStart w:id="101" w:name="_Toc167638736"/>
      <w:r>
        <w:lastRenderedPageBreak/>
        <w:t xml:space="preserve">Aplikace časového roztažení a převzorkování </w:t>
      </w:r>
      <w:r w:rsidR="00A011BA">
        <w:t>v režimu granulárního sampleru</w:t>
      </w:r>
      <w:bookmarkEnd w:id="101"/>
    </w:p>
    <w:p w14:paraId="4815A68B" w14:textId="32F4402A" w:rsidR="00B87937" w:rsidRDefault="00EE24A1" w:rsidP="00B87937">
      <w:pPr>
        <w:pStyle w:val="Prvnodstavec"/>
      </w:pPr>
      <w:r>
        <w:t xml:space="preserve">Současný problém </w:t>
      </w:r>
      <w:r w:rsidR="00FC3276">
        <w:t xml:space="preserve">odchylky </w:t>
      </w:r>
      <w:r w:rsidR="001C458D">
        <w:t xml:space="preserve">délky grainu </w:t>
      </w:r>
      <w:r w:rsidR="00E61092">
        <w:t xml:space="preserve">u not </w:t>
      </w:r>
      <w:r w:rsidR="008143CD">
        <w:t xml:space="preserve">vzdálených od </w:t>
      </w:r>
      <w:r w:rsidR="00705D69">
        <w:rPr>
          <w:i/>
          <w:iCs/>
        </w:rPr>
        <w:t>MIDI Root Note</w:t>
      </w:r>
      <w:r w:rsidR="00705D69">
        <w:t xml:space="preserve"> </w:t>
      </w:r>
      <w:r w:rsidR="00296516">
        <w:t>by mohl být také řešen</w:t>
      </w:r>
      <w:r w:rsidR="00BF48AA">
        <w:t xml:space="preserve"> aplikací </w:t>
      </w:r>
      <w:r w:rsidR="00BF48AA" w:rsidRPr="00BF48AA">
        <w:rPr>
          <w:i/>
          <w:iCs/>
        </w:rPr>
        <w:t>time-stretchin</w:t>
      </w:r>
      <w:r w:rsidR="00F645CE">
        <w:rPr>
          <w:i/>
          <w:iCs/>
        </w:rPr>
        <w:t>g</w:t>
      </w:r>
      <w:r w:rsidR="00BF48AA" w:rsidRPr="00BF48AA">
        <w:rPr>
          <w:i/>
          <w:iCs/>
        </w:rPr>
        <w:t>u</w:t>
      </w:r>
      <w:r w:rsidR="00E6255D">
        <w:t xml:space="preserve"> (časového roztažení) </w:t>
      </w:r>
      <w:r w:rsidR="00562E8E">
        <w:t>výstupu</w:t>
      </w:r>
      <w:r w:rsidR="00FF0518">
        <w:t xml:space="preserve"> sampleru</w:t>
      </w:r>
      <w:r w:rsidR="0003441F">
        <w:t xml:space="preserve">. </w:t>
      </w:r>
      <w:r w:rsidR="00FB719A">
        <w:t xml:space="preserve">S touto myšlenkou bylo při vývoji </w:t>
      </w:r>
      <w:r w:rsidR="00D75C3B">
        <w:t>nástroje již pracováno</w:t>
      </w:r>
      <w:r w:rsidR="006D79AF">
        <w:t xml:space="preserve">, nakonec </w:t>
      </w:r>
      <w:r w:rsidR="001E4B52">
        <w:t xml:space="preserve">ale </w:t>
      </w:r>
      <w:r w:rsidR="00CB4E8A">
        <w:t>ne</w:t>
      </w:r>
      <w:r w:rsidR="006D79AF">
        <w:t>byla kvůli své</w:t>
      </w:r>
      <w:r w:rsidR="006D7C6C">
        <w:t xml:space="preserve"> náročnosti </w:t>
      </w:r>
      <w:r w:rsidR="00550B4B">
        <w:t>do tohoto prototypu zahrnuta.</w:t>
      </w:r>
      <w:r w:rsidR="00CB4E8A">
        <w:t xml:space="preserve"> </w:t>
      </w:r>
      <w:r w:rsidR="000C2E8B">
        <w:t xml:space="preserve">Její aplikace v praxi by mohla vypadat </w:t>
      </w:r>
      <w:r w:rsidR="001D18B3">
        <w:t xml:space="preserve">takovým způsobem, </w:t>
      </w:r>
      <w:r w:rsidR="004F3D5F">
        <w:t>že by byl</w:t>
      </w:r>
      <w:r w:rsidR="00656D66">
        <w:t xml:space="preserve">a vypočítána odchylka </w:t>
      </w:r>
      <w:r w:rsidR="00365E30">
        <w:t xml:space="preserve">reálné </w:t>
      </w:r>
      <w:r w:rsidR="003645A5">
        <w:t xml:space="preserve">délky grainu od </w:t>
      </w:r>
      <w:r w:rsidR="00A11C11">
        <w:t>zadané</w:t>
      </w:r>
      <w:r w:rsidR="003645A5">
        <w:t>ho</w:t>
      </w:r>
      <w:r w:rsidR="00A11C11">
        <w:t xml:space="preserve"> </w:t>
      </w:r>
      <w:r w:rsidR="003645A5">
        <w:t>parametru</w:t>
      </w:r>
      <w:r w:rsidR="00D61E69">
        <w:t xml:space="preserve">, </w:t>
      </w:r>
      <w:r w:rsidR="003A234B">
        <w:t xml:space="preserve">která by poté </w:t>
      </w:r>
      <w:r w:rsidR="00D510DF">
        <w:t xml:space="preserve">implementací </w:t>
      </w:r>
      <w:r w:rsidR="00F6050D">
        <w:t xml:space="preserve">time-stretchingové knihovny pracující v reálném čase </w:t>
      </w:r>
      <w:r w:rsidR="00EA654C">
        <w:t xml:space="preserve">mohla být </w:t>
      </w:r>
      <w:r w:rsidR="00F80617">
        <w:t>výrazně až úplně zredukována.</w:t>
      </w:r>
      <w:r w:rsidR="008A073D">
        <w:t xml:space="preserve"> Otázkou zůstává, </w:t>
      </w:r>
      <w:r w:rsidR="00E65C45">
        <w:t xml:space="preserve">jak </w:t>
      </w:r>
      <w:r w:rsidR="009A2DB3">
        <w:t xml:space="preserve">výpočetně náročný by tento </w:t>
      </w:r>
      <w:r w:rsidR="00655ECB">
        <w:t xml:space="preserve">proces byl, </w:t>
      </w:r>
      <w:r w:rsidR="00332F53">
        <w:t>jak</w:t>
      </w:r>
      <w:r w:rsidR="009D3B05">
        <w:t xml:space="preserve">ý by </w:t>
      </w:r>
      <w:r w:rsidR="00A2607E">
        <w:t xml:space="preserve">existoval </w:t>
      </w:r>
      <w:r w:rsidR="00442279">
        <w:t xml:space="preserve">vliv na </w:t>
      </w:r>
      <w:r w:rsidR="00BF28B8">
        <w:t>kvalitu</w:t>
      </w:r>
      <w:r w:rsidR="00D31394">
        <w:t xml:space="preserve"> a barvu</w:t>
      </w:r>
      <w:r w:rsidR="00BF28B8">
        <w:t xml:space="preserve"> zvuku</w:t>
      </w:r>
      <w:r w:rsidR="009A3EDC">
        <w:t xml:space="preserve">, či </w:t>
      </w:r>
      <w:r w:rsidR="00F53D1A">
        <w:t xml:space="preserve">zda by </w:t>
      </w:r>
      <w:r w:rsidR="00AD07DD">
        <w:t xml:space="preserve">nebyl dostupný </w:t>
      </w:r>
      <w:r w:rsidR="005339AD">
        <w:t xml:space="preserve">jiný způsob, který by </w:t>
      </w:r>
      <w:r w:rsidR="00F45E4D">
        <w:t xml:space="preserve">zmíněnou </w:t>
      </w:r>
      <w:r w:rsidR="00081714">
        <w:t xml:space="preserve">funkci zastával </w:t>
      </w:r>
      <w:r w:rsidR="004E6030">
        <w:t>při jednodušší implementaci.</w:t>
      </w:r>
    </w:p>
    <w:p w14:paraId="40D7D245" w14:textId="460EE73D" w:rsidR="0027675A" w:rsidRDefault="00B95582" w:rsidP="0027675A">
      <w:pPr>
        <w:pStyle w:val="Nadpis3"/>
      </w:pPr>
      <w:bookmarkStart w:id="102" w:name="_Toc167638737"/>
      <w:r>
        <w:t>Kontinuální snímání barev</w:t>
      </w:r>
      <w:r w:rsidR="00E745F3">
        <w:t xml:space="preserve"> a další formy získávání obrazu</w:t>
      </w:r>
      <w:r w:rsidR="00BC2482">
        <w:t xml:space="preserve"> pro analýzu</w:t>
      </w:r>
      <w:bookmarkEnd w:id="102"/>
    </w:p>
    <w:p w14:paraId="6C4E86C6" w14:textId="127AA4BB" w:rsidR="00FA7794" w:rsidRDefault="00E030F8" w:rsidP="00FA7794">
      <w:pPr>
        <w:pStyle w:val="Prvnodstavec"/>
      </w:pPr>
      <w:r>
        <w:t xml:space="preserve">Původně zamýšlený </w:t>
      </w:r>
      <w:r w:rsidR="00D32168">
        <w:t xml:space="preserve">koncept </w:t>
      </w:r>
      <w:r w:rsidR="00C30363">
        <w:t xml:space="preserve">ovlivňování </w:t>
      </w:r>
      <w:r w:rsidR="00C5528C">
        <w:t xml:space="preserve">parametrů </w:t>
      </w:r>
      <w:r w:rsidR="00790A1B">
        <w:t xml:space="preserve">granulární syntézy </w:t>
      </w:r>
      <w:r w:rsidR="0070576A">
        <w:t xml:space="preserve">spočívající </w:t>
      </w:r>
      <w:r w:rsidR="00274B11">
        <w:t>v neustálém snímání obrazu webkamerou, analý</w:t>
      </w:r>
      <w:r w:rsidR="001A11DA">
        <w:t xml:space="preserve">zou průměrných hodnot </w:t>
      </w:r>
      <w:r w:rsidR="00AC5394">
        <w:t xml:space="preserve">HSL a jejich aplikací na </w:t>
      </w:r>
      <w:r w:rsidR="008B5AC0">
        <w:t xml:space="preserve">parametry syntézy </w:t>
      </w:r>
      <w:r w:rsidR="006D0CCF">
        <w:t>byl</w:t>
      </w:r>
      <w:r w:rsidR="000742C1">
        <w:t xml:space="preserve"> </w:t>
      </w:r>
      <w:r w:rsidR="00902A0A">
        <w:t xml:space="preserve">zjednodušen </w:t>
      </w:r>
      <w:r w:rsidR="003920D6">
        <w:t xml:space="preserve">z důvodu </w:t>
      </w:r>
      <w:r w:rsidR="007E44E3">
        <w:t xml:space="preserve">vysoké </w:t>
      </w:r>
      <w:r w:rsidR="00535C31">
        <w:t xml:space="preserve">výpočetní náročnosti </w:t>
      </w:r>
      <w:r w:rsidR="00BD77C2">
        <w:t>při implementaci do stávající</w:t>
      </w:r>
      <w:r w:rsidR="003A4E56">
        <w:t>ho algoritmu</w:t>
      </w:r>
      <w:r w:rsidR="00BE6422">
        <w:t xml:space="preserve"> nástroje. </w:t>
      </w:r>
      <w:r w:rsidR="001E52CF">
        <w:t xml:space="preserve">Pro jeho </w:t>
      </w:r>
      <w:r w:rsidR="00AE4B96">
        <w:t xml:space="preserve">funkční </w:t>
      </w:r>
      <w:r w:rsidR="005E5415">
        <w:t xml:space="preserve">a </w:t>
      </w:r>
      <w:r w:rsidR="00F40D6B">
        <w:t xml:space="preserve">méně náročné </w:t>
      </w:r>
      <w:r w:rsidR="00224503">
        <w:t xml:space="preserve">začlenění do systému </w:t>
      </w:r>
      <w:r w:rsidR="00B30621">
        <w:t xml:space="preserve">by byly nutné </w:t>
      </w:r>
      <w:r w:rsidR="00FF4912">
        <w:t xml:space="preserve">významné změny </w:t>
      </w:r>
      <w:r w:rsidR="001476BF">
        <w:t>ve fungování celého nástroje</w:t>
      </w:r>
      <w:r w:rsidR="008C0CEC">
        <w:t xml:space="preserve"> a </w:t>
      </w:r>
      <w:r w:rsidR="005B0C54">
        <w:t xml:space="preserve">tvorba jednotlivých grainů </w:t>
      </w:r>
      <w:r w:rsidR="006B2A10">
        <w:t xml:space="preserve">by pravděpodobně probíhala </w:t>
      </w:r>
      <w:r w:rsidR="00E45F2A">
        <w:t>postupně</w:t>
      </w:r>
      <w:r w:rsidR="00314626">
        <w:t xml:space="preserve">, </w:t>
      </w:r>
      <w:r w:rsidR="00D67624">
        <w:t xml:space="preserve">nástroj by tedy </w:t>
      </w:r>
      <w:r w:rsidR="007B3F41">
        <w:t>nefungoval jako sampler, ale jako</w:t>
      </w:r>
      <w:r w:rsidR="00011487">
        <w:t xml:space="preserve"> klasický </w:t>
      </w:r>
      <w:r w:rsidR="00181E48">
        <w:t>granulární syntezátor.</w:t>
      </w:r>
    </w:p>
    <w:p w14:paraId="23445CC2" w14:textId="258C322E" w:rsidR="0009713A" w:rsidRDefault="00AC2D94" w:rsidP="009628AD">
      <w:pPr>
        <w:pStyle w:val="Odstavec"/>
      </w:pPr>
      <w:r>
        <w:t>Další</w:t>
      </w:r>
      <w:r w:rsidR="002363C3">
        <w:t xml:space="preserve">m zdrojem </w:t>
      </w:r>
      <w:r w:rsidR="00AC35CD">
        <w:t xml:space="preserve">získávání </w:t>
      </w:r>
      <w:r w:rsidR="008676B4">
        <w:t xml:space="preserve">průměrných </w:t>
      </w:r>
      <w:r w:rsidR="0025367F">
        <w:t xml:space="preserve">barev </w:t>
      </w:r>
      <w:r w:rsidR="00BB1287">
        <w:t xml:space="preserve">by mohly být </w:t>
      </w:r>
      <w:r w:rsidR="00AE0199">
        <w:t xml:space="preserve">uživatelem </w:t>
      </w:r>
      <w:r w:rsidR="00961BCC">
        <w:t>dodaná média</w:t>
      </w:r>
      <w:r w:rsidR="00CF615A">
        <w:t xml:space="preserve"> – fotografie a videa, </w:t>
      </w:r>
      <w:r w:rsidR="0051168A">
        <w:t xml:space="preserve">jejichž analýzou </w:t>
      </w:r>
      <w:r w:rsidR="00B90301">
        <w:t xml:space="preserve">vzniklé parametry </w:t>
      </w:r>
      <w:r w:rsidR="00A07E3D">
        <w:t xml:space="preserve">by byly schopny </w:t>
      </w:r>
      <w:r w:rsidR="00EB74C2">
        <w:t xml:space="preserve">dodat </w:t>
      </w:r>
      <w:r w:rsidR="0067610E">
        <w:t>jistou opakovatelnost nastavení</w:t>
      </w:r>
      <w:r w:rsidR="009366E5">
        <w:t xml:space="preserve"> například při živé produkci</w:t>
      </w:r>
      <w:r w:rsidR="002F1C8D">
        <w:t xml:space="preserve">, </w:t>
      </w:r>
      <w:r w:rsidR="005972A4">
        <w:t xml:space="preserve">u které </w:t>
      </w:r>
      <w:r w:rsidR="00F568EC">
        <w:t xml:space="preserve">může docházet </w:t>
      </w:r>
      <w:r w:rsidR="00B9387A">
        <w:t>k častým změnám světelných podmínek</w:t>
      </w:r>
      <w:r w:rsidR="00A11433">
        <w:t xml:space="preserve">. </w:t>
      </w:r>
      <w:r w:rsidR="009F7697">
        <w:t xml:space="preserve">Dále </w:t>
      </w:r>
      <w:r w:rsidR="00A220F3">
        <w:t xml:space="preserve">by </w:t>
      </w:r>
      <w:r w:rsidR="00570B08">
        <w:t xml:space="preserve">tato možnost </w:t>
      </w:r>
      <w:r w:rsidR="002578F1">
        <w:t xml:space="preserve">nabídla </w:t>
      </w:r>
      <w:r w:rsidR="00AA6B09">
        <w:t xml:space="preserve">variantu </w:t>
      </w:r>
      <w:r w:rsidR="00800234">
        <w:t xml:space="preserve">přímé transformace </w:t>
      </w:r>
      <w:r w:rsidR="007A65DA">
        <w:t xml:space="preserve">obrazového umění </w:t>
      </w:r>
      <w:r w:rsidR="00EC54E0">
        <w:t xml:space="preserve">do umění </w:t>
      </w:r>
      <w:r w:rsidR="00305947">
        <w:t>zvukového</w:t>
      </w:r>
      <w:r w:rsidR="00824132">
        <w:t>.</w:t>
      </w:r>
    </w:p>
    <w:p w14:paraId="0ABDBB27" w14:textId="68B639C6" w:rsidR="00434308" w:rsidRDefault="00D66F44" w:rsidP="00434308">
      <w:pPr>
        <w:pStyle w:val="Nadpis3"/>
      </w:pPr>
      <w:bookmarkStart w:id="103" w:name="_Toc167638738"/>
      <w:r>
        <w:t>MIDI Learn</w:t>
      </w:r>
      <w:bookmarkEnd w:id="103"/>
    </w:p>
    <w:p w14:paraId="092F9A6E" w14:textId="0B2536A3" w:rsidR="00F275A7" w:rsidRPr="00F275A7" w:rsidRDefault="00204AF9" w:rsidP="00D23B6D">
      <w:pPr>
        <w:pStyle w:val="Prvnodstavec"/>
      </w:pPr>
      <w:r>
        <w:t>P</w:t>
      </w:r>
      <w:r w:rsidR="00115E37">
        <w:t>ři použití kontinuálního snímání</w:t>
      </w:r>
      <w:r w:rsidR="005105F9">
        <w:t xml:space="preserve"> hodnot</w:t>
      </w:r>
      <w:r w:rsidR="00115E37">
        <w:t xml:space="preserve"> </w:t>
      </w:r>
      <w:r w:rsidR="00672009">
        <w:t xml:space="preserve">parametrů na </w:t>
      </w:r>
      <w:r w:rsidR="00303B92">
        <w:t xml:space="preserve">posuvných ovládacích prvcích </w:t>
      </w:r>
      <w:r w:rsidR="0067235D">
        <w:t xml:space="preserve">by </w:t>
      </w:r>
      <w:r w:rsidR="009C1A5C">
        <w:t xml:space="preserve">jejich </w:t>
      </w:r>
      <w:r w:rsidR="00A563AC">
        <w:t>nastavování</w:t>
      </w:r>
      <w:r w:rsidR="006556B7">
        <w:t xml:space="preserve"> </w:t>
      </w:r>
      <w:r w:rsidR="006E7A54">
        <w:t xml:space="preserve">výrazně </w:t>
      </w:r>
      <w:r w:rsidR="008A58AF">
        <w:t>usnadnil</w:t>
      </w:r>
      <w:r w:rsidR="00405CEF">
        <w:t>a možnost</w:t>
      </w:r>
      <w:r w:rsidR="00780DF7">
        <w:t xml:space="preserve"> mapování </w:t>
      </w:r>
      <w:r w:rsidR="006051C8">
        <w:t xml:space="preserve">ovládacích prvků na fyzické ovladače </w:t>
      </w:r>
      <w:r w:rsidR="006B0995">
        <w:t>kontroléru, kterým je nástroj řízen.</w:t>
      </w:r>
      <w:r w:rsidR="007C74D2">
        <w:t xml:space="preserve"> </w:t>
      </w:r>
      <w:r w:rsidR="006778EB">
        <w:t xml:space="preserve">Výrazně by se tak snížila vzdálenost, </w:t>
      </w:r>
      <w:r w:rsidR="00E101F3">
        <w:t xml:space="preserve">kterou </w:t>
      </w:r>
      <w:r w:rsidR="00CA1DB9">
        <w:t xml:space="preserve">musí </w:t>
      </w:r>
      <w:r w:rsidR="004557DF">
        <w:t xml:space="preserve">uživatel </w:t>
      </w:r>
      <w:r w:rsidR="00A12766">
        <w:t xml:space="preserve">překonat pohybem rukou </w:t>
      </w:r>
      <w:r w:rsidR="00304D40">
        <w:t>pro dosažení změny parametru</w:t>
      </w:r>
      <w:r w:rsidR="008C342B">
        <w:t xml:space="preserve">, což by prospělo plynulosti změn </w:t>
      </w:r>
      <w:r w:rsidR="00250493">
        <w:t xml:space="preserve">hodnot </w:t>
      </w:r>
      <w:r w:rsidR="00667D35">
        <w:t>a obecně jednoduššímu používání nástroje.</w:t>
      </w:r>
    </w:p>
    <w:p w14:paraId="06D097C2" w14:textId="39065814" w:rsidR="003813F7" w:rsidRPr="00D713CC" w:rsidRDefault="00C674D3" w:rsidP="00406801">
      <w:pPr>
        <w:pStyle w:val="Nadpis1"/>
      </w:pPr>
      <w:bookmarkStart w:id="104" w:name="_Ref167542014"/>
      <w:bookmarkStart w:id="105" w:name="_Toc167638739"/>
      <w:r w:rsidRPr="00D713CC">
        <w:lastRenderedPageBreak/>
        <w:t>Závěr</w:t>
      </w:r>
      <w:bookmarkEnd w:id="73"/>
      <w:bookmarkEnd w:id="74"/>
      <w:bookmarkEnd w:id="75"/>
      <w:bookmarkEnd w:id="76"/>
      <w:bookmarkEnd w:id="104"/>
      <w:bookmarkEnd w:id="105"/>
    </w:p>
    <w:p w14:paraId="0B5AACCB" w14:textId="2217869A" w:rsidR="006A1D10" w:rsidRPr="00080C44" w:rsidRDefault="00086B58" w:rsidP="00543B2D">
      <w:pPr>
        <w:pStyle w:val="Prvnodstavec"/>
        <w:rPr>
          <w:color w:val="FF0000"/>
        </w:rPr>
      </w:pPr>
      <w:r w:rsidRPr="00080C44">
        <w:rPr>
          <w:color w:val="FF0000"/>
        </w:rPr>
        <w:t>V rámci této práce byl</w:t>
      </w:r>
      <w:r w:rsidR="00E46D81" w:rsidRPr="00080C44">
        <w:rPr>
          <w:color w:val="FF0000"/>
        </w:rPr>
        <w:t xml:space="preserve"> </w:t>
      </w:r>
      <w:r w:rsidR="0026701C" w:rsidRPr="00080C44">
        <w:rPr>
          <w:color w:val="FF0000"/>
        </w:rPr>
        <w:t xml:space="preserve">shrnut princip i vývoj granulární syntézy </w:t>
      </w:r>
      <w:r w:rsidR="007C0682" w:rsidRPr="00080C44">
        <w:rPr>
          <w:color w:val="FF0000"/>
        </w:rPr>
        <w:t xml:space="preserve">jakožto </w:t>
      </w:r>
      <w:r w:rsidR="00520727" w:rsidRPr="00080C44">
        <w:rPr>
          <w:color w:val="FF0000"/>
        </w:rPr>
        <w:t xml:space="preserve">experimentální metody </w:t>
      </w:r>
      <w:r w:rsidR="00580898" w:rsidRPr="00080C44">
        <w:rPr>
          <w:color w:val="FF0000"/>
        </w:rPr>
        <w:t>zvukové</w:t>
      </w:r>
      <w:r w:rsidR="00D91CFE" w:rsidRPr="00080C44">
        <w:rPr>
          <w:color w:val="FF0000"/>
        </w:rPr>
        <w:t xml:space="preserve"> syntézy</w:t>
      </w:r>
      <w:r w:rsidR="00F507A7" w:rsidRPr="00080C44">
        <w:rPr>
          <w:color w:val="FF0000"/>
        </w:rPr>
        <w:t xml:space="preserve">, došlo </w:t>
      </w:r>
      <w:r w:rsidR="00120A8A" w:rsidRPr="00080C44">
        <w:rPr>
          <w:color w:val="FF0000"/>
        </w:rPr>
        <w:t xml:space="preserve">k otestování a srovnání </w:t>
      </w:r>
      <w:r w:rsidR="00B965C6" w:rsidRPr="00080C44">
        <w:rPr>
          <w:color w:val="FF0000"/>
        </w:rPr>
        <w:t xml:space="preserve">momentálně </w:t>
      </w:r>
      <w:r w:rsidR="00120A8A" w:rsidRPr="00080C44">
        <w:rPr>
          <w:color w:val="FF0000"/>
        </w:rPr>
        <w:t>existujících řešení</w:t>
      </w:r>
      <w:r w:rsidR="0019133E" w:rsidRPr="00080C44">
        <w:rPr>
          <w:color w:val="FF0000"/>
        </w:rPr>
        <w:t xml:space="preserve"> a</w:t>
      </w:r>
      <w:r w:rsidR="00120A8A" w:rsidRPr="00080C44">
        <w:rPr>
          <w:color w:val="FF0000"/>
        </w:rPr>
        <w:t xml:space="preserve"> </w:t>
      </w:r>
      <w:r w:rsidR="00E06C2F" w:rsidRPr="00080C44">
        <w:rPr>
          <w:color w:val="FF0000"/>
        </w:rPr>
        <w:t>jejich parametrů</w:t>
      </w:r>
      <w:r w:rsidR="002E2780" w:rsidRPr="00080C44">
        <w:rPr>
          <w:color w:val="FF0000"/>
        </w:rPr>
        <w:t>, a v neposlední řadě</w:t>
      </w:r>
      <w:r w:rsidR="00D91CFE" w:rsidRPr="00080C44">
        <w:rPr>
          <w:color w:val="FF0000"/>
        </w:rPr>
        <w:t xml:space="preserve"> bylo</w:t>
      </w:r>
      <w:r w:rsidRPr="00080C44">
        <w:rPr>
          <w:color w:val="FF0000"/>
        </w:rPr>
        <w:t xml:space="preserve"> dosaženo návrhu </w:t>
      </w:r>
      <w:r w:rsidR="00EE7ECB" w:rsidRPr="00080C44">
        <w:rPr>
          <w:color w:val="FF0000"/>
        </w:rPr>
        <w:t xml:space="preserve">experimentálního </w:t>
      </w:r>
      <w:r w:rsidR="00D06159" w:rsidRPr="00080C44">
        <w:rPr>
          <w:color w:val="FF0000"/>
        </w:rPr>
        <w:t xml:space="preserve">VST granulárního syntezátoru </w:t>
      </w:r>
      <w:r w:rsidR="009B2DD9" w:rsidRPr="00080C44">
        <w:rPr>
          <w:i/>
          <w:iCs/>
          <w:color w:val="FF0000"/>
        </w:rPr>
        <w:t>Granny Synth</w:t>
      </w:r>
      <w:r w:rsidR="00491B44" w:rsidRPr="00080C44">
        <w:rPr>
          <w:color w:val="FF0000"/>
        </w:rPr>
        <w:t xml:space="preserve">, </w:t>
      </w:r>
      <w:r w:rsidR="009E4F25" w:rsidRPr="00080C44">
        <w:rPr>
          <w:color w:val="FF0000"/>
        </w:rPr>
        <w:t xml:space="preserve">jenž </w:t>
      </w:r>
      <w:r w:rsidR="008F4556" w:rsidRPr="00080C44">
        <w:rPr>
          <w:color w:val="FF0000"/>
        </w:rPr>
        <w:t xml:space="preserve">může sloužit jako předloha pro </w:t>
      </w:r>
      <w:r w:rsidR="00733636" w:rsidRPr="00080C44">
        <w:rPr>
          <w:color w:val="FF0000"/>
        </w:rPr>
        <w:t>práci na navazujícím bakalářském projektu</w:t>
      </w:r>
      <w:r w:rsidR="00E85C47" w:rsidRPr="00080C44">
        <w:rPr>
          <w:color w:val="FF0000"/>
        </w:rPr>
        <w:t xml:space="preserve"> </w:t>
      </w:r>
      <w:r w:rsidR="007B60F1" w:rsidRPr="00080C44">
        <w:rPr>
          <w:color w:val="FF0000"/>
        </w:rPr>
        <w:t xml:space="preserve">s cílem </w:t>
      </w:r>
      <w:r w:rsidR="00E85C47" w:rsidRPr="00080C44">
        <w:rPr>
          <w:color w:val="FF0000"/>
        </w:rPr>
        <w:t>jeho kompletní realizace.</w:t>
      </w:r>
      <w:r w:rsidR="00DC31E8" w:rsidRPr="00080C44">
        <w:rPr>
          <w:color w:val="FF0000"/>
        </w:rPr>
        <w:t xml:space="preserve"> Během </w:t>
      </w:r>
      <w:r w:rsidR="00973EE5" w:rsidRPr="00080C44">
        <w:rPr>
          <w:color w:val="FF0000"/>
        </w:rPr>
        <w:t xml:space="preserve">jeho vytváření </w:t>
      </w:r>
      <w:r w:rsidR="002A5268" w:rsidRPr="00080C44">
        <w:rPr>
          <w:color w:val="FF0000"/>
        </w:rPr>
        <w:t>byl</w:t>
      </w:r>
      <w:r w:rsidR="00D2687C" w:rsidRPr="00080C44">
        <w:rPr>
          <w:color w:val="FF0000"/>
        </w:rPr>
        <w:t xml:space="preserve">a </w:t>
      </w:r>
      <w:r w:rsidR="00323724" w:rsidRPr="00080C44">
        <w:rPr>
          <w:color w:val="FF0000"/>
        </w:rPr>
        <w:t xml:space="preserve">promyšlena </w:t>
      </w:r>
      <w:r w:rsidR="00020E65" w:rsidRPr="00080C44">
        <w:rPr>
          <w:color w:val="FF0000"/>
        </w:rPr>
        <w:t xml:space="preserve">některá </w:t>
      </w:r>
      <w:r w:rsidR="00323724" w:rsidRPr="00080C44">
        <w:rPr>
          <w:color w:val="FF0000"/>
        </w:rPr>
        <w:t xml:space="preserve">úskalí </w:t>
      </w:r>
      <w:r w:rsidR="00E71659" w:rsidRPr="00080C44">
        <w:rPr>
          <w:color w:val="FF0000"/>
        </w:rPr>
        <w:t>současného</w:t>
      </w:r>
      <w:r w:rsidR="00323724" w:rsidRPr="00080C44">
        <w:rPr>
          <w:color w:val="FF0000"/>
        </w:rPr>
        <w:t xml:space="preserve"> konceptu, </w:t>
      </w:r>
      <w:r w:rsidR="002C47F6" w:rsidRPr="00080C44">
        <w:rPr>
          <w:color w:val="FF0000"/>
        </w:rPr>
        <w:t xml:space="preserve">bylo poukázáno na některé zjevné problémy </w:t>
      </w:r>
      <w:r w:rsidR="005B39FA" w:rsidRPr="00080C44">
        <w:rPr>
          <w:color w:val="FF0000"/>
        </w:rPr>
        <w:t xml:space="preserve">řešení </w:t>
      </w:r>
      <w:r w:rsidR="00974F8B" w:rsidRPr="00080C44">
        <w:rPr>
          <w:color w:val="FF0000"/>
        </w:rPr>
        <w:t xml:space="preserve">experimentální složky </w:t>
      </w:r>
      <w:r w:rsidR="008B0C96" w:rsidRPr="00080C44">
        <w:rPr>
          <w:color w:val="FF0000"/>
        </w:rPr>
        <w:t>projektu</w:t>
      </w:r>
      <w:r w:rsidR="00370A53" w:rsidRPr="00080C44">
        <w:rPr>
          <w:color w:val="FF0000"/>
        </w:rPr>
        <w:t xml:space="preserve"> a popsán</w:t>
      </w:r>
      <w:r w:rsidR="008457AA" w:rsidRPr="00080C44">
        <w:rPr>
          <w:color w:val="FF0000"/>
        </w:rPr>
        <w:t xml:space="preserve">o několik </w:t>
      </w:r>
      <w:r w:rsidR="00BC6DCC" w:rsidRPr="00080C44">
        <w:rPr>
          <w:color w:val="FF0000"/>
        </w:rPr>
        <w:t>bodů návrhu, které</w:t>
      </w:r>
      <w:r w:rsidR="00A3178A" w:rsidRPr="00080C44">
        <w:rPr>
          <w:color w:val="FF0000"/>
        </w:rPr>
        <w:t xml:space="preserve"> budou vyžadovat </w:t>
      </w:r>
      <w:r w:rsidR="00170C22" w:rsidRPr="00080C44">
        <w:rPr>
          <w:color w:val="FF0000"/>
        </w:rPr>
        <w:t>důsledné a promyšlené řešení</w:t>
      </w:r>
      <w:r w:rsidR="00493F7A" w:rsidRPr="00080C44">
        <w:rPr>
          <w:color w:val="FF0000"/>
        </w:rPr>
        <w:t xml:space="preserve"> pro </w:t>
      </w:r>
      <w:r w:rsidR="00DA1D62" w:rsidRPr="00080C44">
        <w:rPr>
          <w:color w:val="FF0000"/>
        </w:rPr>
        <w:t xml:space="preserve">použitelnost </w:t>
      </w:r>
      <w:r w:rsidR="003A5E16" w:rsidRPr="00080C44">
        <w:rPr>
          <w:color w:val="FF0000"/>
        </w:rPr>
        <w:t>tohoto plug-inu.</w:t>
      </w:r>
      <w:r w:rsidR="001A4454" w:rsidRPr="00080C44">
        <w:rPr>
          <w:color w:val="FF0000"/>
        </w:rPr>
        <w:t xml:space="preserve"> Konkrétně se jedná o </w:t>
      </w:r>
      <w:r w:rsidR="00A83E72" w:rsidRPr="00080C44">
        <w:rPr>
          <w:color w:val="FF0000"/>
        </w:rPr>
        <w:t xml:space="preserve">přepočet </w:t>
      </w:r>
      <w:r w:rsidR="001C6EA0" w:rsidRPr="00080C44">
        <w:rPr>
          <w:color w:val="FF0000"/>
        </w:rPr>
        <w:t>vzorků na časové úseky</w:t>
      </w:r>
      <w:r w:rsidR="00955CC8" w:rsidRPr="00080C44">
        <w:rPr>
          <w:color w:val="FF0000"/>
        </w:rPr>
        <w:t xml:space="preserve"> v rámci granulizace vstupního signálu, </w:t>
      </w:r>
      <w:r w:rsidR="00491136" w:rsidRPr="00080C44">
        <w:rPr>
          <w:color w:val="FF0000"/>
        </w:rPr>
        <w:t xml:space="preserve">využití </w:t>
      </w:r>
      <w:r w:rsidR="00814267" w:rsidRPr="00080C44">
        <w:rPr>
          <w:color w:val="FF0000"/>
        </w:rPr>
        <w:t>složek</w:t>
      </w:r>
      <w:r w:rsidR="00920159" w:rsidRPr="00080C44">
        <w:rPr>
          <w:color w:val="FF0000"/>
        </w:rPr>
        <w:t xml:space="preserve"> </w:t>
      </w:r>
      <w:r w:rsidR="00F5396A" w:rsidRPr="00080C44">
        <w:rPr>
          <w:color w:val="FF0000"/>
        </w:rPr>
        <w:t xml:space="preserve">barevného modelu </w:t>
      </w:r>
      <w:r w:rsidR="00D56E9F" w:rsidRPr="00080C44">
        <w:rPr>
          <w:color w:val="FF0000"/>
        </w:rPr>
        <w:t>HSL</w:t>
      </w:r>
      <w:r w:rsidR="0073003F" w:rsidRPr="00080C44">
        <w:rPr>
          <w:color w:val="FF0000"/>
        </w:rPr>
        <w:t xml:space="preserve"> pro ovládání </w:t>
      </w:r>
      <w:r w:rsidR="00AB3487" w:rsidRPr="00080C44">
        <w:rPr>
          <w:color w:val="FF0000"/>
        </w:rPr>
        <w:t>parametrů</w:t>
      </w:r>
      <w:r w:rsidR="004814DF" w:rsidRPr="00080C44">
        <w:rPr>
          <w:color w:val="FF0000"/>
        </w:rPr>
        <w:t xml:space="preserve"> granulární</w:t>
      </w:r>
      <w:r w:rsidR="00AB3487" w:rsidRPr="00080C44">
        <w:rPr>
          <w:color w:val="FF0000"/>
        </w:rPr>
        <w:t xml:space="preserve"> syntézy</w:t>
      </w:r>
      <w:r w:rsidR="00C316BD" w:rsidRPr="00080C44">
        <w:rPr>
          <w:color w:val="FF0000"/>
        </w:rPr>
        <w:t xml:space="preserve"> i o </w:t>
      </w:r>
      <w:r w:rsidR="00F20C9C" w:rsidRPr="00080C44">
        <w:rPr>
          <w:color w:val="FF0000"/>
        </w:rPr>
        <w:t xml:space="preserve">grafické uživatelské rozhraní </w:t>
      </w:r>
      <w:r w:rsidR="006E5274" w:rsidRPr="00080C44">
        <w:rPr>
          <w:color w:val="FF0000"/>
        </w:rPr>
        <w:t xml:space="preserve">a jeho </w:t>
      </w:r>
      <w:r w:rsidR="00FC2C9A" w:rsidRPr="00080C44">
        <w:rPr>
          <w:color w:val="FF0000"/>
        </w:rPr>
        <w:t xml:space="preserve">přístupu ke koncepci </w:t>
      </w:r>
      <w:r w:rsidR="00210E66" w:rsidRPr="00080C44">
        <w:rPr>
          <w:color w:val="FF0000"/>
        </w:rPr>
        <w:t xml:space="preserve">připomínat </w:t>
      </w:r>
      <w:r w:rsidR="00207FFE" w:rsidRPr="00080C44">
        <w:rPr>
          <w:color w:val="FF0000"/>
        </w:rPr>
        <w:t xml:space="preserve">vzhledem i způsobem ovládání </w:t>
      </w:r>
      <w:r w:rsidR="00DD68C0" w:rsidRPr="00080C44">
        <w:rPr>
          <w:color w:val="FF0000"/>
        </w:rPr>
        <w:t>reálný přístroj</w:t>
      </w:r>
      <w:r w:rsidR="00884E6C" w:rsidRPr="00080C44">
        <w:rPr>
          <w:color w:val="FF0000"/>
        </w:rPr>
        <w:t>.</w:t>
      </w:r>
    </w:p>
    <w:p w14:paraId="449EA097" w14:textId="0FE9687E" w:rsidR="00BC0737" w:rsidRPr="00080C44" w:rsidRDefault="00BC0737" w:rsidP="00BC0737">
      <w:pPr>
        <w:pStyle w:val="Odstavec"/>
        <w:rPr>
          <w:color w:val="FF0000"/>
        </w:rPr>
      </w:pPr>
      <w:r w:rsidRPr="00080C44">
        <w:rPr>
          <w:color w:val="FF0000"/>
        </w:rPr>
        <w:t>V</w:t>
      </w:r>
      <w:r w:rsidR="00B2020D" w:rsidRPr="00080C44">
        <w:rPr>
          <w:color w:val="FF0000"/>
        </w:rPr>
        <w:t> </w:t>
      </w:r>
      <w:r w:rsidRPr="00080C44">
        <w:rPr>
          <w:color w:val="FF0000"/>
        </w:rPr>
        <w:t>navazující</w:t>
      </w:r>
      <w:r w:rsidR="00B2020D" w:rsidRPr="00080C44">
        <w:rPr>
          <w:color w:val="FF0000"/>
        </w:rPr>
        <w:t xml:space="preserve"> bakalářské práci </w:t>
      </w:r>
      <w:r w:rsidR="00A4303C" w:rsidRPr="00080C44">
        <w:rPr>
          <w:color w:val="FF0000"/>
        </w:rPr>
        <w:t>je plánován</w:t>
      </w:r>
      <w:r w:rsidR="00387B4B" w:rsidRPr="00080C44">
        <w:rPr>
          <w:color w:val="FF0000"/>
        </w:rPr>
        <w:t>a</w:t>
      </w:r>
      <w:r w:rsidR="001456B4" w:rsidRPr="00080C44">
        <w:rPr>
          <w:color w:val="FF0000"/>
        </w:rPr>
        <w:t xml:space="preserve"> postupná realizace </w:t>
      </w:r>
      <w:r w:rsidR="00D04E9A" w:rsidRPr="00080C44">
        <w:rPr>
          <w:color w:val="FF0000"/>
        </w:rPr>
        <w:t>návrhu</w:t>
      </w:r>
      <w:r w:rsidR="00BA2350" w:rsidRPr="00080C44">
        <w:rPr>
          <w:color w:val="FF0000"/>
        </w:rPr>
        <w:t>, řešení aktuálně z</w:t>
      </w:r>
      <w:r w:rsidR="00DE09CA" w:rsidRPr="00080C44">
        <w:rPr>
          <w:color w:val="FF0000"/>
        </w:rPr>
        <w:t>nám</w:t>
      </w:r>
      <w:r w:rsidR="00BA2350" w:rsidRPr="00080C44">
        <w:rPr>
          <w:color w:val="FF0000"/>
        </w:rPr>
        <w:t xml:space="preserve">ých i </w:t>
      </w:r>
      <w:r w:rsidR="003A2A75" w:rsidRPr="00080C44">
        <w:rPr>
          <w:color w:val="FF0000"/>
        </w:rPr>
        <w:t>zatím skrytých</w:t>
      </w:r>
      <w:r w:rsidR="00BA2350" w:rsidRPr="00080C44">
        <w:rPr>
          <w:color w:val="FF0000"/>
        </w:rPr>
        <w:t xml:space="preserve"> </w:t>
      </w:r>
      <w:r w:rsidR="008B32AB" w:rsidRPr="00080C44">
        <w:rPr>
          <w:color w:val="FF0000"/>
        </w:rPr>
        <w:t>problémů</w:t>
      </w:r>
      <w:r w:rsidR="00302AB6" w:rsidRPr="00080C44">
        <w:rPr>
          <w:color w:val="FF0000"/>
        </w:rPr>
        <w:t xml:space="preserve"> týkajících se </w:t>
      </w:r>
      <w:r w:rsidR="007D2CDC" w:rsidRPr="00080C44">
        <w:rPr>
          <w:color w:val="FF0000"/>
        </w:rPr>
        <w:t>provedení</w:t>
      </w:r>
      <w:r w:rsidR="00947E92" w:rsidRPr="00080C44">
        <w:rPr>
          <w:color w:val="FF0000"/>
        </w:rPr>
        <w:t xml:space="preserve"> </w:t>
      </w:r>
      <w:r w:rsidR="00E323AE" w:rsidRPr="00080C44">
        <w:rPr>
          <w:color w:val="FF0000"/>
        </w:rPr>
        <w:t>granulárního syntezátoru</w:t>
      </w:r>
      <w:r w:rsidR="00AB0347" w:rsidRPr="00080C44">
        <w:rPr>
          <w:color w:val="FF0000"/>
        </w:rPr>
        <w:t xml:space="preserve"> a jejím předpokládaným cílem je </w:t>
      </w:r>
      <w:r w:rsidR="00D71D8B" w:rsidRPr="00080C44">
        <w:rPr>
          <w:color w:val="FF0000"/>
        </w:rPr>
        <w:t xml:space="preserve">vytvoření </w:t>
      </w:r>
      <w:r w:rsidR="003748A0" w:rsidRPr="00080C44">
        <w:rPr>
          <w:color w:val="FF0000"/>
        </w:rPr>
        <w:t xml:space="preserve">kompletního prototypu experimentálního </w:t>
      </w:r>
      <w:r w:rsidR="009D488D" w:rsidRPr="00080C44">
        <w:rPr>
          <w:color w:val="FF0000"/>
        </w:rPr>
        <w:t>VST plug-inu</w:t>
      </w:r>
      <w:r w:rsidR="00AA3A8C" w:rsidRPr="00080C44">
        <w:rPr>
          <w:color w:val="FF0000"/>
        </w:rPr>
        <w:t xml:space="preserve"> s</w:t>
      </w:r>
      <w:r w:rsidR="00B45800" w:rsidRPr="00080C44">
        <w:rPr>
          <w:color w:val="FF0000"/>
        </w:rPr>
        <w:t xml:space="preserve"> poměrně ojedinělou </w:t>
      </w:r>
      <w:r w:rsidR="00AA3A8C" w:rsidRPr="00080C44">
        <w:rPr>
          <w:color w:val="FF0000"/>
        </w:rPr>
        <w:t xml:space="preserve">možností </w:t>
      </w:r>
      <w:r w:rsidR="00706909" w:rsidRPr="00080C44">
        <w:rPr>
          <w:color w:val="FF0000"/>
        </w:rPr>
        <w:t xml:space="preserve">ovládání parametrů </w:t>
      </w:r>
      <w:r w:rsidR="00567367" w:rsidRPr="00080C44">
        <w:rPr>
          <w:color w:val="FF0000"/>
        </w:rPr>
        <w:t>pomocí vlnové délky (barvy) světla</w:t>
      </w:r>
      <w:r w:rsidR="005F2947" w:rsidRPr="00080C44">
        <w:rPr>
          <w:color w:val="FF0000"/>
        </w:rPr>
        <w:t xml:space="preserve"> </w:t>
      </w:r>
      <w:r w:rsidR="00D13B54" w:rsidRPr="00080C44">
        <w:rPr>
          <w:color w:val="FF0000"/>
        </w:rPr>
        <w:t>snímaného webkamerou.</w:t>
      </w:r>
    </w:p>
    <w:p w14:paraId="30A3ADE1" w14:textId="77777777" w:rsidR="00D63743" w:rsidRPr="00D713CC" w:rsidRDefault="00D63743" w:rsidP="009648FE"/>
    <w:p w14:paraId="12526B2E" w14:textId="77777777" w:rsidR="00335724" w:rsidRPr="00D713CC" w:rsidRDefault="00C674D3" w:rsidP="00087314">
      <w:pPr>
        <w:pStyle w:val="Nadpis1-neslovan"/>
        <w:rPr>
          <w:lang w:val="cs-CZ"/>
        </w:rPr>
      </w:pPr>
      <w:r w:rsidRPr="00D713CC">
        <w:rPr>
          <w:lang w:val="cs-CZ"/>
        </w:rPr>
        <w:br w:type="page"/>
      </w:r>
      <w:bookmarkStart w:id="106" w:name="_Toc101325796"/>
      <w:bookmarkStart w:id="107" w:name="_Toc167638740"/>
      <w:r w:rsidR="00C23E80" w:rsidRPr="00D713CC">
        <w:rPr>
          <w:lang w:val="cs-CZ"/>
        </w:rPr>
        <w:lastRenderedPageBreak/>
        <w:t>Literatura</w:t>
      </w:r>
      <w:bookmarkEnd w:id="106"/>
      <w:bookmarkEnd w:id="107"/>
    </w:p>
    <w:p w14:paraId="2D8071A3" w14:textId="3D461995" w:rsidR="0013542D" w:rsidRPr="0013542D" w:rsidRDefault="00224E3B" w:rsidP="003D65D7">
      <w:pPr>
        <w:pStyle w:val="LiteraturaBPDP"/>
      </w:pPr>
      <w:bookmarkStart w:id="108" w:name="_Ref152286042"/>
      <w:bookmarkStart w:id="109" w:name="_Ref150504044"/>
      <w:bookmarkStart w:id="110" w:name="_Ref56592241"/>
      <w:r>
        <w:rPr>
          <w:i/>
          <w:iCs/>
        </w:rPr>
        <w:t>Syntezátor</w:t>
      </w:r>
      <w:r>
        <w:t xml:space="preserve">. Online. In: Wikipedia: the free encyclopedia. San Francisco (CA): Wikimedia Foundation, 2001-. Dostupné z: </w:t>
      </w:r>
      <w:hyperlink r:id="rId30" w:history="1">
        <w:r w:rsidRPr="00D539AE">
          <w:rPr>
            <w:rStyle w:val="Hypertextovodkaz"/>
          </w:rPr>
          <w:t>https://cs.wikipedia.org/wiki/Syntez%C3%A1tor</w:t>
        </w:r>
      </w:hyperlink>
      <w:r>
        <w:t>. [cit. 2023-11-13].</w:t>
      </w:r>
      <w:bookmarkEnd w:id="108"/>
    </w:p>
    <w:p w14:paraId="7EE68066" w14:textId="1A5E44C1" w:rsidR="003D65D7" w:rsidRPr="00AE7600" w:rsidRDefault="00AF5A2C" w:rsidP="003D65D7">
      <w:pPr>
        <w:pStyle w:val="LiteraturaBPDP"/>
      </w:pPr>
      <w:bookmarkStart w:id="111" w:name="_Ref152286065"/>
      <w:r w:rsidRPr="00AF5A2C">
        <w:rPr>
          <w:color w:val="212529"/>
          <w:shd w:val="clear" w:color="auto" w:fill="FFFFFF"/>
        </w:rPr>
        <w:t xml:space="preserve">GABOR, Dennis. </w:t>
      </w:r>
      <w:r w:rsidRPr="009E2E2F">
        <w:rPr>
          <w:color w:val="212529"/>
          <w:shd w:val="clear" w:color="auto" w:fill="FFFFFF"/>
        </w:rPr>
        <w:t>Acoustical Quanta and the Theory of Hearing</w:t>
      </w:r>
      <w:r w:rsidRPr="00AF5A2C">
        <w:rPr>
          <w:color w:val="212529"/>
          <w:shd w:val="clear" w:color="auto" w:fill="FFFFFF"/>
        </w:rPr>
        <w:t>. </w:t>
      </w:r>
      <w:r w:rsidRPr="009E2E2F">
        <w:rPr>
          <w:i/>
          <w:iCs/>
          <w:color w:val="212529"/>
          <w:shd w:val="clear" w:color="auto" w:fill="FFFFFF"/>
        </w:rPr>
        <w:t>Nature</w:t>
      </w:r>
      <w:r w:rsidRPr="00AF5A2C">
        <w:rPr>
          <w:color w:val="212529"/>
          <w:shd w:val="clear" w:color="auto" w:fill="FFFFFF"/>
        </w:rPr>
        <w:t>. 03 May 1947, </w:t>
      </w:r>
      <w:r w:rsidR="000C42AE">
        <w:rPr>
          <w:color w:val="212529"/>
          <w:shd w:val="clear" w:color="auto" w:fill="FFFFFF"/>
        </w:rPr>
        <w:t xml:space="preserve">roč. </w:t>
      </w:r>
      <w:r w:rsidRPr="00533FE1">
        <w:rPr>
          <w:color w:val="212529"/>
          <w:shd w:val="clear" w:color="auto" w:fill="FFFFFF"/>
        </w:rPr>
        <w:t>1947</w:t>
      </w:r>
      <w:r w:rsidR="00966DBA">
        <w:rPr>
          <w:color w:val="212529"/>
          <w:shd w:val="clear" w:color="auto" w:fill="FFFFFF"/>
        </w:rPr>
        <w:t xml:space="preserve">, č. </w:t>
      </w:r>
      <w:r w:rsidRPr="00AF5A2C">
        <w:rPr>
          <w:color w:val="212529"/>
          <w:shd w:val="clear" w:color="auto" w:fill="FFFFFF"/>
        </w:rPr>
        <w:t>159,</w:t>
      </w:r>
      <w:r w:rsidR="00966DBA">
        <w:rPr>
          <w:color w:val="212529"/>
          <w:shd w:val="clear" w:color="auto" w:fill="FFFFFF"/>
        </w:rPr>
        <w:t xml:space="preserve"> s.</w:t>
      </w:r>
      <w:r w:rsidRPr="00AF5A2C">
        <w:rPr>
          <w:color w:val="212529"/>
          <w:shd w:val="clear" w:color="auto" w:fill="FFFFFF"/>
        </w:rPr>
        <w:t xml:space="preserve"> 593.</w:t>
      </w:r>
      <w:bookmarkEnd w:id="109"/>
      <w:bookmarkEnd w:id="111"/>
    </w:p>
    <w:p w14:paraId="5AB5BB64" w14:textId="5CB5A9B2" w:rsidR="00AE7600" w:rsidRDefault="00AF0B75" w:rsidP="003D65D7">
      <w:pPr>
        <w:pStyle w:val="LiteraturaBPDP"/>
      </w:pPr>
      <w:bookmarkStart w:id="112" w:name="_Ref150733760"/>
      <w:r>
        <w:t xml:space="preserve">XENAKIS, Iannis. </w:t>
      </w:r>
      <w:r>
        <w:rPr>
          <w:i/>
          <w:iCs/>
        </w:rPr>
        <w:t>Formalized Music: Thoughts and Mathematics in Music</w:t>
      </w:r>
      <w:r>
        <w:t xml:space="preserve">. </w:t>
      </w:r>
      <w:r w:rsidR="005A4756">
        <w:t>Second, revised English edition, with additional materi</w:t>
      </w:r>
      <w:r w:rsidR="004B4A3C">
        <w:t>a</w:t>
      </w:r>
      <w:r w:rsidR="005A4756">
        <w:t>l translated by Sharon Kanach. Pendragon Press, 2001. ISBN 1-57647-079-2.</w:t>
      </w:r>
      <w:bookmarkEnd w:id="112"/>
    </w:p>
    <w:p w14:paraId="5344B88D" w14:textId="3D54408C" w:rsidR="004243EE" w:rsidRDefault="006C051C" w:rsidP="003D65D7">
      <w:pPr>
        <w:pStyle w:val="LiteraturaBPDP"/>
      </w:pPr>
      <w:bookmarkStart w:id="113" w:name="_Ref150809775"/>
      <w:r>
        <w:t xml:space="preserve">ROADS, Curtis. Introduction to Granular Synthesis. </w:t>
      </w:r>
      <w:r>
        <w:rPr>
          <w:i/>
          <w:iCs/>
        </w:rPr>
        <w:t>Computer Music Journal</w:t>
      </w:r>
      <w:r>
        <w:t>.</w:t>
      </w:r>
      <w:r w:rsidR="001E77AF">
        <w:t xml:space="preserve"> Summe</w:t>
      </w:r>
      <w:r w:rsidR="00900E01">
        <w:t>r</w:t>
      </w:r>
      <w:r w:rsidR="00090E7A">
        <w:t>,</w:t>
      </w:r>
      <w:r w:rsidR="001E77AF">
        <w:t xml:space="preserve"> 1988,</w:t>
      </w:r>
      <w:r w:rsidR="00796CE2">
        <w:t xml:space="preserve"> roč. 1988, č. 12, s. 11–13. ISSN 01489267.</w:t>
      </w:r>
      <w:bookmarkEnd w:id="113"/>
    </w:p>
    <w:p w14:paraId="302CF601" w14:textId="4EC6F190" w:rsidR="00EB4F50" w:rsidRDefault="00705BBE" w:rsidP="003D65D7">
      <w:pPr>
        <w:pStyle w:val="LiteraturaBPDP"/>
      </w:pPr>
      <w:bookmarkStart w:id="114" w:name="_Ref152370641"/>
      <w:r>
        <w:t xml:space="preserve">BURK, Phil et al. </w:t>
      </w:r>
      <w:r>
        <w:rPr>
          <w:i/>
          <w:iCs/>
        </w:rPr>
        <w:t>Music and Computers</w:t>
      </w:r>
      <w:r>
        <w:t xml:space="preserve">. Online. </w:t>
      </w:r>
      <w:r w:rsidR="00433DAE">
        <w:t xml:space="preserve">In: Music and Computers: A Theoretical and Historical Approach. 2011. Dostupné z: </w:t>
      </w:r>
      <w:hyperlink r:id="rId31" w:history="1">
        <w:r w:rsidR="00433DAE" w:rsidRPr="00C663F6">
          <w:rPr>
            <w:rStyle w:val="Hypertextovodkaz"/>
          </w:rPr>
          <w:t>https://musicandcomputersbook.com/chapter4/04_08.php</w:t>
        </w:r>
      </w:hyperlink>
      <w:r w:rsidR="00433DAE">
        <w:t>. [cit. 2023-12-02].</w:t>
      </w:r>
      <w:bookmarkEnd w:id="114"/>
    </w:p>
    <w:p w14:paraId="230A782E" w14:textId="519C77AA" w:rsidR="005856ED" w:rsidRDefault="00523A33" w:rsidP="003D65D7">
      <w:pPr>
        <w:pStyle w:val="LiteraturaBPDP"/>
      </w:pPr>
      <w:bookmarkStart w:id="115" w:name="_Ref152449031"/>
      <w:r>
        <w:t xml:space="preserve">ROADS, Curtis. </w:t>
      </w:r>
      <w:r>
        <w:rPr>
          <w:i/>
          <w:iCs/>
        </w:rPr>
        <w:t>The Computer Music Tutorial</w:t>
      </w:r>
      <w:r>
        <w:t>.</w:t>
      </w:r>
      <w:r w:rsidR="002A6A29">
        <w:t xml:space="preserve"> The MIT Press, 27 February 1996. ISBN 978-0262680820.</w:t>
      </w:r>
      <w:bookmarkEnd w:id="115"/>
    </w:p>
    <w:p w14:paraId="55F79689" w14:textId="6DEFBB4F" w:rsidR="00A877D9" w:rsidRDefault="001C0D94" w:rsidP="003D65D7">
      <w:pPr>
        <w:pStyle w:val="LiteraturaBPDP"/>
      </w:pPr>
      <w:bookmarkStart w:id="116" w:name="_Ref152439072"/>
      <w:r>
        <w:t xml:space="preserve">ROADS, Curtis. </w:t>
      </w:r>
      <w:r>
        <w:rPr>
          <w:i/>
          <w:iCs/>
        </w:rPr>
        <w:t>Microsound</w:t>
      </w:r>
      <w:r>
        <w:t>. PAP/CDR edition. The MIT Press, 20 August 2004. ISBN 0-262-18215-7</w:t>
      </w:r>
      <w:r w:rsidR="00E20288">
        <w:t>.</w:t>
      </w:r>
      <w:bookmarkEnd w:id="116"/>
    </w:p>
    <w:p w14:paraId="399C10DC" w14:textId="4BB91129" w:rsidR="00420069" w:rsidRDefault="00E15C15" w:rsidP="003D65D7">
      <w:pPr>
        <w:pStyle w:val="LiteraturaBPDP"/>
      </w:pPr>
      <w:bookmarkStart w:id="117" w:name="_Ref152793536"/>
      <w:r>
        <w:t xml:space="preserve">TRUAX, Barry. Real-Time Granular Synthesis with a Digital Signal Processor. </w:t>
      </w:r>
      <w:r>
        <w:rPr>
          <w:i/>
          <w:iCs/>
        </w:rPr>
        <w:t>Computer Music Journal</w:t>
      </w:r>
      <w:r>
        <w:t>. Summer 1988, roč. 12, č. 2, s. 14–26. ISSN 0148-9267.</w:t>
      </w:r>
      <w:bookmarkEnd w:id="117"/>
    </w:p>
    <w:p w14:paraId="21E380E0" w14:textId="310C0E68" w:rsidR="003D2C57" w:rsidRDefault="008E75D2" w:rsidP="003D65D7">
      <w:pPr>
        <w:pStyle w:val="LiteraturaBPDP"/>
      </w:pPr>
      <w:bookmarkStart w:id="118" w:name="_Ref152794079"/>
      <w:r>
        <w:t xml:space="preserve">TRUAX, Barry. Composing with Real-Time Granular Sound. </w:t>
      </w:r>
      <w:r>
        <w:rPr>
          <w:i/>
          <w:iCs/>
        </w:rPr>
        <w:t>Perspectives of New Music</w:t>
      </w:r>
      <w:r>
        <w:t>. Summer 1990, roč. 28, č. 2, s. 120–134. ISSN 0031-6016.</w:t>
      </w:r>
      <w:bookmarkEnd w:id="118"/>
    </w:p>
    <w:p w14:paraId="3EF5D16F" w14:textId="686CDBCC" w:rsidR="003E1959" w:rsidRDefault="00DD5EC2" w:rsidP="003D65D7">
      <w:pPr>
        <w:pStyle w:val="LiteraturaBPDP"/>
      </w:pPr>
      <w:bookmarkStart w:id="119" w:name="_Ref167566806"/>
      <w:r>
        <w:t xml:space="preserve">AWDE, Nick. </w:t>
      </w:r>
      <w:r>
        <w:rPr>
          <w:i/>
          <w:iCs/>
        </w:rPr>
        <w:t>Mellotron: The Machine and the Musicians that Revolutionised Rock.</w:t>
      </w:r>
      <w:r>
        <w:t xml:space="preserve"> </w:t>
      </w:r>
      <w:r w:rsidR="00A6275B">
        <w:t>Desert Hearts, 2008, s. 17. ISBN 978-1-898948-02-5.</w:t>
      </w:r>
      <w:bookmarkEnd w:id="119"/>
    </w:p>
    <w:p w14:paraId="21F7B57A" w14:textId="625FFBAC" w:rsidR="001203B0" w:rsidRDefault="006A270D" w:rsidP="003D65D7">
      <w:pPr>
        <w:pStyle w:val="LiteraturaBPDP"/>
      </w:pPr>
      <w:bookmarkStart w:id="120" w:name="_Ref167567556"/>
      <w:r>
        <w:t>EVERETT, Walter</w:t>
      </w:r>
      <w:r w:rsidR="00092BAA">
        <w:t xml:space="preserve">. </w:t>
      </w:r>
      <w:r w:rsidR="00092BAA">
        <w:rPr>
          <w:i/>
          <w:iCs/>
        </w:rPr>
        <w:t>The Beatles As Musicians: Revolver through the Anthology</w:t>
      </w:r>
      <w:r w:rsidR="00092BAA">
        <w:t xml:space="preserve">. </w:t>
      </w:r>
      <w:r w:rsidR="00092BAA" w:rsidRPr="00092BAA">
        <w:rPr>
          <w:i/>
          <w:iCs/>
        </w:rPr>
        <w:t>1st Edition</w:t>
      </w:r>
      <w:r w:rsidR="00092BAA">
        <w:t>. Oxford University Press, 1999, s. 146. ISBN 978-0-19-802960-1.</w:t>
      </w:r>
      <w:bookmarkEnd w:id="120"/>
    </w:p>
    <w:p w14:paraId="79E88843" w14:textId="62D497D8" w:rsidR="00AF5B20" w:rsidRDefault="00EC0CD4" w:rsidP="003D65D7">
      <w:pPr>
        <w:pStyle w:val="LiteraturaBPDP"/>
      </w:pPr>
      <w:bookmarkStart w:id="121" w:name="_Ref167568375"/>
      <w:r>
        <w:t xml:space="preserve">WAKEMAN, Rick. The day I played the Mellotron for David Bowie. </w:t>
      </w:r>
      <w:r>
        <w:rPr>
          <w:i/>
          <w:iCs/>
        </w:rPr>
        <w:t>The Guardian</w:t>
      </w:r>
      <w:r>
        <w:t>. 8th January 2017. ISSN 1756-3224.</w:t>
      </w:r>
      <w:bookmarkEnd w:id="121"/>
    </w:p>
    <w:p w14:paraId="1496B043" w14:textId="6221FAAA" w:rsidR="00410362" w:rsidRDefault="00823701" w:rsidP="003D65D7">
      <w:pPr>
        <w:pStyle w:val="LiteraturaBPDP"/>
      </w:pPr>
      <w:bookmarkStart w:id="122" w:name="_Ref167568765"/>
      <w:r>
        <w:t xml:space="preserve">WELCH, Chris. </w:t>
      </w:r>
      <w:r>
        <w:rPr>
          <w:i/>
          <w:iCs/>
        </w:rPr>
        <w:t>Close to the Edge: The Story of Yes</w:t>
      </w:r>
      <w:r>
        <w:t xml:space="preserve">. </w:t>
      </w:r>
      <w:r>
        <w:rPr>
          <w:i/>
          <w:iCs/>
        </w:rPr>
        <w:t>3rd edition</w:t>
      </w:r>
      <w:r>
        <w:t xml:space="preserve">. </w:t>
      </w:r>
      <w:r w:rsidR="0090382C">
        <w:t>Omnibus Press, 2003. ISBN 978-0711995093.</w:t>
      </w:r>
      <w:bookmarkEnd w:id="122"/>
    </w:p>
    <w:p w14:paraId="5DA587C1" w14:textId="57692F17" w:rsidR="00CF1767" w:rsidRDefault="00166794" w:rsidP="003D65D7">
      <w:pPr>
        <w:pStyle w:val="LiteraturaBPDP"/>
      </w:pPr>
      <w:bookmarkStart w:id="123" w:name="_Ref167569869"/>
      <w:r>
        <w:t xml:space="preserve">VAIL, Mark. </w:t>
      </w:r>
      <w:r>
        <w:rPr>
          <w:i/>
          <w:iCs/>
        </w:rPr>
        <w:t>Vintage Synthesizers: Pioneering Designers, Groundbreaking instruments, Collecting Tips, Mutants of Technology</w:t>
      </w:r>
      <w:r>
        <w:t>.</w:t>
      </w:r>
      <w:r>
        <w:rPr>
          <w:i/>
          <w:iCs/>
        </w:rPr>
        <w:t xml:space="preserve"> Second edition</w:t>
      </w:r>
      <w:r>
        <w:t>. Backbeat, 2000. ISBN 978-0879306038.</w:t>
      </w:r>
      <w:bookmarkEnd w:id="123"/>
    </w:p>
    <w:p w14:paraId="3CBFB223" w14:textId="45DD3FF2" w:rsidR="0047065A" w:rsidRDefault="0082359A" w:rsidP="003D65D7">
      <w:pPr>
        <w:pStyle w:val="LiteraturaBPDP"/>
      </w:pPr>
      <w:bookmarkStart w:id="124" w:name="_Ref167571735"/>
      <w:r>
        <w:t xml:space="preserve">CHINEN, Nate. </w:t>
      </w:r>
      <w:r w:rsidR="00680394">
        <w:t xml:space="preserve">Synthesizing Music and Science. Online. </w:t>
      </w:r>
      <w:r w:rsidR="00680394">
        <w:rPr>
          <w:i/>
          <w:iCs/>
        </w:rPr>
        <w:t>The Pennsylvania Gazette</w:t>
      </w:r>
      <w:r w:rsidR="00680394">
        <w:t>.</w:t>
      </w:r>
      <w:r w:rsidR="00174414">
        <w:t xml:space="preserve"> </w:t>
      </w:r>
      <w:r w:rsidR="0013202F">
        <w:t xml:space="preserve">Sept–Oct 2013. Dostupné z: </w:t>
      </w:r>
      <w:hyperlink r:id="rId32" w:history="1">
        <w:r w:rsidR="0013202F" w:rsidRPr="003C6321">
          <w:rPr>
            <w:rStyle w:val="Hypertextovodkaz"/>
          </w:rPr>
          <w:t>https://thepenngazette.com/synthesizing-music-and-science/</w:t>
        </w:r>
      </w:hyperlink>
      <w:r w:rsidR="0013202F">
        <w:t xml:space="preserve">. </w:t>
      </w:r>
      <w:r w:rsidR="0020353F">
        <w:t>[cit. 2024-05-11].</w:t>
      </w:r>
      <w:bookmarkEnd w:id="124"/>
    </w:p>
    <w:p w14:paraId="5042652A" w14:textId="62F5E990" w:rsidR="005718F6" w:rsidRDefault="00286643" w:rsidP="003D65D7">
      <w:pPr>
        <w:pStyle w:val="LiteraturaBPDP"/>
      </w:pPr>
      <w:bookmarkStart w:id="125" w:name="_Ref167572117"/>
      <w:r>
        <w:rPr>
          <w:i/>
          <w:iCs/>
        </w:rPr>
        <w:t>Synclavier Early History</w:t>
      </w:r>
      <w:r>
        <w:t xml:space="preserve">. </w:t>
      </w:r>
      <w:r w:rsidR="00BC13B4">
        <w:t xml:space="preserve">Online. Synclavier. 2016. Dostupné z: </w:t>
      </w:r>
      <w:hyperlink r:id="rId33" w:history="1">
        <w:r w:rsidR="00BC13B4" w:rsidRPr="003C6321">
          <w:rPr>
            <w:rStyle w:val="Hypertextovodkaz"/>
          </w:rPr>
          <w:t>http://www.500sound.com/synclavierhistory.html</w:t>
        </w:r>
      </w:hyperlink>
      <w:r w:rsidR="00BC13B4">
        <w:t>. [cit. 2024-05-11].</w:t>
      </w:r>
      <w:bookmarkEnd w:id="125"/>
    </w:p>
    <w:p w14:paraId="09F2697B" w14:textId="30A79922" w:rsidR="003B23F3" w:rsidRDefault="00D92AFF" w:rsidP="003D65D7">
      <w:pPr>
        <w:pStyle w:val="LiteraturaBPDP"/>
      </w:pPr>
      <w:bookmarkStart w:id="126" w:name="_Ref167573500"/>
      <w:r>
        <w:t xml:space="preserve">VOGEL, Peter. </w:t>
      </w:r>
      <w:r w:rsidR="00755DED">
        <w:rPr>
          <w:i/>
          <w:iCs/>
        </w:rPr>
        <w:t>The Fairlight Story</w:t>
      </w:r>
      <w:r w:rsidR="00755DED">
        <w:t xml:space="preserve">. </w:t>
      </w:r>
      <w:r w:rsidR="00133818">
        <w:t xml:space="preserve">Online. </w:t>
      </w:r>
      <w:r w:rsidR="00FD0DB5">
        <w:t xml:space="preserve">1 June 2008. </w:t>
      </w:r>
      <w:r w:rsidR="002440C3">
        <w:t xml:space="preserve">Dostupné z: </w:t>
      </w:r>
      <w:hyperlink r:id="rId34" w:history="1">
        <w:r w:rsidR="008212E5" w:rsidRPr="003C6321">
          <w:rPr>
            <w:rStyle w:val="Hypertextovodkaz"/>
          </w:rPr>
          <w:t>https://www.anerd.com/fairlight/index.htm</w:t>
        </w:r>
      </w:hyperlink>
      <w:r w:rsidR="008212E5">
        <w:t xml:space="preserve">. </w:t>
      </w:r>
      <w:r w:rsidR="00CE7B3B">
        <w:t>[cit. 2024-05-11].</w:t>
      </w:r>
      <w:bookmarkEnd w:id="126"/>
    </w:p>
    <w:p w14:paraId="344895EF" w14:textId="47678314" w:rsidR="00F60BF6" w:rsidRDefault="008E6094" w:rsidP="003D65D7">
      <w:pPr>
        <w:pStyle w:val="LiteraturaBPDP"/>
      </w:pPr>
      <w:bookmarkStart w:id="127" w:name="_Ref167572585"/>
      <w:r>
        <w:lastRenderedPageBreak/>
        <w:t xml:space="preserve">KEEBLE, Rob. </w:t>
      </w:r>
      <w:r w:rsidR="00315A5E">
        <w:rPr>
          <w:i/>
          <w:iCs/>
        </w:rPr>
        <w:t>30 Years Of Emu</w:t>
      </w:r>
      <w:r w:rsidR="00315A5E">
        <w:t xml:space="preserve">. </w:t>
      </w:r>
      <w:r w:rsidR="006A4B04">
        <w:t xml:space="preserve">Online. Sound on sound. September 2002. Dostupné z: </w:t>
      </w:r>
      <w:hyperlink r:id="rId35" w:history="1">
        <w:r w:rsidR="00AF1CFF" w:rsidRPr="003C6321">
          <w:rPr>
            <w:rStyle w:val="Hypertextovodkaz"/>
          </w:rPr>
          <w:t>https://www.soundonsound.com/music-business/30-years-emu</w:t>
        </w:r>
      </w:hyperlink>
      <w:r w:rsidR="00AF1CFF">
        <w:t>. [cit. 2024-05-</w:t>
      </w:r>
      <w:r w:rsidR="000003C0">
        <w:t>11</w:t>
      </w:r>
      <w:r w:rsidR="00AF1CFF">
        <w:t>].</w:t>
      </w:r>
      <w:bookmarkEnd w:id="127"/>
    </w:p>
    <w:p w14:paraId="01EEF3F2" w14:textId="27427A66" w:rsidR="006B39B7" w:rsidRDefault="005D4582" w:rsidP="003D65D7">
      <w:pPr>
        <w:pStyle w:val="LiteraturaBPDP"/>
      </w:pPr>
      <w:bookmarkStart w:id="128" w:name="_Ref167573068"/>
      <w:r>
        <w:t>WIFFEN, Paul. Akai S900 Sampler. Online</w:t>
      </w:r>
      <w:r w:rsidR="00623CDB">
        <w:t xml:space="preserve">. </w:t>
      </w:r>
      <w:r w:rsidR="00623CDB">
        <w:rPr>
          <w:i/>
          <w:iCs/>
        </w:rPr>
        <w:t>Electronics &amp; Music Maker</w:t>
      </w:r>
      <w:r w:rsidR="00623CDB">
        <w:t xml:space="preserve">. </w:t>
      </w:r>
      <w:r w:rsidR="00A240CF">
        <w:t xml:space="preserve">1986, roč. 1986. </w:t>
      </w:r>
      <w:r w:rsidR="00CB4BC7">
        <w:t xml:space="preserve">Dostupné z: </w:t>
      </w:r>
      <w:hyperlink r:id="rId36" w:history="1">
        <w:r w:rsidR="00CB4BC7" w:rsidRPr="003C6321">
          <w:rPr>
            <w:rStyle w:val="Hypertextovodkaz"/>
          </w:rPr>
          <w:t>https://www.muzines.co.uk/articles/akai-s900-sampler/1931</w:t>
        </w:r>
      </w:hyperlink>
      <w:r w:rsidR="00CB4BC7">
        <w:t xml:space="preserve">. </w:t>
      </w:r>
      <w:r w:rsidR="00554CEE">
        <w:t>[cit. 2024-05-11].</w:t>
      </w:r>
      <w:bookmarkEnd w:id="128"/>
    </w:p>
    <w:p w14:paraId="6F602651" w14:textId="01F17691" w:rsidR="00630321" w:rsidRDefault="00185563" w:rsidP="003D65D7">
      <w:pPr>
        <w:pStyle w:val="LiteraturaBPDP"/>
      </w:pPr>
      <w:bookmarkStart w:id="129" w:name="_Ref167573970"/>
      <w:r>
        <w:t xml:space="preserve">COLBECK, Julian. </w:t>
      </w:r>
      <w:r w:rsidR="00436E34" w:rsidRPr="00185563">
        <w:t>Roland S-10 Sampling Keyboard</w:t>
      </w:r>
      <w:r w:rsidR="00436E34">
        <w:t xml:space="preserve">. </w:t>
      </w:r>
      <w:r w:rsidR="00CA09B2">
        <w:t xml:space="preserve">Online. </w:t>
      </w:r>
      <w:r w:rsidR="00CA09B2">
        <w:rPr>
          <w:i/>
          <w:iCs/>
        </w:rPr>
        <w:t>Sound on sound</w:t>
      </w:r>
      <w:r w:rsidR="00CA09B2">
        <w:t>.</w:t>
      </w:r>
      <w:r w:rsidR="004771B6">
        <w:t xml:space="preserve"> November 1986. </w:t>
      </w:r>
      <w:r w:rsidR="004C38D7">
        <w:t xml:space="preserve">Dostupné z: </w:t>
      </w:r>
      <w:hyperlink r:id="rId37" w:history="1">
        <w:r w:rsidR="002F62AB" w:rsidRPr="003C6321">
          <w:rPr>
            <w:rStyle w:val="Hypertextovodkaz"/>
          </w:rPr>
          <w:t>https://www.muzines.co.uk/articles/roland-s-10-sampling-keyboard/1426</w:t>
        </w:r>
      </w:hyperlink>
      <w:r w:rsidR="002F62AB">
        <w:t>. [cit. 2024-05-11].</w:t>
      </w:r>
      <w:bookmarkEnd w:id="129"/>
    </w:p>
    <w:p w14:paraId="748DC897" w14:textId="4A82025C" w:rsidR="002C1167" w:rsidRDefault="001412D8" w:rsidP="003D65D7">
      <w:pPr>
        <w:pStyle w:val="LiteraturaBPDP"/>
      </w:pPr>
      <w:bookmarkStart w:id="130" w:name="_Ref167574700"/>
      <w:r>
        <w:t xml:space="preserve">SCHIMMEL, Jiří. </w:t>
      </w:r>
      <w:r>
        <w:rPr>
          <w:i/>
          <w:iCs/>
        </w:rPr>
        <w:t>Digitální syntézy zvuku</w:t>
      </w:r>
      <w:r w:rsidR="00700F63">
        <w:t xml:space="preserve">. </w:t>
      </w:r>
      <w:r w:rsidR="00454B15">
        <w:t>Online prezentace</w:t>
      </w:r>
      <w:r w:rsidR="008A7664">
        <w:t xml:space="preserve">, s. </w:t>
      </w:r>
      <w:r w:rsidR="007B2FBC">
        <w:t>20–</w:t>
      </w:r>
      <w:r w:rsidR="00C85784">
        <w:t xml:space="preserve">25. </w:t>
      </w:r>
      <w:r w:rsidR="00865B2D">
        <w:t>[cit. 2024-05-</w:t>
      </w:r>
      <w:r w:rsidR="00CC0CF0">
        <w:t>1</w:t>
      </w:r>
      <w:r w:rsidR="00865B2D">
        <w:t>1].</w:t>
      </w:r>
      <w:bookmarkEnd w:id="130"/>
    </w:p>
    <w:p w14:paraId="0396A92C" w14:textId="2A456908" w:rsidR="00D1099C" w:rsidRDefault="00FF4A45" w:rsidP="003D65D7">
      <w:pPr>
        <w:pStyle w:val="LiteraturaBPDP"/>
      </w:pPr>
      <w:bookmarkStart w:id="131" w:name="_Ref167574837"/>
      <w:r>
        <w:t xml:space="preserve">SCHIMMEL, Jiří. </w:t>
      </w:r>
      <w:r>
        <w:rPr>
          <w:i/>
          <w:iCs/>
        </w:rPr>
        <w:t>Digitální hudební nástroje</w:t>
      </w:r>
      <w:r>
        <w:t>.</w:t>
      </w:r>
      <w:r w:rsidR="00E7668E">
        <w:t xml:space="preserve"> Online prezentace, </w:t>
      </w:r>
      <w:r w:rsidR="002E76AD">
        <w:t>s</w:t>
      </w:r>
      <w:r w:rsidR="00D1099C">
        <w:t>. 51–54. [cit. 2024-05-11].</w:t>
      </w:r>
      <w:bookmarkEnd w:id="131"/>
    </w:p>
    <w:p w14:paraId="01E90EDE" w14:textId="78B3CFB6" w:rsidR="00D23403" w:rsidRDefault="00D23403" w:rsidP="003D65D7">
      <w:pPr>
        <w:pStyle w:val="LiteraturaBPDP"/>
      </w:pPr>
      <w:bookmarkStart w:id="132" w:name="_Ref152794587"/>
      <w:r>
        <w:rPr>
          <w:i/>
          <w:iCs/>
        </w:rPr>
        <w:t>Ribs</w:t>
      </w:r>
      <w:r>
        <w:t xml:space="preserve">. Online. KVR Audio. 2017. Dostupné z: </w:t>
      </w:r>
      <w:hyperlink r:id="rId38" w:history="1">
        <w:r w:rsidRPr="00AB2ED5">
          <w:rPr>
            <w:rStyle w:val="Hypertextovodkaz"/>
          </w:rPr>
          <w:t>https://kvraudio.com/forum/viewtopic.php?f=1&amp;t=486995</w:t>
        </w:r>
      </w:hyperlink>
      <w:r>
        <w:t>. [cit. 2023-12-06].</w:t>
      </w:r>
      <w:bookmarkEnd w:id="132"/>
    </w:p>
    <w:p w14:paraId="0C1AFA62" w14:textId="29C7DCC0" w:rsidR="00E20CF6" w:rsidRDefault="00546A8A" w:rsidP="003D65D7">
      <w:pPr>
        <w:pStyle w:val="LiteraturaBPDP"/>
      </w:pPr>
      <w:bookmarkStart w:id="133" w:name="_Ref152794957"/>
      <w:r>
        <w:rPr>
          <w:i/>
          <w:iCs/>
        </w:rPr>
        <w:t>Free Granular VST Plugins</w:t>
      </w:r>
      <w:r>
        <w:t xml:space="preserve">. Online. In: Bedroom Producers Blog: Freeware For Musicians. 2022. Dostupné z: </w:t>
      </w:r>
      <w:hyperlink r:id="rId39" w:history="1">
        <w:r w:rsidRPr="00AB2ED5">
          <w:rPr>
            <w:rStyle w:val="Hypertextovodkaz"/>
          </w:rPr>
          <w:t>https://bedroomproducersblog.com/2012/03/30/bpb-freeware-studio-best-free-granular-vstau-plugins/</w:t>
        </w:r>
      </w:hyperlink>
      <w:r>
        <w:t>. [cit. 2023-12-06].</w:t>
      </w:r>
      <w:bookmarkEnd w:id="133"/>
    </w:p>
    <w:p w14:paraId="71D7BA45" w14:textId="6DA664D9" w:rsidR="00FB004B" w:rsidRDefault="00B25FCE" w:rsidP="003D65D7">
      <w:pPr>
        <w:pStyle w:val="LiteraturaBPDP"/>
      </w:pPr>
      <w:bookmarkStart w:id="134" w:name="_Ref152795797"/>
      <w:r>
        <w:t xml:space="preserve">VASAPOLLI, Giuseppe [@Giuseppe Vasapolli]. </w:t>
      </w:r>
      <w:r>
        <w:rPr>
          <w:i/>
          <w:iCs/>
        </w:rPr>
        <w:t>Ribs Manual v1.2.3 PDF</w:t>
      </w:r>
      <w:r>
        <w:t xml:space="preserve">. Online. In: Scribd. Dostupné z: </w:t>
      </w:r>
      <w:hyperlink r:id="rId40" w:history="1">
        <w:r w:rsidRPr="00AB2ED5">
          <w:rPr>
            <w:rStyle w:val="Hypertextovodkaz"/>
          </w:rPr>
          <w:t>https://www.scribd.com/document/399694113/Ribs-manual-v1-2-3-pdf</w:t>
        </w:r>
      </w:hyperlink>
      <w:r>
        <w:t>. [cit. 2023-12-06].</w:t>
      </w:r>
      <w:bookmarkEnd w:id="134"/>
    </w:p>
    <w:p w14:paraId="05974BFA" w14:textId="6E1903A7" w:rsidR="00E00DFC" w:rsidRDefault="00D640D3" w:rsidP="00E0387D">
      <w:pPr>
        <w:pStyle w:val="LiteraturaBPDP"/>
      </w:pPr>
      <w:bookmarkStart w:id="135" w:name="_Ref152796294"/>
      <w:r>
        <w:t xml:space="preserve">GERGELY, Daniel [@daniel gergely]. </w:t>
      </w:r>
      <w:r>
        <w:rPr>
          <w:i/>
          <w:iCs/>
        </w:rPr>
        <w:t>Emergence</w:t>
      </w:r>
      <w:r>
        <w:t xml:space="preserve">. Online. In: Itch.io. Dostupné z: </w:t>
      </w:r>
      <w:hyperlink r:id="rId41" w:history="1">
        <w:r w:rsidRPr="00AB2ED5">
          <w:rPr>
            <w:rStyle w:val="Hypertextovodkaz"/>
          </w:rPr>
          <w:t>https://daniel-gergely.itch.io/emergence</w:t>
        </w:r>
      </w:hyperlink>
      <w:r>
        <w:t>. [cit. 2023-12-06].</w:t>
      </w:r>
      <w:bookmarkEnd w:id="110"/>
      <w:bookmarkEnd w:id="135"/>
    </w:p>
    <w:p w14:paraId="7346CD60" w14:textId="40355B7F" w:rsidR="00020172" w:rsidRDefault="00802235" w:rsidP="0052791B">
      <w:pPr>
        <w:pStyle w:val="LiteraturaBPDP"/>
      </w:pPr>
      <w:bookmarkStart w:id="136" w:name="_Ref153233064"/>
      <w:r>
        <w:rPr>
          <w:i/>
          <w:iCs/>
        </w:rPr>
        <w:t>Grain Strain: v1.1.1</w:t>
      </w:r>
      <w:r>
        <w:t xml:space="preserve">. </w:t>
      </w:r>
      <w:r w:rsidR="002133DE">
        <w:t xml:space="preserve">Online. Full bucket music. Dostupné z: </w:t>
      </w:r>
      <w:hyperlink r:id="rId42" w:history="1">
        <w:r w:rsidR="002133DE" w:rsidRPr="004304A9">
          <w:rPr>
            <w:rStyle w:val="Hypertextovodkaz"/>
          </w:rPr>
          <w:t>https://www.fullbucket.de/music/grainstrain.html</w:t>
        </w:r>
      </w:hyperlink>
      <w:r w:rsidR="002133DE">
        <w:t>. [cit. 2023-12-12].</w:t>
      </w:r>
      <w:bookmarkEnd w:id="136"/>
    </w:p>
    <w:p w14:paraId="1BF7580A" w14:textId="14504151" w:rsidR="00553999" w:rsidRDefault="00560A4B" w:rsidP="0052791B">
      <w:pPr>
        <w:pStyle w:val="LiteraturaBPDP"/>
      </w:pPr>
      <w:bookmarkStart w:id="137" w:name="_Ref153233191"/>
      <w:r>
        <w:t xml:space="preserve">ARLT, Björn. </w:t>
      </w:r>
      <w:r>
        <w:rPr>
          <w:i/>
          <w:iCs/>
        </w:rPr>
        <w:t>Grain Strain: Grain Straining Effect Plug-In</w:t>
      </w:r>
      <w:r>
        <w:t xml:space="preserve">. Online. 2022. Dostupné z: </w:t>
      </w:r>
      <w:hyperlink r:id="rId43" w:history="1">
        <w:r w:rsidRPr="004304A9">
          <w:rPr>
            <w:rStyle w:val="Hypertextovodkaz"/>
          </w:rPr>
          <w:t>https://www.fullbucket.de/music/dl/grainstrain_manual_1_1.pdf</w:t>
        </w:r>
      </w:hyperlink>
      <w:r>
        <w:t>. [cit. 2023-12-12].</w:t>
      </w:r>
      <w:bookmarkEnd w:id="137"/>
    </w:p>
    <w:p w14:paraId="6D9D4A57" w14:textId="5F0BEEB4" w:rsidR="00A40B42" w:rsidRDefault="000B3F66" w:rsidP="0052791B">
      <w:pPr>
        <w:pStyle w:val="LiteraturaBPDP"/>
      </w:pPr>
      <w:bookmarkStart w:id="138" w:name="_Ref153233689"/>
      <w:r>
        <w:rPr>
          <w:i/>
          <w:iCs/>
        </w:rPr>
        <w:t>Granulab VST</w:t>
      </w:r>
      <w:r>
        <w:t xml:space="preserve">. Online. Free VST Plugins Multilingual. Dostupné z: </w:t>
      </w:r>
      <w:hyperlink r:id="rId44" w:history="1">
        <w:r w:rsidRPr="004304A9">
          <w:rPr>
            <w:rStyle w:val="Hypertextovodkaz"/>
          </w:rPr>
          <w:t>https://filebay.altervista.org/granulab-vst/?doing_wp_cron=1702285621.3285369873046875000000</w:t>
        </w:r>
      </w:hyperlink>
      <w:r>
        <w:t>. [cit. 2023-12-12].</w:t>
      </w:r>
      <w:bookmarkEnd w:id="138"/>
    </w:p>
    <w:p w14:paraId="6C1BCC5B" w14:textId="70E980F0" w:rsidR="000B3F66" w:rsidRDefault="00EB48ED" w:rsidP="0052791B">
      <w:pPr>
        <w:pStyle w:val="LiteraturaBPDP"/>
      </w:pPr>
      <w:bookmarkStart w:id="139" w:name="_Ref153234035"/>
      <w:r>
        <w:rPr>
          <w:i/>
          <w:iCs/>
        </w:rPr>
        <w:t>Granulab Granny</w:t>
      </w:r>
      <w:r>
        <w:t xml:space="preserve">. Online. November 25, 2018. Dostupné z: </w:t>
      </w:r>
      <w:hyperlink r:id="rId45" w:history="1">
        <w:r w:rsidR="00DF05B1" w:rsidRPr="004304A9">
          <w:rPr>
            <w:rStyle w:val="Hypertextovodkaz"/>
          </w:rPr>
          <w:t>https://www.abc.se/~re/GranuLab/files/GranuLab.VST_2018-11-25.pdf</w:t>
        </w:r>
      </w:hyperlink>
      <w:r w:rsidR="00DF05B1">
        <w:t>. [cit. 2023-12-12].</w:t>
      </w:r>
      <w:bookmarkEnd w:id="139"/>
    </w:p>
    <w:p w14:paraId="6E3E819E" w14:textId="4D3F2948" w:rsidR="00C804B7" w:rsidRDefault="00250A45" w:rsidP="0052791B">
      <w:pPr>
        <w:pStyle w:val="LiteraturaBPDP"/>
      </w:pPr>
      <w:bookmarkStart w:id="140" w:name="_Ref153234562"/>
      <w:r>
        <w:rPr>
          <w:i/>
          <w:iCs/>
        </w:rPr>
        <w:t>Argotlunar: Granulator VST / AudioUnit</w:t>
      </w:r>
      <w:r>
        <w:t xml:space="preserve">. </w:t>
      </w:r>
      <w:r w:rsidR="009C0EDF">
        <w:t xml:space="preserve">Online. Github.io. Dostupné z: </w:t>
      </w:r>
      <w:hyperlink r:id="rId46" w:history="1">
        <w:r w:rsidR="009C0EDF" w:rsidRPr="004304A9">
          <w:rPr>
            <w:rStyle w:val="Hypertextovodkaz"/>
          </w:rPr>
          <w:t>https://mourednik.github.io/argotlunar/</w:t>
        </w:r>
      </w:hyperlink>
      <w:r w:rsidR="009C0EDF">
        <w:t>. [cit. 2023-12-12].</w:t>
      </w:r>
      <w:bookmarkEnd w:id="140"/>
    </w:p>
    <w:p w14:paraId="270B1DA3" w14:textId="6CF82571" w:rsidR="006768A2" w:rsidRDefault="002F4CF3" w:rsidP="00737238">
      <w:pPr>
        <w:pStyle w:val="LiteraturaBPDP"/>
      </w:pPr>
      <w:bookmarkStart w:id="141" w:name="_Ref153235644"/>
      <w:r>
        <w:rPr>
          <w:i/>
          <w:iCs/>
        </w:rPr>
        <w:t>Juce: Encyclopedia, Science News &amp; Research Reviews</w:t>
      </w:r>
      <w:r>
        <w:t xml:space="preserve">. </w:t>
      </w:r>
      <w:r w:rsidR="005D294F">
        <w:t xml:space="preserve">Online. Academic Accelerator. Dostupné z: </w:t>
      </w:r>
      <w:hyperlink r:id="rId47" w:history="1">
        <w:r w:rsidR="005D294F" w:rsidRPr="004304A9">
          <w:rPr>
            <w:rStyle w:val="Hypertextovodkaz"/>
          </w:rPr>
          <w:t>https://academic-accelerator.com/encyclopedia/juce</w:t>
        </w:r>
      </w:hyperlink>
      <w:r w:rsidR="005D294F">
        <w:t>. [cit. 2023-12-12].</w:t>
      </w:r>
      <w:bookmarkEnd w:id="141"/>
    </w:p>
    <w:p w14:paraId="6443E2A2" w14:textId="64409CBD" w:rsidR="00B73F8E" w:rsidRDefault="00C03F2B" w:rsidP="0052791B">
      <w:pPr>
        <w:pStyle w:val="LiteraturaBPDP"/>
      </w:pPr>
      <w:bookmarkStart w:id="142" w:name="_Ref153236005"/>
      <w:r>
        <w:rPr>
          <w:i/>
          <w:iCs/>
        </w:rPr>
        <w:lastRenderedPageBreak/>
        <w:t>Documentation</w:t>
      </w:r>
      <w:r>
        <w:t xml:space="preserve">. Online. JUCE. Dostupné z: </w:t>
      </w:r>
      <w:hyperlink r:id="rId48" w:history="1">
        <w:r w:rsidRPr="004304A9">
          <w:rPr>
            <w:rStyle w:val="Hypertextovodkaz"/>
          </w:rPr>
          <w:t>https://juce.com/learn/documentation/</w:t>
        </w:r>
      </w:hyperlink>
      <w:r>
        <w:t>. [cit. 2023-12-12].</w:t>
      </w:r>
      <w:bookmarkEnd w:id="142"/>
    </w:p>
    <w:p w14:paraId="6DDE098F" w14:textId="39B7BFE4" w:rsidR="00325794" w:rsidRDefault="004B1B55" w:rsidP="0052791B">
      <w:pPr>
        <w:pStyle w:val="LiteraturaBPDP"/>
      </w:pPr>
      <w:bookmarkStart w:id="143" w:name="_Ref153236160"/>
      <w:r>
        <w:rPr>
          <w:i/>
          <w:iCs/>
        </w:rPr>
        <w:t>JUCE Forum</w:t>
      </w:r>
      <w:r>
        <w:t xml:space="preserve">. Online. JUCE. Dostupné z: </w:t>
      </w:r>
      <w:hyperlink r:id="rId49" w:history="1">
        <w:r w:rsidRPr="004304A9">
          <w:rPr>
            <w:rStyle w:val="Hypertextovodkaz"/>
          </w:rPr>
          <w:t>https://forum.juce.com/</w:t>
        </w:r>
      </w:hyperlink>
      <w:r>
        <w:t>. [cit. 2023-12-12].</w:t>
      </w:r>
      <w:bookmarkEnd w:id="143"/>
    </w:p>
    <w:p w14:paraId="4C07ABEE" w14:textId="75472AAC" w:rsidR="007951B5" w:rsidRDefault="001D333B" w:rsidP="0052791B">
      <w:pPr>
        <w:pStyle w:val="LiteraturaBPDP"/>
      </w:pPr>
      <w:bookmarkStart w:id="144" w:name="_Ref153236980"/>
      <w:r>
        <w:t xml:space="preserve">SMITH, George E. The invention and early history of the CCD. </w:t>
      </w:r>
      <w:r>
        <w:rPr>
          <w:i/>
          <w:iCs/>
        </w:rPr>
        <w:t>Journal of Applied Physics</w:t>
      </w:r>
      <w:r>
        <w:t xml:space="preserve">. </w:t>
      </w:r>
      <w:r w:rsidR="002C2879">
        <w:t>31 May 2011, roč. 109, č. 1.</w:t>
      </w:r>
      <w:bookmarkEnd w:id="144"/>
    </w:p>
    <w:p w14:paraId="591E82D2" w14:textId="2BB7B260" w:rsidR="009B0FC2" w:rsidRDefault="00C03984" w:rsidP="0052791B">
      <w:pPr>
        <w:pStyle w:val="LiteraturaBPDP"/>
      </w:pPr>
      <w:bookmarkStart w:id="145" w:name="_Ref153237350"/>
      <w:r>
        <w:rPr>
          <w:i/>
          <w:iCs/>
        </w:rPr>
        <w:t>File:RGB Cube Show lowgamma cutout a.png</w:t>
      </w:r>
      <w:r>
        <w:t xml:space="preserve"> [@SharkD]. Online. In: Wikipedia: the free encyclopedia. San Francisco (CA): Wikimedia Foundation, </w:t>
      </w:r>
      <w:r w:rsidR="00CF7869">
        <w:t xml:space="preserve">2001-. Dostupné z: </w:t>
      </w:r>
      <w:hyperlink r:id="rId50" w:history="1">
        <w:r w:rsidR="00CF7869" w:rsidRPr="004304A9">
          <w:rPr>
            <w:rStyle w:val="Hypertextovodkaz"/>
          </w:rPr>
          <w:t>https://en.m.wikipedia.org/wiki/File:RGB_Cube_Show_lowgamma_cutout_a.png</w:t>
        </w:r>
      </w:hyperlink>
      <w:r w:rsidR="00CF7869">
        <w:t>. [cit. 2023-12-12].</w:t>
      </w:r>
      <w:bookmarkEnd w:id="145"/>
    </w:p>
    <w:p w14:paraId="51903806" w14:textId="5C60C6AE" w:rsidR="00733964" w:rsidRPr="0052791B" w:rsidRDefault="00CB78E8" w:rsidP="0052791B">
      <w:pPr>
        <w:pStyle w:val="LiteraturaBPDP"/>
      </w:pPr>
      <w:bookmarkStart w:id="146" w:name="_Ref153237626"/>
      <w:r>
        <w:rPr>
          <w:i/>
          <w:iCs/>
        </w:rPr>
        <w:t>File:Hsl-hsv models b.svg</w:t>
      </w:r>
      <w:r>
        <w:t xml:space="preserve"> [@SharkD]. Online. In: Wikipedia: the free encyclopedia. San Francisco (CA): Wikimedia Foundation, 2001-.</w:t>
      </w:r>
      <w:r w:rsidR="00683514">
        <w:t xml:space="preserve"> Dostupné z: </w:t>
      </w:r>
      <w:hyperlink r:id="rId51" w:history="1">
        <w:r w:rsidR="00683514" w:rsidRPr="004304A9">
          <w:rPr>
            <w:rStyle w:val="Hypertextovodkaz"/>
          </w:rPr>
          <w:t>https://it.m.wikipedia.org/wiki/File:Hsl-hsv_models_b.svg</w:t>
        </w:r>
      </w:hyperlink>
      <w:r w:rsidR="00683514">
        <w:t xml:space="preserve"> [cit. 2023-12-12].</w:t>
      </w:r>
      <w:bookmarkEnd w:id="146"/>
    </w:p>
    <w:p w14:paraId="7E41CD17" w14:textId="77777777" w:rsidR="00906FA0" w:rsidRPr="00D713CC" w:rsidRDefault="00906FA0" w:rsidP="0019118E">
      <w:pPr>
        <w:spacing w:line="276" w:lineRule="auto"/>
      </w:pPr>
    </w:p>
    <w:p w14:paraId="3D65D6E1" w14:textId="77777777" w:rsidR="00906FA0" w:rsidRPr="00D713CC" w:rsidRDefault="00906FA0" w:rsidP="0019118E">
      <w:pPr>
        <w:spacing w:line="276" w:lineRule="auto"/>
      </w:pPr>
    </w:p>
    <w:p w14:paraId="06F14265" w14:textId="77777777" w:rsidR="005F6275" w:rsidRPr="00D713CC" w:rsidRDefault="00CE23A2" w:rsidP="005F6275">
      <w:pPr>
        <w:pStyle w:val="Nadpis1-neslovan"/>
        <w:rPr>
          <w:lang w:val="cs-CZ"/>
        </w:rPr>
      </w:pPr>
      <w:r w:rsidRPr="00D713CC">
        <w:rPr>
          <w:lang w:val="cs-CZ"/>
        </w:rPr>
        <w:br w:type="page"/>
      </w:r>
      <w:bookmarkStart w:id="147" w:name="_Toc167638741"/>
      <w:r w:rsidR="005F6275" w:rsidRPr="00D713CC">
        <w:rPr>
          <w:lang w:val="cs-CZ"/>
        </w:rPr>
        <w:lastRenderedPageBreak/>
        <w:t>Seznam symbolů a zkratek</w:t>
      </w:r>
      <w:bookmarkEnd w:id="147"/>
    </w:p>
    <w:p w14:paraId="708CC932" w14:textId="77777777" w:rsidR="005F6275" w:rsidRPr="00D713CC" w:rsidRDefault="005F6275" w:rsidP="005F6275">
      <w:pPr>
        <w:pStyle w:val="Titulek"/>
      </w:pPr>
      <w:r w:rsidRPr="00D713CC">
        <w:t>Zkratky:</w:t>
      </w:r>
    </w:p>
    <w:p w14:paraId="068F54FA" w14:textId="459A1ED1" w:rsidR="00995773" w:rsidRDefault="00995773" w:rsidP="005F6275">
      <w:pPr>
        <w:tabs>
          <w:tab w:val="left" w:pos="2694"/>
        </w:tabs>
        <w:ind w:firstLine="708"/>
      </w:pPr>
      <w:r>
        <w:t>ADSR</w:t>
      </w:r>
      <w:r>
        <w:tab/>
        <w:t>Attack–Decay–Sustain–Release</w:t>
      </w:r>
    </w:p>
    <w:p w14:paraId="659938D5" w14:textId="783AE5D0" w:rsidR="002269DD" w:rsidRDefault="002269DD" w:rsidP="005F6275">
      <w:pPr>
        <w:tabs>
          <w:tab w:val="left" w:pos="2694"/>
        </w:tabs>
        <w:ind w:firstLine="708"/>
      </w:pPr>
      <w:r>
        <w:t>AGC</w:t>
      </w:r>
      <w:r>
        <w:tab/>
        <w:t>Automatic gain control</w:t>
      </w:r>
    </w:p>
    <w:p w14:paraId="4DA6DD6C" w14:textId="4E0F1A43" w:rsidR="00277994" w:rsidRDefault="00277994" w:rsidP="005F6275">
      <w:pPr>
        <w:tabs>
          <w:tab w:val="left" w:pos="2694"/>
        </w:tabs>
        <w:ind w:firstLine="708"/>
      </w:pPr>
      <w:r>
        <w:t>CD</w:t>
      </w:r>
      <w:r>
        <w:tab/>
        <w:t>Compact Disc</w:t>
      </w:r>
    </w:p>
    <w:p w14:paraId="02209DAD" w14:textId="531D62CC" w:rsidR="00254C94" w:rsidRDefault="00254C94" w:rsidP="005F6275">
      <w:pPr>
        <w:tabs>
          <w:tab w:val="left" w:pos="2694"/>
        </w:tabs>
        <w:ind w:firstLine="708"/>
      </w:pPr>
      <w:r>
        <w:t>DAW</w:t>
      </w:r>
      <w:r>
        <w:tab/>
        <w:t>Digital Audio Workstation</w:t>
      </w:r>
    </w:p>
    <w:p w14:paraId="55EE8341" w14:textId="19B23B4A" w:rsidR="006B566A" w:rsidRDefault="006B566A" w:rsidP="005F6275">
      <w:pPr>
        <w:tabs>
          <w:tab w:val="left" w:pos="2694"/>
        </w:tabs>
        <w:ind w:firstLine="708"/>
      </w:pPr>
      <w:r>
        <w:t>DMX</w:t>
      </w:r>
      <w:r>
        <w:tab/>
        <w:t>Digital Multiplex</w:t>
      </w:r>
    </w:p>
    <w:p w14:paraId="640F7F52" w14:textId="702EFEB6" w:rsidR="005F6275" w:rsidRDefault="005F6275" w:rsidP="005F6275">
      <w:pPr>
        <w:tabs>
          <w:tab w:val="left" w:pos="2694"/>
        </w:tabs>
        <w:ind w:firstLine="708"/>
      </w:pPr>
      <w:r w:rsidRPr="00D713CC">
        <w:t>FEKT</w:t>
      </w:r>
      <w:r w:rsidRPr="00D713CC">
        <w:tab/>
        <w:t>Fakulta elektrotechniky a komunikačních technologií</w:t>
      </w:r>
    </w:p>
    <w:p w14:paraId="7F8D7B07" w14:textId="47A169A0" w:rsidR="009F5320" w:rsidRDefault="009F5320" w:rsidP="005F6275">
      <w:pPr>
        <w:tabs>
          <w:tab w:val="left" w:pos="2694"/>
        </w:tabs>
        <w:ind w:firstLine="708"/>
      </w:pPr>
      <w:r>
        <w:t>GSX</w:t>
      </w:r>
      <w:r>
        <w:tab/>
      </w:r>
      <w:r w:rsidR="00EC624D">
        <w:t>Granular Synthesis</w:t>
      </w:r>
    </w:p>
    <w:p w14:paraId="7675AA6A" w14:textId="4522AEF3" w:rsidR="00DC47E2" w:rsidRDefault="00DC47E2" w:rsidP="005F6275">
      <w:pPr>
        <w:tabs>
          <w:tab w:val="left" w:pos="2694"/>
        </w:tabs>
        <w:ind w:firstLine="708"/>
      </w:pPr>
      <w:r>
        <w:t>GUI</w:t>
      </w:r>
      <w:r>
        <w:tab/>
        <w:t>Graphic User Interface</w:t>
      </w:r>
    </w:p>
    <w:p w14:paraId="008C71AF" w14:textId="66114DF0" w:rsidR="00AD3A44" w:rsidRDefault="00AD3A44" w:rsidP="005F6275">
      <w:pPr>
        <w:tabs>
          <w:tab w:val="left" w:pos="2694"/>
        </w:tabs>
        <w:ind w:firstLine="708"/>
      </w:pPr>
      <w:r>
        <w:t>JUCE</w:t>
      </w:r>
      <w:r>
        <w:tab/>
      </w:r>
      <w:r w:rsidR="005D413E">
        <w:t>Jule</w:t>
      </w:r>
      <w:r w:rsidR="0004650B">
        <w:t>s</w:t>
      </w:r>
      <w:r w:rsidR="00EC18B1">
        <w:t>’</w:t>
      </w:r>
      <w:r w:rsidR="0004650B">
        <w:t xml:space="preserve"> </w:t>
      </w:r>
      <w:r w:rsidR="005D413E">
        <w:t>Utility Class Extensions</w:t>
      </w:r>
    </w:p>
    <w:p w14:paraId="4E0E97EE" w14:textId="0B89BF77" w:rsidR="00410477" w:rsidRDefault="00410477" w:rsidP="005F6275">
      <w:pPr>
        <w:tabs>
          <w:tab w:val="left" w:pos="2694"/>
        </w:tabs>
        <w:ind w:firstLine="708"/>
      </w:pPr>
      <w:r>
        <w:t>LFO</w:t>
      </w:r>
      <w:r>
        <w:tab/>
        <w:t>Low frequency oscillat</w:t>
      </w:r>
      <w:r w:rsidR="00E93FA4">
        <w:t>ion</w:t>
      </w:r>
    </w:p>
    <w:p w14:paraId="07E0F478" w14:textId="1F6B1C39" w:rsidR="00F87394" w:rsidRDefault="00F87394" w:rsidP="005F6275">
      <w:pPr>
        <w:tabs>
          <w:tab w:val="left" w:pos="2694"/>
        </w:tabs>
        <w:ind w:firstLine="708"/>
      </w:pPr>
      <w:r>
        <w:t>MIDI</w:t>
      </w:r>
      <w:r>
        <w:tab/>
      </w:r>
      <w:r w:rsidR="003F4491">
        <w:t>Musical Instrument Digital Interface</w:t>
      </w:r>
    </w:p>
    <w:p w14:paraId="33A22601" w14:textId="16E7CE92" w:rsidR="00EE11BB" w:rsidRDefault="00EE11BB" w:rsidP="005F6275">
      <w:pPr>
        <w:tabs>
          <w:tab w:val="left" w:pos="2694"/>
        </w:tabs>
        <w:ind w:firstLine="708"/>
      </w:pPr>
      <w:r>
        <w:t>PODX</w:t>
      </w:r>
      <w:r>
        <w:tab/>
        <w:t>Poisson Distribution</w:t>
      </w:r>
    </w:p>
    <w:p w14:paraId="198C129A" w14:textId="23BBF2EB" w:rsidR="00126630" w:rsidRDefault="00126630" w:rsidP="005F6275">
      <w:pPr>
        <w:tabs>
          <w:tab w:val="left" w:pos="2694"/>
        </w:tabs>
        <w:ind w:firstLine="708"/>
      </w:pPr>
      <w:r>
        <w:t>RCB</w:t>
      </w:r>
      <w:r>
        <w:tab/>
        <w:t>Raised cosine bell</w:t>
      </w:r>
    </w:p>
    <w:p w14:paraId="0BA007C1" w14:textId="5DD63E6A" w:rsidR="00C729DD" w:rsidRPr="00D713CC" w:rsidRDefault="00C729DD" w:rsidP="005F6275">
      <w:pPr>
        <w:tabs>
          <w:tab w:val="left" w:pos="2694"/>
        </w:tabs>
        <w:ind w:firstLine="708"/>
      </w:pPr>
      <w:r>
        <w:t>VST</w:t>
      </w:r>
      <w:r>
        <w:tab/>
        <w:t>Virtual Studio Technology</w:t>
      </w:r>
    </w:p>
    <w:p w14:paraId="7C408869" w14:textId="7955E018" w:rsidR="00BF4337" w:rsidRPr="00D713CC" w:rsidRDefault="005F6275" w:rsidP="00795354">
      <w:pPr>
        <w:tabs>
          <w:tab w:val="left" w:pos="2694"/>
        </w:tabs>
        <w:ind w:firstLine="708"/>
      </w:pPr>
      <w:r w:rsidRPr="00D713CC">
        <w:t>VUT</w:t>
      </w:r>
      <w:r w:rsidRPr="00D713CC">
        <w:tab/>
        <w:t>Vysoké učení technické v Brně</w:t>
      </w:r>
    </w:p>
    <w:sectPr w:rsidR="00BF4337" w:rsidRPr="00D713CC" w:rsidSect="00515980">
      <w:footerReference w:type="default" r:id="rId52"/>
      <w:footerReference w:type="first" r:id="rId53"/>
      <w:pgSz w:w="11906" w:h="16838"/>
      <w:pgMar w:top="1701" w:right="1418" w:bottom="1701" w:left="1418" w:header="709" w:footer="709" w:gutter="567"/>
      <w:pgNumType w:start="7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F159C52" w14:textId="77777777" w:rsidR="00383680" w:rsidRDefault="00383680">
      <w:pPr>
        <w:spacing w:line="240" w:lineRule="auto"/>
      </w:pPr>
      <w:r>
        <w:separator/>
      </w:r>
    </w:p>
  </w:endnote>
  <w:endnote w:type="continuationSeparator" w:id="0">
    <w:p w14:paraId="55309973" w14:textId="77777777" w:rsidR="00383680" w:rsidRDefault="0038368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Adobe Heiti Std R">
    <w:panose1 w:val="00000000000000000000"/>
    <w:charset w:val="80"/>
    <w:family w:val="swiss"/>
    <w:notTrueType/>
    <w:pitch w:val="variable"/>
    <w:sig w:usb0="00000207" w:usb1="0A0F1810" w:usb2="00000016" w:usb3="00000000" w:csb0="00060007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16FBDE" w14:textId="77777777" w:rsidR="0041674D" w:rsidRDefault="0041674D" w:rsidP="002975FF">
    <w:pPr>
      <w:pStyle w:val="Zpat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B7B4AF1" w14:textId="77777777" w:rsidR="0041674D" w:rsidRDefault="0041674D">
    <w:pPr>
      <w:pStyle w:val="Zpat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21</w:t>
    </w:r>
    <w:r>
      <w:fldChar w:fldCharType="end"/>
    </w:r>
  </w:p>
  <w:p w14:paraId="33F6CA41" w14:textId="77777777" w:rsidR="0041674D" w:rsidRDefault="0041674D" w:rsidP="002975FF">
    <w:pPr>
      <w:pStyle w:val="Zpat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30827B" w14:textId="77777777" w:rsidR="0041674D" w:rsidRDefault="0041674D">
    <w:pPr>
      <w:pStyle w:val="Zpat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3</w:t>
    </w:r>
    <w:r>
      <w:fldChar w:fldCharType="end"/>
    </w:r>
  </w:p>
  <w:p w14:paraId="770A5197" w14:textId="77777777" w:rsidR="0041674D" w:rsidRDefault="0041674D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B72A933" w14:textId="77777777" w:rsidR="00383680" w:rsidRDefault="00383680">
      <w:pPr>
        <w:spacing w:line="240" w:lineRule="auto"/>
      </w:pPr>
      <w:r>
        <w:separator/>
      </w:r>
    </w:p>
  </w:footnote>
  <w:footnote w:type="continuationSeparator" w:id="0">
    <w:p w14:paraId="41B9DC1F" w14:textId="77777777" w:rsidR="00383680" w:rsidRDefault="0038368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FB"/>
    <w:multiLevelType w:val="multilevel"/>
    <w:tmpl w:val="2EA6209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0"/>
        </w:tabs>
        <w:ind w:left="907" w:hanging="90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" w15:restartNumberingAfterBreak="0">
    <w:nsid w:val="14843807"/>
    <w:multiLevelType w:val="hybridMultilevel"/>
    <w:tmpl w:val="DD8C08A2"/>
    <w:lvl w:ilvl="0" w:tplc="D0CCD33A">
      <w:start w:val="1"/>
      <w:numFmt w:val="decimal"/>
      <w:suff w:val="space"/>
      <w:lvlText w:val="Příloha %1 -"/>
      <w:lvlJc w:val="left"/>
      <w:pPr>
        <w:ind w:left="720" w:hanging="360"/>
      </w:pPr>
      <w:rPr>
        <w:rFonts w:ascii="Times New Roman" w:hAnsi="Times New Roman" w:cs="Times New Roman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4223F3"/>
    <w:multiLevelType w:val="multilevel"/>
    <w:tmpl w:val="D50CAC46"/>
    <w:lvl w:ilvl="0">
      <w:start w:val="1"/>
      <w:numFmt w:val="decimal"/>
      <w:pStyle w:val="Reference"/>
      <w:lvlText w:val="[%1]"/>
      <w:lvlJc w:val="left"/>
      <w:pPr>
        <w:tabs>
          <w:tab w:val="num" w:pos="454"/>
        </w:tabs>
        <w:ind w:left="454" w:hanging="454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174"/>
        </w:tabs>
        <w:ind w:left="1174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534"/>
        </w:tabs>
        <w:ind w:left="1534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894"/>
        </w:tabs>
        <w:ind w:left="1894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254"/>
        </w:tabs>
        <w:ind w:left="2254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614"/>
        </w:tabs>
        <w:ind w:left="2614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74"/>
        </w:tabs>
        <w:ind w:left="297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334"/>
        </w:tabs>
        <w:ind w:left="3334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694"/>
        </w:tabs>
        <w:ind w:left="3694" w:hanging="360"/>
      </w:pPr>
      <w:rPr>
        <w:rFonts w:hint="default"/>
      </w:rPr>
    </w:lvl>
  </w:abstractNum>
  <w:abstractNum w:abstractNumId="3" w15:restartNumberingAfterBreak="0">
    <w:nsid w:val="22C0502A"/>
    <w:multiLevelType w:val="hybridMultilevel"/>
    <w:tmpl w:val="8E4A4C96"/>
    <w:lvl w:ilvl="0" w:tplc="25A8E0B6">
      <w:start w:val="1"/>
      <w:numFmt w:val="decimal"/>
      <w:lvlText w:val="Tab. %1."/>
      <w:lvlJc w:val="center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3B74ED"/>
    <w:multiLevelType w:val="hybridMultilevel"/>
    <w:tmpl w:val="4622FD2E"/>
    <w:lvl w:ilvl="0" w:tplc="20AE1CD0">
      <w:start w:val="1"/>
      <w:numFmt w:val="decimal"/>
      <w:suff w:val="space"/>
      <w:lvlText w:val="Příloha %1 -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1105F8"/>
    <w:multiLevelType w:val="hybridMultilevel"/>
    <w:tmpl w:val="759EA580"/>
    <w:lvl w:ilvl="0" w:tplc="0405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6" w15:restartNumberingAfterBreak="0">
    <w:nsid w:val="277B44A9"/>
    <w:multiLevelType w:val="hybridMultilevel"/>
    <w:tmpl w:val="C526C632"/>
    <w:lvl w:ilvl="0" w:tplc="00A2BDA4">
      <w:start w:val="1"/>
      <w:numFmt w:val="decimal"/>
      <w:pStyle w:val="LiteraturaBPDP"/>
      <w:lvlText w:val="[%1]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AA4B26"/>
    <w:multiLevelType w:val="multilevel"/>
    <w:tmpl w:val="40A6700A"/>
    <w:lvl w:ilvl="0">
      <w:start w:val="1"/>
      <w:numFmt w:val="upperLetter"/>
      <w:pStyle w:val="Ploha1"/>
      <w:suff w:val="space"/>
      <w:lvlText w:val="Příloha %1 -"/>
      <w:lvlJc w:val="left"/>
      <w:pPr>
        <w:ind w:left="720" w:hanging="360"/>
      </w:pPr>
      <w:rPr>
        <w:rFonts w:ascii="Times New Roman" w:hAnsi="Times New Roman" w:cs="Times New Roman" w:hint="default"/>
        <w:bCs w:val="0"/>
        <w:i w:val="0"/>
        <w:iCs w:val="0"/>
        <w:caps w:val="0"/>
        <w:strike w:val="0"/>
        <w:dstrike w:val="0"/>
        <w:vanish w:val="0"/>
        <w:spacing w:val="0"/>
        <w:kern w:val="0"/>
        <w:position w:val="0"/>
        <w:u w:val="none"/>
        <w:effect w:val="none"/>
        <w:vertAlign w:val="baseline"/>
        <w:em w:val="none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8" w15:restartNumberingAfterBreak="0">
    <w:nsid w:val="322F6BC2"/>
    <w:multiLevelType w:val="multilevel"/>
    <w:tmpl w:val="B33ED44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5B22CD1"/>
    <w:multiLevelType w:val="hybridMultilevel"/>
    <w:tmpl w:val="2D44DF40"/>
    <w:lvl w:ilvl="0" w:tplc="0405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0" w15:restartNumberingAfterBreak="0">
    <w:nsid w:val="366465DE"/>
    <w:multiLevelType w:val="hybridMultilevel"/>
    <w:tmpl w:val="A09CF8D2"/>
    <w:lvl w:ilvl="0" w:tplc="23C23E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7802DF"/>
    <w:multiLevelType w:val="hybridMultilevel"/>
    <w:tmpl w:val="8CA03F02"/>
    <w:lvl w:ilvl="0" w:tplc="9E8E3964">
      <w:numFmt w:val="bullet"/>
      <w:lvlText w:val="-"/>
      <w:lvlJc w:val="left"/>
      <w:pPr>
        <w:ind w:left="104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9A66593"/>
    <w:multiLevelType w:val="hybridMultilevel"/>
    <w:tmpl w:val="05F4B59E"/>
    <w:lvl w:ilvl="0" w:tplc="ED289BB8">
      <w:numFmt w:val="bullet"/>
      <w:lvlText w:val="-"/>
      <w:lvlJc w:val="left"/>
      <w:pPr>
        <w:ind w:left="104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C2E7D54"/>
    <w:multiLevelType w:val="hybridMultilevel"/>
    <w:tmpl w:val="CFE4DAC8"/>
    <w:lvl w:ilvl="0" w:tplc="0405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080" w:hanging="360"/>
      </w:pPr>
    </w:lvl>
    <w:lvl w:ilvl="2" w:tplc="0405001B" w:tentative="1">
      <w:start w:val="1"/>
      <w:numFmt w:val="lowerRoman"/>
      <w:lvlText w:val="%3."/>
      <w:lvlJc w:val="right"/>
      <w:pPr>
        <w:ind w:left="1800" w:hanging="180"/>
      </w:pPr>
    </w:lvl>
    <w:lvl w:ilvl="3" w:tplc="0405000F" w:tentative="1">
      <w:start w:val="1"/>
      <w:numFmt w:val="decimal"/>
      <w:lvlText w:val="%4."/>
      <w:lvlJc w:val="left"/>
      <w:pPr>
        <w:ind w:left="2520" w:hanging="360"/>
      </w:pPr>
    </w:lvl>
    <w:lvl w:ilvl="4" w:tplc="04050019" w:tentative="1">
      <w:start w:val="1"/>
      <w:numFmt w:val="lowerLetter"/>
      <w:lvlText w:val="%5."/>
      <w:lvlJc w:val="left"/>
      <w:pPr>
        <w:ind w:left="3240" w:hanging="360"/>
      </w:pPr>
    </w:lvl>
    <w:lvl w:ilvl="5" w:tplc="0405001B" w:tentative="1">
      <w:start w:val="1"/>
      <w:numFmt w:val="lowerRoman"/>
      <w:lvlText w:val="%6."/>
      <w:lvlJc w:val="right"/>
      <w:pPr>
        <w:ind w:left="3960" w:hanging="180"/>
      </w:pPr>
    </w:lvl>
    <w:lvl w:ilvl="6" w:tplc="0405000F" w:tentative="1">
      <w:start w:val="1"/>
      <w:numFmt w:val="decimal"/>
      <w:lvlText w:val="%7."/>
      <w:lvlJc w:val="left"/>
      <w:pPr>
        <w:ind w:left="4680" w:hanging="360"/>
      </w:pPr>
    </w:lvl>
    <w:lvl w:ilvl="7" w:tplc="04050019" w:tentative="1">
      <w:start w:val="1"/>
      <w:numFmt w:val="lowerLetter"/>
      <w:lvlText w:val="%8."/>
      <w:lvlJc w:val="left"/>
      <w:pPr>
        <w:ind w:left="5400" w:hanging="360"/>
      </w:pPr>
    </w:lvl>
    <w:lvl w:ilvl="8" w:tplc="040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448F6F4F"/>
    <w:multiLevelType w:val="multilevel"/>
    <w:tmpl w:val="915CEAB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6.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5" w15:restartNumberingAfterBreak="0">
    <w:nsid w:val="44EE1550"/>
    <w:multiLevelType w:val="hybridMultilevel"/>
    <w:tmpl w:val="F320BC4E"/>
    <w:lvl w:ilvl="0" w:tplc="6B9CB536">
      <w:numFmt w:val="bullet"/>
      <w:lvlText w:val="-"/>
      <w:lvlJc w:val="left"/>
      <w:pPr>
        <w:ind w:left="1040" w:hanging="360"/>
      </w:pPr>
      <w:rPr>
        <w:rFonts w:ascii="Times New Roman" w:eastAsia="Times New Roman" w:hAnsi="Times New Roman" w:cs="Times New Roman" w:hint="default"/>
      </w:rPr>
    </w:lvl>
    <w:lvl w:ilvl="1" w:tplc="04050003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16" w15:restartNumberingAfterBreak="0">
    <w:nsid w:val="47781D6A"/>
    <w:multiLevelType w:val="multilevel"/>
    <w:tmpl w:val="C1242588"/>
    <w:lvl w:ilvl="0">
      <w:start w:val="1"/>
      <w:numFmt w:val="upperLetter"/>
      <w:suff w:val="space"/>
      <w:lvlText w:val="Příloha %1 -"/>
      <w:lvlJc w:val="left"/>
      <w:pPr>
        <w:ind w:left="720" w:hanging="360"/>
      </w:pPr>
      <w:rPr>
        <w:rFonts w:ascii="Times New Roman" w:hAnsi="Times New Roman" w:cs="Times New Roman" w:hint="default"/>
        <w:bCs w:val="0"/>
        <w:i w:val="0"/>
        <w:iCs w:val="0"/>
        <w: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Ploha2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7" w15:restartNumberingAfterBreak="0">
    <w:nsid w:val="4CE10B1D"/>
    <w:multiLevelType w:val="multilevel"/>
    <w:tmpl w:val="9A54F21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18B7564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52A12BE4"/>
    <w:multiLevelType w:val="hybridMultilevel"/>
    <w:tmpl w:val="BB16D7C0"/>
    <w:lvl w:ilvl="0" w:tplc="DA5CAD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BDC60BD"/>
    <w:multiLevelType w:val="multilevel"/>
    <w:tmpl w:val="E4BE0C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%2.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1" w15:restartNumberingAfterBreak="0">
    <w:nsid w:val="5E367CA3"/>
    <w:multiLevelType w:val="hybridMultilevel"/>
    <w:tmpl w:val="83D4C948"/>
    <w:lvl w:ilvl="0" w:tplc="0405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2" w15:restartNumberingAfterBreak="0">
    <w:nsid w:val="5E785C2F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5E9245E3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61C34DF1"/>
    <w:multiLevelType w:val="multilevel"/>
    <w:tmpl w:val="9B9E9896"/>
    <w:lvl w:ilvl="0">
      <w:start w:val="1"/>
      <w:numFmt w:val="decimal"/>
      <w:lvlText w:val="%1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52"/>
        </w:tabs>
        <w:ind w:left="2552" w:hanging="113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%2.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5" w15:restartNumberingAfterBreak="0">
    <w:nsid w:val="6F0F5211"/>
    <w:multiLevelType w:val="hybridMultilevel"/>
    <w:tmpl w:val="BC64DFE0"/>
    <w:lvl w:ilvl="0" w:tplc="50C0625C">
      <w:numFmt w:val="bullet"/>
      <w:lvlText w:val="-"/>
      <w:lvlJc w:val="left"/>
      <w:pPr>
        <w:ind w:left="104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11B6321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71A63FF2"/>
    <w:multiLevelType w:val="multilevel"/>
    <w:tmpl w:val="23502B54"/>
    <w:lvl w:ilvl="0">
      <w:start w:val="1"/>
      <w:numFmt w:val="decimal"/>
      <w:pStyle w:val="Nadpis1"/>
      <w:lvlText w:val="%1."/>
      <w:lvlJc w:val="left"/>
      <w:pPr>
        <w:ind w:left="360" w:hanging="360"/>
      </w:pPr>
      <w:rPr>
        <w:rFonts w:ascii="Times New Roman" w:hAnsi="Times New Roman" w:cs="Times New Roman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Nadpis2"/>
      <w:lvlText w:val="%1.%2"/>
      <w:lvlJc w:val="left"/>
      <w:pPr>
        <w:ind w:left="576" w:hanging="576"/>
      </w:pPr>
      <w:rPr>
        <w:rFonts w:ascii="Times New Roman" w:hAnsi="Times New Roman" w:cs="Times New Roman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Nadpis3"/>
      <w:lvlText w:val="%1.%2.%3"/>
      <w:lvlJc w:val="left"/>
      <w:pPr>
        <w:ind w:left="720" w:hanging="720"/>
      </w:pPr>
    </w:lvl>
    <w:lvl w:ilvl="3">
      <w:start w:val="1"/>
      <w:numFmt w:val="decimal"/>
      <w:pStyle w:val="Nadpis4"/>
      <w:lvlText w:val="%1.%2.%3.%4"/>
      <w:lvlJc w:val="left"/>
      <w:pPr>
        <w:ind w:left="864" w:hanging="864"/>
      </w:pPr>
    </w:lvl>
    <w:lvl w:ilvl="4">
      <w:start w:val="1"/>
      <w:numFmt w:val="decimal"/>
      <w:pStyle w:val="Nadpis5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pStyle w:val="Nadpis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dpis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dpis9"/>
      <w:lvlText w:val="%1.%2.%3.%4.%5.%6.%7.%8.%9"/>
      <w:lvlJc w:val="left"/>
      <w:pPr>
        <w:ind w:left="1584" w:hanging="1584"/>
      </w:pPr>
    </w:lvl>
  </w:abstractNum>
  <w:abstractNum w:abstractNumId="28" w15:restartNumberingAfterBreak="0">
    <w:nsid w:val="79E81717"/>
    <w:multiLevelType w:val="hybridMultilevel"/>
    <w:tmpl w:val="FE8AA67A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93246206">
    <w:abstractNumId w:val="24"/>
  </w:num>
  <w:num w:numId="2" w16cid:durableId="655308299">
    <w:abstractNumId w:val="15"/>
  </w:num>
  <w:num w:numId="3" w16cid:durableId="2076589197">
    <w:abstractNumId w:val="6"/>
  </w:num>
  <w:num w:numId="4" w16cid:durableId="1304188887">
    <w:abstractNumId w:val="4"/>
  </w:num>
  <w:num w:numId="5" w16cid:durableId="2062972444">
    <w:abstractNumId w:val="13"/>
  </w:num>
  <w:num w:numId="6" w16cid:durableId="416680983">
    <w:abstractNumId w:val="13"/>
    <w:lvlOverride w:ilvl="0">
      <w:startOverride w:val="1"/>
    </w:lvlOverride>
  </w:num>
  <w:num w:numId="7" w16cid:durableId="1667980611">
    <w:abstractNumId w:val="3"/>
  </w:num>
  <w:num w:numId="8" w16cid:durableId="215317716">
    <w:abstractNumId w:val="3"/>
    <w:lvlOverride w:ilvl="0">
      <w:startOverride w:val="1"/>
    </w:lvlOverride>
  </w:num>
  <w:num w:numId="9" w16cid:durableId="263807588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223326231">
    <w:abstractNumId w:val="25"/>
  </w:num>
  <w:num w:numId="11" w16cid:durableId="1618294640">
    <w:abstractNumId w:val="20"/>
  </w:num>
  <w:num w:numId="12" w16cid:durableId="1405227830">
    <w:abstractNumId w:val="28"/>
  </w:num>
  <w:num w:numId="13" w16cid:durableId="94793475">
    <w:abstractNumId w:val="10"/>
  </w:num>
  <w:num w:numId="14" w16cid:durableId="340401434">
    <w:abstractNumId w:val="10"/>
    <w:lvlOverride w:ilvl="0">
      <w:startOverride w:val="1"/>
    </w:lvlOverride>
  </w:num>
  <w:num w:numId="15" w16cid:durableId="308899512">
    <w:abstractNumId w:val="8"/>
  </w:num>
  <w:num w:numId="16" w16cid:durableId="207492823">
    <w:abstractNumId w:val="18"/>
  </w:num>
  <w:num w:numId="17" w16cid:durableId="885990821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795295018">
    <w:abstractNumId w:val="11"/>
  </w:num>
  <w:num w:numId="19" w16cid:durableId="1414859012">
    <w:abstractNumId w:val="11"/>
  </w:num>
  <w:num w:numId="20" w16cid:durableId="961036710">
    <w:abstractNumId w:val="12"/>
  </w:num>
  <w:num w:numId="21" w16cid:durableId="1962884336">
    <w:abstractNumId w:val="17"/>
  </w:num>
  <w:num w:numId="22" w16cid:durableId="1268612032">
    <w:abstractNumId w:val="26"/>
  </w:num>
  <w:num w:numId="23" w16cid:durableId="1128429244">
    <w:abstractNumId w:val="14"/>
  </w:num>
  <w:num w:numId="24" w16cid:durableId="1107575794">
    <w:abstractNumId w:val="1"/>
  </w:num>
  <w:num w:numId="25" w16cid:durableId="926571215">
    <w:abstractNumId w:val="1"/>
    <w:lvlOverride w:ilvl="0">
      <w:startOverride w:val="1"/>
    </w:lvlOverride>
  </w:num>
  <w:num w:numId="26" w16cid:durableId="2084637443">
    <w:abstractNumId w:val="8"/>
  </w:num>
  <w:num w:numId="27" w16cid:durableId="1389954809">
    <w:abstractNumId w:val="14"/>
  </w:num>
  <w:num w:numId="28" w16cid:durableId="1262254346">
    <w:abstractNumId w:val="14"/>
  </w:num>
  <w:num w:numId="29" w16cid:durableId="1904634889">
    <w:abstractNumId w:val="14"/>
  </w:num>
  <w:num w:numId="30" w16cid:durableId="1389525904">
    <w:abstractNumId w:val="27"/>
  </w:num>
  <w:num w:numId="31" w16cid:durableId="2006280385">
    <w:abstractNumId w:val="16"/>
  </w:num>
  <w:num w:numId="32" w16cid:durableId="1108768566">
    <w:abstractNumId w:val="6"/>
    <w:lvlOverride w:ilvl="0">
      <w:startOverride w:val="1"/>
    </w:lvlOverride>
  </w:num>
  <w:num w:numId="33" w16cid:durableId="1657606080">
    <w:abstractNumId w:val="27"/>
  </w:num>
  <w:num w:numId="34" w16cid:durableId="254216992">
    <w:abstractNumId w:val="27"/>
  </w:num>
  <w:num w:numId="35" w16cid:durableId="2003506872">
    <w:abstractNumId w:val="6"/>
    <w:lvlOverride w:ilvl="0">
      <w:startOverride w:val="1"/>
    </w:lvlOverride>
  </w:num>
  <w:num w:numId="36" w16cid:durableId="1517693058">
    <w:abstractNumId w:val="23"/>
  </w:num>
  <w:num w:numId="37" w16cid:durableId="783115282">
    <w:abstractNumId w:val="22"/>
  </w:num>
  <w:num w:numId="38" w16cid:durableId="172649546">
    <w:abstractNumId w:val="21"/>
  </w:num>
  <w:num w:numId="39" w16cid:durableId="451948406">
    <w:abstractNumId w:val="9"/>
  </w:num>
  <w:num w:numId="40" w16cid:durableId="1431045357">
    <w:abstractNumId w:val="0"/>
  </w:num>
  <w:num w:numId="41" w16cid:durableId="1156726047">
    <w:abstractNumId w:val="5"/>
  </w:num>
  <w:num w:numId="42" w16cid:durableId="1597129222">
    <w:abstractNumId w:val="19"/>
  </w:num>
  <w:num w:numId="43" w16cid:durableId="1143734869">
    <w:abstractNumId w:val="7"/>
  </w:num>
  <w:num w:numId="44" w16cid:durableId="1318609658">
    <w:abstractNumId w:val="2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9674F"/>
    <w:rsid w:val="00000192"/>
    <w:rsid w:val="000001D0"/>
    <w:rsid w:val="00000368"/>
    <w:rsid w:val="000003C0"/>
    <w:rsid w:val="00000626"/>
    <w:rsid w:val="00000692"/>
    <w:rsid w:val="00001D31"/>
    <w:rsid w:val="00001F71"/>
    <w:rsid w:val="0000281A"/>
    <w:rsid w:val="00002B64"/>
    <w:rsid w:val="00002B8F"/>
    <w:rsid w:val="00002DD9"/>
    <w:rsid w:val="00003570"/>
    <w:rsid w:val="00003722"/>
    <w:rsid w:val="00003C91"/>
    <w:rsid w:val="000047D8"/>
    <w:rsid w:val="00004865"/>
    <w:rsid w:val="000048B3"/>
    <w:rsid w:val="00004AAB"/>
    <w:rsid w:val="000055F3"/>
    <w:rsid w:val="00005D66"/>
    <w:rsid w:val="00005DA8"/>
    <w:rsid w:val="0000623D"/>
    <w:rsid w:val="00006713"/>
    <w:rsid w:val="00006911"/>
    <w:rsid w:val="00006C1D"/>
    <w:rsid w:val="00006E9C"/>
    <w:rsid w:val="0000706F"/>
    <w:rsid w:val="0000719A"/>
    <w:rsid w:val="00007ADF"/>
    <w:rsid w:val="00007C31"/>
    <w:rsid w:val="00007C7D"/>
    <w:rsid w:val="00010B08"/>
    <w:rsid w:val="00010BCC"/>
    <w:rsid w:val="00010C9D"/>
    <w:rsid w:val="00010E16"/>
    <w:rsid w:val="00011487"/>
    <w:rsid w:val="00011913"/>
    <w:rsid w:val="00011EF8"/>
    <w:rsid w:val="0001206F"/>
    <w:rsid w:val="00012098"/>
    <w:rsid w:val="0001247D"/>
    <w:rsid w:val="00012952"/>
    <w:rsid w:val="00012DA4"/>
    <w:rsid w:val="00012F00"/>
    <w:rsid w:val="00012FD3"/>
    <w:rsid w:val="000133E2"/>
    <w:rsid w:val="00013635"/>
    <w:rsid w:val="000138FB"/>
    <w:rsid w:val="00013FC7"/>
    <w:rsid w:val="000160D0"/>
    <w:rsid w:val="00016585"/>
    <w:rsid w:val="00016BEC"/>
    <w:rsid w:val="000170CD"/>
    <w:rsid w:val="00017544"/>
    <w:rsid w:val="000175B2"/>
    <w:rsid w:val="00017712"/>
    <w:rsid w:val="0001785A"/>
    <w:rsid w:val="00017C08"/>
    <w:rsid w:val="00020172"/>
    <w:rsid w:val="000205D8"/>
    <w:rsid w:val="00020857"/>
    <w:rsid w:val="00020E65"/>
    <w:rsid w:val="000214C4"/>
    <w:rsid w:val="00021697"/>
    <w:rsid w:val="0002182E"/>
    <w:rsid w:val="00021A55"/>
    <w:rsid w:val="00021C75"/>
    <w:rsid w:val="000225F8"/>
    <w:rsid w:val="00022641"/>
    <w:rsid w:val="000229D2"/>
    <w:rsid w:val="00022B71"/>
    <w:rsid w:val="00022CE8"/>
    <w:rsid w:val="00022F81"/>
    <w:rsid w:val="000236FF"/>
    <w:rsid w:val="00023B22"/>
    <w:rsid w:val="000246B8"/>
    <w:rsid w:val="000252D7"/>
    <w:rsid w:val="0002541D"/>
    <w:rsid w:val="000263D0"/>
    <w:rsid w:val="00026931"/>
    <w:rsid w:val="00026E11"/>
    <w:rsid w:val="000273CC"/>
    <w:rsid w:val="00027541"/>
    <w:rsid w:val="000276FE"/>
    <w:rsid w:val="000277A4"/>
    <w:rsid w:val="00027900"/>
    <w:rsid w:val="00027987"/>
    <w:rsid w:val="000279F6"/>
    <w:rsid w:val="00027B57"/>
    <w:rsid w:val="00027E55"/>
    <w:rsid w:val="0003056F"/>
    <w:rsid w:val="00030753"/>
    <w:rsid w:val="00030916"/>
    <w:rsid w:val="00030BC0"/>
    <w:rsid w:val="00031030"/>
    <w:rsid w:val="00031252"/>
    <w:rsid w:val="00031350"/>
    <w:rsid w:val="00031BFF"/>
    <w:rsid w:val="00032785"/>
    <w:rsid w:val="00032A6B"/>
    <w:rsid w:val="00032B33"/>
    <w:rsid w:val="00032BC8"/>
    <w:rsid w:val="00033FB2"/>
    <w:rsid w:val="0003441F"/>
    <w:rsid w:val="000345D0"/>
    <w:rsid w:val="000352EF"/>
    <w:rsid w:val="0003567C"/>
    <w:rsid w:val="000365CF"/>
    <w:rsid w:val="000369D0"/>
    <w:rsid w:val="00036FD5"/>
    <w:rsid w:val="000370B1"/>
    <w:rsid w:val="00037155"/>
    <w:rsid w:val="000373DC"/>
    <w:rsid w:val="00037D61"/>
    <w:rsid w:val="00037F0E"/>
    <w:rsid w:val="0004012D"/>
    <w:rsid w:val="0004036B"/>
    <w:rsid w:val="00040448"/>
    <w:rsid w:val="00040FC2"/>
    <w:rsid w:val="000411D3"/>
    <w:rsid w:val="00042C61"/>
    <w:rsid w:val="00042DB9"/>
    <w:rsid w:val="000438E8"/>
    <w:rsid w:val="00043963"/>
    <w:rsid w:val="00043BE0"/>
    <w:rsid w:val="00043EB4"/>
    <w:rsid w:val="000446EC"/>
    <w:rsid w:val="00045126"/>
    <w:rsid w:val="00045ABA"/>
    <w:rsid w:val="00045C48"/>
    <w:rsid w:val="00045D50"/>
    <w:rsid w:val="00046266"/>
    <w:rsid w:val="0004650B"/>
    <w:rsid w:val="00046B9A"/>
    <w:rsid w:val="00046D7F"/>
    <w:rsid w:val="000475AD"/>
    <w:rsid w:val="00047B15"/>
    <w:rsid w:val="00047E62"/>
    <w:rsid w:val="0005033D"/>
    <w:rsid w:val="00050A04"/>
    <w:rsid w:val="00050EE0"/>
    <w:rsid w:val="000510E3"/>
    <w:rsid w:val="0005199A"/>
    <w:rsid w:val="00051DC8"/>
    <w:rsid w:val="00051EA5"/>
    <w:rsid w:val="00052C49"/>
    <w:rsid w:val="0005362F"/>
    <w:rsid w:val="00053BF5"/>
    <w:rsid w:val="000540F5"/>
    <w:rsid w:val="000541F6"/>
    <w:rsid w:val="0005493A"/>
    <w:rsid w:val="00054CCD"/>
    <w:rsid w:val="00054D5B"/>
    <w:rsid w:val="00056068"/>
    <w:rsid w:val="0005641A"/>
    <w:rsid w:val="00056E2B"/>
    <w:rsid w:val="00056E93"/>
    <w:rsid w:val="00057141"/>
    <w:rsid w:val="00057167"/>
    <w:rsid w:val="000572B9"/>
    <w:rsid w:val="000573D0"/>
    <w:rsid w:val="00057BF8"/>
    <w:rsid w:val="00060160"/>
    <w:rsid w:val="00060396"/>
    <w:rsid w:val="00060A3F"/>
    <w:rsid w:val="00060C22"/>
    <w:rsid w:val="00061028"/>
    <w:rsid w:val="00061247"/>
    <w:rsid w:val="000612AE"/>
    <w:rsid w:val="000617FB"/>
    <w:rsid w:val="00061CAA"/>
    <w:rsid w:val="0006238C"/>
    <w:rsid w:val="00062769"/>
    <w:rsid w:val="00062B7B"/>
    <w:rsid w:val="00062EE1"/>
    <w:rsid w:val="0006308A"/>
    <w:rsid w:val="00063939"/>
    <w:rsid w:val="00063CE2"/>
    <w:rsid w:val="00063E55"/>
    <w:rsid w:val="00063F0B"/>
    <w:rsid w:val="00063F8F"/>
    <w:rsid w:val="00063FA7"/>
    <w:rsid w:val="00064D7F"/>
    <w:rsid w:val="00064F2B"/>
    <w:rsid w:val="00065984"/>
    <w:rsid w:val="00065A29"/>
    <w:rsid w:val="0006617A"/>
    <w:rsid w:val="000661B3"/>
    <w:rsid w:val="00066335"/>
    <w:rsid w:val="000668CC"/>
    <w:rsid w:val="000670AE"/>
    <w:rsid w:val="000670BE"/>
    <w:rsid w:val="0006723F"/>
    <w:rsid w:val="00067C46"/>
    <w:rsid w:val="00067C6C"/>
    <w:rsid w:val="00067DE6"/>
    <w:rsid w:val="00067F41"/>
    <w:rsid w:val="00067FBB"/>
    <w:rsid w:val="00070B5E"/>
    <w:rsid w:val="0007141C"/>
    <w:rsid w:val="00071E82"/>
    <w:rsid w:val="0007215E"/>
    <w:rsid w:val="00072936"/>
    <w:rsid w:val="0007296F"/>
    <w:rsid w:val="00072A9E"/>
    <w:rsid w:val="00073170"/>
    <w:rsid w:val="000739CE"/>
    <w:rsid w:val="000742C1"/>
    <w:rsid w:val="00074F75"/>
    <w:rsid w:val="00074F99"/>
    <w:rsid w:val="00075BB7"/>
    <w:rsid w:val="00075C52"/>
    <w:rsid w:val="0007615B"/>
    <w:rsid w:val="00076591"/>
    <w:rsid w:val="00076B94"/>
    <w:rsid w:val="00076E1D"/>
    <w:rsid w:val="00076FD1"/>
    <w:rsid w:val="00077581"/>
    <w:rsid w:val="0007770A"/>
    <w:rsid w:val="000779DB"/>
    <w:rsid w:val="00080667"/>
    <w:rsid w:val="00080C44"/>
    <w:rsid w:val="00080EC6"/>
    <w:rsid w:val="000813EA"/>
    <w:rsid w:val="00081714"/>
    <w:rsid w:val="00081A78"/>
    <w:rsid w:val="00081B74"/>
    <w:rsid w:val="00081C0D"/>
    <w:rsid w:val="000822F4"/>
    <w:rsid w:val="0008252D"/>
    <w:rsid w:val="00082ED8"/>
    <w:rsid w:val="00082FDD"/>
    <w:rsid w:val="00083100"/>
    <w:rsid w:val="0008335A"/>
    <w:rsid w:val="000836D6"/>
    <w:rsid w:val="000839B0"/>
    <w:rsid w:val="00083A73"/>
    <w:rsid w:val="00083B69"/>
    <w:rsid w:val="00083ED9"/>
    <w:rsid w:val="00084207"/>
    <w:rsid w:val="0008477B"/>
    <w:rsid w:val="0008484A"/>
    <w:rsid w:val="00084A8C"/>
    <w:rsid w:val="00085194"/>
    <w:rsid w:val="00085A97"/>
    <w:rsid w:val="00085AD6"/>
    <w:rsid w:val="00085BCE"/>
    <w:rsid w:val="00086363"/>
    <w:rsid w:val="000865EF"/>
    <w:rsid w:val="00086613"/>
    <w:rsid w:val="00086A4C"/>
    <w:rsid w:val="00086B58"/>
    <w:rsid w:val="00087304"/>
    <w:rsid w:val="00087314"/>
    <w:rsid w:val="00087FD8"/>
    <w:rsid w:val="000904C2"/>
    <w:rsid w:val="00090A4D"/>
    <w:rsid w:val="00090E7A"/>
    <w:rsid w:val="00091001"/>
    <w:rsid w:val="00091390"/>
    <w:rsid w:val="00091B0C"/>
    <w:rsid w:val="00092067"/>
    <w:rsid w:val="00092463"/>
    <w:rsid w:val="0009260D"/>
    <w:rsid w:val="0009269F"/>
    <w:rsid w:val="000926B0"/>
    <w:rsid w:val="00092B30"/>
    <w:rsid w:val="00092BAA"/>
    <w:rsid w:val="00092BE2"/>
    <w:rsid w:val="000933EC"/>
    <w:rsid w:val="00093807"/>
    <w:rsid w:val="000940A9"/>
    <w:rsid w:val="0009424B"/>
    <w:rsid w:val="00094603"/>
    <w:rsid w:val="00094EBB"/>
    <w:rsid w:val="0009503E"/>
    <w:rsid w:val="00095525"/>
    <w:rsid w:val="00095A75"/>
    <w:rsid w:val="00096DD4"/>
    <w:rsid w:val="00096ECE"/>
    <w:rsid w:val="00097070"/>
    <w:rsid w:val="0009713A"/>
    <w:rsid w:val="00097337"/>
    <w:rsid w:val="00097459"/>
    <w:rsid w:val="0009774C"/>
    <w:rsid w:val="000977AE"/>
    <w:rsid w:val="00097A7A"/>
    <w:rsid w:val="00097B5E"/>
    <w:rsid w:val="000A0054"/>
    <w:rsid w:val="000A0152"/>
    <w:rsid w:val="000A0C5D"/>
    <w:rsid w:val="000A0D9E"/>
    <w:rsid w:val="000A0FD4"/>
    <w:rsid w:val="000A128C"/>
    <w:rsid w:val="000A1319"/>
    <w:rsid w:val="000A1C21"/>
    <w:rsid w:val="000A20E3"/>
    <w:rsid w:val="000A2518"/>
    <w:rsid w:val="000A2D86"/>
    <w:rsid w:val="000A2FE5"/>
    <w:rsid w:val="000A3801"/>
    <w:rsid w:val="000A57E3"/>
    <w:rsid w:val="000A59F8"/>
    <w:rsid w:val="000A5B29"/>
    <w:rsid w:val="000A5CA8"/>
    <w:rsid w:val="000A5E29"/>
    <w:rsid w:val="000A5F75"/>
    <w:rsid w:val="000A60BE"/>
    <w:rsid w:val="000A6728"/>
    <w:rsid w:val="000A6C20"/>
    <w:rsid w:val="000A6F08"/>
    <w:rsid w:val="000A736D"/>
    <w:rsid w:val="000A76AC"/>
    <w:rsid w:val="000A77C3"/>
    <w:rsid w:val="000A788A"/>
    <w:rsid w:val="000A7D53"/>
    <w:rsid w:val="000A7E5F"/>
    <w:rsid w:val="000B02A4"/>
    <w:rsid w:val="000B0B03"/>
    <w:rsid w:val="000B28DB"/>
    <w:rsid w:val="000B295D"/>
    <w:rsid w:val="000B3839"/>
    <w:rsid w:val="000B3C82"/>
    <w:rsid w:val="000B3F66"/>
    <w:rsid w:val="000B42DF"/>
    <w:rsid w:val="000B5521"/>
    <w:rsid w:val="000B5635"/>
    <w:rsid w:val="000B5653"/>
    <w:rsid w:val="000B56F7"/>
    <w:rsid w:val="000B585C"/>
    <w:rsid w:val="000B5973"/>
    <w:rsid w:val="000B5CAA"/>
    <w:rsid w:val="000B5D58"/>
    <w:rsid w:val="000B5EAC"/>
    <w:rsid w:val="000B6752"/>
    <w:rsid w:val="000B6784"/>
    <w:rsid w:val="000B6C0E"/>
    <w:rsid w:val="000B747F"/>
    <w:rsid w:val="000B74EA"/>
    <w:rsid w:val="000B75FE"/>
    <w:rsid w:val="000B7661"/>
    <w:rsid w:val="000B7B0F"/>
    <w:rsid w:val="000C0064"/>
    <w:rsid w:val="000C0CB7"/>
    <w:rsid w:val="000C0E13"/>
    <w:rsid w:val="000C1307"/>
    <w:rsid w:val="000C1C95"/>
    <w:rsid w:val="000C22EC"/>
    <w:rsid w:val="000C2DE4"/>
    <w:rsid w:val="000C2E1F"/>
    <w:rsid w:val="000C2E8B"/>
    <w:rsid w:val="000C32AE"/>
    <w:rsid w:val="000C3416"/>
    <w:rsid w:val="000C365C"/>
    <w:rsid w:val="000C3793"/>
    <w:rsid w:val="000C39B9"/>
    <w:rsid w:val="000C42AE"/>
    <w:rsid w:val="000C4400"/>
    <w:rsid w:val="000C480D"/>
    <w:rsid w:val="000C488A"/>
    <w:rsid w:val="000C5207"/>
    <w:rsid w:val="000C5D3C"/>
    <w:rsid w:val="000C61CD"/>
    <w:rsid w:val="000C6295"/>
    <w:rsid w:val="000C6707"/>
    <w:rsid w:val="000C72CD"/>
    <w:rsid w:val="000C755D"/>
    <w:rsid w:val="000C7F2E"/>
    <w:rsid w:val="000D0265"/>
    <w:rsid w:val="000D0453"/>
    <w:rsid w:val="000D0525"/>
    <w:rsid w:val="000D0A9F"/>
    <w:rsid w:val="000D0AE7"/>
    <w:rsid w:val="000D0B49"/>
    <w:rsid w:val="000D0BAC"/>
    <w:rsid w:val="000D0C9B"/>
    <w:rsid w:val="000D0CD1"/>
    <w:rsid w:val="000D1690"/>
    <w:rsid w:val="000D17B1"/>
    <w:rsid w:val="000D183A"/>
    <w:rsid w:val="000D1902"/>
    <w:rsid w:val="000D20F6"/>
    <w:rsid w:val="000D2FFF"/>
    <w:rsid w:val="000D39D1"/>
    <w:rsid w:val="000D3BE2"/>
    <w:rsid w:val="000D40C8"/>
    <w:rsid w:val="000D42F4"/>
    <w:rsid w:val="000D4446"/>
    <w:rsid w:val="000D4593"/>
    <w:rsid w:val="000D4993"/>
    <w:rsid w:val="000D4B35"/>
    <w:rsid w:val="000D4E62"/>
    <w:rsid w:val="000D5FCD"/>
    <w:rsid w:val="000D6F80"/>
    <w:rsid w:val="000D7DD9"/>
    <w:rsid w:val="000D7EAE"/>
    <w:rsid w:val="000E012E"/>
    <w:rsid w:val="000E1534"/>
    <w:rsid w:val="000E164B"/>
    <w:rsid w:val="000E21E3"/>
    <w:rsid w:val="000E2784"/>
    <w:rsid w:val="000E33F7"/>
    <w:rsid w:val="000E3B88"/>
    <w:rsid w:val="000E4250"/>
    <w:rsid w:val="000E46AB"/>
    <w:rsid w:val="000E471D"/>
    <w:rsid w:val="000E48F7"/>
    <w:rsid w:val="000E4D5F"/>
    <w:rsid w:val="000E4DED"/>
    <w:rsid w:val="000E4E0D"/>
    <w:rsid w:val="000E57B6"/>
    <w:rsid w:val="000E57D3"/>
    <w:rsid w:val="000E5A90"/>
    <w:rsid w:val="000E5C5B"/>
    <w:rsid w:val="000E604F"/>
    <w:rsid w:val="000E6B79"/>
    <w:rsid w:val="000E6B9A"/>
    <w:rsid w:val="000E71F2"/>
    <w:rsid w:val="000F01AD"/>
    <w:rsid w:val="000F0473"/>
    <w:rsid w:val="000F0557"/>
    <w:rsid w:val="000F0655"/>
    <w:rsid w:val="000F07EC"/>
    <w:rsid w:val="000F0F90"/>
    <w:rsid w:val="000F10F8"/>
    <w:rsid w:val="000F14E1"/>
    <w:rsid w:val="000F1691"/>
    <w:rsid w:val="000F261D"/>
    <w:rsid w:val="000F27F1"/>
    <w:rsid w:val="000F2CE7"/>
    <w:rsid w:val="000F3426"/>
    <w:rsid w:val="000F3550"/>
    <w:rsid w:val="000F39A6"/>
    <w:rsid w:val="000F3A52"/>
    <w:rsid w:val="000F3AA3"/>
    <w:rsid w:val="000F3E1A"/>
    <w:rsid w:val="000F4712"/>
    <w:rsid w:val="000F49B2"/>
    <w:rsid w:val="000F4AD0"/>
    <w:rsid w:val="000F4D69"/>
    <w:rsid w:val="000F5211"/>
    <w:rsid w:val="000F5D99"/>
    <w:rsid w:val="000F5FA8"/>
    <w:rsid w:val="000F6648"/>
    <w:rsid w:val="000F6ACD"/>
    <w:rsid w:val="000F6C7E"/>
    <w:rsid w:val="000F6D98"/>
    <w:rsid w:val="000F6ECE"/>
    <w:rsid w:val="000F7021"/>
    <w:rsid w:val="001008B6"/>
    <w:rsid w:val="00100A85"/>
    <w:rsid w:val="00100C83"/>
    <w:rsid w:val="0010129C"/>
    <w:rsid w:val="0010132F"/>
    <w:rsid w:val="001014D5"/>
    <w:rsid w:val="00101726"/>
    <w:rsid w:val="00101973"/>
    <w:rsid w:val="0010206E"/>
    <w:rsid w:val="0010232F"/>
    <w:rsid w:val="00102861"/>
    <w:rsid w:val="0010289D"/>
    <w:rsid w:val="00102CA7"/>
    <w:rsid w:val="00103440"/>
    <w:rsid w:val="00103457"/>
    <w:rsid w:val="001036BC"/>
    <w:rsid w:val="00103C8E"/>
    <w:rsid w:val="00103CF8"/>
    <w:rsid w:val="00103DDD"/>
    <w:rsid w:val="00103E1F"/>
    <w:rsid w:val="00104409"/>
    <w:rsid w:val="0010460F"/>
    <w:rsid w:val="001049E3"/>
    <w:rsid w:val="00104DC4"/>
    <w:rsid w:val="0010516C"/>
    <w:rsid w:val="0010535C"/>
    <w:rsid w:val="001054EA"/>
    <w:rsid w:val="0010598A"/>
    <w:rsid w:val="00105DCE"/>
    <w:rsid w:val="00106025"/>
    <w:rsid w:val="00106251"/>
    <w:rsid w:val="00106997"/>
    <w:rsid w:val="001069BA"/>
    <w:rsid w:val="00107903"/>
    <w:rsid w:val="00107D8A"/>
    <w:rsid w:val="00110031"/>
    <w:rsid w:val="00110198"/>
    <w:rsid w:val="00110475"/>
    <w:rsid w:val="001106FF"/>
    <w:rsid w:val="00111682"/>
    <w:rsid w:val="001117EB"/>
    <w:rsid w:val="00111997"/>
    <w:rsid w:val="001124FC"/>
    <w:rsid w:val="001125B1"/>
    <w:rsid w:val="00112779"/>
    <w:rsid w:val="00112842"/>
    <w:rsid w:val="00113ED3"/>
    <w:rsid w:val="0011401F"/>
    <w:rsid w:val="001143C7"/>
    <w:rsid w:val="001144D4"/>
    <w:rsid w:val="00114A50"/>
    <w:rsid w:val="00115492"/>
    <w:rsid w:val="00115734"/>
    <w:rsid w:val="00115B51"/>
    <w:rsid w:val="00115D79"/>
    <w:rsid w:val="00115E37"/>
    <w:rsid w:val="00115F63"/>
    <w:rsid w:val="001162F8"/>
    <w:rsid w:val="00116AF7"/>
    <w:rsid w:val="0011733E"/>
    <w:rsid w:val="00117771"/>
    <w:rsid w:val="00117781"/>
    <w:rsid w:val="00120106"/>
    <w:rsid w:val="0012038B"/>
    <w:rsid w:val="001203B0"/>
    <w:rsid w:val="00120A41"/>
    <w:rsid w:val="00120A8A"/>
    <w:rsid w:val="00120B14"/>
    <w:rsid w:val="00120F7F"/>
    <w:rsid w:val="0012104B"/>
    <w:rsid w:val="001214E1"/>
    <w:rsid w:val="001215CA"/>
    <w:rsid w:val="0012168E"/>
    <w:rsid w:val="00121A03"/>
    <w:rsid w:val="00121F49"/>
    <w:rsid w:val="001221D8"/>
    <w:rsid w:val="001228AF"/>
    <w:rsid w:val="00122AE1"/>
    <w:rsid w:val="00122F44"/>
    <w:rsid w:val="00122FBC"/>
    <w:rsid w:val="001230F0"/>
    <w:rsid w:val="00123322"/>
    <w:rsid w:val="00124A72"/>
    <w:rsid w:val="00124DBD"/>
    <w:rsid w:val="0012515F"/>
    <w:rsid w:val="00125905"/>
    <w:rsid w:val="00125C47"/>
    <w:rsid w:val="00125DB2"/>
    <w:rsid w:val="0012646A"/>
    <w:rsid w:val="001264D4"/>
    <w:rsid w:val="00126528"/>
    <w:rsid w:val="00126630"/>
    <w:rsid w:val="00126E77"/>
    <w:rsid w:val="00127093"/>
    <w:rsid w:val="001278A2"/>
    <w:rsid w:val="00127AE5"/>
    <w:rsid w:val="00127D8C"/>
    <w:rsid w:val="00127DAB"/>
    <w:rsid w:val="0013006F"/>
    <w:rsid w:val="00130647"/>
    <w:rsid w:val="00130761"/>
    <w:rsid w:val="00130AC7"/>
    <w:rsid w:val="001311D5"/>
    <w:rsid w:val="0013187B"/>
    <w:rsid w:val="00131AE3"/>
    <w:rsid w:val="00131B28"/>
    <w:rsid w:val="00131DE3"/>
    <w:rsid w:val="0013202F"/>
    <w:rsid w:val="00132205"/>
    <w:rsid w:val="00132705"/>
    <w:rsid w:val="00132796"/>
    <w:rsid w:val="001327C2"/>
    <w:rsid w:val="00132C31"/>
    <w:rsid w:val="00133199"/>
    <w:rsid w:val="0013375F"/>
    <w:rsid w:val="00133818"/>
    <w:rsid w:val="00133AE1"/>
    <w:rsid w:val="001347B4"/>
    <w:rsid w:val="00134DAF"/>
    <w:rsid w:val="00134E3A"/>
    <w:rsid w:val="001350BC"/>
    <w:rsid w:val="00135205"/>
    <w:rsid w:val="0013542D"/>
    <w:rsid w:val="00135491"/>
    <w:rsid w:val="00136F3A"/>
    <w:rsid w:val="00136FAA"/>
    <w:rsid w:val="001370E3"/>
    <w:rsid w:val="00140351"/>
    <w:rsid w:val="00140ACE"/>
    <w:rsid w:val="00140DD0"/>
    <w:rsid w:val="00140EE8"/>
    <w:rsid w:val="001410E7"/>
    <w:rsid w:val="001412D8"/>
    <w:rsid w:val="0014146A"/>
    <w:rsid w:val="001415DA"/>
    <w:rsid w:val="0014196D"/>
    <w:rsid w:val="00141F4E"/>
    <w:rsid w:val="0014208A"/>
    <w:rsid w:val="00142158"/>
    <w:rsid w:val="00142D9E"/>
    <w:rsid w:val="00142E94"/>
    <w:rsid w:val="00143D5D"/>
    <w:rsid w:val="00144877"/>
    <w:rsid w:val="00144BD0"/>
    <w:rsid w:val="001451AF"/>
    <w:rsid w:val="001456B4"/>
    <w:rsid w:val="00145A53"/>
    <w:rsid w:val="00145CB1"/>
    <w:rsid w:val="00145E2C"/>
    <w:rsid w:val="00145FD2"/>
    <w:rsid w:val="001462D7"/>
    <w:rsid w:val="00146546"/>
    <w:rsid w:val="001469DE"/>
    <w:rsid w:val="00146A82"/>
    <w:rsid w:val="00146CF9"/>
    <w:rsid w:val="00146E29"/>
    <w:rsid w:val="00146F8E"/>
    <w:rsid w:val="001471B2"/>
    <w:rsid w:val="001472B3"/>
    <w:rsid w:val="001476BF"/>
    <w:rsid w:val="00147732"/>
    <w:rsid w:val="00147D86"/>
    <w:rsid w:val="0015029D"/>
    <w:rsid w:val="00150B52"/>
    <w:rsid w:val="001515AC"/>
    <w:rsid w:val="00152A2A"/>
    <w:rsid w:val="001538CD"/>
    <w:rsid w:val="00153A93"/>
    <w:rsid w:val="0015467E"/>
    <w:rsid w:val="00154F2C"/>
    <w:rsid w:val="0015508C"/>
    <w:rsid w:val="00155379"/>
    <w:rsid w:val="001554D0"/>
    <w:rsid w:val="0015559A"/>
    <w:rsid w:val="00155C78"/>
    <w:rsid w:val="001568CB"/>
    <w:rsid w:val="0015750B"/>
    <w:rsid w:val="00157B85"/>
    <w:rsid w:val="00157E78"/>
    <w:rsid w:val="00157F4D"/>
    <w:rsid w:val="00157FCD"/>
    <w:rsid w:val="0016009B"/>
    <w:rsid w:val="00160145"/>
    <w:rsid w:val="0016024E"/>
    <w:rsid w:val="001604EE"/>
    <w:rsid w:val="0016084C"/>
    <w:rsid w:val="0016172F"/>
    <w:rsid w:val="0016204D"/>
    <w:rsid w:val="00162A67"/>
    <w:rsid w:val="00162AE4"/>
    <w:rsid w:val="00162E08"/>
    <w:rsid w:val="001632C9"/>
    <w:rsid w:val="00163357"/>
    <w:rsid w:val="001639D6"/>
    <w:rsid w:val="00163FE8"/>
    <w:rsid w:val="00164896"/>
    <w:rsid w:val="00164DE9"/>
    <w:rsid w:val="00164E4B"/>
    <w:rsid w:val="001650DF"/>
    <w:rsid w:val="00165A31"/>
    <w:rsid w:val="00165B91"/>
    <w:rsid w:val="00165D12"/>
    <w:rsid w:val="001661E7"/>
    <w:rsid w:val="00166794"/>
    <w:rsid w:val="0016691B"/>
    <w:rsid w:val="00166A29"/>
    <w:rsid w:val="00166CF1"/>
    <w:rsid w:val="00166DF5"/>
    <w:rsid w:val="00166EA9"/>
    <w:rsid w:val="00166EF4"/>
    <w:rsid w:val="001677D9"/>
    <w:rsid w:val="001679D0"/>
    <w:rsid w:val="00170209"/>
    <w:rsid w:val="001703E1"/>
    <w:rsid w:val="00170C22"/>
    <w:rsid w:val="00170C81"/>
    <w:rsid w:val="00170F8C"/>
    <w:rsid w:val="0017186B"/>
    <w:rsid w:val="0017271C"/>
    <w:rsid w:val="0017277A"/>
    <w:rsid w:val="001727D4"/>
    <w:rsid w:val="0017321F"/>
    <w:rsid w:val="00173B8F"/>
    <w:rsid w:val="00174414"/>
    <w:rsid w:val="00174B10"/>
    <w:rsid w:val="00174BA3"/>
    <w:rsid w:val="00174EC1"/>
    <w:rsid w:val="00175173"/>
    <w:rsid w:val="001751ED"/>
    <w:rsid w:val="00175696"/>
    <w:rsid w:val="001756FA"/>
    <w:rsid w:val="001757C8"/>
    <w:rsid w:val="001759EE"/>
    <w:rsid w:val="00175CCE"/>
    <w:rsid w:val="001766D7"/>
    <w:rsid w:val="0017678C"/>
    <w:rsid w:val="00176B3A"/>
    <w:rsid w:val="00177C39"/>
    <w:rsid w:val="00177DD6"/>
    <w:rsid w:val="00177E2F"/>
    <w:rsid w:val="00180408"/>
    <w:rsid w:val="00180655"/>
    <w:rsid w:val="00180BFF"/>
    <w:rsid w:val="00180F3B"/>
    <w:rsid w:val="0018150F"/>
    <w:rsid w:val="00181D08"/>
    <w:rsid w:val="00181D7A"/>
    <w:rsid w:val="00181E48"/>
    <w:rsid w:val="00181EA9"/>
    <w:rsid w:val="001821C2"/>
    <w:rsid w:val="00182564"/>
    <w:rsid w:val="00182AE6"/>
    <w:rsid w:val="001831D3"/>
    <w:rsid w:val="001833D9"/>
    <w:rsid w:val="001835AE"/>
    <w:rsid w:val="001837B0"/>
    <w:rsid w:val="00183A1E"/>
    <w:rsid w:val="001841A4"/>
    <w:rsid w:val="0018468C"/>
    <w:rsid w:val="0018478A"/>
    <w:rsid w:val="00184EA8"/>
    <w:rsid w:val="00184F2F"/>
    <w:rsid w:val="00185563"/>
    <w:rsid w:val="00185BC1"/>
    <w:rsid w:val="00186590"/>
    <w:rsid w:val="001865AE"/>
    <w:rsid w:val="001866DC"/>
    <w:rsid w:val="00186C34"/>
    <w:rsid w:val="00186E6B"/>
    <w:rsid w:val="001872EE"/>
    <w:rsid w:val="0018764F"/>
    <w:rsid w:val="001877C5"/>
    <w:rsid w:val="00187CD3"/>
    <w:rsid w:val="00187EDF"/>
    <w:rsid w:val="001904DC"/>
    <w:rsid w:val="00190707"/>
    <w:rsid w:val="001908A3"/>
    <w:rsid w:val="00190A66"/>
    <w:rsid w:val="00190AB5"/>
    <w:rsid w:val="00190DF2"/>
    <w:rsid w:val="0019118E"/>
    <w:rsid w:val="0019129A"/>
    <w:rsid w:val="0019133E"/>
    <w:rsid w:val="001913DF"/>
    <w:rsid w:val="001913E6"/>
    <w:rsid w:val="001913EC"/>
    <w:rsid w:val="001913F7"/>
    <w:rsid w:val="001920B9"/>
    <w:rsid w:val="001920E8"/>
    <w:rsid w:val="0019224C"/>
    <w:rsid w:val="001922CE"/>
    <w:rsid w:val="0019241F"/>
    <w:rsid w:val="001928F0"/>
    <w:rsid w:val="00192BBA"/>
    <w:rsid w:val="001937F7"/>
    <w:rsid w:val="0019430F"/>
    <w:rsid w:val="00194348"/>
    <w:rsid w:val="00194855"/>
    <w:rsid w:val="00195082"/>
    <w:rsid w:val="00195093"/>
    <w:rsid w:val="0019549B"/>
    <w:rsid w:val="001954B1"/>
    <w:rsid w:val="001956EB"/>
    <w:rsid w:val="00195893"/>
    <w:rsid w:val="0019590F"/>
    <w:rsid w:val="001959F8"/>
    <w:rsid w:val="00195FE9"/>
    <w:rsid w:val="00196642"/>
    <w:rsid w:val="001966D7"/>
    <w:rsid w:val="001966F0"/>
    <w:rsid w:val="00197FCB"/>
    <w:rsid w:val="001A010C"/>
    <w:rsid w:val="001A0193"/>
    <w:rsid w:val="001A0257"/>
    <w:rsid w:val="001A0723"/>
    <w:rsid w:val="001A11DA"/>
    <w:rsid w:val="001A147E"/>
    <w:rsid w:val="001A14BB"/>
    <w:rsid w:val="001A2324"/>
    <w:rsid w:val="001A27C2"/>
    <w:rsid w:val="001A2D23"/>
    <w:rsid w:val="001A3248"/>
    <w:rsid w:val="001A324D"/>
    <w:rsid w:val="001A411F"/>
    <w:rsid w:val="001A4454"/>
    <w:rsid w:val="001A4876"/>
    <w:rsid w:val="001A53B3"/>
    <w:rsid w:val="001A53E4"/>
    <w:rsid w:val="001A54E4"/>
    <w:rsid w:val="001A552E"/>
    <w:rsid w:val="001A58EF"/>
    <w:rsid w:val="001A5F83"/>
    <w:rsid w:val="001A63E1"/>
    <w:rsid w:val="001A6480"/>
    <w:rsid w:val="001A6E14"/>
    <w:rsid w:val="001A6F86"/>
    <w:rsid w:val="001A6F8D"/>
    <w:rsid w:val="001A70B6"/>
    <w:rsid w:val="001A7882"/>
    <w:rsid w:val="001A7CF6"/>
    <w:rsid w:val="001A7EC7"/>
    <w:rsid w:val="001B0369"/>
    <w:rsid w:val="001B13BC"/>
    <w:rsid w:val="001B211F"/>
    <w:rsid w:val="001B2382"/>
    <w:rsid w:val="001B24F8"/>
    <w:rsid w:val="001B2529"/>
    <w:rsid w:val="001B29A7"/>
    <w:rsid w:val="001B2A73"/>
    <w:rsid w:val="001B2D43"/>
    <w:rsid w:val="001B33B8"/>
    <w:rsid w:val="001B35C0"/>
    <w:rsid w:val="001B3E9E"/>
    <w:rsid w:val="001B42B5"/>
    <w:rsid w:val="001B469A"/>
    <w:rsid w:val="001B4FF5"/>
    <w:rsid w:val="001B51FA"/>
    <w:rsid w:val="001B53B9"/>
    <w:rsid w:val="001B5E73"/>
    <w:rsid w:val="001B62D5"/>
    <w:rsid w:val="001B6665"/>
    <w:rsid w:val="001B7A0E"/>
    <w:rsid w:val="001C0BFD"/>
    <w:rsid w:val="001C0C4F"/>
    <w:rsid w:val="001C0C89"/>
    <w:rsid w:val="001C0D94"/>
    <w:rsid w:val="001C10CF"/>
    <w:rsid w:val="001C162E"/>
    <w:rsid w:val="001C28F7"/>
    <w:rsid w:val="001C2DCD"/>
    <w:rsid w:val="001C305A"/>
    <w:rsid w:val="001C33AE"/>
    <w:rsid w:val="001C35C6"/>
    <w:rsid w:val="001C3781"/>
    <w:rsid w:val="001C428F"/>
    <w:rsid w:val="001C458D"/>
    <w:rsid w:val="001C478A"/>
    <w:rsid w:val="001C4827"/>
    <w:rsid w:val="001C5B40"/>
    <w:rsid w:val="001C5B8B"/>
    <w:rsid w:val="001C5DFB"/>
    <w:rsid w:val="001C6C90"/>
    <w:rsid w:val="001C6EA0"/>
    <w:rsid w:val="001C7875"/>
    <w:rsid w:val="001C791C"/>
    <w:rsid w:val="001C7B1D"/>
    <w:rsid w:val="001C7BD5"/>
    <w:rsid w:val="001C7EE8"/>
    <w:rsid w:val="001D0246"/>
    <w:rsid w:val="001D02DC"/>
    <w:rsid w:val="001D0603"/>
    <w:rsid w:val="001D08C7"/>
    <w:rsid w:val="001D0B9D"/>
    <w:rsid w:val="001D0C42"/>
    <w:rsid w:val="001D153C"/>
    <w:rsid w:val="001D18B3"/>
    <w:rsid w:val="001D19ED"/>
    <w:rsid w:val="001D2B49"/>
    <w:rsid w:val="001D333B"/>
    <w:rsid w:val="001D33C0"/>
    <w:rsid w:val="001D41B3"/>
    <w:rsid w:val="001D4B2E"/>
    <w:rsid w:val="001D4D94"/>
    <w:rsid w:val="001D4F7A"/>
    <w:rsid w:val="001D5421"/>
    <w:rsid w:val="001D5FF0"/>
    <w:rsid w:val="001D663E"/>
    <w:rsid w:val="001D6E44"/>
    <w:rsid w:val="001D7404"/>
    <w:rsid w:val="001D74DD"/>
    <w:rsid w:val="001D77B4"/>
    <w:rsid w:val="001D7A73"/>
    <w:rsid w:val="001E0DDF"/>
    <w:rsid w:val="001E1012"/>
    <w:rsid w:val="001E1326"/>
    <w:rsid w:val="001E14E7"/>
    <w:rsid w:val="001E1C14"/>
    <w:rsid w:val="001E1D1C"/>
    <w:rsid w:val="001E1F78"/>
    <w:rsid w:val="001E209D"/>
    <w:rsid w:val="001E2286"/>
    <w:rsid w:val="001E24DF"/>
    <w:rsid w:val="001E2532"/>
    <w:rsid w:val="001E28DE"/>
    <w:rsid w:val="001E2BD8"/>
    <w:rsid w:val="001E3181"/>
    <w:rsid w:val="001E318F"/>
    <w:rsid w:val="001E3381"/>
    <w:rsid w:val="001E3630"/>
    <w:rsid w:val="001E381B"/>
    <w:rsid w:val="001E3D94"/>
    <w:rsid w:val="001E408A"/>
    <w:rsid w:val="001E4175"/>
    <w:rsid w:val="001E4465"/>
    <w:rsid w:val="001E44AA"/>
    <w:rsid w:val="001E4B52"/>
    <w:rsid w:val="001E4BB3"/>
    <w:rsid w:val="001E519D"/>
    <w:rsid w:val="001E52CF"/>
    <w:rsid w:val="001E5E8F"/>
    <w:rsid w:val="001E656A"/>
    <w:rsid w:val="001E657A"/>
    <w:rsid w:val="001E65E0"/>
    <w:rsid w:val="001E67D2"/>
    <w:rsid w:val="001E67D6"/>
    <w:rsid w:val="001E68A2"/>
    <w:rsid w:val="001E6974"/>
    <w:rsid w:val="001E77AF"/>
    <w:rsid w:val="001E7A89"/>
    <w:rsid w:val="001E7AD5"/>
    <w:rsid w:val="001E7FE2"/>
    <w:rsid w:val="001F00F8"/>
    <w:rsid w:val="001F04C2"/>
    <w:rsid w:val="001F061A"/>
    <w:rsid w:val="001F137C"/>
    <w:rsid w:val="001F1388"/>
    <w:rsid w:val="001F170D"/>
    <w:rsid w:val="001F190F"/>
    <w:rsid w:val="001F198B"/>
    <w:rsid w:val="001F1E68"/>
    <w:rsid w:val="001F2110"/>
    <w:rsid w:val="001F21D7"/>
    <w:rsid w:val="001F2468"/>
    <w:rsid w:val="001F3117"/>
    <w:rsid w:val="001F3631"/>
    <w:rsid w:val="001F386E"/>
    <w:rsid w:val="001F38D3"/>
    <w:rsid w:val="001F4935"/>
    <w:rsid w:val="001F50D4"/>
    <w:rsid w:val="001F5651"/>
    <w:rsid w:val="001F565A"/>
    <w:rsid w:val="001F599C"/>
    <w:rsid w:val="001F5B8D"/>
    <w:rsid w:val="001F5D01"/>
    <w:rsid w:val="001F6099"/>
    <w:rsid w:val="001F60B1"/>
    <w:rsid w:val="001F6E8A"/>
    <w:rsid w:val="001F6EAB"/>
    <w:rsid w:val="001F735F"/>
    <w:rsid w:val="001F740A"/>
    <w:rsid w:val="001F75D8"/>
    <w:rsid w:val="001F77CE"/>
    <w:rsid w:val="002001CA"/>
    <w:rsid w:val="00200345"/>
    <w:rsid w:val="00200613"/>
    <w:rsid w:val="00201F8C"/>
    <w:rsid w:val="00202137"/>
    <w:rsid w:val="002025A1"/>
    <w:rsid w:val="00202C35"/>
    <w:rsid w:val="0020353F"/>
    <w:rsid w:val="0020398E"/>
    <w:rsid w:val="00203BF4"/>
    <w:rsid w:val="00203F9E"/>
    <w:rsid w:val="00204AF9"/>
    <w:rsid w:val="00204D32"/>
    <w:rsid w:val="0020581B"/>
    <w:rsid w:val="002060A0"/>
    <w:rsid w:val="002061E0"/>
    <w:rsid w:val="00206489"/>
    <w:rsid w:val="00206A21"/>
    <w:rsid w:val="00206B1F"/>
    <w:rsid w:val="00207095"/>
    <w:rsid w:val="00207546"/>
    <w:rsid w:val="00207D05"/>
    <w:rsid w:val="00207FFE"/>
    <w:rsid w:val="0021010E"/>
    <w:rsid w:val="00210114"/>
    <w:rsid w:val="002102F2"/>
    <w:rsid w:val="00210706"/>
    <w:rsid w:val="002109C7"/>
    <w:rsid w:val="00210E66"/>
    <w:rsid w:val="002110AD"/>
    <w:rsid w:val="0021115E"/>
    <w:rsid w:val="0021133F"/>
    <w:rsid w:val="00211952"/>
    <w:rsid w:val="00211E69"/>
    <w:rsid w:val="0021215A"/>
    <w:rsid w:val="00212400"/>
    <w:rsid w:val="00212B3D"/>
    <w:rsid w:val="00212EAE"/>
    <w:rsid w:val="002133DE"/>
    <w:rsid w:val="002134D8"/>
    <w:rsid w:val="00213555"/>
    <w:rsid w:val="00213611"/>
    <w:rsid w:val="002141D9"/>
    <w:rsid w:val="00214A0E"/>
    <w:rsid w:val="00214EF4"/>
    <w:rsid w:val="00215277"/>
    <w:rsid w:val="00215454"/>
    <w:rsid w:val="00215A89"/>
    <w:rsid w:val="00215A9D"/>
    <w:rsid w:val="00215D4A"/>
    <w:rsid w:val="00215D93"/>
    <w:rsid w:val="00215EBA"/>
    <w:rsid w:val="00216593"/>
    <w:rsid w:val="00216AD2"/>
    <w:rsid w:val="00216B97"/>
    <w:rsid w:val="00216BBF"/>
    <w:rsid w:val="00216FA3"/>
    <w:rsid w:val="00217360"/>
    <w:rsid w:val="0021787E"/>
    <w:rsid w:val="00217A89"/>
    <w:rsid w:val="00217B81"/>
    <w:rsid w:val="002206A5"/>
    <w:rsid w:val="002207D0"/>
    <w:rsid w:val="00220C89"/>
    <w:rsid w:val="00220F5C"/>
    <w:rsid w:val="002214BC"/>
    <w:rsid w:val="0022157C"/>
    <w:rsid w:val="00221FB8"/>
    <w:rsid w:val="00221FEC"/>
    <w:rsid w:val="00222054"/>
    <w:rsid w:val="00222110"/>
    <w:rsid w:val="002226BD"/>
    <w:rsid w:val="00222B7A"/>
    <w:rsid w:val="00222E1C"/>
    <w:rsid w:val="002230E1"/>
    <w:rsid w:val="0022326A"/>
    <w:rsid w:val="00223325"/>
    <w:rsid w:val="00223B17"/>
    <w:rsid w:val="00223B58"/>
    <w:rsid w:val="002244C2"/>
    <w:rsid w:val="00224503"/>
    <w:rsid w:val="00224A18"/>
    <w:rsid w:val="00224E3B"/>
    <w:rsid w:val="00225139"/>
    <w:rsid w:val="0022562E"/>
    <w:rsid w:val="002259DF"/>
    <w:rsid w:val="002266AF"/>
    <w:rsid w:val="002269DD"/>
    <w:rsid w:val="002301F2"/>
    <w:rsid w:val="0023063C"/>
    <w:rsid w:val="00230B82"/>
    <w:rsid w:val="00230C97"/>
    <w:rsid w:val="00230D40"/>
    <w:rsid w:val="00231074"/>
    <w:rsid w:val="0023167A"/>
    <w:rsid w:val="00231742"/>
    <w:rsid w:val="0023180A"/>
    <w:rsid w:val="002318A0"/>
    <w:rsid w:val="002320F4"/>
    <w:rsid w:val="00232562"/>
    <w:rsid w:val="00232A89"/>
    <w:rsid w:val="00232E47"/>
    <w:rsid w:val="00232EA7"/>
    <w:rsid w:val="00233255"/>
    <w:rsid w:val="002333F0"/>
    <w:rsid w:val="00233445"/>
    <w:rsid w:val="00233C08"/>
    <w:rsid w:val="002340BB"/>
    <w:rsid w:val="002342B1"/>
    <w:rsid w:val="002343AD"/>
    <w:rsid w:val="0023444B"/>
    <w:rsid w:val="00234647"/>
    <w:rsid w:val="0023465D"/>
    <w:rsid w:val="00234D2B"/>
    <w:rsid w:val="00235080"/>
    <w:rsid w:val="00235635"/>
    <w:rsid w:val="00235C6D"/>
    <w:rsid w:val="00236085"/>
    <w:rsid w:val="002363C3"/>
    <w:rsid w:val="002365AF"/>
    <w:rsid w:val="002367F0"/>
    <w:rsid w:val="00236D5E"/>
    <w:rsid w:val="00236E63"/>
    <w:rsid w:val="00237790"/>
    <w:rsid w:val="002378D6"/>
    <w:rsid w:val="00237F3C"/>
    <w:rsid w:val="002400A7"/>
    <w:rsid w:val="00240B1A"/>
    <w:rsid w:val="00240EC7"/>
    <w:rsid w:val="002410C1"/>
    <w:rsid w:val="00241414"/>
    <w:rsid w:val="00242168"/>
    <w:rsid w:val="00242884"/>
    <w:rsid w:val="00242AD3"/>
    <w:rsid w:val="00243E94"/>
    <w:rsid w:val="00243EFA"/>
    <w:rsid w:val="002440C3"/>
    <w:rsid w:val="00244360"/>
    <w:rsid w:val="002445B5"/>
    <w:rsid w:val="002445B6"/>
    <w:rsid w:val="002447DE"/>
    <w:rsid w:val="00244CEC"/>
    <w:rsid w:val="00244D7C"/>
    <w:rsid w:val="00244F54"/>
    <w:rsid w:val="0024509F"/>
    <w:rsid w:val="00245194"/>
    <w:rsid w:val="0024551A"/>
    <w:rsid w:val="00245E6B"/>
    <w:rsid w:val="002468E9"/>
    <w:rsid w:val="00246F36"/>
    <w:rsid w:val="0024749B"/>
    <w:rsid w:val="00247CE7"/>
    <w:rsid w:val="00247F16"/>
    <w:rsid w:val="00250202"/>
    <w:rsid w:val="00250493"/>
    <w:rsid w:val="00250A45"/>
    <w:rsid w:val="0025119F"/>
    <w:rsid w:val="0025121D"/>
    <w:rsid w:val="002520CB"/>
    <w:rsid w:val="002523DB"/>
    <w:rsid w:val="00252E05"/>
    <w:rsid w:val="00252F39"/>
    <w:rsid w:val="002535C3"/>
    <w:rsid w:val="0025367F"/>
    <w:rsid w:val="00253EC5"/>
    <w:rsid w:val="002540D2"/>
    <w:rsid w:val="0025420E"/>
    <w:rsid w:val="0025455B"/>
    <w:rsid w:val="00254727"/>
    <w:rsid w:val="002547B1"/>
    <w:rsid w:val="00254B0B"/>
    <w:rsid w:val="00254C94"/>
    <w:rsid w:val="002558A6"/>
    <w:rsid w:val="00255ED4"/>
    <w:rsid w:val="00256E2D"/>
    <w:rsid w:val="002572D7"/>
    <w:rsid w:val="002578F1"/>
    <w:rsid w:val="00257CFB"/>
    <w:rsid w:val="00260505"/>
    <w:rsid w:val="0026078D"/>
    <w:rsid w:val="002609A3"/>
    <w:rsid w:val="00261246"/>
    <w:rsid w:val="00261469"/>
    <w:rsid w:val="00261520"/>
    <w:rsid w:val="002617EF"/>
    <w:rsid w:val="00261963"/>
    <w:rsid w:val="00262377"/>
    <w:rsid w:val="00262818"/>
    <w:rsid w:val="002628AE"/>
    <w:rsid w:val="00262E56"/>
    <w:rsid w:val="00263133"/>
    <w:rsid w:val="0026364A"/>
    <w:rsid w:val="002638D6"/>
    <w:rsid w:val="00263D17"/>
    <w:rsid w:val="00263E86"/>
    <w:rsid w:val="00264199"/>
    <w:rsid w:val="002641C5"/>
    <w:rsid w:val="00264A52"/>
    <w:rsid w:val="00264FE3"/>
    <w:rsid w:val="0026522D"/>
    <w:rsid w:val="002652D6"/>
    <w:rsid w:val="0026562E"/>
    <w:rsid w:val="002660F8"/>
    <w:rsid w:val="002663A3"/>
    <w:rsid w:val="002669A6"/>
    <w:rsid w:val="00266F5F"/>
    <w:rsid w:val="0026701C"/>
    <w:rsid w:val="0026718E"/>
    <w:rsid w:val="002672B4"/>
    <w:rsid w:val="002678EF"/>
    <w:rsid w:val="00267A23"/>
    <w:rsid w:val="00270297"/>
    <w:rsid w:val="002702D5"/>
    <w:rsid w:val="00270360"/>
    <w:rsid w:val="002703C9"/>
    <w:rsid w:val="002709B2"/>
    <w:rsid w:val="00270BBB"/>
    <w:rsid w:val="00270C59"/>
    <w:rsid w:val="00270DBE"/>
    <w:rsid w:val="00271023"/>
    <w:rsid w:val="00271128"/>
    <w:rsid w:val="002718A6"/>
    <w:rsid w:val="002722E4"/>
    <w:rsid w:val="002724A2"/>
    <w:rsid w:val="00273D62"/>
    <w:rsid w:val="002740BD"/>
    <w:rsid w:val="00274338"/>
    <w:rsid w:val="002743CE"/>
    <w:rsid w:val="00274650"/>
    <w:rsid w:val="00274B11"/>
    <w:rsid w:val="00274DD8"/>
    <w:rsid w:val="002753DA"/>
    <w:rsid w:val="00276409"/>
    <w:rsid w:val="0027675A"/>
    <w:rsid w:val="002767E9"/>
    <w:rsid w:val="00277692"/>
    <w:rsid w:val="002778FE"/>
    <w:rsid w:val="00277994"/>
    <w:rsid w:val="002779C2"/>
    <w:rsid w:val="0028015D"/>
    <w:rsid w:val="002808E1"/>
    <w:rsid w:val="00280C54"/>
    <w:rsid w:val="00280D4D"/>
    <w:rsid w:val="00280F93"/>
    <w:rsid w:val="002813A6"/>
    <w:rsid w:val="00281E0C"/>
    <w:rsid w:val="00281E38"/>
    <w:rsid w:val="00282879"/>
    <w:rsid w:val="00282A8C"/>
    <w:rsid w:val="00282FCC"/>
    <w:rsid w:val="002833B5"/>
    <w:rsid w:val="002834F3"/>
    <w:rsid w:val="00283E35"/>
    <w:rsid w:val="00284A86"/>
    <w:rsid w:val="00284C47"/>
    <w:rsid w:val="00284D44"/>
    <w:rsid w:val="00284FFF"/>
    <w:rsid w:val="00285B6B"/>
    <w:rsid w:val="00285D2A"/>
    <w:rsid w:val="00285DEC"/>
    <w:rsid w:val="00286643"/>
    <w:rsid w:val="00286949"/>
    <w:rsid w:val="00286AFF"/>
    <w:rsid w:val="00287208"/>
    <w:rsid w:val="002876DB"/>
    <w:rsid w:val="00287726"/>
    <w:rsid w:val="00290FA6"/>
    <w:rsid w:val="00291182"/>
    <w:rsid w:val="00291481"/>
    <w:rsid w:val="00291599"/>
    <w:rsid w:val="002917FF"/>
    <w:rsid w:val="002925CA"/>
    <w:rsid w:val="00292A7A"/>
    <w:rsid w:val="00292E5B"/>
    <w:rsid w:val="00292E61"/>
    <w:rsid w:val="00293118"/>
    <w:rsid w:val="00293766"/>
    <w:rsid w:val="00293B01"/>
    <w:rsid w:val="00293FEF"/>
    <w:rsid w:val="00294120"/>
    <w:rsid w:val="0029436A"/>
    <w:rsid w:val="00294AAC"/>
    <w:rsid w:val="002956E5"/>
    <w:rsid w:val="002959C6"/>
    <w:rsid w:val="00295AAF"/>
    <w:rsid w:val="00296247"/>
    <w:rsid w:val="00296516"/>
    <w:rsid w:val="00296BC1"/>
    <w:rsid w:val="00296CE6"/>
    <w:rsid w:val="00296DB4"/>
    <w:rsid w:val="00296FEE"/>
    <w:rsid w:val="002975FF"/>
    <w:rsid w:val="0029797D"/>
    <w:rsid w:val="00297AC7"/>
    <w:rsid w:val="00297BB0"/>
    <w:rsid w:val="00297E26"/>
    <w:rsid w:val="00297FFC"/>
    <w:rsid w:val="002A017B"/>
    <w:rsid w:val="002A0707"/>
    <w:rsid w:val="002A0EA4"/>
    <w:rsid w:val="002A136A"/>
    <w:rsid w:val="002A2628"/>
    <w:rsid w:val="002A272D"/>
    <w:rsid w:val="002A2BC9"/>
    <w:rsid w:val="002A39CB"/>
    <w:rsid w:val="002A3ED5"/>
    <w:rsid w:val="002A3F23"/>
    <w:rsid w:val="002A44CA"/>
    <w:rsid w:val="002A4894"/>
    <w:rsid w:val="002A4981"/>
    <w:rsid w:val="002A4A5F"/>
    <w:rsid w:val="002A4AB3"/>
    <w:rsid w:val="002A4EC7"/>
    <w:rsid w:val="002A51BB"/>
    <w:rsid w:val="002A5268"/>
    <w:rsid w:val="002A54E8"/>
    <w:rsid w:val="002A5EFA"/>
    <w:rsid w:val="002A624C"/>
    <w:rsid w:val="002A685B"/>
    <w:rsid w:val="002A6A29"/>
    <w:rsid w:val="002A6AB0"/>
    <w:rsid w:val="002A7160"/>
    <w:rsid w:val="002A75B1"/>
    <w:rsid w:val="002A7CB2"/>
    <w:rsid w:val="002B02EE"/>
    <w:rsid w:val="002B08E3"/>
    <w:rsid w:val="002B12CE"/>
    <w:rsid w:val="002B1364"/>
    <w:rsid w:val="002B14D5"/>
    <w:rsid w:val="002B2A73"/>
    <w:rsid w:val="002B2AB3"/>
    <w:rsid w:val="002B324B"/>
    <w:rsid w:val="002B3397"/>
    <w:rsid w:val="002B340E"/>
    <w:rsid w:val="002B37B5"/>
    <w:rsid w:val="002B3C00"/>
    <w:rsid w:val="002B3D45"/>
    <w:rsid w:val="002B4245"/>
    <w:rsid w:val="002B5042"/>
    <w:rsid w:val="002B56F2"/>
    <w:rsid w:val="002B5857"/>
    <w:rsid w:val="002B592A"/>
    <w:rsid w:val="002B5A17"/>
    <w:rsid w:val="002B5F05"/>
    <w:rsid w:val="002B6AFE"/>
    <w:rsid w:val="002B6D51"/>
    <w:rsid w:val="002B7702"/>
    <w:rsid w:val="002B77DA"/>
    <w:rsid w:val="002B781E"/>
    <w:rsid w:val="002B7E1C"/>
    <w:rsid w:val="002C068A"/>
    <w:rsid w:val="002C0A91"/>
    <w:rsid w:val="002C0C3B"/>
    <w:rsid w:val="002C0FD5"/>
    <w:rsid w:val="002C1167"/>
    <w:rsid w:val="002C1187"/>
    <w:rsid w:val="002C167C"/>
    <w:rsid w:val="002C1857"/>
    <w:rsid w:val="002C1A29"/>
    <w:rsid w:val="002C1F54"/>
    <w:rsid w:val="002C25AE"/>
    <w:rsid w:val="002C2602"/>
    <w:rsid w:val="002C2879"/>
    <w:rsid w:val="002C2B40"/>
    <w:rsid w:val="002C2BBD"/>
    <w:rsid w:val="002C3212"/>
    <w:rsid w:val="002C34CE"/>
    <w:rsid w:val="002C3568"/>
    <w:rsid w:val="002C3581"/>
    <w:rsid w:val="002C47F6"/>
    <w:rsid w:val="002C4849"/>
    <w:rsid w:val="002C48A5"/>
    <w:rsid w:val="002C48BF"/>
    <w:rsid w:val="002C48F3"/>
    <w:rsid w:val="002C4BAE"/>
    <w:rsid w:val="002C5457"/>
    <w:rsid w:val="002C55B9"/>
    <w:rsid w:val="002C5A0E"/>
    <w:rsid w:val="002C5F2A"/>
    <w:rsid w:val="002C5FEE"/>
    <w:rsid w:val="002C617A"/>
    <w:rsid w:val="002C646C"/>
    <w:rsid w:val="002C6B40"/>
    <w:rsid w:val="002C6D7C"/>
    <w:rsid w:val="002C6E84"/>
    <w:rsid w:val="002C7097"/>
    <w:rsid w:val="002C70B3"/>
    <w:rsid w:val="002C7366"/>
    <w:rsid w:val="002C74BD"/>
    <w:rsid w:val="002C7575"/>
    <w:rsid w:val="002C7D90"/>
    <w:rsid w:val="002D055E"/>
    <w:rsid w:val="002D1469"/>
    <w:rsid w:val="002D17DF"/>
    <w:rsid w:val="002D19E8"/>
    <w:rsid w:val="002D1C46"/>
    <w:rsid w:val="002D2415"/>
    <w:rsid w:val="002D24E8"/>
    <w:rsid w:val="002D26DF"/>
    <w:rsid w:val="002D2A1B"/>
    <w:rsid w:val="002D2BD8"/>
    <w:rsid w:val="002D2C0C"/>
    <w:rsid w:val="002D2C17"/>
    <w:rsid w:val="002D3199"/>
    <w:rsid w:val="002D40B8"/>
    <w:rsid w:val="002D4102"/>
    <w:rsid w:val="002D42B8"/>
    <w:rsid w:val="002D448A"/>
    <w:rsid w:val="002D4CA1"/>
    <w:rsid w:val="002D4EB0"/>
    <w:rsid w:val="002D4F71"/>
    <w:rsid w:val="002D5877"/>
    <w:rsid w:val="002D5F9B"/>
    <w:rsid w:val="002D6345"/>
    <w:rsid w:val="002D7812"/>
    <w:rsid w:val="002D7EA1"/>
    <w:rsid w:val="002D7F62"/>
    <w:rsid w:val="002E02B4"/>
    <w:rsid w:val="002E0649"/>
    <w:rsid w:val="002E0CB5"/>
    <w:rsid w:val="002E0DFC"/>
    <w:rsid w:val="002E0E5A"/>
    <w:rsid w:val="002E1077"/>
    <w:rsid w:val="002E1188"/>
    <w:rsid w:val="002E1ABC"/>
    <w:rsid w:val="002E1B0A"/>
    <w:rsid w:val="002E1B1A"/>
    <w:rsid w:val="002E1BD0"/>
    <w:rsid w:val="002E210D"/>
    <w:rsid w:val="002E21B7"/>
    <w:rsid w:val="002E23B9"/>
    <w:rsid w:val="002E2780"/>
    <w:rsid w:val="002E2A32"/>
    <w:rsid w:val="002E2B5F"/>
    <w:rsid w:val="002E3775"/>
    <w:rsid w:val="002E3B6B"/>
    <w:rsid w:val="002E3B96"/>
    <w:rsid w:val="002E403D"/>
    <w:rsid w:val="002E4119"/>
    <w:rsid w:val="002E4227"/>
    <w:rsid w:val="002E47F8"/>
    <w:rsid w:val="002E4A8A"/>
    <w:rsid w:val="002E54C3"/>
    <w:rsid w:val="002E5899"/>
    <w:rsid w:val="002E5B75"/>
    <w:rsid w:val="002E5B9F"/>
    <w:rsid w:val="002E5EC2"/>
    <w:rsid w:val="002E5FF3"/>
    <w:rsid w:val="002E634E"/>
    <w:rsid w:val="002E679A"/>
    <w:rsid w:val="002E69DC"/>
    <w:rsid w:val="002E74C2"/>
    <w:rsid w:val="002E76AD"/>
    <w:rsid w:val="002E797C"/>
    <w:rsid w:val="002E7C0E"/>
    <w:rsid w:val="002F0052"/>
    <w:rsid w:val="002F015F"/>
    <w:rsid w:val="002F029D"/>
    <w:rsid w:val="002F08D5"/>
    <w:rsid w:val="002F091C"/>
    <w:rsid w:val="002F0A06"/>
    <w:rsid w:val="002F0AB3"/>
    <w:rsid w:val="002F0C64"/>
    <w:rsid w:val="002F1349"/>
    <w:rsid w:val="002F13DB"/>
    <w:rsid w:val="002F1615"/>
    <w:rsid w:val="002F1C8D"/>
    <w:rsid w:val="002F1FD0"/>
    <w:rsid w:val="002F202B"/>
    <w:rsid w:val="002F29C7"/>
    <w:rsid w:val="002F29DA"/>
    <w:rsid w:val="002F2C4C"/>
    <w:rsid w:val="002F3406"/>
    <w:rsid w:val="002F36E1"/>
    <w:rsid w:val="002F3B56"/>
    <w:rsid w:val="002F3EBB"/>
    <w:rsid w:val="002F4101"/>
    <w:rsid w:val="002F4AEE"/>
    <w:rsid w:val="002F4B53"/>
    <w:rsid w:val="002F4CF3"/>
    <w:rsid w:val="002F54A5"/>
    <w:rsid w:val="002F5F18"/>
    <w:rsid w:val="002F6250"/>
    <w:rsid w:val="002F62AB"/>
    <w:rsid w:val="002F63FE"/>
    <w:rsid w:val="002F6473"/>
    <w:rsid w:val="002F65F6"/>
    <w:rsid w:val="002F6ADD"/>
    <w:rsid w:val="002F6C34"/>
    <w:rsid w:val="002F6D78"/>
    <w:rsid w:val="002F73FE"/>
    <w:rsid w:val="002F7676"/>
    <w:rsid w:val="002F796B"/>
    <w:rsid w:val="002F7A11"/>
    <w:rsid w:val="002F7C92"/>
    <w:rsid w:val="00300172"/>
    <w:rsid w:val="00300C15"/>
    <w:rsid w:val="00300C42"/>
    <w:rsid w:val="00301019"/>
    <w:rsid w:val="0030137E"/>
    <w:rsid w:val="00301426"/>
    <w:rsid w:val="003016EA"/>
    <w:rsid w:val="003016F4"/>
    <w:rsid w:val="00301720"/>
    <w:rsid w:val="003017FA"/>
    <w:rsid w:val="003020F7"/>
    <w:rsid w:val="003022ED"/>
    <w:rsid w:val="00302AB6"/>
    <w:rsid w:val="00302D83"/>
    <w:rsid w:val="00302F15"/>
    <w:rsid w:val="00302F6D"/>
    <w:rsid w:val="003031E5"/>
    <w:rsid w:val="00303426"/>
    <w:rsid w:val="0030360E"/>
    <w:rsid w:val="003037AB"/>
    <w:rsid w:val="00303B92"/>
    <w:rsid w:val="00304069"/>
    <w:rsid w:val="00304226"/>
    <w:rsid w:val="003042DA"/>
    <w:rsid w:val="00304637"/>
    <w:rsid w:val="0030493F"/>
    <w:rsid w:val="00304CE2"/>
    <w:rsid w:val="00304D40"/>
    <w:rsid w:val="003058EA"/>
    <w:rsid w:val="00305947"/>
    <w:rsid w:val="00305D7D"/>
    <w:rsid w:val="00305D9D"/>
    <w:rsid w:val="003069C4"/>
    <w:rsid w:val="00306EA2"/>
    <w:rsid w:val="0030705E"/>
    <w:rsid w:val="0030708A"/>
    <w:rsid w:val="003071B0"/>
    <w:rsid w:val="00307555"/>
    <w:rsid w:val="0030755E"/>
    <w:rsid w:val="0030767B"/>
    <w:rsid w:val="00307877"/>
    <w:rsid w:val="00307A4D"/>
    <w:rsid w:val="00307B2F"/>
    <w:rsid w:val="00307C07"/>
    <w:rsid w:val="00307EFA"/>
    <w:rsid w:val="0031027A"/>
    <w:rsid w:val="0031057F"/>
    <w:rsid w:val="00310987"/>
    <w:rsid w:val="00310BDD"/>
    <w:rsid w:val="00311225"/>
    <w:rsid w:val="003112A1"/>
    <w:rsid w:val="00311396"/>
    <w:rsid w:val="00312221"/>
    <w:rsid w:val="00312C37"/>
    <w:rsid w:val="00313C4C"/>
    <w:rsid w:val="00313D4A"/>
    <w:rsid w:val="00314626"/>
    <w:rsid w:val="003148B6"/>
    <w:rsid w:val="00314D66"/>
    <w:rsid w:val="00315A5E"/>
    <w:rsid w:val="00315B65"/>
    <w:rsid w:val="00316149"/>
    <w:rsid w:val="0031634F"/>
    <w:rsid w:val="00316738"/>
    <w:rsid w:val="003167B1"/>
    <w:rsid w:val="00316ADD"/>
    <w:rsid w:val="00317431"/>
    <w:rsid w:val="0031786A"/>
    <w:rsid w:val="0031794E"/>
    <w:rsid w:val="00317E23"/>
    <w:rsid w:val="003202A4"/>
    <w:rsid w:val="003205E6"/>
    <w:rsid w:val="00320CE2"/>
    <w:rsid w:val="00320D48"/>
    <w:rsid w:val="00321510"/>
    <w:rsid w:val="00321AD9"/>
    <w:rsid w:val="00321B97"/>
    <w:rsid w:val="00321D95"/>
    <w:rsid w:val="0032297B"/>
    <w:rsid w:val="00322DEB"/>
    <w:rsid w:val="00322E94"/>
    <w:rsid w:val="003236D0"/>
    <w:rsid w:val="00323724"/>
    <w:rsid w:val="00323EDC"/>
    <w:rsid w:val="00324201"/>
    <w:rsid w:val="003243B3"/>
    <w:rsid w:val="003256F5"/>
    <w:rsid w:val="003256FC"/>
    <w:rsid w:val="00325713"/>
    <w:rsid w:val="00325794"/>
    <w:rsid w:val="0032640C"/>
    <w:rsid w:val="003267B2"/>
    <w:rsid w:val="00326A3A"/>
    <w:rsid w:val="00326F0A"/>
    <w:rsid w:val="00327A01"/>
    <w:rsid w:val="00327A12"/>
    <w:rsid w:val="00327B7B"/>
    <w:rsid w:val="0033078D"/>
    <w:rsid w:val="00330926"/>
    <w:rsid w:val="00330B0D"/>
    <w:rsid w:val="00330B4C"/>
    <w:rsid w:val="00330BED"/>
    <w:rsid w:val="00330E8D"/>
    <w:rsid w:val="00330F41"/>
    <w:rsid w:val="00331A7D"/>
    <w:rsid w:val="00332373"/>
    <w:rsid w:val="00332ACE"/>
    <w:rsid w:val="00332B71"/>
    <w:rsid w:val="00332BC6"/>
    <w:rsid w:val="00332BC8"/>
    <w:rsid w:val="00332EAF"/>
    <w:rsid w:val="00332F53"/>
    <w:rsid w:val="003336AE"/>
    <w:rsid w:val="003339C4"/>
    <w:rsid w:val="00333D5F"/>
    <w:rsid w:val="00333EE9"/>
    <w:rsid w:val="00334073"/>
    <w:rsid w:val="003345DB"/>
    <w:rsid w:val="003346EE"/>
    <w:rsid w:val="00334A25"/>
    <w:rsid w:val="00334DF5"/>
    <w:rsid w:val="00334E64"/>
    <w:rsid w:val="00335375"/>
    <w:rsid w:val="00335383"/>
    <w:rsid w:val="003353A6"/>
    <w:rsid w:val="0033568E"/>
    <w:rsid w:val="00335724"/>
    <w:rsid w:val="0033595D"/>
    <w:rsid w:val="00335DD0"/>
    <w:rsid w:val="003367CD"/>
    <w:rsid w:val="00336A2D"/>
    <w:rsid w:val="00336CED"/>
    <w:rsid w:val="00336FCB"/>
    <w:rsid w:val="00337082"/>
    <w:rsid w:val="00337C3A"/>
    <w:rsid w:val="00337DB1"/>
    <w:rsid w:val="0034061E"/>
    <w:rsid w:val="003406B4"/>
    <w:rsid w:val="00340A95"/>
    <w:rsid w:val="00340C45"/>
    <w:rsid w:val="00340F25"/>
    <w:rsid w:val="003416CA"/>
    <w:rsid w:val="003416D8"/>
    <w:rsid w:val="00341A68"/>
    <w:rsid w:val="00341D2B"/>
    <w:rsid w:val="00341DF1"/>
    <w:rsid w:val="00342433"/>
    <w:rsid w:val="00342558"/>
    <w:rsid w:val="00342901"/>
    <w:rsid w:val="00342970"/>
    <w:rsid w:val="00342E61"/>
    <w:rsid w:val="00343460"/>
    <w:rsid w:val="003438CB"/>
    <w:rsid w:val="00343B68"/>
    <w:rsid w:val="00343D04"/>
    <w:rsid w:val="00343E86"/>
    <w:rsid w:val="0034407A"/>
    <w:rsid w:val="003441A2"/>
    <w:rsid w:val="003442B4"/>
    <w:rsid w:val="003443E0"/>
    <w:rsid w:val="003443FD"/>
    <w:rsid w:val="00345134"/>
    <w:rsid w:val="00345969"/>
    <w:rsid w:val="00346A81"/>
    <w:rsid w:val="0034708F"/>
    <w:rsid w:val="003470A5"/>
    <w:rsid w:val="003474DC"/>
    <w:rsid w:val="00347BE6"/>
    <w:rsid w:val="00347F3E"/>
    <w:rsid w:val="00350604"/>
    <w:rsid w:val="00350728"/>
    <w:rsid w:val="003513BB"/>
    <w:rsid w:val="00351595"/>
    <w:rsid w:val="0035195E"/>
    <w:rsid w:val="00351A75"/>
    <w:rsid w:val="00352340"/>
    <w:rsid w:val="0035284C"/>
    <w:rsid w:val="00352AB2"/>
    <w:rsid w:val="00352E2C"/>
    <w:rsid w:val="00353031"/>
    <w:rsid w:val="003531FC"/>
    <w:rsid w:val="003537EC"/>
    <w:rsid w:val="00353C33"/>
    <w:rsid w:val="00353C8B"/>
    <w:rsid w:val="00353EC5"/>
    <w:rsid w:val="0035495F"/>
    <w:rsid w:val="00354FCB"/>
    <w:rsid w:val="00355388"/>
    <w:rsid w:val="00355619"/>
    <w:rsid w:val="0035567C"/>
    <w:rsid w:val="00355BD7"/>
    <w:rsid w:val="00355C6D"/>
    <w:rsid w:val="00355C70"/>
    <w:rsid w:val="003567A4"/>
    <w:rsid w:val="00357078"/>
    <w:rsid w:val="00357321"/>
    <w:rsid w:val="0035747D"/>
    <w:rsid w:val="00357F0C"/>
    <w:rsid w:val="00360863"/>
    <w:rsid w:val="00360C8B"/>
    <w:rsid w:val="00360D25"/>
    <w:rsid w:val="003616B4"/>
    <w:rsid w:val="00361A1E"/>
    <w:rsid w:val="00361E58"/>
    <w:rsid w:val="0036260B"/>
    <w:rsid w:val="0036266E"/>
    <w:rsid w:val="00362722"/>
    <w:rsid w:val="00362B2D"/>
    <w:rsid w:val="00362F4F"/>
    <w:rsid w:val="0036375C"/>
    <w:rsid w:val="003639DC"/>
    <w:rsid w:val="00363C65"/>
    <w:rsid w:val="00363E8F"/>
    <w:rsid w:val="0036451F"/>
    <w:rsid w:val="003645A5"/>
    <w:rsid w:val="00364C00"/>
    <w:rsid w:val="00364EB6"/>
    <w:rsid w:val="00365258"/>
    <w:rsid w:val="00365E30"/>
    <w:rsid w:val="00365E97"/>
    <w:rsid w:val="003667C3"/>
    <w:rsid w:val="003679D6"/>
    <w:rsid w:val="00370205"/>
    <w:rsid w:val="00370874"/>
    <w:rsid w:val="0037092C"/>
    <w:rsid w:val="003709F8"/>
    <w:rsid w:val="00370A53"/>
    <w:rsid w:val="00370BE4"/>
    <w:rsid w:val="00370EA5"/>
    <w:rsid w:val="00371111"/>
    <w:rsid w:val="003719B7"/>
    <w:rsid w:val="00371BE2"/>
    <w:rsid w:val="00371F87"/>
    <w:rsid w:val="003721B8"/>
    <w:rsid w:val="0037261D"/>
    <w:rsid w:val="00372A80"/>
    <w:rsid w:val="00372F13"/>
    <w:rsid w:val="003732B3"/>
    <w:rsid w:val="00373867"/>
    <w:rsid w:val="00373B2B"/>
    <w:rsid w:val="00373BE1"/>
    <w:rsid w:val="003740B7"/>
    <w:rsid w:val="0037479E"/>
    <w:rsid w:val="003748A0"/>
    <w:rsid w:val="0037490D"/>
    <w:rsid w:val="00374C6F"/>
    <w:rsid w:val="00374D55"/>
    <w:rsid w:val="00375301"/>
    <w:rsid w:val="00375511"/>
    <w:rsid w:val="00375878"/>
    <w:rsid w:val="0037590F"/>
    <w:rsid w:val="003760E2"/>
    <w:rsid w:val="00376ABE"/>
    <w:rsid w:val="00376E3A"/>
    <w:rsid w:val="00376FDC"/>
    <w:rsid w:val="0037701D"/>
    <w:rsid w:val="0037753A"/>
    <w:rsid w:val="00377E08"/>
    <w:rsid w:val="003802AE"/>
    <w:rsid w:val="00380328"/>
    <w:rsid w:val="00380CE8"/>
    <w:rsid w:val="00380E4A"/>
    <w:rsid w:val="00380F5B"/>
    <w:rsid w:val="003813F7"/>
    <w:rsid w:val="00381527"/>
    <w:rsid w:val="003815AE"/>
    <w:rsid w:val="003818EE"/>
    <w:rsid w:val="003822D9"/>
    <w:rsid w:val="00382417"/>
    <w:rsid w:val="003824E1"/>
    <w:rsid w:val="00382B67"/>
    <w:rsid w:val="003830BF"/>
    <w:rsid w:val="003831BD"/>
    <w:rsid w:val="00383260"/>
    <w:rsid w:val="003833AE"/>
    <w:rsid w:val="00383436"/>
    <w:rsid w:val="00383680"/>
    <w:rsid w:val="00383A1C"/>
    <w:rsid w:val="00383A60"/>
    <w:rsid w:val="00383BFE"/>
    <w:rsid w:val="003851AC"/>
    <w:rsid w:val="003851C8"/>
    <w:rsid w:val="0038566D"/>
    <w:rsid w:val="00386468"/>
    <w:rsid w:val="0038711D"/>
    <w:rsid w:val="003873F5"/>
    <w:rsid w:val="003877EB"/>
    <w:rsid w:val="0038784D"/>
    <w:rsid w:val="00387B4B"/>
    <w:rsid w:val="00387CAD"/>
    <w:rsid w:val="00387F15"/>
    <w:rsid w:val="003901EA"/>
    <w:rsid w:val="00390746"/>
    <w:rsid w:val="00390C18"/>
    <w:rsid w:val="00390D8A"/>
    <w:rsid w:val="003911EB"/>
    <w:rsid w:val="00391BB3"/>
    <w:rsid w:val="00391BD1"/>
    <w:rsid w:val="003920D6"/>
    <w:rsid w:val="003926B2"/>
    <w:rsid w:val="003927C1"/>
    <w:rsid w:val="00393BA2"/>
    <w:rsid w:val="00393CD6"/>
    <w:rsid w:val="0039402E"/>
    <w:rsid w:val="00394F32"/>
    <w:rsid w:val="003953F6"/>
    <w:rsid w:val="00395626"/>
    <w:rsid w:val="00395CCF"/>
    <w:rsid w:val="003964FA"/>
    <w:rsid w:val="0039652F"/>
    <w:rsid w:val="003970D2"/>
    <w:rsid w:val="0039747D"/>
    <w:rsid w:val="003979C3"/>
    <w:rsid w:val="00397C64"/>
    <w:rsid w:val="003A00B4"/>
    <w:rsid w:val="003A05EF"/>
    <w:rsid w:val="003A174D"/>
    <w:rsid w:val="003A1785"/>
    <w:rsid w:val="003A1A01"/>
    <w:rsid w:val="003A1EDA"/>
    <w:rsid w:val="003A234B"/>
    <w:rsid w:val="003A23D1"/>
    <w:rsid w:val="003A2475"/>
    <w:rsid w:val="003A2A75"/>
    <w:rsid w:val="003A3317"/>
    <w:rsid w:val="003A3417"/>
    <w:rsid w:val="003A36FE"/>
    <w:rsid w:val="003A4466"/>
    <w:rsid w:val="003A4B3A"/>
    <w:rsid w:val="003A4C5C"/>
    <w:rsid w:val="003A4E00"/>
    <w:rsid w:val="003A4E56"/>
    <w:rsid w:val="003A553D"/>
    <w:rsid w:val="003A5E16"/>
    <w:rsid w:val="003A6152"/>
    <w:rsid w:val="003A7AE0"/>
    <w:rsid w:val="003A7CFB"/>
    <w:rsid w:val="003A7DA1"/>
    <w:rsid w:val="003B01BB"/>
    <w:rsid w:val="003B05BD"/>
    <w:rsid w:val="003B0668"/>
    <w:rsid w:val="003B0878"/>
    <w:rsid w:val="003B0FEA"/>
    <w:rsid w:val="003B1066"/>
    <w:rsid w:val="003B1682"/>
    <w:rsid w:val="003B1D11"/>
    <w:rsid w:val="003B1DA1"/>
    <w:rsid w:val="003B1DBF"/>
    <w:rsid w:val="003B2038"/>
    <w:rsid w:val="003B20FB"/>
    <w:rsid w:val="003B2123"/>
    <w:rsid w:val="003B216C"/>
    <w:rsid w:val="003B23F3"/>
    <w:rsid w:val="003B25AB"/>
    <w:rsid w:val="003B2A98"/>
    <w:rsid w:val="003B2E81"/>
    <w:rsid w:val="003B312E"/>
    <w:rsid w:val="003B3CB3"/>
    <w:rsid w:val="003B3D90"/>
    <w:rsid w:val="003B4450"/>
    <w:rsid w:val="003B45B6"/>
    <w:rsid w:val="003B4C03"/>
    <w:rsid w:val="003B513D"/>
    <w:rsid w:val="003B5299"/>
    <w:rsid w:val="003B5A83"/>
    <w:rsid w:val="003B5B40"/>
    <w:rsid w:val="003B5C2B"/>
    <w:rsid w:val="003B5D57"/>
    <w:rsid w:val="003B64B1"/>
    <w:rsid w:val="003B652D"/>
    <w:rsid w:val="003B6530"/>
    <w:rsid w:val="003B6789"/>
    <w:rsid w:val="003B6C57"/>
    <w:rsid w:val="003B6EC5"/>
    <w:rsid w:val="003B765A"/>
    <w:rsid w:val="003B7CE4"/>
    <w:rsid w:val="003B7DF4"/>
    <w:rsid w:val="003C0079"/>
    <w:rsid w:val="003C0171"/>
    <w:rsid w:val="003C03C2"/>
    <w:rsid w:val="003C06F4"/>
    <w:rsid w:val="003C0A7F"/>
    <w:rsid w:val="003C0C10"/>
    <w:rsid w:val="003C11CD"/>
    <w:rsid w:val="003C126E"/>
    <w:rsid w:val="003C1CBB"/>
    <w:rsid w:val="003C1F3D"/>
    <w:rsid w:val="003C2330"/>
    <w:rsid w:val="003C2968"/>
    <w:rsid w:val="003C2B65"/>
    <w:rsid w:val="003C2F7D"/>
    <w:rsid w:val="003C3167"/>
    <w:rsid w:val="003C3171"/>
    <w:rsid w:val="003C3926"/>
    <w:rsid w:val="003C3E06"/>
    <w:rsid w:val="003C4269"/>
    <w:rsid w:val="003C43EB"/>
    <w:rsid w:val="003C4764"/>
    <w:rsid w:val="003C4886"/>
    <w:rsid w:val="003C4902"/>
    <w:rsid w:val="003C491B"/>
    <w:rsid w:val="003C4CDE"/>
    <w:rsid w:val="003C52D0"/>
    <w:rsid w:val="003C5F83"/>
    <w:rsid w:val="003C6196"/>
    <w:rsid w:val="003C6539"/>
    <w:rsid w:val="003C68AA"/>
    <w:rsid w:val="003C68DC"/>
    <w:rsid w:val="003C7075"/>
    <w:rsid w:val="003C71E7"/>
    <w:rsid w:val="003C750E"/>
    <w:rsid w:val="003C770B"/>
    <w:rsid w:val="003C7D3F"/>
    <w:rsid w:val="003C7F20"/>
    <w:rsid w:val="003D00AB"/>
    <w:rsid w:val="003D0390"/>
    <w:rsid w:val="003D0790"/>
    <w:rsid w:val="003D0A68"/>
    <w:rsid w:val="003D0F00"/>
    <w:rsid w:val="003D1024"/>
    <w:rsid w:val="003D1BB2"/>
    <w:rsid w:val="003D1C96"/>
    <w:rsid w:val="003D2350"/>
    <w:rsid w:val="003D236F"/>
    <w:rsid w:val="003D24D9"/>
    <w:rsid w:val="003D2552"/>
    <w:rsid w:val="003D265C"/>
    <w:rsid w:val="003D2791"/>
    <w:rsid w:val="003D29CE"/>
    <w:rsid w:val="003D2B8B"/>
    <w:rsid w:val="003D2C57"/>
    <w:rsid w:val="003D2F60"/>
    <w:rsid w:val="003D35E6"/>
    <w:rsid w:val="003D3770"/>
    <w:rsid w:val="003D38CC"/>
    <w:rsid w:val="003D3927"/>
    <w:rsid w:val="003D3A3E"/>
    <w:rsid w:val="003D4085"/>
    <w:rsid w:val="003D4535"/>
    <w:rsid w:val="003D4875"/>
    <w:rsid w:val="003D48C7"/>
    <w:rsid w:val="003D5019"/>
    <w:rsid w:val="003D5943"/>
    <w:rsid w:val="003D5AAD"/>
    <w:rsid w:val="003D5CB5"/>
    <w:rsid w:val="003D61CC"/>
    <w:rsid w:val="003D6205"/>
    <w:rsid w:val="003D65D7"/>
    <w:rsid w:val="003D663E"/>
    <w:rsid w:val="003D6B27"/>
    <w:rsid w:val="003D70F1"/>
    <w:rsid w:val="003D7542"/>
    <w:rsid w:val="003D7707"/>
    <w:rsid w:val="003D7895"/>
    <w:rsid w:val="003E0553"/>
    <w:rsid w:val="003E0B4C"/>
    <w:rsid w:val="003E0DAB"/>
    <w:rsid w:val="003E0E28"/>
    <w:rsid w:val="003E110F"/>
    <w:rsid w:val="003E120A"/>
    <w:rsid w:val="003E1887"/>
    <w:rsid w:val="003E1959"/>
    <w:rsid w:val="003E1AB4"/>
    <w:rsid w:val="003E1BA0"/>
    <w:rsid w:val="003E2155"/>
    <w:rsid w:val="003E221C"/>
    <w:rsid w:val="003E2349"/>
    <w:rsid w:val="003E23F6"/>
    <w:rsid w:val="003E24E9"/>
    <w:rsid w:val="003E25F4"/>
    <w:rsid w:val="003E2BFB"/>
    <w:rsid w:val="003E2C5A"/>
    <w:rsid w:val="003E2F01"/>
    <w:rsid w:val="003E3182"/>
    <w:rsid w:val="003E3944"/>
    <w:rsid w:val="003E3A44"/>
    <w:rsid w:val="003E3B5A"/>
    <w:rsid w:val="003E406B"/>
    <w:rsid w:val="003E4605"/>
    <w:rsid w:val="003E4695"/>
    <w:rsid w:val="003E4C6B"/>
    <w:rsid w:val="003E5924"/>
    <w:rsid w:val="003E5CF4"/>
    <w:rsid w:val="003E626A"/>
    <w:rsid w:val="003E65D3"/>
    <w:rsid w:val="003E672A"/>
    <w:rsid w:val="003E727B"/>
    <w:rsid w:val="003E73E3"/>
    <w:rsid w:val="003E7581"/>
    <w:rsid w:val="003E7A7F"/>
    <w:rsid w:val="003F0593"/>
    <w:rsid w:val="003F1142"/>
    <w:rsid w:val="003F1C5E"/>
    <w:rsid w:val="003F1DB3"/>
    <w:rsid w:val="003F283E"/>
    <w:rsid w:val="003F2950"/>
    <w:rsid w:val="003F2D48"/>
    <w:rsid w:val="003F2E7A"/>
    <w:rsid w:val="003F3FD4"/>
    <w:rsid w:val="003F4491"/>
    <w:rsid w:val="003F4FFE"/>
    <w:rsid w:val="003F5174"/>
    <w:rsid w:val="003F5FF8"/>
    <w:rsid w:val="003F6243"/>
    <w:rsid w:val="003F637C"/>
    <w:rsid w:val="003F67C9"/>
    <w:rsid w:val="003F6A54"/>
    <w:rsid w:val="003F6C65"/>
    <w:rsid w:val="003F6E42"/>
    <w:rsid w:val="003F6E50"/>
    <w:rsid w:val="003F78D7"/>
    <w:rsid w:val="003F7973"/>
    <w:rsid w:val="003F7CF3"/>
    <w:rsid w:val="004000E4"/>
    <w:rsid w:val="00400245"/>
    <w:rsid w:val="004002C8"/>
    <w:rsid w:val="004004C2"/>
    <w:rsid w:val="00400E8F"/>
    <w:rsid w:val="00401056"/>
    <w:rsid w:val="00401793"/>
    <w:rsid w:val="00401828"/>
    <w:rsid w:val="004018BF"/>
    <w:rsid w:val="004024A3"/>
    <w:rsid w:val="00402BF7"/>
    <w:rsid w:val="00402C62"/>
    <w:rsid w:val="00402C67"/>
    <w:rsid w:val="00402F32"/>
    <w:rsid w:val="00403099"/>
    <w:rsid w:val="00403BC8"/>
    <w:rsid w:val="00403E4E"/>
    <w:rsid w:val="0040495C"/>
    <w:rsid w:val="00405207"/>
    <w:rsid w:val="0040599D"/>
    <w:rsid w:val="00405CEF"/>
    <w:rsid w:val="004060D1"/>
    <w:rsid w:val="004066AC"/>
    <w:rsid w:val="00406801"/>
    <w:rsid w:val="0040724A"/>
    <w:rsid w:val="00407514"/>
    <w:rsid w:val="004077D3"/>
    <w:rsid w:val="00407EA2"/>
    <w:rsid w:val="00407EEC"/>
    <w:rsid w:val="00410362"/>
    <w:rsid w:val="00410477"/>
    <w:rsid w:val="00410915"/>
    <w:rsid w:val="00411563"/>
    <w:rsid w:val="004119F1"/>
    <w:rsid w:val="00411C1E"/>
    <w:rsid w:val="00411C85"/>
    <w:rsid w:val="00412123"/>
    <w:rsid w:val="004122A6"/>
    <w:rsid w:val="004123D9"/>
    <w:rsid w:val="00412CFD"/>
    <w:rsid w:val="00412D68"/>
    <w:rsid w:val="00412F11"/>
    <w:rsid w:val="004131D5"/>
    <w:rsid w:val="0041325B"/>
    <w:rsid w:val="00413C13"/>
    <w:rsid w:val="004141A6"/>
    <w:rsid w:val="0041446B"/>
    <w:rsid w:val="00414716"/>
    <w:rsid w:val="00414B25"/>
    <w:rsid w:val="00414D6F"/>
    <w:rsid w:val="00414D99"/>
    <w:rsid w:val="00414F6E"/>
    <w:rsid w:val="004156A8"/>
    <w:rsid w:val="004157FC"/>
    <w:rsid w:val="00415B08"/>
    <w:rsid w:val="004160E8"/>
    <w:rsid w:val="00416177"/>
    <w:rsid w:val="004161C3"/>
    <w:rsid w:val="0041674D"/>
    <w:rsid w:val="00416823"/>
    <w:rsid w:val="00416DAD"/>
    <w:rsid w:val="0041707C"/>
    <w:rsid w:val="0041792F"/>
    <w:rsid w:val="00417D98"/>
    <w:rsid w:val="00417E06"/>
    <w:rsid w:val="00420069"/>
    <w:rsid w:val="004204BF"/>
    <w:rsid w:val="00420632"/>
    <w:rsid w:val="00420F26"/>
    <w:rsid w:val="00421803"/>
    <w:rsid w:val="004218F5"/>
    <w:rsid w:val="00422421"/>
    <w:rsid w:val="004230BE"/>
    <w:rsid w:val="0042353C"/>
    <w:rsid w:val="00424196"/>
    <w:rsid w:val="004243EE"/>
    <w:rsid w:val="00424469"/>
    <w:rsid w:val="00424590"/>
    <w:rsid w:val="00424984"/>
    <w:rsid w:val="00424A86"/>
    <w:rsid w:val="00424E14"/>
    <w:rsid w:val="00425DAC"/>
    <w:rsid w:val="004260D9"/>
    <w:rsid w:val="004261C6"/>
    <w:rsid w:val="004266C2"/>
    <w:rsid w:val="0042689C"/>
    <w:rsid w:val="00426AF5"/>
    <w:rsid w:val="00426BC4"/>
    <w:rsid w:val="00427126"/>
    <w:rsid w:val="0042759D"/>
    <w:rsid w:val="00427B2F"/>
    <w:rsid w:val="00427D1F"/>
    <w:rsid w:val="00427F1B"/>
    <w:rsid w:val="0043092A"/>
    <w:rsid w:val="00430B64"/>
    <w:rsid w:val="00430D9A"/>
    <w:rsid w:val="00430F70"/>
    <w:rsid w:val="00430F7E"/>
    <w:rsid w:val="004314D1"/>
    <w:rsid w:val="0043186D"/>
    <w:rsid w:val="0043201E"/>
    <w:rsid w:val="00432326"/>
    <w:rsid w:val="0043235B"/>
    <w:rsid w:val="00432D5E"/>
    <w:rsid w:val="00432E9E"/>
    <w:rsid w:val="004330BE"/>
    <w:rsid w:val="00433592"/>
    <w:rsid w:val="00433C0A"/>
    <w:rsid w:val="00433DAE"/>
    <w:rsid w:val="00433F00"/>
    <w:rsid w:val="00434308"/>
    <w:rsid w:val="004347F4"/>
    <w:rsid w:val="00434969"/>
    <w:rsid w:val="00434B2B"/>
    <w:rsid w:val="00435626"/>
    <w:rsid w:val="004366E0"/>
    <w:rsid w:val="004369C5"/>
    <w:rsid w:val="00436C31"/>
    <w:rsid w:val="00436E34"/>
    <w:rsid w:val="00436FCB"/>
    <w:rsid w:val="004371BA"/>
    <w:rsid w:val="00437898"/>
    <w:rsid w:val="004379FF"/>
    <w:rsid w:val="00437C28"/>
    <w:rsid w:val="00440FC6"/>
    <w:rsid w:val="0044115E"/>
    <w:rsid w:val="00441507"/>
    <w:rsid w:val="00442279"/>
    <w:rsid w:val="0044267D"/>
    <w:rsid w:val="00442850"/>
    <w:rsid w:val="00442BCE"/>
    <w:rsid w:val="00443BE7"/>
    <w:rsid w:val="00444293"/>
    <w:rsid w:val="004448F6"/>
    <w:rsid w:val="0044499D"/>
    <w:rsid w:val="004449AF"/>
    <w:rsid w:val="00444D05"/>
    <w:rsid w:val="00444D2B"/>
    <w:rsid w:val="004450E3"/>
    <w:rsid w:val="004465DF"/>
    <w:rsid w:val="00446954"/>
    <w:rsid w:val="0044756D"/>
    <w:rsid w:val="00447572"/>
    <w:rsid w:val="00447854"/>
    <w:rsid w:val="00447C62"/>
    <w:rsid w:val="00447E68"/>
    <w:rsid w:val="00451199"/>
    <w:rsid w:val="0045152A"/>
    <w:rsid w:val="00451FAF"/>
    <w:rsid w:val="00452731"/>
    <w:rsid w:val="00452903"/>
    <w:rsid w:val="004535FF"/>
    <w:rsid w:val="00453698"/>
    <w:rsid w:val="004538DD"/>
    <w:rsid w:val="00453E78"/>
    <w:rsid w:val="0045424A"/>
    <w:rsid w:val="0045439D"/>
    <w:rsid w:val="004546DE"/>
    <w:rsid w:val="00454B15"/>
    <w:rsid w:val="00454E52"/>
    <w:rsid w:val="00454FBB"/>
    <w:rsid w:val="004551AD"/>
    <w:rsid w:val="0045578B"/>
    <w:rsid w:val="004557DF"/>
    <w:rsid w:val="004563F1"/>
    <w:rsid w:val="0045675C"/>
    <w:rsid w:val="004569F6"/>
    <w:rsid w:val="00456B4D"/>
    <w:rsid w:val="00456C3F"/>
    <w:rsid w:val="00456DB0"/>
    <w:rsid w:val="00456F18"/>
    <w:rsid w:val="00457435"/>
    <w:rsid w:val="00457CD8"/>
    <w:rsid w:val="00460090"/>
    <w:rsid w:val="004600F0"/>
    <w:rsid w:val="004604E4"/>
    <w:rsid w:val="0046054E"/>
    <w:rsid w:val="00460781"/>
    <w:rsid w:val="004609A4"/>
    <w:rsid w:val="00460A35"/>
    <w:rsid w:val="00461459"/>
    <w:rsid w:val="00461939"/>
    <w:rsid w:val="00461D23"/>
    <w:rsid w:val="00462675"/>
    <w:rsid w:val="00462952"/>
    <w:rsid w:val="00462A75"/>
    <w:rsid w:val="0046373F"/>
    <w:rsid w:val="00464884"/>
    <w:rsid w:val="004648F9"/>
    <w:rsid w:val="00464A4D"/>
    <w:rsid w:val="00464CD9"/>
    <w:rsid w:val="00465314"/>
    <w:rsid w:val="00465853"/>
    <w:rsid w:val="00466027"/>
    <w:rsid w:val="0046670A"/>
    <w:rsid w:val="00466843"/>
    <w:rsid w:val="00466996"/>
    <w:rsid w:val="00466F60"/>
    <w:rsid w:val="00467254"/>
    <w:rsid w:val="004673D2"/>
    <w:rsid w:val="00467478"/>
    <w:rsid w:val="0046752B"/>
    <w:rsid w:val="004677C5"/>
    <w:rsid w:val="00467915"/>
    <w:rsid w:val="00467DF4"/>
    <w:rsid w:val="0047008E"/>
    <w:rsid w:val="004700AB"/>
    <w:rsid w:val="00470308"/>
    <w:rsid w:val="004704A1"/>
    <w:rsid w:val="0047065A"/>
    <w:rsid w:val="00470EA2"/>
    <w:rsid w:val="00470ECD"/>
    <w:rsid w:val="00471769"/>
    <w:rsid w:val="0047187F"/>
    <w:rsid w:val="004718AA"/>
    <w:rsid w:val="00471974"/>
    <w:rsid w:val="00471DB8"/>
    <w:rsid w:val="004720A7"/>
    <w:rsid w:val="00472165"/>
    <w:rsid w:val="0047218F"/>
    <w:rsid w:val="00472611"/>
    <w:rsid w:val="00472D04"/>
    <w:rsid w:val="00472E25"/>
    <w:rsid w:val="00472ED6"/>
    <w:rsid w:val="004736BB"/>
    <w:rsid w:val="004737C1"/>
    <w:rsid w:val="0047385F"/>
    <w:rsid w:val="00473CE7"/>
    <w:rsid w:val="00473DD5"/>
    <w:rsid w:val="00474140"/>
    <w:rsid w:val="00474510"/>
    <w:rsid w:val="004745D8"/>
    <w:rsid w:val="004746C7"/>
    <w:rsid w:val="004747C4"/>
    <w:rsid w:val="00474B7F"/>
    <w:rsid w:val="00474D83"/>
    <w:rsid w:val="004754ED"/>
    <w:rsid w:val="004758E9"/>
    <w:rsid w:val="00475C6D"/>
    <w:rsid w:val="0047626F"/>
    <w:rsid w:val="004762CA"/>
    <w:rsid w:val="00476C76"/>
    <w:rsid w:val="00477098"/>
    <w:rsid w:val="004771B6"/>
    <w:rsid w:val="004776A6"/>
    <w:rsid w:val="00477904"/>
    <w:rsid w:val="00477952"/>
    <w:rsid w:val="00477F03"/>
    <w:rsid w:val="00480B67"/>
    <w:rsid w:val="00480C2D"/>
    <w:rsid w:val="0048100D"/>
    <w:rsid w:val="004814DF"/>
    <w:rsid w:val="00481548"/>
    <w:rsid w:val="00481A30"/>
    <w:rsid w:val="00481FBC"/>
    <w:rsid w:val="004820D9"/>
    <w:rsid w:val="0048301E"/>
    <w:rsid w:val="00483669"/>
    <w:rsid w:val="00483874"/>
    <w:rsid w:val="00483BF8"/>
    <w:rsid w:val="00483C7E"/>
    <w:rsid w:val="00484143"/>
    <w:rsid w:val="004847CE"/>
    <w:rsid w:val="00485071"/>
    <w:rsid w:val="00485286"/>
    <w:rsid w:val="004859C7"/>
    <w:rsid w:val="00486D11"/>
    <w:rsid w:val="00486D39"/>
    <w:rsid w:val="00486E17"/>
    <w:rsid w:val="004872A9"/>
    <w:rsid w:val="00487796"/>
    <w:rsid w:val="00487FBB"/>
    <w:rsid w:val="004900EC"/>
    <w:rsid w:val="00490A28"/>
    <w:rsid w:val="00490DD5"/>
    <w:rsid w:val="00490F52"/>
    <w:rsid w:val="00491136"/>
    <w:rsid w:val="00491B44"/>
    <w:rsid w:val="00492113"/>
    <w:rsid w:val="004923CC"/>
    <w:rsid w:val="004927E5"/>
    <w:rsid w:val="00493329"/>
    <w:rsid w:val="00493547"/>
    <w:rsid w:val="00493F19"/>
    <w:rsid w:val="00493F7A"/>
    <w:rsid w:val="00494183"/>
    <w:rsid w:val="00494A57"/>
    <w:rsid w:val="00494A7D"/>
    <w:rsid w:val="00494DAB"/>
    <w:rsid w:val="00494E24"/>
    <w:rsid w:val="0049544D"/>
    <w:rsid w:val="004954D0"/>
    <w:rsid w:val="00495738"/>
    <w:rsid w:val="00495849"/>
    <w:rsid w:val="00496468"/>
    <w:rsid w:val="0049674F"/>
    <w:rsid w:val="00496C49"/>
    <w:rsid w:val="00496CBA"/>
    <w:rsid w:val="00496D37"/>
    <w:rsid w:val="00496D3B"/>
    <w:rsid w:val="00497127"/>
    <w:rsid w:val="00497507"/>
    <w:rsid w:val="00497583"/>
    <w:rsid w:val="00497872"/>
    <w:rsid w:val="00497C6D"/>
    <w:rsid w:val="00497E3D"/>
    <w:rsid w:val="004A005C"/>
    <w:rsid w:val="004A021F"/>
    <w:rsid w:val="004A0A41"/>
    <w:rsid w:val="004A0A6D"/>
    <w:rsid w:val="004A15E6"/>
    <w:rsid w:val="004A1B7F"/>
    <w:rsid w:val="004A21CE"/>
    <w:rsid w:val="004A274D"/>
    <w:rsid w:val="004A2AC5"/>
    <w:rsid w:val="004A35C2"/>
    <w:rsid w:val="004A35C6"/>
    <w:rsid w:val="004A369D"/>
    <w:rsid w:val="004A3715"/>
    <w:rsid w:val="004A3E26"/>
    <w:rsid w:val="004A4195"/>
    <w:rsid w:val="004A44D2"/>
    <w:rsid w:val="004A570E"/>
    <w:rsid w:val="004A6AA0"/>
    <w:rsid w:val="004A6EAD"/>
    <w:rsid w:val="004A71E9"/>
    <w:rsid w:val="004A734F"/>
    <w:rsid w:val="004A7609"/>
    <w:rsid w:val="004A7E27"/>
    <w:rsid w:val="004B0164"/>
    <w:rsid w:val="004B01B7"/>
    <w:rsid w:val="004B1008"/>
    <w:rsid w:val="004B15D6"/>
    <w:rsid w:val="004B15EB"/>
    <w:rsid w:val="004B1767"/>
    <w:rsid w:val="004B1AFD"/>
    <w:rsid w:val="004B1B55"/>
    <w:rsid w:val="004B1BC6"/>
    <w:rsid w:val="004B304C"/>
    <w:rsid w:val="004B39E5"/>
    <w:rsid w:val="004B3A36"/>
    <w:rsid w:val="004B3B67"/>
    <w:rsid w:val="004B4213"/>
    <w:rsid w:val="004B4248"/>
    <w:rsid w:val="004B44AA"/>
    <w:rsid w:val="004B47F5"/>
    <w:rsid w:val="004B4A3C"/>
    <w:rsid w:val="004B4D19"/>
    <w:rsid w:val="004B4FE0"/>
    <w:rsid w:val="004B52F7"/>
    <w:rsid w:val="004B5887"/>
    <w:rsid w:val="004B63B7"/>
    <w:rsid w:val="004B6741"/>
    <w:rsid w:val="004B6770"/>
    <w:rsid w:val="004B6963"/>
    <w:rsid w:val="004B6B15"/>
    <w:rsid w:val="004B6E79"/>
    <w:rsid w:val="004B7022"/>
    <w:rsid w:val="004B7224"/>
    <w:rsid w:val="004B783B"/>
    <w:rsid w:val="004B78D0"/>
    <w:rsid w:val="004B7C8A"/>
    <w:rsid w:val="004B7EBA"/>
    <w:rsid w:val="004C00F4"/>
    <w:rsid w:val="004C0672"/>
    <w:rsid w:val="004C07C7"/>
    <w:rsid w:val="004C191A"/>
    <w:rsid w:val="004C1ECD"/>
    <w:rsid w:val="004C2466"/>
    <w:rsid w:val="004C2AAB"/>
    <w:rsid w:val="004C38A9"/>
    <w:rsid w:val="004C38D7"/>
    <w:rsid w:val="004C3AFA"/>
    <w:rsid w:val="004C3CBA"/>
    <w:rsid w:val="004C3D6B"/>
    <w:rsid w:val="004C3DB9"/>
    <w:rsid w:val="004C461D"/>
    <w:rsid w:val="004C4811"/>
    <w:rsid w:val="004C4ABA"/>
    <w:rsid w:val="004C4AF7"/>
    <w:rsid w:val="004C4CE5"/>
    <w:rsid w:val="004C5110"/>
    <w:rsid w:val="004C51AB"/>
    <w:rsid w:val="004C5948"/>
    <w:rsid w:val="004C5E58"/>
    <w:rsid w:val="004C6745"/>
    <w:rsid w:val="004C6A0A"/>
    <w:rsid w:val="004C6FE6"/>
    <w:rsid w:val="004C709E"/>
    <w:rsid w:val="004C77C4"/>
    <w:rsid w:val="004C7B24"/>
    <w:rsid w:val="004C7BC3"/>
    <w:rsid w:val="004C7F9F"/>
    <w:rsid w:val="004D0005"/>
    <w:rsid w:val="004D05A4"/>
    <w:rsid w:val="004D065A"/>
    <w:rsid w:val="004D06B1"/>
    <w:rsid w:val="004D09E5"/>
    <w:rsid w:val="004D13B6"/>
    <w:rsid w:val="004D18B0"/>
    <w:rsid w:val="004D1BD5"/>
    <w:rsid w:val="004D234F"/>
    <w:rsid w:val="004D2881"/>
    <w:rsid w:val="004D2B95"/>
    <w:rsid w:val="004D2DEA"/>
    <w:rsid w:val="004D2E58"/>
    <w:rsid w:val="004D32B5"/>
    <w:rsid w:val="004D373B"/>
    <w:rsid w:val="004D4632"/>
    <w:rsid w:val="004D4910"/>
    <w:rsid w:val="004D4B4F"/>
    <w:rsid w:val="004D4FFE"/>
    <w:rsid w:val="004D53D4"/>
    <w:rsid w:val="004D5599"/>
    <w:rsid w:val="004D58DA"/>
    <w:rsid w:val="004D6047"/>
    <w:rsid w:val="004D6370"/>
    <w:rsid w:val="004D75E2"/>
    <w:rsid w:val="004D7693"/>
    <w:rsid w:val="004D7AF2"/>
    <w:rsid w:val="004D7CEF"/>
    <w:rsid w:val="004E00A5"/>
    <w:rsid w:val="004E02CD"/>
    <w:rsid w:val="004E0BB7"/>
    <w:rsid w:val="004E0C52"/>
    <w:rsid w:val="004E0EB8"/>
    <w:rsid w:val="004E112E"/>
    <w:rsid w:val="004E248F"/>
    <w:rsid w:val="004E33A9"/>
    <w:rsid w:val="004E3B8F"/>
    <w:rsid w:val="004E43FC"/>
    <w:rsid w:val="004E47E1"/>
    <w:rsid w:val="004E4B00"/>
    <w:rsid w:val="004E4C22"/>
    <w:rsid w:val="004E5518"/>
    <w:rsid w:val="004E57AC"/>
    <w:rsid w:val="004E5BBA"/>
    <w:rsid w:val="004E6030"/>
    <w:rsid w:val="004E60BD"/>
    <w:rsid w:val="004E61B7"/>
    <w:rsid w:val="004E6534"/>
    <w:rsid w:val="004E6950"/>
    <w:rsid w:val="004E6D28"/>
    <w:rsid w:val="004E715B"/>
    <w:rsid w:val="004E7532"/>
    <w:rsid w:val="004E7A66"/>
    <w:rsid w:val="004F0BD7"/>
    <w:rsid w:val="004F11FC"/>
    <w:rsid w:val="004F1432"/>
    <w:rsid w:val="004F15C4"/>
    <w:rsid w:val="004F1A82"/>
    <w:rsid w:val="004F1AF7"/>
    <w:rsid w:val="004F2982"/>
    <w:rsid w:val="004F3384"/>
    <w:rsid w:val="004F39CA"/>
    <w:rsid w:val="004F3BE6"/>
    <w:rsid w:val="004F3D5F"/>
    <w:rsid w:val="004F43E2"/>
    <w:rsid w:val="004F4530"/>
    <w:rsid w:val="004F49AF"/>
    <w:rsid w:val="004F4D32"/>
    <w:rsid w:val="004F4DED"/>
    <w:rsid w:val="004F51A7"/>
    <w:rsid w:val="004F545D"/>
    <w:rsid w:val="004F5466"/>
    <w:rsid w:val="004F562B"/>
    <w:rsid w:val="004F5CCB"/>
    <w:rsid w:val="004F6170"/>
    <w:rsid w:val="004F617B"/>
    <w:rsid w:val="004F6188"/>
    <w:rsid w:val="004F6503"/>
    <w:rsid w:val="004F68D2"/>
    <w:rsid w:val="004F69DA"/>
    <w:rsid w:val="004F6A9E"/>
    <w:rsid w:val="004F6B73"/>
    <w:rsid w:val="004F722F"/>
    <w:rsid w:val="004F72C0"/>
    <w:rsid w:val="004F77E7"/>
    <w:rsid w:val="004F79A4"/>
    <w:rsid w:val="004F7EA6"/>
    <w:rsid w:val="00500502"/>
    <w:rsid w:val="00500946"/>
    <w:rsid w:val="005009B0"/>
    <w:rsid w:val="00500B58"/>
    <w:rsid w:val="0050162D"/>
    <w:rsid w:val="00501874"/>
    <w:rsid w:val="005018EC"/>
    <w:rsid w:val="005019B5"/>
    <w:rsid w:val="00501BA4"/>
    <w:rsid w:val="00501CD9"/>
    <w:rsid w:val="00501E0B"/>
    <w:rsid w:val="00501E88"/>
    <w:rsid w:val="00501F97"/>
    <w:rsid w:val="00502051"/>
    <w:rsid w:val="005020B6"/>
    <w:rsid w:val="00502258"/>
    <w:rsid w:val="005045A2"/>
    <w:rsid w:val="005045ED"/>
    <w:rsid w:val="00504825"/>
    <w:rsid w:val="0050491D"/>
    <w:rsid w:val="005055E4"/>
    <w:rsid w:val="00505600"/>
    <w:rsid w:val="00505754"/>
    <w:rsid w:val="00505811"/>
    <w:rsid w:val="005059A7"/>
    <w:rsid w:val="005062EE"/>
    <w:rsid w:val="0050652F"/>
    <w:rsid w:val="00506D7C"/>
    <w:rsid w:val="00506DDF"/>
    <w:rsid w:val="00506E24"/>
    <w:rsid w:val="00506E3E"/>
    <w:rsid w:val="00507343"/>
    <w:rsid w:val="0050780C"/>
    <w:rsid w:val="005103F3"/>
    <w:rsid w:val="005105F9"/>
    <w:rsid w:val="00510C73"/>
    <w:rsid w:val="0051168A"/>
    <w:rsid w:val="00511950"/>
    <w:rsid w:val="00511DBE"/>
    <w:rsid w:val="005125BB"/>
    <w:rsid w:val="00512706"/>
    <w:rsid w:val="005129BF"/>
    <w:rsid w:val="00512A21"/>
    <w:rsid w:val="00512C24"/>
    <w:rsid w:val="00512C3A"/>
    <w:rsid w:val="00513604"/>
    <w:rsid w:val="00513669"/>
    <w:rsid w:val="0051371D"/>
    <w:rsid w:val="00513753"/>
    <w:rsid w:val="00513AAE"/>
    <w:rsid w:val="00513F6E"/>
    <w:rsid w:val="0051408B"/>
    <w:rsid w:val="0051477B"/>
    <w:rsid w:val="00514E9F"/>
    <w:rsid w:val="00515980"/>
    <w:rsid w:val="00515C63"/>
    <w:rsid w:val="00515CA0"/>
    <w:rsid w:val="00515E26"/>
    <w:rsid w:val="0051636F"/>
    <w:rsid w:val="005165CA"/>
    <w:rsid w:val="00516AEC"/>
    <w:rsid w:val="00516D12"/>
    <w:rsid w:val="00516F59"/>
    <w:rsid w:val="0051776D"/>
    <w:rsid w:val="00517AF1"/>
    <w:rsid w:val="00520118"/>
    <w:rsid w:val="00520727"/>
    <w:rsid w:val="00520A44"/>
    <w:rsid w:val="00520A55"/>
    <w:rsid w:val="00520FE9"/>
    <w:rsid w:val="00520FF5"/>
    <w:rsid w:val="00520FF9"/>
    <w:rsid w:val="005223A1"/>
    <w:rsid w:val="005227AD"/>
    <w:rsid w:val="005230E2"/>
    <w:rsid w:val="005233E5"/>
    <w:rsid w:val="0052348F"/>
    <w:rsid w:val="00523639"/>
    <w:rsid w:val="005238C5"/>
    <w:rsid w:val="00523A33"/>
    <w:rsid w:val="0052416A"/>
    <w:rsid w:val="005248E6"/>
    <w:rsid w:val="00524C71"/>
    <w:rsid w:val="005259A6"/>
    <w:rsid w:val="00525D39"/>
    <w:rsid w:val="00525FB5"/>
    <w:rsid w:val="00526165"/>
    <w:rsid w:val="0052791B"/>
    <w:rsid w:val="005279AC"/>
    <w:rsid w:val="00527A60"/>
    <w:rsid w:val="00530575"/>
    <w:rsid w:val="0053129A"/>
    <w:rsid w:val="00531449"/>
    <w:rsid w:val="00532A19"/>
    <w:rsid w:val="00532A79"/>
    <w:rsid w:val="00532B7E"/>
    <w:rsid w:val="0053310E"/>
    <w:rsid w:val="005334D3"/>
    <w:rsid w:val="005335B1"/>
    <w:rsid w:val="00533933"/>
    <w:rsid w:val="005339AD"/>
    <w:rsid w:val="00533AC1"/>
    <w:rsid w:val="00533ACA"/>
    <w:rsid w:val="00533FE1"/>
    <w:rsid w:val="0053408C"/>
    <w:rsid w:val="005349BA"/>
    <w:rsid w:val="00534ACF"/>
    <w:rsid w:val="00535630"/>
    <w:rsid w:val="005358E6"/>
    <w:rsid w:val="00535C31"/>
    <w:rsid w:val="00535F58"/>
    <w:rsid w:val="005364A7"/>
    <w:rsid w:val="005367FE"/>
    <w:rsid w:val="00536F7B"/>
    <w:rsid w:val="005377E1"/>
    <w:rsid w:val="00537856"/>
    <w:rsid w:val="005379DC"/>
    <w:rsid w:val="00537C19"/>
    <w:rsid w:val="00540420"/>
    <w:rsid w:val="0054047C"/>
    <w:rsid w:val="00540959"/>
    <w:rsid w:val="005411DB"/>
    <w:rsid w:val="00541DE7"/>
    <w:rsid w:val="00541F58"/>
    <w:rsid w:val="00542183"/>
    <w:rsid w:val="005423A9"/>
    <w:rsid w:val="00542418"/>
    <w:rsid w:val="00542633"/>
    <w:rsid w:val="0054346B"/>
    <w:rsid w:val="005439EB"/>
    <w:rsid w:val="00543AA0"/>
    <w:rsid w:val="00543B2D"/>
    <w:rsid w:val="005444A5"/>
    <w:rsid w:val="0054466D"/>
    <w:rsid w:val="00545285"/>
    <w:rsid w:val="005454C2"/>
    <w:rsid w:val="005455C5"/>
    <w:rsid w:val="00545CBE"/>
    <w:rsid w:val="00545FAC"/>
    <w:rsid w:val="00546A8A"/>
    <w:rsid w:val="00546B80"/>
    <w:rsid w:val="005478A0"/>
    <w:rsid w:val="00547CB3"/>
    <w:rsid w:val="00547D7D"/>
    <w:rsid w:val="00547E09"/>
    <w:rsid w:val="00547EDE"/>
    <w:rsid w:val="00547F97"/>
    <w:rsid w:val="005503C4"/>
    <w:rsid w:val="005504B9"/>
    <w:rsid w:val="00550A98"/>
    <w:rsid w:val="00550B4B"/>
    <w:rsid w:val="00551001"/>
    <w:rsid w:val="0055141E"/>
    <w:rsid w:val="005514BC"/>
    <w:rsid w:val="005514D7"/>
    <w:rsid w:val="005519FD"/>
    <w:rsid w:val="00551ACF"/>
    <w:rsid w:val="00551D9C"/>
    <w:rsid w:val="00551ED3"/>
    <w:rsid w:val="00551F77"/>
    <w:rsid w:val="005521FA"/>
    <w:rsid w:val="005522B0"/>
    <w:rsid w:val="0055255F"/>
    <w:rsid w:val="00552D32"/>
    <w:rsid w:val="0055322B"/>
    <w:rsid w:val="0055326C"/>
    <w:rsid w:val="00553292"/>
    <w:rsid w:val="0055353D"/>
    <w:rsid w:val="005535B9"/>
    <w:rsid w:val="005536EB"/>
    <w:rsid w:val="00553820"/>
    <w:rsid w:val="00553999"/>
    <w:rsid w:val="00553BA3"/>
    <w:rsid w:val="00554205"/>
    <w:rsid w:val="005543C7"/>
    <w:rsid w:val="00554566"/>
    <w:rsid w:val="005545D8"/>
    <w:rsid w:val="00554CEE"/>
    <w:rsid w:val="00554EC7"/>
    <w:rsid w:val="00555311"/>
    <w:rsid w:val="00555EFE"/>
    <w:rsid w:val="00555F11"/>
    <w:rsid w:val="00556421"/>
    <w:rsid w:val="0055652F"/>
    <w:rsid w:val="00556AF6"/>
    <w:rsid w:val="00556B3B"/>
    <w:rsid w:val="00556C90"/>
    <w:rsid w:val="005575BF"/>
    <w:rsid w:val="00557A32"/>
    <w:rsid w:val="00557AFD"/>
    <w:rsid w:val="00560117"/>
    <w:rsid w:val="00560A4B"/>
    <w:rsid w:val="0056122B"/>
    <w:rsid w:val="0056136E"/>
    <w:rsid w:val="00561678"/>
    <w:rsid w:val="00562206"/>
    <w:rsid w:val="005623A9"/>
    <w:rsid w:val="00562404"/>
    <w:rsid w:val="005625AD"/>
    <w:rsid w:val="005626A0"/>
    <w:rsid w:val="00562E23"/>
    <w:rsid w:val="00562E8E"/>
    <w:rsid w:val="00563243"/>
    <w:rsid w:val="005633B6"/>
    <w:rsid w:val="00563A6B"/>
    <w:rsid w:val="0056419C"/>
    <w:rsid w:val="005644AA"/>
    <w:rsid w:val="00564686"/>
    <w:rsid w:val="00564941"/>
    <w:rsid w:val="005649DD"/>
    <w:rsid w:val="005649FE"/>
    <w:rsid w:val="00565844"/>
    <w:rsid w:val="0056596D"/>
    <w:rsid w:val="0056598C"/>
    <w:rsid w:val="00565B40"/>
    <w:rsid w:val="00566504"/>
    <w:rsid w:val="00566A62"/>
    <w:rsid w:val="00567167"/>
    <w:rsid w:val="005672BB"/>
    <w:rsid w:val="00567367"/>
    <w:rsid w:val="005674D8"/>
    <w:rsid w:val="00567A8B"/>
    <w:rsid w:val="00567D0C"/>
    <w:rsid w:val="005700F9"/>
    <w:rsid w:val="00570180"/>
    <w:rsid w:val="0057095E"/>
    <w:rsid w:val="005709A4"/>
    <w:rsid w:val="00570B08"/>
    <w:rsid w:val="00570DAE"/>
    <w:rsid w:val="00570DEB"/>
    <w:rsid w:val="00570F6B"/>
    <w:rsid w:val="005710B0"/>
    <w:rsid w:val="005714E0"/>
    <w:rsid w:val="0057189F"/>
    <w:rsid w:val="005718F6"/>
    <w:rsid w:val="00571BE4"/>
    <w:rsid w:val="005723EF"/>
    <w:rsid w:val="00572A25"/>
    <w:rsid w:val="00573220"/>
    <w:rsid w:val="00573373"/>
    <w:rsid w:val="0057363E"/>
    <w:rsid w:val="00573D72"/>
    <w:rsid w:val="00574415"/>
    <w:rsid w:val="005745EA"/>
    <w:rsid w:val="00574DA0"/>
    <w:rsid w:val="00574DAA"/>
    <w:rsid w:val="00574E2E"/>
    <w:rsid w:val="00575308"/>
    <w:rsid w:val="00575BC8"/>
    <w:rsid w:val="00576818"/>
    <w:rsid w:val="0057681C"/>
    <w:rsid w:val="0057682C"/>
    <w:rsid w:val="0057689B"/>
    <w:rsid w:val="00576A14"/>
    <w:rsid w:val="0057745C"/>
    <w:rsid w:val="005777BD"/>
    <w:rsid w:val="00577A9A"/>
    <w:rsid w:val="00577CD1"/>
    <w:rsid w:val="0058033F"/>
    <w:rsid w:val="00580898"/>
    <w:rsid w:val="00581F3B"/>
    <w:rsid w:val="00582969"/>
    <w:rsid w:val="00582A53"/>
    <w:rsid w:val="00582D22"/>
    <w:rsid w:val="00582FF9"/>
    <w:rsid w:val="00584195"/>
    <w:rsid w:val="005844A8"/>
    <w:rsid w:val="0058481B"/>
    <w:rsid w:val="00584959"/>
    <w:rsid w:val="00584CE6"/>
    <w:rsid w:val="0058543B"/>
    <w:rsid w:val="0058547C"/>
    <w:rsid w:val="005856ED"/>
    <w:rsid w:val="005858D0"/>
    <w:rsid w:val="00585A33"/>
    <w:rsid w:val="00585BCF"/>
    <w:rsid w:val="00585CEA"/>
    <w:rsid w:val="00585F7D"/>
    <w:rsid w:val="00586085"/>
    <w:rsid w:val="00586336"/>
    <w:rsid w:val="00586426"/>
    <w:rsid w:val="005867C0"/>
    <w:rsid w:val="00586D79"/>
    <w:rsid w:val="00590126"/>
    <w:rsid w:val="005907EE"/>
    <w:rsid w:val="005915C9"/>
    <w:rsid w:val="00591B17"/>
    <w:rsid w:val="00591EA3"/>
    <w:rsid w:val="0059204B"/>
    <w:rsid w:val="005926B7"/>
    <w:rsid w:val="00592F74"/>
    <w:rsid w:val="00593449"/>
    <w:rsid w:val="005940B6"/>
    <w:rsid w:val="00594227"/>
    <w:rsid w:val="00594291"/>
    <w:rsid w:val="005949E6"/>
    <w:rsid w:val="005950B1"/>
    <w:rsid w:val="00595886"/>
    <w:rsid w:val="00596237"/>
    <w:rsid w:val="005967F5"/>
    <w:rsid w:val="00596965"/>
    <w:rsid w:val="00596990"/>
    <w:rsid w:val="00596C4E"/>
    <w:rsid w:val="00597203"/>
    <w:rsid w:val="005972A4"/>
    <w:rsid w:val="00597EB2"/>
    <w:rsid w:val="00597F5B"/>
    <w:rsid w:val="00597F9C"/>
    <w:rsid w:val="005A048B"/>
    <w:rsid w:val="005A04DC"/>
    <w:rsid w:val="005A0517"/>
    <w:rsid w:val="005A0531"/>
    <w:rsid w:val="005A06F1"/>
    <w:rsid w:val="005A08C2"/>
    <w:rsid w:val="005A0A0E"/>
    <w:rsid w:val="005A0A87"/>
    <w:rsid w:val="005A113F"/>
    <w:rsid w:val="005A12B9"/>
    <w:rsid w:val="005A1707"/>
    <w:rsid w:val="005A1C47"/>
    <w:rsid w:val="005A219A"/>
    <w:rsid w:val="005A2868"/>
    <w:rsid w:val="005A291D"/>
    <w:rsid w:val="005A2D14"/>
    <w:rsid w:val="005A3882"/>
    <w:rsid w:val="005A3925"/>
    <w:rsid w:val="005A392A"/>
    <w:rsid w:val="005A3A27"/>
    <w:rsid w:val="005A3D18"/>
    <w:rsid w:val="005A4084"/>
    <w:rsid w:val="005A4370"/>
    <w:rsid w:val="005A4756"/>
    <w:rsid w:val="005A4A80"/>
    <w:rsid w:val="005A4EE5"/>
    <w:rsid w:val="005A5033"/>
    <w:rsid w:val="005A5227"/>
    <w:rsid w:val="005A544B"/>
    <w:rsid w:val="005A54CB"/>
    <w:rsid w:val="005A6254"/>
    <w:rsid w:val="005A62FB"/>
    <w:rsid w:val="005A6340"/>
    <w:rsid w:val="005A6A39"/>
    <w:rsid w:val="005A6BF4"/>
    <w:rsid w:val="005A6D3E"/>
    <w:rsid w:val="005B0253"/>
    <w:rsid w:val="005B0AA4"/>
    <w:rsid w:val="005B0C54"/>
    <w:rsid w:val="005B0CB3"/>
    <w:rsid w:val="005B0DC7"/>
    <w:rsid w:val="005B14A7"/>
    <w:rsid w:val="005B1A56"/>
    <w:rsid w:val="005B1DF4"/>
    <w:rsid w:val="005B24EC"/>
    <w:rsid w:val="005B27A5"/>
    <w:rsid w:val="005B302E"/>
    <w:rsid w:val="005B3584"/>
    <w:rsid w:val="005B3730"/>
    <w:rsid w:val="005B39FA"/>
    <w:rsid w:val="005B3A38"/>
    <w:rsid w:val="005B3AA1"/>
    <w:rsid w:val="005B4197"/>
    <w:rsid w:val="005B4756"/>
    <w:rsid w:val="005B4CA0"/>
    <w:rsid w:val="005B54E5"/>
    <w:rsid w:val="005B5599"/>
    <w:rsid w:val="005B55E4"/>
    <w:rsid w:val="005B564E"/>
    <w:rsid w:val="005B5996"/>
    <w:rsid w:val="005B5F63"/>
    <w:rsid w:val="005B63C3"/>
    <w:rsid w:val="005B65DA"/>
    <w:rsid w:val="005B6AFA"/>
    <w:rsid w:val="005B6DDE"/>
    <w:rsid w:val="005B7924"/>
    <w:rsid w:val="005B7996"/>
    <w:rsid w:val="005B7A12"/>
    <w:rsid w:val="005B7AC1"/>
    <w:rsid w:val="005C0205"/>
    <w:rsid w:val="005C0CBC"/>
    <w:rsid w:val="005C1C3E"/>
    <w:rsid w:val="005C20A3"/>
    <w:rsid w:val="005C2795"/>
    <w:rsid w:val="005C2A85"/>
    <w:rsid w:val="005C3B7F"/>
    <w:rsid w:val="005C3D83"/>
    <w:rsid w:val="005C4377"/>
    <w:rsid w:val="005C4579"/>
    <w:rsid w:val="005C4710"/>
    <w:rsid w:val="005C49B8"/>
    <w:rsid w:val="005C4C0F"/>
    <w:rsid w:val="005C5043"/>
    <w:rsid w:val="005C5C06"/>
    <w:rsid w:val="005C7255"/>
    <w:rsid w:val="005C7BF0"/>
    <w:rsid w:val="005C7D92"/>
    <w:rsid w:val="005C7EDE"/>
    <w:rsid w:val="005D008F"/>
    <w:rsid w:val="005D032A"/>
    <w:rsid w:val="005D058A"/>
    <w:rsid w:val="005D0678"/>
    <w:rsid w:val="005D1122"/>
    <w:rsid w:val="005D154E"/>
    <w:rsid w:val="005D16B5"/>
    <w:rsid w:val="005D294F"/>
    <w:rsid w:val="005D2C26"/>
    <w:rsid w:val="005D2E84"/>
    <w:rsid w:val="005D2EFA"/>
    <w:rsid w:val="005D3058"/>
    <w:rsid w:val="005D32A4"/>
    <w:rsid w:val="005D38A6"/>
    <w:rsid w:val="005D3BED"/>
    <w:rsid w:val="005D3D35"/>
    <w:rsid w:val="005D413E"/>
    <w:rsid w:val="005D4396"/>
    <w:rsid w:val="005D4582"/>
    <w:rsid w:val="005D4754"/>
    <w:rsid w:val="005D4E23"/>
    <w:rsid w:val="005D52AE"/>
    <w:rsid w:val="005D52CC"/>
    <w:rsid w:val="005D52DF"/>
    <w:rsid w:val="005D55CC"/>
    <w:rsid w:val="005D5BB7"/>
    <w:rsid w:val="005D5C77"/>
    <w:rsid w:val="005D5CE7"/>
    <w:rsid w:val="005D65D2"/>
    <w:rsid w:val="005D67A4"/>
    <w:rsid w:val="005D74E7"/>
    <w:rsid w:val="005D7719"/>
    <w:rsid w:val="005E0126"/>
    <w:rsid w:val="005E0830"/>
    <w:rsid w:val="005E0E27"/>
    <w:rsid w:val="005E1076"/>
    <w:rsid w:val="005E14BC"/>
    <w:rsid w:val="005E1780"/>
    <w:rsid w:val="005E2BE6"/>
    <w:rsid w:val="005E2C56"/>
    <w:rsid w:val="005E3171"/>
    <w:rsid w:val="005E3187"/>
    <w:rsid w:val="005E33A6"/>
    <w:rsid w:val="005E41F3"/>
    <w:rsid w:val="005E4211"/>
    <w:rsid w:val="005E4321"/>
    <w:rsid w:val="005E47B1"/>
    <w:rsid w:val="005E5185"/>
    <w:rsid w:val="005E5204"/>
    <w:rsid w:val="005E5415"/>
    <w:rsid w:val="005E59F3"/>
    <w:rsid w:val="005E6BF1"/>
    <w:rsid w:val="005E6F18"/>
    <w:rsid w:val="005E7548"/>
    <w:rsid w:val="005E7594"/>
    <w:rsid w:val="005E7895"/>
    <w:rsid w:val="005E78C2"/>
    <w:rsid w:val="005E7A29"/>
    <w:rsid w:val="005F07B1"/>
    <w:rsid w:val="005F0944"/>
    <w:rsid w:val="005F0BFC"/>
    <w:rsid w:val="005F0D16"/>
    <w:rsid w:val="005F0EF0"/>
    <w:rsid w:val="005F14CB"/>
    <w:rsid w:val="005F1502"/>
    <w:rsid w:val="005F15B0"/>
    <w:rsid w:val="005F1A3E"/>
    <w:rsid w:val="005F1AA0"/>
    <w:rsid w:val="005F1EFD"/>
    <w:rsid w:val="005F203C"/>
    <w:rsid w:val="005F211E"/>
    <w:rsid w:val="005F21AB"/>
    <w:rsid w:val="005F2719"/>
    <w:rsid w:val="005F284A"/>
    <w:rsid w:val="005F28BD"/>
    <w:rsid w:val="005F2947"/>
    <w:rsid w:val="005F37FB"/>
    <w:rsid w:val="005F3BD7"/>
    <w:rsid w:val="005F4435"/>
    <w:rsid w:val="005F45E1"/>
    <w:rsid w:val="005F53D0"/>
    <w:rsid w:val="005F59D0"/>
    <w:rsid w:val="005F5F62"/>
    <w:rsid w:val="005F6275"/>
    <w:rsid w:val="005F6B5D"/>
    <w:rsid w:val="005F6F62"/>
    <w:rsid w:val="005F71B8"/>
    <w:rsid w:val="005F766C"/>
    <w:rsid w:val="005F76C6"/>
    <w:rsid w:val="005F7716"/>
    <w:rsid w:val="005F77BA"/>
    <w:rsid w:val="005F79D1"/>
    <w:rsid w:val="005F7DE8"/>
    <w:rsid w:val="0060002B"/>
    <w:rsid w:val="00600940"/>
    <w:rsid w:val="00600B3F"/>
    <w:rsid w:val="00601536"/>
    <w:rsid w:val="00601E90"/>
    <w:rsid w:val="0060243A"/>
    <w:rsid w:val="00602471"/>
    <w:rsid w:val="00602864"/>
    <w:rsid w:val="00602EBC"/>
    <w:rsid w:val="00602F4F"/>
    <w:rsid w:val="0060312B"/>
    <w:rsid w:val="00603428"/>
    <w:rsid w:val="00603E30"/>
    <w:rsid w:val="00603EF9"/>
    <w:rsid w:val="006051C8"/>
    <w:rsid w:val="00605CF7"/>
    <w:rsid w:val="00605E58"/>
    <w:rsid w:val="006060AB"/>
    <w:rsid w:val="00606522"/>
    <w:rsid w:val="0060664A"/>
    <w:rsid w:val="006069E4"/>
    <w:rsid w:val="00607478"/>
    <w:rsid w:val="0060749F"/>
    <w:rsid w:val="0060794F"/>
    <w:rsid w:val="00607B7F"/>
    <w:rsid w:val="00607E30"/>
    <w:rsid w:val="006102CA"/>
    <w:rsid w:val="00610557"/>
    <w:rsid w:val="006107B0"/>
    <w:rsid w:val="006107DB"/>
    <w:rsid w:val="00610D55"/>
    <w:rsid w:val="0061100C"/>
    <w:rsid w:val="006110B4"/>
    <w:rsid w:val="006116D3"/>
    <w:rsid w:val="006122F1"/>
    <w:rsid w:val="00612CFC"/>
    <w:rsid w:val="0061384E"/>
    <w:rsid w:val="00613F2E"/>
    <w:rsid w:val="00613FEE"/>
    <w:rsid w:val="006142D2"/>
    <w:rsid w:val="0061447B"/>
    <w:rsid w:val="006147D4"/>
    <w:rsid w:val="00614F08"/>
    <w:rsid w:val="00614F17"/>
    <w:rsid w:val="00615C83"/>
    <w:rsid w:val="0061623E"/>
    <w:rsid w:val="00616C5A"/>
    <w:rsid w:val="0061772F"/>
    <w:rsid w:val="00617FEF"/>
    <w:rsid w:val="00620165"/>
    <w:rsid w:val="0062074D"/>
    <w:rsid w:val="00620DDC"/>
    <w:rsid w:val="00621550"/>
    <w:rsid w:val="00621AE4"/>
    <w:rsid w:val="00621CDD"/>
    <w:rsid w:val="0062206F"/>
    <w:rsid w:val="00622D2F"/>
    <w:rsid w:val="0062300B"/>
    <w:rsid w:val="00623020"/>
    <w:rsid w:val="0062344F"/>
    <w:rsid w:val="00623A74"/>
    <w:rsid w:val="00623CDB"/>
    <w:rsid w:val="00624536"/>
    <w:rsid w:val="00624790"/>
    <w:rsid w:val="00624B30"/>
    <w:rsid w:val="006250CA"/>
    <w:rsid w:val="0062565D"/>
    <w:rsid w:val="0062578E"/>
    <w:rsid w:val="006258FF"/>
    <w:rsid w:val="00625EC2"/>
    <w:rsid w:val="006261FB"/>
    <w:rsid w:val="0062632A"/>
    <w:rsid w:val="00626674"/>
    <w:rsid w:val="00626E92"/>
    <w:rsid w:val="00627589"/>
    <w:rsid w:val="00627CD6"/>
    <w:rsid w:val="00627E40"/>
    <w:rsid w:val="0063011A"/>
    <w:rsid w:val="00630321"/>
    <w:rsid w:val="006306E5"/>
    <w:rsid w:val="006309D0"/>
    <w:rsid w:val="00630B2A"/>
    <w:rsid w:val="00631820"/>
    <w:rsid w:val="00632233"/>
    <w:rsid w:val="006322B4"/>
    <w:rsid w:val="00632320"/>
    <w:rsid w:val="00632A1F"/>
    <w:rsid w:val="00632A6D"/>
    <w:rsid w:val="006331B2"/>
    <w:rsid w:val="0063378C"/>
    <w:rsid w:val="00633887"/>
    <w:rsid w:val="00633FF6"/>
    <w:rsid w:val="0063519E"/>
    <w:rsid w:val="00635274"/>
    <w:rsid w:val="00635636"/>
    <w:rsid w:val="00635ADC"/>
    <w:rsid w:val="00635F9A"/>
    <w:rsid w:val="006365FE"/>
    <w:rsid w:val="00636FBF"/>
    <w:rsid w:val="00637252"/>
    <w:rsid w:val="00637BD9"/>
    <w:rsid w:val="006403A5"/>
    <w:rsid w:val="00640F2E"/>
    <w:rsid w:val="00640F43"/>
    <w:rsid w:val="006414A6"/>
    <w:rsid w:val="0064166D"/>
    <w:rsid w:val="0064187E"/>
    <w:rsid w:val="00642098"/>
    <w:rsid w:val="006421BB"/>
    <w:rsid w:val="0064233F"/>
    <w:rsid w:val="0064240C"/>
    <w:rsid w:val="00642813"/>
    <w:rsid w:val="0064282B"/>
    <w:rsid w:val="00642C54"/>
    <w:rsid w:val="00642DE6"/>
    <w:rsid w:val="00642F29"/>
    <w:rsid w:val="00642F96"/>
    <w:rsid w:val="006432F4"/>
    <w:rsid w:val="00643B04"/>
    <w:rsid w:val="00643B10"/>
    <w:rsid w:val="00644457"/>
    <w:rsid w:val="00644933"/>
    <w:rsid w:val="0064499E"/>
    <w:rsid w:val="00644B98"/>
    <w:rsid w:val="00644C2F"/>
    <w:rsid w:val="00644FE5"/>
    <w:rsid w:val="00645089"/>
    <w:rsid w:val="00645470"/>
    <w:rsid w:val="00646120"/>
    <w:rsid w:val="006470AB"/>
    <w:rsid w:val="006470CA"/>
    <w:rsid w:val="0064745B"/>
    <w:rsid w:val="00647541"/>
    <w:rsid w:val="006477B7"/>
    <w:rsid w:val="00647B92"/>
    <w:rsid w:val="006503FA"/>
    <w:rsid w:val="00650E3D"/>
    <w:rsid w:val="006513AE"/>
    <w:rsid w:val="0065163C"/>
    <w:rsid w:val="00651864"/>
    <w:rsid w:val="006519CC"/>
    <w:rsid w:val="00651C32"/>
    <w:rsid w:val="00652567"/>
    <w:rsid w:val="00652828"/>
    <w:rsid w:val="0065282B"/>
    <w:rsid w:val="00652AE3"/>
    <w:rsid w:val="00652E06"/>
    <w:rsid w:val="00653308"/>
    <w:rsid w:val="006537DD"/>
    <w:rsid w:val="00653CB5"/>
    <w:rsid w:val="00654164"/>
    <w:rsid w:val="00654943"/>
    <w:rsid w:val="00654EB2"/>
    <w:rsid w:val="00654F85"/>
    <w:rsid w:val="00654F90"/>
    <w:rsid w:val="006556B7"/>
    <w:rsid w:val="00655817"/>
    <w:rsid w:val="00655D8F"/>
    <w:rsid w:val="00655DD6"/>
    <w:rsid w:val="00655ECB"/>
    <w:rsid w:val="00655F7E"/>
    <w:rsid w:val="0065654A"/>
    <w:rsid w:val="006565AF"/>
    <w:rsid w:val="00656D66"/>
    <w:rsid w:val="00656E6F"/>
    <w:rsid w:val="00656ECD"/>
    <w:rsid w:val="00656F1F"/>
    <w:rsid w:val="00657243"/>
    <w:rsid w:val="006577F9"/>
    <w:rsid w:val="00657DAA"/>
    <w:rsid w:val="00660331"/>
    <w:rsid w:val="00661005"/>
    <w:rsid w:val="0066134E"/>
    <w:rsid w:val="006622D3"/>
    <w:rsid w:val="00662391"/>
    <w:rsid w:val="0066287B"/>
    <w:rsid w:val="00662FD6"/>
    <w:rsid w:val="00663201"/>
    <w:rsid w:val="0066329B"/>
    <w:rsid w:val="0066420A"/>
    <w:rsid w:val="006649A0"/>
    <w:rsid w:val="00664DF3"/>
    <w:rsid w:val="0066512C"/>
    <w:rsid w:val="00665237"/>
    <w:rsid w:val="00665C3C"/>
    <w:rsid w:val="006660D5"/>
    <w:rsid w:val="006661E0"/>
    <w:rsid w:val="0066654B"/>
    <w:rsid w:val="0066670E"/>
    <w:rsid w:val="00666BD2"/>
    <w:rsid w:val="00667108"/>
    <w:rsid w:val="0066728C"/>
    <w:rsid w:val="0066751D"/>
    <w:rsid w:val="00667694"/>
    <w:rsid w:val="00667D35"/>
    <w:rsid w:val="00667D59"/>
    <w:rsid w:val="0067048D"/>
    <w:rsid w:val="00670D7B"/>
    <w:rsid w:val="00671A9F"/>
    <w:rsid w:val="00671D23"/>
    <w:rsid w:val="00672009"/>
    <w:rsid w:val="0067235D"/>
    <w:rsid w:val="0067268C"/>
    <w:rsid w:val="006728BA"/>
    <w:rsid w:val="00672AC3"/>
    <w:rsid w:val="00672EB6"/>
    <w:rsid w:val="00672F13"/>
    <w:rsid w:val="00673001"/>
    <w:rsid w:val="0067322F"/>
    <w:rsid w:val="0067365C"/>
    <w:rsid w:val="00673AD1"/>
    <w:rsid w:val="00673DA3"/>
    <w:rsid w:val="00674305"/>
    <w:rsid w:val="00674D0A"/>
    <w:rsid w:val="00674E7A"/>
    <w:rsid w:val="0067514A"/>
    <w:rsid w:val="00675F81"/>
    <w:rsid w:val="0067610E"/>
    <w:rsid w:val="006761B1"/>
    <w:rsid w:val="006762EE"/>
    <w:rsid w:val="006763B9"/>
    <w:rsid w:val="00676537"/>
    <w:rsid w:val="0067665E"/>
    <w:rsid w:val="006768A2"/>
    <w:rsid w:val="006772DB"/>
    <w:rsid w:val="0067761A"/>
    <w:rsid w:val="006778EB"/>
    <w:rsid w:val="00677AB2"/>
    <w:rsid w:val="00677B5C"/>
    <w:rsid w:val="00677D5D"/>
    <w:rsid w:val="0068025C"/>
    <w:rsid w:val="00680394"/>
    <w:rsid w:val="0068047D"/>
    <w:rsid w:val="006804D9"/>
    <w:rsid w:val="00680640"/>
    <w:rsid w:val="00680F98"/>
    <w:rsid w:val="0068111F"/>
    <w:rsid w:val="006819E2"/>
    <w:rsid w:val="00681ABD"/>
    <w:rsid w:val="00681B6F"/>
    <w:rsid w:val="00681EB8"/>
    <w:rsid w:val="00681F22"/>
    <w:rsid w:val="0068239D"/>
    <w:rsid w:val="0068293D"/>
    <w:rsid w:val="00682A13"/>
    <w:rsid w:val="00682C78"/>
    <w:rsid w:val="00683076"/>
    <w:rsid w:val="00683514"/>
    <w:rsid w:val="00683816"/>
    <w:rsid w:val="006838F5"/>
    <w:rsid w:val="00683D7B"/>
    <w:rsid w:val="006840B2"/>
    <w:rsid w:val="006844AF"/>
    <w:rsid w:val="0068452A"/>
    <w:rsid w:val="006847EF"/>
    <w:rsid w:val="006848DA"/>
    <w:rsid w:val="00685171"/>
    <w:rsid w:val="0068522C"/>
    <w:rsid w:val="006857CC"/>
    <w:rsid w:val="00685802"/>
    <w:rsid w:val="006858DF"/>
    <w:rsid w:val="006859C2"/>
    <w:rsid w:val="00685CD2"/>
    <w:rsid w:val="00685DDD"/>
    <w:rsid w:val="006861E3"/>
    <w:rsid w:val="00686879"/>
    <w:rsid w:val="00686997"/>
    <w:rsid w:val="00686BA6"/>
    <w:rsid w:val="00686E33"/>
    <w:rsid w:val="006876F3"/>
    <w:rsid w:val="006902F9"/>
    <w:rsid w:val="006907C8"/>
    <w:rsid w:val="006911A2"/>
    <w:rsid w:val="006917BC"/>
    <w:rsid w:val="00691932"/>
    <w:rsid w:val="00692211"/>
    <w:rsid w:val="006924F2"/>
    <w:rsid w:val="00693130"/>
    <w:rsid w:val="00693171"/>
    <w:rsid w:val="00693662"/>
    <w:rsid w:val="00693F24"/>
    <w:rsid w:val="00693FED"/>
    <w:rsid w:val="00694104"/>
    <w:rsid w:val="0069432C"/>
    <w:rsid w:val="00694B1E"/>
    <w:rsid w:val="00694D64"/>
    <w:rsid w:val="00694E61"/>
    <w:rsid w:val="00695107"/>
    <w:rsid w:val="0069517F"/>
    <w:rsid w:val="00695239"/>
    <w:rsid w:val="00695619"/>
    <w:rsid w:val="00695837"/>
    <w:rsid w:val="00695A89"/>
    <w:rsid w:val="00695EE8"/>
    <w:rsid w:val="00695F17"/>
    <w:rsid w:val="00695F9B"/>
    <w:rsid w:val="00696212"/>
    <w:rsid w:val="00696239"/>
    <w:rsid w:val="00696313"/>
    <w:rsid w:val="00696801"/>
    <w:rsid w:val="00696F7D"/>
    <w:rsid w:val="006975EC"/>
    <w:rsid w:val="006A050B"/>
    <w:rsid w:val="006A0AB6"/>
    <w:rsid w:val="006A0B33"/>
    <w:rsid w:val="006A1373"/>
    <w:rsid w:val="006A1D10"/>
    <w:rsid w:val="006A21A8"/>
    <w:rsid w:val="006A21AC"/>
    <w:rsid w:val="006A2375"/>
    <w:rsid w:val="006A2431"/>
    <w:rsid w:val="006A270D"/>
    <w:rsid w:val="006A2E29"/>
    <w:rsid w:val="006A2F51"/>
    <w:rsid w:val="006A3126"/>
    <w:rsid w:val="006A32FD"/>
    <w:rsid w:val="006A39BA"/>
    <w:rsid w:val="006A41ED"/>
    <w:rsid w:val="006A431A"/>
    <w:rsid w:val="006A43D2"/>
    <w:rsid w:val="006A480A"/>
    <w:rsid w:val="006A4A3C"/>
    <w:rsid w:val="006A4B04"/>
    <w:rsid w:val="006A4C45"/>
    <w:rsid w:val="006A4EF5"/>
    <w:rsid w:val="006A4FE2"/>
    <w:rsid w:val="006A5257"/>
    <w:rsid w:val="006A5359"/>
    <w:rsid w:val="006A58FE"/>
    <w:rsid w:val="006A5A20"/>
    <w:rsid w:val="006A5A61"/>
    <w:rsid w:val="006A66ED"/>
    <w:rsid w:val="006A6969"/>
    <w:rsid w:val="006A6D16"/>
    <w:rsid w:val="006A7417"/>
    <w:rsid w:val="006A7A36"/>
    <w:rsid w:val="006A7A57"/>
    <w:rsid w:val="006A7CD0"/>
    <w:rsid w:val="006B0441"/>
    <w:rsid w:val="006B0995"/>
    <w:rsid w:val="006B0E23"/>
    <w:rsid w:val="006B16F4"/>
    <w:rsid w:val="006B1D00"/>
    <w:rsid w:val="006B1FD6"/>
    <w:rsid w:val="006B2A10"/>
    <w:rsid w:val="006B2E7A"/>
    <w:rsid w:val="006B35A0"/>
    <w:rsid w:val="006B3807"/>
    <w:rsid w:val="006B39B7"/>
    <w:rsid w:val="006B3D9A"/>
    <w:rsid w:val="006B4680"/>
    <w:rsid w:val="006B533F"/>
    <w:rsid w:val="006B566A"/>
    <w:rsid w:val="006B5B75"/>
    <w:rsid w:val="006B5E2B"/>
    <w:rsid w:val="006B6AC7"/>
    <w:rsid w:val="006B714D"/>
    <w:rsid w:val="006B75AC"/>
    <w:rsid w:val="006B7E56"/>
    <w:rsid w:val="006C018E"/>
    <w:rsid w:val="006C01DE"/>
    <w:rsid w:val="006C0245"/>
    <w:rsid w:val="006C0445"/>
    <w:rsid w:val="006C051C"/>
    <w:rsid w:val="006C1E76"/>
    <w:rsid w:val="006C23C0"/>
    <w:rsid w:val="006C2556"/>
    <w:rsid w:val="006C289D"/>
    <w:rsid w:val="006C2E0D"/>
    <w:rsid w:val="006C2E24"/>
    <w:rsid w:val="006C30BD"/>
    <w:rsid w:val="006C39F6"/>
    <w:rsid w:val="006C3B45"/>
    <w:rsid w:val="006C43EC"/>
    <w:rsid w:val="006C45F0"/>
    <w:rsid w:val="006C462B"/>
    <w:rsid w:val="006C4736"/>
    <w:rsid w:val="006C4951"/>
    <w:rsid w:val="006C52C0"/>
    <w:rsid w:val="006C5474"/>
    <w:rsid w:val="006C550F"/>
    <w:rsid w:val="006C5D8E"/>
    <w:rsid w:val="006C6C78"/>
    <w:rsid w:val="006D0106"/>
    <w:rsid w:val="006D01EB"/>
    <w:rsid w:val="006D03E3"/>
    <w:rsid w:val="006D05EE"/>
    <w:rsid w:val="006D08CD"/>
    <w:rsid w:val="006D0C28"/>
    <w:rsid w:val="006D0CCF"/>
    <w:rsid w:val="006D0E63"/>
    <w:rsid w:val="006D1488"/>
    <w:rsid w:val="006D18F0"/>
    <w:rsid w:val="006D19C3"/>
    <w:rsid w:val="006D1A74"/>
    <w:rsid w:val="006D1BFC"/>
    <w:rsid w:val="006D1CD2"/>
    <w:rsid w:val="006D29F9"/>
    <w:rsid w:val="006D3401"/>
    <w:rsid w:val="006D3959"/>
    <w:rsid w:val="006D3CF6"/>
    <w:rsid w:val="006D3D3B"/>
    <w:rsid w:val="006D3F8D"/>
    <w:rsid w:val="006D3FAE"/>
    <w:rsid w:val="006D4646"/>
    <w:rsid w:val="006D516B"/>
    <w:rsid w:val="006D5E48"/>
    <w:rsid w:val="006D5FD5"/>
    <w:rsid w:val="006D6A6E"/>
    <w:rsid w:val="006D6F1C"/>
    <w:rsid w:val="006D799A"/>
    <w:rsid w:val="006D79AF"/>
    <w:rsid w:val="006D7AE9"/>
    <w:rsid w:val="006D7BD4"/>
    <w:rsid w:val="006D7C6C"/>
    <w:rsid w:val="006E036B"/>
    <w:rsid w:val="006E0685"/>
    <w:rsid w:val="006E0C9F"/>
    <w:rsid w:val="006E0CFB"/>
    <w:rsid w:val="006E0F94"/>
    <w:rsid w:val="006E1523"/>
    <w:rsid w:val="006E152D"/>
    <w:rsid w:val="006E1708"/>
    <w:rsid w:val="006E1EA5"/>
    <w:rsid w:val="006E3009"/>
    <w:rsid w:val="006E3250"/>
    <w:rsid w:val="006E34CC"/>
    <w:rsid w:val="006E34FD"/>
    <w:rsid w:val="006E364E"/>
    <w:rsid w:val="006E3A5D"/>
    <w:rsid w:val="006E41C8"/>
    <w:rsid w:val="006E43FF"/>
    <w:rsid w:val="006E46AC"/>
    <w:rsid w:val="006E4964"/>
    <w:rsid w:val="006E4997"/>
    <w:rsid w:val="006E5274"/>
    <w:rsid w:val="006E5614"/>
    <w:rsid w:val="006E5A51"/>
    <w:rsid w:val="006E5C91"/>
    <w:rsid w:val="006E5CAB"/>
    <w:rsid w:val="006E61D2"/>
    <w:rsid w:val="006E691E"/>
    <w:rsid w:val="006E6B39"/>
    <w:rsid w:val="006E6C9D"/>
    <w:rsid w:val="006E6CE3"/>
    <w:rsid w:val="006E7048"/>
    <w:rsid w:val="006E738D"/>
    <w:rsid w:val="006E7405"/>
    <w:rsid w:val="006E757C"/>
    <w:rsid w:val="006E7A54"/>
    <w:rsid w:val="006E7AB8"/>
    <w:rsid w:val="006E7C1A"/>
    <w:rsid w:val="006E7CB5"/>
    <w:rsid w:val="006F0BB0"/>
    <w:rsid w:val="006F0CA0"/>
    <w:rsid w:val="006F0CC9"/>
    <w:rsid w:val="006F0F63"/>
    <w:rsid w:val="006F14FE"/>
    <w:rsid w:val="006F1EBF"/>
    <w:rsid w:val="006F2A5C"/>
    <w:rsid w:val="006F2B61"/>
    <w:rsid w:val="006F320B"/>
    <w:rsid w:val="006F329D"/>
    <w:rsid w:val="006F3417"/>
    <w:rsid w:val="006F52DC"/>
    <w:rsid w:val="006F5605"/>
    <w:rsid w:val="006F5B25"/>
    <w:rsid w:val="006F5B40"/>
    <w:rsid w:val="006F5E9B"/>
    <w:rsid w:val="006F641A"/>
    <w:rsid w:val="006F6A94"/>
    <w:rsid w:val="006F6D43"/>
    <w:rsid w:val="006F6EF2"/>
    <w:rsid w:val="006F722D"/>
    <w:rsid w:val="006F727F"/>
    <w:rsid w:val="006F7B71"/>
    <w:rsid w:val="00700BA4"/>
    <w:rsid w:val="00700F63"/>
    <w:rsid w:val="00701A94"/>
    <w:rsid w:val="00702CE9"/>
    <w:rsid w:val="00703157"/>
    <w:rsid w:val="00703917"/>
    <w:rsid w:val="00704C7E"/>
    <w:rsid w:val="00704F80"/>
    <w:rsid w:val="00705277"/>
    <w:rsid w:val="0070559A"/>
    <w:rsid w:val="0070576A"/>
    <w:rsid w:val="00705BBE"/>
    <w:rsid w:val="00705D69"/>
    <w:rsid w:val="00706909"/>
    <w:rsid w:val="00706BC8"/>
    <w:rsid w:val="0070701E"/>
    <w:rsid w:val="00707630"/>
    <w:rsid w:val="0070778E"/>
    <w:rsid w:val="00707966"/>
    <w:rsid w:val="00707AF5"/>
    <w:rsid w:val="007106F1"/>
    <w:rsid w:val="00710DA3"/>
    <w:rsid w:val="00711327"/>
    <w:rsid w:val="0071134D"/>
    <w:rsid w:val="0071138D"/>
    <w:rsid w:val="007115A6"/>
    <w:rsid w:val="0071197F"/>
    <w:rsid w:val="007123EF"/>
    <w:rsid w:val="00712521"/>
    <w:rsid w:val="00712607"/>
    <w:rsid w:val="00712A0E"/>
    <w:rsid w:val="00712A5C"/>
    <w:rsid w:val="00712F2A"/>
    <w:rsid w:val="0071345A"/>
    <w:rsid w:val="00713532"/>
    <w:rsid w:val="007135E0"/>
    <w:rsid w:val="0071372C"/>
    <w:rsid w:val="00713802"/>
    <w:rsid w:val="0071440E"/>
    <w:rsid w:val="007144C2"/>
    <w:rsid w:val="00714799"/>
    <w:rsid w:val="007149EA"/>
    <w:rsid w:val="00714F25"/>
    <w:rsid w:val="007152DC"/>
    <w:rsid w:val="007154B5"/>
    <w:rsid w:val="007154D7"/>
    <w:rsid w:val="007157C7"/>
    <w:rsid w:val="0071598B"/>
    <w:rsid w:val="00716057"/>
    <w:rsid w:val="00716552"/>
    <w:rsid w:val="00716622"/>
    <w:rsid w:val="00716735"/>
    <w:rsid w:val="00716C67"/>
    <w:rsid w:val="00716DB7"/>
    <w:rsid w:val="0071757B"/>
    <w:rsid w:val="007175C0"/>
    <w:rsid w:val="00717875"/>
    <w:rsid w:val="00717A0D"/>
    <w:rsid w:val="00717F26"/>
    <w:rsid w:val="0072044F"/>
    <w:rsid w:val="007204EE"/>
    <w:rsid w:val="00720A37"/>
    <w:rsid w:val="00720AB1"/>
    <w:rsid w:val="00720AD5"/>
    <w:rsid w:val="00720D5E"/>
    <w:rsid w:val="00720D9C"/>
    <w:rsid w:val="00721AFF"/>
    <w:rsid w:val="00721CF3"/>
    <w:rsid w:val="00722005"/>
    <w:rsid w:val="007226D4"/>
    <w:rsid w:val="00722E84"/>
    <w:rsid w:val="00722FE2"/>
    <w:rsid w:val="00723615"/>
    <w:rsid w:val="0072394D"/>
    <w:rsid w:val="00723B78"/>
    <w:rsid w:val="0072400A"/>
    <w:rsid w:val="0072414E"/>
    <w:rsid w:val="00724397"/>
    <w:rsid w:val="007248DF"/>
    <w:rsid w:val="00724AC6"/>
    <w:rsid w:val="00724B37"/>
    <w:rsid w:val="00724F8E"/>
    <w:rsid w:val="0072554E"/>
    <w:rsid w:val="007255D1"/>
    <w:rsid w:val="00725ECE"/>
    <w:rsid w:val="0072627D"/>
    <w:rsid w:val="00727996"/>
    <w:rsid w:val="00727C41"/>
    <w:rsid w:val="0073003F"/>
    <w:rsid w:val="00730951"/>
    <w:rsid w:val="00730A73"/>
    <w:rsid w:val="00730FBF"/>
    <w:rsid w:val="007312BA"/>
    <w:rsid w:val="00731657"/>
    <w:rsid w:val="007317DF"/>
    <w:rsid w:val="007325BF"/>
    <w:rsid w:val="00732695"/>
    <w:rsid w:val="00732884"/>
    <w:rsid w:val="00732CA5"/>
    <w:rsid w:val="00732CAB"/>
    <w:rsid w:val="00733636"/>
    <w:rsid w:val="007336DE"/>
    <w:rsid w:val="00733964"/>
    <w:rsid w:val="00733983"/>
    <w:rsid w:val="00733D59"/>
    <w:rsid w:val="00734791"/>
    <w:rsid w:val="00735022"/>
    <w:rsid w:val="0073549F"/>
    <w:rsid w:val="00737222"/>
    <w:rsid w:val="00737238"/>
    <w:rsid w:val="0074003D"/>
    <w:rsid w:val="00740146"/>
    <w:rsid w:val="007412B4"/>
    <w:rsid w:val="00741A27"/>
    <w:rsid w:val="00741B58"/>
    <w:rsid w:val="00741C23"/>
    <w:rsid w:val="00741F17"/>
    <w:rsid w:val="00742228"/>
    <w:rsid w:val="00742236"/>
    <w:rsid w:val="0074263F"/>
    <w:rsid w:val="007430BB"/>
    <w:rsid w:val="00743733"/>
    <w:rsid w:val="00743DF1"/>
    <w:rsid w:val="00744125"/>
    <w:rsid w:val="007441A9"/>
    <w:rsid w:val="007446E9"/>
    <w:rsid w:val="007449DE"/>
    <w:rsid w:val="00744EB1"/>
    <w:rsid w:val="00745482"/>
    <w:rsid w:val="00745623"/>
    <w:rsid w:val="0074645D"/>
    <w:rsid w:val="00747302"/>
    <w:rsid w:val="00747461"/>
    <w:rsid w:val="007502BF"/>
    <w:rsid w:val="007504B5"/>
    <w:rsid w:val="00750C64"/>
    <w:rsid w:val="0075173B"/>
    <w:rsid w:val="00751A24"/>
    <w:rsid w:val="00752765"/>
    <w:rsid w:val="00752B19"/>
    <w:rsid w:val="00752B8F"/>
    <w:rsid w:val="00753625"/>
    <w:rsid w:val="00753D63"/>
    <w:rsid w:val="007544D5"/>
    <w:rsid w:val="007547F0"/>
    <w:rsid w:val="0075485A"/>
    <w:rsid w:val="00754971"/>
    <w:rsid w:val="00754AA3"/>
    <w:rsid w:val="007550FC"/>
    <w:rsid w:val="007558AA"/>
    <w:rsid w:val="007558D0"/>
    <w:rsid w:val="00755DED"/>
    <w:rsid w:val="00756151"/>
    <w:rsid w:val="00757012"/>
    <w:rsid w:val="00757C6A"/>
    <w:rsid w:val="00760009"/>
    <w:rsid w:val="00760209"/>
    <w:rsid w:val="0076058D"/>
    <w:rsid w:val="00760C40"/>
    <w:rsid w:val="00760CFA"/>
    <w:rsid w:val="00760E93"/>
    <w:rsid w:val="00761143"/>
    <w:rsid w:val="007612E6"/>
    <w:rsid w:val="007614A7"/>
    <w:rsid w:val="007620E2"/>
    <w:rsid w:val="007627AF"/>
    <w:rsid w:val="00762884"/>
    <w:rsid w:val="00762DBE"/>
    <w:rsid w:val="00763450"/>
    <w:rsid w:val="007638F5"/>
    <w:rsid w:val="00763D43"/>
    <w:rsid w:val="007645B5"/>
    <w:rsid w:val="00764E24"/>
    <w:rsid w:val="007655AA"/>
    <w:rsid w:val="00765AD5"/>
    <w:rsid w:val="00765C9E"/>
    <w:rsid w:val="00765CC1"/>
    <w:rsid w:val="00766491"/>
    <w:rsid w:val="00766F94"/>
    <w:rsid w:val="00767396"/>
    <w:rsid w:val="00767447"/>
    <w:rsid w:val="00767473"/>
    <w:rsid w:val="007678F2"/>
    <w:rsid w:val="007706DD"/>
    <w:rsid w:val="00770827"/>
    <w:rsid w:val="00770BCA"/>
    <w:rsid w:val="007712F8"/>
    <w:rsid w:val="00771631"/>
    <w:rsid w:val="0077245D"/>
    <w:rsid w:val="00772942"/>
    <w:rsid w:val="00772F49"/>
    <w:rsid w:val="00773751"/>
    <w:rsid w:val="00773A5F"/>
    <w:rsid w:val="00774261"/>
    <w:rsid w:val="007743C3"/>
    <w:rsid w:val="007744E0"/>
    <w:rsid w:val="00774903"/>
    <w:rsid w:val="00774A21"/>
    <w:rsid w:val="0077534C"/>
    <w:rsid w:val="007756F3"/>
    <w:rsid w:val="007757A9"/>
    <w:rsid w:val="00775B4A"/>
    <w:rsid w:val="00776079"/>
    <w:rsid w:val="00776133"/>
    <w:rsid w:val="007762AB"/>
    <w:rsid w:val="007766D9"/>
    <w:rsid w:val="00776A0C"/>
    <w:rsid w:val="00776E79"/>
    <w:rsid w:val="007771AF"/>
    <w:rsid w:val="00777A1D"/>
    <w:rsid w:val="00777D29"/>
    <w:rsid w:val="00780431"/>
    <w:rsid w:val="00780DF7"/>
    <w:rsid w:val="007811FB"/>
    <w:rsid w:val="007812C1"/>
    <w:rsid w:val="00781525"/>
    <w:rsid w:val="0078161F"/>
    <w:rsid w:val="00781B8C"/>
    <w:rsid w:val="00782690"/>
    <w:rsid w:val="00782C1B"/>
    <w:rsid w:val="00782F75"/>
    <w:rsid w:val="00782FA3"/>
    <w:rsid w:val="00783008"/>
    <w:rsid w:val="007830EA"/>
    <w:rsid w:val="007832CC"/>
    <w:rsid w:val="007836B4"/>
    <w:rsid w:val="00783857"/>
    <w:rsid w:val="007839F0"/>
    <w:rsid w:val="00783AC6"/>
    <w:rsid w:val="00783CB6"/>
    <w:rsid w:val="007842F0"/>
    <w:rsid w:val="007849F9"/>
    <w:rsid w:val="00784BB2"/>
    <w:rsid w:val="007850A0"/>
    <w:rsid w:val="00785410"/>
    <w:rsid w:val="007854B7"/>
    <w:rsid w:val="007854D8"/>
    <w:rsid w:val="00785597"/>
    <w:rsid w:val="007856B7"/>
    <w:rsid w:val="00785BE4"/>
    <w:rsid w:val="00785C2C"/>
    <w:rsid w:val="0078602C"/>
    <w:rsid w:val="0078683E"/>
    <w:rsid w:val="00786ABF"/>
    <w:rsid w:val="00787491"/>
    <w:rsid w:val="00787DC1"/>
    <w:rsid w:val="00787E53"/>
    <w:rsid w:val="00787E97"/>
    <w:rsid w:val="00787EA3"/>
    <w:rsid w:val="007902DE"/>
    <w:rsid w:val="00790A1B"/>
    <w:rsid w:val="00790B70"/>
    <w:rsid w:val="00790F05"/>
    <w:rsid w:val="00790F20"/>
    <w:rsid w:val="00790FD6"/>
    <w:rsid w:val="00791494"/>
    <w:rsid w:val="007917CA"/>
    <w:rsid w:val="00791BCD"/>
    <w:rsid w:val="00791F32"/>
    <w:rsid w:val="00792239"/>
    <w:rsid w:val="00792FFB"/>
    <w:rsid w:val="00793088"/>
    <w:rsid w:val="007931AD"/>
    <w:rsid w:val="00793AF5"/>
    <w:rsid w:val="00793B77"/>
    <w:rsid w:val="00793BA6"/>
    <w:rsid w:val="00793BC6"/>
    <w:rsid w:val="00793D57"/>
    <w:rsid w:val="007941AE"/>
    <w:rsid w:val="007941D7"/>
    <w:rsid w:val="007946D7"/>
    <w:rsid w:val="00794966"/>
    <w:rsid w:val="007949C1"/>
    <w:rsid w:val="007949ED"/>
    <w:rsid w:val="00794CF7"/>
    <w:rsid w:val="007951B5"/>
    <w:rsid w:val="00795354"/>
    <w:rsid w:val="007953C9"/>
    <w:rsid w:val="007956CE"/>
    <w:rsid w:val="00796CE2"/>
    <w:rsid w:val="00797281"/>
    <w:rsid w:val="007A028D"/>
    <w:rsid w:val="007A0440"/>
    <w:rsid w:val="007A05CE"/>
    <w:rsid w:val="007A07DC"/>
    <w:rsid w:val="007A082F"/>
    <w:rsid w:val="007A0D43"/>
    <w:rsid w:val="007A0D9E"/>
    <w:rsid w:val="007A0F2A"/>
    <w:rsid w:val="007A1CC5"/>
    <w:rsid w:val="007A2029"/>
    <w:rsid w:val="007A2064"/>
    <w:rsid w:val="007A2135"/>
    <w:rsid w:val="007A2178"/>
    <w:rsid w:val="007A2579"/>
    <w:rsid w:val="007A2C57"/>
    <w:rsid w:val="007A2D78"/>
    <w:rsid w:val="007A30F7"/>
    <w:rsid w:val="007A3517"/>
    <w:rsid w:val="007A355C"/>
    <w:rsid w:val="007A3607"/>
    <w:rsid w:val="007A37E4"/>
    <w:rsid w:val="007A3ADE"/>
    <w:rsid w:val="007A428B"/>
    <w:rsid w:val="007A4673"/>
    <w:rsid w:val="007A4B2B"/>
    <w:rsid w:val="007A4D6D"/>
    <w:rsid w:val="007A573B"/>
    <w:rsid w:val="007A57B5"/>
    <w:rsid w:val="007A5A59"/>
    <w:rsid w:val="007A5BDB"/>
    <w:rsid w:val="007A5C00"/>
    <w:rsid w:val="007A5FEE"/>
    <w:rsid w:val="007A6351"/>
    <w:rsid w:val="007A65DA"/>
    <w:rsid w:val="007A6993"/>
    <w:rsid w:val="007A6B29"/>
    <w:rsid w:val="007A6DC0"/>
    <w:rsid w:val="007A6F5B"/>
    <w:rsid w:val="007A7148"/>
    <w:rsid w:val="007A763B"/>
    <w:rsid w:val="007B0534"/>
    <w:rsid w:val="007B0621"/>
    <w:rsid w:val="007B07D3"/>
    <w:rsid w:val="007B0D8D"/>
    <w:rsid w:val="007B0F34"/>
    <w:rsid w:val="007B101B"/>
    <w:rsid w:val="007B115E"/>
    <w:rsid w:val="007B1615"/>
    <w:rsid w:val="007B2393"/>
    <w:rsid w:val="007B261B"/>
    <w:rsid w:val="007B26A4"/>
    <w:rsid w:val="007B2FBC"/>
    <w:rsid w:val="007B354E"/>
    <w:rsid w:val="007B3859"/>
    <w:rsid w:val="007B3A59"/>
    <w:rsid w:val="007B3A9D"/>
    <w:rsid w:val="007B3F41"/>
    <w:rsid w:val="007B5041"/>
    <w:rsid w:val="007B543E"/>
    <w:rsid w:val="007B589A"/>
    <w:rsid w:val="007B5955"/>
    <w:rsid w:val="007B5D62"/>
    <w:rsid w:val="007B60F1"/>
    <w:rsid w:val="007B6184"/>
    <w:rsid w:val="007B62F5"/>
    <w:rsid w:val="007B6384"/>
    <w:rsid w:val="007B63B0"/>
    <w:rsid w:val="007B63C2"/>
    <w:rsid w:val="007B63D6"/>
    <w:rsid w:val="007B64AE"/>
    <w:rsid w:val="007B64F9"/>
    <w:rsid w:val="007B6A56"/>
    <w:rsid w:val="007B6F13"/>
    <w:rsid w:val="007B76DF"/>
    <w:rsid w:val="007C021F"/>
    <w:rsid w:val="007C03D8"/>
    <w:rsid w:val="007C0682"/>
    <w:rsid w:val="007C06C1"/>
    <w:rsid w:val="007C0EA8"/>
    <w:rsid w:val="007C12EF"/>
    <w:rsid w:val="007C1346"/>
    <w:rsid w:val="007C1357"/>
    <w:rsid w:val="007C1508"/>
    <w:rsid w:val="007C15CD"/>
    <w:rsid w:val="007C18E2"/>
    <w:rsid w:val="007C1908"/>
    <w:rsid w:val="007C191F"/>
    <w:rsid w:val="007C1FA2"/>
    <w:rsid w:val="007C23B3"/>
    <w:rsid w:val="007C29B2"/>
    <w:rsid w:val="007C3963"/>
    <w:rsid w:val="007C3A8D"/>
    <w:rsid w:val="007C3E7A"/>
    <w:rsid w:val="007C4936"/>
    <w:rsid w:val="007C49F2"/>
    <w:rsid w:val="007C4ACB"/>
    <w:rsid w:val="007C5665"/>
    <w:rsid w:val="007C5E0C"/>
    <w:rsid w:val="007C6327"/>
    <w:rsid w:val="007C6CCD"/>
    <w:rsid w:val="007C74D2"/>
    <w:rsid w:val="007C7681"/>
    <w:rsid w:val="007C7832"/>
    <w:rsid w:val="007C7C71"/>
    <w:rsid w:val="007C7D5C"/>
    <w:rsid w:val="007C7E40"/>
    <w:rsid w:val="007D0129"/>
    <w:rsid w:val="007D079D"/>
    <w:rsid w:val="007D0BA5"/>
    <w:rsid w:val="007D1197"/>
    <w:rsid w:val="007D130A"/>
    <w:rsid w:val="007D1411"/>
    <w:rsid w:val="007D1C8E"/>
    <w:rsid w:val="007D2793"/>
    <w:rsid w:val="007D2994"/>
    <w:rsid w:val="007D2CDC"/>
    <w:rsid w:val="007D3396"/>
    <w:rsid w:val="007D349D"/>
    <w:rsid w:val="007D3914"/>
    <w:rsid w:val="007D3993"/>
    <w:rsid w:val="007D3DAC"/>
    <w:rsid w:val="007D3E8B"/>
    <w:rsid w:val="007D451A"/>
    <w:rsid w:val="007D460B"/>
    <w:rsid w:val="007D51F6"/>
    <w:rsid w:val="007D566F"/>
    <w:rsid w:val="007D5C36"/>
    <w:rsid w:val="007D61BB"/>
    <w:rsid w:val="007D62B5"/>
    <w:rsid w:val="007D640E"/>
    <w:rsid w:val="007D6827"/>
    <w:rsid w:val="007D6A0E"/>
    <w:rsid w:val="007D6D63"/>
    <w:rsid w:val="007D6EF5"/>
    <w:rsid w:val="007D6F8C"/>
    <w:rsid w:val="007D7148"/>
    <w:rsid w:val="007D720E"/>
    <w:rsid w:val="007D73BF"/>
    <w:rsid w:val="007D7AE3"/>
    <w:rsid w:val="007D7F06"/>
    <w:rsid w:val="007E1301"/>
    <w:rsid w:val="007E1322"/>
    <w:rsid w:val="007E1B77"/>
    <w:rsid w:val="007E2496"/>
    <w:rsid w:val="007E2631"/>
    <w:rsid w:val="007E2DE8"/>
    <w:rsid w:val="007E2DF6"/>
    <w:rsid w:val="007E2DF8"/>
    <w:rsid w:val="007E3092"/>
    <w:rsid w:val="007E326B"/>
    <w:rsid w:val="007E3466"/>
    <w:rsid w:val="007E3551"/>
    <w:rsid w:val="007E39B4"/>
    <w:rsid w:val="007E3AF0"/>
    <w:rsid w:val="007E42E3"/>
    <w:rsid w:val="007E44E3"/>
    <w:rsid w:val="007E45CE"/>
    <w:rsid w:val="007E4899"/>
    <w:rsid w:val="007E4AFF"/>
    <w:rsid w:val="007E4B4A"/>
    <w:rsid w:val="007E4EA5"/>
    <w:rsid w:val="007E5127"/>
    <w:rsid w:val="007E6106"/>
    <w:rsid w:val="007E646D"/>
    <w:rsid w:val="007E6A52"/>
    <w:rsid w:val="007E6D18"/>
    <w:rsid w:val="007E7589"/>
    <w:rsid w:val="007E7CEF"/>
    <w:rsid w:val="007F048C"/>
    <w:rsid w:val="007F0525"/>
    <w:rsid w:val="007F0792"/>
    <w:rsid w:val="007F0F9A"/>
    <w:rsid w:val="007F10ED"/>
    <w:rsid w:val="007F1485"/>
    <w:rsid w:val="007F1675"/>
    <w:rsid w:val="007F20F9"/>
    <w:rsid w:val="007F2FB8"/>
    <w:rsid w:val="007F3051"/>
    <w:rsid w:val="007F30AC"/>
    <w:rsid w:val="007F3375"/>
    <w:rsid w:val="007F36C8"/>
    <w:rsid w:val="007F3EB6"/>
    <w:rsid w:val="007F42A5"/>
    <w:rsid w:val="007F452E"/>
    <w:rsid w:val="007F4E9B"/>
    <w:rsid w:val="007F59B1"/>
    <w:rsid w:val="007F5AE1"/>
    <w:rsid w:val="007F6346"/>
    <w:rsid w:val="007F660C"/>
    <w:rsid w:val="007F678D"/>
    <w:rsid w:val="007F696B"/>
    <w:rsid w:val="007F70CC"/>
    <w:rsid w:val="007F790B"/>
    <w:rsid w:val="007F7938"/>
    <w:rsid w:val="00800234"/>
    <w:rsid w:val="00800427"/>
    <w:rsid w:val="00800AB3"/>
    <w:rsid w:val="0080132C"/>
    <w:rsid w:val="0080155C"/>
    <w:rsid w:val="00801AB2"/>
    <w:rsid w:val="00801C55"/>
    <w:rsid w:val="00801CAC"/>
    <w:rsid w:val="00802235"/>
    <w:rsid w:val="0080263D"/>
    <w:rsid w:val="00802880"/>
    <w:rsid w:val="00802CEE"/>
    <w:rsid w:val="0080369E"/>
    <w:rsid w:val="00803A8E"/>
    <w:rsid w:val="0080411C"/>
    <w:rsid w:val="008045CF"/>
    <w:rsid w:val="008056E2"/>
    <w:rsid w:val="00805773"/>
    <w:rsid w:val="00805CB1"/>
    <w:rsid w:val="00806669"/>
    <w:rsid w:val="00806742"/>
    <w:rsid w:val="008079F6"/>
    <w:rsid w:val="00807C98"/>
    <w:rsid w:val="00807CCF"/>
    <w:rsid w:val="00810031"/>
    <w:rsid w:val="008109EC"/>
    <w:rsid w:val="00811087"/>
    <w:rsid w:val="008110C5"/>
    <w:rsid w:val="00811982"/>
    <w:rsid w:val="00811D80"/>
    <w:rsid w:val="00812313"/>
    <w:rsid w:val="00813360"/>
    <w:rsid w:val="00813A92"/>
    <w:rsid w:val="00813CC9"/>
    <w:rsid w:val="008141C2"/>
    <w:rsid w:val="00814267"/>
    <w:rsid w:val="008143CD"/>
    <w:rsid w:val="00814487"/>
    <w:rsid w:val="00814968"/>
    <w:rsid w:val="00814D9B"/>
    <w:rsid w:val="00815588"/>
    <w:rsid w:val="00815C5C"/>
    <w:rsid w:val="00815D99"/>
    <w:rsid w:val="008161FF"/>
    <w:rsid w:val="0081649B"/>
    <w:rsid w:val="00816735"/>
    <w:rsid w:val="0081683C"/>
    <w:rsid w:val="00816C67"/>
    <w:rsid w:val="00817513"/>
    <w:rsid w:val="00820528"/>
    <w:rsid w:val="00820D62"/>
    <w:rsid w:val="008212E5"/>
    <w:rsid w:val="00821B78"/>
    <w:rsid w:val="00822223"/>
    <w:rsid w:val="008226BC"/>
    <w:rsid w:val="00822EDF"/>
    <w:rsid w:val="0082359A"/>
    <w:rsid w:val="00823701"/>
    <w:rsid w:val="00823929"/>
    <w:rsid w:val="00823B6F"/>
    <w:rsid w:val="00824132"/>
    <w:rsid w:val="008243E4"/>
    <w:rsid w:val="008248DC"/>
    <w:rsid w:val="00824CE7"/>
    <w:rsid w:val="00825377"/>
    <w:rsid w:val="00825507"/>
    <w:rsid w:val="0082551F"/>
    <w:rsid w:val="0082576D"/>
    <w:rsid w:val="008260D6"/>
    <w:rsid w:val="00826294"/>
    <w:rsid w:val="008264C2"/>
    <w:rsid w:val="0082659D"/>
    <w:rsid w:val="00826E68"/>
    <w:rsid w:val="008271FD"/>
    <w:rsid w:val="00827E67"/>
    <w:rsid w:val="0083006F"/>
    <w:rsid w:val="00830531"/>
    <w:rsid w:val="00830F15"/>
    <w:rsid w:val="00830F9D"/>
    <w:rsid w:val="00831102"/>
    <w:rsid w:val="008314B3"/>
    <w:rsid w:val="00831B75"/>
    <w:rsid w:val="008324CD"/>
    <w:rsid w:val="00832A5C"/>
    <w:rsid w:val="00833A4B"/>
    <w:rsid w:val="00834868"/>
    <w:rsid w:val="00834CD8"/>
    <w:rsid w:val="008352AC"/>
    <w:rsid w:val="0083536A"/>
    <w:rsid w:val="008356C9"/>
    <w:rsid w:val="00835B69"/>
    <w:rsid w:val="00835FFC"/>
    <w:rsid w:val="0083653B"/>
    <w:rsid w:val="00836541"/>
    <w:rsid w:val="00836603"/>
    <w:rsid w:val="00836869"/>
    <w:rsid w:val="00836A2B"/>
    <w:rsid w:val="008372C7"/>
    <w:rsid w:val="008372CD"/>
    <w:rsid w:val="0083759F"/>
    <w:rsid w:val="00837683"/>
    <w:rsid w:val="00837D07"/>
    <w:rsid w:val="00837DA0"/>
    <w:rsid w:val="00837FA8"/>
    <w:rsid w:val="008404EE"/>
    <w:rsid w:val="0084056A"/>
    <w:rsid w:val="008405A4"/>
    <w:rsid w:val="0084136C"/>
    <w:rsid w:val="00841415"/>
    <w:rsid w:val="00841B69"/>
    <w:rsid w:val="00841C00"/>
    <w:rsid w:val="00841C54"/>
    <w:rsid w:val="00841C71"/>
    <w:rsid w:val="00841F90"/>
    <w:rsid w:val="00842877"/>
    <w:rsid w:val="00842BFE"/>
    <w:rsid w:val="00843C31"/>
    <w:rsid w:val="008442CA"/>
    <w:rsid w:val="008443EF"/>
    <w:rsid w:val="00844608"/>
    <w:rsid w:val="00844709"/>
    <w:rsid w:val="00844B59"/>
    <w:rsid w:val="00844EFD"/>
    <w:rsid w:val="008454B1"/>
    <w:rsid w:val="008457AA"/>
    <w:rsid w:val="00845F07"/>
    <w:rsid w:val="00846006"/>
    <w:rsid w:val="008468D6"/>
    <w:rsid w:val="008473A3"/>
    <w:rsid w:val="00847685"/>
    <w:rsid w:val="00847A1B"/>
    <w:rsid w:val="00847BC4"/>
    <w:rsid w:val="00847C1D"/>
    <w:rsid w:val="00847D6D"/>
    <w:rsid w:val="0085032F"/>
    <w:rsid w:val="008505DF"/>
    <w:rsid w:val="00850EC5"/>
    <w:rsid w:val="00851D18"/>
    <w:rsid w:val="00851DC0"/>
    <w:rsid w:val="00852185"/>
    <w:rsid w:val="008524A9"/>
    <w:rsid w:val="0085296A"/>
    <w:rsid w:val="008529B1"/>
    <w:rsid w:val="008529F7"/>
    <w:rsid w:val="008536C5"/>
    <w:rsid w:val="008538B3"/>
    <w:rsid w:val="008538EF"/>
    <w:rsid w:val="008539E1"/>
    <w:rsid w:val="00853D20"/>
    <w:rsid w:val="00853D59"/>
    <w:rsid w:val="00853FC4"/>
    <w:rsid w:val="00854688"/>
    <w:rsid w:val="0085476E"/>
    <w:rsid w:val="00854E87"/>
    <w:rsid w:val="008559F1"/>
    <w:rsid w:val="00855F17"/>
    <w:rsid w:val="008560C3"/>
    <w:rsid w:val="008568AC"/>
    <w:rsid w:val="00856BD2"/>
    <w:rsid w:val="00856CB0"/>
    <w:rsid w:val="00857035"/>
    <w:rsid w:val="008572F2"/>
    <w:rsid w:val="00857309"/>
    <w:rsid w:val="0085751D"/>
    <w:rsid w:val="00857806"/>
    <w:rsid w:val="0085786D"/>
    <w:rsid w:val="008578CE"/>
    <w:rsid w:val="00857B91"/>
    <w:rsid w:val="008607A2"/>
    <w:rsid w:val="00861093"/>
    <w:rsid w:val="008612F0"/>
    <w:rsid w:val="00861608"/>
    <w:rsid w:val="00861A35"/>
    <w:rsid w:val="00861B28"/>
    <w:rsid w:val="008628BC"/>
    <w:rsid w:val="00863B2F"/>
    <w:rsid w:val="00864179"/>
    <w:rsid w:val="008641A9"/>
    <w:rsid w:val="0086449C"/>
    <w:rsid w:val="00864547"/>
    <w:rsid w:val="008645FA"/>
    <w:rsid w:val="00864805"/>
    <w:rsid w:val="00864BD8"/>
    <w:rsid w:val="00864E54"/>
    <w:rsid w:val="0086534B"/>
    <w:rsid w:val="00865551"/>
    <w:rsid w:val="008655C1"/>
    <w:rsid w:val="00865B2D"/>
    <w:rsid w:val="00865C00"/>
    <w:rsid w:val="00865C6D"/>
    <w:rsid w:val="00865D7A"/>
    <w:rsid w:val="008662E4"/>
    <w:rsid w:val="0086647E"/>
    <w:rsid w:val="008665E4"/>
    <w:rsid w:val="008668B7"/>
    <w:rsid w:val="00866D51"/>
    <w:rsid w:val="008670D2"/>
    <w:rsid w:val="008676B4"/>
    <w:rsid w:val="008677DB"/>
    <w:rsid w:val="0086787E"/>
    <w:rsid w:val="00867B0E"/>
    <w:rsid w:val="00867F69"/>
    <w:rsid w:val="008702CC"/>
    <w:rsid w:val="00870668"/>
    <w:rsid w:val="00871101"/>
    <w:rsid w:val="0087130E"/>
    <w:rsid w:val="00871C31"/>
    <w:rsid w:val="00871C5A"/>
    <w:rsid w:val="00871FA6"/>
    <w:rsid w:val="00872BD3"/>
    <w:rsid w:val="00873AA7"/>
    <w:rsid w:val="00873B88"/>
    <w:rsid w:val="0087434A"/>
    <w:rsid w:val="008745BD"/>
    <w:rsid w:val="00874636"/>
    <w:rsid w:val="00874785"/>
    <w:rsid w:val="0087480D"/>
    <w:rsid w:val="00874AEB"/>
    <w:rsid w:val="00875022"/>
    <w:rsid w:val="00875038"/>
    <w:rsid w:val="00875D73"/>
    <w:rsid w:val="008766C5"/>
    <w:rsid w:val="00876A55"/>
    <w:rsid w:val="00876D74"/>
    <w:rsid w:val="008776E5"/>
    <w:rsid w:val="0087777F"/>
    <w:rsid w:val="008779C4"/>
    <w:rsid w:val="00877C96"/>
    <w:rsid w:val="00877D59"/>
    <w:rsid w:val="00881BC9"/>
    <w:rsid w:val="00882080"/>
    <w:rsid w:val="008820DF"/>
    <w:rsid w:val="00882C99"/>
    <w:rsid w:val="00883351"/>
    <w:rsid w:val="00883595"/>
    <w:rsid w:val="0088370A"/>
    <w:rsid w:val="0088370E"/>
    <w:rsid w:val="00883AC3"/>
    <w:rsid w:val="00884060"/>
    <w:rsid w:val="00884C01"/>
    <w:rsid w:val="00884D3E"/>
    <w:rsid w:val="00884D46"/>
    <w:rsid w:val="00884E6C"/>
    <w:rsid w:val="0088513F"/>
    <w:rsid w:val="0088581B"/>
    <w:rsid w:val="00885D95"/>
    <w:rsid w:val="00885FB1"/>
    <w:rsid w:val="00886952"/>
    <w:rsid w:val="00886FBA"/>
    <w:rsid w:val="00887833"/>
    <w:rsid w:val="008879E5"/>
    <w:rsid w:val="00887BB5"/>
    <w:rsid w:val="00887BC1"/>
    <w:rsid w:val="00887EAD"/>
    <w:rsid w:val="008901BA"/>
    <w:rsid w:val="00890634"/>
    <w:rsid w:val="008908D1"/>
    <w:rsid w:val="00890EB5"/>
    <w:rsid w:val="00890F6F"/>
    <w:rsid w:val="00890F9F"/>
    <w:rsid w:val="008912AE"/>
    <w:rsid w:val="0089246C"/>
    <w:rsid w:val="00892F74"/>
    <w:rsid w:val="008930F9"/>
    <w:rsid w:val="008931F5"/>
    <w:rsid w:val="008933BD"/>
    <w:rsid w:val="00893AFB"/>
    <w:rsid w:val="00893C81"/>
    <w:rsid w:val="00893D19"/>
    <w:rsid w:val="00894194"/>
    <w:rsid w:val="008941CE"/>
    <w:rsid w:val="00894458"/>
    <w:rsid w:val="008947E7"/>
    <w:rsid w:val="00894AF1"/>
    <w:rsid w:val="00895742"/>
    <w:rsid w:val="00895E3F"/>
    <w:rsid w:val="00895E8A"/>
    <w:rsid w:val="00896A5A"/>
    <w:rsid w:val="00896CF4"/>
    <w:rsid w:val="00896DB2"/>
    <w:rsid w:val="008A01BD"/>
    <w:rsid w:val="008A0653"/>
    <w:rsid w:val="008A073D"/>
    <w:rsid w:val="008A0819"/>
    <w:rsid w:val="008A0BAE"/>
    <w:rsid w:val="008A0E3D"/>
    <w:rsid w:val="008A18C2"/>
    <w:rsid w:val="008A18D6"/>
    <w:rsid w:val="008A1C65"/>
    <w:rsid w:val="008A2A02"/>
    <w:rsid w:val="008A2C0F"/>
    <w:rsid w:val="008A2CAF"/>
    <w:rsid w:val="008A2D34"/>
    <w:rsid w:val="008A2D49"/>
    <w:rsid w:val="008A2E33"/>
    <w:rsid w:val="008A3552"/>
    <w:rsid w:val="008A365E"/>
    <w:rsid w:val="008A3729"/>
    <w:rsid w:val="008A3AF7"/>
    <w:rsid w:val="008A3C47"/>
    <w:rsid w:val="008A3FB4"/>
    <w:rsid w:val="008A495C"/>
    <w:rsid w:val="008A497D"/>
    <w:rsid w:val="008A52C6"/>
    <w:rsid w:val="008A550A"/>
    <w:rsid w:val="008A58AF"/>
    <w:rsid w:val="008A652C"/>
    <w:rsid w:val="008A667A"/>
    <w:rsid w:val="008A66F8"/>
    <w:rsid w:val="008A6AC3"/>
    <w:rsid w:val="008A6CB4"/>
    <w:rsid w:val="008A6EEA"/>
    <w:rsid w:val="008A7429"/>
    <w:rsid w:val="008A74C3"/>
    <w:rsid w:val="008A7664"/>
    <w:rsid w:val="008A7B36"/>
    <w:rsid w:val="008A7F04"/>
    <w:rsid w:val="008B0268"/>
    <w:rsid w:val="008B0C96"/>
    <w:rsid w:val="008B1309"/>
    <w:rsid w:val="008B170D"/>
    <w:rsid w:val="008B1997"/>
    <w:rsid w:val="008B1E08"/>
    <w:rsid w:val="008B1F30"/>
    <w:rsid w:val="008B2700"/>
    <w:rsid w:val="008B303B"/>
    <w:rsid w:val="008B3084"/>
    <w:rsid w:val="008B309E"/>
    <w:rsid w:val="008B32AB"/>
    <w:rsid w:val="008B3AE4"/>
    <w:rsid w:val="008B46C1"/>
    <w:rsid w:val="008B4723"/>
    <w:rsid w:val="008B48B3"/>
    <w:rsid w:val="008B502D"/>
    <w:rsid w:val="008B51E1"/>
    <w:rsid w:val="008B5359"/>
    <w:rsid w:val="008B5AC0"/>
    <w:rsid w:val="008B5E35"/>
    <w:rsid w:val="008B6023"/>
    <w:rsid w:val="008B6CBB"/>
    <w:rsid w:val="008B740A"/>
    <w:rsid w:val="008C0289"/>
    <w:rsid w:val="008C0564"/>
    <w:rsid w:val="008C08C5"/>
    <w:rsid w:val="008C0AC5"/>
    <w:rsid w:val="008C0B3A"/>
    <w:rsid w:val="008C0CEC"/>
    <w:rsid w:val="008C1521"/>
    <w:rsid w:val="008C1A6C"/>
    <w:rsid w:val="008C1BBC"/>
    <w:rsid w:val="008C1FBC"/>
    <w:rsid w:val="008C239D"/>
    <w:rsid w:val="008C23BD"/>
    <w:rsid w:val="008C2418"/>
    <w:rsid w:val="008C2A4E"/>
    <w:rsid w:val="008C2C77"/>
    <w:rsid w:val="008C2E8B"/>
    <w:rsid w:val="008C3307"/>
    <w:rsid w:val="008C342B"/>
    <w:rsid w:val="008C3526"/>
    <w:rsid w:val="008C3848"/>
    <w:rsid w:val="008C420D"/>
    <w:rsid w:val="008C4865"/>
    <w:rsid w:val="008C49AC"/>
    <w:rsid w:val="008C50F7"/>
    <w:rsid w:val="008C5439"/>
    <w:rsid w:val="008C582F"/>
    <w:rsid w:val="008C5B0A"/>
    <w:rsid w:val="008C610B"/>
    <w:rsid w:val="008C64EC"/>
    <w:rsid w:val="008C6840"/>
    <w:rsid w:val="008C68A4"/>
    <w:rsid w:val="008C740E"/>
    <w:rsid w:val="008C7609"/>
    <w:rsid w:val="008C7C3A"/>
    <w:rsid w:val="008D05C6"/>
    <w:rsid w:val="008D0A05"/>
    <w:rsid w:val="008D0D6D"/>
    <w:rsid w:val="008D1743"/>
    <w:rsid w:val="008D1AB0"/>
    <w:rsid w:val="008D1C55"/>
    <w:rsid w:val="008D213B"/>
    <w:rsid w:val="008D22C1"/>
    <w:rsid w:val="008D25B2"/>
    <w:rsid w:val="008D2679"/>
    <w:rsid w:val="008D34CD"/>
    <w:rsid w:val="008D4199"/>
    <w:rsid w:val="008D47E0"/>
    <w:rsid w:val="008D4E1C"/>
    <w:rsid w:val="008D5072"/>
    <w:rsid w:val="008D51F3"/>
    <w:rsid w:val="008D52A1"/>
    <w:rsid w:val="008D52F7"/>
    <w:rsid w:val="008D5330"/>
    <w:rsid w:val="008D5908"/>
    <w:rsid w:val="008D5B6F"/>
    <w:rsid w:val="008D5E8B"/>
    <w:rsid w:val="008D61BD"/>
    <w:rsid w:val="008D63FE"/>
    <w:rsid w:val="008D6CA7"/>
    <w:rsid w:val="008D7A14"/>
    <w:rsid w:val="008E12B6"/>
    <w:rsid w:val="008E1E9D"/>
    <w:rsid w:val="008E2253"/>
    <w:rsid w:val="008E27BE"/>
    <w:rsid w:val="008E2DCE"/>
    <w:rsid w:val="008E30A7"/>
    <w:rsid w:val="008E3281"/>
    <w:rsid w:val="008E3450"/>
    <w:rsid w:val="008E355A"/>
    <w:rsid w:val="008E3622"/>
    <w:rsid w:val="008E400F"/>
    <w:rsid w:val="008E40D1"/>
    <w:rsid w:val="008E4229"/>
    <w:rsid w:val="008E4420"/>
    <w:rsid w:val="008E46B6"/>
    <w:rsid w:val="008E4979"/>
    <w:rsid w:val="008E4A06"/>
    <w:rsid w:val="008E5E72"/>
    <w:rsid w:val="008E5F4E"/>
    <w:rsid w:val="008E6053"/>
    <w:rsid w:val="008E6094"/>
    <w:rsid w:val="008E60B5"/>
    <w:rsid w:val="008E6381"/>
    <w:rsid w:val="008E642A"/>
    <w:rsid w:val="008E6596"/>
    <w:rsid w:val="008E6689"/>
    <w:rsid w:val="008E67E9"/>
    <w:rsid w:val="008E72D4"/>
    <w:rsid w:val="008E757A"/>
    <w:rsid w:val="008E75D2"/>
    <w:rsid w:val="008E75D5"/>
    <w:rsid w:val="008E76C6"/>
    <w:rsid w:val="008E79DB"/>
    <w:rsid w:val="008E7DFB"/>
    <w:rsid w:val="008F0987"/>
    <w:rsid w:val="008F0C17"/>
    <w:rsid w:val="008F0E90"/>
    <w:rsid w:val="008F15BF"/>
    <w:rsid w:val="008F175F"/>
    <w:rsid w:val="008F22BB"/>
    <w:rsid w:val="008F2386"/>
    <w:rsid w:val="008F244F"/>
    <w:rsid w:val="008F280B"/>
    <w:rsid w:val="008F2902"/>
    <w:rsid w:val="008F2EA5"/>
    <w:rsid w:val="008F336E"/>
    <w:rsid w:val="008F3BC7"/>
    <w:rsid w:val="008F4556"/>
    <w:rsid w:val="008F4D13"/>
    <w:rsid w:val="008F51C4"/>
    <w:rsid w:val="008F569D"/>
    <w:rsid w:val="008F5AF1"/>
    <w:rsid w:val="008F5F9B"/>
    <w:rsid w:val="008F61D2"/>
    <w:rsid w:val="008F6737"/>
    <w:rsid w:val="008F67E4"/>
    <w:rsid w:val="008F6AEE"/>
    <w:rsid w:val="008F6D49"/>
    <w:rsid w:val="008F71A3"/>
    <w:rsid w:val="008F7804"/>
    <w:rsid w:val="008F7D1B"/>
    <w:rsid w:val="008F7E50"/>
    <w:rsid w:val="008F7E7E"/>
    <w:rsid w:val="00900164"/>
    <w:rsid w:val="00900187"/>
    <w:rsid w:val="009004E0"/>
    <w:rsid w:val="00900667"/>
    <w:rsid w:val="00900916"/>
    <w:rsid w:val="00900BE6"/>
    <w:rsid w:val="00900E01"/>
    <w:rsid w:val="0090100B"/>
    <w:rsid w:val="0090106F"/>
    <w:rsid w:val="009011E4"/>
    <w:rsid w:val="00901CFB"/>
    <w:rsid w:val="00901E47"/>
    <w:rsid w:val="00902005"/>
    <w:rsid w:val="0090281E"/>
    <w:rsid w:val="00902A0A"/>
    <w:rsid w:val="00902C6A"/>
    <w:rsid w:val="0090333A"/>
    <w:rsid w:val="0090382C"/>
    <w:rsid w:val="0090411E"/>
    <w:rsid w:val="009042ED"/>
    <w:rsid w:val="00904312"/>
    <w:rsid w:val="0090444B"/>
    <w:rsid w:val="00904571"/>
    <w:rsid w:val="0090463A"/>
    <w:rsid w:val="00904780"/>
    <w:rsid w:val="00905638"/>
    <w:rsid w:val="00906310"/>
    <w:rsid w:val="00906FA0"/>
    <w:rsid w:val="0090736B"/>
    <w:rsid w:val="009074F3"/>
    <w:rsid w:val="00907514"/>
    <w:rsid w:val="00907621"/>
    <w:rsid w:val="009078F0"/>
    <w:rsid w:val="00907A97"/>
    <w:rsid w:val="00907AC3"/>
    <w:rsid w:val="00910524"/>
    <w:rsid w:val="009105A9"/>
    <w:rsid w:val="009108B8"/>
    <w:rsid w:val="00911034"/>
    <w:rsid w:val="009117B7"/>
    <w:rsid w:val="00912082"/>
    <w:rsid w:val="009123CB"/>
    <w:rsid w:val="00912846"/>
    <w:rsid w:val="00912D9B"/>
    <w:rsid w:val="00912EE1"/>
    <w:rsid w:val="00913221"/>
    <w:rsid w:val="009132DA"/>
    <w:rsid w:val="009133BA"/>
    <w:rsid w:val="00913477"/>
    <w:rsid w:val="00913579"/>
    <w:rsid w:val="0091366C"/>
    <w:rsid w:val="00913A8A"/>
    <w:rsid w:val="009142E3"/>
    <w:rsid w:val="0091483F"/>
    <w:rsid w:val="00914C15"/>
    <w:rsid w:val="00915132"/>
    <w:rsid w:val="009152F7"/>
    <w:rsid w:val="009155FE"/>
    <w:rsid w:val="00915718"/>
    <w:rsid w:val="00916A71"/>
    <w:rsid w:val="00916CCA"/>
    <w:rsid w:val="00916DAF"/>
    <w:rsid w:val="00916DE5"/>
    <w:rsid w:val="009172D4"/>
    <w:rsid w:val="0091782F"/>
    <w:rsid w:val="00917F39"/>
    <w:rsid w:val="00920159"/>
    <w:rsid w:val="00921072"/>
    <w:rsid w:val="00921244"/>
    <w:rsid w:val="0092188F"/>
    <w:rsid w:val="009231B4"/>
    <w:rsid w:val="00923257"/>
    <w:rsid w:val="009233D5"/>
    <w:rsid w:val="009239F4"/>
    <w:rsid w:val="00923A74"/>
    <w:rsid w:val="00923C3C"/>
    <w:rsid w:val="00923CD9"/>
    <w:rsid w:val="00924CEB"/>
    <w:rsid w:val="009255EE"/>
    <w:rsid w:val="00925BA4"/>
    <w:rsid w:val="00925FFD"/>
    <w:rsid w:val="00926173"/>
    <w:rsid w:val="00926321"/>
    <w:rsid w:val="009264B8"/>
    <w:rsid w:val="00926519"/>
    <w:rsid w:val="009265F8"/>
    <w:rsid w:val="00926F61"/>
    <w:rsid w:val="00926F74"/>
    <w:rsid w:val="00927053"/>
    <w:rsid w:val="00927A83"/>
    <w:rsid w:val="00927C3D"/>
    <w:rsid w:val="00927C85"/>
    <w:rsid w:val="00930A2B"/>
    <w:rsid w:val="00930B5E"/>
    <w:rsid w:val="00930EA8"/>
    <w:rsid w:val="009311E9"/>
    <w:rsid w:val="00931640"/>
    <w:rsid w:val="00932270"/>
    <w:rsid w:val="00932360"/>
    <w:rsid w:val="00932374"/>
    <w:rsid w:val="00932858"/>
    <w:rsid w:val="00932E78"/>
    <w:rsid w:val="00933175"/>
    <w:rsid w:val="0093322E"/>
    <w:rsid w:val="0093325B"/>
    <w:rsid w:val="009332E4"/>
    <w:rsid w:val="00933EBE"/>
    <w:rsid w:val="00933F57"/>
    <w:rsid w:val="00933FF0"/>
    <w:rsid w:val="00934585"/>
    <w:rsid w:val="00934B5C"/>
    <w:rsid w:val="00934BA8"/>
    <w:rsid w:val="0093514E"/>
    <w:rsid w:val="0093557C"/>
    <w:rsid w:val="00935C8A"/>
    <w:rsid w:val="009366E5"/>
    <w:rsid w:val="00936D9D"/>
    <w:rsid w:val="0093717E"/>
    <w:rsid w:val="009373E7"/>
    <w:rsid w:val="00937E9A"/>
    <w:rsid w:val="00940543"/>
    <w:rsid w:val="009407C3"/>
    <w:rsid w:val="00940912"/>
    <w:rsid w:val="00940D11"/>
    <w:rsid w:val="009411DF"/>
    <w:rsid w:val="00941379"/>
    <w:rsid w:val="00941426"/>
    <w:rsid w:val="009419E3"/>
    <w:rsid w:val="00942748"/>
    <w:rsid w:val="00942E3A"/>
    <w:rsid w:val="00943BB9"/>
    <w:rsid w:val="00943C64"/>
    <w:rsid w:val="00943E21"/>
    <w:rsid w:val="00944034"/>
    <w:rsid w:val="0094487C"/>
    <w:rsid w:val="00944BD1"/>
    <w:rsid w:val="00944DF9"/>
    <w:rsid w:val="0094516C"/>
    <w:rsid w:val="0094518F"/>
    <w:rsid w:val="00945396"/>
    <w:rsid w:val="00945A04"/>
    <w:rsid w:val="00945C7A"/>
    <w:rsid w:val="0094610A"/>
    <w:rsid w:val="00946193"/>
    <w:rsid w:val="009463D3"/>
    <w:rsid w:val="0094652E"/>
    <w:rsid w:val="00946D8A"/>
    <w:rsid w:val="00946E17"/>
    <w:rsid w:val="00946E82"/>
    <w:rsid w:val="009477FC"/>
    <w:rsid w:val="009478C7"/>
    <w:rsid w:val="0094793A"/>
    <w:rsid w:val="00947C29"/>
    <w:rsid w:val="00947C4E"/>
    <w:rsid w:val="00947CE8"/>
    <w:rsid w:val="00947E92"/>
    <w:rsid w:val="00950045"/>
    <w:rsid w:val="0095007D"/>
    <w:rsid w:val="009500E9"/>
    <w:rsid w:val="00951067"/>
    <w:rsid w:val="00951514"/>
    <w:rsid w:val="00951678"/>
    <w:rsid w:val="00951E65"/>
    <w:rsid w:val="00952966"/>
    <w:rsid w:val="00952E19"/>
    <w:rsid w:val="00953020"/>
    <w:rsid w:val="009539AD"/>
    <w:rsid w:val="00953CEE"/>
    <w:rsid w:val="00954490"/>
    <w:rsid w:val="00954588"/>
    <w:rsid w:val="00954670"/>
    <w:rsid w:val="00954F6D"/>
    <w:rsid w:val="009553B5"/>
    <w:rsid w:val="009555A5"/>
    <w:rsid w:val="00955CC8"/>
    <w:rsid w:val="00955E6F"/>
    <w:rsid w:val="0095657B"/>
    <w:rsid w:val="009568B0"/>
    <w:rsid w:val="009569AA"/>
    <w:rsid w:val="00956ADE"/>
    <w:rsid w:val="00956C1B"/>
    <w:rsid w:val="00957269"/>
    <w:rsid w:val="00957314"/>
    <w:rsid w:val="00957A52"/>
    <w:rsid w:val="00960CB5"/>
    <w:rsid w:val="009617DB"/>
    <w:rsid w:val="0096196A"/>
    <w:rsid w:val="00961BCC"/>
    <w:rsid w:val="009621D8"/>
    <w:rsid w:val="0096273F"/>
    <w:rsid w:val="009628AD"/>
    <w:rsid w:val="00962995"/>
    <w:rsid w:val="00962B38"/>
    <w:rsid w:val="0096341A"/>
    <w:rsid w:val="009635EE"/>
    <w:rsid w:val="009636BF"/>
    <w:rsid w:val="00963B55"/>
    <w:rsid w:val="00963B97"/>
    <w:rsid w:val="00963C74"/>
    <w:rsid w:val="00964224"/>
    <w:rsid w:val="00964535"/>
    <w:rsid w:val="009646A9"/>
    <w:rsid w:val="009648FE"/>
    <w:rsid w:val="00965689"/>
    <w:rsid w:val="009659AB"/>
    <w:rsid w:val="00965B11"/>
    <w:rsid w:val="00965E53"/>
    <w:rsid w:val="00965F13"/>
    <w:rsid w:val="00966729"/>
    <w:rsid w:val="00966ADE"/>
    <w:rsid w:val="00966C98"/>
    <w:rsid w:val="00966DBA"/>
    <w:rsid w:val="009672EC"/>
    <w:rsid w:val="00967347"/>
    <w:rsid w:val="0096746F"/>
    <w:rsid w:val="009679BB"/>
    <w:rsid w:val="00967CA5"/>
    <w:rsid w:val="00967D65"/>
    <w:rsid w:val="0097005A"/>
    <w:rsid w:val="0097035F"/>
    <w:rsid w:val="00970A3A"/>
    <w:rsid w:val="00970E72"/>
    <w:rsid w:val="009714DF"/>
    <w:rsid w:val="00971D8F"/>
    <w:rsid w:val="009728ED"/>
    <w:rsid w:val="00972A31"/>
    <w:rsid w:val="00972DFA"/>
    <w:rsid w:val="00972E3F"/>
    <w:rsid w:val="0097310D"/>
    <w:rsid w:val="009737E5"/>
    <w:rsid w:val="00973EE5"/>
    <w:rsid w:val="009742BE"/>
    <w:rsid w:val="00974355"/>
    <w:rsid w:val="009744EB"/>
    <w:rsid w:val="00974C0B"/>
    <w:rsid w:val="00974CE0"/>
    <w:rsid w:val="00974F8B"/>
    <w:rsid w:val="00974FF8"/>
    <w:rsid w:val="0097587D"/>
    <w:rsid w:val="00975B18"/>
    <w:rsid w:val="0097608E"/>
    <w:rsid w:val="009762D5"/>
    <w:rsid w:val="0097687A"/>
    <w:rsid w:val="00976D43"/>
    <w:rsid w:val="00976F85"/>
    <w:rsid w:val="0097748A"/>
    <w:rsid w:val="00977985"/>
    <w:rsid w:val="0098034B"/>
    <w:rsid w:val="009805B3"/>
    <w:rsid w:val="00980626"/>
    <w:rsid w:val="0098083A"/>
    <w:rsid w:val="00980E6D"/>
    <w:rsid w:val="00981377"/>
    <w:rsid w:val="009817F8"/>
    <w:rsid w:val="00981DCA"/>
    <w:rsid w:val="00981E5D"/>
    <w:rsid w:val="00982535"/>
    <w:rsid w:val="009825C1"/>
    <w:rsid w:val="009829C8"/>
    <w:rsid w:val="00982D08"/>
    <w:rsid w:val="00982D3F"/>
    <w:rsid w:val="009832B5"/>
    <w:rsid w:val="0098362B"/>
    <w:rsid w:val="0098487D"/>
    <w:rsid w:val="00984D66"/>
    <w:rsid w:val="00984D97"/>
    <w:rsid w:val="0098548D"/>
    <w:rsid w:val="00985600"/>
    <w:rsid w:val="00985775"/>
    <w:rsid w:val="0098594C"/>
    <w:rsid w:val="00985E3A"/>
    <w:rsid w:val="00986309"/>
    <w:rsid w:val="009878CA"/>
    <w:rsid w:val="00987D82"/>
    <w:rsid w:val="00987DE9"/>
    <w:rsid w:val="00987F22"/>
    <w:rsid w:val="0099005F"/>
    <w:rsid w:val="00990268"/>
    <w:rsid w:val="00990512"/>
    <w:rsid w:val="009909D5"/>
    <w:rsid w:val="00990BB5"/>
    <w:rsid w:val="00990C50"/>
    <w:rsid w:val="00990E1C"/>
    <w:rsid w:val="00990F04"/>
    <w:rsid w:val="00990F8C"/>
    <w:rsid w:val="00990FFF"/>
    <w:rsid w:val="009911BF"/>
    <w:rsid w:val="009916F0"/>
    <w:rsid w:val="009916FC"/>
    <w:rsid w:val="0099197C"/>
    <w:rsid w:val="009920E8"/>
    <w:rsid w:val="00992204"/>
    <w:rsid w:val="0099232E"/>
    <w:rsid w:val="00992BA0"/>
    <w:rsid w:val="00992CAA"/>
    <w:rsid w:val="00992E6B"/>
    <w:rsid w:val="00993072"/>
    <w:rsid w:val="0099323B"/>
    <w:rsid w:val="00994020"/>
    <w:rsid w:val="00994312"/>
    <w:rsid w:val="009948C0"/>
    <w:rsid w:val="00994C88"/>
    <w:rsid w:val="00994D6C"/>
    <w:rsid w:val="0099554A"/>
    <w:rsid w:val="00995773"/>
    <w:rsid w:val="0099685A"/>
    <w:rsid w:val="009972DF"/>
    <w:rsid w:val="00997884"/>
    <w:rsid w:val="00997BD8"/>
    <w:rsid w:val="009A00D1"/>
    <w:rsid w:val="009A03DE"/>
    <w:rsid w:val="009A0C2B"/>
    <w:rsid w:val="009A0D83"/>
    <w:rsid w:val="009A0E18"/>
    <w:rsid w:val="009A101E"/>
    <w:rsid w:val="009A1433"/>
    <w:rsid w:val="009A1B60"/>
    <w:rsid w:val="009A1F71"/>
    <w:rsid w:val="009A22F2"/>
    <w:rsid w:val="009A2815"/>
    <w:rsid w:val="009A2DB3"/>
    <w:rsid w:val="009A2EFB"/>
    <w:rsid w:val="009A30ED"/>
    <w:rsid w:val="009A3498"/>
    <w:rsid w:val="009A3879"/>
    <w:rsid w:val="009A3E3D"/>
    <w:rsid w:val="009A3EDC"/>
    <w:rsid w:val="009A424A"/>
    <w:rsid w:val="009A4EB4"/>
    <w:rsid w:val="009A651F"/>
    <w:rsid w:val="009A67BC"/>
    <w:rsid w:val="009A6B26"/>
    <w:rsid w:val="009A7912"/>
    <w:rsid w:val="009A7D25"/>
    <w:rsid w:val="009A7FFB"/>
    <w:rsid w:val="009B0384"/>
    <w:rsid w:val="009B0949"/>
    <w:rsid w:val="009B0FC2"/>
    <w:rsid w:val="009B1DFD"/>
    <w:rsid w:val="009B1FC9"/>
    <w:rsid w:val="009B231C"/>
    <w:rsid w:val="009B237C"/>
    <w:rsid w:val="009B2401"/>
    <w:rsid w:val="009B2452"/>
    <w:rsid w:val="009B2DD9"/>
    <w:rsid w:val="009B3294"/>
    <w:rsid w:val="009B3F6D"/>
    <w:rsid w:val="009B4C90"/>
    <w:rsid w:val="009B4CBB"/>
    <w:rsid w:val="009B5559"/>
    <w:rsid w:val="009B5C35"/>
    <w:rsid w:val="009B61E5"/>
    <w:rsid w:val="009B7166"/>
    <w:rsid w:val="009B7271"/>
    <w:rsid w:val="009C055D"/>
    <w:rsid w:val="009C05A0"/>
    <w:rsid w:val="009C0EDF"/>
    <w:rsid w:val="009C10CD"/>
    <w:rsid w:val="009C1531"/>
    <w:rsid w:val="009C15D7"/>
    <w:rsid w:val="009C16FD"/>
    <w:rsid w:val="009C1A5C"/>
    <w:rsid w:val="009C1BFB"/>
    <w:rsid w:val="009C1C22"/>
    <w:rsid w:val="009C1D69"/>
    <w:rsid w:val="009C2279"/>
    <w:rsid w:val="009C2337"/>
    <w:rsid w:val="009C2AD7"/>
    <w:rsid w:val="009C2B6D"/>
    <w:rsid w:val="009C341C"/>
    <w:rsid w:val="009C393E"/>
    <w:rsid w:val="009C39A4"/>
    <w:rsid w:val="009C39F1"/>
    <w:rsid w:val="009C3BCE"/>
    <w:rsid w:val="009C3FE2"/>
    <w:rsid w:val="009C404B"/>
    <w:rsid w:val="009C4FDB"/>
    <w:rsid w:val="009C5544"/>
    <w:rsid w:val="009C56C0"/>
    <w:rsid w:val="009C574F"/>
    <w:rsid w:val="009C6668"/>
    <w:rsid w:val="009C69C4"/>
    <w:rsid w:val="009C6C6D"/>
    <w:rsid w:val="009C6D31"/>
    <w:rsid w:val="009C75E3"/>
    <w:rsid w:val="009C7662"/>
    <w:rsid w:val="009C79F2"/>
    <w:rsid w:val="009C7BB9"/>
    <w:rsid w:val="009D020F"/>
    <w:rsid w:val="009D02A3"/>
    <w:rsid w:val="009D0478"/>
    <w:rsid w:val="009D090C"/>
    <w:rsid w:val="009D0DED"/>
    <w:rsid w:val="009D0F02"/>
    <w:rsid w:val="009D134E"/>
    <w:rsid w:val="009D1458"/>
    <w:rsid w:val="009D1475"/>
    <w:rsid w:val="009D16DC"/>
    <w:rsid w:val="009D1A10"/>
    <w:rsid w:val="009D1C08"/>
    <w:rsid w:val="009D28A6"/>
    <w:rsid w:val="009D2912"/>
    <w:rsid w:val="009D2C5D"/>
    <w:rsid w:val="009D3ADD"/>
    <w:rsid w:val="009D3B05"/>
    <w:rsid w:val="009D3BFB"/>
    <w:rsid w:val="009D3DE3"/>
    <w:rsid w:val="009D3F00"/>
    <w:rsid w:val="009D3F71"/>
    <w:rsid w:val="009D41E3"/>
    <w:rsid w:val="009D488D"/>
    <w:rsid w:val="009D4B62"/>
    <w:rsid w:val="009D4BCF"/>
    <w:rsid w:val="009D5541"/>
    <w:rsid w:val="009D5B19"/>
    <w:rsid w:val="009D5D6E"/>
    <w:rsid w:val="009D6576"/>
    <w:rsid w:val="009D669C"/>
    <w:rsid w:val="009D66A7"/>
    <w:rsid w:val="009D6C54"/>
    <w:rsid w:val="009D6EF9"/>
    <w:rsid w:val="009D7282"/>
    <w:rsid w:val="009D7478"/>
    <w:rsid w:val="009D7665"/>
    <w:rsid w:val="009D7FDB"/>
    <w:rsid w:val="009E0D76"/>
    <w:rsid w:val="009E0FC6"/>
    <w:rsid w:val="009E1533"/>
    <w:rsid w:val="009E1E14"/>
    <w:rsid w:val="009E21AC"/>
    <w:rsid w:val="009E23F3"/>
    <w:rsid w:val="009E254C"/>
    <w:rsid w:val="009E28FE"/>
    <w:rsid w:val="009E2913"/>
    <w:rsid w:val="009E2C43"/>
    <w:rsid w:val="009E2E2F"/>
    <w:rsid w:val="009E324F"/>
    <w:rsid w:val="009E3479"/>
    <w:rsid w:val="009E3976"/>
    <w:rsid w:val="009E39F0"/>
    <w:rsid w:val="009E4457"/>
    <w:rsid w:val="009E4D9E"/>
    <w:rsid w:val="009E4F25"/>
    <w:rsid w:val="009E5025"/>
    <w:rsid w:val="009E505F"/>
    <w:rsid w:val="009E507D"/>
    <w:rsid w:val="009E5722"/>
    <w:rsid w:val="009E6156"/>
    <w:rsid w:val="009E65FB"/>
    <w:rsid w:val="009E665C"/>
    <w:rsid w:val="009E6C73"/>
    <w:rsid w:val="009E6E17"/>
    <w:rsid w:val="009E71CE"/>
    <w:rsid w:val="009E757B"/>
    <w:rsid w:val="009E7A4C"/>
    <w:rsid w:val="009F01FD"/>
    <w:rsid w:val="009F0EA5"/>
    <w:rsid w:val="009F10B2"/>
    <w:rsid w:val="009F160F"/>
    <w:rsid w:val="009F1989"/>
    <w:rsid w:val="009F1AEC"/>
    <w:rsid w:val="009F1B13"/>
    <w:rsid w:val="009F1D91"/>
    <w:rsid w:val="009F1DA4"/>
    <w:rsid w:val="009F3268"/>
    <w:rsid w:val="009F3772"/>
    <w:rsid w:val="009F3858"/>
    <w:rsid w:val="009F3C24"/>
    <w:rsid w:val="009F3F22"/>
    <w:rsid w:val="009F40BB"/>
    <w:rsid w:val="009F4356"/>
    <w:rsid w:val="009F44BC"/>
    <w:rsid w:val="009F46BB"/>
    <w:rsid w:val="009F4741"/>
    <w:rsid w:val="009F4905"/>
    <w:rsid w:val="009F4CF5"/>
    <w:rsid w:val="009F4DAE"/>
    <w:rsid w:val="009F5320"/>
    <w:rsid w:val="009F5407"/>
    <w:rsid w:val="009F5874"/>
    <w:rsid w:val="009F58D7"/>
    <w:rsid w:val="009F5DAF"/>
    <w:rsid w:val="009F5FB9"/>
    <w:rsid w:val="009F620E"/>
    <w:rsid w:val="009F66C0"/>
    <w:rsid w:val="009F6984"/>
    <w:rsid w:val="009F6D97"/>
    <w:rsid w:val="009F7697"/>
    <w:rsid w:val="009F79A8"/>
    <w:rsid w:val="00A00426"/>
    <w:rsid w:val="00A00478"/>
    <w:rsid w:val="00A00819"/>
    <w:rsid w:val="00A00D4B"/>
    <w:rsid w:val="00A011BA"/>
    <w:rsid w:val="00A02224"/>
    <w:rsid w:val="00A02280"/>
    <w:rsid w:val="00A02BCB"/>
    <w:rsid w:val="00A03008"/>
    <w:rsid w:val="00A030E0"/>
    <w:rsid w:val="00A038FB"/>
    <w:rsid w:val="00A03E09"/>
    <w:rsid w:val="00A041F3"/>
    <w:rsid w:val="00A043EF"/>
    <w:rsid w:val="00A050B7"/>
    <w:rsid w:val="00A05298"/>
    <w:rsid w:val="00A052BC"/>
    <w:rsid w:val="00A056A4"/>
    <w:rsid w:val="00A05849"/>
    <w:rsid w:val="00A058C4"/>
    <w:rsid w:val="00A05B4F"/>
    <w:rsid w:val="00A062A4"/>
    <w:rsid w:val="00A064FF"/>
    <w:rsid w:val="00A066F2"/>
    <w:rsid w:val="00A066F8"/>
    <w:rsid w:val="00A06C2F"/>
    <w:rsid w:val="00A07946"/>
    <w:rsid w:val="00A07A94"/>
    <w:rsid w:val="00A07E3D"/>
    <w:rsid w:val="00A100F6"/>
    <w:rsid w:val="00A103C0"/>
    <w:rsid w:val="00A10608"/>
    <w:rsid w:val="00A107F0"/>
    <w:rsid w:val="00A1102E"/>
    <w:rsid w:val="00A110A4"/>
    <w:rsid w:val="00A11173"/>
    <w:rsid w:val="00A11433"/>
    <w:rsid w:val="00A11A39"/>
    <w:rsid w:val="00A11C11"/>
    <w:rsid w:val="00A12766"/>
    <w:rsid w:val="00A131E2"/>
    <w:rsid w:val="00A13294"/>
    <w:rsid w:val="00A132B7"/>
    <w:rsid w:val="00A13464"/>
    <w:rsid w:val="00A13518"/>
    <w:rsid w:val="00A135D9"/>
    <w:rsid w:val="00A1376D"/>
    <w:rsid w:val="00A13B59"/>
    <w:rsid w:val="00A13D28"/>
    <w:rsid w:val="00A14E5B"/>
    <w:rsid w:val="00A14E6B"/>
    <w:rsid w:val="00A15027"/>
    <w:rsid w:val="00A1526F"/>
    <w:rsid w:val="00A15B86"/>
    <w:rsid w:val="00A15DDB"/>
    <w:rsid w:val="00A17427"/>
    <w:rsid w:val="00A1787E"/>
    <w:rsid w:val="00A17A7D"/>
    <w:rsid w:val="00A206D0"/>
    <w:rsid w:val="00A21168"/>
    <w:rsid w:val="00A211F9"/>
    <w:rsid w:val="00A2169E"/>
    <w:rsid w:val="00A217F2"/>
    <w:rsid w:val="00A21C46"/>
    <w:rsid w:val="00A21DAD"/>
    <w:rsid w:val="00A21F48"/>
    <w:rsid w:val="00A220F3"/>
    <w:rsid w:val="00A230D7"/>
    <w:rsid w:val="00A234E7"/>
    <w:rsid w:val="00A23BDC"/>
    <w:rsid w:val="00A23EC0"/>
    <w:rsid w:val="00A240CF"/>
    <w:rsid w:val="00A24515"/>
    <w:rsid w:val="00A245A4"/>
    <w:rsid w:val="00A24E01"/>
    <w:rsid w:val="00A2504F"/>
    <w:rsid w:val="00A251A6"/>
    <w:rsid w:val="00A25425"/>
    <w:rsid w:val="00A2545A"/>
    <w:rsid w:val="00A2607E"/>
    <w:rsid w:val="00A26226"/>
    <w:rsid w:val="00A26249"/>
    <w:rsid w:val="00A262EB"/>
    <w:rsid w:val="00A26383"/>
    <w:rsid w:val="00A265F5"/>
    <w:rsid w:val="00A26790"/>
    <w:rsid w:val="00A26F65"/>
    <w:rsid w:val="00A272B2"/>
    <w:rsid w:val="00A27922"/>
    <w:rsid w:val="00A27BB6"/>
    <w:rsid w:val="00A30163"/>
    <w:rsid w:val="00A30594"/>
    <w:rsid w:val="00A30930"/>
    <w:rsid w:val="00A30C0D"/>
    <w:rsid w:val="00A3151C"/>
    <w:rsid w:val="00A316E3"/>
    <w:rsid w:val="00A3178A"/>
    <w:rsid w:val="00A31CE0"/>
    <w:rsid w:val="00A31E08"/>
    <w:rsid w:val="00A3220A"/>
    <w:rsid w:val="00A32A7E"/>
    <w:rsid w:val="00A32E06"/>
    <w:rsid w:val="00A33298"/>
    <w:rsid w:val="00A33528"/>
    <w:rsid w:val="00A3394B"/>
    <w:rsid w:val="00A33B43"/>
    <w:rsid w:val="00A33DB4"/>
    <w:rsid w:val="00A33FA3"/>
    <w:rsid w:val="00A346DF"/>
    <w:rsid w:val="00A347C4"/>
    <w:rsid w:val="00A34AA7"/>
    <w:rsid w:val="00A35259"/>
    <w:rsid w:val="00A3565E"/>
    <w:rsid w:val="00A3569D"/>
    <w:rsid w:val="00A3581C"/>
    <w:rsid w:val="00A35A91"/>
    <w:rsid w:val="00A35D04"/>
    <w:rsid w:val="00A35D91"/>
    <w:rsid w:val="00A36394"/>
    <w:rsid w:val="00A363EC"/>
    <w:rsid w:val="00A36728"/>
    <w:rsid w:val="00A37020"/>
    <w:rsid w:val="00A370C3"/>
    <w:rsid w:val="00A37433"/>
    <w:rsid w:val="00A37B8E"/>
    <w:rsid w:val="00A40658"/>
    <w:rsid w:val="00A4075B"/>
    <w:rsid w:val="00A407CE"/>
    <w:rsid w:val="00A40B42"/>
    <w:rsid w:val="00A41069"/>
    <w:rsid w:val="00A411FA"/>
    <w:rsid w:val="00A4147A"/>
    <w:rsid w:val="00A42226"/>
    <w:rsid w:val="00A42457"/>
    <w:rsid w:val="00A42705"/>
    <w:rsid w:val="00A42B60"/>
    <w:rsid w:val="00A42B9E"/>
    <w:rsid w:val="00A42C60"/>
    <w:rsid w:val="00A4303C"/>
    <w:rsid w:val="00A43204"/>
    <w:rsid w:val="00A432BF"/>
    <w:rsid w:val="00A433BE"/>
    <w:rsid w:val="00A43C51"/>
    <w:rsid w:val="00A441F3"/>
    <w:rsid w:val="00A443EF"/>
    <w:rsid w:val="00A4451C"/>
    <w:rsid w:val="00A44575"/>
    <w:rsid w:val="00A44939"/>
    <w:rsid w:val="00A44B34"/>
    <w:rsid w:val="00A4519B"/>
    <w:rsid w:val="00A45319"/>
    <w:rsid w:val="00A454A1"/>
    <w:rsid w:val="00A45C81"/>
    <w:rsid w:val="00A45F01"/>
    <w:rsid w:val="00A4632F"/>
    <w:rsid w:val="00A466D0"/>
    <w:rsid w:val="00A46E91"/>
    <w:rsid w:val="00A4746D"/>
    <w:rsid w:val="00A475A3"/>
    <w:rsid w:val="00A47660"/>
    <w:rsid w:val="00A50A31"/>
    <w:rsid w:val="00A50B5E"/>
    <w:rsid w:val="00A510BE"/>
    <w:rsid w:val="00A516AA"/>
    <w:rsid w:val="00A52377"/>
    <w:rsid w:val="00A52556"/>
    <w:rsid w:val="00A52959"/>
    <w:rsid w:val="00A52B2B"/>
    <w:rsid w:val="00A52B4C"/>
    <w:rsid w:val="00A530BB"/>
    <w:rsid w:val="00A53290"/>
    <w:rsid w:val="00A53523"/>
    <w:rsid w:val="00A53543"/>
    <w:rsid w:val="00A53AAF"/>
    <w:rsid w:val="00A54489"/>
    <w:rsid w:val="00A544FF"/>
    <w:rsid w:val="00A549C8"/>
    <w:rsid w:val="00A54C7F"/>
    <w:rsid w:val="00A550F9"/>
    <w:rsid w:val="00A554C2"/>
    <w:rsid w:val="00A5564C"/>
    <w:rsid w:val="00A56288"/>
    <w:rsid w:val="00A5629E"/>
    <w:rsid w:val="00A5636E"/>
    <w:rsid w:val="00A563AC"/>
    <w:rsid w:val="00A56630"/>
    <w:rsid w:val="00A5665F"/>
    <w:rsid w:val="00A567CF"/>
    <w:rsid w:val="00A56F85"/>
    <w:rsid w:val="00A57250"/>
    <w:rsid w:val="00A57591"/>
    <w:rsid w:val="00A605A8"/>
    <w:rsid w:val="00A60743"/>
    <w:rsid w:val="00A60BB7"/>
    <w:rsid w:val="00A60CC8"/>
    <w:rsid w:val="00A60F3D"/>
    <w:rsid w:val="00A61A61"/>
    <w:rsid w:val="00A61E28"/>
    <w:rsid w:val="00A62489"/>
    <w:rsid w:val="00A62684"/>
    <w:rsid w:val="00A6275B"/>
    <w:rsid w:val="00A628B0"/>
    <w:rsid w:val="00A62C7D"/>
    <w:rsid w:val="00A6308E"/>
    <w:rsid w:val="00A63108"/>
    <w:rsid w:val="00A632E4"/>
    <w:rsid w:val="00A63613"/>
    <w:rsid w:val="00A63976"/>
    <w:rsid w:val="00A63986"/>
    <w:rsid w:val="00A6422A"/>
    <w:rsid w:val="00A64361"/>
    <w:rsid w:val="00A64B05"/>
    <w:rsid w:val="00A64BA9"/>
    <w:rsid w:val="00A650AC"/>
    <w:rsid w:val="00A651C0"/>
    <w:rsid w:val="00A653BA"/>
    <w:rsid w:val="00A65497"/>
    <w:rsid w:val="00A656ED"/>
    <w:rsid w:val="00A65904"/>
    <w:rsid w:val="00A66084"/>
    <w:rsid w:val="00A66294"/>
    <w:rsid w:val="00A6696F"/>
    <w:rsid w:val="00A66C80"/>
    <w:rsid w:val="00A675CD"/>
    <w:rsid w:val="00A67FCB"/>
    <w:rsid w:val="00A70540"/>
    <w:rsid w:val="00A7065B"/>
    <w:rsid w:val="00A707F7"/>
    <w:rsid w:val="00A70871"/>
    <w:rsid w:val="00A709E7"/>
    <w:rsid w:val="00A70D53"/>
    <w:rsid w:val="00A70EE8"/>
    <w:rsid w:val="00A710E9"/>
    <w:rsid w:val="00A711AC"/>
    <w:rsid w:val="00A714AB"/>
    <w:rsid w:val="00A71EE8"/>
    <w:rsid w:val="00A720C7"/>
    <w:rsid w:val="00A721C9"/>
    <w:rsid w:val="00A725C0"/>
    <w:rsid w:val="00A72A0A"/>
    <w:rsid w:val="00A73912"/>
    <w:rsid w:val="00A73E7F"/>
    <w:rsid w:val="00A747C4"/>
    <w:rsid w:val="00A74CB7"/>
    <w:rsid w:val="00A74DFA"/>
    <w:rsid w:val="00A74E52"/>
    <w:rsid w:val="00A74FDB"/>
    <w:rsid w:val="00A74FE4"/>
    <w:rsid w:val="00A750AB"/>
    <w:rsid w:val="00A751F9"/>
    <w:rsid w:val="00A75614"/>
    <w:rsid w:val="00A766A2"/>
    <w:rsid w:val="00A766E1"/>
    <w:rsid w:val="00A76DBE"/>
    <w:rsid w:val="00A77579"/>
    <w:rsid w:val="00A77B69"/>
    <w:rsid w:val="00A77F5B"/>
    <w:rsid w:val="00A80113"/>
    <w:rsid w:val="00A82065"/>
    <w:rsid w:val="00A8229D"/>
    <w:rsid w:val="00A82409"/>
    <w:rsid w:val="00A83093"/>
    <w:rsid w:val="00A83E72"/>
    <w:rsid w:val="00A843E5"/>
    <w:rsid w:val="00A844A2"/>
    <w:rsid w:val="00A846A4"/>
    <w:rsid w:val="00A84DB2"/>
    <w:rsid w:val="00A85528"/>
    <w:rsid w:val="00A86401"/>
    <w:rsid w:val="00A86523"/>
    <w:rsid w:val="00A86A9E"/>
    <w:rsid w:val="00A86AE5"/>
    <w:rsid w:val="00A86C4A"/>
    <w:rsid w:val="00A86C5E"/>
    <w:rsid w:val="00A86FDD"/>
    <w:rsid w:val="00A8733E"/>
    <w:rsid w:val="00A877D9"/>
    <w:rsid w:val="00A879B6"/>
    <w:rsid w:val="00A87B13"/>
    <w:rsid w:val="00A87D8A"/>
    <w:rsid w:val="00A905AF"/>
    <w:rsid w:val="00A90E6B"/>
    <w:rsid w:val="00A90E99"/>
    <w:rsid w:val="00A91921"/>
    <w:rsid w:val="00A919C9"/>
    <w:rsid w:val="00A91A68"/>
    <w:rsid w:val="00A91B21"/>
    <w:rsid w:val="00A91C81"/>
    <w:rsid w:val="00A91DB7"/>
    <w:rsid w:val="00A92409"/>
    <w:rsid w:val="00A9246D"/>
    <w:rsid w:val="00A92CEF"/>
    <w:rsid w:val="00A93A65"/>
    <w:rsid w:val="00A940F0"/>
    <w:rsid w:val="00A940F3"/>
    <w:rsid w:val="00A9416D"/>
    <w:rsid w:val="00A944A6"/>
    <w:rsid w:val="00A9497A"/>
    <w:rsid w:val="00A9536C"/>
    <w:rsid w:val="00A9540B"/>
    <w:rsid w:val="00A95B5D"/>
    <w:rsid w:val="00A95E2E"/>
    <w:rsid w:val="00A95FA5"/>
    <w:rsid w:val="00A9601B"/>
    <w:rsid w:val="00A96804"/>
    <w:rsid w:val="00A96CC3"/>
    <w:rsid w:val="00AA01E3"/>
    <w:rsid w:val="00AA0277"/>
    <w:rsid w:val="00AA0327"/>
    <w:rsid w:val="00AA04A1"/>
    <w:rsid w:val="00AA05C7"/>
    <w:rsid w:val="00AA0AFF"/>
    <w:rsid w:val="00AA1186"/>
    <w:rsid w:val="00AA11DF"/>
    <w:rsid w:val="00AA262E"/>
    <w:rsid w:val="00AA267B"/>
    <w:rsid w:val="00AA2B92"/>
    <w:rsid w:val="00AA324F"/>
    <w:rsid w:val="00AA32FE"/>
    <w:rsid w:val="00AA337F"/>
    <w:rsid w:val="00AA37A2"/>
    <w:rsid w:val="00AA38F0"/>
    <w:rsid w:val="00AA39F4"/>
    <w:rsid w:val="00AA3A8C"/>
    <w:rsid w:val="00AA3DD0"/>
    <w:rsid w:val="00AA3ED9"/>
    <w:rsid w:val="00AA45F1"/>
    <w:rsid w:val="00AA4E04"/>
    <w:rsid w:val="00AA5835"/>
    <w:rsid w:val="00AA5A2D"/>
    <w:rsid w:val="00AA5C96"/>
    <w:rsid w:val="00AA5E37"/>
    <w:rsid w:val="00AA61D8"/>
    <w:rsid w:val="00AA6B09"/>
    <w:rsid w:val="00AA7167"/>
    <w:rsid w:val="00AA7717"/>
    <w:rsid w:val="00AA7E19"/>
    <w:rsid w:val="00AA7F94"/>
    <w:rsid w:val="00AB0052"/>
    <w:rsid w:val="00AB0347"/>
    <w:rsid w:val="00AB0559"/>
    <w:rsid w:val="00AB0A70"/>
    <w:rsid w:val="00AB2062"/>
    <w:rsid w:val="00AB2223"/>
    <w:rsid w:val="00AB23A6"/>
    <w:rsid w:val="00AB2AD1"/>
    <w:rsid w:val="00AB2C37"/>
    <w:rsid w:val="00AB2DD7"/>
    <w:rsid w:val="00AB2E15"/>
    <w:rsid w:val="00AB33F0"/>
    <w:rsid w:val="00AB3487"/>
    <w:rsid w:val="00AB3C57"/>
    <w:rsid w:val="00AB3ED9"/>
    <w:rsid w:val="00AB41C7"/>
    <w:rsid w:val="00AB4B92"/>
    <w:rsid w:val="00AB4DD6"/>
    <w:rsid w:val="00AB557D"/>
    <w:rsid w:val="00AB5B0E"/>
    <w:rsid w:val="00AB5B2D"/>
    <w:rsid w:val="00AB6155"/>
    <w:rsid w:val="00AB6626"/>
    <w:rsid w:val="00AB67C1"/>
    <w:rsid w:val="00AB6851"/>
    <w:rsid w:val="00AB6868"/>
    <w:rsid w:val="00AB6A69"/>
    <w:rsid w:val="00AB6D43"/>
    <w:rsid w:val="00AB6E64"/>
    <w:rsid w:val="00AB71E2"/>
    <w:rsid w:val="00AB7C0B"/>
    <w:rsid w:val="00AB7E37"/>
    <w:rsid w:val="00AB7FFA"/>
    <w:rsid w:val="00AC01EC"/>
    <w:rsid w:val="00AC0332"/>
    <w:rsid w:val="00AC0633"/>
    <w:rsid w:val="00AC1032"/>
    <w:rsid w:val="00AC12F1"/>
    <w:rsid w:val="00AC1748"/>
    <w:rsid w:val="00AC1A14"/>
    <w:rsid w:val="00AC202B"/>
    <w:rsid w:val="00AC202C"/>
    <w:rsid w:val="00AC2C07"/>
    <w:rsid w:val="00AC2CDA"/>
    <w:rsid w:val="00AC2D94"/>
    <w:rsid w:val="00AC2E74"/>
    <w:rsid w:val="00AC3267"/>
    <w:rsid w:val="00AC34BB"/>
    <w:rsid w:val="00AC35CD"/>
    <w:rsid w:val="00AC3779"/>
    <w:rsid w:val="00AC3E31"/>
    <w:rsid w:val="00AC3E6E"/>
    <w:rsid w:val="00AC4315"/>
    <w:rsid w:val="00AC43F7"/>
    <w:rsid w:val="00AC45FA"/>
    <w:rsid w:val="00AC4EA9"/>
    <w:rsid w:val="00AC4FBE"/>
    <w:rsid w:val="00AC5082"/>
    <w:rsid w:val="00AC5394"/>
    <w:rsid w:val="00AC5656"/>
    <w:rsid w:val="00AC5696"/>
    <w:rsid w:val="00AC5888"/>
    <w:rsid w:val="00AC5AD8"/>
    <w:rsid w:val="00AC5CF3"/>
    <w:rsid w:val="00AC758B"/>
    <w:rsid w:val="00AC77A1"/>
    <w:rsid w:val="00AC7C98"/>
    <w:rsid w:val="00AD0479"/>
    <w:rsid w:val="00AD07DD"/>
    <w:rsid w:val="00AD080D"/>
    <w:rsid w:val="00AD2280"/>
    <w:rsid w:val="00AD2A61"/>
    <w:rsid w:val="00AD3058"/>
    <w:rsid w:val="00AD33C8"/>
    <w:rsid w:val="00AD374F"/>
    <w:rsid w:val="00AD39BE"/>
    <w:rsid w:val="00AD3A29"/>
    <w:rsid w:val="00AD3A44"/>
    <w:rsid w:val="00AD4342"/>
    <w:rsid w:val="00AD452D"/>
    <w:rsid w:val="00AD5B22"/>
    <w:rsid w:val="00AD5C53"/>
    <w:rsid w:val="00AD631D"/>
    <w:rsid w:val="00AD714C"/>
    <w:rsid w:val="00AD7327"/>
    <w:rsid w:val="00AD7B77"/>
    <w:rsid w:val="00AE0199"/>
    <w:rsid w:val="00AE03D2"/>
    <w:rsid w:val="00AE0428"/>
    <w:rsid w:val="00AE0685"/>
    <w:rsid w:val="00AE0802"/>
    <w:rsid w:val="00AE0FD5"/>
    <w:rsid w:val="00AE103A"/>
    <w:rsid w:val="00AE13DC"/>
    <w:rsid w:val="00AE141C"/>
    <w:rsid w:val="00AE1AA3"/>
    <w:rsid w:val="00AE20D3"/>
    <w:rsid w:val="00AE3207"/>
    <w:rsid w:val="00AE3220"/>
    <w:rsid w:val="00AE3403"/>
    <w:rsid w:val="00AE3430"/>
    <w:rsid w:val="00AE3C2F"/>
    <w:rsid w:val="00AE41F2"/>
    <w:rsid w:val="00AE45D4"/>
    <w:rsid w:val="00AE4AC7"/>
    <w:rsid w:val="00AE4B31"/>
    <w:rsid w:val="00AE4B96"/>
    <w:rsid w:val="00AE4CB7"/>
    <w:rsid w:val="00AE54EF"/>
    <w:rsid w:val="00AE576D"/>
    <w:rsid w:val="00AE5B39"/>
    <w:rsid w:val="00AE5FCD"/>
    <w:rsid w:val="00AE6175"/>
    <w:rsid w:val="00AE71BB"/>
    <w:rsid w:val="00AE7600"/>
    <w:rsid w:val="00AE7A96"/>
    <w:rsid w:val="00AE7B1D"/>
    <w:rsid w:val="00AE7CCA"/>
    <w:rsid w:val="00AE7CEE"/>
    <w:rsid w:val="00AF0190"/>
    <w:rsid w:val="00AF01AF"/>
    <w:rsid w:val="00AF03EA"/>
    <w:rsid w:val="00AF0B75"/>
    <w:rsid w:val="00AF120B"/>
    <w:rsid w:val="00AF1388"/>
    <w:rsid w:val="00AF1411"/>
    <w:rsid w:val="00AF1459"/>
    <w:rsid w:val="00AF18DB"/>
    <w:rsid w:val="00AF1AB3"/>
    <w:rsid w:val="00AF1CFF"/>
    <w:rsid w:val="00AF25A5"/>
    <w:rsid w:val="00AF26B7"/>
    <w:rsid w:val="00AF29E2"/>
    <w:rsid w:val="00AF2B3D"/>
    <w:rsid w:val="00AF2CCF"/>
    <w:rsid w:val="00AF2CE0"/>
    <w:rsid w:val="00AF2D78"/>
    <w:rsid w:val="00AF321D"/>
    <w:rsid w:val="00AF3402"/>
    <w:rsid w:val="00AF3AD0"/>
    <w:rsid w:val="00AF4276"/>
    <w:rsid w:val="00AF43BB"/>
    <w:rsid w:val="00AF445A"/>
    <w:rsid w:val="00AF536C"/>
    <w:rsid w:val="00AF559E"/>
    <w:rsid w:val="00AF5758"/>
    <w:rsid w:val="00AF5884"/>
    <w:rsid w:val="00AF5A2C"/>
    <w:rsid w:val="00AF5B20"/>
    <w:rsid w:val="00AF5D84"/>
    <w:rsid w:val="00AF5EAA"/>
    <w:rsid w:val="00AF5F2D"/>
    <w:rsid w:val="00AF6635"/>
    <w:rsid w:val="00AF6845"/>
    <w:rsid w:val="00AF6CC2"/>
    <w:rsid w:val="00AF6DFA"/>
    <w:rsid w:val="00AF72F9"/>
    <w:rsid w:val="00AF7956"/>
    <w:rsid w:val="00AF79F0"/>
    <w:rsid w:val="00AF7A82"/>
    <w:rsid w:val="00AF7CDE"/>
    <w:rsid w:val="00AF7DDB"/>
    <w:rsid w:val="00AF7FB6"/>
    <w:rsid w:val="00B00032"/>
    <w:rsid w:val="00B00202"/>
    <w:rsid w:val="00B0097C"/>
    <w:rsid w:val="00B00A35"/>
    <w:rsid w:val="00B00A54"/>
    <w:rsid w:val="00B01274"/>
    <w:rsid w:val="00B01531"/>
    <w:rsid w:val="00B01799"/>
    <w:rsid w:val="00B01A42"/>
    <w:rsid w:val="00B01D5B"/>
    <w:rsid w:val="00B0300C"/>
    <w:rsid w:val="00B03321"/>
    <w:rsid w:val="00B035A1"/>
    <w:rsid w:val="00B04B6F"/>
    <w:rsid w:val="00B04E26"/>
    <w:rsid w:val="00B04F07"/>
    <w:rsid w:val="00B05349"/>
    <w:rsid w:val="00B05428"/>
    <w:rsid w:val="00B05C11"/>
    <w:rsid w:val="00B05DBC"/>
    <w:rsid w:val="00B06084"/>
    <w:rsid w:val="00B06447"/>
    <w:rsid w:val="00B06545"/>
    <w:rsid w:val="00B065E9"/>
    <w:rsid w:val="00B0699F"/>
    <w:rsid w:val="00B07A16"/>
    <w:rsid w:val="00B07E00"/>
    <w:rsid w:val="00B10205"/>
    <w:rsid w:val="00B1039A"/>
    <w:rsid w:val="00B105D9"/>
    <w:rsid w:val="00B10DAE"/>
    <w:rsid w:val="00B1102C"/>
    <w:rsid w:val="00B114A5"/>
    <w:rsid w:val="00B115B7"/>
    <w:rsid w:val="00B118B0"/>
    <w:rsid w:val="00B119CA"/>
    <w:rsid w:val="00B11A82"/>
    <w:rsid w:val="00B11E00"/>
    <w:rsid w:val="00B1208E"/>
    <w:rsid w:val="00B122B4"/>
    <w:rsid w:val="00B12573"/>
    <w:rsid w:val="00B12C81"/>
    <w:rsid w:val="00B12CFC"/>
    <w:rsid w:val="00B12E59"/>
    <w:rsid w:val="00B12EBD"/>
    <w:rsid w:val="00B1330F"/>
    <w:rsid w:val="00B1428B"/>
    <w:rsid w:val="00B143C3"/>
    <w:rsid w:val="00B1492A"/>
    <w:rsid w:val="00B14A1C"/>
    <w:rsid w:val="00B14DFB"/>
    <w:rsid w:val="00B14F0C"/>
    <w:rsid w:val="00B14F79"/>
    <w:rsid w:val="00B16198"/>
    <w:rsid w:val="00B16DF0"/>
    <w:rsid w:val="00B1742A"/>
    <w:rsid w:val="00B17744"/>
    <w:rsid w:val="00B2020D"/>
    <w:rsid w:val="00B202A0"/>
    <w:rsid w:val="00B20F20"/>
    <w:rsid w:val="00B21898"/>
    <w:rsid w:val="00B21F63"/>
    <w:rsid w:val="00B21FE8"/>
    <w:rsid w:val="00B22026"/>
    <w:rsid w:val="00B2250B"/>
    <w:rsid w:val="00B22B6A"/>
    <w:rsid w:val="00B22CAF"/>
    <w:rsid w:val="00B237F6"/>
    <w:rsid w:val="00B23B8B"/>
    <w:rsid w:val="00B23BC0"/>
    <w:rsid w:val="00B2421B"/>
    <w:rsid w:val="00B24501"/>
    <w:rsid w:val="00B24C1B"/>
    <w:rsid w:val="00B24D9D"/>
    <w:rsid w:val="00B25801"/>
    <w:rsid w:val="00B258F6"/>
    <w:rsid w:val="00B25921"/>
    <w:rsid w:val="00B25FCE"/>
    <w:rsid w:val="00B260A1"/>
    <w:rsid w:val="00B263E8"/>
    <w:rsid w:val="00B265A9"/>
    <w:rsid w:val="00B2727B"/>
    <w:rsid w:val="00B273E1"/>
    <w:rsid w:val="00B2748B"/>
    <w:rsid w:val="00B2755B"/>
    <w:rsid w:val="00B27BD9"/>
    <w:rsid w:val="00B27BDA"/>
    <w:rsid w:val="00B3007E"/>
    <w:rsid w:val="00B304E8"/>
    <w:rsid w:val="00B30621"/>
    <w:rsid w:val="00B30E39"/>
    <w:rsid w:val="00B30F15"/>
    <w:rsid w:val="00B310FC"/>
    <w:rsid w:val="00B31187"/>
    <w:rsid w:val="00B3140F"/>
    <w:rsid w:val="00B31526"/>
    <w:rsid w:val="00B315D9"/>
    <w:rsid w:val="00B31A80"/>
    <w:rsid w:val="00B31B47"/>
    <w:rsid w:val="00B31EFF"/>
    <w:rsid w:val="00B321B4"/>
    <w:rsid w:val="00B322E8"/>
    <w:rsid w:val="00B3419C"/>
    <w:rsid w:val="00B3476A"/>
    <w:rsid w:val="00B34926"/>
    <w:rsid w:val="00B349F0"/>
    <w:rsid w:val="00B34CB5"/>
    <w:rsid w:val="00B34F44"/>
    <w:rsid w:val="00B353B5"/>
    <w:rsid w:val="00B35C0A"/>
    <w:rsid w:val="00B366AC"/>
    <w:rsid w:val="00B368A6"/>
    <w:rsid w:val="00B369FC"/>
    <w:rsid w:val="00B36A92"/>
    <w:rsid w:val="00B36B12"/>
    <w:rsid w:val="00B3726E"/>
    <w:rsid w:val="00B373D4"/>
    <w:rsid w:val="00B37428"/>
    <w:rsid w:val="00B3764F"/>
    <w:rsid w:val="00B379DC"/>
    <w:rsid w:val="00B37EF5"/>
    <w:rsid w:val="00B37FC0"/>
    <w:rsid w:val="00B40451"/>
    <w:rsid w:val="00B406B4"/>
    <w:rsid w:val="00B4084C"/>
    <w:rsid w:val="00B4122E"/>
    <w:rsid w:val="00B41302"/>
    <w:rsid w:val="00B413B0"/>
    <w:rsid w:val="00B41A15"/>
    <w:rsid w:val="00B41F9B"/>
    <w:rsid w:val="00B4211A"/>
    <w:rsid w:val="00B4286A"/>
    <w:rsid w:val="00B42F7D"/>
    <w:rsid w:val="00B43262"/>
    <w:rsid w:val="00B436D9"/>
    <w:rsid w:val="00B43954"/>
    <w:rsid w:val="00B43A35"/>
    <w:rsid w:val="00B43D73"/>
    <w:rsid w:val="00B4491E"/>
    <w:rsid w:val="00B449E1"/>
    <w:rsid w:val="00B44E4F"/>
    <w:rsid w:val="00B45765"/>
    <w:rsid w:val="00B45800"/>
    <w:rsid w:val="00B45D6C"/>
    <w:rsid w:val="00B45D8C"/>
    <w:rsid w:val="00B45E2E"/>
    <w:rsid w:val="00B46254"/>
    <w:rsid w:val="00B46DBA"/>
    <w:rsid w:val="00B47174"/>
    <w:rsid w:val="00B47791"/>
    <w:rsid w:val="00B4791C"/>
    <w:rsid w:val="00B479B8"/>
    <w:rsid w:val="00B47F8E"/>
    <w:rsid w:val="00B47FC5"/>
    <w:rsid w:val="00B50202"/>
    <w:rsid w:val="00B50295"/>
    <w:rsid w:val="00B5048F"/>
    <w:rsid w:val="00B504C7"/>
    <w:rsid w:val="00B50DCC"/>
    <w:rsid w:val="00B50E78"/>
    <w:rsid w:val="00B51414"/>
    <w:rsid w:val="00B51A61"/>
    <w:rsid w:val="00B52050"/>
    <w:rsid w:val="00B527DD"/>
    <w:rsid w:val="00B531F9"/>
    <w:rsid w:val="00B53394"/>
    <w:rsid w:val="00B53504"/>
    <w:rsid w:val="00B53606"/>
    <w:rsid w:val="00B53847"/>
    <w:rsid w:val="00B5404B"/>
    <w:rsid w:val="00B54487"/>
    <w:rsid w:val="00B54973"/>
    <w:rsid w:val="00B55389"/>
    <w:rsid w:val="00B55542"/>
    <w:rsid w:val="00B55C5A"/>
    <w:rsid w:val="00B55C8D"/>
    <w:rsid w:val="00B55ED2"/>
    <w:rsid w:val="00B56F56"/>
    <w:rsid w:val="00B56FF4"/>
    <w:rsid w:val="00B57440"/>
    <w:rsid w:val="00B60073"/>
    <w:rsid w:val="00B601BB"/>
    <w:rsid w:val="00B60308"/>
    <w:rsid w:val="00B608A8"/>
    <w:rsid w:val="00B60DB5"/>
    <w:rsid w:val="00B613C8"/>
    <w:rsid w:val="00B615C1"/>
    <w:rsid w:val="00B62234"/>
    <w:rsid w:val="00B62399"/>
    <w:rsid w:val="00B627D3"/>
    <w:rsid w:val="00B62F2C"/>
    <w:rsid w:val="00B63668"/>
    <w:rsid w:val="00B638A9"/>
    <w:rsid w:val="00B63C3D"/>
    <w:rsid w:val="00B6435A"/>
    <w:rsid w:val="00B6457C"/>
    <w:rsid w:val="00B6463B"/>
    <w:rsid w:val="00B64927"/>
    <w:rsid w:val="00B64BFB"/>
    <w:rsid w:val="00B6547F"/>
    <w:rsid w:val="00B658A4"/>
    <w:rsid w:val="00B65A73"/>
    <w:rsid w:val="00B65AAF"/>
    <w:rsid w:val="00B66956"/>
    <w:rsid w:val="00B6699E"/>
    <w:rsid w:val="00B66BD8"/>
    <w:rsid w:val="00B66F59"/>
    <w:rsid w:val="00B66FC1"/>
    <w:rsid w:val="00B672A4"/>
    <w:rsid w:val="00B6770E"/>
    <w:rsid w:val="00B67D66"/>
    <w:rsid w:val="00B67EF3"/>
    <w:rsid w:val="00B67F36"/>
    <w:rsid w:val="00B70073"/>
    <w:rsid w:val="00B70275"/>
    <w:rsid w:val="00B702A1"/>
    <w:rsid w:val="00B705BF"/>
    <w:rsid w:val="00B70BCF"/>
    <w:rsid w:val="00B70D61"/>
    <w:rsid w:val="00B70F68"/>
    <w:rsid w:val="00B71027"/>
    <w:rsid w:val="00B710A4"/>
    <w:rsid w:val="00B71307"/>
    <w:rsid w:val="00B713D7"/>
    <w:rsid w:val="00B71654"/>
    <w:rsid w:val="00B716C6"/>
    <w:rsid w:val="00B716F5"/>
    <w:rsid w:val="00B71850"/>
    <w:rsid w:val="00B71940"/>
    <w:rsid w:val="00B72113"/>
    <w:rsid w:val="00B72B15"/>
    <w:rsid w:val="00B72C90"/>
    <w:rsid w:val="00B7318F"/>
    <w:rsid w:val="00B73271"/>
    <w:rsid w:val="00B73453"/>
    <w:rsid w:val="00B73A33"/>
    <w:rsid w:val="00B73C0B"/>
    <w:rsid w:val="00B73CB7"/>
    <w:rsid w:val="00B73F8E"/>
    <w:rsid w:val="00B7421D"/>
    <w:rsid w:val="00B74423"/>
    <w:rsid w:val="00B74AEF"/>
    <w:rsid w:val="00B74D88"/>
    <w:rsid w:val="00B75156"/>
    <w:rsid w:val="00B75572"/>
    <w:rsid w:val="00B757AB"/>
    <w:rsid w:val="00B758E8"/>
    <w:rsid w:val="00B75921"/>
    <w:rsid w:val="00B75B8F"/>
    <w:rsid w:val="00B760FD"/>
    <w:rsid w:val="00B768F9"/>
    <w:rsid w:val="00B769F9"/>
    <w:rsid w:val="00B76A9F"/>
    <w:rsid w:val="00B76BEA"/>
    <w:rsid w:val="00B770EF"/>
    <w:rsid w:val="00B77B5F"/>
    <w:rsid w:val="00B80024"/>
    <w:rsid w:val="00B804EB"/>
    <w:rsid w:val="00B80642"/>
    <w:rsid w:val="00B808EF"/>
    <w:rsid w:val="00B80E67"/>
    <w:rsid w:val="00B812E5"/>
    <w:rsid w:val="00B816D3"/>
    <w:rsid w:val="00B81E46"/>
    <w:rsid w:val="00B81EAD"/>
    <w:rsid w:val="00B829A2"/>
    <w:rsid w:val="00B82DDB"/>
    <w:rsid w:val="00B83293"/>
    <w:rsid w:val="00B83365"/>
    <w:rsid w:val="00B833DC"/>
    <w:rsid w:val="00B83925"/>
    <w:rsid w:val="00B83EE7"/>
    <w:rsid w:val="00B84196"/>
    <w:rsid w:val="00B8437F"/>
    <w:rsid w:val="00B843A8"/>
    <w:rsid w:val="00B84443"/>
    <w:rsid w:val="00B84516"/>
    <w:rsid w:val="00B84834"/>
    <w:rsid w:val="00B84891"/>
    <w:rsid w:val="00B85268"/>
    <w:rsid w:val="00B85B01"/>
    <w:rsid w:val="00B85B6D"/>
    <w:rsid w:val="00B8659D"/>
    <w:rsid w:val="00B86893"/>
    <w:rsid w:val="00B870FD"/>
    <w:rsid w:val="00B87230"/>
    <w:rsid w:val="00B872B7"/>
    <w:rsid w:val="00B87937"/>
    <w:rsid w:val="00B87BFC"/>
    <w:rsid w:val="00B90301"/>
    <w:rsid w:val="00B907BA"/>
    <w:rsid w:val="00B90867"/>
    <w:rsid w:val="00B90CB1"/>
    <w:rsid w:val="00B91F35"/>
    <w:rsid w:val="00B92840"/>
    <w:rsid w:val="00B92C95"/>
    <w:rsid w:val="00B9364E"/>
    <w:rsid w:val="00B9387A"/>
    <w:rsid w:val="00B93A6B"/>
    <w:rsid w:val="00B93C3C"/>
    <w:rsid w:val="00B93C48"/>
    <w:rsid w:val="00B93E2E"/>
    <w:rsid w:val="00B946F4"/>
    <w:rsid w:val="00B94789"/>
    <w:rsid w:val="00B95582"/>
    <w:rsid w:val="00B965C6"/>
    <w:rsid w:val="00B975D7"/>
    <w:rsid w:val="00B97638"/>
    <w:rsid w:val="00B9763F"/>
    <w:rsid w:val="00B978A4"/>
    <w:rsid w:val="00B97AC6"/>
    <w:rsid w:val="00BA0191"/>
    <w:rsid w:val="00BA0BB2"/>
    <w:rsid w:val="00BA0F01"/>
    <w:rsid w:val="00BA1074"/>
    <w:rsid w:val="00BA11CE"/>
    <w:rsid w:val="00BA14A7"/>
    <w:rsid w:val="00BA16C9"/>
    <w:rsid w:val="00BA21C5"/>
    <w:rsid w:val="00BA2350"/>
    <w:rsid w:val="00BA261A"/>
    <w:rsid w:val="00BA2BE2"/>
    <w:rsid w:val="00BA2FBE"/>
    <w:rsid w:val="00BA36F3"/>
    <w:rsid w:val="00BA39C3"/>
    <w:rsid w:val="00BA3B08"/>
    <w:rsid w:val="00BA3EF0"/>
    <w:rsid w:val="00BA4044"/>
    <w:rsid w:val="00BA4676"/>
    <w:rsid w:val="00BA47A7"/>
    <w:rsid w:val="00BA4A5C"/>
    <w:rsid w:val="00BA5019"/>
    <w:rsid w:val="00BA50F0"/>
    <w:rsid w:val="00BA5819"/>
    <w:rsid w:val="00BA5824"/>
    <w:rsid w:val="00BA616F"/>
    <w:rsid w:val="00BA6445"/>
    <w:rsid w:val="00BA6C79"/>
    <w:rsid w:val="00BA74AC"/>
    <w:rsid w:val="00BA767F"/>
    <w:rsid w:val="00BA77AE"/>
    <w:rsid w:val="00BB0024"/>
    <w:rsid w:val="00BB0759"/>
    <w:rsid w:val="00BB0859"/>
    <w:rsid w:val="00BB09C8"/>
    <w:rsid w:val="00BB0DB5"/>
    <w:rsid w:val="00BB1132"/>
    <w:rsid w:val="00BB1287"/>
    <w:rsid w:val="00BB16F0"/>
    <w:rsid w:val="00BB1701"/>
    <w:rsid w:val="00BB1989"/>
    <w:rsid w:val="00BB27F5"/>
    <w:rsid w:val="00BB2AF4"/>
    <w:rsid w:val="00BB324F"/>
    <w:rsid w:val="00BB33D0"/>
    <w:rsid w:val="00BB3B12"/>
    <w:rsid w:val="00BB4122"/>
    <w:rsid w:val="00BB4F2A"/>
    <w:rsid w:val="00BB57DC"/>
    <w:rsid w:val="00BB62E4"/>
    <w:rsid w:val="00BB654B"/>
    <w:rsid w:val="00BB65C1"/>
    <w:rsid w:val="00BB708D"/>
    <w:rsid w:val="00BB7310"/>
    <w:rsid w:val="00BB7541"/>
    <w:rsid w:val="00BB75E1"/>
    <w:rsid w:val="00BB7813"/>
    <w:rsid w:val="00BB788D"/>
    <w:rsid w:val="00BB78EE"/>
    <w:rsid w:val="00BB7D20"/>
    <w:rsid w:val="00BB7E08"/>
    <w:rsid w:val="00BC047E"/>
    <w:rsid w:val="00BC0737"/>
    <w:rsid w:val="00BC0B12"/>
    <w:rsid w:val="00BC13B4"/>
    <w:rsid w:val="00BC174D"/>
    <w:rsid w:val="00BC181F"/>
    <w:rsid w:val="00BC1988"/>
    <w:rsid w:val="00BC1D8E"/>
    <w:rsid w:val="00BC1FA9"/>
    <w:rsid w:val="00BC2482"/>
    <w:rsid w:val="00BC2A9F"/>
    <w:rsid w:val="00BC2B54"/>
    <w:rsid w:val="00BC30B3"/>
    <w:rsid w:val="00BC36EC"/>
    <w:rsid w:val="00BC3FC3"/>
    <w:rsid w:val="00BC5846"/>
    <w:rsid w:val="00BC5B69"/>
    <w:rsid w:val="00BC5DA3"/>
    <w:rsid w:val="00BC5F1D"/>
    <w:rsid w:val="00BC6118"/>
    <w:rsid w:val="00BC656F"/>
    <w:rsid w:val="00BC6A5D"/>
    <w:rsid w:val="00BC6DCC"/>
    <w:rsid w:val="00BC6F23"/>
    <w:rsid w:val="00BC7690"/>
    <w:rsid w:val="00BC7B71"/>
    <w:rsid w:val="00BC7C0A"/>
    <w:rsid w:val="00BD002E"/>
    <w:rsid w:val="00BD068D"/>
    <w:rsid w:val="00BD0729"/>
    <w:rsid w:val="00BD0AAE"/>
    <w:rsid w:val="00BD1195"/>
    <w:rsid w:val="00BD12E8"/>
    <w:rsid w:val="00BD16C4"/>
    <w:rsid w:val="00BD1B70"/>
    <w:rsid w:val="00BD1DEF"/>
    <w:rsid w:val="00BD2104"/>
    <w:rsid w:val="00BD241E"/>
    <w:rsid w:val="00BD25E3"/>
    <w:rsid w:val="00BD2B38"/>
    <w:rsid w:val="00BD2C41"/>
    <w:rsid w:val="00BD2CCA"/>
    <w:rsid w:val="00BD302A"/>
    <w:rsid w:val="00BD368F"/>
    <w:rsid w:val="00BD3711"/>
    <w:rsid w:val="00BD391A"/>
    <w:rsid w:val="00BD3AC7"/>
    <w:rsid w:val="00BD40DD"/>
    <w:rsid w:val="00BD434C"/>
    <w:rsid w:val="00BD4367"/>
    <w:rsid w:val="00BD45E3"/>
    <w:rsid w:val="00BD476D"/>
    <w:rsid w:val="00BD48F1"/>
    <w:rsid w:val="00BD4B83"/>
    <w:rsid w:val="00BD4C1C"/>
    <w:rsid w:val="00BD4CB3"/>
    <w:rsid w:val="00BD4CBB"/>
    <w:rsid w:val="00BD5A2C"/>
    <w:rsid w:val="00BD5E62"/>
    <w:rsid w:val="00BD64E8"/>
    <w:rsid w:val="00BD65E6"/>
    <w:rsid w:val="00BD6819"/>
    <w:rsid w:val="00BD6935"/>
    <w:rsid w:val="00BD6CAC"/>
    <w:rsid w:val="00BD70E4"/>
    <w:rsid w:val="00BD71BB"/>
    <w:rsid w:val="00BD77C2"/>
    <w:rsid w:val="00BD7829"/>
    <w:rsid w:val="00BD7AB2"/>
    <w:rsid w:val="00BD7D91"/>
    <w:rsid w:val="00BE011C"/>
    <w:rsid w:val="00BE044B"/>
    <w:rsid w:val="00BE06AE"/>
    <w:rsid w:val="00BE1917"/>
    <w:rsid w:val="00BE1B3F"/>
    <w:rsid w:val="00BE1BC0"/>
    <w:rsid w:val="00BE2062"/>
    <w:rsid w:val="00BE23D7"/>
    <w:rsid w:val="00BE2648"/>
    <w:rsid w:val="00BE2798"/>
    <w:rsid w:val="00BE2D15"/>
    <w:rsid w:val="00BE2DFE"/>
    <w:rsid w:val="00BE313C"/>
    <w:rsid w:val="00BE3344"/>
    <w:rsid w:val="00BE344D"/>
    <w:rsid w:val="00BE355B"/>
    <w:rsid w:val="00BE523A"/>
    <w:rsid w:val="00BE63AB"/>
    <w:rsid w:val="00BE6422"/>
    <w:rsid w:val="00BE667C"/>
    <w:rsid w:val="00BE67B5"/>
    <w:rsid w:val="00BE7B33"/>
    <w:rsid w:val="00BE7E6D"/>
    <w:rsid w:val="00BF00BF"/>
    <w:rsid w:val="00BF03E5"/>
    <w:rsid w:val="00BF05C5"/>
    <w:rsid w:val="00BF0712"/>
    <w:rsid w:val="00BF0AFA"/>
    <w:rsid w:val="00BF0CD2"/>
    <w:rsid w:val="00BF1227"/>
    <w:rsid w:val="00BF166E"/>
    <w:rsid w:val="00BF1C6F"/>
    <w:rsid w:val="00BF1C7A"/>
    <w:rsid w:val="00BF20CC"/>
    <w:rsid w:val="00BF242B"/>
    <w:rsid w:val="00BF28B8"/>
    <w:rsid w:val="00BF34DB"/>
    <w:rsid w:val="00BF381E"/>
    <w:rsid w:val="00BF39A4"/>
    <w:rsid w:val="00BF3C1C"/>
    <w:rsid w:val="00BF3E09"/>
    <w:rsid w:val="00BF3F20"/>
    <w:rsid w:val="00BF41B7"/>
    <w:rsid w:val="00BF4337"/>
    <w:rsid w:val="00BF44E9"/>
    <w:rsid w:val="00BF46B8"/>
    <w:rsid w:val="00BF48AA"/>
    <w:rsid w:val="00BF636E"/>
    <w:rsid w:val="00BF6E18"/>
    <w:rsid w:val="00BF7AF7"/>
    <w:rsid w:val="00BF7B4D"/>
    <w:rsid w:val="00BF7F1A"/>
    <w:rsid w:val="00C00351"/>
    <w:rsid w:val="00C00373"/>
    <w:rsid w:val="00C0086B"/>
    <w:rsid w:val="00C00ACD"/>
    <w:rsid w:val="00C00D97"/>
    <w:rsid w:val="00C0104D"/>
    <w:rsid w:val="00C01265"/>
    <w:rsid w:val="00C0133C"/>
    <w:rsid w:val="00C019A4"/>
    <w:rsid w:val="00C0283E"/>
    <w:rsid w:val="00C029EB"/>
    <w:rsid w:val="00C03798"/>
    <w:rsid w:val="00C03984"/>
    <w:rsid w:val="00C03C38"/>
    <w:rsid w:val="00C03D43"/>
    <w:rsid w:val="00C03F2B"/>
    <w:rsid w:val="00C04118"/>
    <w:rsid w:val="00C0413D"/>
    <w:rsid w:val="00C042EF"/>
    <w:rsid w:val="00C04313"/>
    <w:rsid w:val="00C04CF1"/>
    <w:rsid w:val="00C054C6"/>
    <w:rsid w:val="00C0563E"/>
    <w:rsid w:val="00C060B2"/>
    <w:rsid w:val="00C0616E"/>
    <w:rsid w:val="00C06546"/>
    <w:rsid w:val="00C0690B"/>
    <w:rsid w:val="00C06A74"/>
    <w:rsid w:val="00C06D46"/>
    <w:rsid w:val="00C0757A"/>
    <w:rsid w:val="00C07848"/>
    <w:rsid w:val="00C078C3"/>
    <w:rsid w:val="00C078DF"/>
    <w:rsid w:val="00C07936"/>
    <w:rsid w:val="00C07A56"/>
    <w:rsid w:val="00C07CF2"/>
    <w:rsid w:val="00C1004B"/>
    <w:rsid w:val="00C102DE"/>
    <w:rsid w:val="00C103E1"/>
    <w:rsid w:val="00C107D0"/>
    <w:rsid w:val="00C11488"/>
    <w:rsid w:val="00C117BC"/>
    <w:rsid w:val="00C118E3"/>
    <w:rsid w:val="00C119E3"/>
    <w:rsid w:val="00C11B53"/>
    <w:rsid w:val="00C11C5B"/>
    <w:rsid w:val="00C11EE5"/>
    <w:rsid w:val="00C123EE"/>
    <w:rsid w:val="00C12660"/>
    <w:rsid w:val="00C12998"/>
    <w:rsid w:val="00C14513"/>
    <w:rsid w:val="00C14CCB"/>
    <w:rsid w:val="00C15A1C"/>
    <w:rsid w:val="00C15A8B"/>
    <w:rsid w:val="00C15B46"/>
    <w:rsid w:val="00C16002"/>
    <w:rsid w:val="00C16742"/>
    <w:rsid w:val="00C16C25"/>
    <w:rsid w:val="00C16F63"/>
    <w:rsid w:val="00C172C6"/>
    <w:rsid w:val="00C17D4D"/>
    <w:rsid w:val="00C17EDE"/>
    <w:rsid w:val="00C200E9"/>
    <w:rsid w:val="00C20142"/>
    <w:rsid w:val="00C209C2"/>
    <w:rsid w:val="00C2149C"/>
    <w:rsid w:val="00C21C80"/>
    <w:rsid w:val="00C221B0"/>
    <w:rsid w:val="00C22309"/>
    <w:rsid w:val="00C2236E"/>
    <w:rsid w:val="00C2237D"/>
    <w:rsid w:val="00C227C1"/>
    <w:rsid w:val="00C22A76"/>
    <w:rsid w:val="00C22B51"/>
    <w:rsid w:val="00C22C8A"/>
    <w:rsid w:val="00C22D3F"/>
    <w:rsid w:val="00C2330C"/>
    <w:rsid w:val="00C2363F"/>
    <w:rsid w:val="00C23AB8"/>
    <w:rsid w:val="00C23B36"/>
    <w:rsid w:val="00C23E80"/>
    <w:rsid w:val="00C23F46"/>
    <w:rsid w:val="00C23F8D"/>
    <w:rsid w:val="00C2429C"/>
    <w:rsid w:val="00C24412"/>
    <w:rsid w:val="00C24529"/>
    <w:rsid w:val="00C2466D"/>
    <w:rsid w:val="00C24A11"/>
    <w:rsid w:val="00C24A4E"/>
    <w:rsid w:val="00C24F8C"/>
    <w:rsid w:val="00C25120"/>
    <w:rsid w:val="00C2610C"/>
    <w:rsid w:val="00C2638E"/>
    <w:rsid w:val="00C26644"/>
    <w:rsid w:val="00C26666"/>
    <w:rsid w:val="00C27013"/>
    <w:rsid w:val="00C27122"/>
    <w:rsid w:val="00C279D4"/>
    <w:rsid w:val="00C27A6F"/>
    <w:rsid w:val="00C27E2E"/>
    <w:rsid w:val="00C27EC1"/>
    <w:rsid w:val="00C30363"/>
    <w:rsid w:val="00C30699"/>
    <w:rsid w:val="00C31275"/>
    <w:rsid w:val="00C316BD"/>
    <w:rsid w:val="00C316CC"/>
    <w:rsid w:val="00C31E89"/>
    <w:rsid w:val="00C32067"/>
    <w:rsid w:val="00C32396"/>
    <w:rsid w:val="00C32F51"/>
    <w:rsid w:val="00C3350C"/>
    <w:rsid w:val="00C33728"/>
    <w:rsid w:val="00C337D0"/>
    <w:rsid w:val="00C33927"/>
    <w:rsid w:val="00C33A13"/>
    <w:rsid w:val="00C34078"/>
    <w:rsid w:val="00C34554"/>
    <w:rsid w:val="00C34664"/>
    <w:rsid w:val="00C34974"/>
    <w:rsid w:val="00C350BA"/>
    <w:rsid w:val="00C35274"/>
    <w:rsid w:val="00C35CA9"/>
    <w:rsid w:val="00C363A1"/>
    <w:rsid w:val="00C3645F"/>
    <w:rsid w:val="00C367FE"/>
    <w:rsid w:val="00C369B7"/>
    <w:rsid w:val="00C37271"/>
    <w:rsid w:val="00C377A6"/>
    <w:rsid w:val="00C3791E"/>
    <w:rsid w:val="00C37A3C"/>
    <w:rsid w:val="00C40986"/>
    <w:rsid w:val="00C40D81"/>
    <w:rsid w:val="00C4151E"/>
    <w:rsid w:val="00C415F8"/>
    <w:rsid w:val="00C41EA9"/>
    <w:rsid w:val="00C42281"/>
    <w:rsid w:val="00C430E4"/>
    <w:rsid w:val="00C435C7"/>
    <w:rsid w:val="00C43968"/>
    <w:rsid w:val="00C44D6A"/>
    <w:rsid w:val="00C44FE7"/>
    <w:rsid w:val="00C45274"/>
    <w:rsid w:val="00C4547B"/>
    <w:rsid w:val="00C45644"/>
    <w:rsid w:val="00C45719"/>
    <w:rsid w:val="00C45808"/>
    <w:rsid w:val="00C45F2B"/>
    <w:rsid w:val="00C462FC"/>
    <w:rsid w:val="00C464FD"/>
    <w:rsid w:val="00C468B6"/>
    <w:rsid w:val="00C469C9"/>
    <w:rsid w:val="00C470AB"/>
    <w:rsid w:val="00C47738"/>
    <w:rsid w:val="00C47948"/>
    <w:rsid w:val="00C50478"/>
    <w:rsid w:val="00C506D5"/>
    <w:rsid w:val="00C50CC0"/>
    <w:rsid w:val="00C50FCF"/>
    <w:rsid w:val="00C51647"/>
    <w:rsid w:val="00C51AA6"/>
    <w:rsid w:val="00C51CA8"/>
    <w:rsid w:val="00C52540"/>
    <w:rsid w:val="00C52CE9"/>
    <w:rsid w:val="00C52E8C"/>
    <w:rsid w:val="00C530EF"/>
    <w:rsid w:val="00C5320A"/>
    <w:rsid w:val="00C53922"/>
    <w:rsid w:val="00C53BAC"/>
    <w:rsid w:val="00C542DB"/>
    <w:rsid w:val="00C54585"/>
    <w:rsid w:val="00C547F5"/>
    <w:rsid w:val="00C5495D"/>
    <w:rsid w:val="00C5528C"/>
    <w:rsid w:val="00C5572A"/>
    <w:rsid w:val="00C55736"/>
    <w:rsid w:val="00C55C28"/>
    <w:rsid w:val="00C55C9A"/>
    <w:rsid w:val="00C56157"/>
    <w:rsid w:val="00C561F9"/>
    <w:rsid w:val="00C562DC"/>
    <w:rsid w:val="00C5632B"/>
    <w:rsid w:val="00C56BBA"/>
    <w:rsid w:val="00C56C1A"/>
    <w:rsid w:val="00C57037"/>
    <w:rsid w:val="00C57ADF"/>
    <w:rsid w:val="00C611A2"/>
    <w:rsid w:val="00C611BB"/>
    <w:rsid w:val="00C61241"/>
    <w:rsid w:val="00C6160C"/>
    <w:rsid w:val="00C6186B"/>
    <w:rsid w:val="00C61997"/>
    <w:rsid w:val="00C6205B"/>
    <w:rsid w:val="00C620E1"/>
    <w:rsid w:val="00C624D5"/>
    <w:rsid w:val="00C6274D"/>
    <w:rsid w:val="00C634E9"/>
    <w:rsid w:val="00C6365B"/>
    <w:rsid w:val="00C63EFC"/>
    <w:rsid w:val="00C64103"/>
    <w:rsid w:val="00C64187"/>
    <w:rsid w:val="00C64262"/>
    <w:rsid w:val="00C64860"/>
    <w:rsid w:val="00C64948"/>
    <w:rsid w:val="00C64B68"/>
    <w:rsid w:val="00C655E8"/>
    <w:rsid w:val="00C65725"/>
    <w:rsid w:val="00C657C4"/>
    <w:rsid w:val="00C65A19"/>
    <w:rsid w:val="00C65AA2"/>
    <w:rsid w:val="00C660DD"/>
    <w:rsid w:val="00C6662A"/>
    <w:rsid w:val="00C66D05"/>
    <w:rsid w:val="00C66DA7"/>
    <w:rsid w:val="00C674D3"/>
    <w:rsid w:val="00C675FD"/>
    <w:rsid w:val="00C67E06"/>
    <w:rsid w:val="00C700C8"/>
    <w:rsid w:val="00C70128"/>
    <w:rsid w:val="00C701E4"/>
    <w:rsid w:val="00C7052A"/>
    <w:rsid w:val="00C70A87"/>
    <w:rsid w:val="00C713EB"/>
    <w:rsid w:val="00C71565"/>
    <w:rsid w:val="00C717F5"/>
    <w:rsid w:val="00C71908"/>
    <w:rsid w:val="00C7197C"/>
    <w:rsid w:val="00C71B96"/>
    <w:rsid w:val="00C71C55"/>
    <w:rsid w:val="00C7246F"/>
    <w:rsid w:val="00C725CF"/>
    <w:rsid w:val="00C72959"/>
    <w:rsid w:val="00C729DD"/>
    <w:rsid w:val="00C72ADE"/>
    <w:rsid w:val="00C72B9B"/>
    <w:rsid w:val="00C72C1A"/>
    <w:rsid w:val="00C72E2A"/>
    <w:rsid w:val="00C7368B"/>
    <w:rsid w:val="00C73798"/>
    <w:rsid w:val="00C73CD5"/>
    <w:rsid w:val="00C73E57"/>
    <w:rsid w:val="00C74513"/>
    <w:rsid w:val="00C74AD2"/>
    <w:rsid w:val="00C74B08"/>
    <w:rsid w:val="00C75206"/>
    <w:rsid w:val="00C7521D"/>
    <w:rsid w:val="00C75306"/>
    <w:rsid w:val="00C75356"/>
    <w:rsid w:val="00C75519"/>
    <w:rsid w:val="00C756F9"/>
    <w:rsid w:val="00C75DF1"/>
    <w:rsid w:val="00C76F78"/>
    <w:rsid w:val="00C77784"/>
    <w:rsid w:val="00C77B94"/>
    <w:rsid w:val="00C77CD1"/>
    <w:rsid w:val="00C77F64"/>
    <w:rsid w:val="00C80064"/>
    <w:rsid w:val="00C804B7"/>
    <w:rsid w:val="00C80B4C"/>
    <w:rsid w:val="00C81935"/>
    <w:rsid w:val="00C81AA8"/>
    <w:rsid w:val="00C81C72"/>
    <w:rsid w:val="00C82794"/>
    <w:rsid w:val="00C828D3"/>
    <w:rsid w:val="00C82DD3"/>
    <w:rsid w:val="00C82DD7"/>
    <w:rsid w:val="00C82EBC"/>
    <w:rsid w:val="00C83567"/>
    <w:rsid w:val="00C83792"/>
    <w:rsid w:val="00C840BB"/>
    <w:rsid w:val="00C8542F"/>
    <w:rsid w:val="00C85642"/>
    <w:rsid w:val="00C85784"/>
    <w:rsid w:val="00C85950"/>
    <w:rsid w:val="00C85D1F"/>
    <w:rsid w:val="00C85E73"/>
    <w:rsid w:val="00C86000"/>
    <w:rsid w:val="00C86CB8"/>
    <w:rsid w:val="00C87732"/>
    <w:rsid w:val="00C87910"/>
    <w:rsid w:val="00C87E8D"/>
    <w:rsid w:val="00C902DB"/>
    <w:rsid w:val="00C90CB6"/>
    <w:rsid w:val="00C90DFD"/>
    <w:rsid w:val="00C912F4"/>
    <w:rsid w:val="00C91ADE"/>
    <w:rsid w:val="00C92274"/>
    <w:rsid w:val="00C937B2"/>
    <w:rsid w:val="00C938FC"/>
    <w:rsid w:val="00C93D2F"/>
    <w:rsid w:val="00C94060"/>
    <w:rsid w:val="00C94577"/>
    <w:rsid w:val="00C9464A"/>
    <w:rsid w:val="00C95894"/>
    <w:rsid w:val="00C95B70"/>
    <w:rsid w:val="00C95CD3"/>
    <w:rsid w:val="00C96179"/>
    <w:rsid w:val="00C961E0"/>
    <w:rsid w:val="00C96398"/>
    <w:rsid w:val="00C96689"/>
    <w:rsid w:val="00C967E0"/>
    <w:rsid w:val="00C96FE6"/>
    <w:rsid w:val="00C97A29"/>
    <w:rsid w:val="00C97D4A"/>
    <w:rsid w:val="00C97D76"/>
    <w:rsid w:val="00C97E31"/>
    <w:rsid w:val="00CA00BB"/>
    <w:rsid w:val="00CA09A5"/>
    <w:rsid w:val="00CA09B2"/>
    <w:rsid w:val="00CA1059"/>
    <w:rsid w:val="00CA132C"/>
    <w:rsid w:val="00CA144C"/>
    <w:rsid w:val="00CA146F"/>
    <w:rsid w:val="00CA185F"/>
    <w:rsid w:val="00CA1D55"/>
    <w:rsid w:val="00CA1DB9"/>
    <w:rsid w:val="00CA2001"/>
    <w:rsid w:val="00CA2487"/>
    <w:rsid w:val="00CA2504"/>
    <w:rsid w:val="00CA2589"/>
    <w:rsid w:val="00CA2EC9"/>
    <w:rsid w:val="00CA328E"/>
    <w:rsid w:val="00CA3682"/>
    <w:rsid w:val="00CA38FA"/>
    <w:rsid w:val="00CA40FA"/>
    <w:rsid w:val="00CA4115"/>
    <w:rsid w:val="00CA4346"/>
    <w:rsid w:val="00CA4425"/>
    <w:rsid w:val="00CA4BBF"/>
    <w:rsid w:val="00CA5248"/>
    <w:rsid w:val="00CA5F84"/>
    <w:rsid w:val="00CA685F"/>
    <w:rsid w:val="00CA7041"/>
    <w:rsid w:val="00CA70A4"/>
    <w:rsid w:val="00CA7A5C"/>
    <w:rsid w:val="00CB0792"/>
    <w:rsid w:val="00CB0950"/>
    <w:rsid w:val="00CB09B6"/>
    <w:rsid w:val="00CB0B86"/>
    <w:rsid w:val="00CB159B"/>
    <w:rsid w:val="00CB1A72"/>
    <w:rsid w:val="00CB1FBD"/>
    <w:rsid w:val="00CB2004"/>
    <w:rsid w:val="00CB24B8"/>
    <w:rsid w:val="00CB3B19"/>
    <w:rsid w:val="00CB3F94"/>
    <w:rsid w:val="00CB4079"/>
    <w:rsid w:val="00CB44B2"/>
    <w:rsid w:val="00CB4734"/>
    <w:rsid w:val="00CB4A36"/>
    <w:rsid w:val="00CB4BC7"/>
    <w:rsid w:val="00CB4D2A"/>
    <w:rsid w:val="00CB4E8A"/>
    <w:rsid w:val="00CB5225"/>
    <w:rsid w:val="00CB55CC"/>
    <w:rsid w:val="00CB589E"/>
    <w:rsid w:val="00CB5D66"/>
    <w:rsid w:val="00CB5E79"/>
    <w:rsid w:val="00CB600D"/>
    <w:rsid w:val="00CB6282"/>
    <w:rsid w:val="00CB663D"/>
    <w:rsid w:val="00CB67ED"/>
    <w:rsid w:val="00CB67FA"/>
    <w:rsid w:val="00CB6A2B"/>
    <w:rsid w:val="00CB6D09"/>
    <w:rsid w:val="00CB6FAC"/>
    <w:rsid w:val="00CB716E"/>
    <w:rsid w:val="00CB72E3"/>
    <w:rsid w:val="00CB78E8"/>
    <w:rsid w:val="00CB7B1B"/>
    <w:rsid w:val="00CB7DF3"/>
    <w:rsid w:val="00CB7F44"/>
    <w:rsid w:val="00CC00B1"/>
    <w:rsid w:val="00CC02BD"/>
    <w:rsid w:val="00CC0848"/>
    <w:rsid w:val="00CC0914"/>
    <w:rsid w:val="00CC09AB"/>
    <w:rsid w:val="00CC0CF0"/>
    <w:rsid w:val="00CC0E91"/>
    <w:rsid w:val="00CC11A0"/>
    <w:rsid w:val="00CC14CB"/>
    <w:rsid w:val="00CC1D67"/>
    <w:rsid w:val="00CC1F0F"/>
    <w:rsid w:val="00CC2419"/>
    <w:rsid w:val="00CC2803"/>
    <w:rsid w:val="00CC3155"/>
    <w:rsid w:val="00CC332C"/>
    <w:rsid w:val="00CC3578"/>
    <w:rsid w:val="00CC36E7"/>
    <w:rsid w:val="00CC3814"/>
    <w:rsid w:val="00CC38EE"/>
    <w:rsid w:val="00CC418A"/>
    <w:rsid w:val="00CC4384"/>
    <w:rsid w:val="00CC4707"/>
    <w:rsid w:val="00CC4732"/>
    <w:rsid w:val="00CC4BCC"/>
    <w:rsid w:val="00CC4E01"/>
    <w:rsid w:val="00CC4EB7"/>
    <w:rsid w:val="00CC4F2A"/>
    <w:rsid w:val="00CC525C"/>
    <w:rsid w:val="00CC533C"/>
    <w:rsid w:val="00CC6916"/>
    <w:rsid w:val="00CC6ABA"/>
    <w:rsid w:val="00CC6DFA"/>
    <w:rsid w:val="00CC6E3F"/>
    <w:rsid w:val="00CC6FD6"/>
    <w:rsid w:val="00CC714C"/>
    <w:rsid w:val="00CC7337"/>
    <w:rsid w:val="00CC744E"/>
    <w:rsid w:val="00CC7AFC"/>
    <w:rsid w:val="00CC7EA8"/>
    <w:rsid w:val="00CD0FCC"/>
    <w:rsid w:val="00CD1158"/>
    <w:rsid w:val="00CD12CE"/>
    <w:rsid w:val="00CD190D"/>
    <w:rsid w:val="00CD209B"/>
    <w:rsid w:val="00CD2689"/>
    <w:rsid w:val="00CD2719"/>
    <w:rsid w:val="00CD2B5D"/>
    <w:rsid w:val="00CD2CEC"/>
    <w:rsid w:val="00CD3C17"/>
    <w:rsid w:val="00CD3F5F"/>
    <w:rsid w:val="00CD3F90"/>
    <w:rsid w:val="00CD41C3"/>
    <w:rsid w:val="00CD4673"/>
    <w:rsid w:val="00CD4AE2"/>
    <w:rsid w:val="00CD5111"/>
    <w:rsid w:val="00CD5531"/>
    <w:rsid w:val="00CD559E"/>
    <w:rsid w:val="00CD5A81"/>
    <w:rsid w:val="00CD6A9A"/>
    <w:rsid w:val="00CD6DB7"/>
    <w:rsid w:val="00CD7530"/>
    <w:rsid w:val="00CD76EF"/>
    <w:rsid w:val="00CE0032"/>
    <w:rsid w:val="00CE0801"/>
    <w:rsid w:val="00CE0CEF"/>
    <w:rsid w:val="00CE0D22"/>
    <w:rsid w:val="00CE0E25"/>
    <w:rsid w:val="00CE1095"/>
    <w:rsid w:val="00CE1160"/>
    <w:rsid w:val="00CE12C5"/>
    <w:rsid w:val="00CE23A2"/>
    <w:rsid w:val="00CE301D"/>
    <w:rsid w:val="00CE34BB"/>
    <w:rsid w:val="00CE3699"/>
    <w:rsid w:val="00CE3C4E"/>
    <w:rsid w:val="00CE56B6"/>
    <w:rsid w:val="00CE57E0"/>
    <w:rsid w:val="00CE58B3"/>
    <w:rsid w:val="00CE59DE"/>
    <w:rsid w:val="00CE65EB"/>
    <w:rsid w:val="00CE69AF"/>
    <w:rsid w:val="00CE6A0B"/>
    <w:rsid w:val="00CE6BF0"/>
    <w:rsid w:val="00CE6CF1"/>
    <w:rsid w:val="00CE720B"/>
    <w:rsid w:val="00CE7363"/>
    <w:rsid w:val="00CE79C7"/>
    <w:rsid w:val="00CE7B3B"/>
    <w:rsid w:val="00CE7C97"/>
    <w:rsid w:val="00CF04A1"/>
    <w:rsid w:val="00CF0B56"/>
    <w:rsid w:val="00CF0BCB"/>
    <w:rsid w:val="00CF0EFD"/>
    <w:rsid w:val="00CF0F9D"/>
    <w:rsid w:val="00CF1767"/>
    <w:rsid w:val="00CF17F1"/>
    <w:rsid w:val="00CF1F28"/>
    <w:rsid w:val="00CF1FBB"/>
    <w:rsid w:val="00CF27C5"/>
    <w:rsid w:val="00CF28DF"/>
    <w:rsid w:val="00CF3649"/>
    <w:rsid w:val="00CF47D3"/>
    <w:rsid w:val="00CF4C2B"/>
    <w:rsid w:val="00CF5DE9"/>
    <w:rsid w:val="00CF615A"/>
    <w:rsid w:val="00CF62B3"/>
    <w:rsid w:val="00CF6C34"/>
    <w:rsid w:val="00CF6DDD"/>
    <w:rsid w:val="00CF6ED9"/>
    <w:rsid w:val="00CF70D9"/>
    <w:rsid w:val="00CF7869"/>
    <w:rsid w:val="00D002F4"/>
    <w:rsid w:val="00D00335"/>
    <w:rsid w:val="00D010D7"/>
    <w:rsid w:val="00D0195E"/>
    <w:rsid w:val="00D01E4E"/>
    <w:rsid w:val="00D021FA"/>
    <w:rsid w:val="00D0266F"/>
    <w:rsid w:val="00D0273B"/>
    <w:rsid w:val="00D02CFB"/>
    <w:rsid w:val="00D03231"/>
    <w:rsid w:val="00D034BC"/>
    <w:rsid w:val="00D0392F"/>
    <w:rsid w:val="00D03EBA"/>
    <w:rsid w:val="00D040C4"/>
    <w:rsid w:val="00D045F2"/>
    <w:rsid w:val="00D0468F"/>
    <w:rsid w:val="00D048AA"/>
    <w:rsid w:val="00D04E9A"/>
    <w:rsid w:val="00D05A63"/>
    <w:rsid w:val="00D06159"/>
    <w:rsid w:val="00D065F9"/>
    <w:rsid w:val="00D06A2F"/>
    <w:rsid w:val="00D06B72"/>
    <w:rsid w:val="00D07549"/>
    <w:rsid w:val="00D075E1"/>
    <w:rsid w:val="00D0783B"/>
    <w:rsid w:val="00D0790A"/>
    <w:rsid w:val="00D07ADE"/>
    <w:rsid w:val="00D07B30"/>
    <w:rsid w:val="00D07B92"/>
    <w:rsid w:val="00D07DBA"/>
    <w:rsid w:val="00D07E95"/>
    <w:rsid w:val="00D10635"/>
    <w:rsid w:val="00D1099C"/>
    <w:rsid w:val="00D10B33"/>
    <w:rsid w:val="00D10E52"/>
    <w:rsid w:val="00D10E82"/>
    <w:rsid w:val="00D11788"/>
    <w:rsid w:val="00D11E94"/>
    <w:rsid w:val="00D129A5"/>
    <w:rsid w:val="00D12D66"/>
    <w:rsid w:val="00D12FE8"/>
    <w:rsid w:val="00D130AC"/>
    <w:rsid w:val="00D13B54"/>
    <w:rsid w:val="00D13DCE"/>
    <w:rsid w:val="00D13FBE"/>
    <w:rsid w:val="00D14108"/>
    <w:rsid w:val="00D14CDF"/>
    <w:rsid w:val="00D15766"/>
    <w:rsid w:val="00D165AE"/>
    <w:rsid w:val="00D16883"/>
    <w:rsid w:val="00D1736F"/>
    <w:rsid w:val="00D204B7"/>
    <w:rsid w:val="00D21069"/>
    <w:rsid w:val="00D213EA"/>
    <w:rsid w:val="00D21AD5"/>
    <w:rsid w:val="00D21BBE"/>
    <w:rsid w:val="00D21C2B"/>
    <w:rsid w:val="00D21E65"/>
    <w:rsid w:val="00D21E80"/>
    <w:rsid w:val="00D21FD5"/>
    <w:rsid w:val="00D2283A"/>
    <w:rsid w:val="00D23403"/>
    <w:rsid w:val="00D23657"/>
    <w:rsid w:val="00D237CC"/>
    <w:rsid w:val="00D23807"/>
    <w:rsid w:val="00D23B6D"/>
    <w:rsid w:val="00D2474A"/>
    <w:rsid w:val="00D249B5"/>
    <w:rsid w:val="00D24FAB"/>
    <w:rsid w:val="00D25005"/>
    <w:rsid w:val="00D2512D"/>
    <w:rsid w:val="00D25B7A"/>
    <w:rsid w:val="00D25C8E"/>
    <w:rsid w:val="00D260AA"/>
    <w:rsid w:val="00D26236"/>
    <w:rsid w:val="00D2672D"/>
    <w:rsid w:val="00D267EE"/>
    <w:rsid w:val="00D2687C"/>
    <w:rsid w:val="00D26934"/>
    <w:rsid w:val="00D27077"/>
    <w:rsid w:val="00D273D5"/>
    <w:rsid w:val="00D303C0"/>
    <w:rsid w:val="00D30408"/>
    <w:rsid w:val="00D30451"/>
    <w:rsid w:val="00D308F1"/>
    <w:rsid w:val="00D31006"/>
    <w:rsid w:val="00D31394"/>
    <w:rsid w:val="00D31AA4"/>
    <w:rsid w:val="00D31FC3"/>
    <w:rsid w:val="00D32168"/>
    <w:rsid w:val="00D32BFA"/>
    <w:rsid w:val="00D33066"/>
    <w:rsid w:val="00D33182"/>
    <w:rsid w:val="00D33186"/>
    <w:rsid w:val="00D3352F"/>
    <w:rsid w:val="00D33985"/>
    <w:rsid w:val="00D33AD2"/>
    <w:rsid w:val="00D33BBB"/>
    <w:rsid w:val="00D33BD7"/>
    <w:rsid w:val="00D341FE"/>
    <w:rsid w:val="00D34345"/>
    <w:rsid w:val="00D34783"/>
    <w:rsid w:val="00D34829"/>
    <w:rsid w:val="00D34D7D"/>
    <w:rsid w:val="00D34F45"/>
    <w:rsid w:val="00D3534D"/>
    <w:rsid w:val="00D35699"/>
    <w:rsid w:val="00D35966"/>
    <w:rsid w:val="00D35D27"/>
    <w:rsid w:val="00D35F5F"/>
    <w:rsid w:val="00D36014"/>
    <w:rsid w:val="00D367E0"/>
    <w:rsid w:val="00D40779"/>
    <w:rsid w:val="00D41601"/>
    <w:rsid w:val="00D41753"/>
    <w:rsid w:val="00D41FDF"/>
    <w:rsid w:val="00D422CA"/>
    <w:rsid w:val="00D4235A"/>
    <w:rsid w:val="00D4266F"/>
    <w:rsid w:val="00D4326F"/>
    <w:rsid w:val="00D432EF"/>
    <w:rsid w:val="00D4359F"/>
    <w:rsid w:val="00D4368A"/>
    <w:rsid w:val="00D44292"/>
    <w:rsid w:val="00D443C2"/>
    <w:rsid w:val="00D44BEC"/>
    <w:rsid w:val="00D44CE7"/>
    <w:rsid w:val="00D44EF6"/>
    <w:rsid w:val="00D4508C"/>
    <w:rsid w:val="00D45EFA"/>
    <w:rsid w:val="00D461F1"/>
    <w:rsid w:val="00D46A26"/>
    <w:rsid w:val="00D46A45"/>
    <w:rsid w:val="00D46D6D"/>
    <w:rsid w:val="00D4758F"/>
    <w:rsid w:val="00D4768D"/>
    <w:rsid w:val="00D47B9B"/>
    <w:rsid w:val="00D47C7D"/>
    <w:rsid w:val="00D47CF5"/>
    <w:rsid w:val="00D47FDB"/>
    <w:rsid w:val="00D5078F"/>
    <w:rsid w:val="00D509E1"/>
    <w:rsid w:val="00D50FFB"/>
    <w:rsid w:val="00D510DF"/>
    <w:rsid w:val="00D511EE"/>
    <w:rsid w:val="00D511F2"/>
    <w:rsid w:val="00D51291"/>
    <w:rsid w:val="00D514F6"/>
    <w:rsid w:val="00D51F07"/>
    <w:rsid w:val="00D51F62"/>
    <w:rsid w:val="00D526FE"/>
    <w:rsid w:val="00D5278C"/>
    <w:rsid w:val="00D52C36"/>
    <w:rsid w:val="00D52EFE"/>
    <w:rsid w:val="00D530ED"/>
    <w:rsid w:val="00D531CD"/>
    <w:rsid w:val="00D53272"/>
    <w:rsid w:val="00D5354F"/>
    <w:rsid w:val="00D535EE"/>
    <w:rsid w:val="00D53968"/>
    <w:rsid w:val="00D53FCA"/>
    <w:rsid w:val="00D542FD"/>
    <w:rsid w:val="00D54602"/>
    <w:rsid w:val="00D54DF8"/>
    <w:rsid w:val="00D553D2"/>
    <w:rsid w:val="00D555C8"/>
    <w:rsid w:val="00D55A77"/>
    <w:rsid w:val="00D566C9"/>
    <w:rsid w:val="00D56A62"/>
    <w:rsid w:val="00D56BF5"/>
    <w:rsid w:val="00D56D89"/>
    <w:rsid w:val="00D56E9F"/>
    <w:rsid w:val="00D57369"/>
    <w:rsid w:val="00D57430"/>
    <w:rsid w:val="00D57540"/>
    <w:rsid w:val="00D5760E"/>
    <w:rsid w:val="00D576B1"/>
    <w:rsid w:val="00D577EE"/>
    <w:rsid w:val="00D601E3"/>
    <w:rsid w:val="00D60737"/>
    <w:rsid w:val="00D6079B"/>
    <w:rsid w:val="00D60D6B"/>
    <w:rsid w:val="00D613CB"/>
    <w:rsid w:val="00D61E69"/>
    <w:rsid w:val="00D61FE5"/>
    <w:rsid w:val="00D62126"/>
    <w:rsid w:val="00D623CB"/>
    <w:rsid w:val="00D62BC8"/>
    <w:rsid w:val="00D62BD5"/>
    <w:rsid w:val="00D633C5"/>
    <w:rsid w:val="00D635C5"/>
    <w:rsid w:val="00D63743"/>
    <w:rsid w:val="00D63CD4"/>
    <w:rsid w:val="00D63D09"/>
    <w:rsid w:val="00D640D3"/>
    <w:rsid w:val="00D64118"/>
    <w:rsid w:val="00D64B4A"/>
    <w:rsid w:val="00D65137"/>
    <w:rsid w:val="00D65F38"/>
    <w:rsid w:val="00D66260"/>
    <w:rsid w:val="00D66AB9"/>
    <w:rsid w:val="00D66E80"/>
    <w:rsid w:val="00D66F12"/>
    <w:rsid w:val="00D66F44"/>
    <w:rsid w:val="00D675D1"/>
    <w:rsid w:val="00D67624"/>
    <w:rsid w:val="00D701D1"/>
    <w:rsid w:val="00D705F3"/>
    <w:rsid w:val="00D70A5C"/>
    <w:rsid w:val="00D70D79"/>
    <w:rsid w:val="00D71295"/>
    <w:rsid w:val="00D713CC"/>
    <w:rsid w:val="00D71D8B"/>
    <w:rsid w:val="00D722D6"/>
    <w:rsid w:val="00D72AA7"/>
    <w:rsid w:val="00D72E28"/>
    <w:rsid w:val="00D72F4E"/>
    <w:rsid w:val="00D734C0"/>
    <w:rsid w:val="00D73BFA"/>
    <w:rsid w:val="00D747A5"/>
    <w:rsid w:val="00D74A04"/>
    <w:rsid w:val="00D74A6D"/>
    <w:rsid w:val="00D754B1"/>
    <w:rsid w:val="00D7561F"/>
    <w:rsid w:val="00D75841"/>
    <w:rsid w:val="00D7591E"/>
    <w:rsid w:val="00D75C3B"/>
    <w:rsid w:val="00D763C9"/>
    <w:rsid w:val="00D763D5"/>
    <w:rsid w:val="00D763DA"/>
    <w:rsid w:val="00D7646B"/>
    <w:rsid w:val="00D76685"/>
    <w:rsid w:val="00D76AEC"/>
    <w:rsid w:val="00D76D44"/>
    <w:rsid w:val="00D7710B"/>
    <w:rsid w:val="00D771EE"/>
    <w:rsid w:val="00D77484"/>
    <w:rsid w:val="00D778E8"/>
    <w:rsid w:val="00D77D68"/>
    <w:rsid w:val="00D77E22"/>
    <w:rsid w:val="00D81031"/>
    <w:rsid w:val="00D81080"/>
    <w:rsid w:val="00D81790"/>
    <w:rsid w:val="00D81F83"/>
    <w:rsid w:val="00D82127"/>
    <w:rsid w:val="00D82261"/>
    <w:rsid w:val="00D8232B"/>
    <w:rsid w:val="00D8257D"/>
    <w:rsid w:val="00D82B8E"/>
    <w:rsid w:val="00D82F5E"/>
    <w:rsid w:val="00D8302E"/>
    <w:rsid w:val="00D839B6"/>
    <w:rsid w:val="00D83A91"/>
    <w:rsid w:val="00D83C2E"/>
    <w:rsid w:val="00D8466D"/>
    <w:rsid w:val="00D848F7"/>
    <w:rsid w:val="00D84AF7"/>
    <w:rsid w:val="00D84E79"/>
    <w:rsid w:val="00D84FDF"/>
    <w:rsid w:val="00D857ED"/>
    <w:rsid w:val="00D85E22"/>
    <w:rsid w:val="00D8612D"/>
    <w:rsid w:val="00D864CB"/>
    <w:rsid w:val="00D86CA3"/>
    <w:rsid w:val="00D872F8"/>
    <w:rsid w:val="00D87D67"/>
    <w:rsid w:val="00D900AC"/>
    <w:rsid w:val="00D9020E"/>
    <w:rsid w:val="00D903F6"/>
    <w:rsid w:val="00D90B87"/>
    <w:rsid w:val="00D90D4F"/>
    <w:rsid w:val="00D91277"/>
    <w:rsid w:val="00D912C4"/>
    <w:rsid w:val="00D914C4"/>
    <w:rsid w:val="00D91632"/>
    <w:rsid w:val="00D91CFE"/>
    <w:rsid w:val="00D9230B"/>
    <w:rsid w:val="00D9234D"/>
    <w:rsid w:val="00D92AFF"/>
    <w:rsid w:val="00D92FBE"/>
    <w:rsid w:val="00D93490"/>
    <w:rsid w:val="00D9359C"/>
    <w:rsid w:val="00D93728"/>
    <w:rsid w:val="00D93756"/>
    <w:rsid w:val="00D93AC5"/>
    <w:rsid w:val="00D93D39"/>
    <w:rsid w:val="00D93DD9"/>
    <w:rsid w:val="00D93E46"/>
    <w:rsid w:val="00D942FC"/>
    <w:rsid w:val="00D9440E"/>
    <w:rsid w:val="00D94D55"/>
    <w:rsid w:val="00D94E02"/>
    <w:rsid w:val="00D9561C"/>
    <w:rsid w:val="00D965FF"/>
    <w:rsid w:val="00D96797"/>
    <w:rsid w:val="00D96AC5"/>
    <w:rsid w:val="00D96B42"/>
    <w:rsid w:val="00D96BB6"/>
    <w:rsid w:val="00D9708A"/>
    <w:rsid w:val="00D973C1"/>
    <w:rsid w:val="00D974DE"/>
    <w:rsid w:val="00D97A66"/>
    <w:rsid w:val="00D97CA4"/>
    <w:rsid w:val="00DA0C32"/>
    <w:rsid w:val="00DA0C7A"/>
    <w:rsid w:val="00DA0F27"/>
    <w:rsid w:val="00DA10E6"/>
    <w:rsid w:val="00DA14A0"/>
    <w:rsid w:val="00DA15BC"/>
    <w:rsid w:val="00DA160D"/>
    <w:rsid w:val="00DA166F"/>
    <w:rsid w:val="00DA183A"/>
    <w:rsid w:val="00DA1840"/>
    <w:rsid w:val="00DA1924"/>
    <w:rsid w:val="00DA1AED"/>
    <w:rsid w:val="00DA1C90"/>
    <w:rsid w:val="00DA1D62"/>
    <w:rsid w:val="00DA1DD8"/>
    <w:rsid w:val="00DA20FF"/>
    <w:rsid w:val="00DA2490"/>
    <w:rsid w:val="00DA249E"/>
    <w:rsid w:val="00DA280F"/>
    <w:rsid w:val="00DA306A"/>
    <w:rsid w:val="00DA312E"/>
    <w:rsid w:val="00DA33E6"/>
    <w:rsid w:val="00DA3CE2"/>
    <w:rsid w:val="00DA3F14"/>
    <w:rsid w:val="00DA3F23"/>
    <w:rsid w:val="00DA455B"/>
    <w:rsid w:val="00DA50C4"/>
    <w:rsid w:val="00DA5214"/>
    <w:rsid w:val="00DA52C5"/>
    <w:rsid w:val="00DA54B3"/>
    <w:rsid w:val="00DA5DF8"/>
    <w:rsid w:val="00DA63A2"/>
    <w:rsid w:val="00DA66B2"/>
    <w:rsid w:val="00DA68C1"/>
    <w:rsid w:val="00DA73E8"/>
    <w:rsid w:val="00DA75EC"/>
    <w:rsid w:val="00DA77D4"/>
    <w:rsid w:val="00DA790A"/>
    <w:rsid w:val="00DA7BD7"/>
    <w:rsid w:val="00DB00C3"/>
    <w:rsid w:val="00DB05D6"/>
    <w:rsid w:val="00DB0801"/>
    <w:rsid w:val="00DB09F1"/>
    <w:rsid w:val="00DB0BC1"/>
    <w:rsid w:val="00DB101E"/>
    <w:rsid w:val="00DB1203"/>
    <w:rsid w:val="00DB213A"/>
    <w:rsid w:val="00DB2A4C"/>
    <w:rsid w:val="00DB2D71"/>
    <w:rsid w:val="00DB39EE"/>
    <w:rsid w:val="00DB3BEC"/>
    <w:rsid w:val="00DB3CC0"/>
    <w:rsid w:val="00DB3D9A"/>
    <w:rsid w:val="00DB4400"/>
    <w:rsid w:val="00DB4D12"/>
    <w:rsid w:val="00DB4E88"/>
    <w:rsid w:val="00DB4FE1"/>
    <w:rsid w:val="00DB6098"/>
    <w:rsid w:val="00DB60AB"/>
    <w:rsid w:val="00DB6B03"/>
    <w:rsid w:val="00DB6EC6"/>
    <w:rsid w:val="00DB6F46"/>
    <w:rsid w:val="00DB7003"/>
    <w:rsid w:val="00DB73B1"/>
    <w:rsid w:val="00DB7C9D"/>
    <w:rsid w:val="00DB7F71"/>
    <w:rsid w:val="00DC0DAA"/>
    <w:rsid w:val="00DC0DC8"/>
    <w:rsid w:val="00DC1134"/>
    <w:rsid w:val="00DC1793"/>
    <w:rsid w:val="00DC18A5"/>
    <w:rsid w:val="00DC1F71"/>
    <w:rsid w:val="00DC2627"/>
    <w:rsid w:val="00DC2AB3"/>
    <w:rsid w:val="00DC2FCB"/>
    <w:rsid w:val="00DC31E8"/>
    <w:rsid w:val="00DC33EA"/>
    <w:rsid w:val="00DC4065"/>
    <w:rsid w:val="00DC4098"/>
    <w:rsid w:val="00DC478D"/>
    <w:rsid w:val="00DC47E2"/>
    <w:rsid w:val="00DC4CCD"/>
    <w:rsid w:val="00DC4F9E"/>
    <w:rsid w:val="00DC503F"/>
    <w:rsid w:val="00DC5046"/>
    <w:rsid w:val="00DC5876"/>
    <w:rsid w:val="00DC64A3"/>
    <w:rsid w:val="00DC65F0"/>
    <w:rsid w:val="00DC665C"/>
    <w:rsid w:val="00DC6921"/>
    <w:rsid w:val="00DC696D"/>
    <w:rsid w:val="00DC69BA"/>
    <w:rsid w:val="00DC6D08"/>
    <w:rsid w:val="00DC6F5D"/>
    <w:rsid w:val="00DC7CE3"/>
    <w:rsid w:val="00DD08A1"/>
    <w:rsid w:val="00DD0B5D"/>
    <w:rsid w:val="00DD0D9B"/>
    <w:rsid w:val="00DD0DD8"/>
    <w:rsid w:val="00DD0E7D"/>
    <w:rsid w:val="00DD0E9B"/>
    <w:rsid w:val="00DD11B3"/>
    <w:rsid w:val="00DD1429"/>
    <w:rsid w:val="00DD19D4"/>
    <w:rsid w:val="00DD1D97"/>
    <w:rsid w:val="00DD1ECB"/>
    <w:rsid w:val="00DD1EFD"/>
    <w:rsid w:val="00DD2EA0"/>
    <w:rsid w:val="00DD3E1A"/>
    <w:rsid w:val="00DD3E7A"/>
    <w:rsid w:val="00DD3FC2"/>
    <w:rsid w:val="00DD487D"/>
    <w:rsid w:val="00DD4BA9"/>
    <w:rsid w:val="00DD58B2"/>
    <w:rsid w:val="00DD5E3D"/>
    <w:rsid w:val="00DD5EC2"/>
    <w:rsid w:val="00DD5EFC"/>
    <w:rsid w:val="00DD6437"/>
    <w:rsid w:val="00DD6469"/>
    <w:rsid w:val="00DD68C0"/>
    <w:rsid w:val="00DD711B"/>
    <w:rsid w:val="00DD7E70"/>
    <w:rsid w:val="00DD7EB8"/>
    <w:rsid w:val="00DD7FE6"/>
    <w:rsid w:val="00DE0347"/>
    <w:rsid w:val="00DE0415"/>
    <w:rsid w:val="00DE052B"/>
    <w:rsid w:val="00DE09CA"/>
    <w:rsid w:val="00DE0AF9"/>
    <w:rsid w:val="00DE0D6E"/>
    <w:rsid w:val="00DE0FBB"/>
    <w:rsid w:val="00DE2744"/>
    <w:rsid w:val="00DE2A8F"/>
    <w:rsid w:val="00DE2BBC"/>
    <w:rsid w:val="00DE3563"/>
    <w:rsid w:val="00DE3B61"/>
    <w:rsid w:val="00DE3CF3"/>
    <w:rsid w:val="00DE49F2"/>
    <w:rsid w:val="00DE4D3A"/>
    <w:rsid w:val="00DE527D"/>
    <w:rsid w:val="00DE563A"/>
    <w:rsid w:val="00DE5768"/>
    <w:rsid w:val="00DE57B2"/>
    <w:rsid w:val="00DE5803"/>
    <w:rsid w:val="00DE5DB5"/>
    <w:rsid w:val="00DE5FF4"/>
    <w:rsid w:val="00DE6094"/>
    <w:rsid w:val="00DE6875"/>
    <w:rsid w:val="00DE6B5F"/>
    <w:rsid w:val="00DE6E22"/>
    <w:rsid w:val="00DE71FD"/>
    <w:rsid w:val="00DE78B1"/>
    <w:rsid w:val="00DE7DB0"/>
    <w:rsid w:val="00DE7F7F"/>
    <w:rsid w:val="00DE7FBE"/>
    <w:rsid w:val="00DF01AC"/>
    <w:rsid w:val="00DF05B1"/>
    <w:rsid w:val="00DF0C54"/>
    <w:rsid w:val="00DF0FE2"/>
    <w:rsid w:val="00DF1429"/>
    <w:rsid w:val="00DF147A"/>
    <w:rsid w:val="00DF2107"/>
    <w:rsid w:val="00DF2458"/>
    <w:rsid w:val="00DF26B2"/>
    <w:rsid w:val="00DF2BE2"/>
    <w:rsid w:val="00DF2D05"/>
    <w:rsid w:val="00DF33CA"/>
    <w:rsid w:val="00DF35C4"/>
    <w:rsid w:val="00DF39B9"/>
    <w:rsid w:val="00DF3D9E"/>
    <w:rsid w:val="00DF3DD6"/>
    <w:rsid w:val="00DF3FB2"/>
    <w:rsid w:val="00DF40B9"/>
    <w:rsid w:val="00DF43AA"/>
    <w:rsid w:val="00DF48AC"/>
    <w:rsid w:val="00DF50A5"/>
    <w:rsid w:val="00DF5768"/>
    <w:rsid w:val="00DF58F2"/>
    <w:rsid w:val="00DF5EA0"/>
    <w:rsid w:val="00DF6307"/>
    <w:rsid w:val="00DF6827"/>
    <w:rsid w:val="00DF6FD5"/>
    <w:rsid w:val="00DF7141"/>
    <w:rsid w:val="00DF747F"/>
    <w:rsid w:val="00DF786E"/>
    <w:rsid w:val="00DF7F2B"/>
    <w:rsid w:val="00DF7F73"/>
    <w:rsid w:val="00E004C9"/>
    <w:rsid w:val="00E00707"/>
    <w:rsid w:val="00E00739"/>
    <w:rsid w:val="00E008A0"/>
    <w:rsid w:val="00E00DFC"/>
    <w:rsid w:val="00E00E95"/>
    <w:rsid w:val="00E01AB8"/>
    <w:rsid w:val="00E02169"/>
    <w:rsid w:val="00E02202"/>
    <w:rsid w:val="00E022F4"/>
    <w:rsid w:val="00E02B9E"/>
    <w:rsid w:val="00E02BEB"/>
    <w:rsid w:val="00E030F8"/>
    <w:rsid w:val="00E0324C"/>
    <w:rsid w:val="00E0387D"/>
    <w:rsid w:val="00E03E72"/>
    <w:rsid w:val="00E03F2F"/>
    <w:rsid w:val="00E040D4"/>
    <w:rsid w:val="00E045E9"/>
    <w:rsid w:val="00E04664"/>
    <w:rsid w:val="00E0525F"/>
    <w:rsid w:val="00E05600"/>
    <w:rsid w:val="00E057BD"/>
    <w:rsid w:val="00E05CA4"/>
    <w:rsid w:val="00E06C2F"/>
    <w:rsid w:val="00E06C7B"/>
    <w:rsid w:val="00E07419"/>
    <w:rsid w:val="00E10015"/>
    <w:rsid w:val="00E100B3"/>
    <w:rsid w:val="00E101CD"/>
    <w:rsid w:val="00E101F3"/>
    <w:rsid w:val="00E104E3"/>
    <w:rsid w:val="00E108E7"/>
    <w:rsid w:val="00E10C9F"/>
    <w:rsid w:val="00E10F39"/>
    <w:rsid w:val="00E11AFB"/>
    <w:rsid w:val="00E11C4D"/>
    <w:rsid w:val="00E11C98"/>
    <w:rsid w:val="00E12485"/>
    <w:rsid w:val="00E13194"/>
    <w:rsid w:val="00E1340A"/>
    <w:rsid w:val="00E1375C"/>
    <w:rsid w:val="00E13897"/>
    <w:rsid w:val="00E13FA5"/>
    <w:rsid w:val="00E140E2"/>
    <w:rsid w:val="00E149B7"/>
    <w:rsid w:val="00E14A8D"/>
    <w:rsid w:val="00E14E4D"/>
    <w:rsid w:val="00E1560C"/>
    <w:rsid w:val="00E15C15"/>
    <w:rsid w:val="00E16080"/>
    <w:rsid w:val="00E161F9"/>
    <w:rsid w:val="00E17396"/>
    <w:rsid w:val="00E179CE"/>
    <w:rsid w:val="00E17AB3"/>
    <w:rsid w:val="00E20288"/>
    <w:rsid w:val="00E20A29"/>
    <w:rsid w:val="00E20CF6"/>
    <w:rsid w:val="00E20D55"/>
    <w:rsid w:val="00E20FE0"/>
    <w:rsid w:val="00E21085"/>
    <w:rsid w:val="00E21231"/>
    <w:rsid w:val="00E21257"/>
    <w:rsid w:val="00E219D0"/>
    <w:rsid w:val="00E21A6A"/>
    <w:rsid w:val="00E21B83"/>
    <w:rsid w:val="00E21B97"/>
    <w:rsid w:val="00E22542"/>
    <w:rsid w:val="00E228A4"/>
    <w:rsid w:val="00E22B79"/>
    <w:rsid w:val="00E22CA4"/>
    <w:rsid w:val="00E22F4E"/>
    <w:rsid w:val="00E23728"/>
    <w:rsid w:val="00E23CA3"/>
    <w:rsid w:val="00E23CBB"/>
    <w:rsid w:val="00E23E20"/>
    <w:rsid w:val="00E24303"/>
    <w:rsid w:val="00E24590"/>
    <w:rsid w:val="00E24754"/>
    <w:rsid w:val="00E24D78"/>
    <w:rsid w:val="00E24E2C"/>
    <w:rsid w:val="00E24EA3"/>
    <w:rsid w:val="00E25C68"/>
    <w:rsid w:val="00E26012"/>
    <w:rsid w:val="00E2611F"/>
    <w:rsid w:val="00E263A2"/>
    <w:rsid w:val="00E26BCF"/>
    <w:rsid w:val="00E27341"/>
    <w:rsid w:val="00E2738F"/>
    <w:rsid w:val="00E2755A"/>
    <w:rsid w:val="00E27891"/>
    <w:rsid w:val="00E27B5B"/>
    <w:rsid w:val="00E27E15"/>
    <w:rsid w:val="00E302E4"/>
    <w:rsid w:val="00E30BE9"/>
    <w:rsid w:val="00E31098"/>
    <w:rsid w:val="00E310B7"/>
    <w:rsid w:val="00E313E2"/>
    <w:rsid w:val="00E323AE"/>
    <w:rsid w:val="00E32429"/>
    <w:rsid w:val="00E32759"/>
    <w:rsid w:val="00E32ECC"/>
    <w:rsid w:val="00E332D2"/>
    <w:rsid w:val="00E339CB"/>
    <w:rsid w:val="00E34BA5"/>
    <w:rsid w:val="00E34FAE"/>
    <w:rsid w:val="00E355F1"/>
    <w:rsid w:val="00E358D8"/>
    <w:rsid w:val="00E36657"/>
    <w:rsid w:val="00E36912"/>
    <w:rsid w:val="00E369F4"/>
    <w:rsid w:val="00E36FDF"/>
    <w:rsid w:val="00E37021"/>
    <w:rsid w:val="00E37039"/>
    <w:rsid w:val="00E37128"/>
    <w:rsid w:val="00E378CB"/>
    <w:rsid w:val="00E37B15"/>
    <w:rsid w:val="00E403F4"/>
    <w:rsid w:val="00E40496"/>
    <w:rsid w:val="00E404A1"/>
    <w:rsid w:val="00E408EE"/>
    <w:rsid w:val="00E409F8"/>
    <w:rsid w:val="00E40EEB"/>
    <w:rsid w:val="00E40F3F"/>
    <w:rsid w:val="00E41231"/>
    <w:rsid w:val="00E41338"/>
    <w:rsid w:val="00E418D0"/>
    <w:rsid w:val="00E41A89"/>
    <w:rsid w:val="00E41B57"/>
    <w:rsid w:val="00E41C3B"/>
    <w:rsid w:val="00E41CDA"/>
    <w:rsid w:val="00E41CFE"/>
    <w:rsid w:val="00E420E7"/>
    <w:rsid w:val="00E4213B"/>
    <w:rsid w:val="00E42306"/>
    <w:rsid w:val="00E4299A"/>
    <w:rsid w:val="00E42CFA"/>
    <w:rsid w:val="00E42DE0"/>
    <w:rsid w:val="00E437D6"/>
    <w:rsid w:val="00E4414F"/>
    <w:rsid w:val="00E4438C"/>
    <w:rsid w:val="00E4472E"/>
    <w:rsid w:val="00E44803"/>
    <w:rsid w:val="00E45122"/>
    <w:rsid w:val="00E45355"/>
    <w:rsid w:val="00E45481"/>
    <w:rsid w:val="00E45F2A"/>
    <w:rsid w:val="00E464CC"/>
    <w:rsid w:val="00E46960"/>
    <w:rsid w:val="00E46BD5"/>
    <w:rsid w:val="00E46D81"/>
    <w:rsid w:val="00E4799D"/>
    <w:rsid w:val="00E47AD9"/>
    <w:rsid w:val="00E47C0F"/>
    <w:rsid w:val="00E50610"/>
    <w:rsid w:val="00E50B98"/>
    <w:rsid w:val="00E50B9E"/>
    <w:rsid w:val="00E519D8"/>
    <w:rsid w:val="00E51D29"/>
    <w:rsid w:val="00E52975"/>
    <w:rsid w:val="00E52A5F"/>
    <w:rsid w:val="00E53A02"/>
    <w:rsid w:val="00E53CCD"/>
    <w:rsid w:val="00E54247"/>
    <w:rsid w:val="00E543B9"/>
    <w:rsid w:val="00E543FE"/>
    <w:rsid w:val="00E544AD"/>
    <w:rsid w:val="00E546C6"/>
    <w:rsid w:val="00E54FB5"/>
    <w:rsid w:val="00E5515D"/>
    <w:rsid w:val="00E554DF"/>
    <w:rsid w:val="00E557EE"/>
    <w:rsid w:val="00E56805"/>
    <w:rsid w:val="00E56C70"/>
    <w:rsid w:val="00E56EB0"/>
    <w:rsid w:val="00E56FC9"/>
    <w:rsid w:val="00E573E5"/>
    <w:rsid w:val="00E60B53"/>
    <w:rsid w:val="00E60C36"/>
    <w:rsid w:val="00E61092"/>
    <w:rsid w:val="00E61158"/>
    <w:rsid w:val="00E615C5"/>
    <w:rsid w:val="00E61719"/>
    <w:rsid w:val="00E61AC0"/>
    <w:rsid w:val="00E61B37"/>
    <w:rsid w:val="00E61C97"/>
    <w:rsid w:val="00E61FCC"/>
    <w:rsid w:val="00E6255D"/>
    <w:rsid w:val="00E62594"/>
    <w:rsid w:val="00E62A7E"/>
    <w:rsid w:val="00E62EF7"/>
    <w:rsid w:val="00E6331D"/>
    <w:rsid w:val="00E63A07"/>
    <w:rsid w:val="00E648B9"/>
    <w:rsid w:val="00E6497E"/>
    <w:rsid w:val="00E649AA"/>
    <w:rsid w:val="00E64BB8"/>
    <w:rsid w:val="00E65070"/>
    <w:rsid w:val="00E656EA"/>
    <w:rsid w:val="00E658F3"/>
    <w:rsid w:val="00E65C45"/>
    <w:rsid w:val="00E65FC0"/>
    <w:rsid w:val="00E660AB"/>
    <w:rsid w:val="00E672BF"/>
    <w:rsid w:val="00E67908"/>
    <w:rsid w:val="00E67BC5"/>
    <w:rsid w:val="00E7018C"/>
    <w:rsid w:val="00E702EC"/>
    <w:rsid w:val="00E7102E"/>
    <w:rsid w:val="00E71318"/>
    <w:rsid w:val="00E71659"/>
    <w:rsid w:val="00E7186B"/>
    <w:rsid w:val="00E72E81"/>
    <w:rsid w:val="00E72EB1"/>
    <w:rsid w:val="00E72F95"/>
    <w:rsid w:val="00E7390A"/>
    <w:rsid w:val="00E73E92"/>
    <w:rsid w:val="00E73F72"/>
    <w:rsid w:val="00E74566"/>
    <w:rsid w:val="00E745F3"/>
    <w:rsid w:val="00E74C0D"/>
    <w:rsid w:val="00E74D2D"/>
    <w:rsid w:val="00E7558D"/>
    <w:rsid w:val="00E756E2"/>
    <w:rsid w:val="00E760F3"/>
    <w:rsid w:val="00E761CF"/>
    <w:rsid w:val="00E7668E"/>
    <w:rsid w:val="00E76826"/>
    <w:rsid w:val="00E76CB7"/>
    <w:rsid w:val="00E7724A"/>
    <w:rsid w:val="00E772A3"/>
    <w:rsid w:val="00E773D4"/>
    <w:rsid w:val="00E779A6"/>
    <w:rsid w:val="00E77A89"/>
    <w:rsid w:val="00E77C7C"/>
    <w:rsid w:val="00E77F26"/>
    <w:rsid w:val="00E800A6"/>
    <w:rsid w:val="00E8040C"/>
    <w:rsid w:val="00E8074C"/>
    <w:rsid w:val="00E812AF"/>
    <w:rsid w:val="00E813FB"/>
    <w:rsid w:val="00E8165A"/>
    <w:rsid w:val="00E8171D"/>
    <w:rsid w:val="00E8178C"/>
    <w:rsid w:val="00E81E70"/>
    <w:rsid w:val="00E81EF4"/>
    <w:rsid w:val="00E828D6"/>
    <w:rsid w:val="00E833AE"/>
    <w:rsid w:val="00E83598"/>
    <w:rsid w:val="00E83B89"/>
    <w:rsid w:val="00E842F4"/>
    <w:rsid w:val="00E843C9"/>
    <w:rsid w:val="00E845F1"/>
    <w:rsid w:val="00E8489F"/>
    <w:rsid w:val="00E84BF5"/>
    <w:rsid w:val="00E850DC"/>
    <w:rsid w:val="00E850ED"/>
    <w:rsid w:val="00E852D7"/>
    <w:rsid w:val="00E85722"/>
    <w:rsid w:val="00E85894"/>
    <w:rsid w:val="00E85C47"/>
    <w:rsid w:val="00E85E34"/>
    <w:rsid w:val="00E85EB9"/>
    <w:rsid w:val="00E8653B"/>
    <w:rsid w:val="00E868A8"/>
    <w:rsid w:val="00E8693F"/>
    <w:rsid w:val="00E86AA1"/>
    <w:rsid w:val="00E86D56"/>
    <w:rsid w:val="00E86FA7"/>
    <w:rsid w:val="00E8723C"/>
    <w:rsid w:val="00E877BA"/>
    <w:rsid w:val="00E878DD"/>
    <w:rsid w:val="00E87C99"/>
    <w:rsid w:val="00E87D10"/>
    <w:rsid w:val="00E9071B"/>
    <w:rsid w:val="00E9072E"/>
    <w:rsid w:val="00E907D7"/>
    <w:rsid w:val="00E90870"/>
    <w:rsid w:val="00E90B52"/>
    <w:rsid w:val="00E90DDF"/>
    <w:rsid w:val="00E913E3"/>
    <w:rsid w:val="00E915F7"/>
    <w:rsid w:val="00E917CC"/>
    <w:rsid w:val="00E91FB5"/>
    <w:rsid w:val="00E92B44"/>
    <w:rsid w:val="00E92C68"/>
    <w:rsid w:val="00E92E51"/>
    <w:rsid w:val="00E93560"/>
    <w:rsid w:val="00E9381A"/>
    <w:rsid w:val="00E93BD2"/>
    <w:rsid w:val="00E93CDD"/>
    <w:rsid w:val="00E93E04"/>
    <w:rsid w:val="00E93FA4"/>
    <w:rsid w:val="00E943C0"/>
    <w:rsid w:val="00E94518"/>
    <w:rsid w:val="00E94577"/>
    <w:rsid w:val="00E9533F"/>
    <w:rsid w:val="00E953E7"/>
    <w:rsid w:val="00E95A27"/>
    <w:rsid w:val="00E95D23"/>
    <w:rsid w:val="00E95E12"/>
    <w:rsid w:val="00E95F8E"/>
    <w:rsid w:val="00E9621E"/>
    <w:rsid w:val="00E962B7"/>
    <w:rsid w:val="00E96B3E"/>
    <w:rsid w:val="00E97203"/>
    <w:rsid w:val="00E97456"/>
    <w:rsid w:val="00E97640"/>
    <w:rsid w:val="00E977A4"/>
    <w:rsid w:val="00EA012D"/>
    <w:rsid w:val="00EA0334"/>
    <w:rsid w:val="00EA0513"/>
    <w:rsid w:val="00EA0779"/>
    <w:rsid w:val="00EA0A24"/>
    <w:rsid w:val="00EA0B89"/>
    <w:rsid w:val="00EA0EF9"/>
    <w:rsid w:val="00EA11E1"/>
    <w:rsid w:val="00EA1634"/>
    <w:rsid w:val="00EA1EC4"/>
    <w:rsid w:val="00EA204E"/>
    <w:rsid w:val="00EA29A2"/>
    <w:rsid w:val="00EA3B4A"/>
    <w:rsid w:val="00EA3BC2"/>
    <w:rsid w:val="00EA3D6C"/>
    <w:rsid w:val="00EA4A02"/>
    <w:rsid w:val="00EA4D9C"/>
    <w:rsid w:val="00EA4EBB"/>
    <w:rsid w:val="00EA4F76"/>
    <w:rsid w:val="00EA52E9"/>
    <w:rsid w:val="00EA654C"/>
    <w:rsid w:val="00EA6884"/>
    <w:rsid w:val="00EA7B47"/>
    <w:rsid w:val="00EA7D55"/>
    <w:rsid w:val="00EB0326"/>
    <w:rsid w:val="00EB0435"/>
    <w:rsid w:val="00EB0439"/>
    <w:rsid w:val="00EB0F01"/>
    <w:rsid w:val="00EB1268"/>
    <w:rsid w:val="00EB13C9"/>
    <w:rsid w:val="00EB1450"/>
    <w:rsid w:val="00EB169C"/>
    <w:rsid w:val="00EB1A35"/>
    <w:rsid w:val="00EB1BC8"/>
    <w:rsid w:val="00EB1F75"/>
    <w:rsid w:val="00EB1FC2"/>
    <w:rsid w:val="00EB2186"/>
    <w:rsid w:val="00EB224E"/>
    <w:rsid w:val="00EB2479"/>
    <w:rsid w:val="00EB273A"/>
    <w:rsid w:val="00EB297C"/>
    <w:rsid w:val="00EB2BE8"/>
    <w:rsid w:val="00EB34E9"/>
    <w:rsid w:val="00EB3672"/>
    <w:rsid w:val="00EB38AA"/>
    <w:rsid w:val="00EB3A16"/>
    <w:rsid w:val="00EB3C2B"/>
    <w:rsid w:val="00EB48ED"/>
    <w:rsid w:val="00EB4919"/>
    <w:rsid w:val="00EB4BF7"/>
    <w:rsid w:val="00EB4E4E"/>
    <w:rsid w:val="00EB4F50"/>
    <w:rsid w:val="00EB4F7A"/>
    <w:rsid w:val="00EB5507"/>
    <w:rsid w:val="00EB5710"/>
    <w:rsid w:val="00EB5E27"/>
    <w:rsid w:val="00EB6136"/>
    <w:rsid w:val="00EB6367"/>
    <w:rsid w:val="00EB6CD7"/>
    <w:rsid w:val="00EB714A"/>
    <w:rsid w:val="00EB73AB"/>
    <w:rsid w:val="00EB74C2"/>
    <w:rsid w:val="00EB76B3"/>
    <w:rsid w:val="00EC075E"/>
    <w:rsid w:val="00EC0914"/>
    <w:rsid w:val="00EC0942"/>
    <w:rsid w:val="00EC0944"/>
    <w:rsid w:val="00EC0CD4"/>
    <w:rsid w:val="00EC159C"/>
    <w:rsid w:val="00EC1820"/>
    <w:rsid w:val="00EC1837"/>
    <w:rsid w:val="00EC1871"/>
    <w:rsid w:val="00EC18B1"/>
    <w:rsid w:val="00EC1B84"/>
    <w:rsid w:val="00EC1D29"/>
    <w:rsid w:val="00EC221D"/>
    <w:rsid w:val="00EC258D"/>
    <w:rsid w:val="00EC26F0"/>
    <w:rsid w:val="00EC2AAB"/>
    <w:rsid w:val="00EC2C5F"/>
    <w:rsid w:val="00EC2F6F"/>
    <w:rsid w:val="00EC3440"/>
    <w:rsid w:val="00EC3605"/>
    <w:rsid w:val="00EC3660"/>
    <w:rsid w:val="00EC3C99"/>
    <w:rsid w:val="00EC3D00"/>
    <w:rsid w:val="00EC3E77"/>
    <w:rsid w:val="00EC44BC"/>
    <w:rsid w:val="00EC54E0"/>
    <w:rsid w:val="00EC5623"/>
    <w:rsid w:val="00EC614E"/>
    <w:rsid w:val="00EC624D"/>
    <w:rsid w:val="00EC65D4"/>
    <w:rsid w:val="00EC6C3A"/>
    <w:rsid w:val="00EC6CA2"/>
    <w:rsid w:val="00EC6D9C"/>
    <w:rsid w:val="00EC6F2F"/>
    <w:rsid w:val="00EC6F5F"/>
    <w:rsid w:val="00EC7148"/>
    <w:rsid w:val="00EC7D06"/>
    <w:rsid w:val="00EC7D6C"/>
    <w:rsid w:val="00ED075D"/>
    <w:rsid w:val="00ED0D04"/>
    <w:rsid w:val="00ED106F"/>
    <w:rsid w:val="00ED15B1"/>
    <w:rsid w:val="00ED165F"/>
    <w:rsid w:val="00ED28E2"/>
    <w:rsid w:val="00ED28F4"/>
    <w:rsid w:val="00ED344E"/>
    <w:rsid w:val="00ED3568"/>
    <w:rsid w:val="00ED3D09"/>
    <w:rsid w:val="00ED4922"/>
    <w:rsid w:val="00ED4B0B"/>
    <w:rsid w:val="00ED57FA"/>
    <w:rsid w:val="00ED59EF"/>
    <w:rsid w:val="00ED60C3"/>
    <w:rsid w:val="00ED6525"/>
    <w:rsid w:val="00ED669D"/>
    <w:rsid w:val="00ED66FC"/>
    <w:rsid w:val="00ED6752"/>
    <w:rsid w:val="00ED6E84"/>
    <w:rsid w:val="00ED74A2"/>
    <w:rsid w:val="00ED7739"/>
    <w:rsid w:val="00ED7800"/>
    <w:rsid w:val="00ED7975"/>
    <w:rsid w:val="00ED7E37"/>
    <w:rsid w:val="00EE006A"/>
    <w:rsid w:val="00EE0574"/>
    <w:rsid w:val="00EE0C60"/>
    <w:rsid w:val="00EE11BB"/>
    <w:rsid w:val="00EE14D3"/>
    <w:rsid w:val="00EE1534"/>
    <w:rsid w:val="00EE24A1"/>
    <w:rsid w:val="00EE287F"/>
    <w:rsid w:val="00EE2BFB"/>
    <w:rsid w:val="00EE2CF7"/>
    <w:rsid w:val="00EE2D6C"/>
    <w:rsid w:val="00EE2DDE"/>
    <w:rsid w:val="00EE3369"/>
    <w:rsid w:val="00EE3556"/>
    <w:rsid w:val="00EE36C0"/>
    <w:rsid w:val="00EE36E7"/>
    <w:rsid w:val="00EE3A27"/>
    <w:rsid w:val="00EE3ABB"/>
    <w:rsid w:val="00EE402D"/>
    <w:rsid w:val="00EE47DC"/>
    <w:rsid w:val="00EE4D09"/>
    <w:rsid w:val="00EE4EA7"/>
    <w:rsid w:val="00EE511B"/>
    <w:rsid w:val="00EE5A71"/>
    <w:rsid w:val="00EE5BBC"/>
    <w:rsid w:val="00EE6825"/>
    <w:rsid w:val="00EE6AB6"/>
    <w:rsid w:val="00EE7015"/>
    <w:rsid w:val="00EE7103"/>
    <w:rsid w:val="00EE7204"/>
    <w:rsid w:val="00EE75FE"/>
    <w:rsid w:val="00EE7990"/>
    <w:rsid w:val="00EE7E1B"/>
    <w:rsid w:val="00EE7EA1"/>
    <w:rsid w:val="00EE7ECB"/>
    <w:rsid w:val="00EE7FC5"/>
    <w:rsid w:val="00EF0AF7"/>
    <w:rsid w:val="00EF0C79"/>
    <w:rsid w:val="00EF0DD3"/>
    <w:rsid w:val="00EF0EC9"/>
    <w:rsid w:val="00EF1076"/>
    <w:rsid w:val="00EF1324"/>
    <w:rsid w:val="00EF15FA"/>
    <w:rsid w:val="00EF1B2A"/>
    <w:rsid w:val="00EF2071"/>
    <w:rsid w:val="00EF24DA"/>
    <w:rsid w:val="00EF26C4"/>
    <w:rsid w:val="00EF275F"/>
    <w:rsid w:val="00EF40B6"/>
    <w:rsid w:val="00EF411B"/>
    <w:rsid w:val="00EF46E2"/>
    <w:rsid w:val="00EF46F1"/>
    <w:rsid w:val="00EF4E53"/>
    <w:rsid w:val="00EF508A"/>
    <w:rsid w:val="00EF54E1"/>
    <w:rsid w:val="00EF54EF"/>
    <w:rsid w:val="00EF5946"/>
    <w:rsid w:val="00EF5BD3"/>
    <w:rsid w:val="00EF5F59"/>
    <w:rsid w:val="00EF7057"/>
    <w:rsid w:val="00EF706B"/>
    <w:rsid w:val="00EF72DD"/>
    <w:rsid w:val="00EF7408"/>
    <w:rsid w:val="00EF7A30"/>
    <w:rsid w:val="00EF7C40"/>
    <w:rsid w:val="00F00086"/>
    <w:rsid w:val="00F00144"/>
    <w:rsid w:val="00F0026A"/>
    <w:rsid w:val="00F0048B"/>
    <w:rsid w:val="00F008AB"/>
    <w:rsid w:val="00F008E0"/>
    <w:rsid w:val="00F00B7D"/>
    <w:rsid w:val="00F011A7"/>
    <w:rsid w:val="00F01881"/>
    <w:rsid w:val="00F01CDE"/>
    <w:rsid w:val="00F01CE8"/>
    <w:rsid w:val="00F01D77"/>
    <w:rsid w:val="00F01E06"/>
    <w:rsid w:val="00F022BA"/>
    <w:rsid w:val="00F02805"/>
    <w:rsid w:val="00F028E9"/>
    <w:rsid w:val="00F02CFF"/>
    <w:rsid w:val="00F03BE4"/>
    <w:rsid w:val="00F03DBA"/>
    <w:rsid w:val="00F03EC1"/>
    <w:rsid w:val="00F052D3"/>
    <w:rsid w:val="00F053CD"/>
    <w:rsid w:val="00F05EB4"/>
    <w:rsid w:val="00F06238"/>
    <w:rsid w:val="00F06B13"/>
    <w:rsid w:val="00F06C3B"/>
    <w:rsid w:val="00F06F49"/>
    <w:rsid w:val="00F0726A"/>
    <w:rsid w:val="00F07636"/>
    <w:rsid w:val="00F07C1B"/>
    <w:rsid w:val="00F07F3E"/>
    <w:rsid w:val="00F10824"/>
    <w:rsid w:val="00F10888"/>
    <w:rsid w:val="00F109DF"/>
    <w:rsid w:val="00F10A53"/>
    <w:rsid w:val="00F10ED5"/>
    <w:rsid w:val="00F11167"/>
    <w:rsid w:val="00F11185"/>
    <w:rsid w:val="00F114FF"/>
    <w:rsid w:val="00F1156C"/>
    <w:rsid w:val="00F118F3"/>
    <w:rsid w:val="00F120F1"/>
    <w:rsid w:val="00F120F3"/>
    <w:rsid w:val="00F122F3"/>
    <w:rsid w:val="00F12A5B"/>
    <w:rsid w:val="00F12A66"/>
    <w:rsid w:val="00F12DD7"/>
    <w:rsid w:val="00F12FF1"/>
    <w:rsid w:val="00F1325F"/>
    <w:rsid w:val="00F13509"/>
    <w:rsid w:val="00F13A07"/>
    <w:rsid w:val="00F13A94"/>
    <w:rsid w:val="00F13DB0"/>
    <w:rsid w:val="00F148B5"/>
    <w:rsid w:val="00F14F0C"/>
    <w:rsid w:val="00F1540F"/>
    <w:rsid w:val="00F15415"/>
    <w:rsid w:val="00F15B1C"/>
    <w:rsid w:val="00F15E54"/>
    <w:rsid w:val="00F16352"/>
    <w:rsid w:val="00F16DE8"/>
    <w:rsid w:val="00F16E70"/>
    <w:rsid w:val="00F16EAA"/>
    <w:rsid w:val="00F17128"/>
    <w:rsid w:val="00F171CC"/>
    <w:rsid w:val="00F17A74"/>
    <w:rsid w:val="00F2047A"/>
    <w:rsid w:val="00F20AA0"/>
    <w:rsid w:val="00F20C5E"/>
    <w:rsid w:val="00F20C9C"/>
    <w:rsid w:val="00F20CDB"/>
    <w:rsid w:val="00F2157C"/>
    <w:rsid w:val="00F21A04"/>
    <w:rsid w:val="00F21FA5"/>
    <w:rsid w:val="00F22421"/>
    <w:rsid w:val="00F224BE"/>
    <w:rsid w:val="00F22626"/>
    <w:rsid w:val="00F226D3"/>
    <w:rsid w:val="00F22842"/>
    <w:rsid w:val="00F228C1"/>
    <w:rsid w:val="00F22FDF"/>
    <w:rsid w:val="00F23C69"/>
    <w:rsid w:val="00F23F4F"/>
    <w:rsid w:val="00F24205"/>
    <w:rsid w:val="00F24F53"/>
    <w:rsid w:val="00F25575"/>
    <w:rsid w:val="00F256E2"/>
    <w:rsid w:val="00F25A2F"/>
    <w:rsid w:val="00F25D3B"/>
    <w:rsid w:val="00F25D6A"/>
    <w:rsid w:val="00F2677F"/>
    <w:rsid w:val="00F26C37"/>
    <w:rsid w:val="00F275A7"/>
    <w:rsid w:val="00F27720"/>
    <w:rsid w:val="00F27984"/>
    <w:rsid w:val="00F27F70"/>
    <w:rsid w:val="00F27F85"/>
    <w:rsid w:val="00F302E4"/>
    <w:rsid w:val="00F30C76"/>
    <w:rsid w:val="00F30CBE"/>
    <w:rsid w:val="00F311C8"/>
    <w:rsid w:val="00F312F5"/>
    <w:rsid w:val="00F3152C"/>
    <w:rsid w:val="00F31B7D"/>
    <w:rsid w:val="00F32382"/>
    <w:rsid w:val="00F325A8"/>
    <w:rsid w:val="00F325D1"/>
    <w:rsid w:val="00F32823"/>
    <w:rsid w:val="00F33033"/>
    <w:rsid w:val="00F3378A"/>
    <w:rsid w:val="00F3402B"/>
    <w:rsid w:val="00F3429B"/>
    <w:rsid w:val="00F34323"/>
    <w:rsid w:val="00F3496C"/>
    <w:rsid w:val="00F35082"/>
    <w:rsid w:val="00F35433"/>
    <w:rsid w:val="00F35B85"/>
    <w:rsid w:val="00F35C5A"/>
    <w:rsid w:val="00F3621D"/>
    <w:rsid w:val="00F36769"/>
    <w:rsid w:val="00F369AB"/>
    <w:rsid w:val="00F36B83"/>
    <w:rsid w:val="00F37089"/>
    <w:rsid w:val="00F379B4"/>
    <w:rsid w:val="00F40284"/>
    <w:rsid w:val="00F4046D"/>
    <w:rsid w:val="00F40C2B"/>
    <w:rsid w:val="00F40D6B"/>
    <w:rsid w:val="00F40E2C"/>
    <w:rsid w:val="00F42BF1"/>
    <w:rsid w:val="00F43496"/>
    <w:rsid w:val="00F43BC8"/>
    <w:rsid w:val="00F44C4B"/>
    <w:rsid w:val="00F45028"/>
    <w:rsid w:val="00F45B0D"/>
    <w:rsid w:val="00F45E4D"/>
    <w:rsid w:val="00F461AB"/>
    <w:rsid w:val="00F463C0"/>
    <w:rsid w:val="00F4644D"/>
    <w:rsid w:val="00F47144"/>
    <w:rsid w:val="00F47776"/>
    <w:rsid w:val="00F47BF6"/>
    <w:rsid w:val="00F47C45"/>
    <w:rsid w:val="00F47E48"/>
    <w:rsid w:val="00F47EC1"/>
    <w:rsid w:val="00F47F26"/>
    <w:rsid w:val="00F50489"/>
    <w:rsid w:val="00F50723"/>
    <w:rsid w:val="00F507A7"/>
    <w:rsid w:val="00F50C0E"/>
    <w:rsid w:val="00F50DFA"/>
    <w:rsid w:val="00F510BD"/>
    <w:rsid w:val="00F519BC"/>
    <w:rsid w:val="00F51A1D"/>
    <w:rsid w:val="00F51EE8"/>
    <w:rsid w:val="00F51F89"/>
    <w:rsid w:val="00F51F93"/>
    <w:rsid w:val="00F522FD"/>
    <w:rsid w:val="00F52539"/>
    <w:rsid w:val="00F5333A"/>
    <w:rsid w:val="00F534DA"/>
    <w:rsid w:val="00F537BC"/>
    <w:rsid w:val="00F5396A"/>
    <w:rsid w:val="00F53AB4"/>
    <w:rsid w:val="00F53C1D"/>
    <w:rsid w:val="00F53D1A"/>
    <w:rsid w:val="00F540CB"/>
    <w:rsid w:val="00F546FA"/>
    <w:rsid w:val="00F549AB"/>
    <w:rsid w:val="00F54B29"/>
    <w:rsid w:val="00F5518B"/>
    <w:rsid w:val="00F5524F"/>
    <w:rsid w:val="00F55276"/>
    <w:rsid w:val="00F553A7"/>
    <w:rsid w:val="00F56238"/>
    <w:rsid w:val="00F56772"/>
    <w:rsid w:val="00F567FA"/>
    <w:rsid w:val="00F568EC"/>
    <w:rsid w:val="00F5696F"/>
    <w:rsid w:val="00F5714F"/>
    <w:rsid w:val="00F57AC4"/>
    <w:rsid w:val="00F57F10"/>
    <w:rsid w:val="00F600AA"/>
    <w:rsid w:val="00F601F3"/>
    <w:rsid w:val="00F604CA"/>
    <w:rsid w:val="00F6050D"/>
    <w:rsid w:val="00F60AA0"/>
    <w:rsid w:val="00F60BF6"/>
    <w:rsid w:val="00F61346"/>
    <w:rsid w:val="00F61813"/>
    <w:rsid w:val="00F618F3"/>
    <w:rsid w:val="00F61A4A"/>
    <w:rsid w:val="00F61BE6"/>
    <w:rsid w:val="00F61F4F"/>
    <w:rsid w:val="00F621B6"/>
    <w:rsid w:val="00F6266B"/>
    <w:rsid w:val="00F628BE"/>
    <w:rsid w:val="00F62E01"/>
    <w:rsid w:val="00F63138"/>
    <w:rsid w:val="00F632A7"/>
    <w:rsid w:val="00F63465"/>
    <w:rsid w:val="00F6351D"/>
    <w:rsid w:val="00F63999"/>
    <w:rsid w:val="00F63DB2"/>
    <w:rsid w:val="00F64146"/>
    <w:rsid w:val="00F645CA"/>
    <w:rsid w:val="00F645CE"/>
    <w:rsid w:val="00F647D5"/>
    <w:rsid w:val="00F649D6"/>
    <w:rsid w:val="00F64E75"/>
    <w:rsid w:val="00F65815"/>
    <w:rsid w:val="00F65975"/>
    <w:rsid w:val="00F65C92"/>
    <w:rsid w:val="00F65FC1"/>
    <w:rsid w:val="00F6619F"/>
    <w:rsid w:val="00F66210"/>
    <w:rsid w:val="00F66787"/>
    <w:rsid w:val="00F66E5A"/>
    <w:rsid w:val="00F6721B"/>
    <w:rsid w:val="00F67257"/>
    <w:rsid w:val="00F67412"/>
    <w:rsid w:val="00F675CF"/>
    <w:rsid w:val="00F67636"/>
    <w:rsid w:val="00F67FCA"/>
    <w:rsid w:val="00F700B0"/>
    <w:rsid w:val="00F7090F"/>
    <w:rsid w:val="00F70C3F"/>
    <w:rsid w:val="00F70CA2"/>
    <w:rsid w:val="00F713DA"/>
    <w:rsid w:val="00F721E5"/>
    <w:rsid w:val="00F7220B"/>
    <w:rsid w:val="00F72892"/>
    <w:rsid w:val="00F72CF3"/>
    <w:rsid w:val="00F73570"/>
    <w:rsid w:val="00F73690"/>
    <w:rsid w:val="00F738FE"/>
    <w:rsid w:val="00F73E91"/>
    <w:rsid w:val="00F741CD"/>
    <w:rsid w:val="00F744AE"/>
    <w:rsid w:val="00F747EB"/>
    <w:rsid w:val="00F7490A"/>
    <w:rsid w:val="00F74F5B"/>
    <w:rsid w:val="00F75138"/>
    <w:rsid w:val="00F756D0"/>
    <w:rsid w:val="00F759A1"/>
    <w:rsid w:val="00F763AB"/>
    <w:rsid w:val="00F76452"/>
    <w:rsid w:val="00F76460"/>
    <w:rsid w:val="00F765B8"/>
    <w:rsid w:val="00F769B1"/>
    <w:rsid w:val="00F76C5D"/>
    <w:rsid w:val="00F77B17"/>
    <w:rsid w:val="00F77D62"/>
    <w:rsid w:val="00F804C0"/>
    <w:rsid w:val="00F80617"/>
    <w:rsid w:val="00F814E4"/>
    <w:rsid w:val="00F82607"/>
    <w:rsid w:val="00F82857"/>
    <w:rsid w:val="00F82E99"/>
    <w:rsid w:val="00F832A8"/>
    <w:rsid w:val="00F84339"/>
    <w:rsid w:val="00F84D45"/>
    <w:rsid w:val="00F852AA"/>
    <w:rsid w:val="00F85601"/>
    <w:rsid w:val="00F8586D"/>
    <w:rsid w:val="00F858EF"/>
    <w:rsid w:val="00F85B6D"/>
    <w:rsid w:val="00F860E6"/>
    <w:rsid w:val="00F86963"/>
    <w:rsid w:val="00F86A92"/>
    <w:rsid w:val="00F8706A"/>
    <w:rsid w:val="00F870A9"/>
    <w:rsid w:val="00F87394"/>
    <w:rsid w:val="00F875EA"/>
    <w:rsid w:val="00F87AA4"/>
    <w:rsid w:val="00F904F4"/>
    <w:rsid w:val="00F90971"/>
    <w:rsid w:val="00F90D41"/>
    <w:rsid w:val="00F90E03"/>
    <w:rsid w:val="00F90EA3"/>
    <w:rsid w:val="00F918FB"/>
    <w:rsid w:val="00F922F9"/>
    <w:rsid w:val="00F92419"/>
    <w:rsid w:val="00F92445"/>
    <w:rsid w:val="00F92522"/>
    <w:rsid w:val="00F92C41"/>
    <w:rsid w:val="00F92D6A"/>
    <w:rsid w:val="00F9307C"/>
    <w:rsid w:val="00F93297"/>
    <w:rsid w:val="00F933D6"/>
    <w:rsid w:val="00F93C1C"/>
    <w:rsid w:val="00F93FC2"/>
    <w:rsid w:val="00F9414D"/>
    <w:rsid w:val="00F942DB"/>
    <w:rsid w:val="00F943DB"/>
    <w:rsid w:val="00F94529"/>
    <w:rsid w:val="00F9458D"/>
    <w:rsid w:val="00F9459D"/>
    <w:rsid w:val="00F94641"/>
    <w:rsid w:val="00F94682"/>
    <w:rsid w:val="00F94D2E"/>
    <w:rsid w:val="00F9560C"/>
    <w:rsid w:val="00F95685"/>
    <w:rsid w:val="00F95F76"/>
    <w:rsid w:val="00F961FD"/>
    <w:rsid w:val="00F96213"/>
    <w:rsid w:val="00F96216"/>
    <w:rsid w:val="00F96291"/>
    <w:rsid w:val="00F963B0"/>
    <w:rsid w:val="00F96936"/>
    <w:rsid w:val="00F96974"/>
    <w:rsid w:val="00F96BBE"/>
    <w:rsid w:val="00F96CE8"/>
    <w:rsid w:val="00F96E65"/>
    <w:rsid w:val="00F97405"/>
    <w:rsid w:val="00F975B7"/>
    <w:rsid w:val="00F9762B"/>
    <w:rsid w:val="00F97955"/>
    <w:rsid w:val="00F97AB7"/>
    <w:rsid w:val="00FA01E0"/>
    <w:rsid w:val="00FA0293"/>
    <w:rsid w:val="00FA076B"/>
    <w:rsid w:val="00FA0B71"/>
    <w:rsid w:val="00FA0C67"/>
    <w:rsid w:val="00FA1367"/>
    <w:rsid w:val="00FA147C"/>
    <w:rsid w:val="00FA15F3"/>
    <w:rsid w:val="00FA21E7"/>
    <w:rsid w:val="00FA255F"/>
    <w:rsid w:val="00FA27EC"/>
    <w:rsid w:val="00FA2E5B"/>
    <w:rsid w:val="00FA4608"/>
    <w:rsid w:val="00FA46B8"/>
    <w:rsid w:val="00FA4C91"/>
    <w:rsid w:val="00FA4F8A"/>
    <w:rsid w:val="00FA534F"/>
    <w:rsid w:val="00FA5718"/>
    <w:rsid w:val="00FA57B2"/>
    <w:rsid w:val="00FA5D05"/>
    <w:rsid w:val="00FA5F07"/>
    <w:rsid w:val="00FA65A7"/>
    <w:rsid w:val="00FA6AAB"/>
    <w:rsid w:val="00FA6AB9"/>
    <w:rsid w:val="00FA7026"/>
    <w:rsid w:val="00FA7794"/>
    <w:rsid w:val="00FB004B"/>
    <w:rsid w:val="00FB0226"/>
    <w:rsid w:val="00FB0352"/>
    <w:rsid w:val="00FB09C2"/>
    <w:rsid w:val="00FB1A8D"/>
    <w:rsid w:val="00FB1B36"/>
    <w:rsid w:val="00FB2A94"/>
    <w:rsid w:val="00FB2E49"/>
    <w:rsid w:val="00FB2FBC"/>
    <w:rsid w:val="00FB2FDB"/>
    <w:rsid w:val="00FB3056"/>
    <w:rsid w:val="00FB30AE"/>
    <w:rsid w:val="00FB30C1"/>
    <w:rsid w:val="00FB32E1"/>
    <w:rsid w:val="00FB3BEB"/>
    <w:rsid w:val="00FB3CC3"/>
    <w:rsid w:val="00FB3D15"/>
    <w:rsid w:val="00FB3FAB"/>
    <w:rsid w:val="00FB417F"/>
    <w:rsid w:val="00FB46BC"/>
    <w:rsid w:val="00FB4894"/>
    <w:rsid w:val="00FB4D2E"/>
    <w:rsid w:val="00FB4F4A"/>
    <w:rsid w:val="00FB5008"/>
    <w:rsid w:val="00FB5356"/>
    <w:rsid w:val="00FB5434"/>
    <w:rsid w:val="00FB570B"/>
    <w:rsid w:val="00FB587F"/>
    <w:rsid w:val="00FB5FF3"/>
    <w:rsid w:val="00FB61CB"/>
    <w:rsid w:val="00FB6302"/>
    <w:rsid w:val="00FB645E"/>
    <w:rsid w:val="00FB6F6E"/>
    <w:rsid w:val="00FB7087"/>
    <w:rsid w:val="00FB719A"/>
    <w:rsid w:val="00FB738D"/>
    <w:rsid w:val="00FB7486"/>
    <w:rsid w:val="00FB7B81"/>
    <w:rsid w:val="00FB7D36"/>
    <w:rsid w:val="00FB7E4C"/>
    <w:rsid w:val="00FC062E"/>
    <w:rsid w:val="00FC09F7"/>
    <w:rsid w:val="00FC0D3C"/>
    <w:rsid w:val="00FC0D5E"/>
    <w:rsid w:val="00FC0F08"/>
    <w:rsid w:val="00FC1935"/>
    <w:rsid w:val="00FC19F4"/>
    <w:rsid w:val="00FC1B48"/>
    <w:rsid w:val="00FC1C05"/>
    <w:rsid w:val="00FC1F12"/>
    <w:rsid w:val="00FC208C"/>
    <w:rsid w:val="00FC2361"/>
    <w:rsid w:val="00FC2A12"/>
    <w:rsid w:val="00FC2C9A"/>
    <w:rsid w:val="00FC2CE7"/>
    <w:rsid w:val="00FC3276"/>
    <w:rsid w:val="00FC35D4"/>
    <w:rsid w:val="00FC420E"/>
    <w:rsid w:val="00FC427C"/>
    <w:rsid w:val="00FC483D"/>
    <w:rsid w:val="00FC5B1E"/>
    <w:rsid w:val="00FC5B2B"/>
    <w:rsid w:val="00FC62C1"/>
    <w:rsid w:val="00FC64BF"/>
    <w:rsid w:val="00FC6AFF"/>
    <w:rsid w:val="00FC6E7D"/>
    <w:rsid w:val="00FC7157"/>
    <w:rsid w:val="00FC7267"/>
    <w:rsid w:val="00FC75BD"/>
    <w:rsid w:val="00FD065D"/>
    <w:rsid w:val="00FD0B21"/>
    <w:rsid w:val="00FD0DB5"/>
    <w:rsid w:val="00FD191E"/>
    <w:rsid w:val="00FD1942"/>
    <w:rsid w:val="00FD21DD"/>
    <w:rsid w:val="00FD2841"/>
    <w:rsid w:val="00FD2B31"/>
    <w:rsid w:val="00FD2C37"/>
    <w:rsid w:val="00FD3990"/>
    <w:rsid w:val="00FD3A42"/>
    <w:rsid w:val="00FD3C34"/>
    <w:rsid w:val="00FD44E9"/>
    <w:rsid w:val="00FD48EE"/>
    <w:rsid w:val="00FD4917"/>
    <w:rsid w:val="00FD5297"/>
    <w:rsid w:val="00FD5624"/>
    <w:rsid w:val="00FD5A7A"/>
    <w:rsid w:val="00FD5C83"/>
    <w:rsid w:val="00FD62B4"/>
    <w:rsid w:val="00FD6318"/>
    <w:rsid w:val="00FD69EB"/>
    <w:rsid w:val="00FD6A17"/>
    <w:rsid w:val="00FD6A4E"/>
    <w:rsid w:val="00FD73BF"/>
    <w:rsid w:val="00FD74C9"/>
    <w:rsid w:val="00FD753B"/>
    <w:rsid w:val="00FD7DBD"/>
    <w:rsid w:val="00FE01AF"/>
    <w:rsid w:val="00FE0DA6"/>
    <w:rsid w:val="00FE12B9"/>
    <w:rsid w:val="00FE1339"/>
    <w:rsid w:val="00FE2214"/>
    <w:rsid w:val="00FE2A31"/>
    <w:rsid w:val="00FE2BEB"/>
    <w:rsid w:val="00FE3030"/>
    <w:rsid w:val="00FE308A"/>
    <w:rsid w:val="00FE3281"/>
    <w:rsid w:val="00FE397C"/>
    <w:rsid w:val="00FE39C5"/>
    <w:rsid w:val="00FE3A77"/>
    <w:rsid w:val="00FE3ACF"/>
    <w:rsid w:val="00FE3BA3"/>
    <w:rsid w:val="00FE3C5F"/>
    <w:rsid w:val="00FE3C9D"/>
    <w:rsid w:val="00FE3D4F"/>
    <w:rsid w:val="00FE47DE"/>
    <w:rsid w:val="00FE56AA"/>
    <w:rsid w:val="00FE6308"/>
    <w:rsid w:val="00FE64E0"/>
    <w:rsid w:val="00FE6A23"/>
    <w:rsid w:val="00FE6F39"/>
    <w:rsid w:val="00FE71F2"/>
    <w:rsid w:val="00FE77FB"/>
    <w:rsid w:val="00FE7CDF"/>
    <w:rsid w:val="00FE7E92"/>
    <w:rsid w:val="00FE7F7C"/>
    <w:rsid w:val="00FF0518"/>
    <w:rsid w:val="00FF07CC"/>
    <w:rsid w:val="00FF0EC2"/>
    <w:rsid w:val="00FF137F"/>
    <w:rsid w:val="00FF1D1D"/>
    <w:rsid w:val="00FF1D3F"/>
    <w:rsid w:val="00FF1FAD"/>
    <w:rsid w:val="00FF1FCF"/>
    <w:rsid w:val="00FF243C"/>
    <w:rsid w:val="00FF24F8"/>
    <w:rsid w:val="00FF2BCA"/>
    <w:rsid w:val="00FF2CED"/>
    <w:rsid w:val="00FF31DE"/>
    <w:rsid w:val="00FF3562"/>
    <w:rsid w:val="00FF3748"/>
    <w:rsid w:val="00FF4912"/>
    <w:rsid w:val="00FF49B5"/>
    <w:rsid w:val="00FF4A45"/>
    <w:rsid w:val="00FF4B8D"/>
    <w:rsid w:val="00FF4BE0"/>
    <w:rsid w:val="00FF4FCD"/>
    <w:rsid w:val="00FF50FE"/>
    <w:rsid w:val="00FF559F"/>
    <w:rsid w:val="00FF573E"/>
    <w:rsid w:val="00FF5B67"/>
    <w:rsid w:val="00FF6B69"/>
    <w:rsid w:val="00FF6B7D"/>
    <w:rsid w:val="00FF6D9C"/>
    <w:rsid w:val="00FF6F4D"/>
    <w:rsid w:val="00FF7486"/>
    <w:rsid w:val="00FF7699"/>
    <w:rsid w:val="00FF79D8"/>
    <w:rsid w:val="00FF79F3"/>
    <w:rsid w:val="00FF7B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attachedSchema w:val="urn:schemas-microsoft-com:office:smarttags"/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1026"/>
    <o:shapelayout v:ext="edit">
      <o:idmap v:ext="edit" data="1"/>
    </o:shapelayout>
  </w:shapeDefaults>
  <w:decimalSymbol w:val=","/>
  <w:listSeparator w:val=";"/>
  <w14:docId w14:val="09654460"/>
  <w15:docId w15:val="{89E466D2-E1E0-4FCE-951C-2585038D11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cs-CZ" w:eastAsia="cs-CZ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uiPriority="0" w:qFormat="1"/>
    <w:lsdException w:name="heading 3" w:uiPriority="0" w:qFormat="1"/>
    <w:lsdException w:name="heading 4" w:uiPriority="0"/>
    <w:lsdException w:name="heading 5" w:semiHidden="1" w:uiPriority="9" w:unhideWhenUsed="1" w:qFormat="1"/>
    <w:lsdException w:name="heading 6" w:uiPriority="9"/>
    <w:lsdException w:name="heading 7" w:uiPriority="9"/>
    <w:lsdException w:name="heading 8" w:semiHidden="1" w:uiPriority="9" w:unhideWhenUsed="1" w:qFormat="1"/>
    <w:lsdException w:name="heading 9" w:uiPriority="9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rsid w:val="00B90CB1"/>
    <w:pPr>
      <w:spacing w:line="288" w:lineRule="auto"/>
      <w:ind w:left="357"/>
    </w:pPr>
    <w:rPr>
      <w:sz w:val="24"/>
      <w:szCs w:val="24"/>
    </w:rPr>
  </w:style>
  <w:style w:type="paragraph" w:styleId="Nadpis1">
    <w:name w:val="heading 1"/>
    <w:basedOn w:val="Normln"/>
    <w:next w:val="Odstavecprvn"/>
    <w:link w:val="Nadpis1Char"/>
    <w:uiPriority w:val="9"/>
    <w:qFormat/>
    <w:rsid w:val="0041674D"/>
    <w:pPr>
      <w:keepNext/>
      <w:pageBreakBefore/>
      <w:numPr>
        <w:numId w:val="30"/>
      </w:numPr>
      <w:spacing w:after="240" w:line="276" w:lineRule="auto"/>
      <w:ind w:left="357" w:hanging="357"/>
      <w:outlineLvl w:val="0"/>
    </w:pPr>
    <w:rPr>
      <w:b/>
      <w:bCs/>
      <w:smallCaps/>
      <w:kern w:val="32"/>
      <w:sz w:val="40"/>
      <w:szCs w:val="48"/>
    </w:rPr>
  </w:style>
  <w:style w:type="paragraph" w:styleId="Nadpis2">
    <w:name w:val="heading 2"/>
    <w:basedOn w:val="Normln"/>
    <w:next w:val="Odstavecprvn"/>
    <w:qFormat/>
    <w:rsid w:val="00BC0B12"/>
    <w:pPr>
      <w:keepNext/>
      <w:numPr>
        <w:ilvl w:val="1"/>
        <w:numId w:val="30"/>
      </w:numPr>
      <w:spacing w:before="360" w:after="60"/>
      <w:jc w:val="both"/>
      <w:outlineLvl w:val="1"/>
    </w:pPr>
    <w:rPr>
      <w:b/>
      <w:bCs/>
      <w:iCs/>
      <w:sz w:val="32"/>
      <w:szCs w:val="28"/>
    </w:rPr>
  </w:style>
  <w:style w:type="paragraph" w:styleId="Nadpis3">
    <w:name w:val="heading 3"/>
    <w:basedOn w:val="Normln"/>
    <w:next w:val="Odstavecprvn"/>
    <w:qFormat/>
    <w:rsid w:val="00112842"/>
    <w:pPr>
      <w:keepNext/>
      <w:numPr>
        <w:ilvl w:val="2"/>
        <w:numId w:val="30"/>
      </w:numPr>
      <w:spacing w:before="240" w:after="60"/>
      <w:outlineLvl w:val="2"/>
    </w:pPr>
    <w:rPr>
      <w:rFonts w:cs="Arial"/>
      <w:b/>
      <w:bCs/>
    </w:rPr>
  </w:style>
  <w:style w:type="paragraph" w:styleId="Nadpis4">
    <w:name w:val="heading 4"/>
    <w:basedOn w:val="Normln"/>
    <w:next w:val="Odstavecprvn"/>
    <w:rsid w:val="00B6547F"/>
    <w:pPr>
      <w:keepNext/>
      <w:numPr>
        <w:ilvl w:val="3"/>
        <w:numId w:val="30"/>
      </w:numPr>
      <w:spacing w:before="240" w:after="60"/>
      <w:outlineLvl w:val="3"/>
    </w:pPr>
    <w:rPr>
      <w:b/>
      <w:bCs/>
      <w:szCs w:val="28"/>
    </w:rPr>
  </w:style>
  <w:style w:type="paragraph" w:styleId="Nadpis5">
    <w:name w:val="heading 5"/>
    <w:basedOn w:val="Normln"/>
    <w:next w:val="Normln"/>
    <w:link w:val="Nadpis5Char"/>
    <w:uiPriority w:val="9"/>
    <w:semiHidden/>
    <w:unhideWhenUsed/>
    <w:qFormat/>
    <w:rsid w:val="00B6547F"/>
    <w:pPr>
      <w:keepNext/>
      <w:keepLines/>
      <w:numPr>
        <w:ilvl w:val="4"/>
        <w:numId w:val="30"/>
      </w:numPr>
      <w:spacing w:before="40"/>
      <w:outlineLvl w:val="4"/>
    </w:pPr>
    <w:rPr>
      <w:rFonts w:ascii="Cambria" w:hAnsi="Cambria"/>
      <w:color w:val="365F91"/>
    </w:rPr>
  </w:style>
  <w:style w:type="paragraph" w:styleId="Nadpis6">
    <w:name w:val="heading 6"/>
    <w:aliases w:val="Přílohy"/>
    <w:next w:val="Default"/>
    <w:link w:val="Nadpis6Char"/>
    <w:rsid w:val="00980626"/>
    <w:pPr>
      <w:spacing w:before="240" w:after="60"/>
      <w:outlineLvl w:val="5"/>
    </w:pPr>
    <w:rPr>
      <w:b/>
      <w:color w:val="000000"/>
      <w:sz w:val="40"/>
      <w:szCs w:val="22"/>
    </w:rPr>
  </w:style>
  <w:style w:type="paragraph" w:styleId="Nadpis7">
    <w:name w:val="heading 7"/>
    <w:basedOn w:val="Normln"/>
    <w:next w:val="Normln"/>
    <w:rsid w:val="00B6547F"/>
    <w:pPr>
      <w:numPr>
        <w:ilvl w:val="6"/>
        <w:numId w:val="30"/>
      </w:numPr>
      <w:spacing w:before="240" w:after="60"/>
      <w:jc w:val="center"/>
      <w:outlineLvl w:val="6"/>
    </w:pPr>
    <w:rPr>
      <w:b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B6547F"/>
    <w:pPr>
      <w:keepNext/>
      <w:keepLines/>
      <w:numPr>
        <w:ilvl w:val="7"/>
        <w:numId w:val="30"/>
      </w:numPr>
      <w:spacing w:before="40"/>
      <w:outlineLvl w:val="7"/>
    </w:pPr>
    <w:rPr>
      <w:rFonts w:ascii="Cambria" w:hAnsi="Cambria"/>
      <w:color w:val="272727"/>
      <w:sz w:val="21"/>
      <w:szCs w:val="21"/>
    </w:rPr>
  </w:style>
  <w:style w:type="paragraph" w:styleId="Nadpis9">
    <w:name w:val="heading 9"/>
    <w:basedOn w:val="Normln"/>
    <w:next w:val="Normln"/>
    <w:rsid w:val="00B6547F"/>
    <w:pPr>
      <w:numPr>
        <w:ilvl w:val="8"/>
        <w:numId w:val="30"/>
      </w:numPr>
      <w:spacing w:before="240" w:after="60"/>
      <w:outlineLvl w:val="8"/>
    </w:pPr>
    <w:rPr>
      <w:rFonts w:ascii="Arial" w:hAnsi="Arial" w:cs="Arial"/>
      <w:szCs w:val="22"/>
    </w:rPr>
  </w:style>
  <w:style w:type="character" w:default="1" w:styleId="Standardnpsmoodstavce">
    <w:name w:val="Default Paragraph Font"/>
    <w:uiPriority w:val="1"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customStyle="1" w:styleId="ds1skola">
    <w:name w:val="ds1_skola"/>
    <w:basedOn w:val="ds1"/>
    <w:next w:val="Normln"/>
    <w:rsid w:val="00D96BB6"/>
    <w:pPr>
      <w:spacing w:before="600"/>
    </w:pPr>
    <w:rPr>
      <w:caps/>
      <w:sz w:val="32"/>
      <w:szCs w:val="32"/>
      <w:lang w:val="de-DE"/>
    </w:rPr>
  </w:style>
  <w:style w:type="paragraph" w:customStyle="1" w:styleId="ds1fakulta">
    <w:name w:val="ds1_fakulta"/>
    <w:basedOn w:val="ds1"/>
    <w:next w:val="ds1"/>
    <w:rsid w:val="00D96BB6"/>
    <w:rPr>
      <w:caps/>
      <w:sz w:val="28"/>
    </w:rPr>
  </w:style>
  <w:style w:type="paragraph" w:customStyle="1" w:styleId="ds1">
    <w:name w:val="ds1"/>
    <w:basedOn w:val="Normln"/>
    <w:link w:val="ds1Char"/>
    <w:rsid w:val="00D96BB6"/>
    <w:pPr>
      <w:jc w:val="center"/>
    </w:pPr>
  </w:style>
  <w:style w:type="paragraph" w:customStyle="1" w:styleId="ds1ustav">
    <w:name w:val="ds1_ustav"/>
    <w:basedOn w:val="ds1"/>
    <w:next w:val="ds1"/>
    <w:rsid w:val="00D96BB6"/>
    <w:rPr>
      <w:caps/>
      <w:sz w:val="28"/>
      <w:szCs w:val="28"/>
    </w:rPr>
  </w:style>
  <w:style w:type="paragraph" w:customStyle="1" w:styleId="ds1typ">
    <w:name w:val="ds1_typ"/>
    <w:basedOn w:val="ds1"/>
    <w:next w:val="ds1"/>
    <w:rsid w:val="006A050B"/>
    <w:rPr>
      <w:sz w:val="32"/>
      <w:szCs w:val="48"/>
    </w:rPr>
  </w:style>
  <w:style w:type="paragraph" w:customStyle="1" w:styleId="ds1rok">
    <w:name w:val="ds1_rok"/>
    <w:basedOn w:val="ds1"/>
    <w:rsid w:val="00974CE0"/>
    <w:pPr>
      <w:jc w:val="both"/>
    </w:pPr>
    <w:rPr>
      <w:b/>
      <w:sz w:val="28"/>
    </w:rPr>
  </w:style>
  <w:style w:type="table" w:customStyle="1" w:styleId="ds1tabulka">
    <w:name w:val="ds1_tabulka"/>
    <w:basedOn w:val="Normlntabulka"/>
    <w:rsid w:val="007E6A52"/>
    <w:rPr>
      <w:b/>
      <w:sz w:val="28"/>
    </w:rPr>
    <w:tblPr/>
  </w:style>
  <w:style w:type="table" w:styleId="Mkatabulky">
    <w:name w:val="Table Grid"/>
    <w:basedOn w:val="Normlntabulka"/>
    <w:rsid w:val="007E6A5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s1jmeno">
    <w:name w:val="ds1_jmeno"/>
    <w:basedOn w:val="ds1"/>
    <w:rsid w:val="00974CE0"/>
    <w:pPr>
      <w:jc w:val="right"/>
    </w:pPr>
    <w:rPr>
      <w:b/>
      <w:sz w:val="28"/>
    </w:rPr>
  </w:style>
  <w:style w:type="paragraph" w:customStyle="1" w:styleId="ds1nazev">
    <w:name w:val="ds1_nazev"/>
    <w:basedOn w:val="ds1"/>
    <w:next w:val="ds1"/>
    <w:rsid w:val="00C078C3"/>
    <w:rPr>
      <w:b/>
      <w:sz w:val="48"/>
    </w:rPr>
  </w:style>
  <w:style w:type="paragraph" w:customStyle="1" w:styleId="Literatura">
    <w:name w:val="Literatura"/>
    <w:basedOn w:val="Normln"/>
    <w:link w:val="LiteraturaChar"/>
    <w:rsid w:val="00D63743"/>
    <w:pPr>
      <w:tabs>
        <w:tab w:val="left" w:pos="567"/>
      </w:tabs>
      <w:jc w:val="both"/>
    </w:pPr>
    <w:rPr>
      <w:lang w:val="de-DE"/>
    </w:rPr>
  </w:style>
  <w:style w:type="paragraph" w:customStyle="1" w:styleId="ds2nazev">
    <w:name w:val="ds2_nazev"/>
    <w:basedOn w:val="ds2"/>
    <w:next w:val="ds2"/>
    <w:link w:val="ds2nazevChar"/>
    <w:rsid w:val="00C078C3"/>
    <w:pPr>
      <w:jc w:val="center"/>
    </w:pPr>
    <w:rPr>
      <w:b/>
      <w:sz w:val="36"/>
      <w:szCs w:val="36"/>
    </w:rPr>
  </w:style>
  <w:style w:type="paragraph" w:customStyle="1" w:styleId="ds2">
    <w:name w:val="ds2"/>
    <w:basedOn w:val="Normln"/>
    <w:rsid w:val="00C078C3"/>
    <w:rPr>
      <w:lang w:val="de-DE"/>
    </w:rPr>
  </w:style>
  <w:style w:type="character" w:customStyle="1" w:styleId="ds1Char">
    <w:name w:val="ds1 Char"/>
    <w:link w:val="ds1"/>
    <w:rsid w:val="00C078C3"/>
    <w:rPr>
      <w:sz w:val="24"/>
      <w:szCs w:val="24"/>
      <w:lang w:val="cs-CZ" w:eastAsia="cs-CZ" w:bidi="ar-SA"/>
    </w:rPr>
  </w:style>
  <w:style w:type="character" w:customStyle="1" w:styleId="ds2nazevChar">
    <w:name w:val="ds2_nazev Char"/>
    <w:link w:val="ds2nazev"/>
    <w:rsid w:val="00C078C3"/>
    <w:rPr>
      <w:b/>
      <w:sz w:val="36"/>
      <w:szCs w:val="36"/>
      <w:lang w:val="de-DE" w:eastAsia="cs-CZ" w:bidi="ar-SA"/>
    </w:rPr>
  </w:style>
  <w:style w:type="paragraph" w:customStyle="1" w:styleId="ds2prava">
    <w:name w:val="ds2_prava"/>
    <w:basedOn w:val="ds2"/>
    <w:next w:val="ds2"/>
    <w:rsid w:val="00C078C3"/>
    <w:rPr>
      <w:i/>
    </w:rPr>
  </w:style>
  <w:style w:type="paragraph" w:customStyle="1" w:styleId="ds2podpis">
    <w:name w:val="ds2_podpis"/>
    <w:basedOn w:val="ds2"/>
    <w:rsid w:val="00B105D9"/>
    <w:pPr>
      <w:spacing w:line="240" w:lineRule="auto"/>
      <w:jc w:val="right"/>
    </w:pPr>
  </w:style>
  <w:style w:type="paragraph" w:customStyle="1" w:styleId="ds34">
    <w:name w:val="ds34"/>
    <w:basedOn w:val="Normln"/>
    <w:rsid w:val="004C191A"/>
  </w:style>
  <w:style w:type="paragraph" w:customStyle="1" w:styleId="ds34nadpis">
    <w:name w:val="ds34_nadpis"/>
    <w:basedOn w:val="ds34"/>
    <w:next w:val="ds34"/>
    <w:rsid w:val="004C191A"/>
    <w:pPr>
      <w:spacing w:after="240"/>
    </w:pPr>
    <w:rPr>
      <w:b/>
      <w:sz w:val="32"/>
      <w:szCs w:val="32"/>
    </w:rPr>
  </w:style>
  <w:style w:type="paragraph" w:customStyle="1" w:styleId="Ploha2">
    <w:name w:val="Příloha 2"/>
    <w:basedOn w:val="Ploha1"/>
    <w:link w:val="Ploha2Char"/>
    <w:qFormat/>
    <w:rsid w:val="00BF4337"/>
    <w:pPr>
      <w:pageBreakBefore w:val="0"/>
      <w:numPr>
        <w:ilvl w:val="1"/>
        <w:numId w:val="31"/>
      </w:numPr>
      <w:ind w:left="992" w:hanging="992"/>
    </w:pPr>
  </w:style>
  <w:style w:type="paragraph" w:styleId="Obsah1">
    <w:name w:val="toc 1"/>
    <w:basedOn w:val="Normln"/>
    <w:next w:val="Normln"/>
    <w:autoRedefine/>
    <w:uiPriority w:val="39"/>
    <w:rsid w:val="00087314"/>
    <w:pPr>
      <w:spacing w:before="120" w:after="120"/>
      <w:ind w:left="0"/>
    </w:pPr>
    <w:rPr>
      <w:rFonts w:cstheme="minorHAnsi"/>
      <w:b/>
      <w:bCs/>
      <w:caps/>
      <w:sz w:val="20"/>
      <w:szCs w:val="20"/>
    </w:rPr>
  </w:style>
  <w:style w:type="paragraph" w:styleId="Obsah2">
    <w:name w:val="toc 2"/>
    <w:basedOn w:val="Normln"/>
    <w:next w:val="Normln"/>
    <w:autoRedefine/>
    <w:uiPriority w:val="39"/>
    <w:rsid w:val="00087314"/>
    <w:pPr>
      <w:ind w:left="240"/>
    </w:pPr>
    <w:rPr>
      <w:rFonts w:cstheme="minorHAnsi"/>
      <w:smallCaps/>
      <w:sz w:val="20"/>
      <w:szCs w:val="20"/>
    </w:rPr>
  </w:style>
  <w:style w:type="paragraph" w:styleId="Obsah3">
    <w:name w:val="toc 3"/>
    <w:basedOn w:val="Normln"/>
    <w:next w:val="Normln"/>
    <w:autoRedefine/>
    <w:uiPriority w:val="39"/>
    <w:rsid w:val="00087314"/>
    <w:pPr>
      <w:ind w:left="480"/>
    </w:pPr>
    <w:rPr>
      <w:rFonts w:cstheme="minorHAnsi"/>
      <w:i/>
      <w:iCs/>
      <w:sz w:val="20"/>
      <w:szCs w:val="20"/>
    </w:rPr>
  </w:style>
  <w:style w:type="paragraph" w:customStyle="1" w:styleId="Odstavecprvn">
    <w:name w:val="Odstavec první"/>
    <w:basedOn w:val="Normln"/>
    <w:next w:val="Odstavecdal"/>
    <w:link w:val="OdstavecprvnChar"/>
    <w:autoRedefine/>
    <w:rsid w:val="00F96216"/>
    <w:pPr>
      <w:ind w:left="0"/>
      <w:jc w:val="both"/>
    </w:pPr>
    <w:rPr>
      <w:i/>
      <w:iCs/>
      <w:color w:val="FF0000"/>
    </w:rPr>
  </w:style>
  <w:style w:type="paragraph" w:customStyle="1" w:styleId="Odstavecdal">
    <w:name w:val="Odstavec další"/>
    <w:basedOn w:val="Odstavecprvn"/>
    <w:link w:val="OdstavecdalChar"/>
    <w:autoRedefine/>
    <w:rsid w:val="000B5EAC"/>
    <w:pPr>
      <w:ind w:firstLine="357"/>
    </w:pPr>
    <w:rPr>
      <w:i w:val="0"/>
      <w:color w:val="auto"/>
      <w:lang w:val="en-US"/>
    </w:rPr>
  </w:style>
  <w:style w:type="paragraph" w:styleId="Zpat">
    <w:name w:val="footer"/>
    <w:basedOn w:val="Normln"/>
    <w:link w:val="ZpatChar"/>
    <w:uiPriority w:val="99"/>
    <w:rsid w:val="002975FF"/>
    <w:pPr>
      <w:tabs>
        <w:tab w:val="center" w:pos="4536"/>
        <w:tab w:val="right" w:pos="9072"/>
      </w:tabs>
    </w:pPr>
  </w:style>
  <w:style w:type="character" w:styleId="slostrnky">
    <w:name w:val="page number"/>
    <w:basedOn w:val="Standardnpsmoodstavce"/>
    <w:rsid w:val="002975FF"/>
  </w:style>
  <w:style w:type="paragraph" w:styleId="Zhlav">
    <w:name w:val="header"/>
    <w:basedOn w:val="Normln"/>
    <w:rsid w:val="002975FF"/>
    <w:pPr>
      <w:tabs>
        <w:tab w:val="center" w:pos="4536"/>
        <w:tab w:val="right" w:pos="9072"/>
      </w:tabs>
    </w:pPr>
  </w:style>
  <w:style w:type="paragraph" w:styleId="Textvbloku">
    <w:name w:val="Block Text"/>
    <w:basedOn w:val="Normln"/>
    <w:rsid w:val="00557AFD"/>
    <w:pPr>
      <w:spacing w:line="240" w:lineRule="auto"/>
      <w:ind w:left="1416" w:right="-468" w:firstLine="708"/>
    </w:pPr>
    <w:rPr>
      <w:rFonts w:ascii="Arial" w:hAnsi="Arial" w:cs="Arial"/>
      <w:color w:val="808080"/>
      <w:sz w:val="44"/>
    </w:rPr>
  </w:style>
  <w:style w:type="character" w:styleId="Zdraznn">
    <w:name w:val="Emphasis"/>
    <w:uiPriority w:val="20"/>
    <w:qFormat/>
    <w:rsid w:val="005A544B"/>
    <w:rPr>
      <w:i/>
      <w:iCs/>
    </w:rPr>
  </w:style>
  <w:style w:type="paragraph" w:styleId="Normlnweb">
    <w:name w:val="Normal (Web)"/>
    <w:basedOn w:val="Normln"/>
    <w:uiPriority w:val="99"/>
    <w:unhideWhenUsed/>
    <w:rsid w:val="005A544B"/>
    <w:pPr>
      <w:spacing w:before="100" w:beforeAutospacing="1" w:after="100" w:afterAutospacing="1" w:line="240" w:lineRule="auto"/>
    </w:pPr>
  </w:style>
  <w:style w:type="character" w:styleId="PsacstrojHTML">
    <w:name w:val="HTML Typewriter"/>
    <w:uiPriority w:val="99"/>
    <w:semiHidden/>
    <w:unhideWhenUsed/>
    <w:rsid w:val="005A544B"/>
    <w:rPr>
      <w:rFonts w:ascii="Courier New" w:eastAsia="Times New Roman" w:hAnsi="Courier New" w:cs="Courier New"/>
      <w:sz w:val="20"/>
      <w:szCs w:val="20"/>
    </w:rPr>
  </w:style>
  <w:style w:type="character" w:styleId="Hypertextovodkaz">
    <w:name w:val="Hyperlink"/>
    <w:uiPriority w:val="99"/>
    <w:unhideWhenUsed/>
    <w:rsid w:val="003E65D3"/>
    <w:rPr>
      <w:color w:val="0000FF"/>
      <w:sz w:val="24"/>
      <w:u w:val="single"/>
    </w:rPr>
  </w:style>
  <w:style w:type="paragraph" w:styleId="Odstavecseseznamem">
    <w:name w:val="List Paragraph"/>
    <w:basedOn w:val="Normln"/>
    <w:uiPriority w:val="34"/>
    <w:rsid w:val="005B564E"/>
    <w:pPr>
      <w:ind w:left="708"/>
    </w:pPr>
  </w:style>
  <w:style w:type="paragraph" w:styleId="Nadpisobsahu">
    <w:name w:val="TOC Heading"/>
    <w:basedOn w:val="Nadpis1"/>
    <w:next w:val="Normln"/>
    <w:uiPriority w:val="39"/>
    <w:rsid w:val="00B01531"/>
    <w:pPr>
      <w:keepLines/>
      <w:numPr>
        <w:numId w:val="0"/>
      </w:numPr>
      <w:tabs>
        <w:tab w:val="num" w:pos="1134"/>
      </w:tabs>
      <w:spacing w:before="480" w:after="0"/>
      <w:outlineLvl w:val="9"/>
    </w:pPr>
    <w:rPr>
      <w:rFonts w:ascii="Cambria" w:hAnsi="Cambria"/>
      <w:color w:val="365F91"/>
      <w:kern w:val="0"/>
      <w:sz w:val="28"/>
      <w:szCs w:val="28"/>
      <w:lang w:eastAsia="en-US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4648F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link w:val="Textbubliny"/>
    <w:uiPriority w:val="99"/>
    <w:semiHidden/>
    <w:rsid w:val="004648F9"/>
    <w:rPr>
      <w:rFonts w:ascii="Tahoma" w:hAnsi="Tahoma" w:cs="Tahoma"/>
      <w:sz w:val="16"/>
      <w:szCs w:val="16"/>
    </w:rPr>
  </w:style>
  <w:style w:type="character" w:styleId="Odkaznakoment">
    <w:name w:val="annotation reference"/>
    <w:uiPriority w:val="99"/>
    <w:semiHidden/>
    <w:unhideWhenUsed/>
    <w:rsid w:val="005020B6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5020B6"/>
    <w:rPr>
      <w:sz w:val="20"/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5020B6"/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5020B6"/>
    <w:rPr>
      <w:b/>
      <w:bCs/>
    </w:rPr>
  </w:style>
  <w:style w:type="character" w:customStyle="1" w:styleId="PedmtkomenteChar">
    <w:name w:val="Předmět komentáře Char"/>
    <w:link w:val="Pedmtkomente"/>
    <w:uiPriority w:val="99"/>
    <w:semiHidden/>
    <w:rsid w:val="005020B6"/>
    <w:rPr>
      <w:b/>
      <w:bCs/>
    </w:rPr>
  </w:style>
  <w:style w:type="paragraph" w:styleId="Prosttext">
    <w:name w:val="Plain Text"/>
    <w:basedOn w:val="Normln"/>
    <w:link w:val="ProsttextChar"/>
    <w:rsid w:val="00F963B0"/>
    <w:pPr>
      <w:spacing w:line="240" w:lineRule="auto"/>
    </w:pPr>
    <w:rPr>
      <w:rFonts w:ascii="Courier New" w:hAnsi="Courier New"/>
      <w:sz w:val="20"/>
      <w:szCs w:val="20"/>
    </w:rPr>
  </w:style>
  <w:style w:type="paragraph" w:customStyle="1" w:styleId="Default">
    <w:name w:val="Default"/>
    <w:rsid w:val="00F963B0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customStyle="1" w:styleId="Odstavec">
    <w:name w:val="Odstavec"/>
    <w:basedOn w:val="Odstavecdal"/>
    <w:link w:val="OdstavecChar"/>
    <w:qFormat/>
    <w:rsid w:val="00F96216"/>
    <w:rPr>
      <w:color w:val="000000"/>
      <w:lang w:val="cs-CZ"/>
    </w:rPr>
  </w:style>
  <w:style w:type="paragraph" w:customStyle="1" w:styleId="Nadpis1-neslovan">
    <w:name w:val="Nadpis 1 - nečíslovaný"/>
    <w:basedOn w:val="Normln"/>
    <w:link w:val="Nadpis1-neslovanChar"/>
    <w:qFormat/>
    <w:rsid w:val="0041674D"/>
    <w:pPr>
      <w:spacing w:after="120"/>
      <w:ind w:left="0"/>
    </w:pPr>
    <w:rPr>
      <w:b/>
      <w:smallCaps/>
      <w:sz w:val="40"/>
      <w:szCs w:val="40"/>
      <w:lang w:val="de-DE"/>
    </w:rPr>
  </w:style>
  <w:style w:type="character" w:customStyle="1" w:styleId="OdstavecprvnChar">
    <w:name w:val="Odstavec první Char"/>
    <w:link w:val="Odstavecprvn"/>
    <w:rsid w:val="00F96216"/>
    <w:rPr>
      <w:i/>
      <w:iCs/>
      <w:color w:val="FF0000"/>
      <w:sz w:val="24"/>
      <w:szCs w:val="24"/>
    </w:rPr>
  </w:style>
  <w:style w:type="character" w:customStyle="1" w:styleId="OdstavecdalChar">
    <w:name w:val="Odstavec další Char"/>
    <w:link w:val="Odstavecdal"/>
    <w:rsid w:val="000B5EAC"/>
    <w:rPr>
      <w:iCs/>
      <w:sz w:val="24"/>
      <w:szCs w:val="24"/>
      <w:lang w:val="en-US"/>
    </w:rPr>
  </w:style>
  <w:style w:type="character" w:customStyle="1" w:styleId="OdstavecChar">
    <w:name w:val="Odstavec Char"/>
    <w:link w:val="Odstavec"/>
    <w:rsid w:val="00F96216"/>
    <w:rPr>
      <w:iCs/>
      <w:color w:val="000000"/>
      <w:sz w:val="24"/>
      <w:szCs w:val="24"/>
    </w:rPr>
  </w:style>
  <w:style w:type="paragraph" w:customStyle="1" w:styleId="Nadpismimoobsah">
    <w:name w:val="Nadpis mimo obsah"/>
    <w:basedOn w:val="Normln"/>
    <w:link w:val="NadpismimoobsahChar"/>
    <w:qFormat/>
    <w:rsid w:val="00B24C1B"/>
    <w:pPr>
      <w:spacing w:before="240"/>
      <w:ind w:left="0"/>
    </w:pPr>
    <w:rPr>
      <w:b/>
      <w:bCs/>
      <w:sz w:val="40"/>
      <w:szCs w:val="40"/>
    </w:rPr>
  </w:style>
  <w:style w:type="character" w:customStyle="1" w:styleId="Nadpis1-neslovanChar">
    <w:name w:val="Nadpis 1 - nečíslovaný Char"/>
    <w:link w:val="Nadpis1-neslovan"/>
    <w:rsid w:val="0041674D"/>
    <w:rPr>
      <w:b/>
      <w:smallCaps/>
      <w:sz w:val="40"/>
      <w:szCs w:val="40"/>
      <w:lang w:val="de-DE"/>
    </w:rPr>
  </w:style>
  <w:style w:type="paragraph" w:styleId="Obsah4">
    <w:name w:val="toc 4"/>
    <w:basedOn w:val="Normln"/>
    <w:next w:val="Normln"/>
    <w:autoRedefine/>
    <w:uiPriority w:val="39"/>
    <w:unhideWhenUsed/>
    <w:rsid w:val="00087314"/>
    <w:pPr>
      <w:ind w:left="720"/>
    </w:pPr>
    <w:rPr>
      <w:rFonts w:cstheme="minorHAnsi"/>
      <w:sz w:val="18"/>
      <w:szCs w:val="18"/>
    </w:rPr>
  </w:style>
  <w:style w:type="paragraph" w:customStyle="1" w:styleId="LiteraturaBPDP">
    <w:name w:val="Literatura BP/DP"/>
    <w:basedOn w:val="Literatura"/>
    <w:link w:val="LiteraturaBPDPChar"/>
    <w:qFormat/>
    <w:rsid w:val="004A6AA0"/>
    <w:pPr>
      <w:numPr>
        <w:numId w:val="3"/>
      </w:numPr>
      <w:tabs>
        <w:tab w:val="left" w:pos="1080"/>
      </w:tabs>
      <w:spacing w:line="276" w:lineRule="auto"/>
      <w:ind w:left="567" w:hanging="567"/>
      <w:jc w:val="left"/>
    </w:pPr>
    <w:rPr>
      <w:lang w:val="cs-CZ"/>
    </w:rPr>
  </w:style>
  <w:style w:type="character" w:customStyle="1" w:styleId="Nadpis5Char">
    <w:name w:val="Nadpis 5 Char"/>
    <w:link w:val="Nadpis5"/>
    <w:uiPriority w:val="9"/>
    <w:semiHidden/>
    <w:rsid w:val="00017C08"/>
    <w:rPr>
      <w:rFonts w:ascii="Cambria" w:eastAsia="Times New Roman" w:hAnsi="Cambria" w:cs="Times New Roman"/>
      <w:color w:val="365F91"/>
      <w:sz w:val="22"/>
      <w:szCs w:val="24"/>
    </w:rPr>
  </w:style>
  <w:style w:type="character" w:customStyle="1" w:styleId="LiteraturaChar">
    <w:name w:val="Literatura Char"/>
    <w:link w:val="Literatura"/>
    <w:rsid w:val="00E40496"/>
    <w:rPr>
      <w:sz w:val="22"/>
      <w:szCs w:val="24"/>
      <w:lang w:val="de-DE"/>
    </w:rPr>
  </w:style>
  <w:style w:type="character" w:customStyle="1" w:styleId="LiteraturaBPDPChar">
    <w:name w:val="Literatura BP/DP Char"/>
    <w:link w:val="LiteraturaBPDP"/>
    <w:rsid w:val="004A6AA0"/>
    <w:rPr>
      <w:sz w:val="24"/>
      <w:szCs w:val="24"/>
    </w:rPr>
  </w:style>
  <w:style w:type="paragraph" w:styleId="Titulek">
    <w:name w:val="caption"/>
    <w:aliases w:val="Popisek"/>
    <w:basedOn w:val="Normln"/>
    <w:next w:val="Normln"/>
    <w:unhideWhenUsed/>
    <w:qFormat/>
    <w:rsid w:val="00B672A4"/>
    <w:pPr>
      <w:spacing w:before="120" w:after="200" w:line="240" w:lineRule="auto"/>
      <w:ind w:left="-10"/>
    </w:pPr>
    <w:rPr>
      <w:bCs/>
      <w:iCs/>
      <w:color w:val="000000"/>
      <w:sz w:val="20"/>
      <w:szCs w:val="18"/>
    </w:rPr>
  </w:style>
  <w:style w:type="paragraph" w:styleId="Seznamobrzk">
    <w:name w:val="table of figures"/>
    <w:basedOn w:val="Normln"/>
    <w:next w:val="Normln"/>
    <w:uiPriority w:val="99"/>
    <w:unhideWhenUsed/>
    <w:rsid w:val="00F96216"/>
    <w:pPr>
      <w:tabs>
        <w:tab w:val="right" w:leader="dot" w:pos="8503"/>
      </w:tabs>
      <w:ind w:left="480" w:hanging="480"/>
    </w:pPr>
    <w:rPr>
      <w:rFonts w:cstheme="minorHAnsi"/>
      <w:noProof/>
      <w:sz w:val="20"/>
      <w:szCs w:val="20"/>
    </w:rPr>
  </w:style>
  <w:style w:type="character" w:customStyle="1" w:styleId="ZpatChar">
    <w:name w:val="Zápatí Char"/>
    <w:link w:val="Zpat"/>
    <w:uiPriority w:val="99"/>
    <w:rsid w:val="00515980"/>
    <w:rPr>
      <w:sz w:val="24"/>
      <w:szCs w:val="24"/>
    </w:rPr>
  </w:style>
  <w:style w:type="character" w:customStyle="1" w:styleId="Nadpis8Char">
    <w:name w:val="Nadpis 8 Char"/>
    <w:link w:val="Nadpis8"/>
    <w:uiPriority w:val="9"/>
    <w:semiHidden/>
    <w:rsid w:val="00743DF1"/>
    <w:rPr>
      <w:rFonts w:ascii="Cambria" w:eastAsia="Times New Roman" w:hAnsi="Cambria" w:cs="Times New Roman"/>
      <w:color w:val="272727"/>
      <w:sz w:val="21"/>
      <w:szCs w:val="21"/>
    </w:rPr>
  </w:style>
  <w:style w:type="paragraph" w:customStyle="1" w:styleId="Prvnodstavec">
    <w:name w:val="První odstavec"/>
    <w:basedOn w:val="Normln"/>
    <w:next w:val="Normln"/>
    <w:qFormat/>
    <w:rsid w:val="00C430E4"/>
    <w:pPr>
      <w:widowControl w:val="0"/>
      <w:ind w:left="0"/>
      <w:jc w:val="both"/>
    </w:pPr>
    <w:rPr>
      <w:color w:val="000000"/>
      <w:szCs w:val="20"/>
    </w:rPr>
  </w:style>
  <w:style w:type="paragraph" w:customStyle="1" w:styleId="Nevobsahu">
    <w:name w:val="Ne v obsahu"/>
    <w:basedOn w:val="Nadpis1"/>
    <w:next w:val="Prvnodstavec"/>
    <w:semiHidden/>
    <w:rsid w:val="00486E17"/>
    <w:pPr>
      <w:widowControl w:val="0"/>
      <w:numPr>
        <w:numId w:val="0"/>
      </w:numPr>
      <w:spacing w:before="600" w:line="240" w:lineRule="auto"/>
    </w:pPr>
    <w:rPr>
      <w:bCs w:val="0"/>
      <w:color w:val="000000"/>
      <w:kern w:val="28"/>
      <w:szCs w:val="20"/>
    </w:rPr>
  </w:style>
  <w:style w:type="character" w:customStyle="1" w:styleId="ProsttextChar">
    <w:name w:val="Prostý text Char"/>
    <w:link w:val="Prosttext"/>
    <w:rsid w:val="00486E17"/>
    <w:rPr>
      <w:rFonts w:ascii="Courier New" w:hAnsi="Courier New"/>
    </w:rPr>
  </w:style>
  <w:style w:type="paragraph" w:customStyle="1" w:styleId="erven">
    <w:name w:val="Červený"/>
    <w:basedOn w:val="Normln"/>
    <w:link w:val="ervenChar"/>
    <w:rsid w:val="000C61CD"/>
    <w:pPr>
      <w:shd w:val="clear" w:color="auto" w:fill="FF0000"/>
      <w:spacing w:line="240" w:lineRule="auto"/>
      <w:ind w:left="0"/>
    </w:pPr>
    <w:rPr>
      <w:smallCaps/>
      <w:color w:val="FFFFFF" w:themeColor="background1"/>
      <w:sz w:val="40"/>
      <w:szCs w:val="40"/>
    </w:rPr>
  </w:style>
  <w:style w:type="table" w:styleId="Svtltabulkasmkou1">
    <w:name w:val="Grid Table 1 Light"/>
    <w:basedOn w:val="Normlntabulka"/>
    <w:uiPriority w:val="46"/>
    <w:rsid w:val="000C61CD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ervenChar">
    <w:name w:val="Červený Char"/>
    <w:basedOn w:val="Standardnpsmoodstavce"/>
    <w:link w:val="erven"/>
    <w:rsid w:val="000C61CD"/>
    <w:rPr>
      <w:smallCaps/>
      <w:color w:val="FFFFFF" w:themeColor="background1"/>
      <w:sz w:val="40"/>
      <w:szCs w:val="40"/>
      <w:shd w:val="clear" w:color="auto" w:fill="FF0000"/>
    </w:rPr>
  </w:style>
  <w:style w:type="paragraph" w:styleId="Obsah5">
    <w:name w:val="toc 5"/>
    <w:basedOn w:val="Normln"/>
    <w:next w:val="Normln"/>
    <w:autoRedefine/>
    <w:uiPriority w:val="39"/>
    <w:unhideWhenUsed/>
    <w:rsid w:val="00560117"/>
    <w:pPr>
      <w:ind w:left="960"/>
    </w:pPr>
    <w:rPr>
      <w:rFonts w:asciiTheme="minorHAnsi" w:hAnsiTheme="minorHAnsi" w:cstheme="minorHAnsi"/>
      <w:sz w:val="18"/>
      <w:szCs w:val="18"/>
    </w:rPr>
  </w:style>
  <w:style w:type="paragraph" w:styleId="Obsah6">
    <w:name w:val="toc 6"/>
    <w:basedOn w:val="Normln"/>
    <w:next w:val="Normln"/>
    <w:autoRedefine/>
    <w:uiPriority w:val="39"/>
    <w:unhideWhenUsed/>
    <w:rsid w:val="00560117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Obsah7">
    <w:name w:val="toc 7"/>
    <w:basedOn w:val="Normln"/>
    <w:next w:val="Normln"/>
    <w:autoRedefine/>
    <w:uiPriority w:val="39"/>
    <w:unhideWhenUsed/>
    <w:rsid w:val="00560117"/>
    <w:pPr>
      <w:ind w:left="1440"/>
    </w:pPr>
    <w:rPr>
      <w:rFonts w:asciiTheme="minorHAnsi" w:hAnsiTheme="minorHAnsi" w:cstheme="minorHAnsi"/>
      <w:sz w:val="18"/>
      <w:szCs w:val="18"/>
    </w:rPr>
  </w:style>
  <w:style w:type="paragraph" w:styleId="Obsah8">
    <w:name w:val="toc 8"/>
    <w:basedOn w:val="Normln"/>
    <w:next w:val="Normln"/>
    <w:autoRedefine/>
    <w:uiPriority w:val="39"/>
    <w:unhideWhenUsed/>
    <w:rsid w:val="00560117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Obsah9">
    <w:name w:val="toc 9"/>
    <w:basedOn w:val="Normln"/>
    <w:next w:val="Normln"/>
    <w:autoRedefine/>
    <w:uiPriority w:val="39"/>
    <w:unhideWhenUsed/>
    <w:rsid w:val="00560117"/>
    <w:pPr>
      <w:ind w:left="1920"/>
    </w:pPr>
    <w:rPr>
      <w:rFonts w:asciiTheme="minorHAnsi" w:hAnsiTheme="minorHAnsi" w:cstheme="minorHAnsi"/>
      <w:sz w:val="18"/>
      <w:szCs w:val="18"/>
    </w:rPr>
  </w:style>
  <w:style w:type="paragraph" w:customStyle="1" w:styleId="Zdrojovkd">
    <w:name w:val="Zdrojový kód"/>
    <w:basedOn w:val="Normln"/>
    <w:link w:val="ZdrojovkdChar"/>
    <w:qFormat/>
    <w:rsid w:val="00F01CDE"/>
    <w:pPr>
      <w:widowControl w:val="0"/>
      <w:shd w:val="clear" w:color="auto" w:fill="EDEDED"/>
      <w:spacing w:line="240" w:lineRule="auto"/>
      <w:ind w:left="0"/>
      <w:jc w:val="both"/>
    </w:pPr>
    <w:rPr>
      <w:rFonts w:ascii="Courier New" w:hAnsi="Courier New"/>
      <w:color w:val="000000"/>
      <w:sz w:val="20"/>
      <w:szCs w:val="20"/>
      <w:lang w:val="en-US"/>
    </w:rPr>
  </w:style>
  <w:style w:type="character" w:customStyle="1" w:styleId="ZdrojovkdChar">
    <w:name w:val="Zdrojový kód Char"/>
    <w:link w:val="Zdrojovkd"/>
    <w:rsid w:val="00F01CDE"/>
    <w:rPr>
      <w:rFonts w:ascii="Courier New" w:hAnsi="Courier New"/>
      <w:color w:val="000000"/>
      <w:shd w:val="clear" w:color="auto" w:fill="EDEDED"/>
      <w:lang w:val="en-US"/>
    </w:rPr>
  </w:style>
  <w:style w:type="paragraph" w:customStyle="1" w:styleId="Ploha1">
    <w:name w:val="Příloha 1"/>
    <w:basedOn w:val="Normln"/>
    <w:link w:val="Ploha1Char"/>
    <w:qFormat/>
    <w:rsid w:val="00BF4337"/>
    <w:pPr>
      <w:pageBreakBefore/>
      <w:numPr>
        <w:numId w:val="43"/>
      </w:numPr>
      <w:spacing w:before="240" w:after="60" w:line="240" w:lineRule="auto"/>
      <w:ind w:left="2126" w:hanging="2126"/>
      <w:outlineLvl w:val="5"/>
    </w:pPr>
    <w:rPr>
      <w:b/>
      <w:color w:val="000000"/>
      <w:sz w:val="40"/>
      <w:szCs w:val="22"/>
    </w:rPr>
  </w:style>
  <w:style w:type="character" w:customStyle="1" w:styleId="Ploha2Char">
    <w:name w:val="Příloha 2 Char"/>
    <w:basedOn w:val="Ploha1Char"/>
    <w:link w:val="Ploha2"/>
    <w:rsid w:val="00BF4337"/>
    <w:rPr>
      <w:b/>
      <w:color w:val="000000"/>
      <w:sz w:val="40"/>
      <w:szCs w:val="22"/>
    </w:rPr>
  </w:style>
  <w:style w:type="character" w:customStyle="1" w:styleId="Nadpis6Char">
    <w:name w:val="Nadpis 6 Char"/>
    <w:aliases w:val="Přílohy Char"/>
    <w:basedOn w:val="Standardnpsmoodstavce"/>
    <w:link w:val="Nadpis6"/>
    <w:rsid w:val="00112842"/>
    <w:rPr>
      <w:b/>
      <w:color w:val="000000"/>
      <w:sz w:val="40"/>
      <w:szCs w:val="22"/>
    </w:rPr>
  </w:style>
  <w:style w:type="character" w:customStyle="1" w:styleId="Ploha1Char">
    <w:name w:val="Příloha 1 Char"/>
    <w:basedOn w:val="Nadpis6Char"/>
    <w:link w:val="Ploha1"/>
    <w:rsid w:val="00BF4337"/>
    <w:rPr>
      <w:b/>
      <w:color w:val="000000"/>
      <w:sz w:val="40"/>
      <w:szCs w:val="22"/>
    </w:rPr>
  </w:style>
  <w:style w:type="paragraph" w:customStyle="1" w:styleId="Reference">
    <w:name w:val="Reference"/>
    <w:basedOn w:val="Normln"/>
    <w:rsid w:val="00B24C1B"/>
    <w:pPr>
      <w:widowControl w:val="0"/>
      <w:numPr>
        <w:numId w:val="44"/>
      </w:numPr>
      <w:spacing w:after="120" w:line="240" w:lineRule="auto"/>
      <w:jc w:val="both"/>
    </w:pPr>
    <w:rPr>
      <w:color w:val="000000"/>
      <w:sz w:val="22"/>
      <w:szCs w:val="20"/>
    </w:rPr>
  </w:style>
  <w:style w:type="character" w:customStyle="1" w:styleId="NadpismimoobsahChar">
    <w:name w:val="Nadpis mimo obsah Char"/>
    <w:basedOn w:val="Standardnpsmoodstavce"/>
    <w:link w:val="Nadpismimoobsah"/>
    <w:rsid w:val="00B24C1B"/>
    <w:rPr>
      <w:b/>
      <w:bCs/>
      <w:sz w:val="40"/>
      <w:szCs w:val="40"/>
    </w:rPr>
  </w:style>
  <w:style w:type="paragraph" w:customStyle="1" w:styleId="Obrzek">
    <w:name w:val="Obrázek"/>
    <w:basedOn w:val="Titulek"/>
    <w:next w:val="Normln"/>
    <w:rsid w:val="00342433"/>
  </w:style>
  <w:style w:type="paragraph" w:customStyle="1" w:styleId="Tabulka">
    <w:name w:val="Tabulka"/>
    <w:basedOn w:val="Normln"/>
    <w:qFormat/>
    <w:rsid w:val="00BE1BC0"/>
    <w:pPr>
      <w:widowControl w:val="0"/>
      <w:spacing w:before="20" w:after="20" w:line="240" w:lineRule="auto"/>
      <w:ind w:left="0"/>
    </w:pPr>
    <w:rPr>
      <w:color w:val="000000"/>
      <w:sz w:val="22"/>
      <w:szCs w:val="20"/>
    </w:rPr>
  </w:style>
  <w:style w:type="paragraph" w:customStyle="1" w:styleId="Rovnice">
    <w:name w:val="Rovnice"/>
    <w:basedOn w:val="Titulek"/>
    <w:next w:val="Prvnodstavec"/>
    <w:rsid w:val="00BE1BC0"/>
    <w:pPr>
      <w:ind w:left="319"/>
    </w:pPr>
  </w:style>
  <w:style w:type="character" w:styleId="Zdraznnjemn">
    <w:name w:val="Subtle Emphasis"/>
    <w:basedOn w:val="Standardnpsmoodstavce"/>
    <w:uiPriority w:val="19"/>
    <w:rsid w:val="00C279D4"/>
    <w:rPr>
      <w:i/>
      <w:iCs/>
      <w:color w:val="404040" w:themeColor="text1" w:themeTint="BF"/>
    </w:rPr>
  </w:style>
  <w:style w:type="character" w:styleId="Siln">
    <w:name w:val="Strong"/>
    <w:basedOn w:val="Standardnpsmoodstavce"/>
    <w:uiPriority w:val="22"/>
    <w:qFormat/>
    <w:rsid w:val="00C279D4"/>
    <w:rPr>
      <w:b/>
      <w:bCs/>
    </w:rPr>
  </w:style>
  <w:style w:type="character" w:styleId="Zstupntext">
    <w:name w:val="Placeholder Text"/>
    <w:basedOn w:val="Standardnpsmoodstavce"/>
    <w:uiPriority w:val="99"/>
    <w:semiHidden/>
    <w:rsid w:val="00F27F85"/>
    <w:rPr>
      <w:color w:val="808080"/>
    </w:rPr>
  </w:style>
  <w:style w:type="character" w:styleId="Nevyeenzmnka">
    <w:name w:val="Unresolved Mention"/>
    <w:basedOn w:val="Standardnpsmoodstavce"/>
    <w:uiPriority w:val="99"/>
    <w:semiHidden/>
    <w:unhideWhenUsed/>
    <w:rsid w:val="00974C0B"/>
    <w:rPr>
      <w:color w:val="605E5C"/>
      <w:shd w:val="clear" w:color="auto" w:fill="E1DFDD"/>
    </w:rPr>
  </w:style>
  <w:style w:type="character" w:customStyle="1" w:styleId="Nadpis1Char">
    <w:name w:val="Nadpis 1 Char"/>
    <w:link w:val="Nadpis1"/>
    <w:rsid w:val="00957314"/>
    <w:rPr>
      <w:b/>
      <w:bCs/>
      <w:smallCaps/>
      <w:kern w:val="32"/>
      <w:sz w:val="40"/>
      <w:szCs w:val="48"/>
    </w:rPr>
  </w:style>
  <w:style w:type="paragraph" w:styleId="Textpoznpodarou">
    <w:name w:val="footnote text"/>
    <w:basedOn w:val="Normln"/>
    <w:link w:val="TextpoznpodarouChar"/>
    <w:uiPriority w:val="99"/>
    <w:semiHidden/>
    <w:unhideWhenUsed/>
    <w:rsid w:val="0052416A"/>
    <w:pPr>
      <w:spacing w:line="240" w:lineRule="auto"/>
    </w:pPr>
    <w:rPr>
      <w:sz w:val="20"/>
      <w:szCs w:val="20"/>
    </w:rPr>
  </w:style>
  <w:style w:type="character" w:customStyle="1" w:styleId="TextpoznpodarouChar">
    <w:name w:val="Text pozn. pod čarou Char"/>
    <w:basedOn w:val="Standardnpsmoodstavce"/>
    <w:link w:val="Textpoznpodarou"/>
    <w:uiPriority w:val="99"/>
    <w:semiHidden/>
    <w:rsid w:val="0052416A"/>
  </w:style>
  <w:style w:type="character" w:styleId="Znakapoznpodarou">
    <w:name w:val="footnote reference"/>
    <w:basedOn w:val="Standardnpsmoodstavce"/>
    <w:uiPriority w:val="99"/>
    <w:semiHidden/>
    <w:unhideWhenUsed/>
    <w:rsid w:val="0052416A"/>
    <w:rPr>
      <w:vertAlign w:val="superscript"/>
    </w:rPr>
  </w:style>
  <w:style w:type="character" w:styleId="Sledovanodkaz">
    <w:name w:val="FollowedHyperlink"/>
    <w:basedOn w:val="Standardnpsmoodstavce"/>
    <w:uiPriority w:val="99"/>
    <w:semiHidden/>
    <w:unhideWhenUsed/>
    <w:rsid w:val="00B601B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844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82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8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51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83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65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500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4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23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30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54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89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82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63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608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7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53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85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03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bedroomproducersblog.com/2012/03/30/bpb-freeware-studio-best-free-granular-vstau-plugins/" TargetMode="External"/><Relationship Id="rId21" Type="http://schemas.openxmlformats.org/officeDocument/2006/relationships/image" Target="media/image12.png"/><Relationship Id="rId34" Type="http://schemas.openxmlformats.org/officeDocument/2006/relationships/hyperlink" Target="https://www.anerd.com/fairlight/index.htm" TargetMode="External"/><Relationship Id="rId42" Type="http://schemas.openxmlformats.org/officeDocument/2006/relationships/hyperlink" Target="https://www.fullbucket.de/music/grainstrain.html" TargetMode="External"/><Relationship Id="rId47" Type="http://schemas.openxmlformats.org/officeDocument/2006/relationships/hyperlink" Target="https://academic-accelerator.com/encyclopedia/juce" TargetMode="External"/><Relationship Id="rId50" Type="http://schemas.openxmlformats.org/officeDocument/2006/relationships/hyperlink" Target="https://en.m.wikipedia.org/wiki/File:RGB_Cube_Show_lowgamma_cutout_a.png" TargetMode="External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svg"/><Relationship Id="rId11" Type="http://schemas.openxmlformats.org/officeDocument/2006/relationships/image" Target="media/image2.emf"/><Relationship Id="rId24" Type="http://schemas.openxmlformats.org/officeDocument/2006/relationships/image" Target="media/image15.svg"/><Relationship Id="rId32" Type="http://schemas.openxmlformats.org/officeDocument/2006/relationships/hyperlink" Target="https://thepenngazette.com/synthesizing-music-and-science/" TargetMode="External"/><Relationship Id="rId37" Type="http://schemas.openxmlformats.org/officeDocument/2006/relationships/hyperlink" Target="https://www.muzines.co.uk/articles/roland-s-10-sampling-keyboard/1426" TargetMode="External"/><Relationship Id="rId40" Type="http://schemas.openxmlformats.org/officeDocument/2006/relationships/hyperlink" Target="https://www.scribd.com/document/399694113/Ribs-manual-v1-2-3-pdf" TargetMode="External"/><Relationship Id="rId45" Type="http://schemas.openxmlformats.org/officeDocument/2006/relationships/hyperlink" Target="https://www.abc.se/~re/GranuLab/files/GranuLab.VST_2018-11-25.pdf" TargetMode="External"/><Relationship Id="rId53" Type="http://schemas.openxmlformats.org/officeDocument/2006/relationships/footer" Target="footer3.xml"/><Relationship Id="rId5" Type="http://schemas.openxmlformats.org/officeDocument/2006/relationships/settings" Target="settings.xml"/><Relationship Id="rId10" Type="http://schemas.openxmlformats.org/officeDocument/2006/relationships/image" Target="media/image1.emf"/><Relationship Id="rId19" Type="http://schemas.openxmlformats.org/officeDocument/2006/relationships/image" Target="media/image10.png"/><Relationship Id="rId31" Type="http://schemas.openxmlformats.org/officeDocument/2006/relationships/hyperlink" Target="https://musicandcomputersbook.com/chapter4/04_08.php" TargetMode="External"/><Relationship Id="rId44" Type="http://schemas.openxmlformats.org/officeDocument/2006/relationships/hyperlink" Target="https://filebay.altervista.org/granulab-vst/?doing_wp_cron=1702285621.3285369873046875000000" TargetMode="External"/><Relationship Id="rId52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svg"/><Relationship Id="rId27" Type="http://schemas.openxmlformats.org/officeDocument/2006/relationships/image" Target="media/image18.png"/><Relationship Id="rId30" Type="http://schemas.openxmlformats.org/officeDocument/2006/relationships/hyperlink" Target="https://cs.wikipedia.org/wiki/Syntez%C3%A1tor" TargetMode="External"/><Relationship Id="rId35" Type="http://schemas.openxmlformats.org/officeDocument/2006/relationships/hyperlink" Target="https://www.soundonsound.com/music-business/30-years-emu" TargetMode="External"/><Relationship Id="rId43" Type="http://schemas.openxmlformats.org/officeDocument/2006/relationships/hyperlink" Target="https://www.fullbucket.de/music/dl/grainstrain_manual_1_1.pdf" TargetMode="External"/><Relationship Id="rId48" Type="http://schemas.openxmlformats.org/officeDocument/2006/relationships/hyperlink" Target="https://juce.com/learn/documentation/" TargetMode="External"/><Relationship Id="rId8" Type="http://schemas.openxmlformats.org/officeDocument/2006/relationships/endnotes" Target="endnotes.xml"/><Relationship Id="rId51" Type="http://schemas.openxmlformats.org/officeDocument/2006/relationships/hyperlink" Target="https://it.m.wikipedia.org/wiki/File:Hsl-hsv_models_b.svg" TargetMode="External"/><Relationship Id="rId3" Type="http://schemas.openxmlformats.org/officeDocument/2006/relationships/numbering" Target="numbering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://www.500sound.com/synclavierhistory.html" TargetMode="External"/><Relationship Id="rId38" Type="http://schemas.openxmlformats.org/officeDocument/2006/relationships/hyperlink" Target="https://kvraudio.com/forum/viewtopic.php?f=1&amp;t=486995" TargetMode="External"/><Relationship Id="rId46" Type="http://schemas.openxmlformats.org/officeDocument/2006/relationships/hyperlink" Target="https://mourednik.github.io/argotlunar/" TargetMode="External"/><Relationship Id="rId20" Type="http://schemas.openxmlformats.org/officeDocument/2006/relationships/image" Target="media/image11.svg"/><Relationship Id="rId41" Type="http://schemas.openxmlformats.org/officeDocument/2006/relationships/hyperlink" Target="https://daniel-gergely.itch.io/emergence" TargetMode="External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www.muzines.co.uk/articles/akai-s900-sampler/1931" TargetMode="External"/><Relationship Id="rId49" Type="http://schemas.openxmlformats.org/officeDocument/2006/relationships/hyperlink" Target="https://forum.juce.com/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ojte\Desktop\2023%20&#352;ablona%20BP-DP%20&#268;J.dotx" TargetMode="External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Styl2CitacePRO.xsl" StyleName="ISO 690 – číselná reference" Version="6"/>
</file>

<file path=customXml/item2.xml><?xml version="1.0" encoding="utf-8"?>
<writefull-cache xmlns="urn:writefull-cache:Suggestions">{"suggestions":{},"typeOfAccount":"premium"}</writefull-cache>
</file>

<file path=customXml/itemProps1.xml><?xml version="1.0" encoding="utf-8"?>
<ds:datastoreItem xmlns:ds="http://schemas.openxmlformats.org/officeDocument/2006/customXml" ds:itemID="{88268D86-5390-415E-8D83-BF12DFA0074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48B0B22-9F4A-43B1-8AE5-B3E3FCBE0953}">
  <ds:schemaRefs>
    <ds:schemaRef ds:uri="urn:writefull-cache:Suggestion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2023 Šablona BP-DP ČJ.dotx</Template>
  <TotalTime>21360</TotalTime>
  <Pages>50</Pages>
  <Words>13582</Words>
  <Characters>80135</Characters>
  <Application>Microsoft Office Word</Application>
  <DocSecurity>0</DocSecurity>
  <Lines>667</Lines>
  <Paragraphs>187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>VYSOKÉ UČENÍ TECHNICKÉ V BRNĚ</vt:lpstr>
    </vt:vector>
  </TitlesOfParts>
  <Company>Brain Systems s.r.o.</Company>
  <LinksUpToDate>false</LinksUpToDate>
  <CharactersWithSpaces>93530</CharactersWithSpaces>
  <SharedDoc>false</SharedDoc>
  <HLinks>
    <vt:vector size="138" baseType="variant">
      <vt:variant>
        <vt:i4>1048637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_Toc508036311</vt:lpwstr>
      </vt:variant>
      <vt:variant>
        <vt:i4>1048637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_Toc508036310</vt:lpwstr>
      </vt:variant>
      <vt:variant>
        <vt:i4>1114173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_Toc508036309</vt:lpwstr>
      </vt:variant>
      <vt:variant>
        <vt:i4>1114173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_Toc508036308</vt:lpwstr>
      </vt:variant>
      <vt:variant>
        <vt:i4>1376309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_Toc508096142</vt:lpwstr>
      </vt:variant>
      <vt:variant>
        <vt:i4>1900596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_Toc508098025</vt:lpwstr>
      </vt:variant>
      <vt:variant>
        <vt:i4>1900596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_Toc508098024</vt:lpwstr>
      </vt:variant>
      <vt:variant>
        <vt:i4>1376314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_Toc508035477</vt:lpwstr>
      </vt:variant>
      <vt:variant>
        <vt:i4>1376314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_Toc508035476</vt:lpwstr>
      </vt:variant>
      <vt:variant>
        <vt:i4>1376314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_Toc508035475</vt:lpwstr>
      </vt:variant>
      <vt:variant>
        <vt:i4>1376314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_Toc508035474</vt:lpwstr>
      </vt:variant>
      <vt:variant>
        <vt:i4>1376314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_Toc508035473</vt:lpwstr>
      </vt:variant>
      <vt:variant>
        <vt:i4>1376314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_Toc508035472</vt:lpwstr>
      </vt:variant>
      <vt:variant>
        <vt:i4>1376314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_Toc508035471</vt:lpwstr>
      </vt:variant>
      <vt:variant>
        <vt:i4>1376314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_Toc508035470</vt:lpwstr>
      </vt:variant>
      <vt:variant>
        <vt:i4>1310778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_Toc508035469</vt:lpwstr>
      </vt:variant>
      <vt:variant>
        <vt:i4>1310778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_Toc508035468</vt:lpwstr>
      </vt:variant>
      <vt:variant>
        <vt:i4>1310778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_Toc508035467</vt:lpwstr>
      </vt:variant>
      <vt:variant>
        <vt:i4>1310778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_Toc508035466</vt:lpwstr>
      </vt:variant>
      <vt:variant>
        <vt:i4>1310778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_Toc508035465</vt:lpwstr>
      </vt:variant>
      <vt:variant>
        <vt:i4>1310778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_Toc508035464</vt:lpwstr>
      </vt:variant>
      <vt:variant>
        <vt:i4>1310778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_Toc508035463</vt:lpwstr>
      </vt:variant>
      <vt:variant>
        <vt:i4>1310778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_Toc508035462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VYSOKÉ UČENÍ TECHNICKÉ V BRNĚ</dc:title>
  <dc:subject/>
  <dc:creator>vojtec</dc:creator>
  <cp:keywords/>
  <dc:description/>
  <cp:lastModifiedBy>| Vojtěc |</cp:lastModifiedBy>
  <cp:revision>2744</cp:revision>
  <cp:lastPrinted>2023-12-13T16:51:00Z</cp:lastPrinted>
  <dcterms:created xsi:type="dcterms:W3CDTF">2023-11-06T23:41:00Z</dcterms:created>
  <dcterms:modified xsi:type="dcterms:W3CDTF">2024-05-26T15:56:00Z</dcterms:modified>
</cp:coreProperties>
</file>