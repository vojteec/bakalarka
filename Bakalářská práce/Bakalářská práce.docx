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are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F23F8D8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nástroje.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FA61AD8" w14:textId="586CB63F" w:rsidR="00407EEC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6840227" w:history="1">
        <w:r w:rsidR="00407EEC" w:rsidRPr="00917B1F">
          <w:rPr>
            <w:rStyle w:val="Hypertextovodkaz"/>
            <w:noProof/>
          </w:rPr>
          <w:t>Seznam obrázků</w:t>
        </w:r>
        <w:r w:rsidR="00407EEC">
          <w:rPr>
            <w:noProof/>
            <w:webHidden/>
          </w:rPr>
          <w:tab/>
        </w:r>
        <w:r w:rsidR="00407EEC">
          <w:rPr>
            <w:noProof/>
            <w:webHidden/>
          </w:rPr>
          <w:fldChar w:fldCharType="begin"/>
        </w:r>
        <w:r w:rsidR="00407EEC">
          <w:rPr>
            <w:noProof/>
            <w:webHidden/>
          </w:rPr>
          <w:instrText xml:space="preserve"> PAGEREF _Toc166840227 \h </w:instrText>
        </w:r>
        <w:r w:rsidR="00407EEC">
          <w:rPr>
            <w:noProof/>
            <w:webHidden/>
          </w:rPr>
        </w:r>
        <w:r w:rsidR="00407EEC">
          <w:rPr>
            <w:noProof/>
            <w:webHidden/>
          </w:rPr>
          <w:fldChar w:fldCharType="separate"/>
        </w:r>
        <w:r w:rsidR="00407EEC">
          <w:rPr>
            <w:noProof/>
            <w:webHidden/>
          </w:rPr>
          <w:t>8</w:t>
        </w:r>
        <w:r w:rsidR="00407EEC">
          <w:rPr>
            <w:noProof/>
            <w:webHidden/>
          </w:rPr>
          <w:fldChar w:fldCharType="end"/>
        </w:r>
      </w:hyperlink>
    </w:p>
    <w:p w14:paraId="5260BFD0" w14:textId="2C49ADDA" w:rsidR="00407EEC" w:rsidRDefault="00407EEC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28" w:history="1">
        <w:r w:rsidRPr="00917B1F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AB6567" w14:textId="43F8D295" w:rsidR="00407EEC" w:rsidRDefault="00407EEC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29" w:history="1">
        <w:r w:rsidRPr="00917B1F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5E0E44" w14:textId="58A18785" w:rsidR="00407EEC" w:rsidRDefault="00407EEC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30" w:history="1">
        <w:r w:rsidRPr="00917B1F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56051F" w14:textId="645EF8D2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1" w:history="1">
        <w:r w:rsidRPr="00917B1F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0F3581" w14:textId="3A041065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32" w:history="1">
        <w:r w:rsidRPr="00917B1F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845508" w14:textId="5BBD03F3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33" w:history="1">
        <w:r w:rsidRPr="00917B1F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BECC1A" w14:textId="6A707557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4" w:history="1">
        <w:r w:rsidRPr="00917B1F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BA8E420" w14:textId="52E025D4" w:rsidR="00407EEC" w:rsidRDefault="00407EEC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35" w:history="1">
        <w:r w:rsidRPr="00917B1F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4481EE" w14:textId="4F00887A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6" w:history="1">
        <w:r w:rsidRPr="00917B1F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396D4A" w14:textId="172FE6C1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7" w:history="1">
        <w:r w:rsidRPr="00917B1F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A228407" w14:textId="1DB663BF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8" w:history="1">
        <w:r w:rsidRPr="00917B1F">
          <w:rPr>
            <w:rStyle w:val="Hypertextovodkaz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2FD9B5" w14:textId="11EB30FC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39" w:history="1">
        <w:r w:rsidRPr="00917B1F">
          <w:rPr>
            <w:rStyle w:val="Hypertextovodkaz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BFD471" w14:textId="415059D9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40" w:history="1">
        <w:r w:rsidRPr="00917B1F">
          <w:rPr>
            <w:rStyle w:val="Hypertextovodkaz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45A4CE" w14:textId="5732866B" w:rsidR="00407EEC" w:rsidRDefault="00407EEC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41" w:history="1">
        <w:r w:rsidRPr="00917B1F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FD03DB0" w14:textId="1971018D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42" w:history="1">
        <w:r w:rsidRPr="00917B1F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2DB7463" w14:textId="0BAF36FF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43" w:history="1">
        <w:r w:rsidRPr="00917B1F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80CBFB9" w14:textId="6561D36B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44" w:history="1">
        <w:r w:rsidRPr="00917B1F">
          <w:rPr>
            <w:rStyle w:val="Hypertextovodkaz"/>
            <w:noProof/>
          </w:rPr>
          <w:t>3.2.1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23FA2A" w14:textId="6595578E" w:rsidR="00407EEC" w:rsidRDefault="00407EEC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6840245" w:history="1">
        <w:r w:rsidRPr="00917B1F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Granny Synth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B4114EC" w14:textId="14ECC437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46" w:history="1">
        <w:r w:rsidRPr="00917B1F">
          <w:rPr>
            <w:rStyle w:val="Hypertextovodkaz"/>
            <w:noProof/>
          </w:rPr>
          <w:t>3.3.1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ACC585B" w14:textId="1B70DB57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47" w:history="1">
        <w:r w:rsidRPr="00917B1F">
          <w:rPr>
            <w:rStyle w:val="Hypertextovodkaz"/>
            <w:noProof/>
          </w:rPr>
          <w:t>3.3.2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C6684DB" w14:textId="67727C4C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48" w:history="1">
        <w:r w:rsidRPr="00917B1F">
          <w:rPr>
            <w:rStyle w:val="Hypertextovodkaz"/>
            <w:noProof/>
          </w:rPr>
          <w:t>3.3.3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03B1AE" w14:textId="544223BE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49" w:history="1">
        <w:r w:rsidRPr="00917B1F">
          <w:rPr>
            <w:rStyle w:val="Hypertextovodkaz"/>
            <w:noProof/>
          </w:rPr>
          <w:t>3.3.4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C43E40" w14:textId="63721628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50" w:history="1">
        <w:r w:rsidRPr="00917B1F">
          <w:rPr>
            <w:rStyle w:val="Hypertextovodkaz"/>
            <w:noProof/>
          </w:rPr>
          <w:t>3.3.5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F94CF27" w14:textId="5C36D43E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51" w:history="1">
        <w:r w:rsidRPr="00917B1F">
          <w:rPr>
            <w:rStyle w:val="Hypertextovodkaz"/>
            <w:noProof/>
          </w:rPr>
          <w:t>3.3.6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ADBE3F5" w14:textId="495D1EA8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52" w:history="1">
        <w:r w:rsidRPr="00917B1F">
          <w:rPr>
            <w:rStyle w:val="Hypertextovodkaz"/>
            <w:noProof/>
          </w:rPr>
          <w:t>3.3.7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0C51136" w14:textId="4C60CCAC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53" w:history="1">
        <w:r w:rsidRPr="00917B1F">
          <w:rPr>
            <w:rStyle w:val="Hypertextovodkaz"/>
            <w:noProof/>
          </w:rPr>
          <w:t>3.3.8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320AF9" w14:textId="432AF483" w:rsidR="00407EEC" w:rsidRDefault="00407EEC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6840254" w:history="1">
        <w:r w:rsidRPr="00917B1F">
          <w:rPr>
            <w:rStyle w:val="Hypertextovodkaz"/>
            <w:noProof/>
          </w:rPr>
          <w:t>3.3.9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1DBE1CC" w14:textId="0FA1A48D" w:rsidR="00407EEC" w:rsidRDefault="00407EEC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55" w:history="1">
        <w:r w:rsidRPr="00917B1F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917B1F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B724C50" w14:textId="572840DA" w:rsidR="00407EEC" w:rsidRDefault="00407EEC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56" w:history="1">
        <w:r w:rsidRPr="00917B1F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E686E7" w14:textId="3541B4FC" w:rsidR="00407EEC" w:rsidRDefault="00407EEC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6840257" w:history="1">
        <w:r w:rsidRPr="00917B1F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_Toc166840257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61186D4" w14:textId="78D2570F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6840227"/>
      <w:r w:rsidRPr="00D713CC">
        <w:rPr>
          <w:lang w:val="cs-CZ"/>
        </w:rPr>
        <w:lastRenderedPageBreak/>
        <w:t>Seznam obrázků</w:t>
      </w:r>
      <w:bookmarkEnd w:id="2"/>
    </w:p>
    <w:p w14:paraId="1429C314" w14:textId="0A4B5533" w:rsidR="00407EEC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6840258" w:history="1">
        <w:r w:rsidR="00407EEC" w:rsidRPr="007B373B">
          <w:rPr>
            <w:rStyle w:val="Hypertextovodkaz"/>
          </w:rPr>
          <w:t>1.1</w:t>
        </w:r>
        <w:r w:rsidR="00407EEC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07EEC" w:rsidRPr="007B373B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407EEC">
          <w:rPr>
            <w:webHidden/>
          </w:rPr>
          <w:tab/>
        </w:r>
        <w:r w:rsidR="00407EEC">
          <w:rPr>
            <w:webHidden/>
          </w:rPr>
          <w:fldChar w:fldCharType="begin"/>
        </w:r>
        <w:r w:rsidR="00407EEC">
          <w:rPr>
            <w:webHidden/>
          </w:rPr>
          <w:instrText xml:space="preserve"> PAGEREF _Toc166840258 \h </w:instrText>
        </w:r>
        <w:r w:rsidR="00407EEC">
          <w:rPr>
            <w:webHidden/>
          </w:rPr>
        </w:r>
        <w:r w:rsidR="00407EEC">
          <w:rPr>
            <w:webHidden/>
          </w:rPr>
          <w:fldChar w:fldCharType="separate"/>
        </w:r>
        <w:r w:rsidR="00407EEC">
          <w:rPr>
            <w:webHidden/>
          </w:rPr>
          <w:t>12</w:t>
        </w:r>
        <w:r w:rsidR="00407EEC">
          <w:rPr>
            <w:webHidden/>
          </w:rPr>
          <w:fldChar w:fldCharType="end"/>
        </w:r>
      </w:hyperlink>
    </w:p>
    <w:p w14:paraId="212D81CD" w14:textId="250F4123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59" w:history="1">
        <w:r w:rsidRPr="007B373B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69D95D67" w14:textId="13354DA9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0" w:history="1">
        <w:r w:rsidRPr="007B373B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2E120A4" w14:textId="1A71608F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1" w:history="1">
        <w:r w:rsidRPr="007B373B">
          <w:rPr>
            <w:rStyle w:val="Hypertextovodkaz"/>
          </w:rPr>
          <w:t>2.1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Grafické rozhraní VST granulárního syntezátoru </w:t>
        </w:r>
        <w:r w:rsidRPr="007B373B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21AE26D2" w14:textId="6D5A0D25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2" w:history="1">
        <w:r w:rsidRPr="007B373B">
          <w:rPr>
            <w:rStyle w:val="Hypertextovodkaz"/>
          </w:rPr>
          <w:t>2.2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Grafické rozhraní VST granulárního syntezátoru </w:t>
        </w:r>
        <w:r w:rsidRPr="007B373B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311407B4" w14:textId="1C95E9D2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3" w:history="1">
        <w:r w:rsidRPr="007B373B">
          <w:rPr>
            <w:rStyle w:val="Hypertextovodkaz"/>
          </w:rPr>
          <w:t>2.3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Grafické rozhraní VST granulárního syntezátoru </w:t>
        </w:r>
        <w:r w:rsidRPr="007B373B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8784DD1" w14:textId="49C44DAC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4" w:history="1">
        <w:r w:rsidRPr="007B373B">
          <w:rPr>
            <w:rStyle w:val="Hypertextovodkaz"/>
          </w:rPr>
          <w:t>2.4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Grafické rozhraní VST granulárního syntezátoru </w:t>
        </w:r>
        <w:r w:rsidRPr="007B373B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A4E4B6D" w14:textId="5FD53169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5" w:history="1">
        <w:r w:rsidRPr="007B373B">
          <w:rPr>
            <w:rStyle w:val="Hypertextovodkaz"/>
          </w:rPr>
          <w:t>2.5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Grafické rozhraní VST granulárního syntezátoru </w:t>
        </w:r>
        <w:r w:rsidRPr="007B373B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58B08224" w14:textId="21BC1678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6" w:history="1">
        <w:r w:rsidRPr="007B373B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>Srovnání 3D vizualizace modelů HSL a HSV. Zdroj: [24]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67D8E5A" w14:textId="66B1218E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7" w:history="1">
        <w:r w:rsidRPr="007B373B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Blokové schéma granulárního VST syntezátoru </w:t>
        </w:r>
        <w:r w:rsidRPr="007B373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19CABC0F" w14:textId="4C60D226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8" w:history="1">
        <w:r w:rsidRPr="007B373B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 xml:space="preserve">Návrh GUI granulárního VST plug-inu </w:t>
        </w:r>
        <w:r w:rsidRPr="007B373B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119D491E" w14:textId="209FC2D2" w:rsidR="00407EEC" w:rsidRDefault="00407EEC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6840269" w:history="1">
        <w:r w:rsidRPr="007B373B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7B373B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_Toc166840269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B76C350" w14:textId="5A0ACA2E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6840228"/>
      <w:r w:rsidRPr="00D713CC">
        <w:rPr>
          <w:lang w:val="cs-CZ"/>
        </w:rPr>
        <w:lastRenderedPageBreak/>
        <w:t>Seznam tabulek</w:t>
      </w:r>
      <w:bookmarkEnd w:id="3"/>
    </w:p>
    <w:p w14:paraId="3B2F8305" w14:textId="78451B06" w:rsidR="00407EEC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6840270" w:history="1">
        <w:r w:rsidR="00407EEC" w:rsidRPr="003C7426">
          <w:rPr>
            <w:rStyle w:val="Hypertextovodkaz"/>
          </w:rPr>
          <w:t>3.1</w:t>
        </w:r>
        <w:r w:rsidR="00407EEC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407EEC" w:rsidRPr="003C7426">
          <w:rPr>
            <w:rStyle w:val="Hypertextovodkaz"/>
          </w:rPr>
          <w:t xml:space="preserve">Shrnutí parametrů navrhovaného VST plug-inu </w:t>
        </w:r>
        <w:r w:rsidR="00407EEC" w:rsidRPr="003C7426">
          <w:rPr>
            <w:rStyle w:val="Hypertextovodkaz"/>
            <w:i/>
          </w:rPr>
          <w:t>Granny Synth</w:t>
        </w:r>
        <w:r w:rsidR="00407EEC">
          <w:rPr>
            <w:webHidden/>
          </w:rPr>
          <w:tab/>
        </w:r>
        <w:r w:rsidR="00407EEC">
          <w:rPr>
            <w:webHidden/>
          </w:rPr>
          <w:fldChar w:fldCharType="begin"/>
        </w:r>
        <w:r w:rsidR="00407EEC">
          <w:rPr>
            <w:webHidden/>
          </w:rPr>
          <w:instrText xml:space="preserve"> PAGEREF _Toc166840270 \h </w:instrText>
        </w:r>
        <w:r w:rsidR="00407EEC">
          <w:rPr>
            <w:webHidden/>
          </w:rPr>
        </w:r>
        <w:r w:rsidR="00407EEC">
          <w:rPr>
            <w:webHidden/>
          </w:rPr>
          <w:fldChar w:fldCharType="separate"/>
        </w:r>
        <w:r w:rsidR="00407EEC">
          <w:rPr>
            <w:webHidden/>
          </w:rPr>
          <w:t>34</w:t>
        </w:r>
        <w:r w:rsidR="00407EEC">
          <w:rPr>
            <w:webHidden/>
          </w:rPr>
          <w:fldChar w:fldCharType="end"/>
        </w:r>
      </w:hyperlink>
    </w:p>
    <w:p w14:paraId="2A3A302A" w14:textId="28C22F02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6840229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27171306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407EEC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6BFF1294" w:rsidR="00F22FDF" w:rsidRPr="005E5204" w:rsidRDefault="00F93FC2" w:rsidP="00F22FDF">
      <w:pPr>
        <w:pStyle w:val="Odstavec"/>
        <w:rPr>
          <w:color w:val="FF0000"/>
        </w:rPr>
      </w:pPr>
      <w:r w:rsidRPr="005E5204">
        <w:rPr>
          <w:color w:val="FF0000"/>
        </w:rPr>
        <w:t>Semestrální práce</w:t>
      </w:r>
      <w:r w:rsidR="00057141" w:rsidRPr="005E5204">
        <w:rPr>
          <w:color w:val="FF0000"/>
        </w:rPr>
        <w:t xml:space="preserve"> je členěna do </w:t>
      </w:r>
      <w:r w:rsidR="00BB7E08" w:rsidRPr="005E5204">
        <w:rPr>
          <w:color w:val="FF0000"/>
        </w:rPr>
        <w:t>4</w:t>
      </w:r>
      <w:r w:rsidR="00F12A5B" w:rsidRPr="005E5204">
        <w:rPr>
          <w:color w:val="FF0000"/>
        </w:rPr>
        <w:t xml:space="preserve"> </w:t>
      </w:r>
      <w:r w:rsidR="00057141" w:rsidRPr="005E5204">
        <w:rPr>
          <w:color w:val="FF0000"/>
        </w:rPr>
        <w:t>kapitol</w:t>
      </w:r>
      <w:r w:rsidR="00EB76B3" w:rsidRPr="005E5204">
        <w:rPr>
          <w:color w:val="FF0000"/>
        </w:rPr>
        <w:t xml:space="preserve">, z nichž první dvě </w:t>
      </w:r>
      <w:r w:rsidR="00032A6B" w:rsidRPr="005E5204">
        <w:rPr>
          <w:color w:val="FF0000"/>
        </w:rPr>
        <w:t>slouží jako teoretick</w:t>
      </w:r>
      <w:r w:rsidR="0071440E" w:rsidRPr="005E5204">
        <w:rPr>
          <w:color w:val="FF0000"/>
        </w:rPr>
        <w:t>á část práce</w:t>
      </w:r>
      <w:r w:rsidR="00057141" w:rsidRPr="005E5204">
        <w:rPr>
          <w:color w:val="FF0000"/>
        </w:rPr>
        <w:t xml:space="preserve">. V kapitole </w:t>
      </w:r>
      <w:r w:rsidR="009916F0" w:rsidRPr="005E5204">
        <w:rPr>
          <w:color w:val="FF0000"/>
        </w:rPr>
        <w:fldChar w:fldCharType="begin"/>
      </w:r>
      <w:r w:rsidR="009916F0" w:rsidRPr="005E5204">
        <w:rPr>
          <w:color w:val="FF0000"/>
        </w:rPr>
        <w:instrText xml:space="preserve"> REF _Ref152450236 \r \h </w:instrText>
      </w:r>
      <w:r w:rsidR="009916F0" w:rsidRPr="005E5204">
        <w:rPr>
          <w:color w:val="FF0000"/>
        </w:rPr>
      </w:r>
      <w:r w:rsidR="005E5204">
        <w:rPr>
          <w:color w:val="FF0000"/>
        </w:rPr>
        <w:instrText xml:space="preserve"> \* MERGEFORMAT </w:instrText>
      </w:r>
      <w:r w:rsidR="009916F0" w:rsidRPr="005E5204">
        <w:rPr>
          <w:color w:val="FF0000"/>
        </w:rPr>
        <w:fldChar w:fldCharType="separate"/>
      </w:r>
      <w:r w:rsidR="00407EEC">
        <w:rPr>
          <w:color w:val="FF0000"/>
        </w:rPr>
        <w:t>1</w:t>
      </w:r>
      <w:r w:rsidR="009916F0" w:rsidRPr="005E5204">
        <w:rPr>
          <w:color w:val="FF0000"/>
        </w:rPr>
        <w:fldChar w:fldCharType="end"/>
      </w:r>
      <w:r w:rsidR="00057141" w:rsidRPr="005E5204">
        <w:rPr>
          <w:color w:val="FF0000"/>
        </w:rPr>
        <w:t xml:space="preserve"> je popsán princip a historie granulární syntézy, srovnání dalších veřejně dostupných řešení</w:t>
      </w:r>
      <w:r w:rsidR="00064D7F" w:rsidRPr="005E5204">
        <w:rPr>
          <w:color w:val="FF0000"/>
        </w:rPr>
        <w:t xml:space="preserve"> je obsaženo v kapitole </w:t>
      </w:r>
      <w:r w:rsidR="00B413B0" w:rsidRPr="005E5204">
        <w:rPr>
          <w:color w:val="FF0000"/>
        </w:rPr>
        <w:fldChar w:fldCharType="begin"/>
      </w:r>
      <w:r w:rsidR="00B413B0" w:rsidRPr="005E5204">
        <w:rPr>
          <w:color w:val="FF0000"/>
        </w:rPr>
        <w:instrText xml:space="preserve"> REF _Ref152590189 \r \h </w:instrText>
      </w:r>
      <w:r w:rsidR="00B413B0" w:rsidRPr="005E5204">
        <w:rPr>
          <w:color w:val="FF0000"/>
        </w:rPr>
      </w:r>
      <w:r w:rsidR="005E5204">
        <w:rPr>
          <w:color w:val="FF0000"/>
        </w:rPr>
        <w:instrText xml:space="preserve"> \* MERGEFORMAT </w:instrText>
      </w:r>
      <w:r w:rsidR="00B413B0" w:rsidRPr="005E5204">
        <w:rPr>
          <w:color w:val="FF0000"/>
        </w:rPr>
        <w:fldChar w:fldCharType="separate"/>
      </w:r>
      <w:r w:rsidR="00407EEC">
        <w:rPr>
          <w:color w:val="FF0000"/>
        </w:rPr>
        <w:t>2</w:t>
      </w:r>
      <w:r w:rsidR="00B413B0" w:rsidRPr="005E5204">
        <w:rPr>
          <w:color w:val="FF0000"/>
        </w:rPr>
        <w:fldChar w:fldCharType="end"/>
      </w:r>
      <w:r w:rsidR="00064D7F" w:rsidRPr="005E5204">
        <w:rPr>
          <w:color w:val="FF0000"/>
        </w:rPr>
        <w:t>.</w:t>
      </w:r>
      <w:r w:rsidR="000C5207" w:rsidRPr="005E5204">
        <w:rPr>
          <w:color w:val="FF0000"/>
        </w:rPr>
        <w:t xml:space="preserve"> </w:t>
      </w:r>
      <w:r w:rsidR="009F1B13" w:rsidRPr="005E5204">
        <w:rPr>
          <w:color w:val="FF0000"/>
        </w:rPr>
        <w:t>K</w:t>
      </w:r>
      <w:r w:rsidR="000F5211" w:rsidRPr="005E5204">
        <w:rPr>
          <w:color w:val="FF0000"/>
        </w:rPr>
        <w:t xml:space="preserve">apitola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_Ref152919519 \r \h </w:instrText>
      </w:r>
      <w:r w:rsidR="00C82DD3" w:rsidRPr="005E5204">
        <w:rPr>
          <w:color w:val="FF0000"/>
        </w:rPr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  <w:fldChar w:fldCharType="separate"/>
      </w:r>
      <w:r w:rsidR="00407EEC">
        <w:rPr>
          <w:color w:val="FF0000"/>
        </w:rPr>
        <w:t>3</w:t>
      </w:r>
      <w:r w:rsidR="00C82DD3" w:rsidRPr="005E5204">
        <w:rPr>
          <w:color w:val="FF0000"/>
        </w:rPr>
        <w:fldChar w:fldCharType="end"/>
      </w:r>
      <w:r w:rsidR="000F5211" w:rsidRPr="005E5204">
        <w:rPr>
          <w:color w:val="FF0000"/>
        </w:rPr>
        <w:t xml:space="preserve"> </w:t>
      </w:r>
      <w:r w:rsidR="00C82DD3" w:rsidRPr="005E5204">
        <w:rPr>
          <w:color w:val="FF0000"/>
        </w:rPr>
        <w:t>představuje framework JUCE</w:t>
      </w:r>
      <w:r w:rsidR="00372A80" w:rsidRPr="005E5204">
        <w:rPr>
          <w:color w:val="FF0000"/>
        </w:rPr>
        <w:t xml:space="preserve">, shrnuje </w:t>
      </w:r>
      <w:r w:rsidR="001677D9" w:rsidRPr="005E5204">
        <w:rPr>
          <w:color w:val="FF0000"/>
        </w:rPr>
        <w:t>základní teorii pro</w:t>
      </w:r>
      <w:r w:rsidR="00372A80" w:rsidRPr="005E5204">
        <w:rPr>
          <w:color w:val="FF0000"/>
        </w:rPr>
        <w:t xml:space="preserve"> snímání barev</w:t>
      </w:r>
      <w:r w:rsidR="00C82DD3" w:rsidRPr="005E5204">
        <w:rPr>
          <w:color w:val="FF0000"/>
        </w:rPr>
        <w:t xml:space="preserve"> a věnuje se</w:t>
      </w:r>
      <w:r w:rsidR="00236E63" w:rsidRPr="005E5204">
        <w:rPr>
          <w:color w:val="FF0000"/>
        </w:rPr>
        <w:t xml:space="preserve"> praktické</w:t>
      </w:r>
      <w:r w:rsidR="00644B98" w:rsidRPr="005E5204">
        <w:rPr>
          <w:color w:val="FF0000"/>
        </w:rPr>
        <w:t xml:space="preserve"> části práce –</w:t>
      </w:r>
      <w:r w:rsidR="00C82DD3" w:rsidRPr="005E5204">
        <w:rPr>
          <w:color w:val="FF0000"/>
        </w:rPr>
        <w:t xml:space="preserve"> </w:t>
      </w:r>
      <w:r w:rsidR="000F5211" w:rsidRPr="005E5204">
        <w:rPr>
          <w:color w:val="FF0000"/>
        </w:rPr>
        <w:t>vývoji</w:t>
      </w:r>
      <w:r w:rsidR="00635636" w:rsidRPr="005E5204">
        <w:rPr>
          <w:color w:val="FF0000"/>
        </w:rPr>
        <w:t xml:space="preserve"> samotného plug-inu.</w:t>
      </w:r>
      <w:r w:rsidR="00520118" w:rsidRPr="005E5204">
        <w:rPr>
          <w:color w:val="FF0000"/>
        </w:rPr>
        <w:t xml:space="preserve"> V kapitole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_Ref152919531 \r \h </w:instrText>
      </w:r>
      <w:r w:rsidR="00C82DD3" w:rsidRPr="005E5204">
        <w:rPr>
          <w:color w:val="FF0000"/>
        </w:rPr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  <w:fldChar w:fldCharType="separate"/>
      </w:r>
      <w:r w:rsidR="00407EEC">
        <w:rPr>
          <w:color w:val="FF0000"/>
        </w:rPr>
        <w:t>4</w:t>
      </w:r>
      <w:r w:rsidR="00C82DD3" w:rsidRPr="005E5204">
        <w:rPr>
          <w:color w:val="FF0000"/>
        </w:rPr>
        <w:fldChar w:fldCharType="end"/>
      </w:r>
      <w:r w:rsidR="00520118" w:rsidRPr="005E5204">
        <w:rPr>
          <w:color w:val="FF0000"/>
        </w:rPr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6840230"/>
      <w:r>
        <w:lastRenderedPageBreak/>
        <w:t>Granulární syntéza</w:t>
      </w:r>
      <w:bookmarkEnd w:id="7"/>
      <w:bookmarkEnd w:id="8"/>
    </w:p>
    <w:p w14:paraId="29C2DC46" w14:textId="37F48553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407EEC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6840231"/>
      <w:r>
        <w:t>Princip</w:t>
      </w:r>
      <w:r w:rsidR="002638D6">
        <w:t xml:space="preserve"> a metody granulární syntézy</w:t>
      </w:r>
      <w:bookmarkEnd w:id="9"/>
    </w:p>
    <w:p w14:paraId="353A4118" w14:textId="658DE69F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407EEC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07ABF773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407EEC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6840232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2BD5E585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407EEC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098A3869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6840258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07EEC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407EEC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3364646B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6840259"/>
            <w:r w:rsidR="00407EEC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407EEC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407EEC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6840233"/>
      <w:r>
        <w:t>Metoda událostí (events)</w:t>
      </w:r>
      <w:bookmarkEnd w:id="14"/>
      <w:bookmarkEnd w:id="15"/>
    </w:p>
    <w:p w14:paraId="37199B51" w14:textId="4E607DC0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407EEC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4F03769E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6840260"/>
            <w:r w:rsidR="00407EE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407EEC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6840234"/>
      <w:r>
        <w:t>Historie</w:t>
      </w:r>
      <w:bookmarkEnd w:id="17"/>
      <w:bookmarkEnd w:id="18"/>
    </w:p>
    <w:p w14:paraId="340824F3" w14:textId="088D808E" w:rsidR="00B258F6" w:rsidRDefault="00B258F6" w:rsidP="00EF2071">
      <w:pPr>
        <w:pStyle w:val="Prvnodstavec"/>
        <w:rPr>
          <w:i/>
          <w:iCs/>
        </w:rPr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407EEC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4C373B5F" w14:textId="4567D6C9" w:rsidR="00D44BEC" w:rsidRDefault="000B5EAC" w:rsidP="00EF2071">
      <w:pPr>
        <w:pStyle w:val="Odstavec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407EEC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407EEC">
        <w:t>1.1.1</w:t>
      </w:r>
      <w:r w:rsidR="002D17DF">
        <w:fldChar w:fldCharType="end"/>
      </w:r>
      <w:r w:rsidR="001E1D1C">
        <w:t>.</w:t>
      </w:r>
    </w:p>
    <w:p w14:paraId="7BF78C14" w14:textId="2A083FA6" w:rsidR="00155C78" w:rsidRDefault="00EE2DDE" w:rsidP="00EF2071">
      <w:pPr>
        <w:pStyle w:val="Odstavec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407EEC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2931682F" w:rsidR="00E37039" w:rsidRDefault="00E37039" w:rsidP="00EF2071">
      <w:pPr>
        <w:pStyle w:val="Odstavec"/>
      </w:pPr>
      <w:r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407EEC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</w:t>
      </w:r>
      <w:r w:rsidR="00EB714A">
        <w:lastRenderedPageBreak/>
        <w:t xml:space="preserve">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5FF44A74" w14:textId="20BC6DC2" w:rsidR="00C611A2" w:rsidRPr="00B769F9" w:rsidRDefault="00E418D0" w:rsidP="00EF2071">
      <w:pPr>
        <w:pStyle w:val="Odstavec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407EEC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407EEC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6FC55779" w14:textId="7CB273FE" w:rsidR="00512706" w:rsidRPr="00D713CC" w:rsidRDefault="00787E97" w:rsidP="00512706">
      <w:pPr>
        <w:pStyle w:val="Nadpis1"/>
      </w:pPr>
      <w:bookmarkStart w:id="22" w:name="_Ref152590189"/>
      <w:bookmarkStart w:id="23" w:name="_Toc166840235"/>
      <w:bookmarkEnd w:id="19"/>
      <w:r>
        <w:lastRenderedPageBreak/>
        <w:t>Srovnání existujících řešení</w:t>
      </w:r>
      <w:bookmarkEnd w:id="22"/>
      <w:bookmarkEnd w:id="23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24" w:name="_Toc166840236"/>
      <w:r>
        <w:t>Ribs</w:t>
      </w:r>
      <w:bookmarkEnd w:id="24"/>
    </w:p>
    <w:p w14:paraId="103E548A" w14:textId="64896994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407EEC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407EEC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3087F861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407EEC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7EA0884D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5" w:name="_Toc166840261"/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25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26" w:name="_Toc166840237"/>
      <w:r>
        <w:t>Emergence</w:t>
      </w:r>
      <w:bookmarkEnd w:id="26"/>
    </w:p>
    <w:p w14:paraId="693C30E2" w14:textId="31290187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407EEC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561E81E3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7" w:name="_Toc166840262"/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27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28" w:name="_Toc166840238"/>
      <w:r>
        <w:t>Grain Strain</w:t>
      </w:r>
      <w:bookmarkEnd w:id="28"/>
    </w:p>
    <w:p w14:paraId="3D4C799D" w14:textId="1A2CC373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407EEC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407EEC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74492AB6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29" w:name="_Toc166840263"/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29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30" w:name="_Toc166840239"/>
      <w:r>
        <w:lastRenderedPageBreak/>
        <w:t>Granu</w:t>
      </w:r>
      <w:r w:rsidR="00673AD1">
        <w:t>L</w:t>
      </w:r>
      <w:r>
        <w:t>ab</w:t>
      </w:r>
      <w:bookmarkEnd w:id="30"/>
    </w:p>
    <w:p w14:paraId="31E339C2" w14:textId="45A2EF2C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407EEC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407EEC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576AA3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13A32BDB" w:rsidR="00501874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1" w:name="_Toc166840264"/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31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32" w:name="_Toc166840240"/>
      <w:r>
        <w:t>A</w:t>
      </w:r>
      <w:r w:rsidR="0024551A">
        <w:t>rgotlunar</w:t>
      </w:r>
      <w:bookmarkEnd w:id="32"/>
    </w:p>
    <w:p w14:paraId="4EF644A8" w14:textId="096A8E87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407EEC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576AA3">
        <w:tc>
          <w:tcPr>
            <w:tcW w:w="8719" w:type="dxa"/>
            <w:gridSpan w:val="2"/>
          </w:tcPr>
          <w:p w14:paraId="366A4CF2" w14:textId="304157BB" w:rsidR="00654F85" w:rsidRPr="00555F11" w:rsidRDefault="00654F85" w:rsidP="00576AA3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576AA3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4307ED6E" w:rsidR="00654F85" w:rsidRPr="00555F11" w:rsidRDefault="00000000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3" w:name="_Toc166840265"/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33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34" w:name="_Ref152919519"/>
      <w:bookmarkStart w:id="35" w:name="_Toc166840241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34"/>
      <w:bookmarkEnd w:id="35"/>
    </w:p>
    <w:p w14:paraId="1C022206" w14:textId="6F430240" w:rsidR="00B42F7D" w:rsidRPr="00B42F7D" w:rsidRDefault="009805B3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vývoje vlastního VST plug-inu pro granulární syntézu byl využit JUCE – framework jazyka C++ pro vývoj zvukového software. Jako vývojové prostředí bylo zvoleno </w:t>
      </w:r>
      <w:r w:rsidRPr="00A066F8">
        <w:rPr>
          <w:i/>
          <w:iCs/>
          <w:color w:val="auto"/>
        </w:rPr>
        <w:t>Visual Studio 2019</w:t>
      </w:r>
      <w:r>
        <w:rPr>
          <w:color w:val="auto"/>
        </w:rPr>
        <w:t>. Následující kapitoly se věnují popisu zvoleného frameworku,</w:t>
      </w:r>
      <w:r w:rsidR="00CE12C5">
        <w:rPr>
          <w:color w:val="auto"/>
        </w:rPr>
        <w:t xml:space="preserve"> </w:t>
      </w:r>
      <w:r w:rsidR="00823929">
        <w:rPr>
          <w:color w:val="auto"/>
        </w:rPr>
        <w:t xml:space="preserve">matematickým modelům </w:t>
      </w:r>
      <w:r w:rsidR="000A2FE5">
        <w:rPr>
          <w:color w:val="auto"/>
        </w:rPr>
        <w:t>určeným pro vyjádření barev,</w:t>
      </w:r>
      <w:r>
        <w:rPr>
          <w:color w:val="auto"/>
        </w:rPr>
        <w:t xml:space="preserve"> segmentaci jednotlivých součástí vyvíjeného plug-inu a popisu navrhovaného řešení jeho experimentální složky – ovládání parametrů granulární syntézy pomocí barev</w:t>
      </w:r>
      <w:r w:rsidR="00E11C4D">
        <w:rPr>
          <w:color w:val="auto"/>
        </w:rPr>
        <w:t>.</w:t>
      </w:r>
    </w:p>
    <w:p w14:paraId="023D9113" w14:textId="7CE70707" w:rsidR="00253EC5" w:rsidRPr="00D713CC" w:rsidRDefault="00066335" w:rsidP="00253EC5">
      <w:pPr>
        <w:pStyle w:val="Nadpis2"/>
      </w:pPr>
      <w:bookmarkStart w:id="36" w:name="_Toc166840242"/>
      <w:r>
        <w:t>Framework JUCE</w:t>
      </w:r>
      <w:bookmarkEnd w:id="36"/>
    </w:p>
    <w:p w14:paraId="0EF333FD" w14:textId="1FCEB48A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407EEC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53EA3AE5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407EEC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407EEC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37" w:name="_Toc166840243"/>
      <w:r>
        <w:t>Snímání barev</w:t>
      </w:r>
      <w:bookmarkEnd w:id="37"/>
    </w:p>
    <w:p w14:paraId="44D9A1B7" w14:textId="1226A3C1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407EEC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38" w:name="_Toc166840244"/>
      <w:r>
        <w:t>Model HSV</w:t>
      </w:r>
      <w:r w:rsidR="0097608E">
        <w:t>/HSL</w:t>
      </w:r>
      <w:bookmarkEnd w:id="38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B85495">
        <w:tc>
          <w:tcPr>
            <w:tcW w:w="8500" w:type="dxa"/>
            <w:gridSpan w:val="2"/>
          </w:tcPr>
          <w:p w14:paraId="5A0AB2E8" w14:textId="707192CC" w:rsidR="00A33298" w:rsidRPr="00555F11" w:rsidRDefault="00A33298" w:rsidP="00B85495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B85495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1F3BE19F" w:rsidR="00A33298" w:rsidRDefault="00000000" w:rsidP="00B85495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9" w:name="_Toc166840266"/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407EEC">
              <w:t>[24]</w:t>
            </w:r>
            <w:bookmarkEnd w:id="39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33DB8125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je využíván</w:t>
      </w:r>
      <w:r w:rsidR="00504825">
        <w:t>y parametry modelu HSL</w:t>
      </w:r>
      <w:r w:rsidR="00B72B15">
        <w:t>.</w:t>
      </w:r>
    </w:p>
    <w:p w14:paraId="231E193A" w14:textId="0B685E13" w:rsidR="00D4508C" w:rsidRPr="00D713CC" w:rsidRDefault="00AC2E74" w:rsidP="00BC0B12">
      <w:pPr>
        <w:pStyle w:val="Nadpis2"/>
      </w:pPr>
      <w:bookmarkStart w:id="40" w:name="_Toc166840245"/>
      <w:r>
        <w:t>Granny Synth</w:t>
      </w:r>
      <w:bookmarkEnd w:id="40"/>
    </w:p>
    <w:p w14:paraId="12B00C32" w14:textId="5E0B519B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407EEC">
        <w:rPr>
          <w:noProof/>
        </w:rPr>
        <w:t>3</w:t>
      </w:r>
      <w:r w:rsidR="00407EEC" w:rsidRPr="00555F11">
        <w:t>.</w:t>
      </w:r>
      <w:r w:rsidR="00407EEC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B85495">
        <w:tc>
          <w:tcPr>
            <w:tcW w:w="8500" w:type="dxa"/>
            <w:gridSpan w:val="2"/>
          </w:tcPr>
          <w:p w14:paraId="05B2C7E2" w14:textId="3AC5494D" w:rsidR="00644FE5" w:rsidRPr="00555F11" w:rsidRDefault="00927A83" w:rsidP="00B85495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B85495">
            <w:pPr>
              <w:pStyle w:val="Titulek"/>
              <w:jc w:val="right"/>
            </w:pPr>
            <w:r>
              <w:t>Obrázek</w:t>
            </w:r>
          </w:p>
        </w:tc>
        <w:bookmarkStart w:id="41" w:name="_Ref152885676"/>
        <w:bookmarkStart w:id="42" w:name="_Ref152885667"/>
        <w:tc>
          <w:tcPr>
            <w:tcW w:w="6832" w:type="dxa"/>
          </w:tcPr>
          <w:p w14:paraId="6F19B44A" w14:textId="042F576F" w:rsidR="00644FE5" w:rsidRPr="000B6784" w:rsidRDefault="00644FE5" w:rsidP="00B85495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3" w:name="_Toc166840267"/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41"/>
            <w:r>
              <w:tab/>
            </w:r>
            <w:bookmarkStart w:id="44" w:name="_Ref152885684"/>
            <w:r w:rsidR="00C80064">
              <w:t xml:space="preserve">Blokové schéma granulárního VST syntezátoru </w:t>
            </w:r>
            <w:bookmarkEnd w:id="42"/>
            <w:bookmarkEnd w:id="44"/>
            <w:r w:rsidR="000B6784">
              <w:rPr>
                <w:i/>
                <w:iCs w:val="0"/>
              </w:rPr>
              <w:t>Granny Synth</w:t>
            </w:r>
            <w:bookmarkEnd w:id="43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45" w:name="_Toc166840246"/>
      <w:r>
        <w:t>Grafické uživatelské rozhraní</w:t>
      </w:r>
      <w:bookmarkEnd w:id="45"/>
    </w:p>
    <w:p w14:paraId="5226306F" w14:textId="7C4E02E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25C00A1B" w14:textId="0B62609E" w:rsidR="00CC7EA8" w:rsidRPr="005D67A4" w:rsidRDefault="005940B6" w:rsidP="00CC7EA8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p w14:paraId="63B1F725" w14:textId="77777777" w:rsidR="00000192" w:rsidRPr="00000192" w:rsidRDefault="00000192" w:rsidP="00000192"/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F3755A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F3755A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2BD38E09" w:rsidR="004C461D" w:rsidRPr="00466996" w:rsidRDefault="00000000" w:rsidP="00F3755A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6840268"/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46"/>
          </w:p>
          <w:p w14:paraId="4CAF00FA" w14:textId="7B833940" w:rsidR="001A010C" w:rsidRPr="001A010C" w:rsidRDefault="001A010C" w:rsidP="001A010C"/>
        </w:tc>
      </w:tr>
    </w:tbl>
    <w:p w14:paraId="1BDE4AA0" w14:textId="7AAB4F86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FD5A7A">
        <w:t>ily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47" w:name="_Toc166840247"/>
      <w:r>
        <w:t>Načtení souboru</w:t>
      </w:r>
      <w:bookmarkEnd w:id="47"/>
    </w:p>
    <w:p w14:paraId="2F04C3B2" w14:textId="0E54BF1B" w:rsidR="00793BA6" w:rsidRDefault="003760E2" w:rsidP="00847D6D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5D5CA740" w14:textId="263A9385" w:rsidR="007B1615" w:rsidRPr="00C3791E" w:rsidRDefault="009E2913" w:rsidP="007B1615">
      <w:pPr>
        <w:pStyle w:val="Odstavec"/>
      </w:pPr>
      <w:r>
        <w:t xml:space="preserve">Pro </w:t>
      </w:r>
      <w:r w:rsidR="00AD5B22">
        <w:t>načtení souboru</w:t>
      </w:r>
      <w:r w:rsidR="00AE45D4">
        <w:t xml:space="preserve"> existují v kódu </w:t>
      </w:r>
      <w:r w:rsidR="000352EF">
        <w:t xml:space="preserve">projektu dvě metody: </w:t>
      </w:r>
      <w:r w:rsidR="00D45EFA">
        <w:rPr>
          <w:i/>
          <w:iCs w:val="0"/>
        </w:rPr>
        <w:t>loadFileViaButton</w:t>
      </w:r>
      <w:r w:rsidR="00D45EFA">
        <w:t xml:space="preserve"> a</w:t>
      </w:r>
      <w:r w:rsidR="003339C4">
        <w:t> </w:t>
      </w:r>
      <w:r w:rsidR="00D45EFA">
        <w:rPr>
          <w:i/>
          <w:iCs w:val="0"/>
        </w:rPr>
        <w:t>loadFileViaDragNDrop</w:t>
      </w:r>
      <w:r w:rsidR="00C3791E">
        <w:t>.</w:t>
      </w:r>
    </w:p>
    <w:p w14:paraId="775DE352" w14:textId="77777777" w:rsidR="00C57ADF" w:rsidRPr="00C57ADF" w:rsidRDefault="00C57ADF" w:rsidP="007B1615">
      <w:pPr>
        <w:pStyle w:val="Odstavec"/>
      </w:pPr>
    </w:p>
    <w:p w14:paraId="6C699616" w14:textId="0EE675F8" w:rsidR="00A42226" w:rsidRDefault="00A42226" w:rsidP="00C57ADF">
      <w:pPr>
        <w:pStyle w:val="Zdrojovkd"/>
      </w:pPr>
      <w:r>
        <w:t>/*********************************************************************</w:t>
      </w:r>
    </w:p>
    <w:p w14:paraId="4610F72F" w14:textId="5773DEF7" w:rsidR="00C57ADF" w:rsidRDefault="001A53B3" w:rsidP="00C57ADF">
      <w:pPr>
        <w:pStyle w:val="Zdrojovkd"/>
      </w:pPr>
      <w:r w:rsidRPr="00763D43">
        <w:rPr>
          <w:b/>
          <w:bCs/>
        </w:rPr>
        <w:t>v</w:t>
      </w:r>
      <w:r w:rsidR="004000E4" w:rsidRPr="00763D43">
        <w:rPr>
          <w:b/>
          <w:bCs/>
        </w:rPr>
        <w:t>oid</w:t>
      </w:r>
      <w:r w:rsidR="004000E4">
        <w:t xml:space="preserve"> loadFileViaButton()</w:t>
      </w:r>
    </w:p>
    <w:p w14:paraId="1179FCD0" w14:textId="341F3A7E" w:rsidR="004000E4" w:rsidRDefault="001A53B3" w:rsidP="00C57ADF">
      <w:pPr>
        <w:pStyle w:val="Zdrojovkd"/>
      </w:pPr>
      <w:r>
        <w:t>{</w:t>
      </w:r>
    </w:p>
    <w:p w14:paraId="0D7AFE7B" w14:textId="29F83809" w:rsidR="00C5495D" w:rsidRDefault="00C5495D" w:rsidP="00C57ADF">
      <w:pPr>
        <w:pStyle w:val="Zdrojovkd"/>
      </w:pPr>
      <w:r>
        <w:tab/>
      </w:r>
      <w:r w:rsidR="00785BE4">
        <w:t>myGrannySynth.clearSounds();</w:t>
      </w:r>
    </w:p>
    <w:p w14:paraId="61735B59" w14:textId="77777777" w:rsidR="005F15B0" w:rsidRDefault="005F15B0" w:rsidP="00C57ADF">
      <w:pPr>
        <w:pStyle w:val="Zdrojovkd"/>
      </w:pPr>
    </w:p>
    <w:p w14:paraId="6D6EFF00" w14:textId="09FE6C43" w:rsidR="005F15B0" w:rsidRDefault="005F15B0" w:rsidP="00C57ADF">
      <w:pPr>
        <w:pStyle w:val="Zdrojovkd"/>
      </w:pPr>
      <w:r>
        <w:tab/>
      </w:r>
      <w:r w:rsidR="006503FA">
        <w:t xml:space="preserve">FileChooser chooser{ “Vyberte soubor”, </w:t>
      </w:r>
      <w:r w:rsidR="00E74D2D">
        <w:t>{}, “*.wav;*.flac;*.aiff;</w:t>
      </w:r>
    </w:p>
    <w:p w14:paraId="14941D42" w14:textId="74A8CF4E" w:rsidR="00E74D2D" w:rsidRDefault="00E74D2D" w:rsidP="00C57ADF">
      <w:pPr>
        <w:pStyle w:val="Zdrojovkd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*.wma;*.ogg”};</w:t>
      </w:r>
    </w:p>
    <w:p w14:paraId="4601A930" w14:textId="3B38DB65" w:rsidR="00E74D2D" w:rsidRDefault="00CE69AF" w:rsidP="00C57ADF">
      <w:pPr>
        <w:pStyle w:val="Zdrojovkd"/>
      </w:pPr>
      <w:r>
        <w:tab/>
      </w:r>
      <w:r>
        <w:rPr>
          <w:b/>
          <w:bCs/>
        </w:rPr>
        <w:t xml:space="preserve">if </w:t>
      </w:r>
      <w:r>
        <w:t>(chooser.browseForFileToOpen())</w:t>
      </w:r>
    </w:p>
    <w:p w14:paraId="6C9C211E" w14:textId="3033860F" w:rsidR="00644457" w:rsidRDefault="00644457" w:rsidP="00C57ADF">
      <w:pPr>
        <w:pStyle w:val="Zdrojovkd"/>
      </w:pPr>
      <w:r>
        <w:tab/>
        <w:t>{</w:t>
      </w:r>
    </w:p>
    <w:p w14:paraId="05598559" w14:textId="4F395A51" w:rsidR="00644457" w:rsidRDefault="00644457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Pr="001C0BFD">
        <w:rPr>
          <w:b/>
          <w:bCs/>
        </w:rPr>
        <w:t>uto</w:t>
      </w:r>
      <w:r>
        <w:t xml:space="preserve"> file = chooser.getResult();</w:t>
      </w:r>
    </w:p>
    <w:p w14:paraId="10760168" w14:textId="77777777" w:rsidR="00D77484" w:rsidRDefault="00D77484" w:rsidP="00C57ADF">
      <w:pPr>
        <w:pStyle w:val="Zdrojovkd"/>
      </w:pPr>
    </w:p>
    <w:p w14:paraId="783C2B06" w14:textId="5B88A5FC" w:rsidR="00F738FE" w:rsidRDefault="00F738FE" w:rsidP="00C57ADF">
      <w:pPr>
        <w:pStyle w:val="Zdrojovkd"/>
      </w:pPr>
      <w:r>
        <w:tab/>
      </w:r>
      <w:r>
        <w:tab/>
      </w:r>
      <w:r w:rsidR="008879E5" w:rsidRPr="001C0BFD">
        <w:rPr>
          <w:b/>
          <w:bCs/>
        </w:rPr>
        <w:t>a</w:t>
      </w:r>
      <w:r w:rsidR="006772DB" w:rsidRPr="001C0BFD">
        <w:rPr>
          <w:b/>
          <w:bCs/>
        </w:rPr>
        <w:t>uto</w:t>
      </w:r>
      <w:r w:rsidR="006772DB">
        <w:t xml:space="preserve"> myFile = std::make_unique&lt;File&gt;(file);</w:t>
      </w:r>
    </w:p>
    <w:p w14:paraId="3963AACC" w14:textId="427084D3" w:rsidR="006772DB" w:rsidRDefault="006772DB" w:rsidP="00C57ADF">
      <w:pPr>
        <w:pStyle w:val="Zdrojovkd"/>
      </w:pPr>
      <w:r>
        <w:tab/>
      </w:r>
      <w:r>
        <w:tab/>
      </w:r>
      <w:r w:rsidR="00CC1D67">
        <w:t>myWaveThumbnail.myFileName = myFile-&gt;getFileName();</w:t>
      </w:r>
    </w:p>
    <w:p w14:paraId="1C128529" w14:textId="77777777" w:rsidR="00D77484" w:rsidRDefault="00D77484" w:rsidP="00C57ADF">
      <w:pPr>
        <w:pStyle w:val="Zdrojovkd"/>
      </w:pPr>
    </w:p>
    <w:p w14:paraId="32624948" w14:textId="4AD10BBF" w:rsidR="00D77484" w:rsidRDefault="00D77484" w:rsidP="00C57ADF">
      <w:pPr>
        <w:pStyle w:val="Zdrojovkd"/>
      </w:pPr>
      <w:r>
        <w:tab/>
      </w:r>
      <w:r>
        <w:tab/>
      </w:r>
      <w:r w:rsidR="00030BC0">
        <w:t>myFormatReader = myFormatManager.createReaderFor(file);</w:t>
      </w:r>
    </w:p>
    <w:p w14:paraId="7D0156BF" w14:textId="1701428E" w:rsidR="00815588" w:rsidRDefault="00815588" w:rsidP="00C57ADF">
      <w:pPr>
        <w:pStyle w:val="Zdrojovkd"/>
      </w:pPr>
      <w:r>
        <w:tab/>
        <w:t>}</w:t>
      </w:r>
    </w:p>
    <w:p w14:paraId="4045D71E" w14:textId="524BAD0C" w:rsidR="00815588" w:rsidRDefault="00815588" w:rsidP="00C57ADF">
      <w:pPr>
        <w:pStyle w:val="Zdrojovkd"/>
      </w:pPr>
      <w:r>
        <w:tab/>
      </w:r>
      <w:r>
        <w:rPr>
          <w:b/>
          <w:bCs/>
        </w:rPr>
        <w:t>else</w:t>
      </w:r>
    </w:p>
    <w:p w14:paraId="0F74F2E1" w14:textId="1AA9640C" w:rsidR="00815588" w:rsidRDefault="00F06F49" w:rsidP="00C57ADF">
      <w:pPr>
        <w:pStyle w:val="Zdrojovkd"/>
      </w:pPr>
      <w:r>
        <w:tab/>
        <w:t>{</w:t>
      </w:r>
    </w:p>
    <w:p w14:paraId="331E07E3" w14:textId="56C8A39A" w:rsidR="00F06F49" w:rsidRDefault="00F06F49" w:rsidP="00C57ADF">
      <w:pPr>
        <w:pStyle w:val="Zdrojovkd"/>
        <w:rPr>
          <w:b/>
          <w:bCs/>
        </w:rPr>
      </w:pPr>
      <w:r>
        <w:tab/>
      </w:r>
      <w:r>
        <w:tab/>
      </w:r>
      <w:r>
        <w:rPr>
          <w:b/>
          <w:bCs/>
        </w:rPr>
        <w:t>return;</w:t>
      </w:r>
    </w:p>
    <w:p w14:paraId="2FF9C586" w14:textId="668A7C64" w:rsidR="00F06F49" w:rsidRDefault="00F06F49" w:rsidP="00C57ADF">
      <w:pPr>
        <w:pStyle w:val="Zdrojovkd"/>
      </w:pPr>
      <w:r>
        <w:rPr>
          <w:b/>
          <w:bCs/>
        </w:rPr>
        <w:tab/>
      </w:r>
      <w:r>
        <w:t>}</w:t>
      </w:r>
    </w:p>
    <w:p w14:paraId="57578528" w14:textId="77777777" w:rsidR="00340F25" w:rsidRDefault="00340F25" w:rsidP="00C57ADF">
      <w:pPr>
        <w:pStyle w:val="Zdrojovkd"/>
      </w:pPr>
    </w:p>
    <w:p w14:paraId="2B811571" w14:textId="3CC22283" w:rsidR="00340F25" w:rsidRDefault="00340F25" w:rsidP="00C57ADF">
      <w:pPr>
        <w:pStyle w:val="Zdrojovkd"/>
      </w:pPr>
      <w:r>
        <w:tab/>
        <w:t>...</w:t>
      </w:r>
    </w:p>
    <w:p w14:paraId="718FB4F9" w14:textId="72F56ED9" w:rsidR="00AA11DF" w:rsidRDefault="00AA11DF" w:rsidP="00C57ADF">
      <w:pPr>
        <w:pStyle w:val="Zdrojovkd"/>
      </w:pPr>
      <w:r>
        <w:tab/>
      </w:r>
    </w:p>
    <w:p w14:paraId="114BFDBE" w14:textId="0A916651" w:rsidR="00D76D44" w:rsidRDefault="00D76D44" w:rsidP="00182AE6">
      <w:pPr>
        <w:pStyle w:val="Zdrojovkd"/>
      </w:pPr>
      <w:r>
        <w:tab/>
      </w:r>
      <w:r w:rsidR="004C5948">
        <w:t>myGrannySynth.addSound(</w:t>
      </w:r>
      <w:r w:rsidR="004C5948" w:rsidRPr="00206B1F">
        <w:rPr>
          <w:b/>
          <w:bCs/>
        </w:rPr>
        <w:t>new</w:t>
      </w:r>
      <w:r w:rsidR="004C5948">
        <w:t xml:space="preserve"> SamplerSound</w:t>
      </w:r>
      <w:r w:rsidR="00753625">
        <w:t xml:space="preserve">( </w:t>
      </w:r>
      <w:r w:rsidR="00A63976">
        <w:t>...</w:t>
      </w:r>
      <w:r w:rsidR="00753625">
        <w:t xml:space="preserve"> </w:t>
      </w:r>
      <w:r w:rsidR="00182AE6">
        <w:t>));</w:t>
      </w:r>
    </w:p>
    <w:p w14:paraId="602BC2A6" w14:textId="09D74F0C" w:rsidR="00040FC2" w:rsidRDefault="00040FC2" w:rsidP="00182AE6">
      <w:pPr>
        <w:pStyle w:val="Zdrojovkd"/>
      </w:pPr>
      <w:r>
        <w:tab/>
      </w:r>
    </w:p>
    <w:p w14:paraId="36A54DAC" w14:textId="2FFD3027" w:rsidR="00040FC2" w:rsidRDefault="00040FC2" w:rsidP="00182AE6">
      <w:pPr>
        <w:pStyle w:val="Zdrojovkd"/>
      </w:pPr>
      <w:r>
        <w:tab/>
        <w:t>...</w:t>
      </w:r>
    </w:p>
    <w:p w14:paraId="5ED97F6A" w14:textId="77777777" w:rsidR="00040FC2" w:rsidRDefault="00040FC2" w:rsidP="00182AE6">
      <w:pPr>
        <w:pStyle w:val="Zdrojovkd"/>
      </w:pPr>
    </w:p>
    <w:p w14:paraId="747BF4B8" w14:textId="6250B75A" w:rsidR="00040FC2" w:rsidRDefault="00040FC2" w:rsidP="00182AE6">
      <w:pPr>
        <w:pStyle w:val="Zdrojovkd"/>
      </w:pPr>
      <w:r>
        <w:t>}</w:t>
      </w:r>
    </w:p>
    <w:p w14:paraId="2FEA6075" w14:textId="77777777" w:rsidR="00006713" w:rsidRDefault="00006713" w:rsidP="00006713">
      <w:pPr>
        <w:pStyle w:val="Prvnodstavec"/>
      </w:pPr>
    </w:p>
    <w:p w14:paraId="34DD35E3" w14:textId="00648C79" w:rsidR="00C369B7" w:rsidRDefault="00AE03D2" w:rsidP="00FE308A">
      <w:pPr>
        <w:pStyle w:val="Prvnodstavec"/>
      </w:pPr>
      <w:r>
        <w:t>P</w:t>
      </w:r>
      <w:r w:rsidR="009829C8">
        <w:t xml:space="preserve">o zmáčknutí tlačítka </w:t>
      </w:r>
      <w:r w:rsidR="009829C8" w:rsidRPr="009829C8">
        <w:rPr>
          <w:i/>
          <w:iCs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  <w:iCs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může vybrat </w:t>
      </w:r>
      <w:r w:rsidR="00B710A4">
        <w:t>nový zvukový soubor k načtení (</w:t>
      </w:r>
      <w:r w:rsidR="006A5257">
        <w:t xml:space="preserve">momentálně </w:t>
      </w:r>
      <w:r w:rsidR="00EF54EF">
        <w:t>lze nahrávat pouze</w:t>
      </w:r>
      <w:r w:rsidR="00467DF4">
        <w:t xml:space="preserve"> formáty .wav, .flac, .aiff, .wma a .ogg, </w:t>
      </w:r>
      <w:r w:rsidR="00153A93">
        <w:t xml:space="preserve">neboť </w:t>
      </w:r>
      <w:r w:rsidR="00DD58B2">
        <w:t xml:space="preserve">pro </w:t>
      </w:r>
      <w:r w:rsidR="00471974">
        <w:t xml:space="preserve">některé </w:t>
      </w:r>
      <w:r w:rsidR="00153A93">
        <w:t>další rozšířené formáty – např. formát .mp3</w:t>
      </w:r>
      <w:r w:rsidR="00943BB9">
        <w:t xml:space="preserve"> –</w:t>
      </w:r>
      <w:r w:rsidR="00153A93">
        <w:t xml:space="preserve"> </w:t>
      </w:r>
      <w:r w:rsidR="00326F0A">
        <w:t xml:space="preserve">se zatím nepodařilo ošetřit </w:t>
      </w:r>
      <w:r w:rsidR="00B6435A">
        <w:t xml:space="preserve">chyby, které </w:t>
      </w:r>
      <w:r w:rsidR="00B1039A">
        <w:t xml:space="preserve">brání </w:t>
      </w:r>
      <w:r w:rsidR="00474D83">
        <w:t>ve správném fungování</w:t>
      </w:r>
      <w:r w:rsidR="00B1039A">
        <w:t xml:space="preserve"> plug-inu</w:t>
      </w:r>
      <w:r w:rsidR="00894194">
        <w:t>)</w:t>
      </w:r>
      <w:r w:rsidR="00B1039A">
        <w:t>.</w:t>
      </w:r>
      <w:r w:rsidR="001C2DCD">
        <w:t xml:space="preserve"> V případě, že byl </w:t>
      </w:r>
      <w:r w:rsidR="00AF321D">
        <w:t xml:space="preserve">vybrán některý zvukový soubor,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pomocí instance </w:t>
      </w:r>
      <w:r w:rsidR="00B77B5F">
        <w:t xml:space="preserve">třídy </w:t>
      </w:r>
      <w:r w:rsidR="00B77B5F">
        <w:rPr>
          <w:i/>
          <w:iCs/>
        </w:rPr>
        <w:t>FormatReader</w:t>
      </w:r>
      <w:r w:rsidR="00E149B7">
        <w:t>.</w:t>
      </w:r>
      <w:r w:rsidR="00985E3A">
        <w:t xml:space="preserve"> Zvuková data</w:t>
      </w:r>
      <w:r w:rsidR="00FF79F3">
        <w:t xml:space="preserve"> jsou poté uložena </w:t>
      </w:r>
      <w:r w:rsidR="00A721C9">
        <w:t xml:space="preserve">do nové instance třídy </w:t>
      </w:r>
      <w:r w:rsidR="00A721C9">
        <w:rPr>
          <w:i/>
          <w:iCs/>
        </w:rPr>
        <w:t>SamplerSound</w:t>
      </w:r>
      <w:r w:rsidR="00982535">
        <w:t xml:space="preserve"> s odpovídajícími parametry.</w:t>
      </w:r>
    </w:p>
    <w:p w14:paraId="55B1BCF0" w14:textId="415F489C" w:rsidR="00FB7D36" w:rsidRDefault="0001206F" w:rsidP="00FB7D36">
      <w:pPr>
        <w:pStyle w:val="Odstavec"/>
      </w:pPr>
      <w:r>
        <w:t xml:space="preserve">Metoda </w:t>
      </w:r>
      <w:r>
        <w:rPr>
          <w:i/>
          <w:iCs w:val="0"/>
        </w:rPr>
        <w:t>loadFileViaDragNDrop</w:t>
      </w:r>
      <w:r>
        <w:t xml:space="preserve"> </w:t>
      </w:r>
      <w:r w:rsidR="008161FF">
        <w:t xml:space="preserve">je volána po předchozím </w:t>
      </w:r>
      <w:r w:rsidR="00946E17">
        <w:t>ujištění, že</w:t>
      </w:r>
      <w:r w:rsidR="002C70B3">
        <w:t xml:space="preserve"> </w:t>
      </w:r>
      <w:r w:rsidR="00D778E8">
        <w:t xml:space="preserve">přetahovaný soubor </w:t>
      </w:r>
      <w:r w:rsidR="00EE7E1B">
        <w:t>je v</w:t>
      </w:r>
      <w:r w:rsidR="005B0CB3">
        <w:t>e vhodném formátu</w:t>
      </w:r>
      <w:r w:rsidR="00AF7CDE">
        <w:t xml:space="preserve">. Toto zajišťuje dvojice </w:t>
      </w:r>
      <w:r w:rsidR="002617EF">
        <w:t xml:space="preserve">metod </w:t>
      </w:r>
      <w:r w:rsidR="002617EF">
        <w:rPr>
          <w:i/>
          <w:iCs w:val="0"/>
        </w:rPr>
        <w:t>isInterestedInFileDrag</w:t>
      </w:r>
      <w:r w:rsidR="002617EF">
        <w:t xml:space="preserve"> a</w:t>
      </w:r>
      <w:r w:rsidR="00183A1E">
        <w:t> </w:t>
      </w:r>
      <w:r w:rsidR="008912AE">
        <w:rPr>
          <w:i/>
          <w:iCs w:val="0"/>
        </w:rPr>
        <w:t>filesDropped</w:t>
      </w:r>
      <w:r w:rsidR="002A6AB0">
        <w:t>.</w:t>
      </w:r>
    </w:p>
    <w:p w14:paraId="33E09491" w14:textId="77777777" w:rsidR="002A6AB0" w:rsidRDefault="002A6AB0" w:rsidP="00FB7D36">
      <w:pPr>
        <w:pStyle w:val="Odstavec"/>
      </w:pPr>
    </w:p>
    <w:p w14:paraId="6CC4EA0D" w14:textId="693C44D1" w:rsidR="002A6AB0" w:rsidRDefault="003F0593" w:rsidP="003F0593">
      <w:pPr>
        <w:pStyle w:val="Zdrojovkd"/>
      </w:pPr>
      <w:r>
        <w:t>/*********************************************************************</w:t>
      </w:r>
    </w:p>
    <w:p w14:paraId="65817854" w14:textId="364E25DA" w:rsidR="003F0593" w:rsidRDefault="00391BB3" w:rsidP="006F5E9B">
      <w:pPr>
        <w:pStyle w:val="Zdrojovkd"/>
      </w:pPr>
      <w:r>
        <w:rPr>
          <w:b/>
          <w:bCs/>
        </w:rPr>
        <w:t>bool</w:t>
      </w:r>
      <w:r w:rsidR="0031634F">
        <w:t xml:space="preserve"> </w:t>
      </w:r>
      <w:r w:rsidR="00B67D66">
        <w:t>isInterestedInFileDrag</w:t>
      </w:r>
      <w:r w:rsidR="007F3051">
        <w:t>(</w:t>
      </w:r>
      <w:r w:rsidR="00B67D66">
        <w:rPr>
          <w:b/>
          <w:bCs/>
        </w:rPr>
        <w:t>const</w:t>
      </w:r>
      <w:r w:rsidR="00513F6E">
        <w:rPr>
          <w:b/>
          <w:bCs/>
        </w:rPr>
        <w:t xml:space="preserve"> </w:t>
      </w:r>
      <w:r w:rsidR="0061623E">
        <w:t>StringArray&amp; files)</w:t>
      </w:r>
    </w:p>
    <w:p w14:paraId="11731785" w14:textId="3B6E3595" w:rsidR="0061623E" w:rsidRDefault="00031252" w:rsidP="003F0593">
      <w:pPr>
        <w:pStyle w:val="Zdrojovkd"/>
      </w:pPr>
      <w:r>
        <w:t>{</w:t>
      </w:r>
    </w:p>
    <w:p w14:paraId="2E5FA12A" w14:textId="5029EAEC" w:rsidR="00031252" w:rsidRDefault="0031634F" w:rsidP="003F0593">
      <w:pPr>
        <w:pStyle w:val="Zdrojovkd"/>
      </w:pPr>
      <w:r>
        <w:tab/>
      </w:r>
      <w:r w:rsidR="003C126E">
        <w:rPr>
          <w:b/>
          <w:bCs/>
        </w:rPr>
        <w:t>for</w:t>
      </w:r>
      <w:r w:rsidR="003C126E">
        <w:t xml:space="preserve"> (</w:t>
      </w:r>
      <w:r w:rsidR="003C126E">
        <w:rPr>
          <w:b/>
          <w:bCs/>
        </w:rPr>
        <w:t>auto</w:t>
      </w:r>
      <w:r w:rsidR="003C126E">
        <w:t xml:space="preserve"> file : files)</w:t>
      </w:r>
    </w:p>
    <w:p w14:paraId="1BC0B67C" w14:textId="74B2B629" w:rsidR="003C126E" w:rsidRDefault="003C126E" w:rsidP="003F0593">
      <w:pPr>
        <w:pStyle w:val="Zdrojovkd"/>
      </w:pPr>
      <w:r>
        <w:tab/>
        <w:t>{</w:t>
      </w:r>
    </w:p>
    <w:p w14:paraId="20468975" w14:textId="0156EA41" w:rsidR="003C126E" w:rsidRDefault="003C126E" w:rsidP="003F0593">
      <w:pPr>
        <w:pStyle w:val="Zdrojovkd"/>
      </w:pPr>
      <w:r>
        <w:tab/>
      </w:r>
      <w:r>
        <w:tab/>
      </w:r>
      <w:r w:rsidR="00BD302A">
        <w:rPr>
          <w:b/>
          <w:bCs/>
        </w:rPr>
        <w:t>if</w:t>
      </w:r>
      <w:r w:rsidR="00BD302A">
        <w:t xml:space="preserve"> (</w:t>
      </w:r>
      <w:r w:rsidR="002367F0">
        <w:t>file.contains(“.wav”) || file.contains(“.aiff”) ...</w:t>
      </w:r>
      <w:r w:rsidR="009E324F">
        <w:t xml:space="preserve"> )</w:t>
      </w:r>
    </w:p>
    <w:p w14:paraId="5587E283" w14:textId="6DBD45CF" w:rsidR="00964224" w:rsidRDefault="00964224" w:rsidP="003F0593">
      <w:pPr>
        <w:pStyle w:val="Zdrojovkd"/>
      </w:pPr>
      <w:r>
        <w:tab/>
      </w:r>
      <w:r>
        <w:tab/>
      </w:r>
      <w:r w:rsidR="00683816">
        <w:t>{</w:t>
      </w:r>
    </w:p>
    <w:p w14:paraId="60875725" w14:textId="1F8E2168" w:rsidR="00683816" w:rsidRPr="00FC09F7" w:rsidRDefault="00683816" w:rsidP="003F0593">
      <w:pPr>
        <w:pStyle w:val="Zdrojovkd"/>
      </w:pPr>
      <w:r>
        <w:tab/>
      </w:r>
      <w:r>
        <w:tab/>
      </w:r>
      <w:r>
        <w:tab/>
      </w:r>
      <w:r w:rsidR="00FC09F7">
        <w:rPr>
          <w:b/>
          <w:bCs/>
        </w:rPr>
        <w:t>return true</w:t>
      </w:r>
      <w:r w:rsidR="00FC09F7" w:rsidRPr="001841A4">
        <w:t>;</w:t>
      </w:r>
    </w:p>
    <w:p w14:paraId="4C22A63B" w14:textId="477099F1" w:rsidR="00683816" w:rsidRPr="00BD302A" w:rsidRDefault="00683816" w:rsidP="003F0593">
      <w:pPr>
        <w:pStyle w:val="Zdrojovkd"/>
      </w:pPr>
      <w:r>
        <w:tab/>
      </w:r>
      <w:r>
        <w:tab/>
        <w:t>}</w:t>
      </w:r>
    </w:p>
    <w:p w14:paraId="14090843" w14:textId="3B92859B" w:rsidR="003C126E" w:rsidRDefault="003C126E" w:rsidP="003F0593">
      <w:pPr>
        <w:pStyle w:val="Zdrojovkd"/>
      </w:pPr>
      <w:r>
        <w:lastRenderedPageBreak/>
        <w:tab/>
        <w:t>}</w:t>
      </w:r>
    </w:p>
    <w:p w14:paraId="4BDB5856" w14:textId="50169F2E" w:rsidR="00A46E91" w:rsidRPr="002F4101" w:rsidRDefault="00A46E91" w:rsidP="003F0593">
      <w:pPr>
        <w:pStyle w:val="Zdrojovkd"/>
      </w:pPr>
      <w:r>
        <w:tab/>
      </w:r>
      <w:r w:rsidR="002F4101">
        <w:rPr>
          <w:b/>
          <w:bCs/>
        </w:rPr>
        <w:t>return false</w:t>
      </w:r>
      <w:r w:rsidR="002F4101">
        <w:t>;</w:t>
      </w:r>
    </w:p>
    <w:p w14:paraId="3F110BA2" w14:textId="11A03DD2" w:rsidR="00031252" w:rsidRDefault="00031252" w:rsidP="003F0593">
      <w:pPr>
        <w:pStyle w:val="Zdrojovkd"/>
      </w:pPr>
      <w:r>
        <w:t>}</w:t>
      </w:r>
    </w:p>
    <w:p w14:paraId="2EC23E2C" w14:textId="77777777" w:rsidR="00D26934" w:rsidRDefault="00D26934" w:rsidP="003F0593">
      <w:pPr>
        <w:pStyle w:val="Zdrojovkd"/>
      </w:pPr>
    </w:p>
    <w:p w14:paraId="320C4531" w14:textId="6CB442E3" w:rsidR="00D26934" w:rsidRDefault="00D26934" w:rsidP="003F0593">
      <w:pPr>
        <w:pStyle w:val="Zdrojovkd"/>
      </w:pPr>
      <w:r>
        <w:rPr>
          <w:b/>
          <w:bCs/>
        </w:rPr>
        <w:t>void</w:t>
      </w:r>
      <w:r>
        <w:t xml:space="preserve"> </w:t>
      </w:r>
      <w:r w:rsidR="009478C7">
        <w:t>filesDropped(</w:t>
      </w:r>
      <w:r w:rsidR="00662FD6">
        <w:rPr>
          <w:b/>
          <w:bCs/>
        </w:rPr>
        <w:t>const</w:t>
      </w:r>
      <w:r w:rsidR="00662FD6">
        <w:t xml:space="preserve"> StringArray&amp;</w:t>
      </w:r>
      <w:r w:rsidR="00913579">
        <w:t xml:space="preserve">files, </w:t>
      </w:r>
      <w:r w:rsidR="00913579">
        <w:rPr>
          <w:b/>
          <w:bCs/>
        </w:rPr>
        <w:t>int</w:t>
      </w:r>
      <w:r w:rsidR="00913579">
        <w:t xml:space="preserve"> x, </w:t>
      </w:r>
      <w:r w:rsidR="00913579">
        <w:rPr>
          <w:b/>
          <w:bCs/>
        </w:rPr>
        <w:t>int</w:t>
      </w:r>
      <w:r w:rsidR="00913579">
        <w:t xml:space="preserve"> y</w:t>
      </w:r>
      <w:r w:rsidR="005230E2">
        <w:t>)</w:t>
      </w:r>
    </w:p>
    <w:p w14:paraId="23C08080" w14:textId="6A911460" w:rsidR="001C35C6" w:rsidRDefault="001C35C6" w:rsidP="003F0593">
      <w:pPr>
        <w:pStyle w:val="Zdrojovkd"/>
      </w:pPr>
      <w:r>
        <w:t>{</w:t>
      </w:r>
    </w:p>
    <w:p w14:paraId="367E91AA" w14:textId="6E50F6F1" w:rsidR="001C35C6" w:rsidRDefault="001C35C6" w:rsidP="003F0593">
      <w:pPr>
        <w:pStyle w:val="Zdrojovkd"/>
      </w:pPr>
      <w:r>
        <w:tab/>
      </w:r>
      <w:r w:rsidR="00DE3CF3">
        <w:rPr>
          <w:b/>
          <w:bCs/>
        </w:rPr>
        <w:t xml:space="preserve">for </w:t>
      </w:r>
      <w:r w:rsidR="00DE3CF3">
        <w:t>(</w:t>
      </w:r>
      <w:r w:rsidR="00DE3CF3">
        <w:rPr>
          <w:b/>
          <w:bCs/>
        </w:rPr>
        <w:t>auto</w:t>
      </w:r>
      <w:r w:rsidR="00DE3CF3">
        <w:t xml:space="preserve"> file : files)</w:t>
      </w:r>
    </w:p>
    <w:p w14:paraId="2FCCB77C" w14:textId="050D89F8" w:rsidR="00DE3CF3" w:rsidRDefault="00E37B15" w:rsidP="003F0593">
      <w:pPr>
        <w:pStyle w:val="Zdrojovkd"/>
      </w:pPr>
      <w:r>
        <w:tab/>
        <w:t>{</w:t>
      </w:r>
    </w:p>
    <w:p w14:paraId="0FE7ABCF" w14:textId="3A368651" w:rsidR="00E37B15" w:rsidRDefault="00E37B15" w:rsidP="003F0593">
      <w:pPr>
        <w:pStyle w:val="Zdrojovkd"/>
      </w:pPr>
      <w:r>
        <w:tab/>
      </w:r>
      <w:r>
        <w:tab/>
      </w:r>
      <w:r w:rsidR="00EB2BE8">
        <w:rPr>
          <w:b/>
          <w:bCs/>
        </w:rPr>
        <w:t>if</w:t>
      </w:r>
      <w:r w:rsidR="00EB2BE8">
        <w:t xml:space="preserve"> (isInterestedInFileDrag(file))</w:t>
      </w:r>
    </w:p>
    <w:p w14:paraId="1EA17945" w14:textId="304B069B" w:rsidR="00440FC6" w:rsidRDefault="00440FC6" w:rsidP="003F0593">
      <w:pPr>
        <w:pStyle w:val="Zdrojovkd"/>
      </w:pPr>
      <w:r>
        <w:tab/>
      </w:r>
      <w:r>
        <w:tab/>
        <w:t>{</w:t>
      </w:r>
    </w:p>
    <w:p w14:paraId="180E996A" w14:textId="64478D03" w:rsidR="00440FC6" w:rsidRDefault="00440FC6" w:rsidP="003F0593">
      <w:pPr>
        <w:pStyle w:val="Zdrojovkd"/>
      </w:pPr>
      <w:r>
        <w:tab/>
      </w:r>
      <w:r>
        <w:tab/>
      </w:r>
      <w:r>
        <w:tab/>
      </w:r>
      <w:r w:rsidR="00C75356">
        <w:rPr>
          <w:b/>
          <w:bCs/>
        </w:rPr>
        <w:t>auto</w:t>
      </w:r>
      <w:r w:rsidR="00B35C0A">
        <w:t xml:space="preserve"> myFile = std::make_unique</w:t>
      </w:r>
      <w:r w:rsidR="004F2982">
        <w:t>&lt;File&gt;(file);</w:t>
      </w:r>
    </w:p>
    <w:p w14:paraId="2EACFDEE" w14:textId="030A8CA8" w:rsidR="004F2982" w:rsidRDefault="00274DD8" w:rsidP="003F0593">
      <w:pPr>
        <w:pStyle w:val="Zdrojovkd"/>
      </w:pPr>
      <w:r>
        <w:tab/>
      </w:r>
      <w:r>
        <w:tab/>
      </w:r>
      <w:r>
        <w:tab/>
        <w:t xml:space="preserve">myWaveThumbnail.myFileName = </w:t>
      </w:r>
      <w:r w:rsidR="00CD5531">
        <w:t>myFile-&gt;getFileName();</w:t>
      </w:r>
    </w:p>
    <w:p w14:paraId="11595293" w14:textId="77777777" w:rsidR="00BB7541" w:rsidRDefault="00BB7541" w:rsidP="003F0593">
      <w:pPr>
        <w:pStyle w:val="Zdrojovkd"/>
      </w:pPr>
    </w:p>
    <w:p w14:paraId="5DCB7522" w14:textId="7052CCFD" w:rsidR="00BB7541" w:rsidRPr="00B35C0A" w:rsidRDefault="00BB7541" w:rsidP="003F0593">
      <w:pPr>
        <w:pStyle w:val="Zdrojovkd"/>
      </w:pPr>
      <w:r>
        <w:tab/>
      </w:r>
      <w:r>
        <w:tab/>
      </w:r>
      <w:r>
        <w:tab/>
      </w:r>
      <w:r w:rsidR="005A291D">
        <w:t>audioProcessor.loadFileViaDragNDrop(file);</w:t>
      </w:r>
    </w:p>
    <w:p w14:paraId="05378A8C" w14:textId="296758E1" w:rsidR="00440FC6" w:rsidRPr="00EB2BE8" w:rsidRDefault="00440FC6" w:rsidP="003F0593">
      <w:pPr>
        <w:pStyle w:val="Zdrojovkd"/>
      </w:pPr>
      <w:r>
        <w:tab/>
      </w:r>
      <w:r>
        <w:tab/>
        <w:t>}</w:t>
      </w:r>
    </w:p>
    <w:p w14:paraId="13DB89BF" w14:textId="33568ED4" w:rsidR="00E37B15" w:rsidRPr="00DE3CF3" w:rsidRDefault="00E37B15" w:rsidP="003F0593">
      <w:pPr>
        <w:pStyle w:val="Zdrojovkd"/>
      </w:pPr>
      <w:r>
        <w:tab/>
        <w:t>}</w:t>
      </w:r>
    </w:p>
    <w:p w14:paraId="25ADC22B" w14:textId="637F24CD" w:rsidR="009A4EB4" w:rsidRDefault="001C35C6" w:rsidP="003F0593">
      <w:pPr>
        <w:pStyle w:val="Zdrojovkd"/>
      </w:pPr>
      <w:r>
        <w:t>}</w:t>
      </w:r>
    </w:p>
    <w:p w14:paraId="4D3637BF" w14:textId="77777777" w:rsidR="009A4EB4" w:rsidRDefault="009A4EB4" w:rsidP="009A4EB4">
      <w:pPr>
        <w:pStyle w:val="Prvnodstavec"/>
      </w:pPr>
    </w:p>
    <w:p w14:paraId="5020E3C0" w14:textId="61CE1F59" w:rsidR="009A4EB4" w:rsidRPr="00703917" w:rsidRDefault="003B0878" w:rsidP="009A4EB4">
      <w:pPr>
        <w:pStyle w:val="Prvnodstavec"/>
      </w:pPr>
      <w:r>
        <w:t xml:space="preserve">Při přetažení souboru nad </w:t>
      </w:r>
      <w:r w:rsidR="00B47F8E">
        <w:t xml:space="preserve">prostor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/>
        </w:rPr>
        <w:t>true</w:t>
      </w:r>
      <w:r w:rsidR="00F522FD">
        <w:t xml:space="preserve"> nebo </w:t>
      </w:r>
      <w:r w:rsidR="00F522FD">
        <w:rPr>
          <w:i/>
          <w:iCs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pak je zavolána </w:t>
      </w:r>
      <w:r w:rsidR="00C75306">
        <w:t xml:space="preserve">samotná metoda </w:t>
      </w:r>
      <w:r w:rsidR="00C75306">
        <w:rPr>
          <w:i/>
          <w:iCs/>
        </w:rPr>
        <w:t>loadFileViaDragNDrop</w:t>
      </w:r>
      <w:r w:rsidR="00C75306">
        <w:t xml:space="preserve">, jejíž </w:t>
      </w:r>
      <w:r w:rsidR="00E81EF4">
        <w:t xml:space="preserve">funkce i podoba je téměř totožná </w:t>
      </w:r>
      <w:r w:rsidR="00E54247">
        <w:t xml:space="preserve">s metodou </w:t>
      </w:r>
      <w:r w:rsidR="00703917">
        <w:rPr>
          <w:i/>
          <w:iCs/>
        </w:rPr>
        <w:t>loadFileViaButton</w:t>
      </w:r>
      <w:r w:rsidR="00703917">
        <w:t>.</w:t>
      </w:r>
    </w:p>
    <w:p w14:paraId="5CFA34B2" w14:textId="0A498879" w:rsidR="00E842F4" w:rsidRDefault="00A43204" w:rsidP="00E842F4">
      <w:pPr>
        <w:pStyle w:val="Nadpis3"/>
      </w:pPr>
      <w:bookmarkStart w:id="48" w:name="_Toc166840248"/>
      <w:r>
        <w:t>Zobrazení amplitudy v</w:t>
      </w:r>
      <w:r w:rsidR="00097459">
        <w:t> </w:t>
      </w:r>
      <w:r>
        <w:t>čase</w:t>
      </w:r>
      <w:bookmarkEnd w:id="48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208CD79" w14:textId="477C9D53" w:rsidR="0036260B" w:rsidRDefault="007B3859" w:rsidP="0036260B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</w:p>
    <w:p w14:paraId="4E3D4D2E" w14:textId="77777777" w:rsidR="001833D9" w:rsidRDefault="001833D9" w:rsidP="0036260B">
      <w:pPr>
        <w:pStyle w:val="Odstavec"/>
      </w:pPr>
    </w:p>
    <w:p w14:paraId="4F5EB430" w14:textId="7A63734E" w:rsidR="001833D9" w:rsidRDefault="001833D9" w:rsidP="001833D9">
      <w:pPr>
        <w:pStyle w:val="Zdrojovkd"/>
      </w:pPr>
      <w:r>
        <w:t>/*********************************************************************</w:t>
      </w:r>
    </w:p>
    <w:p w14:paraId="6CD42AB6" w14:textId="5390ABEC" w:rsidR="001833D9" w:rsidRDefault="00DE527D" w:rsidP="001833D9">
      <w:pPr>
        <w:pStyle w:val="Zdrojovkd"/>
      </w:pPr>
      <w:r>
        <w:rPr>
          <w:b/>
          <w:bCs/>
        </w:rPr>
        <w:t>v</w:t>
      </w:r>
      <w:r w:rsidR="008C7609">
        <w:rPr>
          <w:b/>
          <w:bCs/>
        </w:rPr>
        <w:t>oid</w:t>
      </w:r>
      <w:r w:rsidR="008C7609">
        <w:t xml:space="preserve"> </w:t>
      </w:r>
      <w:r w:rsidR="00576A14">
        <w:t>readWaveform()</w:t>
      </w:r>
    </w:p>
    <w:p w14:paraId="237AF904" w14:textId="3FAFD902" w:rsidR="00576A14" w:rsidRDefault="00576A14" w:rsidP="001833D9">
      <w:pPr>
        <w:pStyle w:val="Zdrojovkd"/>
      </w:pPr>
      <w:r>
        <w:t>{</w:t>
      </w:r>
    </w:p>
    <w:p w14:paraId="1143482C" w14:textId="77777777" w:rsidR="004218F5" w:rsidRDefault="00576A14" w:rsidP="001833D9">
      <w:pPr>
        <w:pStyle w:val="Zdrojovkd"/>
      </w:pPr>
      <w:r>
        <w:tab/>
      </w:r>
      <w:r w:rsidR="00E10015">
        <w:rPr>
          <w:b/>
          <w:bCs/>
        </w:rPr>
        <w:t>auto</w:t>
      </w:r>
      <w:r w:rsidR="00E10015">
        <w:t xml:space="preserve"> </w:t>
      </w:r>
      <w:r w:rsidR="009B237C">
        <w:t xml:space="preserve">sampleLength = </w:t>
      </w:r>
      <w:r w:rsidR="009B237C">
        <w:rPr>
          <w:b/>
          <w:bCs/>
        </w:rPr>
        <w:t>static_cast</w:t>
      </w:r>
      <w:r w:rsidR="009B237C">
        <w:t>&lt;</w:t>
      </w:r>
      <w:r w:rsidR="009B237C">
        <w:rPr>
          <w:b/>
          <w:bCs/>
        </w:rPr>
        <w:t>int</w:t>
      </w:r>
      <w:r w:rsidR="009B237C">
        <w:t>&gt;</w:t>
      </w:r>
      <w:r w:rsidR="004218F5">
        <w:t>(myFormatReader-&gt;</w:t>
      </w:r>
    </w:p>
    <w:p w14:paraId="1C49ED11" w14:textId="60412173" w:rsidR="00576A14" w:rsidRDefault="004218F5" w:rsidP="004218F5">
      <w:pPr>
        <w:pStyle w:val="Zdrojovkd"/>
        <w:ind w:firstLine="709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lengthInSamples);</w:t>
      </w:r>
    </w:p>
    <w:p w14:paraId="270DF98C" w14:textId="56826D07" w:rsidR="00465853" w:rsidRDefault="002C1A29" w:rsidP="004218F5">
      <w:pPr>
        <w:pStyle w:val="Zdrojovkd"/>
        <w:ind w:firstLine="709"/>
      </w:pPr>
      <w:r>
        <w:t>myWave.setSize(1, sampleLength);</w:t>
      </w:r>
    </w:p>
    <w:p w14:paraId="0CD899FD" w14:textId="2D948ADF" w:rsidR="002C1A29" w:rsidRPr="009B237C" w:rsidRDefault="008271FD" w:rsidP="004218F5">
      <w:pPr>
        <w:pStyle w:val="Zdrojovkd"/>
        <w:ind w:firstLine="709"/>
      </w:pPr>
      <w:r>
        <w:t>myFormatReader-&gt;read(&amp;myWave, 0, sampleLength, 0, true, true);</w:t>
      </w:r>
    </w:p>
    <w:p w14:paraId="340F943F" w14:textId="29367A78" w:rsidR="00576A14" w:rsidRDefault="00576A14" w:rsidP="001833D9">
      <w:pPr>
        <w:pStyle w:val="Zdrojovkd"/>
      </w:pPr>
      <w:r>
        <w:t>}</w:t>
      </w:r>
    </w:p>
    <w:p w14:paraId="116DDAF9" w14:textId="77777777" w:rsidR="007917CA" w:rsidRDefault="007917CA" w:rsidP="007917CA">
      <w:pPr>
        <w:pStyle w:val="Prvnodstavec"/>
      </w:pPr>
    </w:p>
    <w:p w14:paraId="5242E85B" w14:textId="703B4A3F" w:rsidR="007917CA" w:rsidRDefault="006F6D43" w:rsidP="007917CA">
      <w:pPr>
        <w:pStyle w:val="Prvnodstavec"/>
      </w:pPr>
      <w:r>
        <w:t xml:space="preserve">Argumenty </w:t>
      </w:r>
      <w:r w:rsidR="003B0668">
        <w:t xml:space="preserve">metody </w:t>
      </w:r>
      <w:r w:rsidR="003B0668">
        <w:rPr>
          <w:i/>
          <w:iCs/>
        </w:rPr>
        <w:t>read</w:t>
      </w:r>
      <w:r w:rsidR="003B0668">
        <w:t xml:space="preserve"> </w:t>
      </w:r>
      <w:r w:rsidR="00A766A2">
        <w:t xml:space="preserve">jsou buffer, do kterého budou data uložena, </w:t>
      </w:r>
      <w:r w:rsidR="009C79F2">
        <w:t>p</w:t>
      </w:r>
      <w:r w:rsidR="00F23C69">
        <w:t xml:space="preserve">ozice </w:t>
      </w:r>
      <w:r w:rsidR="006B3807">
        <w:t>prvního vzorku v tomto bufferu</w:t>
      </w:r>
      <w:r w:rsidR="009C79F2">
        <w:t>, počet čtených vzorků</w:t>
      </w:r>
      <w:r w:rsidR="00C00D97">
        <w:t xml:space="preserve"> a první čtený vzorek</w:t>
      </w:r>
      <w:r w:rsidR="00FE47DE">
        <w:t xml:space="preserve">. </w:t>
      </w:r>
      <w:r w:rsidR="002B08E3">
        <w:t>Posledními dvěma argumenty jsou booleovské hodnoty</w:t>
      </w:r>
      <w:r w:rsidR="00E27B5B">
        <w:t xml:space="preserve"> určující </w:t>
      </w:r>
      <w:r w:rsidR="00D14CDF">
        <w:t xml:space="preserve">čtení pro levý a pravý kanál vstupního </w:t>
      </w:r>
      <w:r w:rsidR="00D14CDF">
        <w:lastRenderedPageBreak/>
        <w:t>signálu.</w:t>
      </w:r>
    </w:p>
    <w:p w14:paraId="2327D5A8" w14:textId="187F99C7" w:rsidR="008A550A" w:rsidRDefault="008F0C17" w:rsidP="000133E2">
      <w:pPr>
        <w:pStyle w:val="Odstavec"/>
      </w:pPr>
      <w:r>
        <w:t xml:space="preserve">Vykreslení </w:t>
      </w:r>
      <w:r w:rsidR="00673DA3">
        <w:t>požadovaného tvaru vlny je provedeno</w:t>
      </w:r>
      <w:r w:rsidR="009C5544">
        <w:t xml:space="preserve"> jako součást metody </w:t>
      </w:r>
      <w:r w:rsidR="009C5544">
        <w:rPr>
          <w:i/>
          <w:iCs w:val="0"/>
        </w:rPr>
        <w:t>paint</w:t>
      </w:r>
      <w:r w:rsidR="009C5544">
        <w:t xml:space="preserve"> </w:t>
      </w:r>
      <w:r w:rsidR="00834CD8">
        <w:t xml:space="preserve">ve třídě </w:t>
      </w:r>
      <w:r w:rsidR="00223B17">
        <w:rPr>
          <w:i/>
          <w:iCs w:val="0"/>
        </w:rPr>
        <w:t>WaveThumbnail</w:t>
      </w:r>
      <w:r w:rsidR="004900EC">
        <w:t>.</w:t>
      </w:r>
    </w:p>
    <w:p w14:paraId="2668D8CD" w14:textId="77777777" w:rsidR="001350BC" w:rsidRDefault="001350BC" w:rsidP="000133E2">
      <w:pPr>
        <w:pStyle w:val="Odstavec"/>
      </w:pPr>
    </w:p>
    <w:p w14:paraId="744DCF57" w14:textId="64319823" w:rsidR="001350BC" w:rsidRDefault="004A0A41" w:rsidP="001350BC">
      <w:pPr>
        <w:pStyle w:val="Zdrojovkd"/>
      </w:pPr>
      <w:r>
        <w:t>/*********************************************************************</w:t>
      </w:r>
    </w:p>
    <w:p w14:paraId="53C002FA" w14:textId="786245A3" w:rsidR="004A0A41" w:rsidRDefault="00E22CA4" w:rsidP="001350BC">
      <w:pPr>
        <w:pStyle w:val="Zdrojovkd"/>
      </w:pPr>
      <w:r>
        <w:rPr>
          <w:b/>
          <w:bCs/>
        </w:rPr>
        <w:t>void</w:t>
      </w:r>
      <w:r>
        <w:t xml:space="preserve"> </w:t>
      </w:r>
      <w:r w:rsidR="0064745B">
        <w:t>paint(juce::Graphics&amp; g)</w:t>
      </w:r>
    </w:p>
    <w:p w14:paraId="3BE1127A" w14:textId="17A86AE9" w:rsidR="00890F9F" w:rsidRDefault="00890F9F" w:rsidP="001350BC">
      <w:pPr>
        <w:pStyle w:val="Zdrojovkd"/>
      </w:pPr>
      <w:r>
        <w:t>{</w:t>
      </w:r>
    </w:p>
    <w:p w14:paraId="0E65BEE2" w14:textId="3A8954CB" w:rsidR="00890F9F" w:rsidRDefault="00103CF8" w:rsidP="001350BC">
      <w:pPr>
        <w:pStyle w:val="Zdrojovkd"/>
      </w:pPr>
      <w:r>
        <w:tab/>
      </w:r>
      <w:r w:rsidR="00F06238">
        <w:t>...</w:t>
      </w:r>
    </w:p>
    <w:p w14:paraId="3B238464" w14:textId="39D63642" w:rsidR="00F06238" w:rsidRDefault="00F06238" w:rsidP="001350BC">
      <w:pPr>
        <w:pStyle w:val="Zdrojovkd"/>
      </w:pPr>
      <w:r>
        <w:tab/>
      </w:r>
    </w:p>
    <w:p w14:paraId="28831584" w14:textId="306BF4C4" w:rsidR="00F06238" w:rsidRDefault="00F06238" w:rsidP="001350BC">
      <w:pPr>
        <w:pStyle w:val="Zdrojovkd"/>
      </w:pPr>
      <w:r>
        <w:tab/>
      </w:r>
      <w:r w:rsidR="000A5B29">
        <w:rPr>
          <w:b/>
          <w:bCs/>
        </w:rPr>
        <w:t>auto</w:t>
      </w:r>
      <w:r w:rsidR="000A5B29">
        <w:t xml:space="preserve"> waveform</w:t>
      </w:r>
      <w:r w:rsidR="00F94682">
        <w:t xml:space="preserve"> = audioProcessor.getWave();</w:t>
      </w:r>
    </w:p>
    <w:p w14:paraId="3F9BDA7A" w14:textId="0D90466B" w:rsidR="0007296F" w:rsidRDefault="00E108E7" w:rsidP="001350BC">
      <w:pPr>
        <w:pStyle w:val="Zdrojovkd"/>
      </w:pPr>
      <w:r>
        <w:tab/>
      </w:r>
    </w:p>
    <w:p w14:paraId="1AE07B98" w14:textId="29019A88" w:rsidR="00E108E7" w:rsidRDefault="00E108E7" w:rsidP="001350BC">
      <w:pPr>
        <w:pStyle w:val="Zdrojovkd"/>
      </w:pPr>
      <w:r>
        <w:tab/>
        <w:t>...</w:t>
      </w:r>
    </w:p>
    <w:p w14:paraId="0D4EC5CD" w14:textId="77777777" w:rsidR="00E108E7" w:rsidRDefault="00E108E7" w:rsidP="001350BC">
      <w:pPr>
        <w:pStyle w:val="Zdrojovkd"/>
      </w:pPr>
    </w:p>
    <w:p w14:paraId="3B31A0E7" w14:textId="28F2C2DC" w:rsidR="0007296F" w:rsidRDefault="0007296F" w:rsidP="001350BC">
      <w:pPr>
        <w:pStyle w:val="Zdrojovkd"/>
      </w:pPr>
      <w:r>
        <w:tab/>
      </w:r>
      <w:r w:rsidR="008E2DCE">
        <w:rPr>
          <w:b/>
          <w:bCs/>
        </w:rPr>
        <w:t>if</w:t>
      </w:r>
      <w:r w:rsidR="007C3963">
        <w:t>(waveform.getNumSamples() &gt; 0)</w:t>
      </w:r>
    </w:p>
    <w:p w14:paraId="3BE88494" w14:textId="56B4F475" w:rsidR="00913477" w:rsidRDefault="00913477" w:rsidP="001350BC">
      <w:pPr>
        <w:pStyle w:val="Zdrojovkd"/>
      </w:pPr>
      <w:r>
        <w:tab/>
        <w:t>{</w:t>
      </w:r>
    </w:p>
    <w:p w14:paraId="30C485AF" w14:textId="1DFFDA7D" w:rsidR="00913477" w:rsidRDefault="00913477" w:rsidP="001350BC">
      <w:pPr>
        <w:pStyle w:val="Zdrojovkd"/>
      </w:pPr>
      <w:r>
        <w:tab/>
      </w:r>
      <w:r>
        <w:tab/>
      </w:r>
      <w:r w:rsidR="00E4438C">
        <w:t>Path p;</w:t>
      </w:r>
    </w:p>
    <w:p w14:paraId="01CFFAE8" w14:textId="6B72B6A9" w:rsidR="002B5A17" w:rsidRDefault="00E4438C" w:rsidP="00B87230">
      <w:pPr>
        <w:pStyle w:val="Zdrojovkd"/>
      </w:pPr>
      <w:r>
        <w:tab/>
      </w:r>
      <w:r>
        <w:tab/>
      </w:r>
      <w:r w:rsidR="003E110F">
        <w:t>myAudioPoints.clear()</w:t>
      </w:r>
      <w:r w:rsidR="002B5A17">
        <w:t>;</w:t>
      </w:r>
    </w:p>
    <w:p w14:paraId="7E0D80B4" w14:textId="77777777" w:rsidR="00B87230" w:rsidRDefault="00B87230" w:rsidP="00B87230">
      <w:pPr>
        <w:pStyle w:val="Zdrojovkd"/>
      </w:pPr>
    </w:p>
    <w:p w14:paraId="58F79FAF" w14:textId="09E53F0D" w:rsidR="00B87230" w:rsidRDefault="00B87230" w:rsidP="00B87230">
      <w:pPr>
        <w:pStyle w:val="Zdrojovkd"/>
      </w:pPr>
      <w:r>
        <w:tab/>
      </w:r>
      <w:r>
        <w:tab/>
        <w:t>...</w:t>
      </w:r>
    </w:p>
    <w:p w14:paraId="13717243" w14:textId="4E9222F9" w:rsidR="00BC2B54" w:rsidRDefault="00A26F65" w:rsidP="001350BC">
      <w:pPr>
        <w:pStyle w:val="Zdrojovkd"/>
      </w:pPr>
      <w:r>
        <w:tab/>
      </w:r>
      <w:r>
        <w:tab/>
      </w:r>
    </w:p>
    <w:p w14:paraId="4553E37E" w14:textId="6D7EE386" w:rsidR="00AB2E15" w:rsidRDefault="00AB2E15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wave = </w:t>
      </w:r>
      <w:r w:rsidR="00E92E51">
        <w:t>audioProcessor.getWave();</w:t>
      </w:r>
    </w:p>
    <w:p w14:paraId="31B9CB54" w14:textId="088A6A59" w:rsidR="009C2AD7" w:rsidRDefault="009C2AD7" w:rsidP="001350BC">
      <w:pPr>
        <w:pStyle w:val="Zdrojovkd"/>
      </w:pPr>
      <w:r>
        <w:tab/>
      </w:r>
      <w:r>
        <w:tab/>
      </w:r>
      <w:r>
        <w:rPr>
          <w:b/>
          <w:bCs/>
        </w:rPr>
        <w:t>auto</w:t>
      </w:r>
      <w:r>
        <w:t xml:space="preserve"> ratio = </w:t>
      </w:r>
      <w:r w:rsidR="005E2C56">
        <w:t>wave.getNumSamples() / getWidth();</w:t>
      </w:r>
    </w:p>
    <w:p w14:paraId="0E6052CD" w14:textId="3D6524CC" w:rsidR="00BD1B70" w:rsidRDefault="00BD1B70" w:rsidP="001350BC">
      <w:pPr>
        <w:pStyle w:val="Zdrojovkd"/>
      </w:pPr>
      <w:r>
        <w:tab/>
      </w:r>
      <w:r>
        <w:tab/>
      </w:r>
      <w:r>
        <w:rPr>
          <w:b/>
          <w:bCs/>
        </w:rPr>
        <w:t xml:space="preserve">auto </w:t>
      </w:r>
      <w:r>
        <w:t xml:space="preserve">buffer = </w:t>
      </w:r>
      <w:r w:rsidR="009011E4">
        <w:t>wave.getReadPointer(0);</w:t>
      </w:r>
    </w:p>
    <w:p w14:paraId="10F88058" w14:textId="28605DAD" w:rsidR="000138FB" w:rsidRDefault="000138FB" w:rsidP="001350BC">
      <w:pPr>
        <w:pStyle w:val="Zdrojovkd"/>
      </w:pPr>
      <w:r>
        <w:t>*</w:t>
      </w:r>
    </w:p>
    <w:p w14:paraId="3D4C259F" w14:textId="77777777" w:rsidR="00360C8B" w:rsidRDefault="00360C8B" w:rsidP="000138FB">
      <w:pPr>
        <w:pStyle w:val="Prvnodstavec"/>
      </w:pPr>
    </w:p>
    <w:p w14:paraId="254BF57D" w14:textId="21FF47E1" w:rsidR="00F17128" w:rsidRDefault="007949ED" w:rsidP="00F17128">
      <w:pPr>
        <w:pStyle w:val="Prvnodstavec"/>
      </w:pPr>
      <w:r>
        <w:t xml:space="preserve">V 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4849BF70" w14:textId="77777777" w:rsidR="00F17128" w:rsidRPr="00F17128" w:rsidRDefault="00F17128" w:rsidP="00F17128"/>
    <w:p w14:paraId="3092847B" w14:textId="77777777" w:rsidR="00AD39BE" w:rsidRDefault="00AD39BE">
      <w:pPr>
        <w:spacing w:line="240" w:lineRule="auto"/>
        <w:ind w:left="0"/>
        <w:rPr>
          <w:rFonts w:ascii="Courier New" w:hAnsi="Courier New"/>
          <w:color w:val="000000"/>
          <w:sz w:val="20"/>
          <w:szCs w:val="20"/>
          <w:lang w:val="en-US"/>
        </w:rPr>
      </w:pPr>
      <w:r>
        <w:br w:type="page"/>
      </w:r>
    </w:p>
    <w:p w14:paraId="73CDF1CC" w14:textId="452ED447" w:rsidR="000138FB" w:rsidRDefault="000138FB" w:rsidP="001350BC">
      <w:pPr>
        <w:pStyle w:val="Zdrojovkd"/>
      </w:pPr>
      <w:r>
        <w:lastRenderedPageBreak/>
        <w:t>*</w:t>
      </w:r>
    </w:p>
    <w:p w14:paraId="5DA1FDA5" w14:textId="13F6880C" w:rsidR="0080132C" w:rsidRDefault="00360C8B" w:rsidP="001350BC">
      <w:pPr>
        <w:pStyle w:val="Zdrojovkd"/>
      </w:pPr>
      <w:r>
        <w:tab/>
      </w:r>
      <w:r w:rsidR="0094487C">
        <w:tab/>
      </w:r>
      <w:r w:rsidR="00EB224E">
        <w:rPr>
          <w:b/>
          <w:bCs/>
        </w:rPr>
        <w:t>for</w:t>
      </w:r>
      <w:r w:rsidR="0080132C">
        <w:t>(</w:t>
      </w:r>
      <w:r w:rsidR="0080132C">
        <w:rPr>
          <w:b/>
          <w:bCs/>
        </w:rPr>
        <w:t>int</w:t>
      </w:r>
      <w:r w:rsidR="0080132C">
        <w:t xml:space="preserve"> sample</w:t>
      </w:r>
      <w:r w:rsidR="00FF79D8">
        <w:t xml:space="preserve"> </w:t>
      </w:r>
      <w:r w:rsidR="0080132C">
        <w:t>=</w:t>
      </w:r>
      <w:r w:rsidR="00FF79D8">
        <w:t xml:space="preserve"> </w:t>
      </w:r>
      <w:r w:rsidR="0080132C">
        <w:t>0;</w:t>
      </w:r>
    </w:p>
    <w:p w14:paraId="5BC44768" w14:textId="389A451A" w:rsidR="0080132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</w:t>
      </w:r>
      <w:r w:rsidR="00FF79D8">
        <w:t xml:space="preserve"> </w:t>
      </w:r>
      <w:r>
        <w:t>&lt;</w:t>
      </w:r>
      <w:r w:rsidR="00FF79D8">
        <w:t xml:space="preserve"> </w:t>
      </w:r>
      <w:r>
        <w:t>wave.getNumSamples();</w:t>
      </w:r>
    </w:p>
    <w:p w14:paraId="775963D2" w14:textId="3CC1A671" w:rsidR="0094487C" w:rsidRDefault="0080132C" w:rsidP="0080132C">
      <w:pPr>
        <w:pStyle w:val="Zdrojovkd"/>
        <w:ind w:firstLine="709"/>
      </w:pPr>
      <w:r>
        <w:t xml:space="preserve"> </w:t>
      </w:r>
      <w:r>
        <w:tab/>
      </w:r>
      <w:r>
        <w:tab/>
        <w:t xml:space="preserve">  sample += ratio)</w:t>
      </w:r>
    </w:p>
    <w:p w14:paraId="05997297" w14:textId="7236B29C" w:rsidR="00027541" w:rsidRDefault="00027541" w:rsidP="0080132C">
      <w:pPr>
        <w:pStyle w:val="Zdrojovkd"/>
        <w:ind w:firstLine="709"/>
      </w:pPr>
      <w:r>
        <w:tab/>
        <w:t>{</w:t>
      </w:r>
    </w:p>
    <w:p w14:paraId="366EEE40" w14:textId="38CFA7C0" w:rsidR="00027541" w:rsidRDefault="00027541" w:rsidP="0080132C">
      <w:pPr>
        <w:pStyle w:val="Zdrojovkd"/>
        <w:ind w:firstLine="709"/>
      </w:pPr>
      <w:r>
        <w:tab/>
      </w:r>
      <w:r>
        <w:tab/>
      </w:r>
      <w:r w:rsidR="00C17EDE">
        <w:t>myAudioPoints.push_back(buffer[sample]);</w:t>
      </w:r>
    </w:p>
    <w:p w14:paraId="22DD1870" w14:textId="598669A6" w:rsidR="00027541" w:rsidRDefault="00027541" w:rsidP="0080132C">
      <w:pPr>
        <w:pStyle w:val="Zdrojovkd"/>
        <w:ind w:firstLine="709"/>
      </w:pPr>
      <w:r>
        <w:tab/>
        <w:t>}</w:t>
      </w:r>
    </w:p>
    <w:p w14:paraId="56A3171C" w14:textId="49BA79BE" w:rsidR="009D5D6E" w:rsidRDefault="009D5D6E" w:rsidP="0080132C">
      <w:pPr>
        <w:pStyle w:val="Zdrojovkd"/>
        <w:ind w:firstLine="709"/>
      </w:pPr>
      <w:r>
        <w:tab/>
      </w:r>
    </w:p>
    <w:p w14:paraId="723D0DE4" w14:textId="09FC3AAD" w:rsidR="009D5D6E" w:rsidRDefault="009D5D6E" w:rsidP="0080132C">
      <w:pPr>
        <w:pStyle w:val="Zdrojovkd"/>
        <w:ind w:firstLine="709"/>
      </w:pPr>
      <w:r>
        <w:tab/>
        <w:t>p.</w:t>
      </w:r>
      <w:r w:rsidR="00A346DF">
        <w:t>startNewSubPath</w:t>
      </w:r>
      <w:r w:rsidR="002E4A8A">
        <w:t>(0, getHeight() / 2);</w:t>
      </w:r>
    </w:p>
    <w:p w14:paraId="5196ABD6" w14:textId="77777777" w:rsidR="00ED28F4" w:rsidRDefault="00ED28F4" w:rsidP="0080132C">
      <w:pPr>
        <w:pStyle w:val="Zdrojovkd"/>
        <w:ind w:firstLine="709"/>
      </w:pPr>
    </w:p>
    <w:p w14:paraId="055D8DC1" w14:textId="0859CCD2" w:rsidR="00ED28F4" w:rsidRDefault="00ED28F4" w:rsidP="0080132C">
      <w:pPr>
        <w:pStyle w:val="Zdrojovkd"/>
        <w:ind w:firstLine="709"/>
      </w:pPr>
      <w:r>
        <w:tab/>
      </w:r>
      <w:r>
        <w:rPr>
          <w:b/>
          <w:bCs/>
        </w:rPr>
        <w:t>for</w:t>
      </w:r>
      <w:r>
        <w:t xml:space="preserve"> </w:t>
      </w:r>
      <w:r w:rsidR="00FF79D8">
        <w:t>(</w:t>
      </w:r>
      <w:r w:rsidR="00FF79D8">
        <w:rPr>
          <w:b/>
          <w:bCs/>
        </w:rPr>
        <w:t>int</w:t>
      </w:r>
      <w:r w:rsidR="00FF79D8">
        <w:t xml:space="preserve"> sample=0;</w:t>
      </w:r>
      <w:r w:rsidR="00BA21C5">
        <w:t xml:space="preserve"> sample &lt; myAudioPoints.size(); ++sample</w:t>
      </w:r>
      <w:r w:rsidR="00421803">
        <w:t>)</w:t>
      </w:r>
    </w:p>
    <w:p w14:paraId="43DF97FD" w14:textId="0956174A" w:rsidR="009E665C" w:rsidRDefault="009E665C" w:rsidP="0080132C">
      <w:pPr>
        <w:pStyle w:val="Zdrojovkd"/>
        <w:ind w:firstLine="709"/>
      </w:pPr>
      <w:r>
        <w:tab/>
        <w:t>{</w:t>
      </w:r>
    </w:p>
    <w:p w14:paraId="74871CA1" w14:textId="4B3E72BE" w:rsidR="000138FB" w:rsidRDefault="009E665C" w:rsidP="000138FB">
      <w:pPr>
        <w:pStyle w:val="Zdrojovkd"/>
        <w:ind w:firstLine="709"/>
      </w:pPr>
      <w:r>
        <w:tab/>
      </w:r>
      <w:r>
        <w:tab/>
      </w:r>
      <w:r w:rsidR="00932270">
        <w:rPr>
          <w:b/>
          <w:bCs/>
        </w:rPr>
        <w:t>auto</w:t>
      </w:r>
      <w:r w:rsidR="00932270">
        <w:t xml:space="preserve"> point = </w:t>
      </w:r>
      <w:r w:rsidR="00036FD5">
        <w:t>jmap&lt;</w:t>
      </w:r>
      <w:r w:rsidR="00036FD5">
        <w:rPr>
          <w:b/>
          <w:bCs/>
        </w:rPr>
        <w:t>float</w:t>
      </w:r>
      <w:r w:rsidR="00036FD5">
        <w:t>&gt;(myAudioPoints[sample]</w:t>
      </w:r>
      <w:r w:rsidR="00111997">
        <w:t>,</w:t>
      </w:r>
    </w:p>
    <w:p w14:paraId="5868B221" w14:textId="4D6F10EC" w:rsidR="00111997" w:rsidRDefault="00111997" w:rsidP="000138FB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</w:r>
      <w:r>
        <w:tab/>
        <w:t>-1.0f, 1.0f, getHeight(). 0);</w:t>
      </w:r>
    </w:p>
    <w:p w14:paraId="0BB615EB" w14:textId="2A7F4168" w:rsidR="008A0819" w:rsidRPr="00036FD5" w:rsidRDefault="008A0819" w:rsidP="000138FB">
      <w:pPr>
        <w:pStyle w:val="Zdrojovkd"/>
        <w:ind w:firstLine="709"/>
      </w:pPr>
      <w:r>
        <w:tab/>
      </w:r>
      <w:r>
        <w:tab/>
        <w:t>p.lineTo(sample, point);</w:t>
      </w:r>
    </w:p>
    <w:p w14:paraId="54D647DF" w14:textId="2215E05A" w:rsidR="009E665C" w:rsidRDefault="009E665C" w:rsidP="0080132C">
      <w:pPr>
        <w:pStyle w:val="Zdrojovkd"/>
        <w:ind w:firstLine="709"/>
      </w:pPr>
      <w:r>
        <w:tab/>
        <w:t>}</w:t>
      </w:r>
    </w:p>
    <w:p w14:paraId="6F9AF902" w14:textId="7CBE4E74" w:rsidR="005E33A6" w:rsidRDefault="005E33A6" w:rsidP="005E33A6">
      <w:pPr>
        <w:pStyle w:val="Zdrojovkd"/>
      </w:pPr>
    </w:p>
    <w:p w14:paraId="1C2F2871" w14:textId="20E05D62" w:rsidR="00C32F51" w:rsidRDefault="00C32F51" w:rsidP="005E33A6">
      <w:pPr>
        <w:pStyle w:val="Zdrojovkd"/>
      </w:pPr>
      <w:r>
        <w:tab/>
      </w:r>
      <w:r>
        <w:tab/>
        <w:t>...</w:t>
      </w:r>
    </w:p>
    <w:p w14:paraId="459EBAF7" w14:textId="77777777" w:rsidR="00C32F51" w:rsidRDefault="00C32F51" w:rsidP="005E33A6">
      <w:pPr>
        <w:pStyle w:val="Zdrojovkd"/>
      </w:pPr>
    </w:p>
    <w:p w14:paraId="1333BACC" w14:textId="71FF7087" w:rsidR="00C32F51" w:rsidRDefault="00C32F51" w:rsidP="005E33A6">
      <w:pPr>
        <w:pStyle w:val="Zdrojovkd"/>
      </w:pPr>
      <w:r>
        <w:tab/>
        <w:t>}</w:t>
      </w:r>
    </w:p>
    <w:p w14:paraId="0D407504" w14:textId="7CD5E3CE" w:rsidR="00C32F51" w:rsidRDefault="00C32F51" w:rsidP="005E33A6">
      <w:pPr>
        <w:pStyle w:val="Zdrojovkd"/>
      </w:pPr>
      <w:r>
        <w:t>}</w:t>
      </w:r>
    </w:p>
    <w:p w14:paraId="378EEC8C" w14:textId="77777777" w:rsidR="005E33A6" w:rsidRDefault="005E33A6" w:rsidP="005E33A6">
      <w:pPr>
        <w:pStyle w:val="Prvnodstavec"/>
      </w:pPr>
    </w:p>
    <w:p w14:paraId="1134CBC9" w14:textId="4881084F" w:rsidR="00890F9F" w:rsidRDefault="00FC2361" w:rsidP="00E23CBB">
      <w:pPr>
        <w:pStyle w:val="Prvn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25D65B57" w14:textId="77777777" w:rsidR="00195893" w:rsidRDefault="00195893" w:rsidP="00EE6AB6">
      <w:pPr>
        <w:pStyle w:val="Odstavec"/>
      </w:pPr>
    </w:p>
    <w:p w14:paraId="74CF99FE" w14:textId="435E2C30" w:rsidR="00FB0352" w:rsidRPr="00FB0352" w:rsidRDefault="00FB0352" w:rsidP="00195893">
      <w:pPr>
        <w:pStyle w:val="Zdrojovkd"/>
      </w:pPr>
      <w:r>
        <w:t>/*********************************************************************</w:t>
      </w:r>
    </w:p>
    <w:p w14:paraId="0F1F1C74" w14:textId="4F1700F1" w:rsidR="00195893" w:rsidRDefault="000D39D1" w:rsidP="00195893">
      <w:pPr>
        <w:pStyle w:val="Zdrojovkd"/>
      </w:pPr>
      <w:r w:rsidRPr="00CC36E7">
        <w:rPr>
          <w:b/>
          <w:bCs/>
        </w:rPr>
        <w:t xml:space="preserve">void </w:t>
      </w:r>
      <w:r w:rsidRPr="00CC36E7">
        <w:t>processBlock</w:t>
      </w:r>
      <w:r w:rsidR="00F9762B" w:rsidRPr="00CC36E7">
        <w:t>(AudioBuffer&lt;</w:t>
      </w:r>
      <w:r w:rsidR="00F9762B" w:rsidRPr="00CC36E7">
        <w:rPr>
          <w:b/>
          <w:bCs/>
        </w:rPr>
        <w:t>float</w:t>
      </w:r>
      <w:r w:rsidR="00F9762B" w:rsidRPr="00CC36E7">
        <w:t>&gt;&amp; buffer,</w:t>
      </w:r>
      <w:r w:rsidR="00FB0352" w:rsidRPr="00CC36E7">
        <w:t>MidiBuffer&amp; midiMessages</w:t>
      </w:r>
      <w:r w:rsidR="00BB75E1">
        <w:t>)</w:t>
      </w:r>
    </w:p>
    <w:p w14:paraId="0376A30E" w14:textId="44CBFE85" w:rsidR="00564941" w:rsidRDefault="00947C29" w:rsidP="00195893">
      <w:pPr>
        <w:pStyle w:val="Zdrojovkd"/>
      </w:pPr>
      <w:r>
        <w:t>{</w:t>
      </w:r>
    </w:p>
    <w:p w14:paraId="0C5BC798" w14:textId="187F7401" w:rsidR="00564941" w:rsidRDefault="00EE402D" w:rsidP="00947C29">
      <w:pPr>
        <w:pStyle w:val="Zdrojovkd"/>
        <w:ind w:firstLine="709"/>
      </w:pPr>
      <w:r>
        <w:t>...</w:t>
      </w:r>
    </w:p>
    <w:p w14:paraId="5D1C30A9" w14:textId="77777777" w:rsidR="00EE402D" w:rsidRDefault="00EE402D" w:rsidP="00195893">
      <w:pPr>
        <w:pStyle w:val="Zdrojovkd"/>
      </w:pPr>
    </w:p>
    <w:p w14:paraId="2DEFC4F7" w14:textId="7EFC8751" w:rsidR="00EE402D" w:rsidRDefault="005F6F62" w:rsidP="00947C29">
      <w:pPr>
        <w:pStyle w:val="Zdrojovkd"/>
        <w:ind w:firstLine="709"/>
      </w:pPr>
      <w:r>
        <w:t>MidiMessage m;</w:t>
      </w:r>
    </w:p>
    <w:p w14:paraId="0B136C1E" w14:textId="4F1C8494" w:rsidR="005F6F62" w:rsidRDefault="00E17AB3" w:rsidP="00947C29">
      <w:pPr>
        <w:pStyle w:val="Zdrojovkd"/>
        <w:ind w:firstLine="709"/>
      </w:pPr>
      <w:r>
        <w:t>MidiBuffer::Iterator it(midiMessages);</w:t>
      </w:r>
    </w:p>
    <w:p w14:paraId="51409529" w14:textId="5319E12C" w:rsidR="00E17AB3" w:rsidRDefault="00614F17" w:rsidP="00947C29">
      <w:pPr>
        <w:pStyle w:val="Zdrojovkd"/>
        <w:ind w:firstLine="709"/>
      </w:pPr>
      <w:r>
        <w:rPr>
          <w:b/>
          <w:bCs/>
        </w:rPr>
        <w:t>int</w:t>
      </w:r>
      <w:r>
        <w:t xml:space="preserve"> sample;</w:t>
      </w:r>
    </w:p>
    <w:p w14:paraId="0EBBB774" w14:textId="3F941786" w:rsidR="00614F17" w:rsidRDefault="00614F17" w:rsidP="00947C29">
      <w:pPr>
        <w:pStyle w:val="Zdrojovkd"/>
        <w:ind w:firstLine="709"/>
      </w:pPr>
      <w:r>
        <w:rPr>
          <w:b/>
          <w:bCs/>
        </w:rPr>
        <w:t>static double</w:t>
      </w:r>
      <w:r>
        <w:t xml:space="preserve"> </w:t>
      </w:r>
      <w:r w:rsidR="00D74A6D">
        <w:t>midiNoteInHertz;</w:t>
      </w:r>
    </w:p>
    <w:p w14:paraId="42E002A9" w14:textId="77777777" w:rsidR="00D74A6D" w:rsidRDefault="00D74A6D" w:rsidP="00195893">
      <w:pPr>
        <w:pStyle w:val="Zdrojovkd"/>
        <w:rPr>
          <w:b/>
          <w:bCs/>
        </w:rPr>
      </w:pPr>
    </w:p>
    <w:p w14:paraId="4E5A6C25" w14:textId="62E90947" w:rsidR="00694E61" w:rsidRDefault="00694E61" w:rsidP="00947C29">
      <w:pPr>
        <w:pStyle w:val="Zdrojovkd"/>
        <w:ind w:firstLine="709"/>
      </w:pPr>
      <w:r>
        <w:rPr>
          <w:b/>
          <w:bCs/>
        </w:rPr>
        <w:t>while</w:t>
      </w:r>
      <w:r>
        <w:t xml:space="preserve"> (it.getNextEvent(m, sample))</w:t>
      </w:r>
    </w:p>
    <w:p w14:paraId="601F95BD" w14:textId="36C060AF" w:rsidR="00694E61" w:rsidRDefault="00694E61" w:rsidP="00947C29">
      <w:pPr>
        <w:pStyle w:val="Zdrojovkd"/>
        <w:ind w:firstLine="709"/>
      </w:pPr>
      <w:r>
        <w:t>{</w:t>
      </w:r>
    </w:p>
    <w:p w14:paraId="64F2CA62" w14:textId="0174CF6E" w:rsidR="00694E61" w:rsidRDefault="00694E61" w:rsidP="00195893">
      <w:pPr>
        <w:pStyle w:val="Zdrojovkd"/>
      </w:pPr>
      <w:r>
        <w:tab/>
      </w:r>
      <w:r w:rsidR="00947C29">
        <w:tab/>
      </w:r>
      <w:r w:rsidR="00C96179">
        <w:rPr>
          <w:b/>
          <w:bCs/>
        </w:rPr>
        <w:t>if</w:t>
      </w:r>
      <w:r w:rsidR="00C96179">
        <w:t xml:space="preserve"> </w:t>
      </w:r>
      <w:r w:rsidR="004737C1">
        <w:t>(m.isNoteOn())</w:t>
      </w:r>
    </w:p>
    <w:p w14:paraId="21905992" w14:textId="79464DE7" w:rsidR="004737C1" w:rsidRDefault="00947C29" w:rsidP="00195893">
      <w:pPr>
        <w:pStyle w:val="Zdrojovkd"/>
      </w:pPr>
      <w:r>
        <w:tab/>
      </w:r>
      <w:r w:rsidR="004737C1">
        <w:tab/>
        <w:t>{</w:t>
      </w:r>
    </w:p>
    <w:p w14:paraId="0F1057D3" w14:textId="77777777" w:rsidR="00BF3E09" w:rsidRDefault="004737C1" w:rsidP="00195893">
      <w:pPr>
        <w:pStyle w:val="Zdrojovkd"/>
      </w:pPr>
      <w:r>
        <w:tab/>
      </w:r>
      <w:r w:rsidR="00947C29">
        <w:tab/>
      </w:r>
      <w:r>
        <w:tab/>
      </w:r>
      <w:r w:rsidR="00A73E7F">
        <w:t>midiNoteInHertz =</w:t>
      </w:r>
    </w:p>
    <w:p w14:paraId="48AE4605" w14:textId="23100A60" w:rsidR="004737C1" w:rsidRDefault="00A73E7F" w:rsidP="00195893">
      <w:pPr>
        <w:pStyle w:val="Zdrojovkd"/>
      </w:pPr>
      <w:r>
        <w:t xml:space="preserve"> </w:t>
      </w:r>
      <w:r w:rsidR="00BF3E09">
        <w:tab/>
      </w:r>
      <w:r w:rsidR="00BF3E09">
        <w:tab/>
      </w:r>
      <w:r w:rsidR="00BF3E09">
        <w:tab/>
      </w:r>
      <w:r w:rsidR="00BF3E09">
        <w:tab/>
      </w:r>
      <w:r w:rsidR="00BF3E09">
        <w:tab/>
        <w:t xml:space="preserve"> </w:t>
      </w:r>
      <w:r>
        <w:t>m.getMidiNoteInHertz(m.getNoteNumber());</w:t>
      </w:r>
    </w:p>
    <w:p w14:paraId="58FECFC0" w14:textId="1EF73C50" w:rsidR="0070559A" w:rsidRDefault="0070559A" w:rsidP="00195893">
      <w:pPr>
        <w:pStyle w:val="Zdrojovkd"/>
      </w:pPr>
      <w:r>
        <w:tab/>
      </w:r>
      <w:r>
        <w:tab/>
      </w:r>
      <w:r w:rsidR="00947C29">
        <w:tab/>
      </w:r>
      <w:r>
        <w:t xml:space="preserve">myIsNotePlayed = </w:t>
      </w:r>
      <w:r w:rsidRPr="0070559A">
        <w:rPr>
          <w:b/>
          <w:bCs/>
        </w:rPr>
        <w:t>true</w:t>
      </w:r>
      <w:r w:rsidRPr="0070559A">
        <w:t>;</w:t>
      </w:r>
    </w:p>
    <w:p w14:paraId="457107BC" w14:textId="0DD17C51" w:rsidR="00E27891" w:rsidRDefault="00947C29" w:rsidP="00195893">
      <w:pPr>
        <w:pStyle w:val="Zdrojovkd"/>
      </w:pPr>
      <w:r>
        <w:tab/>
      </w:r>
      <w:r w:rsidR="00E27891">
        <w:tab/>
        <w:t>}</w:t>
      </w:r>
    </w:p>
    <w:p w14:paraId="48711B7F" w14:textId="389AEC32" w:rsidR="00E27891" w:rsidRDefault="00E27891" w:rsidP="00195893">
      <w:pPr>
        <w:pStyle w:val="Zdrojovkd"/>
      </w:pPr>
      <w:r>
        <w:tab/>
      </w:r>
      <w:r w:rsidR="00947C29">
        <w:tab/>
      </w:r>
      <w:r w:rsidR="00214EF4">
        <w:rPr>
          <w:b/>
          <w:bCs/>
        </w:rPr>
        <w:t>else if</w:t>
      </w:r>
      <w:r w:rsidR="00214EF4">
        <w:t xml:space="preserve"> (m.isNoteOff())</w:t>
      </w:r>
    </w:p>
    <w:p w14:paraId="016FC06B" w14:textId="2A63F98E" w:rsidR="00214EF4" w:rsidRDefault="00947C29" w:rsidP="00195893">
      <w:pPr>
        <w:pStyle w:val="Zdrojovkd"/>
      </w:pPr>
      <w:r>
        <w:tab/>
      </w:r>
      <w:r w:rsidR="00091390">
        <w:tab/>
        <w:t>{</w:t>
      </w:r>
    </w:p>
    <w:p w14:paraId="433F4764" w14:textId="586989B0" w:rsidR="00091390" w:rsidRPr="00AD452D" w:rsidRDefault="00947C29" w:rsidP="00195893">
      <w:pPr>
        <w:pStyle w:val="Zdrojovkd"/>
      </w:pPr>
      <w:r>
        <w:tab/>
      </w:r>
      <w:r w:rsidR="00091390">
        <w:tab/>
      </w:r>
      <w:r w:rsidR="00091390">
        <w:tab/>
      </w:r>
      <w:r w:rsidR="00AD452D">
        <w:t xml:space="preserve">myIsNotePlayed = </w:t>
      </w:r>
      <w:r w:rsidR="00AD452D">
        <w:rPr>
          <w:b/>
          <w:bCs/>
        </w:rPr>
        <w:t>false</w:t>
      </w:r>
      <w:r w:rsidR="00AD452D">
        <w:t>;</w:t>
      </w:r>
    </w:p>
    <w:p w14:paraId="150A8968" w14:textId="63D3FB41" w:rsidR="00091390" w:rsidRPr="00214EF4" w:rsidRDefault="00947C29" w:rsidP="00195893">
      <w:pPr>
        <w:pStyle w:val="Zdrojovkd"/>
      </w:pPr>
      <w:r>
        <w:tab/>
      </w:r>
      <w:r w:rsidR="00091390">
        <w:tab/>
        <w:t>}</w:t>
      </w:r>
    </w:p>
    <w:p w14:paraId="7F4DF537" w14:textId="590921D5" w:rsidR="00694E61" w:rsidRDefault="00694E61" w:rsidP="00947C29">
      <w:pPr>
        <w:pStyle w:val="Zdrojovkd"/>
        <w:ind w:firstLine="709"/>
      </w:pPr>
      <w:r>
        <w:t>}</w:t>
      </w:r>
    </w:p>
    <w:p w14:paraId="6F11FEA1" w14:textId="2CC681B9" w:rsidR="002C4BAE" w:rsidRDefault="002C4BAE" w:rsidP="00195893">
      <w:pPr>
        <w:pStyle w:val="Zdrojovkd"/>
      </w:pPr>
    </w:p>
    <w:p w14:paraId="386BB100" w14:textId="22C18AC0" w:rsidR="002C4BAE" w:rsidRDefault="00D64118" w:rsidP="00D0790A">
      <w:pPr>
        <w:pStyle w:val="Zdrojovkd"/>
        <w:ind w:firstLine="709"/>
      </w:pPr>
      <w:r>
        <w:rPr>
          <w:b/>
          <w:bCs/>
        </w:rPr>
        <w:t>float</w:t>
      </w:r>
      <w:r>
        <w:t xml:space="preserve"> </w:t>
      </w:r>
      <w:r w:rsidR="00947C29">
        <w:t>pitchedSamples = buffer.getNumSamples</w:t>
      </w:r>
      <w:r w:rsidR="00732884">
        <w:t>() * (midiNoteInHertz</w:t>
      </w:r>
    </w:p>
    <w:p w14:paraId="21BFFA61" w14:textId="78D791F0" w:rsidR="004859C7" w:rsidRDefault="004859C7" w:rsidP="00D0790A">
      <w:pPr>
        <w:pStyle w:val="Zdrojovkd"/>
        <w:ind w:firstLine="709"/>
      </w:pPr>
      <w:r>
        <w:tab/>
      </w:r>
      <w:r>
        <w:tab/>
      </w:r>
      <w:r>
        <w:tab/>
        <w:t xml:space="preserve">     / 523.25113);</w:t>
      </w:r>
    </w:p>
    <w:p w14:paraId="3CDE96F4" w14:textId="5107A5FA" w:rsidR="00EE2D6C" w:rsidRDefault="00EE2D6C" w:rsidP="00D0790A">
      <w:pPr>
        <w:pStyle w:val="Zdrojovkd"/>
        <w:ind w:firstLine="709"/>
      </w:pPr>
      <w:r>
        <w:t xml:space="preserve">mySampleCount = </w:t>
      </w:r>
      <w:r w:rsidR="00817513">
        <w:t>myIsNotePlayed ? mySampleCount += pitchedSamples</w:t>
      </w:r>
    </w:p>
    <w:p w14:paraId="56941A3C" w14:textId="6DBED562" w:rsidR="00817513" w:rsidRDefault="00817513" w:rsidP="00D0790A">
      <w:pPr>
        <w:pStyle w:val="Zdrojovkd"/>
        <w:ind w:firstLine="709"/>
      </w:pPr>
      <w:r>
        <w:tab/>
      </w:r>
      <w:r>
        <w:tab/>
      </w:r>
      <w:r>
        <w:tab/>
      </w:r>
      <w:r>
        <w:tab/>
      </w:r>
      <w:r>
        <w:tab/>
        <w:t xml:space="preserve">  : 0;</w:t>
      </w:r>
    </w:p>
    <w:p w14:paraId="63DB1CD5" w14:textId="24327CF2" w:rsidR="00657243" w:rsidRDefault="00657243" w:rsidP="00D0790A">
      <w:pPr>
        <w:pStyle w:val="Zdrojovkd"/>
        <w:ind w:firstLine="709"/>
      </w:pPr>
      <w:r>
        <w:t>...</w:t>
      </w:r>
    </w:p>
    <w:p w14:paraId="26E06151" w14:textId="77777777" w:rsidR="00657243" w:rsidRDefault="00657243" w:rsidP="00657243">
      <w:pPr>
        <w:pStyle w:val="Zdrojovkd"/>
      </w:pPr>
    </w:p>
    <w:p w14:paraId="3834F5EF" w14:textId="7E4831B0" w:rsidR="00657243" w:rsidRDefault="00657243" w:rsidP="00657243">
      <w:pPr>
        <w:pStyle w:val="Zdrojovkd"/>
      </w:pPr>
      <w:r>
        <w:t>}</w:t>
      </w:r>
    </w:p>
    <w:p w14:paraId="3F739F08" w14:textId="77777777" w:rsidR="00FD6A17" w:rsidRDefault="00FD6A17" w:rsidP="00FD6A17">
      <w:pPr>
        <w:pStyle w:val="Prvnodstavec"/>
      </w:pPr>
    </w:p>
    <w:p w14:paraId="68077961" w14:textId="3B10D399" w:rsidR="00FD6A17" w:rsidRPr="00BB1701" w:rsidRDefault="009D1C08" w:rsidP="00FD6A17">
      <w:pPr>
        <w:pStyle w:val="Prvnodstavec"/>
      </w:pPr>
      <w:r>
        <w:t xml:space="preserve">V této části metody </w:t>
      </w:r>
      <w:r w:rsidR="00235C6D">
        <w:t>je nastavena rychlost p</w:t>
      </w:r>
      <w:r w:rsidR="00215A89">
        <w:t xml:space="preserve">ohybu ukazatele pozice </w:t>
      </w:r>
      <w:r w:rsidR="00C75206">
        <w:t xml:space="preserve">podle stisknuté MIDI noty. </w:t>
      </w:r>
      <w:r w:rsidR="00337C3A">
        <w:t xml:space="preserve">Jako referenční </w:t>
      </w:r>
      <w:r w:rsidR="00C83792">
        <w:t xml:space="preserve">hodnota je zvolena frekvence 523,25113 Hz, </w:t>
      </w:r>
      <w:r w:rsidR="006E43FF">
        <w:t xml:space="preserve">jež odpovídá </w:t>
      </w:r>
      <w:r w:rsidR="00D675D1">
        <w:t>tónu c</w:t>
      </w:r>
      <w:r w:rsidR="00D675D1">
        <w:rPr>
          <w:vertAlign w:val="superscript"/>
        </w:rPr>
        <w:t>2</w:t>
      </w:r>
      <w:r w:rsidR="00BB57DC">
        <w:t xml:space="preserve"> (</w:t>
      </w:r>
      <w:r w:rsidR="00C07A56">
        <w:t>MIDI nota 72)</w:t>
      </w:r>
      <w:r w:rsidR="001462D7">
        <w:t xml:space="preserve">, </w:t>
      </w:r>
      <w:r w:rsidR="005379DC">
        <w:t xml:space="preserve">při kterém </w:t>
      </w:r>
      <w:r w:rsidR="001054EA">
        <w:t>je přehráván nahraný signál v původní nezměněné výšce.</w:t>
      </w:r>
    </w:p>
    <w:p w14:paraId="1BACF3FD" w14:textId="41E058C2" w:rsidR="00A43204" w:rsidRDefault="00800427" w:rsidP="00A43204">
      <w:pPr>
        <w:pStyle w:val="Nadpis3"/>
      </w:pPr>
      <w:bookmarkStart w:id="49" w:name="_Toc166840249"/>
      <w:r>
        <w:t>Výběr úseku načteného souboru</w:t>
      </w:r>
      <w:bookmarkEnd w:id="49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50" w:name="_Toc166840250"/>
      <w:r>
        <w:t>Granulizace</w:t>
      </w:r>
      <w:r w:rsidR="0072554E">
        <w:t xml:space="preserve"> a práce s grainy</w:t>
      </w:r>
      <w:bookmarkEnd w:id="50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 xml:space="preserve">standard pro zvukovou </w:t>
      </w:r>
      <w:r w:rsidR="00F84D45">
        <w:lastRenderedPageBreak/>
        <w:t>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51" w:name="_Toc166840251"/>
      <w:r>
        <w:t>Řazení grainů</w:t>
      </w:r>
      <w:bookmarkEnd w:id="51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>, 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52" w:name="_Toc166840252"/>
      <w:r>
        <w:t xml:space="preserve">Efektová </w:t>
      </w:r>
      <w:r w:rsidR="009D1458">
        <w:t>sekce</w:t>
      </w:r>
      <w:bookmarkEnd w:id="52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53" w:name="_Toc166840253"/>
      <w:r>
        <w:t>LFO</w:t>
      </w:r>
      <w:bookmarkEnd w:id="53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54" w:name="_Toc166840254"/>
      <w:r>
        <w:lastRenderedPageBreak/>
        <w:t>Řešení změny parametrů pomocí barvy</w:t>
      </w:r>
      <w:bookmarkEnd w:id="54"/>
    </w:p>
    <w:p w14:paraId="31C9E158" w14:textId="3B9452BF" w:rsidR="00D21C2B" w:rsidRDefault="00904312" w:rsidP="009B1DFD">
      <w:pPr>
        <w:pStyle w:val="Prvnodstavec"/>
        <w:rPr>
          <w:iCs/>
          <w:szCs w:val="24"/>
        </w:rPr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>je p</w:t>
      </w:r>
      <w:r w:rsidR="00C92274">
        <w:t xml:space="preserve">oužití </w:t>
      </w:r>
      <w:r w:rsidR="00B702A1">
        <w:t xml:space="preserve">této hodnoty </w:t>
      </w:r>
      <w:r w:rsidR="00D13FBE">
        <w:t xml:space="preserve">jako argumentu absolutní hodnoty </w:t>
      </w:r>
      <w:r w:rsidR="00E943C0">
        <w:t>funkce kosinus</w:t>
      </w:r>
      <w:r w:rsidR="00C04313">
        <w:t xml:space="preserve">, což </w:t>
      </w:r>
      <w:r w:rsidR="0066654B">
        <w:t xml:space="preserve">by mělo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76D6DE34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407EEC">
        <w:rPr>
          <w:noProof/>
        </w:rPr>
        <w:t>3</w:t>
      </w:r>
      <w:r w:rsidR="00407EEC" w:rsidRPr="00555F11">
        <w:t>.</w:t>
      </w:r>
      <w:r w:rsidR="00407EEC">
        <w:rPr>
          <w:noProof/>
        </w:rPr>
        <w:t>4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576AA3">
        <w:tc>
          <w:tcPr>
            <w:tcW w:w="8500" w:type="dxa"/>
            <w:gridSpan w:val="2"/>
          </w:tcPr>
          <w:p w14:paraId="5EE06EA7" w14:textId="5628B151" w:rsidR="00686879" w:rsidRPr="00555F11" w:rsidRDefault="00352340" w:rsidP="00576AA3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576AA3">
            <w:pPr>
              <w:pStyle w:val="Titulek"/>
              <w:jc w:val="right"/>
            </w:pPr>
            <w:r>
              <w:t>Obrázek</w:t>
            </w:r>
          </w:p>
        </w:tc>
        <w:bookmarkStart w:id="55" w:name="_Ref153150306"/>
        <w:tc>
          <w:tcPr>
            <w:tcW w:w="6549" w:type="dxa"/>
          </w:tcPr>
          <w:p w14:paraId="78C2274D" w14:textId="7B662517" w:rsidR="00686879" w:rsidRPr="00555F11" w:rsidRDefault="00686879" w:rsidP="00576AA3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6840269"/>
            <w:r w:rsidR="00407EE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407EE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55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56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14AA3299" w:rsidR="00FD2C37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407EEC">
        <w:rPr>
          <w:noProof/>
        </w:rPr>
        <w:t>3</w:t>
      </w:r>
      <w:r w:rsidR="00407EEC">
        <w:t>.</w:t>
      </w:r>
      <w:r w:rsidR="00407EEC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576AA3">
            <w:pPr>
              <w:pStyle w:val="Titulek"/>
              <w:jc w:val="right"/>
            </w:pPr>
            <w:r>
              <w:t>Tabulka</w:t>
            </w:r>
          </w:p>
        </w:tc>
        <w:bookmarkStart w:id="57" w:name="_Ref153152132"/>
        <w:tc>
          <w:tcPr>
            <w:tcW w:w="6657" w:type="dxa"/>
          </w:tcPr>
          <w:p w14:paraId="5941140E" w14:textId="0826E8D7" w:rsidR="00B90CB1" w:rsidRPr="000739CE" w:rsidRDefault="00B90CB1" w:rsidP="00576AA3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8" w:name="_Toc166840270"/>
            <w:r w:rsidR="00407EEC">
              <w:rPr>
                <w:noProof/>
              </w:rPr>
              <w:t>3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407EE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57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58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06D097C2" w14:textId="77777777" w:rsidR="003813F7" w:rsidRPr="00D713CC" w:rsidRDefault="00C674D3" w:rsidP="00406801">
      <w:pPr>
        <w:pStyle w:val="Nadpis1"/>
      </w:pPr>
      <w:bookmarkStart w:id="59" w:name="_Toc101325795"/>
      <w:bookmarkStart w:id="60" w:name="_Toc215678063"/>
      <w:bookmarkStart w:id="61" w:name="_Toc56549768"/>
      <w:bookmarkStart w:id="62" w:name="_Ref152919531"/>
      <w:bookmarkStart w:id="63" w:name="_Toc166840255"/>
      <w:r w:rsidRPr="00D713CC">
        <w:lastRenderedPageBreak/>
        <w:t>Závěr</w:t>
      </w:r>
      <w:bookmarkEnd w:id="59"/>
      <w:bookmarkEnd w:id="60"/>
      <w:bookmarkEnd w:id="61"/>
      <w:bookmarkEnd w:id="62"/>
      <w:bookmarkEnd w:id="63"/>
    </w:p>
    <w:p w14:paraId="0B5AACCB" w14:textId="2217869A" w:rsidR="006A1D10" w:rsidRDefault="00086B58" w:rsidP="00543B2D">
      <w:pPr>
        <w:pStyle w:val="Prvnodstavec"/>
        <w:rPr>
          <w:color w:val="auto"/>
        </w:rPr>
      </w:pPr>
      <w:r>
        <w:rPr>
          <w:color w:val="auto"/>
        </w:rPr>
        <w:t>V rámci této práce byl</w:t>
      </w:r>
      <w:r w:rsidR="00E46D81">
        <w:rPr>
          <w:color w:val="auto"/>
        </w:rPr>
        <w:t xml:space="preserve"> </w:t>
      </w:r>
      <w:r w:rsidR="0026701C">
        <w:rPr>
          <w:color w:val="auto"/>
        </w:rPr>
        <w:t xml:space="preserve">shrnut princip i vývoj granulární syntézy </w:t>
      </w:r>
      <w:r w:rsidR="007C0682">
        <w:rPr>
          <w:color w:val="auto"/>
        </w:rPr>
        <w:t xml:space="preserve">jakožto </w:t>
      </w:r>
      <w:r w:rsidR="00520727">
        <w:rPr>
          <w:color w:val="auto"/>
        </w:rPr>
        <w:t xml:space="preserve">experimentální metody </w:t>
      </w:r>
      <w:r w:rsidR="00580898">
        <w:rPr>
          <w:color w:val="auto"/>
        </w:rPr>
        <w:t>zvukové</w:t>
      </w:r>
      <w:r w:rsidR="00D91CFE">
        <w:rPr>
          <w:color w:val="auto"/>
        </w:rPr>
        <w:t xml:space="preserve"> syntézy</w:t>
      </w:r>
      <w:r w:rsidR="00F507A7">
        <w:rPr>
          <w:color w:val="auto"/>
        </w:rPr>
        <w:t xml:space="preserve">, došlo </w:t>
      </w:r>
      <w:r w:rsidR="00120A8A">
        <w:rPr>
          <w:color w:val="auto"/>
        </w:rPr>
        <w:t xml:space="preserve">k otestování a srovnání </w:t>
      </w:r>
      <w:r w:rsidR="00B965C6">
        <w:rPr>
          <w:color w:val="auto"/>
        </w:rPr>
        <w:t xml:space="preserve">momentálně </w:t>
      </w:r>
      <w:r w:rsidR="00120A8A">
        <w:rPr>
          <w:color w:val="auto"/>
        </w:rPr>
        <w:t>existujících řešení</w:t>
      </w:r>
      <w:r w:rsidR="0019133E">
        <w:rPr>
          <w:color w:val="auto"/>
        </w:rPr>
        <w:t xml:space="preserve"> a</w:t>
      </w:r>
      <w:r w:rsidR="00120A8A">
        <w:rPr>
          <w:color w:val="auto"/>
        </w:rPr>
        <w:t xml:space="preserve"> </w:t>
      </w:r>
      <w:r w:rsidR="00E06C2F">
        <w:rPr>
          <w:color w:val="auto"/>
        </w:rPr>
        <w:t>jejich parametrů</w:t>
      </w:r>
      <w:r w:rsidR="002E2780">
        <w:rPr>
          <w:color w:val="auto"/>
        </w:rPr>
        <w:t>, a v neposlední řadě</w:t>
      </w:r>
      <w:r w:rsidR="00D91CFE">
        <w:rPr>
          <w:color w:val="auto"/>
        </w:rPr>
        <w:t xml:space="preserve"> bylo</w:t>
      </w:r>
      <w:r>
        <w:rPr>
          <w:color w:val="auto"/>
        </w:rPr>
        <w:t xml:space="preserve"> dosaženo návrhu </w:t>
      </w:r>
      <w:r w:rsidR="00EE7ECB">
        <w:rPr>
          <w:color w:val="auto"/>
        </w:rPr>
        <w:t xml:space="preserve">experimentálního </w:t>
      </w:r>
      <w:r w:rsidR="00D06159">
        <w:rPr>
          <w:color w:val="auto"/>
        </w:rPr>
        <w:t xml:space="preserve">VST granulárního syntezátoru </w:t>
      </w:r>
      <w:r w:rsidR="009B2DD9">
        <w:rPr>
          <w:i/>
          <w:iCs/>
          <w:color w:val="auto"/>
        </w:rPr>
        <w:t>Granny Synth</w:t>
      </w:r>
      <w:r w:rsidR="00491B44">
        <w:rPr>
          <w:color w:val="auto"/>
        </w:rPr>
        <w:t xml:space="preserve">, </w:t>
      </w:r>
      <w:r w:rsidR="009E4F25">
        <w:rPr>
          <w:color w:val="auto"/>
        </w:rPr>
        <w:t xml:space="preserve">jenž </w:t>
      </w:r>
      <w:r w:rsidR="008F4556">
        <w:rPr>
          <w:color w:val="auto"/>
        </w:rPr>
        <w:t xml:space="preserve">může sloužit jako předloha pro </w:t>
      </w:r>
      <w:r w:rsidR="00733636">
        <w:rPr>
          <w:color w:val="auto"/>
        </w:rPr>
        <w:t>práci na navazujícím bakalářském projektu</w:t>
      </w:r>
      <w:r w:rsidR="00E85C47">
        <w:rPr>
          <w:color w:val="auto"/>
        </w:rPr>
        <w:t xml:space="preserve"> </w:t>
      </w:r>
      <w:r w:rsidR="007B60F1">
        <w:rPr>
          <w:color w:val="auto"/>
        </w:rPr>
        <w:t xml:space="preserve">s cílem </w:t>
      </w:r>
      <w:r w:rsidR="00E85C47">
        <w:rPr>
          <w:color w:val="auto"/>
        </w:rPr>
        <w:t>jeho kompletní realizace.</w:t>
      </w:r>
      <w:r w:rsidR="00DC31E8">
        <w:rPr>
          <w:color w:val="auto"/>
        </w:rPr>
        <w:t xml:space="preserve"> Během </w:t>
      </w:r>
      <w:r w:rsidR="00973EE5">
        <w:rPr>
          <w:color w:val="auto"/>
        </w:rPr>
        <w:t xml:space="preserve">jeho vytváření </w:t>
      </w:r>
      <w:r w:rsidR="002A5268">
        <w:rPr>
          <w:color w:val="auto"/>
        </w:rPr>
        <w:t>byl</w:t>
      </w:r>
      <w:r w:rsidR="00D2687C">
        <w:rPr>
          <w:color w:val="auto"/>
        </w:rPr>
        <w:t xml:space="preserve">a </w:t>
      </w:r>
      <w:r w:rsidR="00323724">
        <w:rPr>
          <w:color w:val="auto"/>
        </w:rPr>
        <w:t xml:space="preserve">promyšlena </w:t>
      </w:r>
      <w:r w:rsidR="00020E65">
        <w:rPr>
          <w:color w:val="auto"/>
        </w:rPr>
        <w:t xml:space="preserve">některá </w:t>
      </w:r>
      <w:r w:rsidR="00323724">
        <w:rPr>
          <w:color w:val="auto"/>
        </w:rPr>
        <w:t xml:space="preserve">úskalí </w:t>
      </w:r>
      <w:r w:rsidR="00E71659">
        <w:rPr>
          <w:color w:val="auto"/>
        </w:rPr>
        <w:t>současného</w:t>
      </w:r>
      <w:r w:rsidR="00323724">
        <w:rPr>
          <w:color w:val="auto"/>
        </w:rPr>
        <w:t xml:space="preserve"> konceptu, </w:t>
      </w:r>
      <w:r w:rsidR="002C47F6">
        <w:rPr>
          <w:color w:val="auto"/>
        </w:rPr>
        <w:t xml:space="preserve">bylo poukázáno na některé zjevné problémy </w:t>
      </w:r>
      <w:r w:rsidR="005B39FA">
        <w:rPr>
          <w:color w:val="auto"/>
        </w:rPr>
        <w:t xml:space="preserve">řešení </w:t>
      </w:r>
      <w:r w:rsidR="00974F8B">
        <w:rPr>
          <w:color w:val="auto"/>
        </w:rPr>
        <w:t xml:space="preserve">experimentální složky </w:t>
      </w:r>
      <w:r w:rsidR="008B0C96">
        <w:rPr>
          <w:color w:val="auto"/>
        </w:rPr>
        <w:t>projektu</w:t>
      </w:r>
      <w:r w:rsidR="00370A53">
        <w:rPr>
          <w:color w:val="auto"/>
        </w:rPr>
        <w:t xml:space="preserve"> a popsán</w:t>
      </w:r>
      <w:r w:rsidR="008457AA">
        <w:rPr>
          <w:color w:val="auto"/>
        </w:rPr>
        <w:t xml:space="preserve">o několik </w:t>
      </w:r>
      <w:r w:rsidR="00BC6DCC">
        <w:rPr>
          <w:color w:val="auto"/>
        </w:rPr>
        <w:t>bodů návrhu, které</w:t>
      </w:r>
      <w:r w:rsidR="00A3178A">
        <w:rPr>
          <w:color w:val="auto"/>
        </w:rPr>
        <w:t xml:space="preserve"> budou vyžadovat </w:t>
      </w:r>
      <w:r w:rsidR="00170C22">
        <w:rPr>
          <w:color w:val="auto"/>
        </w:rPr>
        <w:t>důsledné a promyšlené řešení</w:t>
      </w:r>
      <w:r w:rsidR="00493F7A">
        <w:rPr>
          <w:color w:val="auto"/>
        </w:rPr>
        <w:t xml:space="preserve"> pro </w:t>
      </w:r>
      <w:r w:rsidR="00DA1D62">
        <w:rPr>
          <w:color w:val="auto"/>
        </w:rPr>
        <w:t xml:space="preserve">použitelnost </w:t>
      </w:r>
      <w:r w:rsidR="003A5E16">
        <w:rPr>
          <w:color w:val="auto"/>
        </w:rPr>
        <w:t>tohoto plug-inu.</w:t>
      </w:r>
      <w:r w:rsidR="001A4454">
        <w:rPr>
          <w:color w:val="auto"/>
        </w:rPr>
        <w:t xml:space="preserve"> Konkrétně se jedná o </w:t>
      </w:r>
      <w:r w:rsidR="00A83E72">
        <w:rPr>
          <w:color w:val="auto"/>
        </w:rPr>
        <w:t xml:space="preserve">přepočet </w:t>
      </w:r>
      <w:r w:rsidR="001C6EA0">
        <w:rPr>
          <w:color w:val="auto"/>
        </w:rPr>
        <w:t>vzorků na časové úseky</w:t>
      </w:r>
      <w:r w:rsidR="00955CC8">
        <w:rPr>
          <w:color w:val="auto"/>
        </w:rPr>
        <w:t xml:space="preserve"> v rámci granulizace vstupního signálu, </w:t>
      </w:r>
      <w:r w:rsidR="00491136">
        <w:rPr>
          <w:color w:val="auto"/>
        </w:rPr>
        <w:t xml:space="preserve">využití </w:t>
      </w:r>
      <w:r w:rsidR="00814267">
        <w:rPr>
          <w:color w:val="auto"/>
        </w:rPr>
        <w:t>složek</w:t>
      </w:r>
      <w:r w:rsidR="00920159">
        <w:rPr>
          <w:color w:val="auto"/>
        </w:rPr>
        <w:t xml:space="preserve"> </w:t>
      </w:r>
      <w:r w:rsidR="00F5396A">
        <w:rPr>
          <w:color w:val="auto"/>
        </w:rPr>
        <w:t xml:space="preserve">barevného modelu </w:t>
      </w:r>
      <w:r w:rsidR="00D56E9F">
        <w:rPr>
          <w:color w:val="auto"/>
        </w:rPr>
        <w:t>HSL</w:t>
      </w:r>
      <w:r w:rsidR="0073003F">
        <w:rPr>
          <w:color w:val="auto"/>
        </w:rPr>
        <w:t xml:space="preserve"> pro ovládání </w:t>
      </w:r>
      <w:r w:rsidR="00AB3487">
        <w:rPr>
          <w:color w:val="auto"/>
        </w:rPr>
        <w:t>parametrů</w:t>
      </w:r>
      <w:r w:rsidR="004814DF">
        <w:rPr>
          <w:color w:val="auto"/>
        </w:rPr>
        <w:t xml:space="preserve"> granulární</w:t>
      </w:r>
      <w:r w:rsidR="00AB3487">
        <w:rPr>
          <w:color w:val="auto"/>
        </w:rPr>
        <w:t xml:space="preserve"> syntézy</w:t>
      </w:r>
      <w:r w:rsidR="00C316BD">
        <w:rPr>
          <w:color w:val="auto"/>
        </w:rPr>
        <w:t xml:space="preserve"> i o </w:t>
      </w:r>
      <w:r w:rsidR="00F20C9C">
        <w:rPr>
          <w:color w:val="auto"/>
        </w:rPr>
        <w:t xml:space="preserve">grafické uživatelské rozhraní </w:t>
      </w:r>
      <w:r w:rsidR="006E5274">
        <w:rPr>
          <w:color w:val="auto"/>
        </w:rPr>
        <w:t xml:space="preserve">a jeho </w:t>
      </w:r>
      <w:r w:rsidR="00FC2C9A">
        <w:rPr>
          <w:color w:val="auto"/>
        </w:rPr>
        <w:t xml:space="preserve">přístupu ke koncepci </w:t>
      </w:r>
      <w:r w:rsidR="00210E66">
        <w:rPr>
          <w:color w:val="auto"/>
        </w:rPr>
        <w:t xml:space="preserve">připomínat </w:t>
      </w:r>
      <w:r w:rsidR="00207FFE">
        <w:rPr>
          <w:color w:val="auto"/>
        </w:rPr>
        <w:t xml:space="preserve">vzhledem i způsobem ovládání </w:t>
      </w:r>
      <w:r w:rsidR="00DD68C0">
        <w:rPr>
          <w:color w:val="auto"/>
        </w:rPr>
        <w:t>reálný přístroj</w:t>
      </w:r>
      <w:r w:rsidR="00884E6C">
        <w:rPr>
          <w:color w:val="auto"/>
        </w:rPr>
        <w:t>.</w:t>
      </w:r>
    </w:p>
    <w:p w14:paraId="449EA097" w14:textId="0FE9687E" w:rsidR="00BC0737" w:rsidRPr="00BC0737" w:rsidRDefault="00BC0737" w:rsidP="00BC0737">
      <w:pPr>
        <w:pStyle w:val="Odstavec"/>
      </w:pPr>
      <w:r>
        <w:t>V</w:t>
      </w:r>
      <w:r w:rsidR="00B2020D">
        <w:t> </w:t>
      </w:r>
      <w:r>
        <w:t>navazující</w:t>
      </w:r>
      <w:r w:rsidR="00B2020D">
        <w:t xml:space="preserve"> bakalářské práci </w:t>
      </w:r>
      <w:r w:rsidR="00A4303C">
        <w:t>je plánován</w:t>
      </w:r>
      <w:r w:rsidR="00387B4B">
        <w:t>a</w:t>
      </w:r>
      <w:r w:rsidR="001456B4">
        <w:t xml:space="preserve"> postupná realizace </w:t>
      </w:r>
      <w:r w:rsidR="00D04E9A">
        <w:t>návrhu</w:t>
      </w:r>
      <w:r w:rsidR="00BA2350">
        <w:t>, řešení aktuálně z</w:t>
      </w:r>
      <w:r w:rsidR="00DE09CA">
        <w:t>nám</w:t>
      </w:r>
      <w:r w:rsidR="00BA2350">
        <w:t xml:space="preserve">ých i </w:t>
      </w:r>
      <w:r w:rsidR="003A2A75">
        <w:t>zatím skrytých</w:t>
      </w:r>
      <w:r w:rsidR="00BA2350">
        <w:t xml:space="preserve"> </w:t>
      </w:r>
      <w:r w:rsidR="008B32AB">
        <w:t>problémů</w:t>
      </w:r>
      <w:r w:rsidR="00302AB6">
        <w:t xml:space="preserve"> týkajících se </w:t>
      </w:r>
      <w:r w:rsidR="007D2CDC">
        <w:t>provedení</w:t>
      </w:r>
      <w:r w:rsidR="00947E92">
        <w:t xml:space="preserve"> </w:t>
      </w:r>
      <w:r w:rsidR="00E323AE">
        <w:t>granulárního syntezátoru</w:t>
      </w:r>
      <w:r w:rsidR="00AB0347">
        <w:t xml:space="preserve"> a jejím předpokládaným cílem je </w:t>
      </w:r>
      <w:r w:rsidR="00D71D8B">
        <w:t xml:space="preserve">vytvoření </w:t>
      </w:r>
      <w:r w:rsidR="003748A0">
        <w:t xml:space="preserve">kompletního prototypu experimentálního </w:t>
      </w:r>
      <w:r w:rsidR="009D488D">
        <w:t>VST plug-inu</w:t>
      </w:r>
      <w:r w:rsidR="00AA3A8C">
        <w:t xml:space="preserve"> s</w:t>
      </w:r>
      <w:r w:rsidR="00B45800">
        <w:t xml:space="preserve"> poměrně ojedinělou </w:t>
      </w:r>
      <w:r w:rsidR="00AA3A8C">
        <w:t xml:space="preserve">možností </w:t>
      </w:r>
      <w:r w:rsidR="00706909">
        <w:t xml:space="preserve">ovládání parametrů </w:t>
      </w:r>
      <w:r w:rsidR="00567367">
        <w:t>pomocí vlnové délky (barvy) světla</w:t>
      </w:r>
      <w:r w:rsidR="005F2947">
        <w:t xml:space="preserve"> </w:t>
      </w:r>
      <w:r w:rsidR="00D13B54"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64" w:name="_Toc101325796"/>
      <w:bookmarkStart w:id="65" w:name="_Toc166840256"/>
      <w:r w:rsidR="00C23E80" w:rsidRPr="00D713CC">
        <w:rPr>
          <w:lang w:val="cs-CZ"/>
        </w:rPr>
        <w:lastRenderedPageBreak/>
        <w:t>Literatura</w:t>
      </w:r>
      <w:bookmarkEnd w:id="64"/>
      <w:bookmarkEnd w:id="65"/>
    </w:p>
    <w:p w14:paraId="2D8071A3" w14:textId="16BF8AE3" w:rsidR="0013542D" w:rsidRPr="0013542D" w:rsidRDefault="00224E3B" w:rsidP="003D65D7">
      <w:pPr>
        <w:pStyle w:val="LiteraturaBPDP"/>
      </w:pPr>
      <w:bookmarkStart w:id="66" w:name="_Ref152286042"/>
      <w:bookmarkStart w:id="67" w:name="_Ref150504044"/>
      <w:bookmarkStart w:id="68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25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66"/>
    </w:p>
    <w:p w14:paraId="7EE68066" w14:textId="1A5E44C1" w:rsidR="003D65D7" w:rsidRPr="00AE7600" w:rsidRDefault="00AF5A2C" w:rsidP="003D65D7">
      <w:pPr>
        <w:pStyle w:val="LiteraturaBPDP"/>
      </w:pPr>
      <w:bookmarkStart w:id="69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67"/>
      <w:bookmarkEnd w:id="69"/>
    </w:p>
    <w:p w14:paraId="5AB5BB64" w14:textId="5CB5A9B2" w:rsidR="00AE7600" w:rsidRDefault="00AF0B75" w:rsidP="003D65D7">
      <w:pPr>
        <w:pStyle w:val="LiteraturaBPDP"/>
      </w:pPr>
      <w:bookmarkStart w:id="70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70"/>
    </w:p>
    <w:p w14:paraId="5344B88D" w14:textId="3D54408C" w:rsidR="004243EE" w:rsidRDefault="006C051C" w:rsidP="003D65D7">
      <w:pPr>
        <w:pStyle w:val="LiteraturaBPDP"/>
      </w:pPr>
      <w:bookmarkStart w:id="71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71"/>
    </w:p>
    <w:p w14:paraId="302CF601" w14:textId="54F24CA4" w:rsidR="00EB4F50" w:rsidRDefault="00705BBE" w:rsidP="003D65D7">
      <w:pPr>
        <w:pStyle w:val="LiteraturaBPDP"/>
      </w:pPr>
      <w:bookmarkStart w:id="72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26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72"/>
    </w:p>
    <w:p w14:paraId="230A782E" w14:textId="519C77AA" w:rsidR="005856ED" w:rsidRDefault="00523A33" w:rsidP="003D65D7">
      <w:pPr>
        <w:pStyle w:val="LiteraturaBPDP"/>
      </w:pPr>
      <w:bookmarkStart w:id="73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73"/>
    </w:p>
    <w:p w14:paraId="55F79689" w14:textId="6DEFBB4F" w:rsidR="00A877D9" w:rsidRDefault="001C0D94" w:rsidP="003D65D7">
      <w:pPr>
        <w:pStyle w:val="LiteraturaBPDP"/>
      </w:pPr>
      <w:bookmarkStart w:id="74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74"/>
    </w:p>
    <w:p w14:paraId="399C10DC" w14:textId="4BB91129" w:rsidR="00420069" w:rsidRDefault="00E15C15" w:rsidP="003D65D7">
      <w:pPr>
        <w:pStyle w:val="LiteraturaBPDP"/>
      </w:pPr>
      <w:bookmarkStart w:id="75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75"/>
    </w:p>
    <w:p w14:paraId="21E380E0" w14:textId="310C0E68" w:rsidR="003D2C57" w:rsidRDefault="008E75D2" w:rsidP="003D65D7">
      <w:pPr>
        <w:pStyle w:val="LiteraturaBPDP"/>
      </w:pPr>
      <w:bookmarkStart w:id="76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76"/>
    </w:p>
    <w:p w14:paraId="01E90EDE" w14:textId="5256ADAC" w:rsidR="00D23403" w:rsidRDefault="00D23403" w:rsidP="003D65D7">
      <w:pPr>
        <w:pStyle w:val="LiteraturaBPDP"/>
      </w:pPr>
      <w:bookmarkStart w:id="77" w:name="_Ref152794587"/>
      <w:r>
        <w:rPr>
          <w:i/>
          <w:iCs/>
        </w:rPr>
        <w:t>Ribs</w:t>
      </w:r>
      <w:r>
        <w:t xml:space="preserve">. Online. KVR Audio. 2017. Dostupné z: </w:t>
      </w:r>
      <w:hyperlink r:id="rId27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77"/>
    </w:p>
    <w:p w14:paraId="0C1AFA62" w14:textId="5E7FE39F" w:rsidR="00E20CF6" w:rsidRDefault="00546A8A" w:rsidP="003D65D7">
      <w:pPr>
        <w:pStyle w:val="LiteraturaBPDP"/>
      </w:pPr>
      <w:bookmarkStart w:id="78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28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78"/>
    </w:p>
    <w:p w14:paraId="71D7BA45" w14:textId="672CDB7E" w:rsidR="00FB004B" w:rsidRDefault="00B25FCE" w:rsidP="003D65D7">
      <w:pPr>
        <w:pStyle w:val="LiteraturaBPDP"/>
      </w:pPr>
      <w:bookmarkStart w:id="79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29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79"/>
    </w:p>
    <w:p w14:paraId="05974BFA" w14:textId="0208ED53" w:rsidR="00E00DFC" w:rsidRDefault="00D640D3" w:rsidP="00E0387D">
      <w:pPr>
        <w:pStyle w:val="LiteraturaBPDP"/>
      </w:pPr>
      <w:bookmarkStart w:id="80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30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68"/>
      <w:bookmarkEnd w:id="80"/>
    </w:p>
    <w:p w14:paraId="7346CD60" w14:textId="56540231" w:rsidR="00020172" w:rsidRDefault="00802235" w:rsidP="0052791B">
      <w:pPr>
        <w:pStyle w:val="LiteraturaBPDP"/>
      </w:pPr>
      <w:bookmarkStart w:id="81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31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81"/>
    </w:p>
    <w:p w14:paraId="1BF7580A" w14:textId="71700016" w:rsidR="00553999" w:rsidRDefault="00560A4B" w:rsidP="0052791B">
      <w:pPr>
        <w:pStyle w:val="LiteraturaBPDP"/>
      </w:pPr>
      <w:bookmarkStart w:id="82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32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82"/>
    </w:p>
    <w:p w14:paraId="6D9D4A57" w14:textId="16528487" w:rsidR="00A40B42" w:rsidRDefault="000B3F66" w:rsidP="0052791B">
      <w:pPr>
        <w:pStyle w:val="LiteraturaBPDP"/>
      </w:pPr>
      <w:bookmarkStart w:id="83" w:name="_Ref153233689"/>
      <w:r>
        <w:rPr>
          <w:i/>
          <w:iCs/>
        </w:rPr>
        <w:lastRenderedPageBreak/>
        <w:t>Granulab VST</w:t>
      </w:r>
      <w:r>
        <w:t xml:space="preserve">. Online. Free VST Plugins Multilingual. Dostupné z: </w:t>
      </w:r>
      <w:hyperlink r:id="rId33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83"/>
    </w:p>
    <w:p w14:paraId="6C1BCC5B" w14:textId="510C97C1" w:rsidR="000B3F66" w:rsidRDefault="00EB48ED" w:rsidP="0052791B">
      <w:pPr>
        <w:pStyle w:val="LiteraturaBPDP"/>
      </w:pPr>
      <w:bookmarkStart w:id="84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34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84"/>
    </w:p>
    <w:p w14:paraId="6E3E819E" w14:textId="36395C06" w:rsidR="00C804B7" w:rsidRDefault="00250A45" w:rsidP="0052791B">
      <w:pPr>
        <w:pStyle w:val="LiteraturaBPDP"/>
      </w:pPr>
      <w:bookmarkStart w:id="85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35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85"/>
    </w:p>
    <w:p w14:paraId="270B1DA3" w14:textId="1FCB6751" w:rsidR="006768A2" w:rsidRDefault="002F4CF3" w:rsidP="00A52709">
      <w:pPr>
        <w:pStyle w:val="LiteraturaBPDP"/>
      </w:pPr>
      <w:bookmarkStart w:id="86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36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86"/>
    </w:p>
    <w:p w14:paraId="6443E2A2" w14:textId="4AE542D3" w:rsidR="00B73F8E" w:rsidRDefault="00C03F2B" w:rsidP="0052791B">
      <w:pPr>
        <w:pStyle w:val="LiteraturaBPDP"/>
      </w:pPr>
      <w:bookmarkStart w:id="87" w:name="_Ref153236005"/>
      <w:r>
        <w:rPr>
          <w:i/>
          <w:iCs/>
        </w:rPr>
        <w:t>Documentation</w:t>
      </w:r>
      <w:r>
        <w:t xml:space="preserve">. Online. JUCE. Dostupné z: </w:t>
      </w:r>
      <w:hyperlink r:id="rId37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87"/>
    </w:p>
    <w:p w14:paraId="6DDE098F" w14:textId="2602820E" w:rsidR="00325794" w:rsidRDefault="004B1B55" w:rsidP="0052791B">
      <w:pPr>
        <w:pStyle w:val="LiteraturaBPDP"/>
      </w:pPr>
      <w:bookmarkStart w:id="88" w:name="_Ref153236160"/>
      <w:r>
        <w:rPr>
          <w:i/>
          <w:iCs/>
        </w:rPr>
        <w:t>JUCE Forum</w:t>
      </w:r>
      <w:r>
        <w:t xml:space="preserve">. Online. JUCE. Dostupné z: </w:t>
      </w:r>
      <w:hyperlink r:id="rId38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88"/>
    </w:p>
    <w:p w14:paraId="4C07ABEE" w14:textId="75472AAC" w:rsidR="007951B5" w:rsidRDefault="001D333B" w:rsidP="0052791B">
      <w:pPr>
        <w:pStyle w:val="LiteraturaBPDP"/>
      </w:pPr>
      <w:bookmarkStart w:id="89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89"/>
    </w:p>
    <w:p w14:paraId="591E82D2" w14:textId="7306C6DD" w:rsidR="009B0FC2" w:rsidRDefault="00C03984" w:rsidP="0052791B">
      <w:pPr>
        <w:pStyle w:val="LiteraturaBPDP"/>
      </w:pPr>
      <w:bookmarkStart w:id="90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39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90"/>
    </w:p>
    <w:p w14:paraId="51903806" w14:textId="326B95B7" w:rsidR="00733964" w:rsidRPr="0052791B" w:rsidRDefault="00CB78E8" w:rsidP="0052791B">
      <w:pPr>
        <w:pStyle w:val="LiteraturaBPDP"/>
      </w:pPr>
      <w:bookmarkStart w:id="91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40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91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92" w:name="_Toc166840257"/>
      <w:r w:rsidR="005F6275" w:rsidRPr="00D713CC">
        <w:rPr>
          <w:lang w:val="cs-CZ"/>
        </w:rPr>
        <w:lastRenderedPageBreak/>
        <w:t>Seznam symbolů a zkratek</w:t>
      </w:r>
      <w:bookmarkEnd w:id="92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1"/>
      <w:footerReference w:type="first" r:id="rId42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82E52B" w14:textId="77777777" w:rsidR="00A6696F" w:rsidRDefault="00A6696F">
      <w:pPr>
        <w:spacing w:line="240" w:lineRule="auto"/>
      </w:pPr>
      <w:r>
        <w:separator/>
      </w:r>
    </w:p>
  </w:endnote>
  <w:endnote w:type="continuationSeparator" w:id="0">
    <w:p w14:paraId="70584729" w14:textId="77777777" w:rsidR="00A6696F" w:rsidRDefault="00A669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DED723" w14:textId="77777777" w:rsidR="00A6696F" w:rsidRDefault="00A6696F">
      <w:pPr>
        <w:spacing w:line="240" w:lineRule="auto"/>
      </w:pPr>
      <w:r>
        <w:separator/>
      </w:r>
    </w:p>
  </w:footnote>
  <w:footnote w:type="continuationSeparator" w:id="0">
    <w:p w14:paraId="11143885" w14:textId="77777777" w:rsidR="00A6696F" w:rsidRDefault="00A6696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626"/>
    <w:rsid w:val="00001D31"/>
    <w:rsid w:val="00001F71"/>
    <w:rsid w:val="00002B8F"/>
    <w:rsid w:val="00003570"/>
    <w:rsid w:val="00004865"/>
    <w:rsid w:val="000048B3"/>
    <w:rsid w:val="000055F3"/>
    <w:rsid w:val="00006713"/>
    <w:rsid w:val="00006911"/>
    <w:rsid w:val="00006C1D"/>
    <w:rsid w:val="00006E9C"/>
    <w:rsid w:val="0000706F"/>
    <w:rsid w:val="00007C7D"/>
    <w:rsid w:val="00010B08"/>
    <w:rsid w:val="00010BCC"/>
    <w:rsid w:val="00010C9D"/>
    <w:rsid w:val="00010E16"/>
    <w:rsid w:val="0001206F"/>
    <w:rsid w:val="0001247D"/>
    <w:rsid w:val="00012952"/>
    <w:rsid w:val="00012DA4"/>
    <w:rsid w:val="000133E2"/>
    <w:rsid w:val="000138FB"/>
    <w:rsid w:val="00013FC7"/>
    <w:rsid w:val="000160D0"/>
    <w:rsid w:val="00017544"/>
    <w:rsid w:val="00017712"/>
    <w:rsid w:val="0001785A"/>
    <w:rsid w:val="00017C08"/>
    <w:rsid w:val="00020172"/>
    <w:rsid w:val="000205D8"/>
    <w:rsid w:val="00020E65"/>
    <w:rsid w:val="0002182E"/>
    <w:rsid w:val="00021C75"/>
    <w:rsid w:val="000229D2"/>
    <w:rsid w:val="00022B71"/>
    <w:rsid w:val="00022F81"/>
    <w:rsid w:val="000236FF"/>
    <w:rsid w:val="000252D7"/>
    <w:rsid w:val="0002541D"/>
    <w:rsid w:val="00026931"/>
    <w:rsid w:val="00027541"/>
    <w:rsid w:val="000276FE"/>
    <w:rsid w:val="000277A4"/>
    <w:rsid w:val="00027900"/>
    <w:rsid w:val="00027987"/>
    <w:rsid w:val="00027E55"/>
    <w:rsid w:val="00030753"/>
    <w:rsid w:val="00030916"/>
    <w:rsid w:val="00030BC0"/>
    <w:rsid w:val="00031030"/>
    <w:rsid w:val="00031252"/>
    <w:rsid w:val="00031BFF"/>
    <w:rsid w:val="00032785"/>
    <w:rsid w:val="00032A6B"/>
    <w:rsid w:val="00032B33"/>
    <w:rsid w:val="00032BC8"/>
    <w:rsid w:val="00033FB2"/>
    <w:rsid w:val="000345D0"/>
    <w:rsid w:val="000352EF"/>
    <w:rsid w:val="0003567C"/>
    <w:rsid w:val="00036FD5"/>
    <w:rsid w:val="000370B1"/>
    <w:rsid w:val="00037155"/>
    <w:rsid w:val="000373DC"/>
    <w:rsid w:val="00037D61"/>
    <w:rsid w:val="00037F0E"/>
    <w:rsid w:val="0004036B"/>
    <w:rsid w:val="00040448"/>
    <w:rsid w:val="00040FC2"/>
    <w:rsid w:val="00042C61"/>
    <w:rsid w:val="00042DB9"/>
    <w:rsid w:val="00043963"/>
    <w:rsid w:val="00045126"/>
    <w:rsid w:val="0004650B"/>
    <w:rsid w:val="00046D7F"/>
    <w:rsid w:val="000475AD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6E2B"/>
    <w:rsid w:val="00056E93"/>
    <w:rsid w:val="00057141"/>
    <w:rsid w:val="00057167"/>
    <w:rsid w:val="00057BF8"/>
    <w:rsid w:val="00060396"/>
    <w:rsid w:val="00061028"/>
    <w:rsid w:val="000612AE"/>
    <w:rsid w:val="000617FB"/>
    <w:rsid w:val="00061CAA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C6C"/>
    <w:rsid w:val="00067DE6"/>
    <w:rsid w:val="00067FBB"/>
    <w:rsid w:val="0007141C"/>
    <w:rsid w:val="00072936"/>
    <w:rsid w:val="0007296F"/>
    <w:rsid w:val="00073170"/>
    <w:rsid w:val="000739CE"/>
    <w:rsid w:val="00074F75"/>
    <w:rsid w:val="00074F99"/>
    <w:rsid w:val="00075C52"/>
    <w:rsid w:val="00076591"/>
    <w:rsid w:val="00076E1D"/>
    <w:rsid w:val="00076FD1"/>
    <w:rsid w:val="00077581"/>
    <w:rsid w:val="0007770A"/>
    <w:rsid w:val="000779DB"/>
    <w:rsid w:val="000813EA"/>
    <w:rsid w:val="00081A78"/>
    <w:rsid w:val="00081B74"/>
    <w:rsid w:val="00081C0D"/>
    <w:rsid w:val="000822F4"/>
    <w:rsid w:val="0008252D"/>
    <w:rsid w:val="00083100"/>
    <w:rsid w:val="000836D6"/>
    <w:rsid w:val="000839B0"/>
    <w:rsid w:val="00083B69"/>
    <w:rsid w:val="00084207"/>
    <w:rsid w:val="0008484A"/>
    <w:rsid w:val="00085194"/>
    <w:rsid w:val="00085A97"/>
    <w:rsid w:val="00085BCE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B30"/>
    <w:rsid w:val="000933EC"/>
    <w:rsid w:val="000940A9"/>
    <w:rsid w:val="0009424B"/>
    <w:rsid w:val="0009503E"/>
    <w:rsid w:val="00096DD4"/>
    <w:rsid w:val="00097070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2D86"/>
    <w:rsid w:val="000A2FE5"/>
    <w:rsid w:val="000A57E3"/>
    <w:rsid w:val="000A59F8"/>
    <w:rsid w:val="000A5B29"/>
    <w:rsid w:val="000A5CA8"/>
    <w:rsid w:val="000A60BE"/>
    <w:rsid w:val="000A6728"/>
    <w:rsid w:val="000A6C20"/>
    <w:rsid w:val="000A6F08"/>
    <w:rsid w:val="000A77C3"/>
    <w:rsid w:val="000A788A"/>
    <w:rsid w:val="000A7D53"/>
    <w:rsid w:val="000A7E5F"/>
    <w:rsid w:val="000B3839"/>
    <w:rsid w:val="000B3C82"/>
    <w:rsid w:val="000B3F66"/>
    <w:rsid w:val="000B42DF"/>
    <w:rsid w:val="000B5521"/>
    <w:rsid w:val="000B5635"/>
    <w:rsid w:val="000B56F7"/>
    <w:rsid w:val="000B585C"/>
    <w:rsid w:val="000B5CAA"/>
    <w:rsid w:val="000B5EAC"/>
    <w:rsid w:val="000B6752"/>
    <w:rsid w:val="000B6784"/>
    <w:rsid w:val="000B6C0E"/>
    <w:rsid w:val="000B747F"/>
    <w:rsid w:val="000B74EA"/>
    <w:rsid w:val="000B75FE"/>
    <w:rsid w:val="000C0CB7"/>
    <w:rsid w:val="000C1C95"/>
    <w:rsid w:val="000C22EC"/>
    <w:rsid w:val="000C2DE4"/>
    <w:rsid w:val="000C2E1F"/>
    <w:rsid w:val="000C32AE"/>
    <w:rsid w:val="000C3416"/>
    <w:rsid w:val="000C3793"/>
    <w:rsid w:val="000C39B9"/>
    <w:rsid w:val="000C42AE"/>
    <w:rsid w:val="000C480D"/>
    <w:rsid w:val="000C488A"/>
    <w:rsid w:val="000C5207"/>
    <w:rsid w:val="000C5D3C"/>
    <w:rsid w:val="000C61CD"/>
    <w:rsid w:val="000C6295"/>
    <w:rsid w:val="000C6707"/>
    <w:rsid w:val="000C755D"/>
    <w:rsid w:val="000C7F2E"/>
    <w:rsid w:val="000D0453"/>
    <w:rsid w:val="000D0525"/>
    <w:rsid w:val="000D0AE7"/>
    <w:rsid w:val="000D0B49"/>
    <w:rsid w:val="000D0BAC"/>
    <w:rsid w:val="000D1902"/>
    <w:rsid w:val="000D20F6"/>
    <w:rsid w:val="000D2FFF"/>
    <w:rsid w:val="000D39D1"/>
    <w:rsid w:val="000D40C8"/>
    <w:rsid w:val="000D4993"/>
    <w:rsid w:val="000D4B35"/>
    <w:rsid w:val="000D4E62"/>
    <w:rsid w:val="000D5FCD"/>
    <w:rsid w:val="000D6F80"/>
    <w:rsid w:val="000D7DD9"/>
    <w:rsid w:val="000D7EAE"/>
    <w:rsid w:val="000E012E"/>
    <w:rsid w:val="000E164B"/>
    <w:rsid w:val="000E2784"/>
    <w:rsid w:val="000E33F7"/>
    <w:rsid w:val="000E3B88"/>
    <w:rsid w:val="000E46AB"/>
    <w:rsid w:val="000E471D"/>
    <w:rsid w:val="000E4D5F"/>
    <w:rsid w:val="000E4DED"/>
    <w:rsid w:val="000E4E0D"/>
    <w:rsid w:val="000E57D3"/>
    <w:rsid w:val="000E5A90"/>
    <w:rsid w:val="000E5C5B"/>
    <w:rsid w:val="000E71F2"/>
    <w:rsid w:val="000F01AD"/>
    <w:rsid w:val="000F0655"/>
    <w:rsid w:val="000F07EC"/>
    <w:rsid w:val="000F14E1"/>
    <w:rsid w:val="000F2CE7"/>
    <w:rsid w:val="000F3426"/>
    <w:rsid w:val="000F3550"/>
    <w:rsid w:val="000F3AA3"/>
    <w:rsid w:val="000F3E1A"/>
    <w:rsid w:val="000F4712"/>
    <w:rsid w:val="000F4AD0"/>
    <w:rsid w:val="000F5211"/>
    <w:rsid w:val="000F5D99"/>
    <w:rsid w:val="000F6648"/>
    <w:rsid w:val="000F6ACD"/>
    <w:rsid w:val="000F6D98"/>
    <w:rsid w:val="000F6ECE"/>
    <w:rsid w:val="000F7021"/>
    <w:rsid w:val="0010129C"/>
    <w:rsid w:val="0010132F"/>
    <w:rsid w:val="00101973"/>
    <w:rsid w:val="0010206E"/>
    <w:rsid w:val="0010232F"/>
    <w:rsid w:val="00102861"/>
    <w:rsid w:val="0010289D"/>
    <w:rsid w:val="00102CA7"/>
    <w:rsid w:val="00103440"/>
    <w:rsid w:val="00103C8E"/>
    <w:rsid w:val="00103CF8"/>
    <w:rsid w:val="00103DDD"/>
    <w:rsid w:val="00103E1F"/>
    <w:rsid w:val="00104409"/>
    <w:rsid w:val="0010535C"/>
    <w:rsid w:val="001054EA"/>
    <w:rsid w:val="00105DCE"/>
    <w:rsid w:val="001069BA"/>
    <w:rsid w:val="00107D8A"/>
    <w:rsid w:val="00111682"/>
    <w:rsid w:val="00111997"/>
    <w:rsid w:val="001124FC"/>
    <w:rsid w:val="001125B1"/>
    <w:rsid w:val="00112779"/>
    <w:rsid w:val="00112842"/>
    <w:rsid w:val="001143C7"/>
    <w:rsid w:val="00115492"/>
    <w:rsid w:val="00115734"/>
    <w:rsid w:val="00115F63"/>
    <w:rsid w:val="00117781"/>
    <w:rsid w:val="00120106"/>
    <w:rsid w:val="00120A41"/>
    <w:rsid w:val="00120A8A"/>
    <w:rsid w:val="00120F7F"/>
    <w:rsid w:val="001215CA"/>
    <w:rsid w:val="0012168E"/>
    <w:rsid w:val="00121A03"/>
    <w:rsid w:val="00121F49"/>
    <w:rsid w:val="00122FBC"/>
    <w:rsid w:val="001230F0"/>
    <w:rsid w:val="00123322"/>
    <w:rsid w:val="00124A72"/>
    <w:rsid w:val="00124DBD"/>
    <w:rsid w:val="00125DB2"/>
    <w:rsid w:val="0012646A"/>
    <w:rsid w:val="00126630"/>
    <w:rsid w:val="00126E77"/>
    <w:rsid w:val="001278A2"/>
    <w:rsid w:val="00127AE5"/>
    <w:rsid w:val="00127D8C"/>
    <w:rsid w:val="00127DAB"/>
    <w:rsid w:val="0013006F"/>
    <w:rsid w:val="00130761"/>
    <w:rsid w:val="00131AE3"/>
    <w:rsid w:val="00131B28"/>
    <w:rsid w:val="00132205"/>
    <w:rsid w:val="00132C31"/>
    <w:rsid w:val="00133199"/>
    <w:rsid w:val="00133AE1"/>
    <w:rsid w:val="001347B4"/>
    <w:rsid w:val="00134DAF"/>
    <w:rsid w:val="001350BC"/>
    <w:rsid w:val="0013542D"/>
    <w:rsid w:val="00136F3A"/>
    <w:rsid w:val="001370E3"/>
    <w:rsid w:val="00140ACE"/>
    <w:rsid w:val="00140DD0"/>
    <w:rsid w:val="00140EE8"/>
    <w:rsid w:val="001410E7"/>
    <w:rsid w:val="001415DA"/>
    <w:rsid w:val="0014196D"/>
    <w:rsid w:val="00141F4E"/>
    <w:rsid w:val="00142D9E"/>
    <w:rsid w:val="00142E94"/>
    <w:rsid w:val="00144BD0"/>
    <w:rsid w:val="001451AF"/>
    <w:rsid w:val="001456B4"/>
    <w:rsid w:val="00145A53"/>
    <w:rsid w:val="00145CB1"/>
    <w:rsid w:val="00145E2C"/>
    <w:rsid w:val="001462D7"/>
    <w:rsid w:val="001469DE"/>
    <w:rsid w:val="00146F8E"/>
    <w:rsid w:val="001471B2"/>
    <w:rsid w:val="001472B3"/>
    <w:rsid w:val="00147732"/>
    <w:rsid w:val="00150B52"/>
    <w:rsid w:val="001515AC"/>
    <w:rsid w:val="00153A93"/>
    <w:rsid w:val="0015467E"/>
    <w:rsid w:val="00154F2C"/>
    <w:rsid w:val="0015508C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9D6"/>
    <w:rsid w:val="00163FE8"/>
    <w:rsid w:val="00164896"/>
    <w:rsid w:val="00164E4B"/>
    <w:rsid w:val="00165A31"/>
    <w:rsid w:val="00165B91"/>
    <w:rsid w:val="00165D12"/>
    <w:rsid w:val="001661E7"/>
    <w:rsid w:val="0016691B"/>
    <w:rsid w:val="00166A29"/>
    <w:rsid w:val="00166DF5"/>
    <w:rsid w:val="00166EF4"/>
    <w:rsid w:val="001677D9"/>
    <w:rsid w:val="00170C22"/>
    <w:rsid w:val="00170F8C"/>
    <w:rsid w:val="0017186B"/>
    <w:rsid w:val="0017321F"/>
    <w:rsid w:val="00173B8F"/>
    <w:rsid w:val="00174B10"/>
    <w:rsid w:val="00174EC1"/>
    <w:rsid w:val="001759EE"/>
    <w:rsid w:val="00175CCE"/>
    <w:rsid w:val="001766D7"/>
    <w:rsid w:val="0017678C"/>
    <w:rsid w:val="00176B3A"/>
    <w:rsid w:val="00177E2F"/>
    <w:rsid w:val="00180408"/>
    <w:rsid w:val="00180BFF"/>
    <w:rsid w:val="0018150F"/>
    <w:rsid w:val="00181D7A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F2F"/>
    <w:rsid w:val="00185BC1"/>
    <w:rsid w:val="00186590"/>
    <w:rsid w:val="001866DC"/>
    <w:rsid w:val="00186C34"/>
    <w:rsid w:val="00186E6B"/>
    <w:rsid w:val="0018764F"/>
    <w:rsid w:val="001904DC"/>
    <w:rsid w:val="001908A3"/>
    <w:rsid w:val="00190A66"/>
    <w:rsid w:val="00190AB5"/>
    <w:rsid w:val="0019118E"/>
    <w:rsid w:val="0019129A"/>
    <w:rsid w:val="0019133E"/>
    <w:rsid w:val="001913DF"/>
    <w:rsid w:val="001913E6"/>
    <w:rsid w:val="001913EC"/>
    <w:rsid w:val="0019241F"/>
    <w:rsid w:val="001928F0"/>
    <w:rsid w:val="00192BBA"/>
    <w:rsid w:val="001937F7"/>
    <w:rsid w:val="00195082"/>
    <w:rsid w:val="00195093"/>
    <w:rsid w:val="0019549B"/>
    <w:rsid w:val="001956EB"/>
    <w:rsid w:val="00195893"/>
    <w:rsid w:val="0019590F"/>
    <w:rsid w:val="00195FE9"/>
    <w:rsid w:val="00196642"/>
    <w:rsid w:val="001966F0"/>
    <w:rsid w:val="00197FCB"/>
    <w:rsid w:val="001A010C"/>
    <w:rsid w:val="001A0193"/>
    <w:rsid w:val="001A0257"/>
    <w:rsid w:val="001A0723"/>
    <w:rsid w:val="001A2324"/>
    <w:rsid w:val="001A27C2"/>
    <w:rsid w:val="001A324D"/>
    <w:rsid w:val="001A411F"/>
    <w:rsid w:val="001A4454"/>
    <w:rsid w:val="001A4876"/>
    <w:rsid w:val="001A53B3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B0369"/>
    <w:rsid w:val="001B13BC"/>
    <w:rsid w:val="001B211F"/>
    <w:rsid w:val="001B2529"/>
    <w:rsid w:val="001B29A7"/>
    <w:rsid w:val="001B2A73"/>
    <w:rsid w:val="001B35C0"/>
    <w:rsid w:val="001B42B5"/>
    <w:rsid w:val="001B469A"/>
    <w:rsid w:val="001B51FA"/>
    <w:rsid w:val="001B53B9"/>
    <w:rsid w:val="001B5E73"/>
    <w:rsid w:val="001B6665"/>
    <w:rsid w:val="001B7A0E"/>
    <w:rsid w:val="001C0BFD"/>
    <w:rsid w:val="001C0D94"/>
    <w:rsid w:val="001C10CF"/>
    <w:rsid w:val="001C28F7"/>
    <w:rsid w:val="001C2DCD"/>
    <w:rsid w:val="001C33AE"/>
    <w:rsid w:val="001C35C6"/>
    <w:rsid w:val="001C3781"/>
    <w:rsid w:val="001C428F"/>
    <w:rsid w:val="001C4827"/>
    <w:rsid w:val="001C5B40"/>
    <w:rsid w:val="001C5DFB"/>
    <w:rsid w:val="001C6C90"/>
    <w:rsid w:val="001C6EA0"/>
    <w:rsid w:val="001C791C"/>
    <w:rsid w:val="001C7BD5"/>
    <w:rsid w:val="001D0B9D"/>
    <w:rsid w:val="001D0C42"/>
    <w:rsid w:val="001D153C"/>
    <w:rsid w:val="001D19ED"/>
    <w:rsid w:val="001D333B"/>
    <w:rsid w:val="001D33C0"/>
    <w:rsid w:val="001D41B3"/>
    <w:rsid w:val="001D4B2E"/>
    <w:rsid w:val="001D4D94"/>
    <w:rsid w:val="001D4F7A"/>
    <w:rsid w:val="001D5421"/>
    <w:rsid w:val="001D5FF0"/>
    <w:rsid w:val="001D77B4"/>
    <w:rsid w:val="001E1326"/>
    <w:rsid w:val="001E1C14"/>
    <w:rsid w:val="001E1D1C"/>
    <w:rsid w:val="001E1F78"/>
    <w:rsid w:val="001E24DF"/>
    <w:rsid w:val="001E2532"/>
    <w:rsid w:val="001E28DE"/>
    <w:rsid w:val="001E3181"/>
    <w:rsid w:val="001E318F"/>
    <w:rsid w:val="001E3381"/>
    <w:rsid w:val="001E3630"/>
    <w:rsid w:val="001E3D94"/>
    <w:rsid w:val="001E408A"/>
    <w:rsid w:val="001E4175"/>
    <w:rsid w:val="001E4465"/>
    <w:rsid w:val="001E4BB3"/>
    <w:rsid w:val="001E519D"/>
    <w:rsid w:val="001E5E8F"/>
    <w:rsid w:val="001E656A"/>
    <w:rsid w:val="001E67D2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1E68"/>
    <w:rsid w:val="001F2110"/>
    <w:rsid w:val="001F2468"/>
    <w:rsid w:val="001F3117"/>
    <w:rsid w:val="001F3631"/>
    <w:rsid w:val="001F386E"/>
    <w:rsid w:val="001F38D3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B1F"/>
    <w:rsid w:val="00207546"/>
    <w:rsid w:val="00207D05"/>
    <w:rsid w:val="00207FFE"/>
    <w:rsid w:val="002102F2"/>
    <w:rsid w:val="002109C7"/>
    <w:rsid w:val="00210E66"/>
    <w:rsid w:val="002110AD"/>
    <w:rsid w:val="0021115E"/>
    <w:rsid w:val="0021133F"/>
    <w:rsid w:val="00211952"/>
    <w:rsid w:val="00211E69"/>
    <w:rsid w:val="0021215A"/>
    <w:rsid w:val="00212B3D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93"/>
    <w:rsid w:val="00215EBA"/>
    <w:rsid w:val="00216593"/>
    <w:rsid w:val="00216FA3"/>
    <w:rsid w:val="00217B81"/>
    <w:rsid w:val="002206A5"/>
    <w:rsid w:val="002207D0"/>
    <w:rsid w:val="00220C89"/>
    <w:rsid w:val="00220F5C"/>
    <w:rsid w:val="00221FB8"/>
    <w:rsid w:val="00222054"/>
    <w:rsid w:val="002226BD"/>
    <w:rsid w:val="00222B7A"/>
    <w:rsid w:val="00223325"/>
    <w:rsid w:val="00223B17"/>
    <w:rsid w:val="00223B58"/>
    <w:rsid w:val="002244C2"/>
    <w:rsid w:val="00224E3B"/>
    <w:rsid w:val="00225139"/>
    <w:rsid w:val="0022562E"/>
    <w:rsid w:val="002266AF"/>
    <w:rsid w:val="002269DD"/>
    <w:rsid w:val="002301F2"/>
    <w:rsid w:val="00230B82"/>
    <w:rsid w:val="00231074"/>
    <w:rsid w:val="0023167A"/>
    <w:rsid w:val="0023180A"/>
    <w:rsid w:val="002320F4"/>
    <w:rsid w:val="00232562"/>
    <w:rsid w:val="00232A89"/>
    <w:rsid w:val="00232E47"/>
    <w:rsid w:val="00232EA7"/>
    <w:rsid w:val="00233445"/>
    <w:rsid w:val="00233C08"/>
    <w:rsid w:val="002342B1"/>
    <w:rsid w:val="002343AD"/>
    <w:rsid w:val="00234647"/>
    <w:rsid w:val="0023465D"/>
    <w:rsid w:val="00235C6D"/>
    <w:rsid w:val="002365AF"/>
    <w:rsid w:val="002367F0"/>
    <w:rsid w:val="00236E63"/>
    <w:rsid w:val="00237790"/>
    <w:rsid w:val="002378D6"/>
    <w:rsid w:val="002400A7"/>
    <w:rsid w:val="00240B1A"/>
    <w:rsid w:val="00240EC7"/>
    <w:rsid w:val="00241414"/>
    <w:rsid w:val="00242AD3"/>
    <w:rsid w:val="00243E94"/>
    <w:rsid w:val="00243EFA"/>
    <w:rsid w:val="002445B5"/>
    <w:rsid w:val="002445B6"/>
    <w:rsid w:val="00244CEC"/>
    <w:rsid w:val="00244F54"/>
    <w:rsid w:val="0024551A"/>
    <w:rsid w:val="00245E6B"/>
    <w:rsid w:val="00247CE7"/>
    <w:rsid w:val="00250A45"/>
    <w:rsid w:val="002520CB"/>
    <w:rsid w:val="002523DB"/>
    <w:rsid w:val="00253EC5"/>
    <w:rsid w:val="002540D2"/>
    <w:rsid w:val="0025420E"/>
    <w:rsid w:val="00254727"/>
    <w:rsid w:val="002547B1"/>
    <w:rsid w:val="00254B0B"/>
    <w:rsid w:val="00254C94"/>
    <w:rsid w:val="002558A6"/>
    <w:rsid w:val="00256E2D"/>
    <w:rsid w:val="0026078D"/>
    <w:rsid w:val="00261469"/>
    <w:rsid w:val="002617EF"/>
    <w:rsid w:val="00262377"/>
    <w:rsid w:val="00262818"/>
    <w:rsid w:val="002638D6"/>
    <w:rsid w:val="00263D17"/>
    <w:rsid w:val="00264199"/>
    <w:rsid w:val="00264FE3"/>
    <w:rsid w:val="002652D6"/>
    <w:rsid w:val="002660F8"/>
    <w:rsid w:val="002663A3"/>
    <w:rsid w:val="00266F5F"/>
    <w:rsid w:val="0026701C"/>
    <w:rsid w:val="002672B4"/>
    <w:rsid w:val="002678EF"/>
    <w:rsid w:val="00267A23"/>
    <w:rsid w:val="00270297"/>
    <w:rsid w:val="00270C59"/>
    <w:rsid w:val="00270DBE"/>
    <w:rsid w:val="00271023"/>
    <w:rsid w:val="002718A6"/>
    <w:rsid w:val="002724A2"/>
    <w:rsid w:val="00273D62"/>
    <w:rsid w:val="002740BD"/>
    <w:rsid w:val="00274338"/>
    <w:rsid w:val="00274DD8"/>
    <w:rsid w:val="002767E9"/>
    <w:rsid w:val="002778FE"/>
    <w:rsid w:val="00277994"/>
    <w:rsid w:val="002779C2"/>
    <w:rsid w:val="0028015D"/>
    <w:rsid w:val="002808E1"/>
    <w:rsid w:val="00280C54"/>
    <w:rsid w:val="00280F93"/>
    <w:rsid w:val="002813A6"/>
    <w:rsid w:val="00281E0C"/>
    <w:rsid w:val="00282879"/>
    <w:rsid w:val="00282A8C"/>
    <w:rsid w:val="002834F3"/>
    <w:rsid w:val="00283E35"/>
    <w:rsid w:val="00284A86"/>
    <w:rsid w:val="00284C47"/>
    <w:rsid w:val="00284D44"/>
    <w:rsid w:val="00284FFF"/>
    <w:rsid w:val="00285DEC"/>
    <w:rsid w:val="00286AFF"/>
    <w:rsid w:val="00287208"/>
    <w:rsid w:val="00287726"/>
    <w:rsid w:val="00291182"/>
    <w:rsid w:val="00291599"/>
    <w:rsid w:val="00292E61"/>
    <w:rsid w:val="00293118"/>
    <w:rsid w:val="00293B01"/>
    <w:rsid w:val="00293FEF"/>
    <w:rsid w:val="0029436A"/>
    <w:rsid w:val="00294AAC"/>
    <w:rsid w:val="002959C6"/>
    <w:rsid w:val="00295AAF"/>
    <w:rsid w:val="00296DB4"/>
    <w:rsid w:val="002975FF"/>
    <w:rsid w:val="00297AC7"/>
    <w:rsid w:val="00297BB0"/>
    <w:rsid w:val="00297E26"/>
    <w:rsid w:val="002A017B"/>
    <w:rsid w:val="002A0707"/>
    <w:rsid w:val="002A0EA4"/>
    <w:rsid w:val="002A136A"/>
    <w:rsid w:val="002A2628"/>
    <w:rsid w:val="002A272D"/>
    <w:rsid w:val="002A39CB"/>
    <w:rsid w:val="002A44CA"/>
    <w:rsid w:val="002A4894"/>
    <w:rsid w:val="002A4A5F"/>
    <w:rsid w:val="002A4EC7"/>
    <w:rsid w:val="002A5268"/>
    <w:rsid w:val="002A624C"/>
    <w:rsid w:val="002A685B"/>
    <w:rsid w:val="002A6A29"/>
    <w:rsid w:val="002A6AB0"/>
    <w:rsid w:val="002A7160"/>
    <w:rsid w:val="002B08E3"/>
    <w:rsid w:val="002B12CE"/>
    <w:rsid w:val="002B1364"/>
    <w:rsid w:val="002B2A73"/>
    <w:rsid w:val="002B3397"/>
    <w:rsid w:val="002B340E"/>
    <w:rsid w:val="002B3C00"/>
    <w:rsid w:val="002B4245"/>
    <w:rsid w:val="002B5A17"/>
    <w:rsid w:val="002B5F05"/>
    <w:rsid w:val="002B77DA"/>
    <w:rsid w:val="002C0A91"/>
    <w:rsid w:val="002C0C3B"/>
    <w:rsid w:val="002C167C"/>
    <w:rsid w:val="002C1A29"/>
    <w:rsid w:val="002C2879"/>
    <w:rsid w:val="002C2BBD"/>
    <w:rsid w:val="002C3212"/>
    <w:rsid w:val="002C3568"/>
    <w:rsid w:val="002C3581"/>
    <w:rsid w:val="002C47F6"/>
    <w:rsid w:val="002C48A5"/>
    <w:rsid w:val="002C4BAE"/>
    <w:rsid w:val="002C5457"/>
    <w:rsid w:val="002C55B9"/>
    <w:rsid w:val="002C5FEE"/>
    <w:rsid w:val="002C617A"/>
    <w:rsid w:val="002C6E84"/>
    <w:rsid w:val="002C70B3"/>
    <w:rsid w:val="002C74BD"/>
    <w:rsid w:val="002C7575"/>
    <w:rsid w:val="002C7D90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40B8"/>
    <w:rsid w:val="002D4102"/>
    <w:rsid w:val="002D448A"/>
    <w:rsid w:val="002D4CA1"/>
    <w:rsid w:val="002D4F71"/>
    <w:rsid w:val="002D5877"/>
    <w:rsid w:val="002D6345"/>
    <w:rsid w:val="002D7812"/>
    <w:rsid w:val="002D7F62"/>
    <w:rsid w:val="002E0649"/>
    <w:rsid w:val="002E0DFC"/>
    <w:rsid w:val="002E1B0A"/>
    <w:rsid w:val="002E1B1A"/>
    <w:rsid w:val="002E210D"/>
    <w:rsid w:val="002E21B7"/>
    <w:rsid w:val="002E2780"/>
    <w:rsid w:val="002E2B5F"/>
    <w:rsid w:val="002E3775"/>
    <w:rsid w:val="002E3B6B"/>
    <w:rsid w:val="002E403D"/>
    <w:rsid w:val="002E47F8"/>
    <w:rsid w:val="002E4A8A"/>
    <w:rsid w:val="002E5899"/>
    <w:rsid w:val="002E5B9F"/>
    <w:rsid w:val="002E5EC2"/>
    <w:rsid w:val="002E5FF3"/>
    <w:rsid w:val="002E69DC"/>
    <w:rsid w:val="002F0052"/>
    <w:rsid w:val="002F015F"/>
    <w:rsid w:val="002F08D5"/>
    <w:rsid w:val="002F0AB3"/>
    <w:rsid w:val="002F1349"/>
    <w:rsid w:val="002F13DB"/>
    <w:rsid w:val="002F1615"/>
    <w:rsid w:val="002F1FD0"/>
    <w:rsid w:val="002F202B"/>
    <w:rsid w:val="002F2C4C"/>
    <w:rsid w:val="002F3406"/>
    <w:rsid w:val="002F3EBB"/>
    <w:rsid w:val="002F4101"/>
    <w:rsid w:val="002F4AEE"/>
    <w:rsid w:val="002F4B53"/>
    <w:rsid w:val="002F4CF3"/>
    <w:rsid w:val="002F5F18"/>
    <w:rsid w:val="002F6250"/>
    <w:rsid w:val="002F63FE"/>
    <w:rsid w:val="002F65F6"/>
    <w:rsid w:val="002F6C34"/>
    <w:rsid w:val="002F6D78"/>
    <w:rsid w:val="002F796B"/>
    <w:rsid w:val="002F7A11"/>
    <w:rsid w:val="00300C42"/>
    <w:rsid w:val="0030137E"/>
    <w:rsid w:val="003016F4"/>
    <w:rsid w:val="00301720"/>
    <w:rsid w:val="003020F7"/>
    <w:rsid w:val="00302AB6"/>
    <w:rsid w:val="00302F15"/>
    <w:rsid w:val="003031E5"/>
    <w:rsid w:val="00304226"/>
    <w:rsid w:val="00304637"/>
    <w:rsid w:val="0030493F"/>
    <w:rsid w:val="00304CE2"/>
    <w:rsid w:val="003058EA"/>
    <w:rsid w:val="00305D9D"/>
    <w:rsid w:val="0030708A"/>
    <w:rsid w:val="003071B0"/>
    <w:rsid w:val="00307555"/>
    <w:rsid w:val="00307A4D"/>
    <w:rsid w:val="00307B2F"/>
    <w:rsid w:val="00307C07"/>
    <w:rsid w:val="00307EFA"/>
    <w:rsid w:val="00310987"/>
    <w:rsid w:val="003112A1"/>
    <w:rsid w:val="00312221"/>
    <w:rsid w:val="003148B6"/>
    <w:rsid w:val="00314D66"/>
    <w:rsid w:val="00315B65"/>
    <w:rsid w:val="0031634F"/>
    <w:rsid w:val="00316738"/>
    <w:rsid w:val="00316ADD"/>
    <w:rsid w:val="0031786A"/>
    <w:rsid w:val="00317E23"/>
    <w:rsid w:val="003205E6"/>
    <w:rsid w:val="00320D48"/>
    <w:rsid w:val="00321510"/>
    <w:rsid w:val="00323724"/>
    <w:rsid w:val="00323EDC"/>
    <w:rsid w:val="00324201"/>
    <w:rsid w:val="003256F5"/>
    <w:rsid w:val="00325794"/>
    <w:rsid w:val="00326A3A"/>
    <w:rsid w:val="00326F0A"/>
    <w:rsid w:val="00327A01"/>
    <w:rsid w:val="00327A12"/>
    <w:rsid w:val="00330926"/>
    <w:rsid w:val="00330B4C"/>
    <w:rsid w:val="00330F41"/>
    <w:rsid w:val="00331A7D"/>
    <w:rsid w:val="00332BC6"/>
    <w:rsid w:val="003339C4"/>
    <w:rsid w:val="00333D5F"/>
    <w:rsid w:val="00334073"/>
    <w:rsid w:val="003345DB"/>
    <w:rsid w:val="003346EE"/>
    <w:rsid w:val="00334A25"/>
    <w:rsid w:val="00334DF5"/>
    <w:rsid w:val="00334E64"/>
    <w:rsid w:val="00335383"/>
    <w:rsid w:val="00335724"/>
    <w:rsid w:val="00336A2D"/>
    <w:rsid w:val="00336FCB"/>
    <w:rsid w:val="00337082"/>
    <w:rsid w:val="00337C3A"/>
    <w:rsid w:val="0034061E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70"/>
    <w:rsid w:val="003438CB"/>
    <w:rsid w:val="00343D04"/>
    <w:rsid w:val="00343E86"/>
    <w:rsid w:val="003443FD"/>
    <w:rsid w:val="00345134"/>
    <w:rsid w:val="00345969"/>
    <w:rsid w:val="00346A81"/>
    <w:rsid w:val="003470A5"/>
    <w:rsid w:val="00347BE6"/>
    <w:rsid w:val="003513BB"/>
    <w:rsid w:val="00351595"/>
    <w:rsid w:val="0035195E"/>
    <w:rsid w:val="00351A75"/>
    <w:rsid w:val="00352340"/>
    <w:rsid w:val="00352AB2"/>
    <w:rsid w:val="00352E2C"/>
    <w:rsid w:val="003531FC"/>
    <w:rsid w:val="003537EC"/>
    <w:rsid w:val="00353C33"/>
    <w:rsid w:val="00353C8B"/>
    <w:rsid w:val="00353EC5"/>
    <w:rsid w:val="0035495F"/>
    <w:rsid w:val="00355619"/>
    <w:rsid w:val="003567A4"/>
    <w:rsid w:val="0035747D"/>
    <w:rsid w:val="00357F0C"/>
    <w:rsid w:val="00360863"/>
    <w:rsid w:val="00360C8B"/>
    <w:rsid w:val="0036260B"/>
    <w:rsid w:val="00362722"/>
    <w:rsid w:val="00362F4F"/>
    <w:rsid w:val="0036375C"/>
    <w:rsid w:val="00363C65"/>
    <w:rsid w:val="00363E8F"/>
    <w:rsid w:val="0036451F"/>
    <w:rsid w:val="00364C00"/>
    <w:rsid w:val="00365E97"/>
    <w:rsid w:val="003667C3"/>
    <w:rsid w:val="00370205"/>
    <w:rsid w:val="00370874"/>
    <w:rsid w:val="003709F8"/>
    <w:rsid w:val="00370A53"/>
    <w:rsid w:val="00370BE4"/>
    <w:rsid w:val="00370EA5"/>
    <w:rsid w:val="00371111"/>
    <w:rsid w:val="003719B7"/>
    <w:rsid w:val="00371BE2"/>
    <w:rsid w:val="00372A80"/>
    <w:rsid w:val="00372F13"/>
    <w:rsid w:val="00373867"/>
    <w:rsid w:val="00373B2B"/>
    <w:rsid w:val="003748A0"/>
    <w:rsid w:val="0037490D"/>
    <w:rsid w:val="00375301"/>
    <w:rsid w:val="003760E2"/>
    <w:rsid w:val="00376ABE"/>
    <w:rsid w:val="00376FDC"/>
    <w:rsid w:val="0037701D"/>
    <w:rsid w:val="003802AE"/>
    <w:rsid w:val="00380328"/>
    <w:rsid w:val="00380F5B"/>
    <w:rsid w:val="003813F7"/>
    <w:rsid w:val="003815AE"/>
    <w:rsid w:val="003822D9"/>
    <w:rsid w:val="00382417"/>
    <w:rsid w:val="00382B67"/>
    <w:rsid w:val="003831BD"/>
    <w:rsid w:val="003833AE"/>
    <w:rsid w:val="00383436"/>
    <w:rsid w:val="00383A1C"/>
    <w:rsid w:val="003851C8"/>
    <w:rsid w:val="0038566D"/>
    <w:rsid w:val="003877EB"/>
    <w:rsid w:val="0038784D"/>
    <w:rsid w:val="00387B4B"/>
    <w:rsid w:val="00387F15"/>
    <w:rsid w:val="003901EA"/>
    <w:rsid w:val="00390C18"/>
    <w:rsid w:val="00391BB3"/>
    <w:rsid w:val="003926B2"/>
    <w:rsid w:val="003927C1"/>
    <w:rsid w:val="00393BA2"/>
    <w:rsid w:val="00393CD6"/>
    <w:rsid w:val="00394F32"/>
    <w:rsid w:val="003964FA"/>
    <w:rsid w:val="0039652F"/>
    <w:rsid w:val="00397C64"/>
    <w:rsid w:val="003A1A01"/>
    <w:rsid w:val="003A23D1"/>
    <w:rsid w:val="003A2475"/>
    <w:rsid w:val="003A2A75"/>
    <w:rsid w:val="003A3417"/>
    <w:rsid w:val="003A36FE"/>
    <w:rsid w:val="003A4466"/>
    <w:rsid w:val="003A4B3A"/>
    <w:rsid w:val="003A5E16"/>
    <w:rsid w:val="003A7AE0"/>
    <w:rsid w:val="003A7DA1"/>
    <w:rsid w:val="003B05BD"/>
    <w:rsid w:val="003B0668"/>
    <w:rsid w:val="003B0878"/>
    <w:rsid w:val="003B1066"/>
    <w:rsid w:val="003B1DA1"/>
    <w:rsid w:val="003B2038"/>
    <w:rsid w:val="003B20FB"/>
    <w:rsid w:val="003B2123"/>
    <w:rsid w:val="003B216C"/>
    <w:rsid w:val="003B2E81"/>
    <w:rsid w:val="003B312E"/>
    <w:rsid w:val="003B3D90"/>
    <w:rsid w:val="003B45B6"/>
    <w:rsid w:val="003B4C03"/>
    <w:rsid w:val="003B5299"/>
    <w:rsid w:val="003B5C2B"/>
    <w:rsid w:val="003B5D57"/>
    <w:rsid w:val="003B64B1"/>
    <w:rsid w:val="003B652D"/>
    <w:rsid w:val="003B6530"/>
    <w:rsid w:val="003B765A"/>
    <w:rsid w:val="003B7DF4"/>
    <w:rsid w:val="003C0079"/>
    <w:rsid w:val="003C0171"/>
    <w:rsid w:val="003C06F4"/>
    <w:rsid w:val="003C0A7F"/>
    <w:rsid w:val="003C126E"/>
    <w:rsid w:val="003C1CBB"/>
    <w:rsid w:val="003C2330"/>
    <w:rsid w:val="003C2968"/>
    <w:rsid w:val="003C2F7D"/>
    <w:rsid w:val="003C3167"/>
    <w:rsid w:val="003C3926"/>
    <w:rsid w:val="003C4269"/>
    <w:rsid w:val="003C4764"/>
    <w:rsid w:val="003C4902"/>
    <w:rsid w:val="003C4CDE"/>
    <w:rsid w:val="003C5F83"/>
    <w:rsid w:val="003C6196"/>
    <w:rsid w:val="003C68DC"/>
    <w:rsid w:val="003C7075"/>
    <w:rsid w:val="003C71E7"/>
    <w:rsid w:val="003C750E"/>
    <w:rsid w:val="003D00AB"/>
    <w:rsid w:val="003D0390"/>
    <w:rsid w:val="003D0A68"/>
    <w:rsid w:val="003D0F00"/>
    <w:rsid w:val="003D1024"/>
    <w:rsid w:val="003D1BB2"/>
    <w:rsid w:val="003D236F"/>
    <w:rsid w:val="003D2C57"/>
    <w:rsid w:val="003D2F60"/>
    <w:rsid w:val="003D35E6"/>
    <w:rsid w:val="003D3770"/>
    <w:rsid w:val="003D38CC"/>
    <w:rsid w:val="003D3A3E"/>
    <w:rsid w:val="003D4535"/>
    <w:rsid w:val="003D4875"/>
    <w:rsid w:val="003D48C7"/>
    <w:rsid w:val="003D5AAD"/>
    <w:rsid w:val="003D5CB5"/>
    <w:rsid w:val="003D61CC"/>
    <w:rsid w:val="003D65D7"/>
    <w:rsid w:val="003D7542"/>
    <w:rsid w:val="003D7707"/>
    <w:rsid w:val="003E0B4C"/>
    <w:rsid w:val="003E0DAB"/>
    <w:rsid w:val="003E0E28"/>
    <w:rsid w:val="003E110F"/>
    <w:rsid w:val="003E1887"/>
    <w:rsid w:val="003E2155"/>
    <w:rsid w:val="003E221C"/>
    <w:rsid w:val="003E24E9"/>
    <w:rsid w:val="003E2BFB"/>
    <w:rsid w:val="003E2F01"/>
    <w:rsid w:val="003E3182"/>
    <w:rsid w:val="003E3944"/>
    <w:rsid w:val="003E3A44"/>
    <w:rsid w:val="003E4695"/>
    <w:rsid w:val="003E5CF4"/>
    <w:rsid w:val="003E65D3"/>
    <w:rsid w:val="003E73E3"/>
    <w:rsid w:val="003F0593"/>
    <w:rsid w:val="003F1DB3"/>
    <w:rsid w:val="003F283E"/>
    <w:rsid w:val="003F3FD4"/>
    <w:rsid w:val="003F4491"/>
    <w:rsid w:val="003F4FFE"/>
    <w:rsid w:val="003F5FF8"/>
    <w:rsid w:val="003F67C9"/>
    <w:rsid w:val="003F6E42"/>
    <w:rsid w:val="003F6E50"/>
    <w:rsid w:val="003F78D7"/>
    <w:rsid w:val="004000E4"/>
    <w:rsid w:val="00400245"/>
    <w:rsid w:val="004004C2"/>
    <w:rsid w:val="00401056"/>
    <w:rsid w:val="00401828"/>
    <w:rsid w:val="004024A3"/>
    <w:rsid w:val="00402BF7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2123"/>
    <w:rsid w:val="004122A6"/>
    <w:rsid w:val="004123D9"/>
    <w:rsid w:val="00412CFD"/>
    <w:rsid w:val="00412F11"/>
    <w:rsid w:val="004131D5"/>
    <w:rsid w:val="004141A6"/>
    <w:rsid w:val="00414716"/>
    <w:rsid w:val="00414D6F"/>
    <w:rsid w:val="00414F6E"/>
    <w:rsid w:val="004156A8"/>
    <w:rsid w:val="00415B08"/>
    <w:rsid w:val="004160E8"/>
    <w:rsid w:val="004161C3"/>
    <w:rsid w:val="0041674D"/>
    <w:rsid w:val="00416823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43EE"/>
    <w:rsid w:val="00424A86"/>
    <w:rsid w:val="004260D9"/>
    <w:rsid w:val="004261C6"/>
    <w:rsid w:val="004266C2"/>
    <w:rsid w:val="0042689C"/>
    <w:rsid w:val="00426AF5"/>
    <w:rsid w:val="00427126"/>
    <w:rsid w:val="00427D1F"/>
    <w:rsid w:val="00430F70"/>
    <w:rsid w:val="0043201E"/>
    <w:rsid w:val="00432E9E"/>
    <w:rsid w:val="004330BE"/>
    <w:rsid w:val="00433C0A"/>
    <w:rsid w:val="00433DAE"/>
    <w:rsid w:val="00433F00"/>
    <w:rsid w:val="00434969"/>
    <w:rsid w:val="00434B2B"/>
    <w:rsid w:val="004369C5"/>
    <w:rsid w:val="00436C31"/>
    <w:rsid w:val="00436FCB"/>
    <w:rsid w:val="004371BA"/>
    <w:rsid w:val="00437C28"/>
    <w:rsid w:val="00440FC6"/>
    <w:rsid w:val="0044115E"/>
    <w:rsid w:val="00442BCE"/>
    <w:rsid w:val="004448F6"/>
    <w:rsid w:val="00444D05"/>
    <w:rsid w:val="00447572"/>
    <w:rsid w:val="00447854"/>
    <w:rsid w:val="00447C62"/>
    <w:rsid w:val="004538DD"/>
    <w:rsid w:val="00453E78"/>
    <w:rsid w:val="00454FBB"/>
    <w:rsid w:val="004551AD"/>
    <w:rsid w:val="004563F1"/>
    <w:rsid w:val="0045675C"/>
    <w:rsid w:val="00456B4D"/>
    <w:rsid w:val="00456C3F"/>
    <w:rsid w:val="00456DB0"/>
    <w:rsid w:val="00456F18"/>
    <w:rsid w:val="00457CD8"/>
    <w:rsid w:val="004604E4"/>
    <w:rsid w:val="0046054E"/>
    <w:rsid w:val="00460A35"/>
    <w:rsid w:val="00461D23"/>
    <w:rsid w:val="00462952"/>
    <w:rsid w:val="00462A75"/>
    <w:rsid w:val="00464884"/>
    <w:rsid w:val="004648F9"/>
    <w:rsid w:val="00464A4D"/>
    <w:rsid w:val="00464CD9"/>
    <w:rsid w:val="00465314"/>
    <w:rsid w:val="00465853"/>
    <w:rsid w:val="0046670A"/>
    <w:rsid w:val="00466843"/>
    <w:rsid w:val="00466996"/>
    <w:rsid w:val="00466F60"/>
    <w:rsid w:val="00467254"/>
    <w:rsid w:val="00467478"/>
    <w:rsid w:val="0046752B"/>
    <w:rsid w:val="004677C5"/>
    <w:rsid w:val="00467DF4"/>
    <w:rsid w:val="00470EA2"/>
    <w:rsid w:val="00471769"/>
    <w:rsid w:val="0047187F"/>
    <w:rsid w:val="00471974"/>
    <w:rsid w:val="00471DB8"/>
    <w:rsid w:val="0047218F"/>
    <w:rsid w:val="00472611"/>
    <w:rsid w:val="00472D04"/>
    <w:rsid w:val="004737C1"/>
    <w:rsid w:val="0047385F"/>
    <w:rsid w:val="00473CE7"/>
    <w:rsid w:val="00474140"/>
    <w:rsid w:val="004745D8"/>
    <w:rsid w:val="004747C4"/>
    <w:rsid w:val="00474B7F"/>
    <w:rsid w:val="00474D83"/>
    <w:rsid w:val="00475C6D"/>
    <w:rsid w:val="004762CA"/>
    <w:rsid w:val="00476C76"/>
    <w:rsid w:val="004776A6"/>
    <w:rsid w:val="00477904"/>
    <w:rsid w:val="00477F03"/>
    <w:rsid w:val="00480C2D"/>
    <w:rsid w:val="004814DF"/>
    <w:rsid w:val="00481A30"/>
    <w:rsid w:val="0048301E"/>
    <w:rsid w:val="00483669"/>
    <w:rsid w:val="00484143"/>
    <w:rsid w:val="004847CE"/>
    <w:rsid w:val="00485071"/>
    <w:rsid w:val="00485286"/>
    <w:rsid w:val="004859C7"/>
    <w:rsid w:val="00486D39"/>
    <w:rsid w:val="00486E17"/>
    <w:rsid w:val="004900EC"/>
    <w:rsid w:val="00490DD5"/>
    <w:rsid w:val="00490F52"/>
    <w:rsid w:val="00491136"/>
    <w:rsid w:val="00491B44"/>
    <w:rsid w:val="00492113"/>
    <w:rsid w:val="004923CC"/>
    <w:rsid w:val="00493547"/>
    <w:rsid w:val="00493F19"/>
    <w:rsid w:val="00493F7A"/>
    <w:rsid w:val="00494A57"/>
    <w:rsid w:val="00494A7D"/>
    <w:rsid w:val="00494DAB"/>
    <w:rsid w:val="00494E24"/>
    <w:rsid w:val="0049544D"/>
    <w:rsid w:val="004954D0"/>
    <w:rsid w:val="00495849"/>
    <w:rsid w:val="00496468"/>
    <w:rsid w:val="0049674F"/>
    <w:rsid w:val="00496C49"/>
    <w:rsid w:val="00496CBA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35C6"/>
    <w:rsid w:val="004A369D"/>
    <w:rsid w:val="004A3715"/>
    <w:rsid w:val="004A3E26"/>
    <w:rsid w:val="004A4195"/>
    <w:rsid w:val="004A6AA0"/>
    <w:rsid w:val="004A6EAD"/>
    <w:rsid w:val="004A71E9"/>
    <w:rsid w:val="004A734F"/>
    <w:rsid w:val="004A7E27"/>
    <w:rsid w:val="004B0164"/>
    <w:rsid w:val="004B1008"/>
    <w:rsid w:val="004B15D6"/>
    <w:rsid w:val="004B1AFD"/>
    <w:rsid w:val="004B1B55"/>
    <w:rsid w:val="004B1BC6"/>
    <w:rsid w:val="004B304C"/>
    <w:rsid w:val="004B39E5"/>
    <w:rsid w:val="004B4248"/>
    <w:rsid w:val="004B4A3C"/>
    <w:rsid w:val="004B5887"/>
    <w:rsid w:val="004B6741"/>
    <w:rsid w:val="004B6770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3D6B"/>
    <w:rsid w:val="004C3DB9"/>
    <w:rsid w:val="004C461D"/>
    <w:rsid w:val="004C4ABA"/>
    <w:rsid w:val="004C4AF7"/>
    <w:rsid w:val="004C4CE5"/>
    <w:rsid w:val="004C5110"/>
    <w:rsid w:val="004C51AB"/>
    <w:rsid w:val="004C5948"/>
    <w:rsid w:val="004C5E58"/>
    <w:rsid w:val="004C709E"/>
    <w:rsid w:val="004C77C4"/>
    <w:rsid w:val="004C7B24"/>
    <w:rsid w:val="004C7BC3"/>
    <w:rsid w:val="004D05A4"/>
    <w:rsid w:val="004D065A"/>
    <w:rsid w:val="004D06B1"/>
    <w:rsid w:val="004D09E5"/>
    <w:rsid w:val="004D13B6"/>
    <w:rsid w:val="004D18B0"/>
    <w:rsid w:val="004D234F"/>
    <w:rsid w:val="004D2881"/>
    <w:rsid w:val="004D2B95"/>
    <w:rsid w:val="004D32B5"/>
    <w:rsid w:val="004D373B"/>
    <w:rsid w:val="004D4910"/>
    <w:rsid w:val="004D4B4F"/>
    <w:rsid w:val="004D53D4"/>
    <w:rsid w:val="004D5599"/>
    <w:rsid w:val="004D6047"/>
    <w:rsid w:val="004D75E2"/>
    <w:rsid w:val="004D7CEF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61B7"/>
    <w:rsid w:val="004E6950"/>
    <w:rsid w:val="004E7532"/>
    <w:rsid w:val="004E7A66"/>
    <w:rsid w:val="004F11FC"/>
    <w:rsid w:val="004F15C4"/>
    <w:rsid w:val="004F1A82"/>
    <w:rsid w:val="004F2982"/>
    <w:rsid w:val="004F3384"/>
    <w:rsid w:val="004F3BE6"/>
    <w:rsid w:val="004F43E2"/>
    <w:rsid w:val="004F4530"/>
    <w:rsid w:val="004F4DED"/>
    <w:rsid w:val="004F51A7"/>
    <w:rsid w:val="004F5466"/>
    <w:rsid w:val="004F5CCB"/>
    <w:rsid w:val="004F6170"/>
    <w:rsid w:val="004F6188"/>
    <w:rsid w:val="004F6A9E"/>
    <w:rsid w:val="004F77E7"/>
    <w:rsid w:val="004F79A4"/>
    <w:rsid w:val="00500502"/>
    <w:rsid w:val="00500946"/>
    <w:rsid w:val="005009B0"/>
    <w:rsid w:val="00500B58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45ED"/>
    <w:rsid w:val="00504825"/>
    <w:rsid w:val="0050491D"/>
    <w:rsid w:val="00505754"/>
    <w:rsid w:val="005059A7"/>
    <w:rsid w:val="0050652F"/>
    <w:rsid w:val="00506D7C"/>
    <w:rsid w:val="00506DDF"/>
    <w:rsid w:val="00506E24"/>
    <w:rsid w:val="0050780C"/>
    <w:rsid w:val="00511950"/>
    <w:rsid w:val="00512706"/>
    <w:rsid w:val="00513604"/>
    <w:rsid w:val="00513669"/>
    <w:rsid w:val="00513AAE"/>
    <w:rsid w:val="00513F6E"/>
    <w:rsid w:val="00515980"/>
    <w:rsid w:val="00515C63"/>
    <w:rsid w:val="00515E26"/>
    <w:rsid w:val="0051636F"/>
    <w:rsid w:val="005165CA"/>
    <w:rsid w:val="00520118"/>
    <w:rsid w:val="00520727"/>
    <w:rsid w:val="00520A44"/>
    <w:rsid w:val="00520A55"/>
    <w:rsid w:val="00520FE9"/>
    <w:rsid w:val="00520FF9"/>
    <w:rsid w:val="005223A1"/>
    <w:rsid w:val="005230E2"/>
    <w:rsid w:val="005233E5"/>
    <w:rsid w:val="0052348F"/>
    <w:rsid w:val="005238C5"/>
    <w:rsid w:val="00523A33"/>
    <w:rsid w:val="0052416A"/>
    <w:rsid w:val="005248E6"/>
    <w:rsid w:val="00524C71"/>
    <w:rsid w:val="00525D39"/>
    <w:rsid w:val="00526165"/>
    <w:rsid w:val="0052791B"/>
    <w:rsid w:val="0053129A"/>
    <w:rsid w:val="00531449"/>
    <w:rsid w:val="00532A79"/>
    <w:rsid w:val="00532B7E"/>
    <w:rsid w:val="0053310E"/>
    <w:rsid w:val="005334D3"/>
    <w:rsid w:val="00533ACA"/>
    <w:rsid w:val="00533FE1"/>
    <w:rsid w:val="005349BA"/>
    <w:rsid w:val="00534ACF"/>
    <w:rsid w:val="00535630"/>
    <w:rsid w:val="00535F58"/>
    <w:rsid w:val="005364A7"/>
    <w:rsid w:val="005367FE"/>
    <w:rsid w:val="005377E1"/>
    <w:rsid w:val="005379DC"/>
    <w:rsid w:val="00537C19"/>
    <w:rsid w:val="00540420"/>
    <w:rsid w:val="00540959"/>
    <w:rsid w:val="00541DE7"/>
    <w:rsid w:val="00541F58"/>
    <w:rsid w:val="00542183"/>
    <w:rsid w:val="005423A9"/>
    <w:rsid w:val="00542418"/>
    <w:rsid w:val="0054346B"/>
    <w:rsid w:val="00543B2D"/>
    <w:rsid w:val="0054466D"/>
    <w:rsid w:val="005455C5"/>
    <w:rsid w:val="00545FAC"/>
    <w:rsid w:val="00546A8A"/>
    <w:rsid w:val="005478A0"/>
    <w:rsid w:val="00547D7D"/>
    <w:rsid w:val="00547E09"/>
    <w:rsid w:val="005503C4"/>
    <w:rsid w:val="005504B9"/>
    <w:rsid w:val="00550A98"/>
    <w:rsid w:val="00551001"/>
    <w:rsid w:val="0055141E"/>
    <w:rsid w:val="005514D7"/>
    <w:rsid w:val="005519FD"/>
    <w:rsid w:val="00551ACF"/>
    <w:rsid w:val="00551ED3"/>
    <w:rsid w:val="005522B0"/>
    <w:rsid w:val="0055255F"/>
    <w:rsid w:val="00552D32"/>
    <w:rsid w:val="0055322B"/>
    <w:rsid w:val="0055326C"/>
    <w:rsid w:val="00553292"/>
    <w:rsid w:val="0055353D"/>
    <w:rsid w:val="005536EB"/>
    <w:rsid w:val="00553820"/>
    <w:rsid w:val="00553999"/>
    <w:rsid w:val="00553BA3"/>
    <w:rsid w:val="00554566"/>
    <w:rsid w:val="005545D8"/>
    <w:rsid w:val="00554EC7"/>
    <w:rsid w:val="00555EFE"/>
    <w:rsid w:val="00555F11"/>
    <w:rsid w:val="00556421"/>
    <w:rsid w:val="00556AF6"/>
    <w:rsid w:val="00556C90"/>
    <w:rsid w:val="005575BF"/>
    <w:rsid w:val="00557A32"/>
    <w:rsid w:val="00557AFD"/>
    <w:rsid w:val="00560117"/>
    <w:rsid w:val="00560A4B"/>
    <w:rsid w:val="0056122B"/>
    <w:rsid w:val="00561678"/>
    <w:rsid w:val="005623A9"/>
    <w:rsid w:val="00562404"/>
    <w:rsid w:val="00562E23"/>
    <w:rsid w:val="005633B6"/>
    <w:rsid w:val="00563A6B"/>
    <w:rsid w:val="005644AA"/>
    <w:rsid w:val="00564686"/>
    <w:rsid w:val="00564941"/>
    <w:rsid w:val="005649FE"/>
    <w:rsid w:val="0056596D"/>
    <w:rsid w:val="0056598C"/>
    <w:rsid w:val="00565B40"/>
    <w:rsid w:val="00566504"/>
    <w:rsid w:val="00567167"/>
    <w:rsid w:val="00567367"/>
    <w:rsid w:val="00567D0C"/>
    <w:rsid w:val="00570180"/>
    <w:rsid w:val="0057095E"/>
    <w:rsid w:val="005709A4"/>
    <w:rsid w:val="005710B0"/>
    <w:rsid w:val="005714E0"/>
    <w:rsid w:val="0057189F"/>
    <w:rsid w:val="00571BE4"/>
    <w:rsid w:val="005723EF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2C"/>
    <w:rsid w:val="0057689B"/>
    <w:rsid w:val="00576A14"/>
    <w:rsid w:val="0057745C"/>
    <w:rsid w:val="00577A9A"/>
    <w:rsid w:val="00577CD1"/>
    <w:rsid w:val="00580898"/>
    <w:rsid w:val="00584195"/>
    <w:rsid w:val="005844A8"/>
    <w:rsid w:val="00584959"/>
    <w:rsid w:val="00584CE6"/>
    <w:rsid w:val="0058547C"/>
    <w:rsid w:val="005856ED"/>
    <w:rsid w:val="005858D0"/>
    <w:rsid w:val="00585A33"/>
    <w:rsid w:val="00586085"/>
    <w:rsid w:val="00590126"/>
    <w:rsid w:val="00591B17"/>
    <w:rsid w:val="00591EA3"/>
    <w:rsid w:val="0059204B"/>
    <w:rsid w:val="005926B7"/>
    <w:rsid w:val="005940B6"/>
    <w:rsid w:val="00594291"/>
    <w:rsid w:val="005949E6"/>
    <w:rsid w:val="005950B1"/>
    <w:rsid w:val="005967F5"/>
    <w:rsid w:val="00597203"/>
    <w:rsid w:val="00597EB2"/>
    <w:rsid w:val="005A048B"/>
    <w:rsid w:val="005A04DC"/>
    <w:rsid w:val="005A0517"/>
    <w:rsid w:val="005A06F1"/>
    <w:rsid w:val="005A0A0E"/>
    <w:rsid w:val="005A2868"/>
    <w:rsid w:val="005A291D"/>
    <w:rsid w:val="005A3925"/>
    <w:rsid w:val="005A392A"/>
    <w:rsid w:val="005A3A27"/>
    <w:rsid w:val="005A3D18"/>
    <w:rsid w:val="005A4370"/>
    <w:rsid w:val="005A4756"/>
    <w:rsid w:val="005A4A80"/>
    <w:rsid w:val="005A5033"/>
    <w:rsid w:val="005A544B"/>
    <w:rsid w:val="005A54CB"/>
    <w:rsid w:val="005A6A39"/>
    <w:rsid w:val="005A6BF4"/>
    <w:rsid w:val="005A6D3E"/>
    <w:rsid w:val="005B0253"/>
    <w:rsid w:val="005B0AA4"/>
    <w:rsid w:val="005B0CB3"/>
    <w:rsid w:val="005B14A7"/>
    <w:rsid w:val="005B1A56"/>
    <w:rsid w:val="005B24EC"/>
    <w:rsid w:val="005B3584"/>
    <w:rsid w:val="005B3730"/>
    <w:rsid w:val="005B39FA"/>
    <w:rsid w:val="005B3A38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C0CBC"/>
    <w:rsid w:val="005C1C3E"/>
    <w:rsid w:val="005C20A3"/>
    <w:rsid w:val="005C2795"/>
    <w:rsid w:val="005C2A85"/>
    <w:rsid w:val="005C3D83"/>
    <w:rsid w:val="005C4377"/>
    <w:rsid w:val="005C4579"/>
    <w:rsid w:val="005C5043"/>
    <w:rsid w:val="005C7EDE"/>
    <w:rsid w:val="005D058A"/>
    <w:rsid w:val="005D16B5"/>
    <w:rsid w:val="005D294F"/>
    <w:rsid w:val="005D2C26"/>
    <w:rsid w:val="005D2E84"/>
    <w:rsid w:val="005D2EFA"/>
    <w:rsid w:val="005D3058"/>
    <w:rsid w:val="005D3BED"/>
    <w:rsid w:val="005D413E"/>
    <w:rsid w:val="005D4E23"/>
    <w:rsid w:val="005D52AE"/>
    <w:rsid w:val="005D55CC"/>
    <w:rsid w:val="005D5BB7"/>
    <w:rsid w:val="005D67A4"/>
    <w:rsid w:val="005D74E7"/>
    <w:rsid w:val="005D7719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6BF1"/>
    <w:rsid w:val="005E6F18"/>
    <w:rsid w:val="005E7548"/>
    <w:rsid w:val="005E7594"/>
    <w:rsid w:val="005E7A29"/>
    <w:rsid w:val="005F07B1"/>
    <w:rsid w:val="005F0944"/>
    <w:rsid w:val="005F0BFC"/>
    <w:rsid w:val="005F0EF0"/>
    <w:rsid w:val="005F14CB"/>
    <w:rsid w:val="005F15B0"/>
    <w:rsid w:val="005F211E"/>
    <w:rsid w:val="005F2719"/>
    <w:rsid w:val="005F284A"/>
    <w:rsid w:val="005F28BD"/>
    <w:rsid w:val="005F2947"/>
    <w:rsid w:val="005F37FB"/>
    <w:rsid w:val="005F3BD7"/>
    <w:rsid w:val="005F4435"/>
    <w:rsid w:val="005F5F62"/>
    <w:rsid w:val="005F6275"/>
    <w:rsid w:val="005F6F62"/>
    <w:rsid w:val="005F76C6"/>
    <w:rsid w:val="005F7716"/>
    <w:rsid w:val="0060002B"/>
    <w:rsid w:val="00600940"/>
    <w:rsid w:val="00601E90"/>
    <w:rsid w:val="0060243A"/>
    <w:rsid w:val="00602471"/>
    <w:rsid w:val="00602864"/>
    <w:rsid w:val="00602EBC"/>
    <w:rsid w:val="00603428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7B0"/>
    <w:rsid w:val="00610D55"/>
    <w:rsid w:val="0061100C"/>
    <w:rsid w:val="00612CFC"/>
    <w:rsid w:val="0061384E"/>
    <w:rsid w:val="006142D2"/>
    <w:rsid w:val="006147D4"/>
    <w:rsid w:val="00614F17"/>
    <w:rsid w:val="0061623E"/>
    <w:rsid w:val="00616C5A"/>
    <w:rsid w:val="0061772F"/>
    <w:rsid w:val="00617FEF"/>
    <w:rsid w:val="0062074D"/>
    <w:rsid w:val="00620DDC"/>
    <w:rsid w:val="00621550"/>
    <w:rsid w:val="00621AE4"/>
    <w:rsid w:val="00622D2F"/>
    <w:rsid w:val="0062300B"/>
    <w:rsid w:val="00623020"/>
    <w:rsid w:val="0062344F"/>
    <w:rsid w:val="00623A74"/>
    <w:rsid w:val="00624B30"/>
    <w:rsid w:val="0062565D"/>
    <w:rsid w:val="0062578E"/>
    <w:rsid w:val="0062632A"/>
    <w:rsid w:val="00626674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31B2"/>
    <w:rsid w:val="00633887"/>
    <w:rsid w:val="0063519E"/>
    <w:rsid w:val="00635274"/>
    <w:rsid w:val="00635636"/>
    <w:rsid w:val="00635F9A"/>
    <w:rsid w:val="006365FE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C54"/>
    <w:rsid w:val="00642F96"/>
    <w:rsid w:val="00644457"/>
    <w:rsid w:val="00644933"/>
    <w:rsid w:val="00644B98"/>
    <w:rsid w:val="00644C2F"/>
    <w:rsid w:val="00644FE5"/>
    <w:rsid w:val="00645089"/>
    <w:rsid w:val="00645470"/>
    <w:rsid w:val="00646120"/>
    <w:rsid w:val="006470CA"/>
    <w:rsid w:val="0064745B"/>
    <w:rsid w:val="006477B7"/>
    <w:rsid w:val="00647B92"/>
    <w:rsid w:val="006503FA"/>
    <w:rsid w:val="00651C32"/>
    <w:rsid w:val="00652567"/>
    <w:rsid w:val="00652AE3"/>
    <w:rsid w:val="00654164"/>
    <w:rsid w:val="00654EB2"/>
    <w:rsid w:val="00654F85"/>
    <w:rsid w:val="00655DD6"/>
    <w:rsid w:val="006565AF"/>
    <w:rsid w:val="00656E6F"/>
    <w:rsid w:val="00657243"/>
    <w:rsid w:val="006622D3"/>
    <w:rsid w:val="0066287B"/>
    <w:rsid w:val="00662FD6"/>
    <w:rsid w:val="00663201"/>
    <w:rsid w:val="0066420A"/>
    <w:rsid w:val="006649A0"/>
    <w:rsid w:val="00664DF3"/>
    <w:rsid w:val="0066512C"/>
    <w:rsid w:val="00665237"/>
    <w:rsid w:val="00665C3C"/>
    <w:rsid w:val="006661E0"/>
    <w:rsid w:val="0066654B"/>
    <w:rsid w:val="00667108"/>
    <w:rsid w:val="0066728C"/>
    <w:rsid w:val="00667694"/>
    <w:rsid w:val="0067048D"/>
    <w:rsid w:val="00670D7B"/>
    <w:rsid w:val="00671D23"/>
    <w:rsid w:val="0067268C"/>
    <w:rsid w:val="006728BA"/>
    <w:rsid w:val="00672EB6"/>
    <w:rsid w:val="00672F13"/>
    <w:rsid w:val="0067322F"/>
    <w:rsid w:val="0067365C"/>
    <w:rsid w:val="00673AD1"/>
    <w:rsid w:val="00673DA3"/>
    <w:rsid w:val="00674305"/>
    <w:rsid w:val="00674D0A"/>
    <w:rsid w:val="00675F81"/>
    <w:rsid w:val="006762EE"/>
    <w:rsid w:val="006763B9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640"/>
    <w:rsid w:val="006819E2"/>
    <w:rsid w:val="00681ABD"/>
    <w:rsid w:val="00681B6F"/>
    <w:rsid w:val="0068239D"/>
    <w:rsid w:val="00683514"/>
    <w:rsid w:val="00683816"/>
    <w:rsid w:val="00683D7B"/>
    <w:rsid w:val="006840B2"/>
    <w:rsid w:val="006844AF"/>
    <w:rsid w:val="006847EF"/>
    <w:rsid w:val="006848DA"/>
    <w:rsid w:val="0068522C"/>
    <w:rsid w:val="006857CC"/>
    <w:rsid w:val="006858DF"/>
    <w:rsid w:val="006859C2"/>
    <w:rsid w:val="00686879"/>
    <w:rsid w:val="00686BA6"/>
    <w:rsid w:val="006876F3"/>
    <w:rsid w:val="006902F9"/>
    <w:rsid w:val="006917BC"/>
    <w:rsid w:val="00691932"/>
    <w:rsid w:val="006924F2"/>
    <w:rsid w:val="00693130"/>
    <w:rsid w:val="00693171"/>
    <w:rsid w:val="00693F24"/>
    <w:rsid w:val="00693FED"/>
    <w:rsid w:val="0069432C"/>
    <w:rsid w:val="00694B1E"/>
    <w:rsid w:val="00694E61"/>
    <w:rsid w:val="0069517F"/>
    <w:rsid w:val="00695239"/>
    <w:rsid w:val="00695837"/>
    <w:rsid w:val="00695EE8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31A"/>
    <w:rsid w:val="006A43D2"/>
    <w:rsid w:val="006A4EF5"/>
    <w:rsid w:val="006A4FE2"/>
    <w:rsid w:val="006A5257"/>
    <w:rsid w:val="006A5359"/>
    <w:rsid w:val="006A5A20"/>
    <w:rsid w:val="006A5A61"/>
    <w:rsid w:val="006A6D16"/>
    <w:rsid w:val="006A7A57"/>
    <w:rsid w:val="006A7CD0"/>
    <w:rsid w:val="006B0441"/>
    <w:rsid w:val="006B16F4"/>
    <w:rsid w:val="006B1D00"/>
    <w:rsid w:val="006B2E7A"/>
    <w:rsid w:val="006B35A0"/>
    <w:rsid w:val="006B3807"/>
    <w:rsid w:val="006B3D9A"/>
    <w:rsid w:val="006B566A"/>
    <w:rsid w:val="006B5B75"/>
    <w:rsid w:val="006B5E2B"/>
    <w:rsid w:val="006B6AC7"/>
    <w:rsid w:val="006B75AC"/>
    <w:rsid w:val="006C01DE"/>
    <w:rsid w:val="006C0445"/>
    <w:rsid w:val="006C051C"/>
    <w:rsid w:val="006C1E76"/>
    <w:rsid w:val="006C23C0"/>
    <w:rsid w:val="006C289D"/>
    <w:rsid w:val="006C2E24"/>
    <w:rsid w:val="006C30BD"/>
    <w:rsid w:val="006C3B45"/>
    <w:rsid w:val="006C43EC"/>
    <w:rsid w:val="006C45F0"/>
    <w:rsid w:val="006C4736"/>
    <w:rsid w:val="006C4951"/>
    <w:rsid w:val="006C5D8E"/>
    <w:rsid w:val="006D0106"/>
    <w:rsid w:val="006D01EB"/>
    <w:rsid w:val="006D03E3"/>
    <w:rsid w:val="006D05EE"/>
    <w:rsid w:val="006D0C28"/>
    <w:rsid w:val="006D0E63"/>
    <w:rsid w:val="006D18F0"/>
    <w:rsid w:val="006D19C3"/>
    <w:rsid w:val="006D1BFC"/>
    <w:rsid w:val="006D1CD2"/>
    <w:rsid w:val="006D29F9"/>
    <w:rsid w:val="006D3CF6"/>
    <w:rsid w:val="006D3D3B"/>
    <w:rsid w:val="006D5FD5"/>
    <w:rsid w:val="006D6F1C"/>
    <w:rsid w:val="006D799A"/>
    <w:rsid w:val="006D7BD4"/>
    <w:rsid w:val="006E0685"/>
    <w:rsid w:val="006E0F94"/>
    <w:rsid w:val="006E1708"/>
    <w:rsid w:val="006E1EA5"/>
    <w:rsid w:val="006E3009"/>
    <w:rsid w:val="006E3250"/>
    <w:rsid w:val="006E34CC"/>
    <w:rsid w:val="006E34FD"/>
    <w:rsid w:val="006E364E"/>
    <w:rsid w:val="006E41C8"/>
    <w:rsid w:val="006E43FF"/>
    <w:rsid w:val="006E4964"/>
    <w:rsid w:val="006E4997"/>
    <w:rsid w:val="006E5274"/>
    <w:rsid w:val="006E5A51"/>
    <w:rsid w:val="006E5C91"/>
    <w:rsid w:val="006E5CAB"/>
    <w:rsid w:val="006E6B39"/>
    <w:rsid w:val="006E6CE3"/>
    <w:rsid w:val="006E7048"/>
    <w:rsid w:val="006E738D"/>
    <w:rsid w:val="006E7405"/>
    <w:rsid w:val="006F0BB0"/>
    <w:rsid w:val="006F0CC9"/>
    <w:rsid w:val="006F0F63"/>
    <w:rsid w:val="006F14FE"/>
    <w:rsid w:val="006F1EBF"/>
    <w:rsid w:val="006F2A5C"/>
    <w:rsid w:val="006F2B61"/>
    <w:rsid w:val="006F3417"/>
    <w:rsid w:val="006F52DC"/>
    <w:rsid w:val="006F5605"/>
    <w:rsid w:val="006F5B40"/>
    <w:rsid w:val="006F5E9B"/>
    <w:rsid w:val="006F641A"/>
    <w:rsid w:val="006F6A94"/>
    <w:rsid w:val="006F6D43"/>
    <w:rsid w:val="006F6EF2"/>
    <w:rsid w:val="006F722D"/>
    <w:rsid w:val="006F727F"/>
    <w:rsid w:val="00701A94"/>
    <w:rsid w:val="00702CE9"/>
    <w:rsid w:val="00703157"/>
    <w:rsid w:val="00703917"/>
    <w:rsid w:val="00705277"/>
    <w:rsid w:val="0070559A"/>
    <w:rsid w:val="00705BBE"/>
    <w:rsid w:val="00706909"/>
    <w:rsid w:val="00706BC8"/>
    <w:rsid w:val="0070701E"/>
    <w:rsid w:val="00707630"/>
    <w:rsid w:val="00707966"/>
    <w:rsid w:val="00710DA3"/>
    <w:rsid w:val="00711327"/>
    <w:rsid w:val="0071134D"/>
    <w:rsid w:val="0071138D"/>
    <w:rsid w:val="007123EF"/>
    <w:rsid w:val="00712A5C"/>
    <w:rsid w:val="0071345A"/>
    <w:rsid w:val="00713532"/>
    <w:rsid w:val="007135E0"/>
    <w:rsid w:val="0071440E"/>
    <w:rsid w:val="00714799"/>
    <w:rsid w:val="00714F25"/>
    <w:rsid w:val="007154B5"/>
    <w:rsid w:val="0071598B"/>
    <w:rsid w:val="00716552"/>
    <w:rsid w:val="00716735"/>
    <w:rsid w:val="00716C67"/>
    <w:rsid w:val="00716DB7"/>
    <w:rsid w:val="00717A0D"/>
    <w:rsid w:val="00717F26"/>
    <w:rsid w:val="0072044F"/>
    <w:rsid w:val="00720AB1"/>
    <w:rsid w:val="00720D5E"/>
    <w:rsid w:val="00722005"/>
    <w:rsid w:val="007226D4"/>
    <w:rsid w:val="00723B78"/>
    <w:rsid w:val="0072400A"/>
    <w:rsid w:val="007248DF"/>
    <w:rsid w:val="00724AC6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1657"/>
    <w:rsid w:val="007317DF"/>
    <w:rsid w:val="00732884"/>
    <w:rsid w:val="00732CA5"/>
    <w:rsid w:val="00732CAB"/>
    <w:rsid w:val="00733636"/>
    <w:rsid w:val="007336DE"/>
    <w:rsid w:val="00733964"/>
    <w:rsid w:val="00733D59"/>
    <w:rsid w:val="0073549F"/>
    <w:rsid w:val="00737222"/>
    <w:rsid w:val="007412B4"/>
    <w:rsid w:val="00741A27"/>
    <w:rsid w:val="00741B58"/>
    <w:rsid w:val="007430BB"/>
    <w:rsid w:val="00743DF1"/>
    <w:rsid w:val="00744125"/>
    <w:rsid w:val="007446E9"/>
    <w:rsid w:val="007449DE"/>
    <w:rsid w:val="00744EB1"/>
    <w:rsid w:val="00745482"/>
    <w:rsid w:val="007504B5"/>
    <w:rsid w:val="00750C64"/>
    <w:rsid w:val="0075173B"/>
    <w:rsid w:val="00751A24"/>
    <w:rsid w:val="00752765"/>
    <w:rsid w:val="00752B19"/>
    <w:rsid w:val="00753625"/>
    <w:rsid w:val="00753D63"/>
    <w:rsid w:val="0075485A"/>
    <w:rsid w:val="00754971"/>
    <w:rsid w:val="00754AA3"/>
    <w:rsid w:val="007550FC"/>
    <w:rsid w:val="007558AA"/>
    <w:rsid w:val="00756151"/>
    <w:rsid w:val="00757C6A"/>
    <w:rsid w:val="00760209"/>
    <w:rsid w:val="00760CFA"/>
    <w:rsid w:val="00760E93"/>
    <w:rsid w:val="00761143"/>
    <w:rsid w:val="007612E6"/>
    <w:rsid w:val="007614A7"/>
    <w:rsid w:val="007620E2"/>
    <w:rsid w:val="007627AF"/>
    <w:rsid w:val="00763D43"/>
    <w:rsid w:val="007655AA"/>
    <w:rsid w:val="00765C9E"/>
    <w:rsid w:val="00765CC1"/>
    <w:rsid w:val="00766F94"/>
    <w:rsid w:val="00767396"/>
    <w:rsid w:val="007678F2"/>
    <w:rsid w:val="007706DD"/>
    <w:rsid w:val="00770BCA"/>
    <w:rsid w:val="00772942"/>
    <w:rsid w:val="00773751"/>
    <w:rsid w:val="00774261"/>
    <w:rsid w:val="007744E0"/>
    <w:rsid w:val="00774A21"/>
    <w:rsid w:val="0077534C"/>
    <w:rsid w:val="007756F3"/>
    <w:rsid w:val="007757A9"/>
    <w:rsid w:val="00776079"/>
    <w:rsid w:val="00776133"/>
    <w:rsid w:val="007766D9"/>
    <w:rsid w:val="00776A0C"/>
    <w:rsid w:val="00776E79"/>
    <w:rsid w:val="007771AF"/>
    <w:rsid w:val="00781B8C"/>
    <w:rsid w:val="00782C1B"/>
    <w:rsid w:val="00783008"/>
    <w:rsid w:val="007830EA"/>
    <w:rsid w:val="00783857"/>
    <w:rsid w:val="00783CB6"/>
    <w:rsid w:val="007850A0"/>
    <w:rsid w:val="00785410"/>
    <w:rsid w:val="007854B7"/>
    <w:rsid w:val="00785BE4"/>
    <w:rsid w:val="00785C2C"/>
    <w:rsid w:val="0078602C"/>
    <w:rsid w:val="00786ABF"/>
    <w:rsid w:val="00787DC1"/>
    <w:rsid w:val="00787E97"/>
    <w:rsid w:val="00790F05"/>
    <w:rsid w:val="00790F20"/>
    <w:rsid w:val="00790FD6"/>
    <w:rsid w:val="00791494"/>
    <w:rsid w:val="007917CA"/>
    <w:rsid w:val="00791BCD"/>
    <w:rsid w:val="00792239"/>
    <w:rsid w:val="00792FFB"/>
    <w:rsid w:val="00793088"/>
    <w:rsid w:val="007931AD"/>
    <w:rsid w:val="00793AF5"/>
    <w:rsid w:val="00793B77"/>
    <w:rsid w:val="00793BA6"/>
    <w:rsid w:val="00793D57"/>
    <w:rsid w:val="00794966"/>
    <w:rsid w:val="007949C1"/>
    <w:rsid w:val="007949ED"/>
    <w:rsid w:val="00794CF7"/>
    <w:rsid w:val="007951B5"/>
    <w:rsid w:val="00795354"/>
    <w:rsid w:val="00796CE2"/>
    <w:rsid w:val="00797281"/>
    <w:rsid w:val="007A028D"/>
    <w:rsid w:val="007A0440"/>
    <w:rsid w:val="007A07DC"/>
    <w:rsid w:val="007A082F"/>
    <w:rsid w:val="007A0D9E"/>
    <w:rsid w:val="007A0F2A"/>
    <w:rsid w:val="007A2064"/>
    <w:rsid w:val="007A2135"/>
    <w:rsid w:val="007A2178"/>
    <w:rsid w:val="007A2C57"/>
    <w:rsid w:val="007A2D78"/>
    <w:rsid w:val="007A30F7"/>
    <w:rsid w:val="007A37E4"/>
    <w:rsid w:val="007A428B"/>
    <w:rsid w:val="007A4673"/>
    <w:rsid w:val="007A4B2B"/>
    <w:rsid w:val="007A4D6D"/>
    <w:rsid w:val="007A573B"/>
    <w:rsid w:val="007A57B5"/>
    <w:rsid w:val="007A5A59"/>
    <w:rsid w:val="007A5C00"/>
    <w:rsid w:val="007A5FEE"/>
    <w:rsid w:val="007A6351"/>
    <w:rsid w:val="007A6B29"/>
    <w:rsid w:val="007A6DC0"/>
    <w:rsid w:val="007A763B"/>
    <w:rsid w:val="007B0621"/>
    <w:rsid w:val="007B07D3"/>
    <w:rsid w:val="007B0D8D"/>
    <w:rsid w:val="007B101B"/>
    <w:rsid w:val="007B115E"/>
    <w:rsid w:val="007B1615"/>
    <w:rsid w:val="007B2393"/>
    <w:rsid w:val="007B261B"/>
    <w:rsid w:val="007B3859"/>
    <w:rsid w:val="007B3A59"/>
    <w:rsid w:val="007B3A9D"/>
    <w:rsid w:val="007B5041"/>
    <w:rsid w:val="007B589A"/>
    <w:rsid w:val="007B60F1"/>
    <w:rsid w:val="007B6184"/>
    <w:rsid w:val="007B62F5"/>
    <w:rsid w:val="007B6384"/>
    <w:rsid w:val="007B63B0"/>
    <w:rsid w:val="007B63C2"/>
    <w:rsid w:val="007B64AE"/>
    <w:rsid w:val="007B6A56"/>
    <w:rsid w:val="007B6F13"/>
    <w:rsid w:val="007C021F"/>
    <w:rsid w:val="007C0682"/>
    <w:rsid w:val="007C0EA8"/>
    <w:rsid w:val="007C12EF"/>
    <w:rsid w:val="007C1508"/>
    <w:rsid w:val="007C15CD"/>
    <w:rsid w:val="007C18E2"/>
    <w:rsid w:val="007C1908"/>
    <w:rsid w:val="007C3963"/>
    <w:rsid w:val="007C3E7A"/>
    <w:rsid w:val="007C49F2"/>
    <w:rsid w:val="007C4ACB"/>
    <w:rsid w:val="007C5665"/>
    <w:rsid w:val="007C7832"/>
    <w:rsid w:val="007D0129"/>
    <w:rsid w:val="007D1197"/>
    <w:rsid w:val="007D130A"/>
    <w:rsid w:val="007D1411"/>
    <w:rsid w:val="007D1C8E"/>
    <w:rsid w:val="007D2793"/>
    <w:rsid w:val="007D2CDC"/>
    <w:rsid w:val="007D3993"/>
    <w:rsid w:val="007D3DAC"/>
    <w:rsid w:val="007D460B"/>
    <w:rsid w:val="007D566F"/>
    <w:rsid w:val="007D5C36"/>
    <w:rsid w:val="007D61BB"/>
    <w:rsid w:val="007D62B5"/>
    <w:rsid w:val="007D640E"/>
    <w:rsid w:val="007D6EF5"/>
    <w:rsid w:val="007D6F8C"/>
    <w:rsid w:val="007D7F06"/>
    <w:rsid w:val="007E1322"/>
    <w:rsid w:val="007E2496"/>
    <w:rsid w:val="007E3092"/>
    <w:rsid w:val="007E3466"/>
    <w:rsid w:val="007E42E3"/>
    <w:rsid w:val="007E45CE"/>
    <w:rsid w:val="007E4899"/>
    <w:rsid w:val="007E4B4A"/>
    <w:rsid w:val="007E4EA5"/>
    <w:rsid w:val="007E5127"/>
    <w:rsid w:val="007E6A52"/>
    <w:rsid w:val="007E6D18"/>
    <w:rsid w:val="007E7CEF"/>
    <w:rsid w:val="007F0792"/>
    <w:rsid w:val="007F10ED"/>
    <w:rsid w:val="007F1675"/>
    <w:rsid w:val="007F2FB8"/>
    <w:rsid w:val="007F3051"/>
    <w:rsid w:val="007F3375"/>
    <w:rsid w:val="007F3EB6"/>
    <w:rsid w:val="007F59B1"/>
    <w:rsid w:val="007F660C"/>
    <w:rsid w:val="007F678D"/>
    <w:rsid w:val="007F696B"/>
    <w:rsid w:val="007F790B"/>
    <w:rsid w:val="007F7938"/>
    <w:rsid w:val="00800427"/>
    <w:rsid w:val="0080132C"/>
    <w:rsid w:val="00802235"/>
    <w:rsid w:val="0080263D"/>
    <w:rsid w:val="00802880"/>
    <w:rsid w:val="00802CEE"/>
    <w:rsid w:val="0080369E"/>
    <w:rsid w:val="0080411C"/>
    <w:rsid w:val="008045CF"/>
    <w:rsid w:val="00805773"/>
    <w:rsid w:val="00806669"/>
    <w:rsid w:val="00807C98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D9B"/>
    <w:rsid w:val="00815588"/>
    <w:rsid w:val="00815C5C"/>
    <w:rsid w:val="008161FF"/>
    <w:rsid w:val="00816C67"/>
    <w:rsid w:val="00817513"/>
    <w:rsid w:val="00820D62"/>
    <w:rsid w:val="00822223"/>
    <w:rsid w:val="00822EDF"/>
    <w:rsid w:val="00823929"/>
    <w:rsid w:val="008243E4"/>
    <w:rsid w:val="008248DC"/>
    <w:rsid w:val="00824CE7"/>
    <w:rsid w:val="0082537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B75"/>
    <w:rsid w:val="00834CD8"/>
    <w:rsid w:val="0083536A"/>
    <w:rsid w:val="00835FFC"/>
    <w:rsid w:val="00836603"/>
    <w:rsid w:val="008372CD"/>
    <w:rsid w:val="00837D07"/>
    <w:rsid w:val="00837FA8"/>
    <w:rsid w:val="008404EE"/>
    <w:rsid w:val="0084056A"/>
    <w:rsid w:val="008405A4"/>
    <w:rsid w:val="00841F90"/>
    <w:rsid w:val="00842877"/>
    <w:rsid w:val="00843C31"/>
    <w:rsid w:val="008443EF"/>
    <w:rsid w:val="008457AA"/>
    <w:rsid w:val="00845F07"/>
    <w:rsid w:val="00847685"/>
    <w:rsid w:val="00847A1B"/>
    <w:rsid w:val="00847C1D"/>
    <w:rsid w:val="00847D6D"/>
    <w:rsid w:val="008505DF"/>
    <w:rsid w:val="00851DC0"/>
    <w:rsid w:val="00852185"/>
    <w:rsid w:val="008529B1"/>
    <w:rsid w:val="008536C5"/>
    <w:rsid w:val="008538B3"/>
    <w:rsid w:val="008539E1"/>
    <w:rsid w:val="00853D20"/>
    <w:rsid w:val="00854688"/>
    <w:rsid w:val="00854E87"/>
    <w:rsid w:val="008559F1"/>
    <w:rsid w:val="00855F17"/>
    <w:rsid w:val="00856CB0"/>
    <w:rsid w:val="008572F2"/>
    <w:rsid w:val="00857309"/>
    <w:rsid w:val="0085751D"/>
    <w:rsid w:val="00857806"/>
    <w:rsid w:val="0085786D"/>
    <w:rsid w:val="008578CE"/>
    <w:rsid w:val="00857B91"/>
    <w:rsid w:val="00861093"/>
    <w:rsid w:val="008612F0"/>
    <w:rsid w:val="00861608"/>
    <w:rsid w:val="008628BC"/>
    <w:rsid w:val="00863B2F"/>
    <w:rsid w:val="00864179"/>
    <w:rsid w:val="008641A9"/>
    <w:rsid w:val="00864E54"/>
    <w:rsid w:val="00865C00"/>
    <w:rsid w:val="0086647E"/>
    <w:rsid w:val="008665E4"/>
    <w:rsid w:val="00866D51"/>
    <w:rsid w:val="008670D2"/>
    <w:rsid w:val="008677DB"/>
    <w:rsid w:val="0086787E"/>
    <w:rsid w:val="00867B0E"/>
    <w:rsid w:val="00871101"/>
    <w:rsid w:val="00871C31"/>
    <w:rsid w:val="00871C5A"/>
    <w:rsid w:val="00871FA6"/>
    <w:rsid w:val="00872BD3"/>
    <w:rsid w:val="00873AA7"/>
    <w:rsid w:val="00873B88"/>
    <w:rsid w:val="0087434A"/>
    <w:rsid w:val="00874636"/>
    <w:rsid w:val="00874785"/>
    <w:rsid w:val="00874AEB"/>
    <w:rsid w:val="00875038"/>
    <w:rsid w:val="00875D73"/>
    <w:rsid w:val="008766C5"/>
    <w:rsid w:val="0087777F"/>
    <w:rsid w:val="00877C96"/>
    <w:rsid w:val="00882080"/>
    <w:rsid w:val="00882C99"/>
    <w:rsid w:val="00883AC3"/>
    <w:rsid w:val="00884060"/>
    <w:rsid w:val="00884C01"/>
    <w:rsid w:val="00884D3E"/>
    <w:rsid w:val="00884D46"/>
    <w:rsid w:val="00884E6C"/>
    <w:rsid w:val="0088581B"/>
    <w:rsid w:val="00885D95"/>
    <w:rsid w:val="00886952"/>
    <w:rsid w:val="00887833"/>
    <w:rsid w:val="008879E5"/>
    <w:rsid w:val="00887EAD"/>
    <w:rsid w:val="008901BA"/>
    <w:rsid w:val="00890634"/>
    <w:rsid w:val="00890F6F"/>
    <w:rsid w:val="00890F9F"/>
    <w:rsid w:val="008912AE"/>
    <w:rsid w:val="0089246C"/>
    <w:rsid w:val="008930F9"/>
    <w:rsid w:val="00893C81"/>
    <w:rsid w:val="00894194"/>
    <w:rsid w:val="008941CE"/>
    <w:rsid w:val="008947E7"/>
    <w:rsid w:val="00894AF1"/>
    <w:rsid w:val="00895742"/>
    <w:rsid w:val="00895E8A"/>
    <w:rsid w:val="00896A5A"/>
    <w:rsid w:val="00896CF4"/>
    <w:rsid w:val="008A0819"/>
    <w:rsid w:val="008A0BAE"/>
    <w:rsid w:val="008A0E3D"/>
    <w:rsid w:val="008A18C2"/>
    <w:rsid w:val="008A18D6"/>
    <w:rsid w:val="008A2A02"/>
    <w:rsid w:val="008A2C0F"/>
    <w:rsid w:val="008A2CAF"/>
    <w:rsid w:val="008A2D34"/>
    <w:rsid w:val="008A2D49"/>
    <w:rsid w:val="008A2E33"/>
    <w:rsid w:val="008A3552"/>
    <w:rsid w:val="008A365E"/>
    <w:rsid w:val="008A3C47"/>
    <w:rsid w:val="008A3FB4"/>
    <w:rsid w:val="008A52C6"/>
    <w:rsid w:val="008A550A"/>
    <w:rsid w:val="008A652C"/>
    <w:rsid w:val="008A667A"/>
    <w:rsid w:val="008A66F8"/>
    <w:rsid w:val="008A6CB4"/>
    <w:rsid w:val="008A7429"/>
    <w:rsid w:val="008A7B36"/>
    <w:rsid w:val="008B0268"/>
    <w:rsid w:val="008B0C96"/>
    <w:rsid w:val="008B170D"/>
    <w:rsid w:val="008B303B"/>
    <w:rsid w:val="008B309E"/>
    <w:rsid w:val="008B32AB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1BBC"/>
    <w:rsid w:val="008C1FBC"/>
    <w:rsid w:val="008C239D"/>
    <w:rsid w:val="008C23BD"/>
    <w:rsid w:val="008C2418"/>
    <w:rsid w:val="008C2C77"/>
    <w:rsid w:val="008C3526"/>
    <w:rsid w:val="008C420D"/>
    <w:rsid w:val="008C4865"/>
    <w:rsid w:val="008C5439"/>
    <w:rsid w:val="008C582F"/>
    <w:rsid w:val="008C64EC"/>
    <w:rsid w:val="008C68A4"/>
    <w:rsid w:val="008C740E"/>
    <w:rsid w:val="008C7609"/>
    <w:rsid w:val="008D1743"/>
    <w:rsid w:val="008D1AB0"/>
    <w:rsid w:val="008D1C55"/>
    <w:rsid w:val="008D213B"/>
    <w:rsid w:val="008D2679"/>
    <w:rsid w:val="008D47E0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7BE"/>
    <w:rsid w:val="008E2DCE"/>
    <w:rsid w:val="008E3450"/>
    <w:rsid w:val="008E3622"/>
    <w:rsid w:val="008E4229"/>
    <w:rsid w:val="008E4979"/>
    <w:rsid w:val="008E4A06"/>
    <w:rsid w:val="008E5E72"/>
    <w:rsid w:val="008E5F4E"/>
    <w:rsid w:val="008E6053"/>
    <w:rsid w:val="008E60B5"/>
    <w:rsid w:val="008E67E9"/>
    <w:rsid w:val="008E72D4"/>
    <w:rsid w:val="008E757A"/>
    <w:rsid w:val="008E75D2"/>
    <w:rsid w:val="008E75D5"/>
    <w:rsid w:val="008F0C17"/>
    <w:rsid w:val="008F15BF"/>
    <w:rsid w:val="008F175F"/>
    <w:rsid w:val="008F2386"/>
    <w:rsid w:val="008F244F"/>
    <w:rsid w:val="008F280B"/>
    <w:rsid w:val="008F2902"/>
    <w:rsid w:val="008F2EA5"/>
    <w:rsid w:val="008F336E"/>
    <w:rsid w:val="008F3BC7"/>
    <w:rsid w:val="008F4556"/>
    <w:rsid w:val="008F5AF1"/>
    <w:rsid w:val="008F5F9B"/>
    <w:rsid w:val="008F6737"/>
    <w:rsid w:val="008F6AEE"/>
    <w:rsid w:val="008F6D49"/>
    <w:rsid w:val="008F71A3"/>
    <w:rsid w:val="008F7D1B"/>
    <w:rsid w:val="008F7E50"/>
    <w:rsid w:val="008F7E7E"/>
    <w:rsid w:val="00900164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81E"/>
    <w:rsid w:val="00902C6A"/>
    <w:rsid w:val="0090411E"/>
    <w:rsid w:val="00904312"/>
    <w:rsid w:val="0090444B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5FE"/>
    <w:rsid w:val="00916CCA"/>
    <w:rsid w:val="00917F39"/>
    <w:rsid w:val="00920159"/>
    <w:rsid w:val="00921072"/>
    <w:rsid w:val="0092188F"/>
    <w:rsid w:val="009233D5"/>
    <w:rsid w:val="009239F4"/>
    <w:rsid w:val="00923A74"/>
    <w:rsid w:val="00923C3C"/>
    <w:rsid w:val="00923CD9"/>
    <w:rsid w:val="009255EE"/>
    <w:rsid w:val="00925BA4"/>
    <w:rsid w:val="00925FFD"/>
    <w:rsid w:val="00926173"/>
    <w:rsid w:val="00926519"/>
    <w:rsid w:val="009265F8"/>
    <w:rsid w:val="00926F74"/>
    <w:rsid w:val="00927A83"/>
    <w:rsid w:val="00927C3D"/>
    <w:rsid w:val="00930A2B"/>
    <w:rsid w:val="00931640"/>
    <w:rsid w:val="00932270"/>
    <w:rsid w:val="00932374"/>
    <w:rsid w:val="00932E78"/>
    <w:rsid w:val="00933175"/>
    <w:rsid w:val="00933EBE"/>
    <w:rsid w:val="00933FF0"/>
    <w:rsid w:val="00934B5C"/>
    <w:rsid w:val="00934BA8"/>
    <w:rsid w:val="0093557C"/>
    <w:rsid w:val="00935C8A"/>
    <w:rsid w:val="00940D11"/>
    <w:rsid w:val="009411DF"/>
    <w:rsid w:val="00941379"/>
    <w:rsid w:val="00941426"/>
    <w:rsid w:val="009419E3"/>
    <w:rsid w:val="00942E3A"/>
    <w:rsid w:val="00943BB9"/>
    <w:rsid w:val="00943C64"/>
    <w:rsid w:val="00944034"/>
    <w:rsid w:val="0094487C"/>
    <w:rsid w:val="00945C7A"/>
    <w:rsid w:val="0094610A"/>
    <w:rsid w:val="0094652E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F6D"/>
    <w:rsid w:val="009555A5"/>
    <w:rsid w:val="00955CC8"/>
    <w:rsid w:val="009569AA"/>
    <w:rsid w:val="00956ADE"/>
    <w:rsid w:val="00957314"/>
    <w:rsid w:val="00960CB5"/>
    <w:rsid w:val="009621D8"/>
    <w:rsid w:val="0096273F"/>
    <w:rsid w:val="00962995"/>
    <w:rsid w:val="0096341A"/>
    <w:rsid w:val="00964224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35F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4EB"/>
    <w:rsid w:val="00974C0B"/>
    <w:rsid w:val="00974CE0"/>
    <w:rsid w:val="00974F8B"/>
    <w:rsid w:val="00974FF8"/>
    <w:rsid w:val="0097608E"/>
    <w:rsid w:val="00976D43"/>
    <w:rsid w:val="00976F85"/>
    <w:rsid w:val="009805B3"/>
    <w:rsid w:val="00980626"/>
    <w:rsid w:val="0098083A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E3A"/>
    <w:rsid w:val="00986309"/>
    <w:rsid w:val="009878CA"/>
    <w:rsid w:val="00987D82"/>
    <w:rsid w:val="00987DE9"/>
    <w:rsid w:val="0099005F"/>
    <w:rsid w:val="00990BB5"/>
    <w:rsid w:val="00990E1C"/>
    <w:rsid w:val="00990F8C"/>
    <w:rsid w:val="00990FFF"/>
    <w:rsid w:val="009916F0"/>
    <w:rsid w:val="009916FC"/>
    <w:rsid w:val="00992204"/>
    <w:rsid w:val="00992BA0"/>
    <w:rsid w:val="00992CAA"/>
    <w:rsid w:val="00994020"/>
    <w:rsid w:val="009948C0"/>
    <w:rsid w:val="00994C88"/>
    <w:rsid w:val="00994D6C"/>
    <w:rsid w:val="00995773"/>
    <w:rsid w:val="0099685A"/>
    <w:rsid w:val="009972DF"/>
    <w:rsid w:val="00997884"/>
    <w:rsid w:val="00997BD8"/>
    <w:rsid w:val="009A0D83"/>
    <w:rsid w:val="009A101E"/>
    <w:rsid w:val="009A2815"/>
    <w:rsid w:val="009A3E3D"/>
    <w:rsid w:val="009A424A"/>
    <w:rsid w:val="009A4EB4"/>
    <w:rsid w:val="009A651F"/>
    <w:rsid w:val="009A67BC"/>
    <w:rsid w:val="009A7912"/>
    <w:rsid w:val="009A7D25"/>
    <w:rsid w:val="009B0384"/>
    <w:rsid w:val="009B0FC2"/>
    <w:rsid w:val="009B1DFD"/>
    <w:rsid w:val="009B1FC9"/>
    <w:rsid w:val="009B231C"/>
    <w:rsid w:val="009B237C"/>
    <w:rsid w:val="009B2452"/>
    <w:rsid w:val="009B2DD9"/>
    <w:rsid w:val="009B4CBB"/>
    <w:rsid w:val="009B5559"/>
    <w:rsid w:val="009B5C35"/>
    <w:rsid w:val="009B7166"/>
    <w:rsid w:val="009C0EDF"/>
    <w:rsid w:val="009C10CD"/>
    <w:rsid w:val="009C15D7"/>
    <w:rsid w:val="009C16FD"/>
    <w:rsid w:val="009C1BFB"/>
    <w:rsid w:val="009C2337"/>
    <w:rsid w:val="009C2AD7"/>
    <w:rsid w:val="009C2B6D"/>
    <w:rsid w:val="009C341C"/>
    <w:rsid w:val="009C39F1"/>
    <w:rsid w:val="009C3BCE"/>
    <w:rsid w:val="009C3FE2"/>
    <w:rsid w:val="009C404B"/>
    <w:rsid w:val="009C4FDB"/>
    <w:rsid w:val="009C5544"/>
    <w:rsid w:val="009C56C0"/>
    <w:rsid w:val="009C6C6D"/>
    <w:rsid w:val="009C75E3"/>
    <w:rsid w:val="009C7662"/>
    <w:rsid w:val="009C79F2"/>
    <w:rsid w:val="009D0DED"/>
    <w:rsid w:val="009D0F02"/>
    <w:rsid w:val="009D134E"/>
    <w:rsid w:val="009D1458"/>
    <w:rsid w:val="009D1475"/>
    <w:rsid w:val="009D16DC"/>
    <w:rsid w:val="009D1C08"/>
    <w:rsid w:val="009D2912"/>
    <w:rsid w:val="009D2C5D"/>
    <w:rsid w:val="009D3ADD"/>
    <w:rsid w:val="009D3F00"/>
    <w:rsid w:val="009D41E3"/>
    <w:rsid w:val="009D488D"/>
    <w:rsid w:val="009D4B62"/>
    <w:rsid w:val="009D5541"/>
    <w:rsid w:val="009D5D6E"/>
    <w:rsid w:val="009D669C"/>
    <w:rsid w:val="009D6C54"/>
    <w:rsid w:val="009D7478"/>
    <w:rsid w:val="009D7665"/>
    <w:rsid w:val="009D7FDB"/>
    <w:rsid w:val="009E21AC"/>
    <w:rsid w:val="009E23F3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F25"/>
    <w:rsid w:val="009E505F"/>
    <w:rsid w:val="009E5722"/>
    <w:rsid w:val="009E65FB"/>
    <w:rsid w:val="009E665C"/>
    <w:rsid w:val="009E6C73"/>
    <w:rsid w:val="009E71CE"/>
    <w:rsid w:val="009E7A4C"/>
    <w:rsid w:val="009F01FD"/>
    <w:rsid w:val="009F1AEC"/>
    <w:rsid w:val="009F1B13"/>
    <w:rsid w:val="009F1DA4"/>
    <w:rsid w:val="009F3772"/>
    <w:rsid w:val="009F3858"/>
    <w:rsid w:val="009F3C24"/>
    <w:rsid w:val="009F4356"/>
    <w:rsid w:val="009F44BC"/>
    <w:rsid w:val="009F46BB"/>
    <w:rsid w:val="009F4CF5"/>
    <w:rsid w:val="009F5320"/>
    <w:rsid w:val="009F5874"/>
    <w:rsid w:val="009F5DAF"/>
    <w:rsid w:val="009F66C0"/>
    <w:rsid w:val="009F79A8"/>
    <w:rsid w:val="00A00478"/>
    <w:rsid w:val="00A00819"/>
    <w:rsid w:val="00A02224"/>
    <w:rsid w:val="00A02280"/>
    <w:rsid w:val="00A03008"/>
    <w:rsid w:val="00A030E0"/>
    <w:rsid w:val="00A038FB"/>
    <w:rsid w:val="00A03E09"/>
    <w:rsid w:val="00A041F3"/>
    <w:rsid w:val="00A050B7"/>
    <w:rsid w:val="00A052BC"/>
    <w:rsid w:val="00A056A4"/>
    <w:rsid w:val="00A064FF"/>
    <w:rsid w:val="00A066F8"/>
    <w:rsid w:val="00A07A94"/>
    <w:rsid w:val="00A103C0"/>
    <w:rsid w:val="00A10608"/>
    <w:rsid w:val="00A107F0"/>
    <w:rsid w:val="00A110A4"/>
    <w:rsid w:val="00A11173"/>
    <w:rsid w:val="00A11A39"/>
    <w:rsid w:val="00A131E2"/>
    <w:rsid w:val="00A13294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87E"/>
    <w:rsid w:val="00A17A7D"/>
    <w:rsid w:val="00A21168"/>
    <w:rsid w:val="00A21C46"/>
    <w:rsid w:val="00A21F48"/>
    <w:rsid w:val="00A23BDC"/>
    <w:rsid w:val="00A23EC0"/>
    <w:rsid w:val="00A24515"/>
    <w:rsid w:val="00A24E01"/>
    <w:rsid w:val="00A25425"/>
    <w:rsid w:val="00A262EB"/>
    <w:rsid w:val="00A26383"/>
    <w:rsid w:val="00A265F5"/>
    <w:rsid w:val="00A26F65"/>
    <w:rsid w:val="00A272B2"/>
    <w:rsid w:val="00A27922"/>
    <w:rsid w:val="00A27BB6"/>
    <w:rsid w:val="00A30163"/>
    <w:rsid w:val="00A30C0D"/>
    <w:rsid w:val="00A316E3"/>
    <w:rsid w:val="00A3178A"/>
    <w:rsid w:val="00A31CE0"/>
    <w:rsid w:val="00A31E08"/>
    <w:rsid w:val="00A32A7E"/>
    <w:rsid w:val="00A33298"/>
    <w:rsid w:val="00A33528"/>
    <w:rsid w:val="00A33FA3"/>
    <w:rsid w:val="00A346DF"/>
    <w:rsid w:val="00A34AA7"/>
    <w:rsid w:val="00A36394"/>
    <w:rsid w:val="00A363EC"/>
    <w:rsid w:val="00A37020"/>
    <w:rsid w:val="00A370C3"/>
    <w:rsid w:val="00A40658"/>
    <w:rsid w:val="00A4075B"/>
    <w:rsid w:val="00A40B42"/>
    <w:rsid w:val="00A4147A"/>
    <w:rsid w:val="00A42226"/>
    <w:rsid w:val="00A42705"/>
    <w:rsid w:val="00A42B60"/>
    <w:rsid w:val="00A42C60"/>
    <w:rsid w:val="00A4303C"/>
    <w:rsid w:val="00A43204"/>
    <w:rsid w:val="00A432BF"/>
    <w:rsid w:val="00A433BE"/>
    <w:rsid w:val="00A43C51"/>
    <w:rsid w:val="00A441F3"/>
    <w:rsid w:val="00A4451C"/>
    <w:rsid w:val="00A44B34"/>
    <w:rsid w:val="00A4519B"/>
    <w:rsid w:val="00A45319"/>
    <w:rsid w:val="00A45C81"/>
    <w:rsid w:val="00A4632F"/>
    <w:rsid w:val="00A466D0"/>
    <w:rsid w:val="00A46E91"/>
    <w:rsid w:val="00A4746D"/>
    <w:rsid w:val="00A475A3"/>
    <w:rsid w:val="00A47660"/>
    <w:rsid w:val="00A50A31"/>
    <w:rsid w:val="00A50B5E"/>
    <w:rsid w:val="00A516AA"/>
    <w:rsid w:val="00A52377"/>
    <w:rsid w:val="00A52556"/>
    <w:rsid w:val="00A52959"/>
    <w:rsid w:val="00A52B4C"/>
    <w:rsid w:val="00A530BB"/>
    <w:rsid w:val="00A53290"/>
    <w:rsid w:val="00A53543"/>
    <w:rsid w:val="00A53AAF"/>
    <w:rsid w:val="00A544FF"/>
    <w:rsid w:val="00A549C8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E28"/>
    <w:rsid w:val="00A62489"/>
    <w:rsid w:val="00A6308E"/>
    <w:rsid w:val="00A63108"/>
    <w:rsid w:val="00A63976"/>
    <w:rsid w:val="00A63986"/>
    <w:rsid w:val="00A64361"/>
    <w:rsid w:val="00A64BA9"/>
    <w:rsid w:val="00A651C0"/>
    <w:rsid w:val="00A66084"/>
    <w:rsid w:val="00A6696F"/>
    <w:rsid w:val="00A66C80"/>
    <w:rsid w:val="00A675CD"/>
    <w:rsid w:val="00A67FCB"/>
    <w:rsid w:val="00A70540"/>
    <w:rsid w:val="00A7065B"/>
    <w:rsid w:val="00A70D53"/>
    <w:rsid w:val="00A70EE8"/>
    <w:rsid w:val="00A710E9"/>
    <w:rsid w:val="00A71EE8"/>
    <w:rsid w:val="00A720C7"/>
    <w:rsid w:val="00A721C9"/>
    <w:rsid w:val="00A725C0"/>
    <w:rsid w:val="00A73E7F"/>
    <w:rsid w:val="00A747C4"/>
    <w:rsid w:val="00A74FDB"/>
    <w:rsid w:val="00A74FE4"/>
    <w:rsid w:val="00A750AB"/>
    <w:rsid w:val="00A751F9"/>
    <w:rsid w:val="00A766A2"/>
    <w:rsid w:val="00A766E1"/>
    <w:rsid w:val="00A76DBE"/>
    <w:rsid w:val="00A77B69"/>
    <w:rsid w:val="00A80113"/>
    <w:rsid w:val="00A8229D"/>
    <w:rsid w:val="00A83093"/>
    <w:rsid w:val="00A83E72"/>
    <w:rsid w:val="00A84DB2"/>
    <w:rsid w:val="00A86523"/>
    <w:rsid w:val="00A86A9E"/>
    <w:rsid w:val="00A86C4A"/>
    <w:rsid w:val="00A86C5E"/>
    <w:rsid w:val="00A86FDD"/>
    <w:rsid w:val="00A877D9"/>
    <w:rsid w:val="00A879B6"/>
    <w:rsid w:val="00A87B13"/>
    <w:rsid w:val="00A905AF"/>
    <w:rsid w:val="00A919C9"/>
    <w:rsid w:val="00A91B21"/>
    <w:rsid w:val="00A91DB7"/>
    <w:rsid w:val="00A92409"/>
    <w:rsid w:val="00A9246D"/>
    <w:rsid w:val="00A92CEF"/>
    <w:rsid w:val="00A9416D"/>
    <w:rsid w:val="00A9497A"/>
    <w:rsid w:val="00A9536C"/>
    <w:rsid w:val="00A9540B"/>
    <w:rsid w:val="00A95B5D"/>
    <w:rsid w:val="00A96804"/>
    <w:rsid w:val="00A96CC3"/>
    <w:rsid w:val="00AA01E3"/>
    <w:rsid w:val="00AA0277"/>
    <w:rsid w:val="00AA0327"/>
    <w:rsid w:val="00AA04A1"/>
    <w:rsid w:val="00AA05C7"/>
    <w:rsid w:val="00AA1186"/>
    <w:rsid w:val="00AA11DF"/>
    <w:rsid w:val="00AA267B"/>
    <w:rsid w:val="00AA337F"/>
    <w:rsid w:val="00AA38F0"/>
    <w:rsid w:val="00AA3A8C"/>
    <w:rsid w:val="00AA3ED9"/>
    <w:rsid w:val="00AA4E04"/>
    <w:rsid w:val="00AA5835"/>
    <w:rsid w:val="00AA5A2D"/>
    <w:rsid w:val="00AA5C96"/>
    <w:rsid w:val="00AA61D8"/>
    <w:rsid w:val="00AA7167"/>
    <w:rsid w:val="00AA7717"/>
    <w:rsid w:val="00AB0052"/>
    <w:rsid w:val="00AB0347"/>
    <w:rsid w:val="00AB0559"/>
    <w:rsid w:val="00AB0A70"/>
    <w:rsid w:val="00AB2223"/>
    <w:rsid w:val="00AB2AD1"/>
    <w:rsid w:val="00AB2DD7"/>
    <w:rsid w:val="00AB2E15"/>
    <w:rsid w:val="00AB3487"/>
    <w:rsid w:val="00AB3C57"/>
    <w:rsid w:val="00AB3ED9"/>
    <w:rsid w:val="00AB41C7"/>
    <w:rsid w:val="00AB5B0E"/>
    <w:rsid w:val="00AB6155"/>
    <w:rsid w:val="00AB6626"/>
    <w:rsid w:val="00AB6851"/>
    <w:rsid w:val="00AB6868"/>
    <w:rsid w:val="00AB6A69"/>
    <w:rsid w:val="00AB6E64"/>
    <w:rsid w:val="00AB71E2"/>
    <w:rsid w:val="00AB7C0B"/>
    <w:rsid w:val="00AB7E37"/>
    <w:rsid w:val="00AC01EC"/>
    <w:rsid w:val="00AC0332"/>
    <w:rsid w:val="00AC1032"/>
    <w:rsid w:val="00AC12F1"/>
    <w:rsid w:val="00AC1748"/>
    <w:rsid w:val="00AC1A14"/>
    <w:rsid w:val="00AC202B"/>
    <w:rsid w:val="00AC2C07"/>
    <w:rsid w:val="00AC2E74"/>
    <w:rsid w:val="00AC3779"/>
    <w:rsid w:val="00AC3E31"/>
    <w:rsid w:val="00AC3E6E"/>
    <w:rsid w:val="00AC43F7"/>
    <w:rsid w:val="00AC45FA"/>
    <w:rsid w:val="00AC4EA9"/>
    <w:rsid w:val="00AC4FBE"/>
    <w:rsid w:val="00AC5656"/>
    <w:rsid w:val="00AC5888"/>
    <w:rsid w:val="00AC5AD8"/>
    <w:rsid w:val="00AC758B"/>
    <w:rsid w:val="00AC77A1"/>
    <w:rsid w:val="00AC7C98"/>
    <w:rsid w:val="00AD0479"/>
    <w:rsid w:val="00AD2280"/>
    <w:rsid w:val="00AD2A61"/>
    <w:rsid w:val="00AD33C8"/>
    <w:rsid w:val="00AD374F"/>
    <w:rsid w:val="00AD39BE"/>
    <w:rsid w:val="00AD3A44"/>
    <w:rsid w:val="00AD4342"/>
    <w:rsid w:val="00AD452D"/>
    <w:rsid w:val="00AD5B22"/>
    <w:rsid w:val="00AD5C53"/>
    <w:rsid w:val="00AD7327"/>
    <w:rsid w:val="00AD7B77"/>
    <w:rsid w:val="00AE03D2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30"/>
    <w:rsid w:val="00AE3C2F"/>
    <w:rsid w:val="00AE41F2"/>
    <w:rsid w:val="00AE45D4"/>
    <w:rsid w:val="00AE4AC7"/>
    <w:rsid w:val="00AE4CB7"/>
    <w:rsid w:val="00AE5FCD"/>
    <w:rsid w:val="00AE6175"/>
    <w:rsid w:val="00AE7600"/>
    <w:rsid w:val="00AE7CEE"/>
    <w:rsid w:val="00AF0190"/>
    <w:rsid w:val="00AF01AF"/>
    <w:rsid w:val="00AF03EA"/>
    <w:rsid w:val="00AF0B75"/>
    <w:rsid w:val="00AF120B"/>
    <w:rsid w:val="00AF1459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3BB"/>
    <w:rsid w:val="00AF536C"/>
    <w:rsid w:val="00AF5758"/>
    <w:rsid w:val="00AF5884"/>
    <w:rsid w:val="00AF5A2C"/>
    <w:rsid w:val="00AF5EAA"/>
    <w:rsid w:val="00AF5F2D"/>
    <w:rsid w:val="00AF6DFA"/>
    <w:rsid w:val="00AF72F9"/>
    <w:rsid w:val="00AF79F0"/>
    <w:rsid w:val="00AF7CDE"/>
    <w:rsid w:val="00AF7FB6"/>
    <w:rsid w:val="00B00032"/>
    <w:rsid w:val="00B00202"/>
    <w:rsid w:val="00B01274"/>
    <w:rsid w:val="00B01531"/>
    <w:rsid w:val="00B01799"/>
    <w:rsid w:val="00B01D5B"/>
    <w:rsid w:val="00B04B6F"/>
    <w:rsid w:val="00B04F07"/>
    <w:rsid w:val="00B05349"/>
    <w:rsid w:val="00B05428"/>
    <w:rsid w:val="00B05C11"/>
    <w:rsid w:val="00B06084"/>
    <w:rsid w:val="00B06447"/>
    <w:rsid w:val="00B065E9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CFC"/>
    <w:rsid w:val="00B12E59"/>
    <w:rsid w:val="00B12EBD"/>
    <w:rsid w:val="00B1330F"/>
    <w:rsid w:val="00B1428B"/>
    <w:rsid w:val="00B143C3"/>
    <w:rsid w:val="00B1492A"/>
    <w:rsid w:val="00B14F0C"/>
    <w:rsid w:val="00B14F79"/>
    <w:rsid w:val="00B16198"/>
    <w:rsid w:val="00B16DF0"/>
    <w:rsid w:val="00B2020D"/>
    <w:rsid w:val="00B20F20"/>
    <w:rsid w:val="00B21F63"/>
    <w:rsid w:val="00B21FE8"/>
    <w:rsid w:val="00B22B6A"/>
    <w:rsid w:val="00B22CAF"/>
    <w:rsid w:val="00B23BC0"/>
    <w:rsid w:val="00B24C1B"/>
    <w:rsid w:val="00B258F6"/>
    <w:rsid w:val="00B25921"/>
    <w:rsid w:val="00B25FCE"/>
    <w:rsid w:val="00B265A9"/>
    <w:rsid w:val="00B2727B"/>
    <w:rsid w:val="00B2755B"/>
    <w:rsid w:val="00B27BDA"/>
    <w:rsid w:val="00B3140F"/>
    <w:rsid w:val="00B31A80"/>
    <w:rsid w:val="00B31B47"/>
    <w:rsid w:val="00B31EFF"/>
    <w:rsid w:val="00B321B4"/>
    <w:rsid w:val="00B3476A"/>
    <w:rsid w:val="00B34926"/>
    <w:rsid w:val="00B349F0"/>
    <w:rsid w:val="00B34CB5"/>
    <w:rsid w:val="00B34F44"/>
    <w:rsid w:val="00B35C0A"/>
    <w:rsid w:val="00B366AC"/>
    <w:rsid w:val="00B369FC"/>
    <w:rsid w:val="00B36A92"/>
    <w:rsid w:val="00B36B12"/>
    <w:rsid w:val="00B3726E"/>
    <w:rsid w:val="00B37428"/>
    <w:rsid w:val="00B37EF5"/>
    <w:rsid w:val="00B37FC0"/>
    <w:rsid w:val="00B40451"/>
    <w:rsid w:val="00B406B4"/>
    <w:rsid w:val="00B41302"/>
    <w:rsid w:val="00B413B0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E2E"/>
    <w:rsid w:val="00B46254"/>
    <w:rsid w:val="00B46DBA"/>
    <w:rsid w:val="00B47791"/>
    <w:rsid w:val="00B4791C"/>
    <w:rsid w:val="00B479B8"/>
    <w:rsid w:val="00B47F8E"/>
    <w:rsid w:val="00B5048F"/>
    <w:rsid w:val="00B504C7"/>
    <w:rsid w:val="00B52050"/>
    <w:rsid w:val="00B527DD"/>
    <w:rsid w:val="00B531F9"/>
    <w:rsid w:val="00B53394"/>
    <w:rsid w:val="00B53606"/>
    <w:rsid w:val="00B5404B"/>
    <w:rsid w:val="00B54487"/>
    <w:rsid w:val="00B55389"/>
    <w:rsid w:val="00B55ED2"/>
    <w:rsid w:val="00B56FF4"/>
    <w:rsid w:val="00B60073"/>
    <w:rsid w:val="00B601BB"/>
    <w:rsid w:val="00B608A8"/>
    <w:rsid w:val="00B62234"/>
    <w:rsid w:val="00B62399"/>
    <w:rsid w:val="00B627D3"/>
    <w:rsid w:val="00B638A9"/>
    <w:rsid w:val="00B63C3D"/>
    <w:rsid w:val="00B6435A"/>
    <w:rsid w:val="00B6457C"/>
    <w:rsid w:val="00B64BFB"/>
    <w:rsid w:val="00B6547F"/>
    <w:rsid w:val="00B658A4"/>
    <w:rsid w:val="00B65AAF"/>
    <w:rsid w:val="00B66BD8"/>
    <w:rsid w:val="00B672A4"/>
    <w:rsid w:val="00B6770E"/>
    <w:rsid w:val="00B67D66"/>
    <w:rsid w:val="00B67EF3"/>
    <w:rsid w:val="00B70073"/>
    <w:rsid w:val="00B70275"/>
    <w:rsid w:val="00B702A1"/>
    <w:rsid w:val="00B705BF"/>
    <w:rsid w:val="00B70D61"/>
    <w:rsid w:val="00B70F68"/>
    <w:rsid w:val="00B71027"/>
    <w:rsid w:val="00B710A4"/>
    <w:rsid w:val="00B71307"/>
    <w:rsid w:val="00B713D7"/>
    <w:rsid w:val="00B71654"/>
    <w:rsid w:val="00B716F5"/>
    <w:rsid w:val="00B71940"/>
    <w:rsid w:val="00B72113"/>
    <w:rsid w:val="00B72B15"/>
    <w:rsid w:val="00B73A33"/>
    <w:rsid w:val="00B73C0B"/>
    <w:rsid w:val="00B73CB7"/>
    <w:rsid w:val="00B73F8E"/>
    <w:rsid w:val="00B74AEF"/>
    <w:rsid w:val="00B74D88"/>
    <w:rsid w:val="00B75572"/>
    <w:rsid w:val="00B757AB"/>
    <w:rsid w:val="00B758E8"/>
    <w:rsid w:val="00B75B8F"/>
    <w:rsid w:val="00B760FD"/>
    <w:rsid w:val="00B768F9"/>
    <w:rsid w:val="00B769F9"/>
    <w:rsid w:val="00B76BEA"/>
    <w:rsid w:val="00B770EF"/>
    <w:rsid w:val="00B77B5F"/>
    <w:rsid w:val="00B80024"/>
    <w:rsid w:val="00B804EB"/>
    <w:rsid w:val="00B80E67"/>
    <w:rsid w:val="00B812E5"/>
    <w:rsid w:val="00B829A2"/>
    <w:rsid w:val="00B82DDB"/>
    <w:rsid w:val="00B83293"/>
    <w:rsid w:val="00B83365"/>
    <w:rsid w:val="00B833DC"/>
    <w:rsid w:val="00B84196"/>
    <w:rsid w:val="00B8437F"/>
    <w:rsid w:val="00B843A8"/>
    <w:rsid w:val="00B84443"/>
    <w:rsid w:val="00B84516"/>
    <w:rsid w:val="00B84834"/>
    <w:rsid w:val="00B85268"/>
    <w:rsid w:val="00B85B01"/>
    <w:rsid w:val="00B85B6D"/>
    <w:rsid w:val="00B86893"/>
    <w:rsid w:val="00B870FD"/>
    <w:rsid w:val="00B87230"/>
    <w:rsid w:val="00B90CB1"/>
    <w:rsid w:val="00B91F35"/>
    <w:rsid w:val="00B92840"/>
    <w:rsid w:val="00B9364E"/>
    <w:rsid w:val="00B93C3C"/>
    <w:rsid w:val="00B946F4"/>
    <w:rsid w:val="00B94789"/>
    <w:rsid w:val="00B965C6"/>
    <w:rsid w:val="00B97638"/>
    <w:rsid w:val="00B978A4"/>
    <w:rsid w:val="00BA14A7"/>
    <w:rsid w:val="00BA21C5"/>
    <w:rsid w:val="00BA2350"/>
    <w:rsid w:val="00BA261A"/>
    <w:rsid w:val="00BA36F3"/>
    <w:rsid w:val="00BA4044"/>
    <w:rsid w:val="00BA47A7"/>
    <w:rsid w:val="00BA5019"/>
    <w:rsid w:val="00BA6C79"/>
    <w:rsid w:val="00BA77AE"/>
    <w:rsid w:val="00BB1132"/>
    <w:rsid w:val="00BB1701"/>
    <w:rsid w:val="00BB1989"/>
    <w:rsid w:val="00BB27F5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E08"/>
    <w:rsid w:val="00BC047E"/>
    <w:rsid w:val="00BC0737"/>
    <w:rsid w:val="00BC0B12"/>
    <w:rsid w:val="00BC174D"/>
    <w:rsid w:val="00BC1D8E"/>
    <w:rsid w:val="00BC1FA9"/>
    <w:rsid w:val="00BC2A9F"/>
    <w:rsid w:val="00BC2B54"/>
    <w:rsid w:val="00BC36EC"/>
    <w:rsid w:val="00BC3FC3"/>
    <w:rsid w:val="00BC5846"/>
    <w:rsid w:val="00BC5DA3"/>
    <w:rsid w:val="00BC5F1D"/>
    <w:rsid w:val="00BC6118"/>
    <w:rsid w:val="00BC656F"/>
    <w:rsid w:val="00BC6DCC"/>
    <w:rsid w:val="00BC6F23"/>
    <w:rsid w:val="00BC7B71"/>
    <w:rsid w:val="00BC7C0A"/>
    <w:rsid w:val="00BD068D"/>
    <w:rsid w:val="00BD0729"/>
    <w:rsid w:val="00BD1195"/>
    <w:rsid w:val="00BD12E8"/>
    <w:rsid w:val="00BD16C4"/>
    <w:rsid w:val="00BD1B70"/>
    <w:rsid w:val="00BD2B38"/>
    <w:rsid w:val="00BD2CCA"/>
    <w:rsid w:val="00BD302A"/>
    <w:rsid w:val="00BD368F"/>
    <w:rsid w:val="00BD3711"/>
    <w:rsid w:val="00BD40DD"/>
    <w:rsid w:val="00BD4367"/>
    <w:rsid w:val="00BD45E3"/>
    <w:rsid w:val="00BD48F1"/>
    <w:rsid w:val="00BD4B83"/>
    <w:rsid w:val="00BD4C1C"/>
    <w:rsid w:val="00BD4CB3"/>
    <w:rsid w:val="00BD4CBB"/>
    <w:rsid w:val="00BD5E62"/>
    <w:rsid w:val="00BD64E8"/>
    <w:rsid w:val="00BD65E6"/>
    <w:rsid w:val="00BD6935"/>
    <w:rsid w:val="00BD70E4"/>
    <w:rsid w:val="00BD7AB2"/>
    <w:rsid w:val="00BD7D91"/>
    <w:rsid w:val="00BE06AE"/>
    <w:rsid w:val="00BE1917"/>
    <w:rsid w:val="00BE1B3F"/>
    <w:rsid w:val="00BE1BC0"/>
    <w:rsid w:val="00BE2D15"/>
    <w:rsid w:val="00BE3344"/>
    <w:rsid w:val="00BE667C"/>
    <w:rsid w:val="00BE7B33"/>
    <w:rsid w:val="00BF00BF"/>
    <w:rsid w:val="00BF0AFA"/>
    <w:rsid w:val="00BF166E"/>
    <w:rsid w:val="00BF1C6F"/>
    <w:rsid w:val="00BF20CC"/>
    <w:rsid w:val="00BF381E"/>
    <w:rsid w:val="00BF39A4"/>
    <w:rsid w:val="00BF3C1C"/>
    <w:rsid w:val="00BF3E09"/>
    <w:rsid w:val="00BF4337"/>
    <w:rsid w:val="00BF7AF7"/>
    <w:rsid w:val="00C00351"/>
    <w:rsid w:val="00C00D97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4313"/>
    <w:rsid w:val="00C060B2"/>
    <w:rsid w:val="00C06546"/>
    <w:rsid w:val="00C0690B"/>
    <w:rsid w:val="00C06A74"/>
    <w:rsid w:val="00C0757A"/>
    <w:rsid w:val="00C078C3"/>
    <w:rsid w:val="00C07A56"/>
    <w:rsid w:val="00C07CF2"/>
    <w:rsid w:val="00C107D0"/>
    <w:rsid w:val="00C11488"/>
    <w:rsid w:val="00C11B53"/>
    <w:rsid w:val="00C11C5B"/>
    <w:rsid w:val="00C123EE"/>
    <w:rsid w:val="00C12998"/>
    <w:rsid w:val="00C14513"/>
    <w:rsid w:val="00C14CCB"/>
    <w:rsid w:val="00C15A8B"/>
    <w:rsid w:val="00C15B46"/>
    <w:rsid w:val="00C16742"/>
    <w:rsid w:val="00C16F63"/>
    <w:rsid w:val="00C172C6"/>
    <w:rsid w:val="00C17EDE"/>
    <w:rsid w:val="00C20142"/>
    <w:rsid w:val="00C2149C"/>
    <w:rsid w:val="00C21C80"/>
    <w:rsid w:val="00C22309"/>
    <w:rsid w:val="00C2236E"/>
    <w:rsid w:val="00C2237D"/>
    <w:rsid w:val="00C22A76"/>
    <w:rsid w:val="00C22B51"/>
    <w:rsid w:val="00C22C8A"/>
    <w:rsid w:val="00C22D3F"/>
    <w:rsid w:val="00C23AB8"/>
    <w:rsid w:val="00C23B36"/>
    <w:rsid w:val="00C23E80"/>
    <w:rsid w:val="00C23F8D"/>
    <w:rsid w:val="00C2429C"/>
    <w:rsid w:val="00C24412"/>
    <w:rsid w:val="00C24F8C"/>
    <w:rsid w:val="00C26666"/>
    <w:rsid w:val="00C27122"/>
    <w:rsid w:val="00C279D4"/>
    <w:rsid w:val="00C27E2E"/>
    <w:rsid w:val="00C31275"/>
    <w:rsid w:val="00C316BD"/>
    <w:rsid w:val="00C32067"/>
    <w:rsid w:val="00C32396"/>
    <w:rsid w:val="00C32F51"/>
    <w:rsid w:val="00C33728"/>
    <w:rsid w:val="00C34554"/>
    <w:rsid w:val="00C34664"/>
    <w:rsid w:val="00C35274"/>
    <w:rsid w:val="00C35CA9"/>
    <w:rsid w:val="00C3645F"/>
    <w:rsid w:val="00C369B7"/>
    <w:rsid w:val="00C377A6"/>
    <w:rsid w:val="00C3791E"/>
    <w:rsid w:val="00C37A3C"/>
    <w:rsid w:val="00C40986"/>
    <w:rsid w:val="00C40D81"/>
    <w:rsid w:val="00C415F8"/>
    <w:rsid w:val="00C42281"/>
    <w:rsid w:val="00C430E4"/>
    <w:rsid w:val="00C435C7"/>
    <w:rsid w:val="00C43968"/>
    <w:rsid w:val="00C44D6A"/>
    <w:rsid w:val="00C45644"/>
    <w:rsid w:val="00C45719"/>
    <w:rsid w:val="00C45F2B"/>
    <w:rsid w:val="00C462FC"/>
    <w:rsid w:val="00C464FD"/>
    <w:rsid w:val="00C50CC0"/>
    <w:rsid w:val="00C50FCF"/>
    <w:rsid w:val="00C51647"/>
    <w:rsid w:val="00C51AA6"/>
    <w:rsid w:val="00C53BAC"/>
    <w:rsid w:val="00C542DB"/>
    <w:rsid w:val="00C54585"/>
    <w:rsid w:val="00C5495D"/>
    <w:rsid w:val="00C55C28"/>
    <w:rsid w:val="00C55C9A"/>
    <w:rsid w:val="00C56157"/>
    <w:rsid w:val="00C562DC"/>
    <w:rsid w:val="00C5632B"/>
    <w:rsid w:val="00C56C1A"/>
    <w:rsid w:val="00C57037"/>
    <w:rsid w:val="00C57ADF"/>
    <w:rsid w:val="00C611A2"/>
    <w:rsid w:val="00C611BB"/>
    <w:rsid w:val="00C620E1"/>
    <w:rsid w:val="00C6365B"/>
    <w:rsid w:val="00C64103"/>
    <w:rsid w:val="00C64187"/>
    <w:rsid w:val="00C64262"/>
    <w:rsid w:val="00C64860"/>
    <w:rsid w:val="00C655E8"/>
    <w:rsid w:val="00C65725"/>
    <w:rsid w:val="00C66D05"/>
    <w:rsid w:val="00C674D3"/>
    <w:rsid w:val="00C675FD"/>
    <w:rsid w:val="00C67E06"/>
    <w:rsid w:val="00C70128"/>
    <w:rsid w:val="00C7052A"/>
    <w:rsid w:val="00C717F5"/>
    <w:rsid w:val="00C71908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798"/>
    <w:rsid w:val="00C73E57"/>
    <w:rsid w:val="00C74B08"/>
    <w:rsid w:val="00C75206"/>
    <w:rsid w:val="00C7521D"/>
    <w:rsid w:val="00C75306"/>
    <w:rsid w:val="00C75356"/>
    <w:rsid w:val="00C75519"/>
    <w:rsid w:val="00C75DF1"/>
    <w:rsid w:val="00C77784"/>
    <w:rsid w:val="00C77B94"/>
    <w:rsid w:val="00C80064"/>
    <w:rsid w:val="00C804B7"/>
    <w:rsid w:val="00C81935"/>
    <w:rsid w:val="00C81C72"/>
    <w:rsid w:val="00C828D3"/>
    <w:rsid w:val="00C82DD3"/>
    <w:rsid w:val="00C82DD7"/>
    <w:rsid w:val="00C83792"/>
    <w:rsid w:val="00C85E73"/>
    <w:rsid w:val="00C86CB8"/>
    <w:rsid w:val="00C87732"/>
    <w:rsid w:val="00C87910"/>
    <w:rsid w:val="00C902DB"/>
    <w:rsid w:val="00C90DFD"/>
    <w:rsid w:val="00C912F4"/>
    <w:rsid w:val="00C91ADE"/>
    <w:rsid w:val="00C92274"/>
    <w:rsid w:val="00C937B2"/>
    <w:rsid w:val="00C93D2F"/>
    <w:rsid w:val="00C94060"/>
    <w:rsid w:val="00C94577"/>
    <w:rsid w:val="00C9464A"/>
    <w:rsid w:val="00C95894"/>
    <w:rsid w:val="00C96179"/>
    <w:rsid w:val="00C961E0"/>
    <w:rsid w:val="00C96398"/>
    <w:rsid w:val="00C96689"/>
    <w:rsid w:val="00C967E0"/>
    <w:rsid w:val="00C96FE6"/>
    <w:rsid w:val="00C97E31"/>
    <w:rsid w:val="00CA00BB"/>
    <w:rsid w:val="00CA09A5"/>
    <w:rsid w:val="00CA1059"/>
    <w:rsid w:val="00CA132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685F"/>
    <w:rsid w:val="00CA7041"/>
    <w:rsid w:val="00CA70A4"/>
    <w:rsid w:val="00CA7A5C"/>
    <w:rsid w:val="00CB09B6"/>
    <w:rsid w:val="00CB0B86"/>
    <w:rsid w:val="00CB159B"/>
    <w:rsid w:val="00CB2004"/>
    <w:rsid w:val="00CB3F94"/>
    <w:rsid w:val="00CB4079"/>
    <w:rsid w:val="00CB44B2"/>
    <w:rsid w:val="00CB4734"/>
    <w:rsid w:val="00CB4A36"/>
    <w:rsid w:val="00CB4D2A"/>
    <w:rsid w:val="00CB5225"/>
    <w:rsid w:val="00CB55CC"/>
    <w:rsid w:val="00CB600D"/>
    <w:rsid w:val="00CB6282"/>
    <w:rsid w:val="00CB67FA"/>
    <w:rsid w:val="00CB6A2B"/>
    <w:rsid w:val="00CB6D09"/>
    <w:rsid w:val="00CB6FAC"/>
    <w:rsid w:val="00CB716E"/>
    <w:rsid w:val="00CB78E8"/>
    <w:rsid w:val="00CB7B1B"/>
    <w:rsid w:val="00CC00B1"/>
    <w:rsid w:val="00CC02BD"/>
    <w:rsid w:val="00CC0E91"/>
    <w:rsid w:val="00CC11A0"/>
    <w:rsid w:val="00CC14CB"/>
    <w:rsid w:val="00CC1D67"/>
    <w:rsid w:val="00CC332C"/>
    <w:rsid w:val="00CC3578"/>
    <w:rsid w:val="00CC36E7"/>
    <w:rsid w:val="00CC38EE"/>
    <w:rsid w:val="00CC418A"/>
    <w:rsid w:val="00CC4384"/>
    <w:rsid w:val="00CC4732"/>
    <w:rsid w:val="00CC4E01"/>
    <w:rsid w:val="00CC4F2A"/>
    <w:rsid w:val="00CC525C"/>
    <w:rsid w:val="00CC6FD6"/>
    <w:rsid w:val="00CC744E"/>
    <w:rsid w:val="00CC7AFC"/>
    <w:rsid w:val="00CC7EA8"/>
    <w:rsid w:val="00CD0FCC"/>
    <w:rsid w:val="00CD12CE"/>
    <w:rsid w:val="00CD190D"/>
    <w:rsid w:val="00CD2B5D"/>
    <w:rsid w:val="00CD2CEC"/>
    <w:rsid w:val="00CD3C17"/>
    <w:rsid w:val="00CD3F5F"/>
    <w:rsid w:val="00CD3F90"/>
    <w:rsid w:val="00CD5531"/>
    <w:rsid w:val="00CD5A81"/>
    <w:rsid w:val="00CD6A9A"/>
    <w:rsid w:val="00CE0D22"/>
    <w:rsid w:val="00CE0E25"/>
    <w:rsid w:val="00CE1095"/>
    <w:rsid w:val="00CE1160"/>
    <w:rsid w:val="00CE12C5"/>
    <w:rsid w:val="00CE23A2"/>
    <w:rsid w:val="00CE3699"/>
    <w:rsid w:val="00CE3C4E"/>
    <w:rsid w:val="00CE57E0"/>
    <w:rsid w:val="00CE59DE"/>
    <w:rsid w:val="00CE65EB"/>
    <w:rsid w:val="00CE69AF"/>
    <w:rsid w:val="00CE6A0B"/>
    <w:rsid w:val="00CE6CF1"/>
    <w:rsid w:val="00CE79C7"/>
    <w:rsid w:val="00CF0BCB"/>
    <w:rsid w:val="00CF0F9D"/>
    <w:rsid w:val="00CF17F1"/>
    <w:rsid w:val="00CF1F28"/>
    <w:rsid w:val="00CF1FBB"/>
    <w:rsid w:val="00CF28DF"/>
    <w:rsid w:val="00CF4C2B"/>
    <w:rsid w:val="00CF5DE9"/>
    <w:rsid w:val="00CF6C34"/>
    <w:rsid w:val="00CF6DDD"/>
    <w:rsid w:val="00CF6ED9"/>
    <w:rsid w:val="00CF7869"/>
    <w:rsid w:val="00D002F4"/>
    <w:rsid w:val="00D00335"/>
    <w:rsid w:val="00D010D7"/>
    <w:rsid w:val="00D0195E"/>
    <w:rsid w:val="00D021FA"/>
    <w:rsid w:val="00D034BC"/>
    <w:rsid w:val="00D03EBA"/>
    <w:rsid w:val="00D0468F"/>
    <w:rsid w:val="00D048AA"/>
    <w:rsid w:val="00D04E9A"/>
    <w:rsid w:val="00D06159"/>
    <w:rsid w:val="00D06A2F"/>
    <w:rsid w:val="00D07549"/>
    <w:rsid w:val="00D0790A"/>
    <w:rsid w:val="00D07ADE"/>
    <w:rsid w:val="00D07B30"/>
    <w:rsid w:val="00D07B92"/>
    <w:rsid w:val="00D10635"/>
    <w:rsid w:val="00D10B33"/>
    <w:rsid w:val="00D10E52"/>
    <w:rsid w:val="00D11788"/>
    <w:rsid w:val="00D11E94"/>
    <w:rsid w:val="00D130AC"/>
    <w:rsid w:val="00D13B54"/>
    <w:rsid w:val="00D13DCE"/>
    <w:rsid w:val="00D13FBE"/>
    <w:rsid w:val="00D14CDF"/>
    <w:rsid w:val="00D204B7"/>
    <w:rsid w:val="00D21069"/>
    <w:rsid w:val="00D21AD5"/>
    <w:rsid w:val="00D21BBE"/>
    <w:rsid w:val="00D21C2B"/>
    <w:rsid w:val="00D21E80"/>
    <w:rsid w:val="00D21FD5"/>
    <w:rsid w:val="00D2283A"/>
    <w:rsid w:val="00D23403"/>
    <w:rsid w:val="00D23657"/>
    <w:rsid w:val="00D237CC"/>
    <w:rsid w:val="00D23807"/>
    <w:rsid w:val="00D2474A"/>
    <w:rsid w:val="00D2512D"/>
    <w:rsid w:val="00D25B7A"/>
    <w:rsid w:val="00D260AA"/>
    <w:rsid w:val="00D267EE"/>
    <w:rsid w:val="00D2687C"/>
    <w:rsid w:val="00D26934"/>
    <w:rsid w:val="00D27077"/>
    <w:rsid w:val="00D30408"/>
    <w:rsid w:val="00D308F1"/>
    <w:rsid w:val="00D32BFA"/>
    <w:rsid w:val="00D33066"/>
    <w:rsid w:val="00D33186"/>
    <w:rsid w:val="00D33BBB"/>
    <w:rsid w:val="00D33BD7"/>
    <w:rsid w:val="00D341FE"/>
    <w:rsid w:val="00D34345"/>
    <w:rsid w:val="00D34783"/>
    <w:rsid w:val="00D35966"/>
    <w:rsid w:val="00D35F5F"/>
    <w:rsid w:val="00D36014"/>
    <w:rsid w:val="00D40779"/>
    <w:rsid w:val="00D41601"/>
    <w:rsid w:val="00D41753"/>
    <w:rsid w:val="00D4235A"/>
    <w:rsid w:val="00D4326F"/>
    <w:rsid w:val="00D44292"/>
    <w:rsid w:val="00D443C2"/>
    <w:rsid w:val="00D44BEC"/>
    <w:rsid w:val="00D4508C"/>
    <w:rsid w:val="00D45EFA"/>
    <w:rsid w:val="00D461F1"/>
    <w:rsid w:val="00D4758F"/>
    <w:rsid w:val="00D47B9B"/>
    <w:rsid w:val="00D47CF5"/>
    <w:rsid w:val="00D509E1"/>
    <w:rsid w:val="00D50FFB"/>
    <w:rsid w:val="00D511F2"/>
    <w:rsid w:val="00D51291"/>
    <w:rsid w:val="00D51F62"/>
    <w:rsid w:val="00D52C36"/>
    <w:rsid w:val="00D52EFE"/>
    <w:rsid w:val="00D531CD"/>
    <w:rsid w:val="00D5354F"/>
    <w:rsid w:val="00D535EE"/>
    <w:rsid w:val="00D53968"/>
    <w:rsid w:val="00D53FCA"/>
    <w:rsid w:val="00D542FD"/>
    <w:rsid w:val="00D553D2"/>
    <w:rsid w:val="00D566C9"/>
    <w:rsid w:val="00D56A62"/>
    <w:rsid w:val="00D56E9F"/>
    <w:rsid w:val="00D57540"/>
    <w:rsid w:val="00D5760E"/>
    <w:rsid w:val="00D576B1"/>
    <w:rsid w:val="00D601E3"/>
    <w:rsid w:val="00D6079B"/>
    <w:rsid w:val="00D61FE5"/>
    <w:rsid w:val="00D62BD5"/>
    <w:rsid w:val="00D633C5"/>
    <w:rsid w:val="00D635C5"/>
    <w:rsid w:val="00D63743"/>
    <w:rsid w:val="00D640D3"/>
    <w:rsid w:val="00D64118"/>
    <w:rsid w:val="00D65137"/>
    <w:rsid w:val="00D66F12"/>
    <w:rsid w:val="00D675D1"/>
    <w:rsid w:val="00D701D1"/>
    <w:rsid w:val="00D70D79"/>
    <w:rsid w:val="00D71295"/>
    <w:rsid w:val="00D713CC"/>
    <w:rsid w:val="00D71D8B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63C9"/>
    <w:rsid w:val="00D763D5"/>
    <w:rsid w:val="00D7646B"/>
    <w:rsid w:val="00D76685"/>
    <w:rsid w:val="00D76D44"/>
    <w:rsid w:val="00D7710B"/>
    <w:rsid w:val="00D771EE"/>
    <w:rsid w:val="00D77484"/>
    <w:rsid w:val="00D778E8"/>
    <w:rsid w:val="00D77D68"/>
    <w:rsid w:val="00D81031"/>
    <w:rsid w:val="00D81790"/>
    <w:rsid w:val="00D8232B"/>
    <w:rsid w:val="00D8257D"/>
    <w:rsid w:val="00D82B8E"/>
    <w:rsid w:val="00D8302E"/>
    <w:rsid w:val="00D8466D"/>
    <w:rsid w:val="00D84AF7"/>
    <w:rsid w:val="00D84E79"/>
    <w:rsid w:val="00D857ED"/>
    <w:rsid w:val="00D85E22"/>
    <w:rsid w:val="00D8612D"/>
    <w:rsid w:val="00D86CA3"/>
    <w:rsid w:val="00D900AC"/>
    <w:rsid w:val="00D9020E"/>
    <w:rsid w:val="00D903F6"/>
    <w:rsid w:val="00D90B87"/>
    <w:rsid w:val="00D90D4F"/>
    <w:rsid w:val="00D912C4"/>
    <w:rsid w:val="00D914C4"/>
    <w:rsid w:val="00D91CFE"/>
    <w:rsid w:val="00D9230B"/>
    <w:rsid w:val="00D9234D"/>
    <w:rsid w:val="00D93490"/>
    <w:rsid w:val="00D9359C"/>
    <w:rsid w:val="00D942FC"/>
    <w:rsid w:val="00D9440E"/>
    <w:rsid w:val="00D94D55"/>
    <w:rsid w:val="00D9561C"/>
    <w:rsid w:val="00D96BB6"/>
    <w:rsid w:val="00D9708A"/>
    <w:rsid w:val="00D97CA4"/>
    <w:rsid w:val="00DA0C32"/>
    <w:rsid w:val="00DA0C7A"/>
    <w:rsid w:val="00DA0F27"/>
    <w:rsid w:val="00DA14A0"/>
    <w:rsid w:val="00DA166F"/>
    <w:rsid w:val="00DA1840"/>
    <w:rsid w:val="00DA1C90"/>
    <w:rsid w:val="00DA1D62"/>
    <w:rsid w:val="00DA1DD8"/>
    <w:rsid w:val="00DA20FF"/>
    <w:rsid w:val="00DA312E"/>
    <w:rsid w:val="00DA33E6"/>
    <w:rsid w:val="00DA3F14"/>
    <w:rsid w:val="00DA3F23"/>
    <w:rsid w:val="00DA455B"/>
    <w:rsid w:val="00DA5214"/>
    <w:rsid w:val="00DA52C5"/>
    <w:rsid w:val="00DA5DF8"/>
    <w:rsid w:val="00DA63A2"/>
    <w:rsid w:val="00DA66B2"/>
    <w:rsid w:val="00DA73E8"/>
    <w:rsid w:val="00DA790A"/>
    <w:rsid w:val="00DB05D6"/>
    <w:rsid w:val="00DB0801"/>
    <w:rsid w:val="00DB09F1"/>
    <w:rsid w:val="00DB0BC1"/>
    <w:rsid w:val="00DB1203"/>
    <w:rsid w:val="00DB213A"/>
    <w:rsid w:val="00DB39EE"/>
    <w:rsid w:val="00DB3BEC"/>
    <w:rsid w:val="00DB3D9A"/>
    <w:rsid w:val="00DB4400"/>
    <w:rsid w:val="00DB4D12"/>
    <w:rsid w:val="00DB4E88"/>
    <w:rsid w:val="00DB6B03"/>
    <w:rsid w:val="00DB6EC6"/>
    <w:rsid w:val="00DB73B1"/>
    <w:rsid w:val="00DB7C9D"/>
    <w:rsid w:val="00DC0DAA"/>
    <w:rsid w:val="00DC2FCB"/>
    <w:rsid w:val="00DC31E8"/>
    <w:rsid w:val="00DC4098"/>
    <w:rsid w:val="00DC47E2"/>
    <w:rsid w:val="00DC4CCD"/>
    <w:rsid w:val="00DC5876"/>
    <w:rsid w:val="00DC64A3"/>
    <w:rsid w:val="00DC6921"/>
    <w:rsid w:val="00DC6F5D"/>
    <w:rsid w:val="00DC7CE3"/>
    <w:rsid w:val="00DD08A1"/>
    <w:rsid w:val="00DD0E7D"/>
    <w:rsid w:val="00DD11B3"/>
    <w:rsid w:val="00DD1ECB"/>
    <w:rsid w:val="00DD1EFD"/>
    <w:rsid w:val="00DD2EA0"/>
    <w:rsid w:val="00DD3E1A"/>
    <w:rsid w:val="00DD3FC2"/>
    <w:rsid w:val="00DD487D"/>
    <w:rsid w:val="00DD58B2"/>
    <w:rsid w:val="00DD5E3D"/>
    <w:rsid w:val="00DD5EFC"/>
    <w:rsid w:val="00DD6437"/>
    <w:rsid w:val="00DD68C0"/>
    <w:rsid w:val="00DD711B"/>
    <w:rsid w:val="00DD7EB8"/>
    <w:rsid w:val="00DE0415"/>
    <w:rsid w:val="00DE09CA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FF4"/>
    <w:rsid w:val="00DE6094"/>
    <w:rsid w:val="00DE6875"/>
    <w:rsid w:val="00DE6E22"/>
    <w:rsid w:val="00DE71FD"/>
    <w:rsid w:val="00DE7DB0"/>
    <w:rsid w:val="00DE7FBE"/>
    <w:rsid w:val="00DF01AC"/>
    <w:rsid w:val="00DF05B1"/>
    <w:rsid w:val="00DF0C54"/>
    <w:rsid w:val="00DF1429"/>
    <w:rsid w:val="00DF147A"/>
    <w:rsid w:val="00DF2458"/>
    <w:rsid w:val="00DF26B2"/>
    <w:rsid w:val="00DF2D05"/>
    <w:rsid w:val="00DF33CA"/>
    <w:rsid w:val="00DF35C4"/>
    <w:rsid w:val="00DF39B9"/>
    <w:rsid w:val="00DF3D9E"/>
    <w:rsid w:val="00DF3DD6"/>
    <w:rsid w:val="00DF40B9"/>
    <w:rsid w:val="00DF43AA"/>
    <w:rsid w:val="00DF48AC"/>
    <w:rsid w:val="00DF50A5"/>
    <w:rsid w:val="00DF5EA0"/>
    <w:rsid w:val="00DF6FD5"/>
    <w:rsid w:val="00DF7141"/>
    <w:rsid w:val="00DF747F"/>
    <w:rsid w:val="00DF7F2B"/>
    <w:rsid w:val="00DF7F73"/>
    <w:rsid w:val="00E004C9"/>
    <w:rsid w:val="00E00DFC"/>
    <w:rsid w:val="00E00E95"/>
    <w:rsid w:val="00E01AB8"/>
    <w:rsid w:val="00E02202"/>
    <w:rsid w:val="00E022F4"/>
    <w:rsid w:val="00E02BEB"/>
    <w:rsid w:val="00E0387D"/>
    <w:rsid w:val="00E03E72"/>
    <w:rsid w:val="00E040D4"/>
    <w:rsid w:val="00E0525F"/>
    <w:rsid w:val="00E05600"/>
    <w:rsid w:val="00E06C2F"/>
    <w:rsid w:val="00E10015"/>
    <w:rsid w:val="00E100B3"/>
    <w:rsid w:val="00E104E3"/>
    <w:rsid w:val="00E108E7"/>
    <w:rsid w:val="00E10F39"/>
    <w:rsid w:val="00E11AFB"/>
    <w:rsid w:val="00E11C4D"/>
    <w:rsid w:val="00E11C98"/>
    <w:rsid w:val="00E13194"/>
    <w:rsid w:val="00E1340A"/>
    <w:rsid w:val="00E1375C"/>
    <w:rsid w:val="00E13FA5"/>
    <w:rsid w:val="00E149B7"/>
    <w:rsid w:val="00E14A8D"/>
    <w:rsid w:val="00E15C15"/>
    <w:rsid w:val="00E16080"/>
    <w:rsid w:val="00E161F9"/>
    <w:rsid w:val="00E179CE"/>
    <w:rsid w:val="00E17AB3"/>
    <w:rsid w:val="00E20288"/>
    <w:rsid w:val="00E20A29"/>
    <w:rsid w:val="00E20CF6"/>
    <w:rsid w:val="00E20D55"/>
    <w:rsid w:val="00E20FE0"/>
    <w:rsid w:val="00E219D0"/>
    <w:rsid w:val="00E21A6A"/>
    <w:rsid w:val="00E21B83"/>
    <w:rsid w:val="00E22542"/>
    <w:rsid w:val="00E22B79"/>
    <w:rsid w:val="00E22CA4"/>
    <w:rsid w:val="00E22F4E"/>
    <w:rsid w:val="00E23728"/>
    <w:rsid w:val="00E23CBB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55A"/>
    <w:rsid w:val="00E27891"/>
    <w:rsid w:val="00E27B5B"/>
    <w:rsid w:val="00E27E15"/>
    <w:rsid w:val="00E302E4"/>
    <w:rsid w:val="00E31098"/>
    <w:rsid w:val="00E310B7"/>
    <w:rsid w:val="00E313E2"/>
    <w:rsid w:val="00E323AE"/>
    <w:rsid w:val="00E32ECC"/>
    <w:rsid w:val="00E332D2"/>
    <w:rsid w:val="00E34BA5"/>
    <w:rsid w:val="00E34FAE"/>
    <w:rsid w:val="00E369F4"/>
    <w:rsid w:val="00E36FDF"/>
    <w:rsid w:val="00E37021"/>
    <w:rsid w:val="00E37039"/>
    <w:rsid w:val="00E37B15"/>
    <w:rsid w:val="00E403F4"/>
    <w:rsid w:val="00E40496"/>
    <w:rsid w:val="00E408EE"/>
    <w:rsid w:val="00E41231"/>
    <w:rsid w:val="00E41338"/>
    <w:rsid w:val="00E418D0"/>
    <w:rsid w:val="00E41B57"/>
    <w:rsid w:val="00E41C3B"/>
    <w:rsid w:val="00E41CFE"/>
    <w:rsid w:val="00E4213B"/>
    <w:rsid w:val="00E42306"/>
    <w:rsid w:val="00E4299A"/>
    <w:rsid w:val="00E42CFA"/>
    <w:rsid w:val="00E42DE0"/>
    <w:rsid w:val="00E437D6"/>
    <w:rsid w:val="00E4438C"/>
    <w:rsid w:val="00E44803"/>
    <w:rsid w:val="00E45481"/>
    <w:rsid w:val="00E464CC"/>
    <w:rsid w:val="00E46960"/>
    <w:rsid w:val="00E46D81"/>
    <w:rsid w:val="00E47AD9"/>
    <w:rsid w:val="00E47C0F"/>
    <w:rsid w:val="00E50B98"/>
    <w:rsid w:val="00E50B9E"/>
    <w:rsid w:val="00E52975"/>
    <w:rsid w:val="00E52A5F"/>
    <w:rsid w:val="00E53A02"/>
    <w:rsid w:val="00E53CCD"/>
    <w:rsid w:val="00E54247"/>
    <w:rsid w:val="00E543B9"/>
    <w:rsid w:val="00E546C6"/>
    <w:rsid w:val="00E5515D"/>
    <w:rsid w:val="00E554DF"/>
    <w:rsid w:val="00E56C70"/>
    <w:rsid w:val="00E573E5"/>
    <w:rsid w:val="00E60B53"/>
    <w:rsid w:val="00E60C36"/>
    <w:rsid w:val="00E61158"/>
    <w:rsid w:val="00E615C5"/>
    <w:rsid w:val="00E61AC0"/>
    <w:rsid w:val="00E6331D"/>
    <w:rsid w:val="00E648B9"/>
    <w:rsid w:val="00E649AA"/>
    <w:rsid w:val="00E64BB8"/>
    <w:rsid w:val="00E65070"/>
    <w:rsid w:val="00E658F3"/>
    <w:rsid w:val="00E67908"/>
    <w:rsid w:val="00E7018C"/>
    <w:rsid w:val="00E71659"/>
    <w:rsid w:val="00E7186B"/>
    <w:rsid w:val="00E72E81"/>
    <w:rsid w:val="00E72F95"/>
    <w:rsid w:val="00E7390A"/>
    <w:rsid w:val="00E73F72"/>
    <w:rsid w:val="00E74C0D"/>
    <w:rsid w:val="00E74D2D"/>
    <w:rsid w:val="00E756E2"/>
    <w:rsid w:val="00E7724A"/>
    <w:rsid w:val="00E772A3"/>
    <w:rsid w:val="00E773D4"/>
    <w:rsid w:val="00E77C7C"/>
    <w:rsid w:val="00E77F26"/>
    <w:rsid w:val="00E8074C"/>
    <w:rsid w:val="00E813FB"/>
    <w:rsid w:val="00E8178C"/>
    <w:rsid w:val="00E81E70"/>
    <w:rsid w:val="00E81EF4"/>
    <w:rsid w:val="00E833AE"/>
    <w:rsid w:val="00E83598"/>
    <w:rsid w:val="00E83B89"/>
    <w:rsid w:val="00E842F4"/>
    <w:rsid w:val="00E845F1"/>
    <w:rsid w:val="00E8489F"/>
    <w:rsid w:val="00E850ED"/>
    <w:rsid w:val="00E852D7"/>
    <w:rsid w:val="00E85722"/>
    <w:rsid w:val="00E85C47"/>
    <w:rsid w:val="00E85E34"/>
    <w:rsid w:val="00E8653B"/>
    <w:rsid w:val="00E868A8"/>
    <w:rsid w:val="00E86AA1"/>
    <w:rsid w:val="00E86D56"/>
    <w:rsid w:val="00E86FA7"/>
    <w:rsid w:val="00E878DD"/>
    <w:rsid w:val="00E90870"/>
    <w:rsid w:val="00E90B52"/>
    <w:rsid w:val="00E90DDF"/>
    <w:rsid w:val="00E913E3"/>
    <w:rsid w:val="00E915F7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F8E"/>
    <w:rsid w:val="00E962B7"/>
    <w:rsid w:val="00E97456"/>
    <w:rsid w:val="00E97640"/>
    <w:rsid w:val="00E977A4"/>
    <w:rsid w:val="00EA0334"/>
    <w:rsid w:val="00EA0513"/>
    <w:rsid w:val="00EA0779"/>
    <w:rsid w:val="00EA0A24"/>
    <w:rsid w:val="00EA0EF9"/>
    <w:rsid w:val="00EA1634"/>
    <w:rsid w:val="00EA1EC4"/>
    <w:rsid w:val="00EA204E"/>
    <w:rsid w:val="00EA4D9C"/>
    <w:rsid w:val="00EA4EBB"/>
    <w:rsid w:val="00EA6884"/>
    <w:rsid w:val="00EA7D55"/>
    <w:rsid w:val="00EB0F01"/>
    <w:rsid w:val="00EB13C9"/>
    <w:rsid w:val="00EB1450"/>
    <w:rsid w:val="00EB169C"/>
    <w:rsid w:val="00EB1A35"/>
    <w:rsid w:val="00EB224E"/>
    <w:rsid w:val="00EB273A"/>
    <w:rsid w:val="00EB2BE8"/>
    <w:rsid w:val="00EB3A16"/>
    <w:rsid w:val="00EB3C2B"/>
    <w:rsid w:val="00EB48ED"/>
    <w:rsid w:val="00EB4BF7"/>
    <w:rsid w:val="00EB4F50"/>
    <w:rsid w:val="00EB5507"/>
    <w:rsid w:val="00EB6136"/>
    <w:rsid w:val="00EB714A"/>
    <w:rsid w:val="00EB76B3"/>
    <w:rsid w:val="00EC075E"/>
    <w:rsid w:val="00EC0942"/>
    <w:rsid w:val="00EC1837"/>
    <w:rsid w:val="00EC1871"/>
    <w:rsid w:val="00EC18B1"/>
    <w:rsid w:val="00EC1B84"/>
    <w:rsid w:val="00EC258D"/>
    <w:rsid w:val="00EC2C5F"/>
    <w:rsid w:val="00EC3440"/>
    <w:rsid w:val="00EC614E"/>
    <w:rsid w:val="00EC624D"/>
    <w:rsid w:val="00EC65D4"/>
    <w:rsid w:val="00EC6CA2"/>
    <w:rsid w:val="00EC6F2F"/>
    <w:rsid w:val="00EC6F5F"/>
    <w:rsid w:val="00EC7148"/>
    <w:rsid w:val="00EC7D6C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60C3"/>
    <w:rsid w:val="00ED6525"/>
    <w:rsid w:val="00ED6E84"/>
    <w:rsid w:val="00ED7739"/>
    <w:rsid w:val="00ED7800"/>
    <w:rsid w:val="00ED7975"/>
    <w:rsid w:val="00ED7E37"/>
    <w:rsid w:val="00EE006A"/>
    <w:rsid w:val="00EE0574"/>
    <w:rsid w:val="00EE11BB"/>
    <w:rsid w:val="00EE14D3"/>
    <w:rsid w:val="00EE1534"/>
    <w:rsid w:val="00EE287F"/>
    <w:rsid w:val="00EE2BFB"/>
    <w:rsid w:val="00EE2D6C"/>
    <w:rsid w:val="00EE2DDE"/>
    <w:rsid w:val="00EE3369"/>
    <w:rsid w:val="00EE3556"/>
    <w:rsid w:val="00EE36C0"/>
    <w:rsid w:val="00EE3A27"/>
    <w:rsid w:val="00EE402D"/>
    <w:rsid w:val="00EE4D09"/>
    <w:rsid w:val="00EE4EA7"/>
    <w:rsid w:val="00EE5A71"/>
    <w:rsid w:val="00EE6825"/>
    <w:rsid w:val="00EE6AB6"/>
    <w:rsid w:val="00EE7103"/>
    <w:rsid w:val="00EE75FE"/>
    <w:rsid w:val="00EE7E1B"/>
    <w:rsid w:val="00EE7ECB"/>
    <w:rsid w:val="00EF0AF7"/>
    <w:rsid w:val="00EF0C79"/>
    <w:rsid w:val="00EF0DD3"/>
    <w:rsid w:val="00EF0EC9"/>
    <w:rsid w:val="00EF1076"/>
    <w:rsid w:val="00EF2071"/>
    <w:rsid w:val="00EF24DA"/>
    <w:rsid w:val="00EF26C4"/>
    <w:rsid w:val="00EF275F"/>
    <w:rsid w:val="00EF40B6"/>
    <w:rsid w:val="00EF46F1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F00144"/>
    <w:rsid w:val="00F0048B"/>
    <w:rsid w:val="00F00B7D"/>
    <w:rsid w:val="00F011A7"/>
    <w:rsid w:val="00F01881"/>
    <w:rsid w:val="00F01CDE"/>
    <w:rsid w:val="00F01E06"/>
    <w:rsid w:val="00F022BA"/>
    <w:rsid w:val="00F03EC1"/>
    <w:rsid w:val="00F06238"/>
    <w:rsid w:val="00F06B13"/>
    <w:rsid w:val="00F06C3B"/>
    <w:rsid w:val="00F06F49"/>
    <w:rsid w:val="00F07636"/>
    <w:rsid w:val="00F10824"/>
    <w:rsid w:val="00F10888"/>
    <w:rsid w:val="00F109DF"/>
    <w:rsid w:val="00F10ED5"/>
    <w:rsid w:val="00F11185"/>
    <w:rsid w:val="00F1156C"/>
    <w:rsid w:val="00F120F1"/>
    <w:rsid w:val="00F120F3"/>
    <w:rsid w:val="00F122F3"/>
    <w:rsid w:val="00F12A5B"/>
    <w:rsid w:val="00F12FF1"/>
    <w:rsid w:val="00F1325F"/>
    <w:rsid w:val="00F13509"/>
    <w:rsid w:val="00F13DB0"/>
    <w:rsid w:val="00F15415"/>
    <w:rsid w:val="00F15B1C"/>
    <w:rsid w:val="00F16352"/>
    <w:rsid w:val="00F16E70"/>
    <w:rsid w:val="00F16EAA"/>
    <w:rsid w:val="00F17128"/>
    <w:rsid w:val="00F171CC"/>
    <w:rsid w:val="00F2047A"/>
    <w:rsid w:val="00F20AA0"/>
    <w:rsid w:val="00F20C5E"/>
    <w:rsid w:val="00F20C9C"/>
    <w:rsid w:val="00F20CDB"/>
    <w:rsid w:val="00F2157C"/>
    <w:rsid w:val="00F22421"/>
    <w:rsid w:val="00F224BE"/>
    <w:rsid w:val="00F228C1"/>
    <w:rsid w:val="00F22FDF"/>
    <w:rsid w:val="00F23C69"/>
    <w:rsid w:val="00F24205"/>
    <w:rsid w:val="00F25575"/>
    <w:rsid w:val="00F25A2F"/>
    <w:rsid w:val="00F25D3B"/>
    <w:rsid w:val="00F25D6A"/>
    <w:rsid w:val="00F2677F"/>
    <w:rsid w:val="00F27720"/>
    <w:rsid w:val="00F27984"/>
    <w:rsid w:val="00F27F70"/>
    <w:rsid w:val="00F27F85"/>
    <w:rsid w:val="00F302E4"/>
    <w:rsid w:val="00F30CBE"/>
    <w:rsid w:val="00F311C8"/>
    <w:rsid w:val="00F31B7D"/>
    <w:rsid w:val="00F325A8"/>
    <w:rsid w:val="00F32823"/>
    <w:rsid w:val="00F3378A"/>
    <w:rsid w:val="00F3402B"/>
    <w:rsid w:val="00F34323"/>
    <w:rsid w:val="00F35082"/>
    <w:rsid w:val="00F35B85"/>
    <w:rsid w:val="00F35C5A"/>
    <w:rsid w:val="00F36B83"/>
    <w:rsid w:val="00F40284"/>
    <w:rsid w:val="00F4046D"/>
    <w:rsid w:val="00F43496"/>
    <w:rsid w:val="00F44C4B"/>
    <w:rsid w:val="00F45B0D"/>
    <w:rsid w:val="00F461AB"/>
    <w:rsid w:val="00F4644D"/>
    <w:rsid w:val="00F47776"/>
    <w:rsid w:val="00F47C45"/>
    <w:rsid w:val="00F47E48"/>
    <w:rsid w:val="00F47EC1"/>
    <w:rsid w:val="00F50489"/>
    <w:rsid w:val="00F50723"/>
    <w:rsid w:val="00F507A7"/>
    <w:rsid w:val="00F50C0E"/>
    <w:rsid w:val="00F50DFA"/>
    <w:rsid w:val="00F510BD"/>
    <w:rsid w:val="00F519BC"/>
    <w:rsid w:val="00F51EE8"/>
    <w:rsid w:val="00F51F89"/>
    <w:rsid w:val="00F522FD"/>
    <w:rsid w:val="00F52539"/>
    <w:rsid w:val="00F5333A"/>
    <w:rsid w:val="00F534DA"/>
    <w:rsid w:val="00F537BC"/>
    <w:rsid w:val="00F5396A"/>
    <w:rsid w:val="00F53AB4"/>
    <w:rsid w:val="00F53C1D"/>
    <w:rsid w:val="00F540CB"/>
    <w:rsid w:val="00F546FA"/>
    <w:rsid w:val="00F549AB"/>
    <w:rsid w:val="00F54B29"/>
    <w:rsid w:val="00F5518B"/>
    <w:rsid w:val="00F5524F"/>
    <w:rsid w:val="00F55276"/>
    <w:rsid w:val="00F56238"/>
    <w:rsid w:val="00F567FA"/>
    <w:rsid w:val="00F5714F"/>
    <w:rsid w:val="00F57AC4"/>
    <w:rsid w:val="00F57F10"/>
    <w:rsid w:val="00F600AA"/>
    <w:rsid w:val="00F601F3"/>
    <w:rsid w:val="00F604CA"/>
    <w:rsid w:val="00F61813"/>
    <w:rsid w:val="00F61A4A"/>
    <w:rsid w:val="00F61BE6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4E75"/>
    <w:rsid w:val="00F65975"/>
    <w:rsid w:val="00F65C92"/>
    <w:rsid w:val="00F65FC1"/>
    <w:rsid w:val="00F66E5A"/>
    <w:rsid w:val="00F67257"/>
    <w:rsid w:val="00F67412"/>
    <w:rsid w:val="00F675CF"/>
    <w:rsid w:val="00F67636"/>
    <w:rsid w:val="00F700B0"/>
    <w:rsid w:val="00F70CA2"/>
    <w:rsid w:val="00F713DA"/>
    <w:rsid w:val="00F721E5"/>
    <w:rsid w:val="00F72892"/>
    <w:rsid w:val="00F73570"/>
    <w:rsid w:val="00F738FE"/>
    <w:rsid w:val="00F741CD"/>
    <w:rsid w:val="00F744AE"/>
    <w:rsid w:val="00F75138"/>
    <w:rsid w:val="00F756D0"/>
    <w:rsid w:val="00F759A1"/>
    <w:rsid w:val="00F765B8"/>
    <w:rsid w:val="00F769B1"/>
    <w:rsid w:val="00F76C5D"/>
    <w:rsid w:val="00F77B17"/>
    <w:rsid w:val="00F804C0"/>
    <w:rsid w:val="00F82E99"/>
    <w:rsid w:val="00F84D45"/>
    <w:rsid w:val="00F852AA"/>
    <w:rsid w:val="00F858EF"/>
    <w:rsid w:val="00F85B6D"/>
    <w:rsid w:val="00F86963"/>
    <w:rsid w:val="00F86A92"/>
    <w:rsid w:val="00F87394"/>
    <w:rsid w:val="00F875EA"/>
    <w:rsid w:val="00F904F4"/>
    <w:rsid w:val="00F90EA3"/>
    <w:rsid w:val="00F918FB"/>
    <w:rsid w:val="00F92419"/>
    <w:rsid w:val="00F92522"/>
    <w:rsid w:val="00F92C41"/>
    <w:rsid w:val="00F93FC2"/>
    <w:rsid w:val="00F94529"/>
    <w:rsid w:val="00F9459D"/>
    <w:rsid w:val="00F94641"/>
    <w:rsid w:val="00F94682"/>
    <w:rsid w:val="00F9560C"/>
    <w:rsid w:val="00F96216"/>
    <w:rsid w:val="00F96291"/>
    <w:rsid w:val="00F963B0"/>
    <w:rsid w:val="00F96936"/>
    <w:rsid w:val="00F96974"/>
    <w:rsid w:val="00F96BBE"/>
    <w:rsid w:val="00F96CE8"/>
    <w:rsid w:val="00F975B7"/>
    <w:rsid w:val="00F9762B"/>
    <w:rsid w:val="00F97955"/>
    <w:rsid w:val="00F97AB7"/>
    <w:rsid w:val="00FA01E0"/>
    <w:rsid w:val="00FA0B71"/>
    <w:rsid w:val="00FA0C67"/>
    <w:rsid w:val="00FA147C"/>
    <w:rsid w:val="00FA21E7"/>
    <w:rsid w:val="00FA46B8"/>
    <w:rsid w:val="00FA4C91"/>
    <w:rsid w:val="00FA534F"/>
    <w:rsid w:val="00FA5718"/>
    <w:rsid w:val="00FA5D05"/>
    <w:rsid w:val="00FA5F07"/>
    <w:rsid w:val="00FA7026"/>
    <w:rsid w:val="00FB004B"/>
    <w:rsid w:val="00FB0226"/>
    <w:rsid w:val="00FB0352"/>
    <w:rsid w:val="00FB1B36"/>
    <w:rsid w:val="00FB2FBC"/>
    <w:rsid w:val="00FB3056"/>
    <w:rsid w:val="00FB32E1"/>
    <w:rsid w:val="00FB3BEB"/>
    <w:rsid w:val="00FB3CC3"/>
    <w:rsid w:val="00FB3FAB"/>
    <w:rsid w:val="00FB417F"/>
    <w:rsid w:val="00FB4D2E"/>
    <w:rsid w:val="00FB570B"/>
    <w:rsid w:val="00FB587F"/>
    <w:rsid w:val="00FB6302"/>
    <w:rsid w:val="00FB6F6E"/>
    <w:rsid w:val="00FB7087"/>
    <w:rsid w:val="00FB738D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C05"/>
    <w:rsid w:val="00FC1F12"/>
    <w:rsid w:val="00FC208C"/>
    <w:rsid w:val="00FC2361"/>
    <w:rsid w:val="00FC2A12"/>
    <w:rsid w:val="00FC2C9A"/>
    <w:rsid w:val="00FC2CE7"/>
    <w:rsid w:val="00FC35D4"/>
    <w:rsid w:val="00FC420E"/>
    <w:rsid w:val="00FC483D"/>
    <w:rsid w:val="00FC5B2B"/>
    <w:rsid w:val="00FC64BF"/>
    <w:rsid w:val="00FC6AFF"/>
    <w:rsid w:val="00FC7157"/>
    <w:rsid w:val="00FC7267"/>
    <w:rsid w:val="00FC75BD"/>
    <w:rsid w:val="00FD065D"/>
    <w:rsid w:val="00FD2841"/>
    <w:rsid w:val="00FD2B31"/>
    <w:rsid w:val="00FD2C37"/>
    <w:rsid w:val="00FD3990"/>
    <w:rsid w:val="00FD3A42"/>
    <w:rsid w:val="00FD48EE"/>
    <w:rsid w:val="00FD5624"/>
    <w:rsid w:val="00FD5A7A"/>
    <w:rsid w:val="00FD5C83"/>
    <w:rsid w:val="00FD62B4"/>
    <w:rsid w:val="00FD6318"/>
    <w:rsid w:val="00FD69EB"/>
    <w:rsid w:val="00FD6A17"/>
    <w:rsid w:val="00FD6A4E"/>
    <w:rsid w:val="00FD74C9"/>
    <w:rsid w:val="00FD7DBD"/>
    <w:rsid w:val="00FE01AF"/>
    <w:rsid w:val="00FE0DA6"/>
    <w:rsid w:val="00FE12B9"/>
    <w:rsid w:val="00FE1339"/>
    <w:rsid w:val="00FE2214"/>
    <w:rsid w:val="00FE2BEB"/>
    <w:rsid w:val="00FE3030"/>
    <w:rsid w:val="00FE308A"/>
    <w:rsid w:val="00FE3281"/>
    <w:rsid w:val="00FE397C"/>
    <w:rsid w:val="00FE39C5"/>
    <w:rsid w:val="00FE3ACF"/>
    <w:rsid w:val="00FE3BA3"/>
    <w:rsid w:val="00FE3C9D"/>
    <w:rsid w:val="00FE3D4F"/>
    <w:rsid w:val="00FE47DE"/>
    <w:rsid w:val="00FE56AA"/>
    <w:rsid w:val="00FE6A23"/>
    <w:rsid w:val="00FE71F2"/>
    <w:rsid w:val="00FE7E92"/>
    <w:rsid w:val="00FE7F7C"/>
    <w:rsid w:val="00FF1D1D"/>
    <w:rsid w:val="00FF1D3F"/>
    <w:rsid w:val="00FF1FCF"/>
    <w:rsid w:val="00FF2CED"/>
    <w:rsid w:val="00FF31DE"/>
    <w:rsid w:val="00FF3562"/>
    <w:rsid w:val="00FF4B8D"/>
    <w:rsid w:val="00FF4FCD"/>
    <w:rsid w:val="00FF50FE"/>
    <w:rsid w:val="00FF559F"/>
    <w:rsid w:val="00FF6B69"/>
    <w:rsid w:val="00FF6B7D"/>
    <w:rsid w:val="00FF6D9C"/>
    <w:rsid w:val="00FF6F4D"/>
    <w:rsid w:val="00FF7699"/>
    <w:rsid w:val="00FF79D8"/>
    <w:rsid w:val="00FF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B842AEB2-C20F-48D0-9427-9CDB4C6D0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musicandcomputersbook.com/chapter4/04_08.php" TargetMode="External"/><Relationship Id="rId39" Type="http://schemas.openxmlformats.org/officeDocument/2006/relationships/hyperlink" Target="https://en.m.wikipedia.org/wiki/File:RGB_Cube_Show_lowgamma_cutout_a.png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bc.se/~re/GranuLab/files/GranuLab.VST_2018-11-25.pdf" TargetMode="External"/><Relationship Id="rId42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svg"/><Relationship Id="rId29" Type="http://schemas.openxmlformats.org/officeDocument/2006/relationships/hyperlink" Target="https://www.scribd.com/document/399694113/Ribs-manual-v1-2-3-pdf" TargetMode="External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www.fullbucket.de/music/dl/grainstrain_manual_1_1.pdf" TargetMode="External"/><Relationship Id="rId37" Type="http://schemas.openxmlformats.org/officeDocument/2006/relationships/hyperlink" Target="https://juce.com/learn/documentation/" TargetMode="External"/><Relationship Id="rId40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bedroomproducersblog.com/2012/03/30/bpb-freeware-studio-best-free-granular-vstau-plugins/" TargetMode="External"/><Relationship Id="rId36" Type="http://schemas.openxmlformats.org/officeDocument/2006/relationships/hyperlink" Target="https://academic-accelerator.com/encyclopedia/juce" TargetMode="Externa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www.fullbucket.de/music/grainstrain.html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hyperlink" Target="https://kvraudio.com/forum/viewtopic.php?f=1&amp;t=486995" TargetMode="External"/><Relationship Id="rId30" Type="http://schemas.openxmlformats.org/officeDocument/2006/relationships/hyperlink" Target="https://daniel-gergely.itch.io/emergence" TargetMode="External"/><Relationship Id="rId35" Type="http://schemas.openxmlformats.org/officeDocument/2006/relationships/hyperlink" Target="https://mourednik.github.io/argotlunar/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hyperlink" Target="https://cs.wikipedia.org/wiki/Syntez%C3%A1tor" TargetMode="External"/><Relationship Id="rId33" Type="http://schemas.openxmlformats.org/officeDocument/2006/relationships/hyperlink" Target="https://filebay.altervista.org/granulab-vst/?doing_wp_cron=1702285621.3285369873046875000000" TargetMode="External"/><Relationship Id="rId38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17762</TotalTime>
  <Pages>36</Pages>
  <Words>8840</Words>
  <Characters>52159</Characters>
  <Application>Microsoft Office Word</Application>
  <DocSecurity>0</DocSecurity>
  <Lines>434</Lines>
  <Paragraphs>121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60878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2817</cp:revision>
  <cp:lastPrinted>2023-12-13T16:51:00Z</cp:lastPrinted>
  <dcterms:created xsi:type="dcterms:W3CDTF">2023-11-06T23:41:00Z</dcterms:created>
  <dcterms:modified xsi:type="dcterms:W3CDTF">2024-05-17T10:13:00Z</dcterms:modified>
</cp:coreProperties>
</file>